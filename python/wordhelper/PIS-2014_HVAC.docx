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9AF54" w14:textId="77777777" w:rsidR="00224450" w:rsidRPr="00D9786C" w:rsidRDefault="00E80F94" w:rsidP="00A04E77">
      <w:pPr>
        <w:spacing w:before="120" w:after="120"/>
        <w:rPr>
          <w:rFonts w:ascii="Arial" w:hAnsi="Arial" w:cs="Arial"/>
          <w:b/>
          <w:sz w:val="36"/>
          <w:szCs w:val="36"/>
        </w:rPr>
      </w:pPr>
      <w:r w:rsidRPr="00D9786C">
        <w:rPr>
          <w:rFonts w:ascii="Arial" w:hAnsi="Arial" w:cs="Arial"/>
          <w:b/>
          <w:sz w:val="36"/>
          <w:szCs w:val="36"/>
        </w:rPr>
        <w:t>Spec Tracking Number: PIS</w:t>
      </w:r>
      <w:r w:rsidR="001325A7" w:rsidRPr="00D9786C">
        <w:rPr>
          <w:rFonts w:ascii="Arial" w:hAnsi="Arial" w:cs="Arial"/>
          <w:b/>
          <w:sz w:val="36"/>
          <w:szCs w:val="36"/>
        </w:rPr>
        <w:t>2014</w:t>
      </w:r>
    </w:p>
    <w:p w14:paraId="67E7DFB0" w14:textId="77777777" w:rsidR="00A04E77" w:rsidRPr="00D9786C" w:rsidRDefault="00A04E77" w:rsidP="00A04E77">
      <w:pPr>
        <w:rPr>
          <w:rFonts w:ascii="Arial" w:hAnsi="Arial" w:cs="Arial"/>
          <w:b/>
          <w:sz w:val="36"/>
          <w:szCs w:val="36"/>
        </w:rPr>
      </w:pPr>
    </w:p>
    <w:p w14:paraId="457D494A" w14:textId="77777777" w:rsidR="001325A7" w:rsidRPr="00D9786C" w:rsidRDefault="001325A7" w:rsidP="008A5439">
      <w:pPr>
        <w:spacing w:after="120"/>
        <w:rPr>
          <w:rFonts w:ascii="Arial" w:hAnsi="Arial" w:cs="Arial"/>
          <w:b/>
          <w:sz w:val="60"/>
        </w:rPr>
      </w:pPr>
      <w:r w:rsidRPr="00D9786C">
        <w:rPr>
          <w:rFonts w:ascii="Arial" w:hAnsi="Arial" w:cs="Arial"/>
          <w:b/>
          <w:sz w:val="60"/>
        </w:rPr>
        <w:t>HVAC</w:t>
      </w:r>
      <w:r w:rsidR="00191F75" w:rsidRPr="00D9786C">
        <w:rPr>
          <w:rFonts w:ascii="Arial" w:hAnsi="Arial" w:cs="Arial"/>
          <w:b/>
          <w:sz w:val="60"/>
        </w:rPr>
        <w:t xml:space="preserve"> </w:t>
      </w:r>
      <w:r w:rsidR="00191F75" w:rsidRPr="00D9786C">
        <w:rPr>
          <w:rFonts w:ascii="Arial" w:hAnsi="Arial" w:cs="Arial" w:hint="eastAsia"/>
          <w:b/>
          <w:sz w:val="60"/>
        </w:rPr>
        <w:t>Application</w:t>
      </w:r>
    </w:p>
    <w:p w14:paraId="72717A5D" w14:textId="77777777" w:rsidR="008A5439" w:rsidRPr="00D9786C" w:rsidRDefault="008A5439" w:rsidP="00224450">
      <w:pPr>
        <w:widowControl/>
        <w:spacing w:after="200" w:line="276" w:lineRule="auto"/>
        <w:jc w:val="left"/>
        <w:rPr>
          <w:rFonts w:ascii="Arial" w:hAnsi="Arial" w:cs="Arial"/>
          <w:b/>
          <w:kern w:val="0"/>
          <w:sz w:val="28"/>
          <w:szCs w:val="32"/>
        </w:rPr>
      </w:pPr>
    </w:p>
    <w:p w14:paraId="067043DD" w14:textId="77777777" w:rsidR="00224450" w:rsidRPr="00D9786C" w:rsidRDefault="00224450" w:rsidP="00224450">
      <w:pPr>
        <w:widowControl/>
        <w:spacing w:after="200" w:line="276" w:lineRule="auto"/>
        <w:jc w:val="left"/>
        <w:rPr>
          <w:rFonts w:ascii="Arial" w:eastAsia="MS Mincho" w:hAnsi="Arial" w:cs="Arial"/>
          <w:b/>
          <w:kern w:val="0"/>
          <w:sz w:val="28"/>
          <w:szCs w:val="32"/>
          <w:lang w:eastAsia="en-US"/>
        </w:rPr>
      </w:pPr>
      <w:r w:rsidRPr="00D9786C">
        <w:rPr>
          <w:rFonts w:ascii="Arial" w:eastAsia="MS Mincho" w:hAnsi="Arial" w:cs="Arial"/>
          <w:b/>
          <w:kern w:val="0"/>
          <w:sz w:val="28"/>
          <w:szCs w:val="32"/>
          <w:lang w:eastAsia="en-US"/>
        </w:rPr>
        <w:t>Document Owner</w:t>
      </w:r>
    </w:p>
    <w:p w14:paraId="1BE8355A" w14:textId="77777777" w:rsidR="00AA3392" w:rsidRPr="00D9786C" w:rsidRDefault="00AA3392" w:rsidP="00AA3392">
      <w:pPr>
        <w:widowControl/>
        <w:spacing w:after="120" w:line="276" w:lineRule="auto"/>
        <w:jc w:val="left"/>
        <w:rPr>
          <w:rFonts w:ascii="Arial" w:eastAsia="MS Mincho" w:hAnsi="Arial" w:cs="Arial"/>
          <w:kern w:val="0"/>
          <w:sz w:val="20"/>
          <w:szCs w:val="20"/>
          <w:lang w:val="en-GB" w:eastAsia="en-US"/>
        </w:rPr>
      </w:pPr>
      <w:r w:rsidRPr="00D9786C">
        <w:rPr>
          <w:rFonts w:ascii="Arial" w:eastAsia="MS Mincho" w:hAnsi="Arial" w:cs="Arial"/>
          <w:kern w:val="0"/>
          <w:sz w:val="20"/>
          <w:szCs w:val="20"/>
          <w:lang w:val="en-GB" w:eastAsia="en-US"/>
        </w:rPr>
        <w:t>This specification is owned by:</w:t>
      </w:r>
    </w:p>
    <w:p w14:paraId="36537CC9" w14:textId="0C9EBE9A" w:rsidR="00AA3392" w:rsidRPr="00D9786C" w:rsidRDefault="00605C59" w:rsidP="00AA3392">
      <w:pPr>
        <w:widowControl/>
        <w:spacing w:after="120" w:line="276" w:lineRule="auto"/>
        <w:ind w:left="300" w:firstLine="420"/>
        <w:jc w:val="left"/>
        <w:rPr>
          <w:rFonts w:ascii="Arial" w:hAnsi="Arial" w:cs="Arial"/>
          <w:kern w:val="0"/>
          <w:sz w:val="20"/>
          <w:szCs w:val="20"/>
          <w:lang w:val="en-GB"/>
        </w:rPr>
      </w:pPr>
      <w:r>
        <w:rPr>
          <w:rFonts w:ascii="Arial" w:hAnsi="Arial" w:cs="Arial"/>
          <w:kern w:val="0"/>
          <w:sz w:val="20"/>
          <w:szCs w:val="20"/>
          <w:lang w:val="en-GB"/>
        </w:rPr>
        <w:t>Wang Manyi</w:t>
      </w:r>
    </w:p>
    <w:p w14:paraId="3BE7029C" w14:textId="77777777" w:rsidR="00AA3392" w:rsidRPr="00D9786C" w:rsidRDefault="00AA3392" w:rsidP="00AA3392">
      <w:pPr>
        <w:widowControl/>
        <w:spacing w:after="120" w:line="276" w:lineRule="auto"/>
        <w:ind w:left="720"/>
        <w:jc w:val="left"/>
        <w:rPr>
          <w:rFonts w:ascii="Arial" w:hAnsi="Arial" w:cs="Arial"/>
          <w:kern w:val="0"/>
          <w:sz w:val="20"/>
          <w:szCs w:val="20"/>
          <w:lang w:val="en-GB"/>
        </w:rPr>
      </w:pPr>
      <w:r w:rsidRPr="00D9786C">
        <w:rPr>
          <w:rFonts w:ascii="Arial" w:hAnsi="Arial" w:cs="Arial"/>
          <w:kern w:val="0"/>
          <w:sz w:val="20"/>
          <w:szCs w:val="20"/>
          <w:lang w:val="en-GB"/>
        </w:rPr>
        <w:t>Infotainment Group, E</w:t>
      </w:r>
      <w:r w:rsidR="001860E7" w:rsidRPr="00D9786C">
        <w:rPr>
          <w:rFonts w:ascii="Arial" w:hAnsi="Arial" w:cs="Arial"/>
          <w:kern w:val="0"/>
          <w:sz w:val="20"/>
          <w:szCs w:val="20"/>
          <w:lang w:val="en-GB"/>
        </w:rPr>
        <w:t>SS</w:t>
      </w:r>
      <w:r w:rsidRPr="00D9786C">
        <w:rPr>
          <w:rFonts w:ascii="Arial" w:hAnsi="Arial" w:cs="Arial"/>
          <w:kern w:val="0"/>
          <w:sz w:val="20"/>
          <w:szCs w:val="20"/>
          <w:lang w:val="en-GB"/>
        </w:rPr>
        <w:t>, PATAC</w:t>
      </w:r>
    </w:p>
    <w:p w14:paraId="285C017A" w14:textId="7CEA9853" w:rsidR="00AA3392" w:rsidRPr="00D9786C" w:rsidRDefault="00AA3392" w:rsidP="00AA3392">
      <w:pPr>
        <w:widowControl/>
        <w:spacing w:after="120" w:line="276" w:lineRule="auto"/>
        <w:ind w:left="720"/>
        <w:jc w:val="left"/>
        <w:rPr>
          <w:rFonts w:ascii="Arial" w:hAnsi="Arial" w:cs="Arial"/>
          <w:kern w:val="0"/>
          <w:sz w:val="20"/>
          <w:szCs w:val="20"/>
          <w:lang w:val="en-GB"/>
        </w:rPr>
      </w:pPr>
      <w:r w:rsidRPr="00D9786C">
        <w:rPr>
          <w:rFonts w:ascii="Arial" w:hAnsi="Arial" w:cs="Arial"/>
          <w:kern w:val="0"/>
          <w:sz w:val="20"/>
          <w:szCs w:val="20"/>
          <w:lang w:val="en-GB"/>
        </w:rPr>
        <w:t>+86 21 50165016 - (</w:t>
      </w:r>
      <w:r w:rsidRPr="00D9786C">
        <w:rPr>
          <w:rFonts w:ascii="Arial" w:hAnsi="Arial" w:cs="Arial" w:hint="eastAsia"/>
          <w:kern w:val="0"/>
          <w:sz w:val="20"/>
          <w:szCs w:val="20"/>
          <w:lang w:val="en-GB"/>
        </w:rPr>
        <w:t>E</w:t>
      </w:r>
      <w:r w:rsidRPr="00D9786C">
        <w:rPr>
          <w:rFonts w:ascii="Arial" w:hAnsi="Arial" w:cs="Arial"/>
          <w:kern w:val="0"/>
          <w:sz w:val="20"/>
          <w:szCs w:val="20"/>
          <w:lang w:val="en-GB"/>
        </w:rPr>
        <w:t xml:space="preserve">xt) </w:t>
      </w:r>
      <w:r w:rsidR="00605C59">
        <w:rPr>
          <w:rFonts w:ascii="Arial" w:hAnsi="Arial" w:cs="Arial"/>
          <w:kern w:val="0"/>
          <w:sz w:val="20"/>
          <w:szCs w:val="20"/>
          <w:lang w:val="en-GB"/>
        </w:rPr>
        <w:t>519013</w:t>
      </w:r>
    </w:p>
    <w:p w14:paraId="6CB160E3" w14:textId="356B3549" w:rsidR="00AA3392" w:rsidRPr="00D9786C" w:rsidRDefault="005C243E" w:rsidP="00AA3392">
      <w:pPr>
        <w:widowControl/>
        <w:spacing w:after="120" w:line="276" w:lineRule="auto"/>
        <w:ind w:left="720"/>
        <w:jc w:val="left"/>
        <w:rPr>
          <w:rFonts w:ascii="Arial" w:hAnsi="Arial" w:cs="Arial"/>
          <w:kern w:val="0"/>
          <w:sz w:val="20"/>
          <w:szCs w:val="20"/>
        </w:rPr>
      </w:pPr>
      <w:hyperlink r:id="rId8" w:history="1">
        <w:r w:rsidR="00605C59" w:rsidRPr="00A81939">
          <w:rPr>
            <w:rStyle w:val="Hyperlink"/>
          </w:rPr>
          <w:t>manyi_wang</w:t>
        </w:r>
        <w:r w:rsidR="00605C59" w:rsidRPr="00A81939">
          <w:rPr>
            <w:rStyle w:val="Hyperlink"/>
            <w:rFonts w:ascii="Arial" w:hAnsi="Arial" w:cs="Arial"/>
            <w:kern w:val="0"/>
            <w:sz w:val="20"/>
            <w:szCs w:val="20"/>
            <w:lang w:val="en-GB"/>
          </w:rPr>
          <w:t>@patac.com.cn</w:t>
        </w:r>
      </w:hyperlink>
    </w:p>
    <w:p w14:paraId="6BDECDD0" w14:textId="77777777" w:rsidR="00224450" w:rsidRPr="00D9786C" w:rsidRDefault="00224450">
      <w:pPr>
        <w:widowControl/>
        <w:jc w:val="left"/>
        <w:rPr>
          <w:rFonts w:ascii="Arial" w:hAnsi="Arial" w:cs="Arial"/>
          <w:kern w:val="0"/>
          <w:sz w:val="20"/>
          <w:szCs w:val="20"/>
          <w:lang w:val="en-GB"/>
        </w:rPr>
      </w:pPr>
      <w:r w:rsidRPr="00D9786C">
        <w:rPr>
          <w:rFonts w:ascii="Arial" w:hAnsi="Arial" w:cs="Arial"/>
          <w:kern w:val="0"/>
          <w:sz w:val="20"/>
          <w:szCs w:val="20"/>
          <w:lang w:val="en-GB"/>
        </w:rPr>
        <w:br w:type="page"/>
      </w:r>
    </w:p>
    <w:p w14:paraId="5D8A8D63" w14:textId="62BB4582" w:rsidR="00224450" w:rsidRPr="00D9786C" w:rsidRDefault="00224450" w:rsidP="00563B65">
      <w:pPr>
        <w:spacing w:line="276" w:lineRule="auto"/>
        <w:jc w:val="center"/>
        <w:rPr>
          <w:sz w:val="36"/>
          <w:lang w:val="en-GB"/>
        </w:rPr>
      </w:pPr>
      <w:r w:rsidRPr="00D9786C">
        <w:rPr>
          <w:rFonts w:hint="eastAsia"/>
          <w:sz w:val="36"/>
          <w:lang w:val="en-GB"/>
        </w:rPr>
        <w:lastRenderedPageBreak/>
        <w:t>目录</w:t>
      </w:r>
    </w:p>
    <w:p w14:paraId="45667414" w14:textId="3EB27E9B" w:rsidR="00A21559" w:rsidRPr="00D9786C" w:rsidRDefault="00A21559" w:rsidP="00563B65">
      <w:pPr>
        <w:spacing w:line="276" w:lineRule="auto"/>
        <w:jc w:val="center"/>
        <w:rPr>
          <w:sz w:val="36"/>
          <w:lang w:val="en-GB"/>
        </w:rPr>
      </w:pPr>
      <w:r w:rsidRPr="00D9786C">
        <w:rPr>
          <w:sz w:val="36"/>
          <w:lang w:val="en-GB"/>
        </w:rPr>
        <w:t>Content</w:t>
      </w:r>
    </w:p>
    <w:p w14:paraId="25428635" w14:textId="2DBAB862" w:rsidR="00745BFF" w:rsidRPr="00D9786C" w:rsidRDefault="004638BB">
      <w:pPr>
        <w:pStyle w:val="TOC1"/>
        <w:tabs>
          <w:tab w:val="right" w:leader="dot" w:pos="9742"/>
        </w:tabs>
        <w:rPr>
          <w:noProof/>
          <w:kern w:val="0"/>
          <w:sz w:val="22"/>
        </w:rPr>
      </w:pPr>
      <w:r w:rsidRPr="00D9786C">
        <w:rPr>
          <w:sz w:val="24"/>
        </w:rPr>
        <w:fldChar w:fldCharType="begin"/>
      </w:r>
      <w:r w:rsidRPr="00D9786C">
        <w:rPr>
          <w:sz w:val="24"/>
        </w:rPr>
        <w:instrText xml:space="preserve"> TOC \o "1-3" \h \z \u </w:instrText>
      </w:r>
      <w:r w:rsidRPr="00D9786C">
        <w:rPr>
          <w:sz w:val="24"/>
        </w:rPr>
        <w:fldChar w:fldCharType="separate"/>
      </w:r>
      <w:hyperlink w:anchor="_Toc58413252" w:history="1">
        <w:r w:rsidR="00745BFF" w:rsidRPr="00546985">
          <w:rPr>
            <w:rStyle w:val="Hyperlink"/>
            <w:noProof/>
            <w:color w:val="auto"/>
          </w:rPr>
          <w:t xml:space="preserve">1 </w:t>
        </w:r>
        <w:r w:rsidR="00745BFF" w:rsidRPr="00546985">
          <w:rPr>
            <w:rStyle w:val="Hyperlink"/>
            <w:rFonts w:hint="eastAsia"/>
            <w:noProof/>
            <w:color w:val="auto"/>
          </w:rPr>
          <w:t>需求概述</w:t>
        </w:r>
        <w:r w:rsidR="00745BFF" w:rsidRPr="00546985">
          <w:rPr>
            <w:rStyle w:val="Hyperlink"/>
            <w:rFonts w:ascii="Times New Roman" w:hAnsi="Times New Roman" w:cs="Times New Roman"/>
            <w:noProof/>
            <w:color w:val="auto"/>
          </w:rPr>
          <w:t>Requirement Overview</w:t>
        </w:r>
        <w:r w:rsidR="00745BFF" w:rsidRPr="00D9786C">
          <w:rPr>
            <w:noProof/>
            <w:webHidden/>
          </w:rPr>
          <w:tab/>
        </w:r>
        <w:r w:rsidR="00745BFF" w:rsidRPr="00D9786C">
          <w:rPr>
            <w:noProof/>
            <w:webHidden/>
          </w:rPr>
          <w:fldChar w:fldCharType="begin"/>
        </w:r>
        <w:r w:rsidR="00745BFF" w:rsidRPr="0098528C">
          <w:rPr>
            <w:noProof/>
            <w:webHidden/>
          </w:rPr>
          <w:instrText xml:space="preserve"> PAGEREF _Toc58413252 \h </w:instrText>
        </w:r>
        <w:r w:rsidR="00745BFF" w:rsidRPr="00D9786C">
          <w:rPr>
            <w:noProof/>
            <w:webHidden/>
          </w:rPr>
        </w:r>
        <w:r w:rsidR="00745BFF" w:rsidRPr="00D9786C">
          <w:rPr>
            <w:noProof/>
            <w:webHidden/>
          </w:rPr>
          <w:fldChar w:fldCharType="separate"/>
        </w:r>
        <w:r w:rsidR="00745BFF" w:rsidRPr="00D9786C">
          <w:rPr>
            <w:noProof/>
            <w:webHidden/>
          </w:rPr>
          <w:t>3</w:t>
        </w:r>
        <w:r w:rsidR="00745BFF" w:rsidRPr="00D9786C">
          <w:rPr>
            <w:noProof/>
            <w:webHidden/>
          </w:rPr>
          <w:fldChar w:fldCharType="end"/>
        </w:r>
      </w:hyperlink>
    </w:p>
    <w:p w14:paraId="04237068" w14:textId="0BE65F20" w:rsidR="00745BFF" w:rsidRPr="00D9786C" w:rsidRDefault="005C243E">
      <w:pPr>
        <w:pStyle w:val="TOC2"/>
        <w:tabs>
          <w:tab w:val="right" w:leader="dot" w:pos="9742"/>
        </w:tabs>
        <w:rPr>
          <w:noProof/>
          <w:kern w:val="0"/>
          <w:sz w:val="22"/>
        </w:rPr>
      </w:pPr>
      <w:hyperlink w:anchor="_Toc58413253" w:history="1">
        <w:r w:rsidR="00745BFF" w:rsidRPr="00546985">
          <w:rPr>
            <w:rStyle w:val="Hyperlink"/>
            <w:noProof/>
            <w:color w:val="auto"/>
          </w:rPr>
          <w:t xml:space="preserve">1.1 </w:t>
        </w:r>
        <w:r w:rsidR="00745BFF" w:rsidRPr="00546985">
          <w:rPr>
            <w:rStyle w:val="Hyperlink"/>
            <w:rFonts w:hint="eastAsia"/>
            <w:noProof/>
            <w:color w:val="auto"/>
          </w:rPr>
          <w:t>背景价值</w:t>
        </w:r>
        <w:r w:rsidR="00745BFF" w:rsidRPr="00546985">
          <w:rPr>
            <w:rStyle w:val="Hyperlink"/>
            <w:rFonts w:ascii="Times New Roman" w:hAnsi="Times New Roman" w:cs="Times New Roman"/>
            <w:noProof/>
            <w:color w:val="auto"/>
          </w:rPr>
          <w:t>Background</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_Toc58413253 \h </w:instrText>
        </w:r>
        <w:r w:rsidR="00745BFF" w:rsidRPr="0098528C">
          <w:rPr>
            <w:noProof/>
            <w:webHidden/>
          </w:rPr>
        </w:r>
        <w:r w:rsidR="00745BFF" w:rsidRPr="0098528C">
          <w:rPr>
            <w:noProof/>
            <w:webHidden/>
          </w:rPr>
          <w:fldChar w:fldCharType="separate"/>
        </w:r>
        <w:r w:rsidR="00745BFF" w:rsidRPr="0098528C">
          <w:rPr>
            <w:noProof/>
            <w:webHidden/>
          </w:rPr>
          <w:t>3</w:t>
        </w:r>
        <w:r w:rsidR="00745BFF" w:rsidRPr="0098528C">
          <w:rPr>
            <w:noProof/>
            <w:webHidden/>
          </w:rPr>
          <w:fldChar w:fldCharType="end"/>
        </w:r>
      </w:hyperlink>
    </w:p>
    <w:p w14:paraId="5E9BEE64" w14:textId="108D29ED" w:rsidR="00745BFF" w:rsidRPr="00D9786C" w:rsidRDefault="005C243E">
      <w:pPr>
        <w:pStyle w:val="TOC2"/>
        <w:tabs>
          <w:tab w:val="right" w:leader="dot" w:pos="9742"/>
        </w:tabs>
        <w:rPr>
          <w:noProof/>
          <w:kern w:val="0"/>
          <w:sz w:val="22"/>
        </w:rPr>
      </w:pPr>
      <w:hyperlink w:anchor="_Toc58413254" w:history="1">
        <w:r w:rsidR="00745BFF" w:rsidRPr="00546985">
          <w:rPr>
            <w:rStyle w:val="Hyperlink"/>
            <w:noProof/>
            <w:color w:val="auto"/>
          </w:rPr>
          <w:t xml:space="preserve">1.2 </w:t>
        </w:r>
        <w:r w:rsidR="00745BFF" w:rsidRPr="00546985">
          <w:rPr>
            <w:rStyle w:val="Hyperlink"/>
            <w:rFonts w:hint="eastAsia"/>
            <w:noProof/>
            <w:color w:val="auto"/>
          </w:rPr>
          <w:t>名词解释</w:t>
        </w:r>
        <w:r w:rsidR="00745BFF" w:rsidRPr="00546985">
          <w:rPr>
            <w:rStyle w:val="Hyperlink"/>
            <w:rFonts w:ascii="Times New Roman" w:hAnsi="Times New Roman" w:cs="Times New Roman"/>
            <w:noProof/>
            <w:color w:val="auto"/>
          </w:rPr>
          <w:t>Terminology</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_Toc58413254 \h </w:instrText>
        </w:r>
        <w:r w:rsidR="00745BFF" w:rsidRPr="0098528C">
          <w:rPr>
            <w:noProof/>
            <w:webHidden/>
          </w:rPr>
        </w:r>
        <w:r w:rsidR="00745BFF" w:rsidRPr="0098528C">
          <w:rPr>
            <w:noProof/>
            <w:webHidden/>
          </w:rPr>
          <w:fldChar w:fldCharType="separate"/>
        </w:r>
        <w:r w:rsidR="00745BFF" w:rsidRPr="0098528C">
          <w:rPr>
            <w:noProof/>
            <w:webHidden/>
          </w:rPr>
          <w:t>3</w:t>
        </w:r>
        <w:r w:rsidR="00745BFF" w:rsidRPr="0098528C">
          <w:rPr>
            <w:noProof/>
            <w:webHidden/>
          </w:rPr>
          <w:fldChar w:fldCharType="end"/>
        </w:r>
      </w:hyperlink>
    </w:p>
    <w:p w14:paraId="1F155D67" w14:textId="20DD4E58" w:rsidR="00745BFF" w:rsidRPr="00D9786C" w:rsidRDefault="005C243E">
      <w:pPr>
        <w:pStyle w:val="TOC1"/>
        <w:tabs>
          <w:tab w:val="right" w:leader="dot" w:pos="9742"/>
        </w:tabs>
        <w:rPr>
          <w:noProof/>
          <w:kern w:val="0"/>
          <w:sz w:val="22"/>
        </w:rPr>
      </w:pPr>
      <w:hyperlink w:anchor="_Toc58413255" w:history="1">
        <w:r w:rsidR="00745BFF" w:rsidRPr="00546985">
          <w:rPr>
            <w:rStyle w:val="Hyperlink"/>
            <w:noProof/>
            <w:color w:val="auto"/>
          </w:rPr>
          <w:t xml:space="preserve">2 </w:t>
        </w:r>
        <w:r w:rsidR="00745BFF" w:rsidRPr="00546985">
          <w:rPr>
            <w:rStyle w:val="Hyperlink"/>
            <w:rFonts w:hint="eastAsia"/>
            <w:noProof/>
            <w:color w:val="auto"/>
          </w:rPr>
          <w:t>需求列表</w:t>
        </w:r>
        <w:r w:rsidR="00745BFF" w:rsidRPr="00546985">
          <w:rPr>
            <w:rStyle w:val="Hyperlink"/>
            <w:rFonts w:ascii="Times New Roman" w:hAnsi="Times New Roman" w:cs="Times New Roman"/>
            <w:noProof/>
            <w:color w:val="auto"/>
          </w:rPr>
          <w:t>Requirement List</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_Toc58413255 \h </w:instrText>
        </w:r>
        <w:r w:rsidR="00745BFF" w:rsidRPr="0098528C">
          <w:rPr>
            <w:noProof/>
            <w:webHidden/>
          </w:rPr>
        </w:r>
        <w:r w:rsidR="00745BFF" w:rsidRPr="0098528C">
          <w:rPr>
            <w:noProof/>
            <w:webHidden/>
          </w:rPr>
          <w:fldChar w:fldCharType="separate"/>
        </w:r>
        <w:r w:rsidR="00745BFF" w:rsidRPr="0098528C">
          <w:rPr>
            <w:noProof/>
            <w:webHidden/>
          </w:rPr>
          <w:t>3</w:t>
        </w:r>
        <w:r w:rsidR="00745BFF" w:rsidRPr="0098528C">
          <w:rPr>
            <w:noProof/>
            <w:webHidden/>
          </w:rPr>
          <w:fldChar w:fldCharType="end"/>
        </w:r>
      </w:hyperlink>
    </w:p>
    <w:p w14:paraId="11AD018D" w14:textId="177743A0" w:rsidR="00745BFF" w:rsidRPr="00D9786C" w:rsidRDefault="005C243E">
      <w:pPr>
        <w:pStyle w:val="TOC1"/>
        <w:tabs>
          <w:tab w:val="right" w:leader="dot" w:pos="9742"/>
        </w:tabs>
        <w:rPr>
          <w:noProof/>
          <w:kern w:val="0"/>
          <w:sz w:val="22"/>
        </w:rPr>
      </w:pPr>
      <w:hyperlink w:anchor="_Toc58413256" w:history="1">
        <w:r w:rsidR="00745BFF" w:rsidRPr="00546985">
          <w:rPr>
            <w:rStyle w:val="Hyperlink"/>
            <w:noProof/>
            <w:color w:val="auto"/>
          </w:rPr>
          <w:t xml:space="preserve">3 </w:t>
        </w:r>
        <w:r w:rsidR="00745BFF" w:rsidRPr="00546985">
          <w:rPr>
            <w:rStyle w:val="Hyperlink"/>
            <w:rFonts w:hint="eastAsia"/>
            <w:noProof/>
            <w:color w:val="auto"/>
          </w:rPr>
          <w:t>需求描述</w:t>
        </w:r>
        <w:r w:rsidR="00745BFF" w:rsidRPr="00546985">
          <w:rPr>
            <w:rStyle w:val="Hyperlink"/>
            <w:rFonts w:ascii="Times New Roman" w:hAnsi="Times New Roman" w:cs="Times New Roman"/>
            <w:noProof/>
            <w:color w:val="auto"/>
          </w:rPr>
          <w:t>Requirement Description</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_Toc58413256 \h </w:instrText>
        </w:r>
        <w:r w:rsidR="00745BFF" w:rsidRPr="0098528C">
          <w:rPr>
            <w:noProof/>
            <w:webHidden/>
          </w:rPr>
        </w:r>
        <w:r w:rsidR="00745BFF" w:rsidRPr="0098528C">
          <w:rPr>
            <w:noProof/>
            <w:webHidden/>
          </w:rPr>
          <w:fldChar w:fldCharType="separate"/>
        </w:r>
        <w:r w:rsidR="00745BFF" w:rsidRPr="0098528C">
          <w:rPr>
            <w:noProof/>
            <w:webHidden/>
          </w:rPr>
          <w:t>4</w:t>
        </w:r>
        <w:r w:rsidR="00745BFF" w:rsidRPr="0098528C">
          <w:rPr>
            <w:noProof/>
            <w:webHidden/>
          </w:rPr>
          <w:fldChar w:fldCharType="end"/>
        </w:r>
      </w:hyperlink>
    </w:p>
    <w:p w14:paraId="35213C7D" w14:textId="3E9E3CC0" w:rsidR="00745BFF" w:rsidRPr="00D9786C" w:rsidRDefault="005C243E">
      <w:pPr>
        <w:pStyle w:val="TOC2"/>
        <w:tabs>
          <w:tab w:val="right" w:leader="dot" w:pos="9742"/>
        </w:tabs>
        <w:rPr>
          <w:noProof/>
          <w:kern w:val="0"/>
          <w:sz w:val="22"/>
        </w:rPr>
      </w:pPr>
      <w:hyperlink w:anchor="_Toc58413257" w:history="1">
        <w:r w:rsidR="00745BFF" w:rsidRPr="00546985">
          <w:rPr>
            <w:rStyle w:val="Hyperlink"/>
            <w:noProof/>
            <w:color w:val="auto"/>
          </w:rPr>
          <w:t xml:space="preserve">3.1 </w:t>
        </w:r>
        <w:r w:rsidR="00745BFF" w:rsidRPr="00546985">
          <w:rPr>
            <w:rStyle w:val="Hyperlink"/>
            <w:rFonts w:hint="eastAsia"/>
            <w:noProof/>
            <w:color w:val="auto"/>
          </w:rPr>
          <w:t>空调基础功能</w:t>
        </w:r>
        <w:r w:rsidR="00745BFF" w:rsidRPr="00546985">
          <w:rPr>
            <w:rStyle w:val="Hyperlink"/>
            <w:noProof/>
            <w:color w:val="auto"/>
          </w:rPr>
          <w:t>(Basic HVAC Function)</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_Toc58413257 \h </w:instrText>
        </w:r>
        <w:r w:rsidR="00745BFF" w:rsidRPr="0098528C">
          <w:rPr>
            <w:noProof/>
            <w:webHidden/>
          </w:rPr>
        </w:r>
        <w:r w:rsidR="00745BFF" w:rsidRPr="0098528C">
          <w:rPr>
            <w:noProof/>
            <w:webHidden/>
          </w:rPr>
          <w:fldChar w:fldCharType="separate"/>
        </w:r>
        <w:r w:rsidR="00745BFF" w:rsidRPr="0098528C">
          <w:rPr>
            <w:noProof/>
            <w:webHidden/>
          </w:rPr>
          <w:t>4</w:t>
        </w:r>
        <w:r w:rsidR="00745BFF" w:rsidRPr="0098528C">
          <w:rPr>
            <w:noProof/>
            <w:webHidden/>
          </w:rPr>
          <w:fldChar w:fldCharType="end"/>
        </w:r>
      </w:hyperlink>
    </w:p>
    <w:p w14:paraId="571A5F13" w14:textId="6B92EDF3" w:rsidR="00745BFF" w:rsidRPr="00D9786C" w:rsidRDefault="005C243E">
      <w:pPr>
        <w:pStyle w:val="TOC3"/>
        <w:tabs>
          <w:tab w:val="right" w:leader="dot" w:pos="9742"/>
        </w:tabs>
        <w:rPr>
          <w:noProof/>
          <w:kern w:val="0"/>
          <w:sz w:val="22"/>
        </w:rPr>
      </w:pPr>
      <w:hyperlink w:anchor="_Toc58413258" w:history="1">
        <w:r w:rsidR="00745BFF" w:rsidRPr="00546985">
          <w:rPr>
            <w:rStyle w:val="Hyperlink"/>
            <w:noProof/>
            <w:color w:val="auto"/>
          </w:rPr>
          <w:t xml:space="preserve">3.1.1 </w:t>
        </w:r>
        <w:r w:rsidR="00745BFF" w:rsidRPr="00546985">
          <w:rPr>
            <w:rStyle w:val="Hyperlink"/>
            <w:rFonts w:hint="eastAsia"/>
            <w:noProof/>
            <w:color w:val="auto"/>
          </w:rPr>
          <w:t>温度分区</w:t>
        </w:r>
        <w:r w:rsidR="00745BFF" w:rsidRPr="00546985">
          <w:rPr>
            <w:rStyle w:val="Hyperlink"/>
            <w:noProof/>
            <w:color w:val="auto"/>
          </w:rPr>
          <w:t>(Temperature Zone)</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_Toc58413258 \h </w:instrText>
        </w:r>
        <w:r w:rsidR="00745BFF" w:rsidRPr="0098528C">
          <w:rPr>
            <w:noProof/>
            <w:webHidden/>
          </w:rPr>
        </w:r>
        <w:r w:rsidR="00745BFF" w:rsidRPr="0098528C">
          <w:rPr>
            <w:noProof/>
            <w:webHidden/>
          </w:rPr>
          <w:fldChar w:fldCharType="separate"/>
        </w:r>
        <w:r w:rsidR="00745BFF" w:rsidRPr="0098528C">
          <w:rPr>
            <w:noProof/>
            <w:webHidden/>
          </w:rPr>
          <w:t>4</w:t>
        </w:r>
        <w:r w:rsidR="00745BFF" w:rsidRPr="0098528C">
          <w:rPr>
            <w:noProof/>
            <w:webHidden/>
          </w:rPr>
          <w:fldChar w:fldCharType="end"/>
        </w:r>
      </w:hyperlink>
    </w:p>
    <w:p w14:paraId="29BE49AD" w14:textId="7170953B" w:rsidR="00745BFF" w:rsidRPr="00D9786C" w:rsidRDefault="005C243E">
      <w:pPr>
        <w:pStyle w:val="TOC3"/>
        <w:tabs>
          <w:tab w:val="right" w:leader="dot" w:pos="9742"/>
        </w:tabs>
        <w:rPr>
          <w:noProof/>
          <w:kern w:val="0"/>
          <w:sz w:val="22"/>
        </w:rPr>
      </w:pPr>
      <w:hyperlink w:anchor="_Toc58413259" w:history="1">
        <w:r w:rsidR="00745BFF" w:rsidRPr="00546985">
          <w:rPr>
            <w:rStyle w:val="Hyperlink"/>
            <w:noProof/>
            <w:color w:val="auto"/>
          </w:rPr>
          <w:t xml:space="preserve">3.1.2 </w:t>
        </w:r>
        <w:r w:rsidR="00745BFF" w:rsidRPr="00546985">
          <w:rPr>
            <w:rStyle w:val="Hyperlink"/>
            <w:rFonts w:hint="eastAsia"/>
            <w:noProof/>
            <w:color w:val="auto"/>
          </w:rPr>
          <w:t>空调能耗模式</w:t>
        </w:r>
        <w:r w:rsidR="00745BFF" w:rsidRPr="00546985">
          <w:rPr>
            <w:rStyle w:val="Hyperlink"/>
            <w:noProof/>
            <w:color w:val="auto"/>
          </w:rPr>
          <w:t>(Climate Mode)[MY TBD]</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_Toc58413259 \h </w:instrText>
        </w:r>
        <w:r w:rsidR="00745BFF" w:rsidRPr="0098528C">
          <w:rPr>
            <w:noProof/>
            <w:webHidden/>
          </w:rPr>
        </w:r>
        <w:r w:rsidR="00745BFF" w:rsidRPr="0098528C">
          <w:rPr>
            <w:noProof/>
            <w:webHidden/>
          </w:rPr>
          <w:fldChar w:fldCharType="separate"/>
        </w:r>
        <w:r w:rsidR="00745BFF" w:rsidRPr="0098528C">
          <w:rPr>
            <w:noProof/>
            <w:webHidden/>
          </w:rPr>
          <w:t>5</w:t>
        </w:r>
        <w:r w:rsidR="00745BFF" w:rsidRPr="0098528C">
          <w:rPr>
            <w:noProof/>
            <w:webHidden/>
          </w:rPr>
          <w:fldChar w:fldCharType="end"/>
        </w:r>
      </w:hyperlink>
    </w:p>
    <w:p w14:paraId="041D294C" w14:textId="2EF0CB07" w:rsidR="00745BFF" w:rsidRPr="00D9786C" w:rsidRDefault="005C243E">
      <w:pPr>
        <w:pStyle w:val="TOC3"/>
        <w:tabs>
          <w:tab w:val="right" w:leader="dot" w:pos="9742"/>
        </w:tabs>
        <w:rPr>
          <w:noProof/>
          <w:kern w:val="0"/>
          <w:sz w:val="22"/>
        </w:rPr>
      </w:pPr>
      <w:hyperlink w:anchor="_Toc58413260" w:history="1">
        <w:r w:rsidR="00745BFF" w:rsidRPr="00546985">
          <w:rPr>
            <w:rStyle w:val="Hyperlink"/>
            <w:noProof/>
            <w:color w:val="auto"/>
          </w:rPr>
          <w:t xml:space="preserve">3.1.3 </w:t>
        </w:r>
        <w:r w:rsidR="00745BFF" w:rsidRPr="00546985">
          <w:rPr>
            <w:rStyle w:val="Hyperlink"/>
            <w:rFonts w:hint="eastAsia"/>
            <w:noProof/>
            <w:color w:val="auto"/>
          </w:rPr>
          <w:t>工作模式</w:t>
        </w:r>
        <w:r w:rsidR="00745BFF" w:rsidRPr="00546985">
          <w:rPr>
            <w:rStyle w:val="Hyperlink"/>
            <w:noProof/>
            <w:color w:val="auto"/>
          </w:rPr>
          <w:t>(A /C)</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_Toc58413260 \h </w:instrText>
        </w:r>
        <w:r w:rsidR="00745BFF" w:rsidRPr="0098528C">
          <w:rPr>
            <w:noProof/>
            <w:webHidden/>
          </w:rPr>
        </w:r>
        <w:r w:rsidR="00745BFF" w:rsidRPr="0098528C">
          <w:rPr>
            <w:noProof/>
            <w:webHidden/>
          </w:rPr>
          <w:fldChar w:fldCharType="separate"/>
        </w:r>
        <w:r w:rsidR="00745BFF" w:rsidRPr="0098528C">
          <w:rPr>
            <w:noProof/>
            <w:webHidden/>
          </w:rPr>
          <w:t>6</w:t>
        </w:r>
        <w:r w:rsidR="00745BFF" w:rsidRPr="0098528C">
          <w:rPr>
            <w:noProof/>
            <w:webHidden/>
          </w:rPr>
          <w:fldChar w:fldCharType="end"/>
        </w:r>
      </w:hyperlink>
    </w:p>
    <w:p w14:paraId="6DC60BF8" w14:textId="3B0DEE54" w:rsidR="00745BFF" w:rsidRPr="00D9786C" w:rsidRDefault="005C243E">
      <w:pPr>
        <w:pStyle w:val="TOC3"/>
        <w:tabs>
          <w:tab w:val="right" w:leader="dot" w:pos="9742"/>
        </w:tabs>
        <w:rPr>
          <w:noProof/>
          <w:kern w:val="0"/>
          <w:sz w:val="22"/>
        </w:rPr>
      </w:pPr>
      <w:hyperlink w:anchor="_Toc58413261" w:history="1">
        <w:r w:rsidR="00745BFF" w:rsidRPr="00546985">
          <w:rPr>
            <w:rStyle w:val="Hyperlink"/>
            <w:noProof/>
            <w:color w:val="auto"/>
          </w:rPr>
          <w:t xml:space="preserve">3.1.4 </w:t>
        </w:r>
        <w:r w:rsidR="00745BFF" w:rsidRPr="00546985">
          <w:rPr>
            <w:rStyle w:val="Hyperlink"/>
            <w:rFonts w:hint="eastAsia"/>
            <w:noProof/>
            <w:color w:val="auto"/>
          </w:rPr>
          <w:t>温度显示</w:t>
        </w:r>
        <w:r w:rsidR="00745BFF" w:rsidRPr="00546985">
          <w:rPr>
            <w:rStyle w:val="Hyperlink"/>
            <w:noProof/>
            <w:color w:val="auto"/>
          </w:rPr>
          <w:t>(Temperature Indicator)</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_Toc58413261 \h </w:instrText>
        </w:r>
        <w:r w:rsidR="00745BFF" w:rsidRPr="0098528C">
          <w:rPr>
            <w:noProof/>
            <w:webHidden/>
          </w:rPr>
        </w:r>
        <w:r w:rsidR="00745BFF" w:rsidRPr="0098528C">
          <w:rPr>
            <w:noProof/>
            <w:webHidden/>
          </w:rPr>
          <w:fldChar w:fldCharType="separate"/>
        </w:r>
        <w:r w:rsidR="00745BFF" w:rsidRPr="0098528C">
          <w:rPr>
            <w:noProof/>
            <w:webHidden/>
          </w:rPr>
          <w:t>8</w:t>
        </w:r>
        <w:r w:rsidR="00745BFF" w:rsidRPr="0098528C">
          <w:rPr>
            <w:noProof/>
            <w:webHidden/>
          </w:rPr>
          <w:fldChar w:fldCharType="end"/>
        </w:r>
      </w:hyperlink>
    </w:p>
    <w:p w14:paraId="61C60E3F" w14:textId="32B04C05" w:rsidR="00745BFF" w:rsidRPr="00D9786C" w:rsidRDefault="005C243E">
      <w:pPr>
        <w:pStyle w:val="TOC3"/>
        <w:tabs>
          <w:tab w:val="right" w:leader="dot" w:pos="9742"/>
        </w:tabs>
        <w:rPr>
          <w:noProof/>
          <w:kern w:val="0"/>
          <w:sz w:val="22"/>
        </w:rPr>
      </w:pPr>
      <w:hyperlink w:anchor="_Toc58413262" w:history="1">
        <w:r w:rsidR="00745BFF" w:rsidRPr="00546985">
          <w:rPr>
            <w:rStyle w:val="Hyperlink"/>
            <w:noProof/>
            <w:color w:val="auto"/>
          </w:rPr>
          <w:t xml:space="preserve">3.1.5 </w:t>
        </w:r>
        <w:r w:rsidR="00745BFF" w:rsidRPr="00546985">
          <w:rPr>
            <w:rStyle w:val="Hyperlink"/>
            <w:rFonts w:hint="eastAsia"/>
            <w:noProof/>
            <w:color w:val="auto"/>
          </w:rPr>
          <w:t>温度调节</w:t>
        </w:r>
        <w:r w:rsidR="00745BFF" w:rsidRPr="00546985">
          <w:rPr>
            <w:rStyle w:val="Hyperlink"/>
            <w:noProof/>
            <w:color w:val="auto"/>
          </w:rPr>
          <w:t>(Temperature Set)</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_Toc58413262 \h </w:instrText>
        </w:r>
        <w:r w:rsidR="00745BFF" w:rsidRPr="0098528C">
          <w:rPr>
            <w:noProof/>
            <w:webHidden/>
          </w:rPr>
        </w:r>
        <w:r w:rsidR="00745BFF" w:rsidRPr="0098528C">
          <w:rPr>
            <w:noProof/>
            <w:webHidden/>
          </w:rPr>
          <w:fldChar w:fldCharType="separate"/>
        </w:r>
        <w:r w:rsidR="00745BFF" w:rsidRPr="0098528C">
          <w:rPr>
            <w:noProof/>
            <w:webHidden/>
          </w:rPr>
          <w:t>11</w:t>
        </w:r>
        <w:r w:rsidR="00745BFF" w:rsidRPr="0098528C">
          <w:rPr>
            <w:noProof/>
            <w:webHidden/>
          </w:rPr>
          <w:fldChar w:fldCharType="end"/>
        </w:r>
      </w:hyperlink>
    </w:p>
    <w:p w14:paraId="061D691F" w14:textId="39DDA468" w:rsidR="00745BFF" w:rsidRPr="00D9786C" w:rsidRDefault="005C243E">
      <w:pPr>
        <w:pStyle w:val="TOC3"/>
        <w:tabs>
          <w:tab w:val="right" w:leader="dot" w:pos="9742"/>
        </w:tabs>
        <w:rPr>
          <w:noProof/>
          <w:kern w:val="0"/>
          <w:sz w:val="22"/>
        </w:rPr>
      </w:pPr>
      <w:hyperlink w:anchor="_Toc58413263" w:history="1">
        <w:r w:rsidR="00745BFF" w:rsidRPr="00546985">
          <w:rPr>
            <w:rStyle w:val="Hyperlink"/>
            <w:noProof/>
            <w:color w:val="auto"/>
          </w:rPr>
          <w:t xml:space="preserve">3.1.6 </w:t>
        </w:r>
        <w:r w:rsidR="00745BFF" w:rsidRPr="00546985">
          <w:rPr>
            <w:rStyle w:val="Hyperlink"/>
            <w:rFonts w:hint="eastAsia"/>
            <w:noProof/>
            <w:color w:val="auto"/>
          </w:rPr>
          <w:t>风速显示</w:t>
        </w:r>
        <w:r w:rsidR="00745BFF" w:rsidRPr="00546985">
          <w:rPr>
            <w:rStyle w:val="Hyperlink"/>
            <w:noProof/>
            <w:color w:val="auto"/>
          </w:rPr>
          <w:t>(Fan Speed indicator)</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_Toc58413263 \h </w:instrText>
        </w:r>
        <w:r w:rsidR="00745BFF" w:rsidRPr="0098528C">
          <w:rPr>
            <w:noProof/>
            <w:webHidden/>
          </w:rPr>
        </w:r>
        <w:r w:rsidR="00745BFF" w:rsidRPr="0098528C">
          <w:rPr>
            <w:noProof/>
            <w:webHidden/>
          </w:rPr>
          <w:fldChar w:fldCharType="separate"/>
        </w:r>
        <w:r w:rsidR="00745BFF" w:rsidRPr="0098528C">
          <w:rPr>
            <w:noProof/>
            <w:webHidden/>
          </w:rPr>
          <w:t>16</w:t>
        </w:r>
        <w:r w:rsidR="00745BFF" w:rsidRPr="0098528C">
          <w:rPr>
            <w:noProof/>
            <w:webHidden/>
          </w:rPr>
          <w:fldChar w:fldCharType="end"/>
        </w:r>
      </w:hyperlink>
    </w:p>
    <w:p w14:paraId="315682C2" w14:textId="78BB57EF" w:rsidR="00745BFF" w:rsidRPr="00D9786C" w:rsidRDefault="005C243E">
      <w:pPr>
        <w:pStyle w:val="TOC3"/>
        <w:tabs>
          <w:tab w:val="right" w:leader="dot" w:pos="9742"/>
        </w:tabs>
        <w:rPr>
          <w:noProof/>
          <w:kern w:val="0"/>
          <w:sz w:val="22"/>
        </w:rPr>
      </w:pPr>
      <w:hyperlink w:anchor="_Toc58413264" w:history="1">
        <w:r w:rsidR="00745BFF" w:rsidRPr="00546985">
          <w:rPr>
            <w:rStyle w:val="Hyperlink"/>
            <w:noProof/>
            <w:color w:val="auto"/>
          </w:rPr>
          <w:t xml:space="preserve">3.1.7 </w:t>
        </w:r>
        <w:r w:rsidR="00745BFF" w:rsidRPr="00546985">
          <w:rPr>
            <w:rStyle w:val="Hyperlink"/>
            <w:rFonts w:hint="eastAsia"/>
            <w:noProof/>
            <w:color w:val="auto"/>
          </w:rPr>
          <w:t>风速调节</w:t>
        </w:r>
        <w:r w:rsidR="00745BFF" w:rsidRPr="00546985">
          <w:rPr>
            <w:rStyle w:val="Hyperlink"/>
            <w:noProof/>
            <w:color w:val="auto"/>
          </w:rPr>
          <w:t>(Fan Speed Set)</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_Toc58413264 \h </w:instrText>
        </w:r>
        <w:r w:rsidR="00745BFF" w:rsidRPr="0098528C">
          <w:rPr>
            <w:noProof/>
            <w:webHidden/>
          </w:rPr>
        </w:r>
        <w:r w:rsidR="00745BFF" w:rsidRPr="0098528C">
          <w:rPr>
            <w:noProof/>
            <w:webHidden/>
          </w:rPr>
          <w:fldChar w:fldCharType="separate"/>
        </w:r>
        <w:r w:rsidR="00745BFF" w:rsidRPr="0098528C">
          <w:rPr>
            <w:noProof/>
            <w:webHidden/>
          </w:rPr>
          <w:t>18</w:t>
        </w:r>
        <w:r w:rsidR="00745BFF" w:rsidRPr="0098528C">
          <w:rPr>
            <w:noProof/>
            <w:webHidden/>
          </w:rPr>
          <w:fldChar w:fldCharType="end"/>
        </w:r>
      </w:hyperlink>
    </w:p>
    <w:p w14:paraId="5EE324AA" w14:textId="71DCF262" w:rsidR="00745BFF" w:rsidRPr="00D9786C" w:rsidRDefault="005C243E">
      <w:pPr>
        <w:pStyle w:val="TOC3"/>
        <w:tabs>
          <w:tab w:val="right" w:leader="dot" w:pos="9742"/>
        </w:tabs>
        <w:rPr>
          <w:noProof/>
          <w:kern w:val="0"/>
          <w:sz w:val="22"/>
        </w:rPr>
      </w:pPr>
      <w:hyperlink w:anchor="_Toc58413265" w:history="1">
        <w:r w:rsidR="00745BFF" w:rsidRPr="00546985">
          <w:rPr>
            <w:rStyle w:val="Hyperlink"/>
            <w:noProof/>
            <w:color w:val="auto"/>
          </w:rPr>
          <w:t xml:space="preserve">3.1.8 </w:t>
        </w:r>
        <w:r w:rsidR="00745BFF" w:rsidRPr="00546985">
          <w:rPr>
            <w:rStyle w:val="Hyperlink"/>
            <w:rFonts w:hint="eastAsia"/>
            <w:noProof/>
            <w:color w:val="auto"/>
          </w:rPr>
          <w:t>进气循环模式</w:t>
        </w:r>
        <w:r w:rsidR="00745BFF" w:rsidRPr="00546985">
          <w:rPr>
            <w:rStyle w:val="Hyperlink"/>
            <w:noProof/>
            <w:color w:val="auto"/>
          </w:rPr>
          <w:t>(AirInlet)</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_Toc58413265 \h </w:instrText>
        </w:r>
        <w:r w:rsidR="00745BFF" w:rsidRPr="0098528C">
          <w:rPr>
            <w:noProof/>
            <w:webHidden/>
          </w:rPr>
        </w:r>
        <w:r w:rsidR="00745BFF" w:rsidRPr="0098528C">
          <w:rPr>
            <w:noProof/>
            <w:webHidden/>
          </w:rPr>
          <w:fldChar w:fldCharType="separate"/>
        </w:r>
        <w:r w:rsidR="00745BFF" w:rsidRPr="0098528C">
          <w:rPr>
            <w:noProof/>
            <w:webHidden/>
          </w:rPr>
          <w:t>21</w:t>
        </w:r>
        <w:r w:rsidR="00745BFF" w:rsidRPr="0098528C">
          <w:rPr>
            <w:noProof/>
            <w:webHidden/>
          </w:rPr>
          <w:fldChar w:fldCharType="end"/>
        </w:r>
      </w:hyperlink>
    </w:p>
    <w:p w14:paraId="4B0285F1" w14:textId="6ECC3550" w:rsidR="00745BFF" w:rsidRPr="00D9786C" w:rsidRDefault="005C243E">
      <w:pPr>
        <w:pStyle w:val="TOC3"/>
        <w:tabs>
          <w:tab w:val="right" w:leader="dot" w:pos="9742"/>
        </w:tabs>
        <w:rPr>
          <w:noProof/>
          <w:kern w:val="0"/>
          <w:sz w:val="22"/>
        </w:rPr>
      </w:pPr>
      <w:hyperlink w:anchor="_Toc58413266" w:history="1">
        <w:r w:rsidR="00745BFF" w:rsidRPr="00546985">
          <w:rPr>
            <w:rStyle w:val="Hyperlink"/>
            <w:noProof/>
            <w:color w:val="auto"/>
          </w:rPr>
          <w:t xml:space="preserve">3.1.9 </w:t>
        </w:r>
        <w:r w:rsidR="00745BFF" w:rsidRPr="00546985">
          <w:rPr>
            <w:rStyle w:val="Hyperlink"/>
            <w:rFonts w:hint="eastAsia"/>
            <w:noProof/>
            <w:color w:val="auto"/>
          </w:rPr>
          <w:t>开关状态</w:t>
        </w:r>
        <w:r w:rsidR="00745BFF" w:rsidRPr="00546985">
          <w:rPr>
            <w:rStyle w:val="Hyperlink"/>
            <w:noProof/>
            <w:color w:val="auto"/>
          </w:rPr>
          <w:t>(On/Off)</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_Toc58413266 \h </w:instrText>
        </w:r>
        <w:r w:rsidR="00745BFF" w:rsidRPr="0098528C">
          <w:rPr>
            <w:noProof/>
            <w:webHidden/>
          </w:rPr>
        </w:r>
        <w:r w:rsidR="00745BFF" w:rsidRPr="0098528C">
          <w:rPr>
            <w:noProof/>
            <w:webHidden/>
          </w:rPr>
          <w:fldChar w:fldCharType="separate"/>
        </w:r>
        <w:r w:rsidR="00745BFF" w:rsidRPr="0098528C">
          <w:rPr>
            <w:noProof/>
            <w:webHidden/>
          </w:rPr>
          <w:t>23</w:t>
        </w:r>
        <w:r w:rsidR="00745BFF" w:rsidRPr="0098528C">
          <w:rPr>
            <w:noProof/>
            <w:webHidden/>
          </w:rPr>
          <w:fldChar w:fldCharType="end"/>
        </w:r>
      </w:hyperlink>
    </w:p>
    <w:p w14:paraId="3AD955E1" w14:textId="3C4D8364" w:rsidR="00745BFF" w:rsidRPr="00D9786C" w:rsidRDefault="005C243E">
      <w:pPr>
        <w:pStyle w:val="TOC3"/>
        <w:tabs>
          <w:tab w:val="right" w:leader="dot" w:pos="9742"/>
        </w:tabs>
        <w:rPr>
          <w:noProof/>
          <w:kern w:val="0"/>
          <w:sz w:val="22"/>
        </w:rPr>
      </w:pPr>
      <w:hyperlink w:anchor="_Toc58413267" w:history="1">
        <w:r w:rsidR="00745BFF" w:rsidRPr="00546985">
          <w:rPr>
            <w:rStyle w:val="Hyperlink"/>
            <w:noProof/>
            <w:color w:val="auto"/>
          </w:rPr>
          <w:t xml:space="preserve">3.1.10 </w:t>
        </w:r>
        <w:r w:rsidR="00745BFF" w:rsidRPr="00546985">
          <w:rPr>
            <w:rStyle w:val="Hyperlink"/>
            <w:rFonts w:hint="eastAsia"/>
            <w:noProof/>
            <w:color w:val="auto"/>
          </w:rPr>
          <w:t>吹风模式</w:t>
        </w:r>
        <w:r w:rsidR="00745BFF" w:rsidRPr="00546985">
          <w:rPr>
            <w:rStyle w:val="Hyperlink"/>
            <w:noProof/>
            <w:color w:val="auto"/>
          </w:rPr>
          <w:t>(Blower Mode)</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_Toc58413267 \h </w:instrText>
        </w:r>
        <w:r w:rsidR="00745BFF" w:rsidRPr="0098528C">
          <w:rPr>
            <w:noProof/>
            <w:webHidden/>
          </w:rPr>
        </w:r>
        <w:r w:rsidR="00745BFF" w:rsidRPr="0098528C">
          <w:rPr>
            <w:noProof/>
            <w:webHidden/>
          </w:rPr>
          <w:fldChar w:fldCharType="separate"/>
        </w:r>
        <w:r w:rsidR="00745BFF" w:rsidRPr="0098528C">
          <w:rPr>
            <w:noProof/>
            <w:webHidden/>
          </w:rPr>
          <w:t>25</w:t>
        </w:r>
        <w:r w:rsidR="00745BFF" w:rsidRPr="0098528C">
          <w:rPr>
            <w:noProof/>
            <w:webHidden/>
          </w:rPr>
          <w:fldChar w:fldCharType="end"/>
        </w:r>
      </w:hyperlink>
    </w:p>
    <w:p w14:paraId="3EC05EB9" w14:textId="028ABF8D" w:rsidR="00745BFF" w:rsidRPr="00D9786C" w:rsidRDefault="005C243E">
      <w:pPr>
        <w:pStyle w:val="TOC3"/>
        <w:tabs>
          <w:tab w:val="right" w:leader="dot" w:pos="9742"/>
        </w:tabs>
        <w:rPr>
          <w:noProof/>
          <w:kern w:val="0"/>
          <w:sz w:val="22"/>
        </w:rPr>
      </w:pPr>
      <w:hyperlink w:anchor="_Toc58413268" w:history="1">
        <w:r w:rsidR="00745BFF" w:rsidRPr="00546985">
          <w:rPr>
            <w:rStyle w:val="Hyperlink"/>
            <w:noProof/>
            <w:color w:val="auto"/>
          </w:rPr>
          <w:t xml:space="preserve">3.1.11 </w:t>
        </w:r>
        <w:r w:rsidR="00745BFF" w:rsidRPr="00546985">
          <w:rPr>
            <w:rStyle w:val="Hyperlink"/>
            <w:rFonts w:hint="eastAsia"/>
            <w:noProof/>
            <w:color w:val="auto"/>
          </w:rPr>
          <w:t>除雾除霜</w:t>
        </w:r>
        <w:r w:rsidR="00745BFF" w:rsidRPr="00546985">
          <w:rPr>
            <w:rStyle w:val="Hyperlink"/>
            <w:noProof/>
            <w:color w:val="auto"/>
          </w:rPr>
          <w:t>(Defog and Defrost)</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_Toc58413268 \h </w:instrText>
        </w:r>
        <w:r w:rsidR="00745BFF" w:rsidRPr="0098528C">
          <w:rPr>
            <w:noProof/>
            <w:webHidden/>
          </w:rPr>
        </w:r>
        <w:r w:rsidR="00745BFF" w:rsidRPr="0098528C">
          <w:rPr>
            <w:noProof/>
            <w:webHidden/>
          </w:rPr>
          <w:fldChar w:fldCharType="separate"/>
        </w:r>
        <w:r w:rsidR="00745BFF" w:rsidRPr="0098528C">
          <w:rPr>
            <w:noProof/>
            <w:webHidden/>
          </w:rPr>
          <w:t>32</w:t>
        </w:r>
        <w:r w:rsidR="00745BFF" w:rsidRPr="0098528C">
          <w:rPr>
            <w:noProof/>
            <w:webHidden/>
          </w:rPr>
          <w:fldChar w:fldCharType="end"/>
        </w:r>
      </w:hyperlink>
    </w:p>
    <w:p w14:paraId="74FEABB5" w14:textId="3225A81F" w:rsidR="00745BFF" w:rsidRPr="00D9786C" w:rsidRDefault="005C243E">
      <w:pPr>
        <w:pStyle w:val="TOC3"/>
        <w:tabs>
          <w:tab w:val="right" w:leader="dot" w:pos="9742"/>
        </w:tabs>
        <w:rPr>
          <w:noProof/>
          <w:kern w:val="0"/>
          <w:sz w:val="22"/>
        </w:rPr>
      </w:pPr>
      <w:hyperlink w:anchor="_Toc58413269" w:history="1">
        <w:r w:rsidR="00745BFF" w:rsidRPr="00546985">
          <w:rPr>
            <w:rStyle w:val="Hyperlink"/>
            <w:noProof/>
            <w:color w:val="auto"/>
          </w:rPr>
          <w:t xml:space="preserve">3.1.12 </w:t>
        </w:r>
        <w:r w:rsidR="00745BFF" w:rsidRPr="00546985">
          <w:rPr>
            <w:rStyle w:val="Hyperlink"/>
            <w:rFonts w:hint="eastAsia"/>
            <w:noProof/>
            <w:color w:val="auto"/>
          </w:rPr>
          <w:t>自动模式</w:t>
        </w:r>
        <w:r w:rsidR="00745BFF" w:rsidRPr="00546985">
          <w:rPr>
            <w:rStyle w:val="Hyperlink"/>
            <w:noProof/>
            <w:color w:val="auto"/>
          </w:rPr>
          <w:t>(Auto Mode)</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_Toc58413269 \h </w:instrText>
        </w:r>
        <w:r w:rsidR="00745BFF" w:rsidRPr="0098528C">
          <w:rPr>
            <w:noProof/>
            <w:webHidden/>
          </w:rPr>
        </w:r>
        <w:r w:rsidR="00745BFF" w:rsidRPr="0098528C">
          <w:rPr>
            <w:noProof/>
            <w:webHidden/>
          </w:rPr>
          <w:fldChar w:fldCharType="separate"/>
        </w:r>
        <w:r w:rsidR="00745BFF" w:rsidRPr="0098528C">
          <w:rPr>
            <w:noProof/>
            <w:webHidden/>
          </w:rPr>
          <w:t>35</w:t>
        </w:r>
        <w:r w:rsidR="00745BFF" w:rsidRPr="0098528C">
          <w:rPr>
            <w:noProof/>
            <w:webHidden/>
          </w:rPr>
          <w:fldChar w:fldCharType="end"/>
        </w:r>
      </w:hyperlink>
    </w:p>
    <w:p w14:paraId="690E2A0D" w14:textId="5DECFCFA" w:rsidR="00745BFF" w:rsidRPr="00D9786C" w:rsidRDefault="005C243E">
      <w:pPr>
        <w:pStyle w:val="TOC3"/>
        <w:tabs>
          <w:tab w:val="right" w:leader="dot" w:pos="9742"/>
        </w:tabs>
        <w:rPr>
          <w:noProof/>
          <w:kern w:val="0"/>
          <w:sz w:val="22"/>
        </w:rPr>
      </w:pPr>
      <w:hyperlink w:anchor="_Toc58413270" w:history="1">
        <w:r w:rsidR="00745BFF" w:rsidRPr="00546985">
          <w:rPr>
            <w:rStyle w:val="Hyperlink"/>
            <w:noProof/>
            <w:color w:val="auto"/>
          </w:rPr>
          <w:t xml:space="preserve">3.1.13 </w:t>
        </w:r>
        <w:r w:rsidR="00745BFF" w:rsidRPr="00546985">
          <w:rPr>
            <w:rStyle w:val="Hyperlink"/>
            <w:rFonts w:hint="eastAsia"/>
            <w:noProof/>
            <w:color w:val="auto"/>
          </w:rPr>
          <w:t>同步设置</w:t>
        </w:r>
        <w:r w:rsidR="00745BFF" w:rsidRPr="00546985">
          <w:rPr>
            <w:rStyle w:val="Hyperlink"/>
            <w:noProof/>
            <w:color w:val="auto"/>
          </w:rPr>
          <w:t>(Synchronization)</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_Toc58413270 \h </w:instrText>
        </w:r>
        <w:r w:rsidR="00745BFF" w:rsidRPr="0098528C">
          <w:rPr>
            <w:noProof/>
            <w:webHidden/>
          </w:rPr>
        </w:r>
        <w:r w:rsidR="00745BFF" w:rsidRPr="0098528C">
          <w:rPr>
            <w:noProof/>
            <w:webHidden/>
          </w:rPr>
          <w:fldChar w:fldCharType="separate"/>
        </w:r>
        <w:r w:rsidR="00745BFF" w:rsidRPr="0098528C">
          <w:rPr>
            <w:noProof/>
            <w:webHidden/>
          </w:rPr>
          <w:t>37</w:t>
        </w:r>
        <w:r w:rsidR="00745BFF" w:rsidRPr="0098528C">
          <w:rPr>
            <w:noProof/>
            <w:webHidden/>
          </w:rPr>
          <w:fldChar w:fldCharType="end"/>
        </w:r>
      </w:hyperlink>
    </w:p>
    <w:p w14:paraId="5F7012C2" w14:textId="3B399D89" w:rsidR="00745BFF" w:rsidRPr="00D9786C" w:rsidRDefault="005C243E">
      <w:pPr>
        <w:pStyle w:val="TOC3"/>
        <w:tabs>
          <w:tab w:val="right" w:leader="dot" w:pos="9742"/>
        </w:tabs>
        <w:rPr>
          <w:noProof/>
          <w:kern w:val="0"/>
          <w:sz w:val="22"/>
        </w:rPr>
      </w:pPr>
      <w:hyperlink w:anchor="_Toc58413271" w:history="1">
        <w:r w:rsidR="00745BFF" w:rsidRPr="00546985">
          <w:rPr>
            <w:rStyle w:val="Hyperlink"/>
            <w:noProof/>
            <w:color w:val="auto"/>
          </w:rPr>
          <w:t xml:space="preserve">3.1.14 </w:t>
        </w:r>
        <w:r w:rsidR="00745BFF" w:rsidRPr="00546985">
          <w:rPr>
            <w:rStyle w:val="Hyperlink"/>
            <w:rFonts w:hint="eastAsia"/>
            <w:noProof/>
            <w:color w:val="auto"/>
          </w:rPr>
          <w:t>锁定模式</w:t>
        </w:r>
        <w:r w:rsidR="00745BFF" w:rsidRPr="00546985">
          <w:rPr>
            <w:rStyle w:val="Hyperlink"/>
            <w:noProof/>
            <w:color w:val="auto"/>
          </w:rPr>
          <w:t>(Lock Mode)</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_Toc58413271 \h </w:instrText>
        </w:r>
        <w:r w:rsidR="00745BFF" w:rsidRPr="0098528C">
          <w:rPr>
            <w:noProof/>
            <w:webHidden/>
          </w:rPr>
        </w:r>
        <w:r w:rsidR="00745BFF" w:rsidRPr="0098528C">
          <w:rPr>
            <w:noProof/>
            <w:webHidden/>
          </w:rPr>
          <w:fldChar w:fldCharType="separate"/>
        </w:r>
        <w:r w:rsidR="00745BFF" w:rsidRPr="0098528C">
          <w:rPr>
            <w:noProof/>
            <w:webHidden/>
          </w:rPr>
          <w:t>39</w:t>
        </w:r>
        <w:r w:rsidR="00745BFF" w:rsidRPr="0098528C">
          <w:rPr>
            <w:noProof/>
            <w:webHidden/>
          </w:rPr>
          <w:fldChar w:fldCharType="end"/>
        </w:r>
      </w:hyperlink>
    </w:p>
    <w:p w14:paraId="698C74BD" w14:textId="0197387A" w:rsidR="00745BFF" w:rsidRPr="00D9786C" w:rsidRDefault="005C243E">
      <w:pPr>
        <w:pStyle w:val="TOC3"/>
        <w:tabs>
          <w:tab w:val="right" w:leader="dot" w:pos="9742"/>
        </w:tabs>
        <w:rPr>
          <w:noProof/>
          <w:kern w:val="0"/>
          <w:sz w:val="22"/>
        </w:rPr>
      </w:pPr>
      <w:hyperlink w:anchor="_Toc58413272" w:history="1">
        <w:r w:rsidR="00745BFF" w:rsidRPr="00546985">
          <w:rPr>
            <w:rStyle w:val="Hyperlink"/>
            <w:noProof/>
            <w:color w:val="auto"/>
          </w:rPr>
          <w:t xml:space="preserve">3.1.15 </w:t>
        </w:r>
        <w:r w:rsidR="00745BFF" w:rsidRPr="00546985">
          <w:rPr>
            <w:rStyle w:val="Hyperlink"/>
            <w:rFonts w:hint="eastAsia"/>
            <w:noProof/>
            <w:color w:val="auto"/>
          </w:rPr>
          <w:t>负离子状态</w:t>
        </w:r>
        <w:r w:rsidR="00745BFF" w:rsidRPr="00546985">
          <w:rPr>
            <w:rStyle w:val="Hyperlink"/>
            <w:noProof/>
            <w:color w:val="auto"/>
          </w:rPr>
          <w:t>(Ionization Status)</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_Toc58413272 \h </w:instrText>
        </w:r>
        <w:r w:rsidR="00745BFF" w:rsidRPr="0098528C">
          <w:rPr>
            <w:noProof/>
            <w:webHidden/>
          </w:rPr>
        </w:r>
        <w:r w:rsidR="00745BFF" w:rsidRPr="0098528C">
          <w:rPr>
            <w:noProof/>
            <w:webHidden/>
          </w:rPr>
          <w:fldChar w:fldCharType="separate"/>
        </w:r>
        <w:r w:rsidR="00745BFF" w:rsidRPr="0098528C">
          <w:rPr>
            <w:noProof/>
            <w:webHidden/>
          </w:rPr>
          <w:t>40</w:t>
        </w:r>
        <w:r w:rsidR="00745BFF" w:rsidRPr="0098528C">
          <w:rPr>
            <w:noProof/>
            <w:webHidden/>
          </w:rPr>
          <w:fldChar w:fldCharType="end"/>
        </w:r>
      </w:hyperlink>
    </w:p>
    <w:p w14:paraId="4C6775D0" w14:textId="38F359AC" w:rsidR="00745BFF" w:rsidRPr="00D9786C" w:rsidRDefault="005C243E">
      <w:pPr>
        <w:pStyle w:val="TOC3"/>
        <w:tabs>
          <w:tab w:val="right" w:leader="dot" w:pos="9742"/>
        </w:tabs>
        <w:rPr>
          <w:noProof/>
          <w:kern w:val="0"/>
          <w:sz w:val="22"/>
        </w:rPr>
      </w:pPr>
      <w:hyperlink w:anchor="_Toc58413273" w:history="1">
        <w:r w:rsidR="00745BFF" w:rsidRPr="00546985">
          <w:rPr>
            <w:rStyle w:val="Hyperlink"/>
            <w:noProof/>
            <w:color w:val="auto"/>
          </w:rPr>
          <w:t xml:space="preserve">3.1.16 </w:t>
        </w:r>
        <w:r w:rsidR="00745BFF" w:rsidRPr="00546985">
          <w:rPr>
            <w:rStyle w:val="Hyperlink"/>
            <w:rFonts w:hint="eastAsia"/>
            <w:noProof/>
            <w:color w:val="auto"/>
          </w:rPr>
          <w:t>负离子操作</w:t>
        </w:r>
        <w:r w:rsidR="00745BFF" w:rsidRPr="00546985">
          <w:rPr>
            <w:rStyle w:val="Hyperlink"/>
            <w:noProof/>
            <w:color w:val="auto"/>
          </w:rPr>
          <w:t>(Ionization Set)</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_Toc58413273 \h </w:instrText>
        </w:r>
        <w:r w:rsidR="00745BFF" w:rsidRPr="0098528C">
          <w:rPr>
            <w:noProof/>
            <w:webHidden/>
          </w:rPr>
        </w:r>
        <w:r w:rsidR="00745BFF" w:rsidRPr="0098528C">
          <w:rPr>
            <w:noProof/>
            <w:webHidden/>
          </w:rPr>
          <w:fldChar w:fldCharType="separate"/>
        </w:r>
        <w:r w:rsidR="00745BFF" w:rsidRPr="0098528C">
          <w:rPr>
            <w:noProof/>
            <w:webHidden/>
          </w:rPr>
          <w:t>41</w:t>
        </w:r>
        <w:r w:rsidR="00745BFF" w:rsidRPr="0098528C">
          <w:rPr>
            <w:noProof/>
            <w:webHidden/>
          </w:rPr>
          <w:fldChar w:fldCharType="end"/>
        </w:r>
      </w:hyperlink>
    </w:p>
    <w:p w14:paraId="381F8FC5" w14:textId="72ED975B" w:rsidR="00745BFF" w:rsidRPr="00D9786C" w:rsidRDefault="005C243E">
      <w:pPr>
        <w:pStyle w:val="TOC3"/>
        <w:tabs>
          <w:tab w:val="right" w:leader="dot" w:pos="9742"/>
        </w:tabs>
        <w:rPr>
          <w:noProof/>
          <w:kern w:val="0"/>
          <w:sz w:val="22"/>
        </w:rPr>
      </w:pPr>
      <w:hyperlink w:anchor="_Toc58413274" w:history="1">
        <w:r w:rsidR="00745BFF" w:rsidRPr="00546985">
          <w:rPr>
            <w:rStyle w:val="Hyperlink"/>
            <w:noProof/>
            <w:color w:val="auto"/>
          </w:rPr>
          <w:t xml:space="preserve">3.1.17 </w:t>
        </w:r>
        <w:r w:rsidR="00745BFF" w:rsidRPr="00546985">
          <w:rPr>
            <w:rStyle w:val="Hyperlink"/>
            <w:rFonts w:hint="eastAsia"/>
            <w:noProof/>
            <w:color w:val="auto"/>
          </w:rPr>
          <w:t>空气质量状态</w:t>
        </w:r>
        <w:r w:rsidR="00745BFF" w:rsidRPr="00546985">
          <w:rPr>
            <w:rStyle w:val="Hyperlink"/>
            <w:noProof/>
            <w:color w:val="auto"/>
          </w:rPr>
          <w:t>(AQI)</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_Toc58413274 \h </w:instrText>
        </w:r>
        <w:r w:rsidR="00745BFF" w:rsidRPr="0098528C">
          <w:rPr>
            <w:noProof/>
            <w:webHidden/>
          </w:rPr>
        </w:r>
        <w:r w:rsidR="00745BFF" w:rsidRPr="0098528C">
          <w:rPr>
            <w:noProof/>
            <w:webHidden/>
          </w:rPr>
          <w:fldChar w:fldCharType="separate"/>
        </w:r>
        <w:r w:rsidR="00745BFF" w:rsidRPr="0098528C">
          <w:rPr>
            <w:noProof/>
            <w:webHidden/>
          </w:rPr>
          <w:t>42</w:t>
        </w:r>
        <w:r w:rsidR="00745BFF" w:rsidRPr="0098528C">
          <w:rPr>
            <w:noProof/>
            <w:webHidden/>
          </w:rPr>
          <w:fldChar w:fldCharType="end"/>
        </w:r>
      </w:hyperlink>
    </w:p>
    <w:p w14:paraId="2DDB3EED" w14:textId="0FA0CD25" w:rsidR="00745BFF" w:rsidRPr="00D9786C" w:rsidRDefault="005C243E">
      <w:pPr>
        <w:pStyle w:val="TOC3"/>
        <w:tabs>
          <w:tab w:val="right" w:leader="dot" w:pos="9742"/>
        </w:tabs>
        <w:rPr>
          <w:noProof/>
          <w:kern w:val="0"/>
          <w:sz w:val="22"/>
        </w:rPr>
      </w:pPr>
      <w:hyperlink w:anchor="_Toc58413275" w:history="1">
        <w:r w:rsidR="00745BFF" w:rsidRPr="00546985">
          <w:rPr>
            <w:rStyle w:val="Hyperlink"/>
            <w:noProof/>
            <w:color w:val="auto"/>
          </w:rPr>
          <w:t xml:space="preserve">3.1.18 </w:t>
        </w:r>
        <w:r w:rsidR="00745BFF" w:rsidRPr="00546985">
          <w:rPr>
            <w:rStyle w:val="Hyperlink"/>
            <w:rFonts w:hint="eastAsia"/>
            <w:noProof/>
            <w:color w:val="auto"/>
          </w:rPr>
          <w:t>电动出风口</w:t>
        </w:r>
        <w:r w:rsidR="00745BFF" w:rsidRPr="00546985">
          <w:rPr>
            <w:rStyle w:val="Hyperlink"/>
            <w:noProof/>
            <w:color w:val="auto"/>
          </w:rPr>
          <w:t xml:space="preserve"> (Power Air Outlet) [MY TBD]</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_Toc58413275 \h </w:instrText>
        </w:r>
        <w:r w:rsidR="00745BFF" w:rsidRPr="0098528C">
          <w:rPr>
            <w:noProof/>
            <w:webHidden/>
          </w:rPr>
        </w:r>
        <w:r w:rsidR="00745BFF" w:rsidRPr="0098528C">
          <w:rPr>
            <w:noProof/>
            <w:webHidden/>
          </w:rPr>
          <w:fldChar w:fldCharType="separate"/>
        </w:r>
        <w:r w:rsidR="00745BFF" w:rsidRPr="0098528C">
          <w:rPr>
            <w:noProof/>
            <w:webHidden/>
          </w:rPr>
          <w:t>46</w:t>
        </w:r>
        <w:r w:rsidR="00745BFF" w:rsidRPr="0098528C">
          <w:rPr>
            <w:noProof/>
            <w:webHidden/>
          </w:rPr>
          <w:fldChar w:fldCharType="end"/>
        </w:r>
      </w:hyperlink>
    </w:p>
    <w:p w14:paraId="4F09D314" w14:textId="54A73426" w:rsidR="00745BFF" w:rsidRPr="00D9786C" w:rsidRDefault="005C243E">
      <w:pPr>
        <w:pStyle w:val="TOC3"/>
        <w:tabs>
          <w:tab w:val="right" w:leader="dot" w:pos="9742"/>
        </w:tabs>
        <w:rPr>
          <w:noProof/>
          <w:kern w:val="0"/>
          <w:sz w:val="22"/>
        </w:rPr>
      </w:pPr>
      <w:hyperlink w:anchor="_Toc58413276" w:history="1">
        <w:r w:rsidR="00745BFF" w:rsidRPr="00546985">
          <w:rPr>
            <w:rStyle w:val="Hyperlink"/>
            <w:noProof/>
            <w:color w:val="auto"/>
          </w:rPr>
          <w:t xml:space="preserve">3.1.19 </w:t>
        </w:r>
        <w:r w:rsidR="00745BFF" w:rsidRPr="00546985">
          <w:rPr>
            <w:rStyle w:val="Hyperlink"/>
            <w:rFonts w:hint="eastAsia"/>
            <w:noProof/>
            <w:color w:val="auto"/>
          </w:rPr>
          <w:t>单席模式</w:t>
        </w:r>
        <w:r w:rsidR="00745BFF" w:rsidRPr="00546985">
          <w:rPr>
            <w:rStyle w:val="Hyperlink"/>
            <w:noProof/>
            <w:color w:val="auto"/>
          </w:rPr>
          <w:t>(Single Seat Mode)</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_Toc58413276 \h </w:instrText>
        </w:r>
        <w:r w:rsidR="00745BFF" w:rsidRPr="0098528C">
          <w:rPr>
            <w:noProof/>
            <w:webHidden/>
          </w:rPr>
        </w:r>
        <w:r w:rsidR="00745BFF" w:rsidRPr="0098528C">
          <w:rPr>
            <w:noProof/>
            <w:webHidden/>
          </w:rPr>
          <w:fldChar w:fldCharType="separate"/>
        </w:r>
        <w:r w:rsidR="00745BFF" w:rsidRPr="0098528C">
          <w:rPr>
            <w:noProof/>
            <w:webHidden/>
          </w:rPr>
          <w:t>47</w:t>
        </w:r>
        <w:r w:rsidR="00745BFF" w:rsidRPr="0098528C">
          <w:rPr>
            <w:noProof/>
            <w:webHidden/>
          </w:rPr>
          <w:fldChar w:fldCharType="end"/>
        </w:r>
      </w:hyperlink>
    </w:p>
    <w:p w14:paraId="46F37CF5" w14:textId="0C27CBB0" w:rsidR="00745BFF" w:rsidRPr="00D9786C" w:rsidRDefault="005C243E">
      <w:pPr>
        <w:pStyle w:val="TOC3"/>
        <w:tabs>
          <w:tab w:val="right" w:leader="dot" w:pos="9742"/>
        </w:tabs>
        <w:rPr>
          <w:noProof/>
          <w:kern w:val="0"/>
          <w:sz w:val="22"/>
        </w:rPr>
      </w:pPr>
      <w:hyperlink w:anchor="_Toc58413277" w:history="1">
        <w:r w:rsidR="00745BFF" w:rsidRPr="00546985">
          <w:rPr>
            <w:rStyle w:val="Hyperlink"/>
            <w:noProof/>
            <w:color w:val="auto"/>
          </w:rPr>
          <w:t xml:space="preserve">3.1.20 </w:t>
        </w:r>
        <w:r w:rsidR="00745BFF" w:rsidRPr="00546985">
          <w:rPr>
            <w:rStyle w:val="Hyperlink"/>
            <w:rFonts w:hint="eastAsia"/>
            <w:noProof/>
            <w:color w:val="auto"/>
          </w:rPr>
          <w:t>加热模式</w:t>
        </w:r>
        <w:r w:rsidR="00745BFF" w:rsidRPr="00546985">
          <w:rPr>
            <w:rStyle w:val="Hyperlink"/>
            <w:noProof/>
            <w:color w:val="auto"/>
          </w:rPr>
          <w:t>(Heat Mode)</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_Toc58413277 \h </w:instrText>
        </w:r>
        <w:r w:rsidR="00745BFF" w:rsidRPr="0098528C">
          <w:rPr>
            <w:noProof/>
            <w:webHidden/>
          </w:rPr>
        </w:r>
        <w:r w:rsidR="00745BFF" w:rsidRPr="0098528C">
          <w:rPr>
            <w:noProof/>
            <w:webHidden/>
          </w:rPr>
          <w:fldChar w:fldCharType="separate"/>
        </w:r>
        <w:r w:rsidR="00745BFF" w:rsidRPr="0098528C">
          <w:rPr>
            <w:noProof/>
            <w:webHidden/>
          </w:rPr>
          <w:t>48</w:t>
        </w:r>
        <w:r w:rsidR="00745BFF" w:rsidRPr="0098528C">
          <w:rPr>
            <w:noProof/>
            <w:webHidden/>
          </w:rPr>
          <w:fldChar w:fldCharType="end"/>
        </w:r>
      </w:hyperlink>
    </w:p>
    <w:p w14:paraId="060DA2EA" w14:textId="6E2C132E" w:rsidR="00745BFF" w:rsidRPr="00D9786C" w:rsidRDefault="005C243E">
      <w:pPr>
        <w:pStyle w:val="TOC2"/>
        <w:tabs>
          <w:tab w:val="right" w:leader="dot" w:pos="9742"/>
        </w:tabs>
        <w:rPr>
          <w:noProof/>
          <w:kern w:val="0"/>
          <w:sz w:val="22"/>
        </w:rPr>
      </w:pPr>
      <w:hyperlink w:anchor="_Toc58413278" w:history="1">
        <w:r w:rsidR="00745BFF" w:rsidRPr="00546985">
          <w:rPr>
            <w:rStyle w:val="Hyperlink"/>
            <w:noProof/>
            <w:color w:val="auto"/>
          </w:rPr>
          <w:t xml:space="preserve">3.2 </w:t>
        </w:r>
        <w:r w:rsidR="00745BFF" w:rsidRPr="00546985">
          <w:rPr>
            <w:rStyle w:val="Hyperlink"/>
            <w:rFonts w:hint="eastAsia"/>
            <w:noProof/>
            <w:color w:val="auto"/>
          </w:rPr>
          <w:t>空调其他功能</w:t>
        </w:r>
        <w:r w:rsidR="00745BFF" w:rsidRPr="00546985">
          <w:rPr>
            <w:rStyle w:val="Hyperlink"/>
            <w:noProof/>
            <w:color w:val="auto"/>
          </w:rPr>
          <w:t>(HVAC Other Functions)</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_Toc58413278 \h </w:instrText>
        </w:r>
        <w:r w:rsidR="00745BFF" w:rsidRPr="0098528C">
          <w:rPr>
            <w:noProof/>
            <w:webHidden/>
          </w:rPr>
        </w:r>
        <w:r w:rsidR="00745BFF" w:rsidRPr="0098528C">
          <w:rPr>
            <w:noProof/>
            <w:webHidden/>
          </w:rPr>
          <w:fldChar w:fldCharType="separate"/>
        </w:r>
        <w:r w:rsidR="00745BFF" w:rsidRPr="0098528C">
          <w:rPr>
            <w:noProof/>
            <w:webHidden/>
          </w:rPr>
          <w:t>50</w:t>
        </w:r>
        <w:r w:rsidR="00745BFF" w:rsidRPr="0098528C">
          <w:rPr>
            <w:noProof/>
            <w:webHidden/>
          </w:rPr>
          <w:fldChar w:fldCharType="end"/>
        </w:r>
      </w:hyperlink>
    </w:p>
    <w:p w14:paraId="542FB1AA" w14:textId="0D0430EE" w:rsidR="00745BFF" w:rsidRPr="00D9786C" w:rsidRDefault="005C243E">
      <w:pPr>
        <w:pStyle w:val="TOC3"/>
        <w:tabs>
          <w:tab w:val="right" w:leader="dot" w:pos="9742"/>
        </w:tabs>
        <w:rPr>
          <w:noProof/>
          <w:kern w:val="0"/>
          <w:sz w:val="22"/>
        </w:rPr>
      </w:pPr>
      <w:hyperlink w:anchor="_Toc58413279" w:history="1">
        <w:r w:rsidR="00745BFF" w:rsidRPr="00546985">
          <w:rPr>
            <w:rStyle w:val="Hyperlink"/>
            <w:noProof/>
            <w:color w:val="auto"/>
          </w:rPr>
          <w:t xml:space="preserve">3.2.1 </w:t>
        </w:r>
        <w:r w:rsidR="00745BFF" w:rsidRPr="00546985">
          <w:rPr>
            <w:rStyle w:val="Hyperlink"/>
            <w:rFonts w:hint="eastAsia"/>
            <w:noProof/>
            <w:color w:val="auto"/>
          </w:rPr>
          <w:t>主动降噪</w:t>
        </w:r>
        <w:r w:rsidR="00745BFF" w:rsidRPr="00546985">
          <w:rPr>
            <w:rStyle w:val="Hyperlink"/>
            <w:noProof/>
            <w:color w:val="auto"/>
          </w:rPr>
          <w:t>(A</w:t>
        </w:r>
        <w:r w:rsidR="00745BFF" w:rsidRPr="00546985">
          <w:rPr>
            <w:rStyle w:val="Hyperlink"/>
            <w:noProof/>
            <w:color w:val="auto"/>
            <w:shd w:val="clear" w:color="auto" w:fill="FFFFFF"/>
          </w:rPr>
          <w:t>ctive Noise Reduction</w:t>
        </w:r>
        <w:r w:rsidR="00745BFF" w:rsidRPr="00546985">
          <w:rPr>
            <w:rStyle w:val="Hyperlink"/>
            <w:noProof/>
            <w:color w:val="auto"/>
          </w:rPr>
          <w:t>)</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_Toc58413279 \h </w:instrText>
        </w:r>
        <w:r w:rsidR="00745BFF" w:rsidRPr="0098528C">
          <w:rPr>
            <w:noProof/>
            <w:webHidden/>
          </w:rPr>
        </w:r>
        <w:r w:rsidR="00745BFF" w:rsidRPr="0098528C">
          <w:rPr>
            <w:noProof/>
            <w:webHidden/>
          </w:rPr>
          <w:fldChar w:fldCharType="separate"/>
        </w:r>
        <w:r w:rsidR="00745BFF" w:rsidRPr="0098528C">
          <w:rPr>
            <w:noProof/>
            <w:webHidden/>
          </w:rPr>
          <w:t>50</w:t>
        </w:r>
        <w:r w:rsidR="00745BFF" w:rsidRPr="0098528C">
          <w:rPr>
            <w:noProof/>
            <w:webHidden/>
          </w:rPr>
          <w:fldChar w:fldCharType="end"/>
        </w:r>
      </w:hyperlink>
    </w:p>
    <w:p w14:paraId="44BFAB9D" w14:textId="28FC4D8F" w:rsidR="00745BFF" w:rsidRPr="00D9786C" w:rsidRDefault="005C243E">
      <w:pPr>
        <w:pStyle w:val="TOC3"/>
        <w:tabs>
          <w:tab w:val="right" w:leader="dot" w:pos="9742"/>
        </w:tabs>
        <w:rPr>
          <w:noProof/>
          <w:kern w:val="0"/>
          <w:sz w:val="22"/>
        </w:rPr>
      </w:pPr>
      <w:hyperlink w:anchor="_Toc58413280" w:history="1">
        <w:r w:rsidR="00745BFF" w:rsidRPr="00546985">
          <w:rPr>
            <w:rStyle w:val="Hyperlink"/>
            <w:noProof/>
            <w:color w:val="auto"/>
          </w:rPr>
          <w:t xml:space="preserve">3.2.2 </w:t>
        </w:r>
        <w:r w:rsidR="00745BFF" w:rsidRPr="00546985">
          <w:rPr>
            <w:rStyle w:val="Hyperlink"/>
            <w:rFonts w:hint="eastAsia"/>
            <w:noProof/>
            <w:color w:val="auto"/>
          </w:rPr>
          <w:t>语音控制</w:t>
        </w:r>
        <w:r w:rsidR="00745BFF" w:rsidRPr="00546985">
          <w:rPr>
            <w:rStyle w:val="Hyperlink"/>
            <w:noProof/>
            <w:color w:val="auto"/>
          </w:rPr>
          <w:t>(VR Control)</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_Toc58413280 \h </w:instrText>
        </w:r>
        <w:r w:rsidR="00745BFF" w:rsidRPr="0098528C">
          <w:rPr>
            <w:noProof/>
            <w:webHidden/>
          </w:rPr>
        </w:r>
        <w:r w:rsidR="00745BFF" w:rsidRPr="0098528C">
          <w:rPr>
            <w:noProof/>
            <w:webHidden/>
          </w:rPr>
          <w:fldChar w:fldCharType="separate"/>
        </w:r>
        <w:r w:rsidR="00745BFF" w:rsidRPr="0098528C">
          <w:rPr>
            <w:noProof/>
            <w:webHidden/>
          </w:rPr>
          <w:t>51</w:t>
        </w:r>
        <w:r w:rsidR="00745BFF" w:rsidRPr="0098528C">
          <w:rPr>
            <w:noProof/>
            <w:webHidden/>
          </w:rPr>
          <w:fldChar w:fldCharType="end"/>
        </w:r>
      </w:hyperlink>
    </w:p>
    <w:p w14:paraId="08276C3F" w14:textId="5606F312" w:rsidR="00745BFF" w:rsidRPr="00D9786C" w:rsidRDefault="005C243E">
      <w:pPr>
        <w:pStyle w:val="TOC3"/>
        <w:tabs>
          <w:tab w:val="right" w:leader="dot" w:pos="9742"/>
        </w:tabs>
        <w:rPr>
          <w:noProof/>
          <w:kern w:val="0"/>
          <w:sz w:val="22"/>
        </w:rPr>
      </w:pPr>
      <w:hyperlink w:anchor="_Toc58413281" w:history="1">
        <w:r w:rsidR="00745BFF" w:rsidRPr="00546985">
          <w:rPr>
            <w:rStyle w:val="Hyperlink"/>
            <w:noProof/>
            <w:color w:val="auto"/>
          </w:rPr>
          <w:t xml:space="preserve">3.2.3 </w:t>
        </w:r>
        <w:r w:rsidR="00745BFF" w:rsidRPr="00546985">
          <w:rPr>
            <w:rStyle w:val="Hyperlink"/>
            <w:rFonts w:hint="eastAsia"/>
            <w:noProof/>
            <w:color w:val="auto"/>
          </w:rPr>
          <w:t>操作冲突处理</w:t>
        </w:r>
        <w:r w:rsidR="00745BFF" w:rsidRPr="00546985">
          <w:rPr>
            <w:rStyle w:val="Hyperlink"/>
            <w:noProof/>
            <w:color w:val="auto"/>
          </w:rPr>
          <w:t>(Conflict Management)</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_Toc58413281 \h </w:instrText>
        </w:r>
        <w:r w:rsidR="00745BFF" w:rsidRPr="0098528C">
          <w:rPr>
            <w:noProof/>
            <w:webHidden/>
          </w:rPr>
        </w:r>
        <w:r w:rsidR="00745BFF" w:rsidRPr="0098528C">
          <w:rPr>
            <w:noProof/>
            <w:webHidden/>
          </w:rPr>
          <w:fldChar w:fldCharType="separate"/>
        </w:r>
        <w:r w:rsidR="00745BFF" w:rsidRPr="0098528C">
          <w:rPr>
            <w:noProof/>
            <w:webHidden/>
          </w:rPr>
          <w:t>51</w:t>
        </w:r>
        <w:r w:rsidR="00745BFF" w:rsidRPr="0098528C">
          <w:rPr>
            <w:noProof/>
            <w:webHidden/>
          </w:rPr>
          <w:fldChar w:fldCharType="end"/>
        </w:r>
      </w:hyperlink>
    </w:p>
    <w:p w14:paraId="6B7067EE" w14:textId="7FED28F2" w:rsidR="00745BFF" w:rsidRPr="00D9786C" w:rsidRDefault="005C243E">
      <w:pPr>
        <w:pStyle w:val="TOC3"/>
        <w:tabs>
          <w:tab w:val="right" w:leader="dot" w:pos="9742"/>
        </w:tabs>
        <w:rPr>
          <w:noProof/>
          <w:kern w:val="0"/>
          <w:sz w:val="22"/>
        </w:rPr>
      </w:pPr>
      <w:hyperlink w:anchor="_Toc58413282" w:history="1">
        <w:r w:rsidR="00745BFF" w:rsidRPr="00546985">
          <w:rPr>
            <w:rStyle w:val="Hyperlink"/>
            <w:noProof/>
            <w:color w:val="auto"/>
          </w:rPr>
          <w:t xml:space="preserve">3.2.4 </w:t>
        </w:r>
        <w:r w:rsidR="00745BFF" w:rsidRPr="00546985">
          <w:rPr>
            <w:rStyle w:val="Hyperlink"/>
            <w:rFonts w:hint="eastAsia"/>
            <w:noProof/>
            <w:color w:val="auto"/>
          </w:rPr>
          <w:t>状态变化提醒</w:t>
        </w:r>
        <w:r w:rsidR="00745BFF" w:rsidRPr="00546985">
          <w:rPr>
            <w:rStyle w:val="Hyperlink"/>
            <w:noProof/>
            <w:color w:val="auto"/>
          </w:rPr>
          <w:t>(Status Change Remind)</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_Toc58413282 \h </w:instrText>
        </w:r>
        <w:r w:rsidR="00745BFF" w:rsidRPr="0098528C">
          <w:rPr>
            <w:noProof/>
            <w:webHidden/>
          </w:rPr>
        </w:r>
        <w:r w:rsidR="00745BFF" w:rsidRPr="0098528C">
          <w:rPr>
            <w:noProof/>
            <w:webHidden/>
          </w:rPr>
          <w:fldChar w:fldCharType="separate"/>
        </w:r>
        <w:r w:rsidR="00745BFF" w:rsidRPr="0098528C">
          <w:rPr>
            <w:noProof/>
            <w:webHidden/>
          </w:rPr>
          <w:t>52</w:t>
        </w:r>
        <w:r w:rsidR="00745BFF" w:rsidRPr="0098528C">
          <w:rPr>
            <w:noProof/>
            <w:webHidden/>
          </w:rPr>
          <w:fldChar w:fldCharType="end"/>
        </w:r>
      </w:hyperlink>
    </w:p>
    <w:p w14:paraId="524FF465" w14:textId="413B3C79" w:rsidR="00745BFF" w:rsidRPr="00D9786C" w:rsidRDefault="005C243E">
      <w:pPr>
        <w:pStyle w:val="TOC2"/>
        <w:tabs>
          <w:tab w:val="right" w:leader="dot" w:pos="9742"/>
        </w:tabs>
        <w:rPr>
          <w:noProof/>
          <w:kern w:val="0"/>
          <w:sz w:val="22"/>
        </w:rPr>
      </w:pPr>
      <w:hyperlink w:anchor="_Toc58413283" w:history="1">
        <w:r w:rsidR="00745BFF" w:rsidRPr="00546985">
          <w:rPr>
            <w:rStyle w:val="Hyperlink"/>
            <w:noProof/>
            <w:color w:val="auto"/>
          </w:rPr>
          <w:t xml:space="preserve">3.3 </w:t>
        </w:r>
        <w:r w:rsidR="00745BFF" w:rsidRPr="00546985">
          <w:rPr>
            <w:rStyle w:val="Hyperlink"/>
            <w:rFonts w:hint="eastAsia"/>
            <w:noProof/>
            <w:color w:val="auto"/>
          </w:rPr>
          <w:t>功能对应的</w:t>
        </w:r>
        <w:r w:rsidR="00745BFF" w:rsidRPr="00546985">
          <w:rPr>
            <w:rStyle w:val="Hyperlink"/>
            <w:noProof/>
            <w:color w:val="auto"/>
          </w:rPr>
          <w:t>CAN</w:t>
        </w:r>
        <w:r w:rsidR="00745BFF" w:rsidRPr="00546985">
          <w:rPr>
            <w:rStyle w:val="Hyperlink"/>
            <w:rFonts w:hint="eastAsia"/>
            <w:noProof/>
            <w:color w:val="auto"/>
          </w:rPr>
          <w:t>消息</w:t>
        </w:r>
        <w:r w:rsidR="00745BFF" w:rsidRPr="00546985">
          <w:rPr>
            <w:rStyle w:val="Hyperlink"/>
            <w:noProof/>
            <w:color w:val="auto"/>
          </w:rPr>
          <w:t>Correspond CAN signal</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_Toc58413283 \h </w:instrText>
        </w:r>
        <w:r w:rsidR="00745BFF" w:rsidRPr="0098528C">
          <w:rPr>
            <w:noProof/>
            <w:webHidden/>
          </w:rPr>
        </w:r>
        <w:r w:rsidR="00745BFF" w:rsidRPr="0098528C">
          <w:rPr>
            <w:noProof/>
            <w:webHidden/>
          </w:rPr>
          <w:fldChar w:fldCharType="separate"/>
        </w:r>
        <w:r w:rsidR="00745BFF" w:rsidRPr="0098528C">
          <w:rPr>
            <w:noProof/>
            <w:webHidden/>
          </w:rPr>
          <w:t>52</w:t>
        </w:r>
        <w:r w:rsidR="00745BFF" w:rsidRPr="0098528C">
          <w:rPr>
            <w:noProof/>
            <w:webHidden/>
          </w:rPr>
          <w:fldChar w:fldCharType="end"/>
        </w:r>
      </w:hyperlink>
    </w:p>
    <w:p w14:paraId="605FA5EC" w14:textId="0DC82A42" w:rsidR="00745BFF" w:rsidRPr="00D9786C" w:rsidRDefault="005C243E">
      <w:pPr>
        <w:pStyle w:val="TOC1"/>
        <w:tabs>
          <w:tab w:val="right" w:leader="dot" w:pos="9742"/>
        </w:tabs>
        <w:rPr>
          <w:noProof/>
          <w:kern w:val="0"/>
          <w:sz w:val="22"/>
        </w:rPr>
      </w:pPr>
      <w:hyperlink w:anchor="_Toc58413284" w:history="1">
        <w:r w:rsidR="00745BFF" w:rsidRPr="00546985">
          <w:rPr>
            <w:rStyle w:val="Hyperlink"/>
            <w:noProof/>
            <w:color w:val="auto"/>
          </w:rPr>
          <w:t xml:space="preserve">4 </w:t>
        </w:r>
        <w:r w:rsidR="00745BFF" w:rsidRPr="00546985">
          <w:rPr>
            <w:rStyle w:val="Hyperlink"/>
            <w:rFonts w:hint="eastAsia"/>
            <w:noProof/>
            <w:color w:val="auto"/>
          </w:rPr>
          <w:t>系统需求</w:t>
        </w:r>
        <w:r w:rsidR="00745BFF" w:rsidRPr="00546985">
          <w:rPr>
            <w:rStyle w:val="Hyperlink"/>
            <w:rFonts w:ascii="Times New Roman" w:hAnsi="Times New Roman" w:cs="Times New Roman"/>
            <w:noProof/>
            <w:color w:val="auto"/>
          </w:rPr>
          <w:t>System Requirements</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_Toc58413284 \h </w:instrText>
        </w:r>
        <w:r w:rsidR="00745BFF" w:rsidRPr="0098528C">
          <w:rPr>
            <w:noProof/>
            <w:webHidden/>
          </w:rPr>
        </w:r>
        <w:r w:rsidR="00745BFF" w:rsidRPr="0098528C">
          <w:rPr>
            <w:noProof/>
            <w:webHidden/>
          </w:rPr>
          <w:fldChar w:fldCharType="separate"/>
        </w:r>
        <w:r w:rsidR="00745BFF" w:rsidRPr="0098528C">
          <w:rPr>
            <w:noProof/>
            <w:webHidden/>
          </w:rPr>
          <w:t>52</w:t>
        </w:r>
        <w:r w:rsidR="00745BFF" w:rsidRPr="0098528C">
          <w:rPr>
            <w:noProof/>
            <w:webHidden/>
          </w:rPr>
          <w:fldChar w:fldCharType="end"/>
        </w:r>
      </w:hyperlink>
    </w:p>
    <w:p w14:paraId="506D49C4" w14:textId="7B85D36A" w:rsidR="00745BFF" w:rsidRPr="00D9786C" w:rsidRDefault="005C243E">
      <w:pPr>
        <w:pStyle w:val="TOC2"/>
        <w:tabs>
          <w:tab w:val="right" w:leader="dot" w:pos="9742"/>
        </w:tabs>
        <w:rPr>
          <w:noProof/>
          <w:kern w:val="0"/>
          <w:sz w:val="22"/>
        </w:rPr>
      </w:pPr>
      <w:hyperlink w:anchor="_Toc58413285" w:history="1">
        <w:r w:rsidR="00745BFF" w:rsidRPr="00546985">
          <w:rPr>
            <w:rStyle w:val="Hyperlink"/>
            <w:noProof/>
            <w:color w:val="auto"/>
          </w:rPr>
          <w:t xml:space="preserve">4.1 </w:t>
        </w:r>
        <w:r w:rsidR="00745BFF" w:rsidRPr="00546985">
          <w:rPr>
            <w:rStyle w:val="Hyperlink"/>
            <w:rFonts w:hint="eastAsia"/>
            <w:noProof/>
            <w:color w:val="auto"/>
          </w:rPr>
          <w:t>版本升级</w:t>
        </w:r>
        <w:r w:rsidR="00745BFF" w:rsidRPr="00546985">
          <w:rPr>
            <w:rStyle w:val="Hyperlink"/>
            <w:noProof/>
            <w:color w:val="auto"/>
          </w:rPr>
          <w:t>Package Update</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_Toc58413285 \h </w:instrText>
        </w:r>
        <w:r w:rsidR="00745BFF" w:rsidRPr="0098528C">
          <w:rPr>
            <w:noProof/>
            <w:webHidden/>
          </w:rPr>
        </w:r>
        <w:r w:rsidR="00745BFF" w:rsidRPr="0098528C">
          <w:rPr>
            <w:noProof/>
            <w:webHidden/>
          </w:rPr>
          <w:fldChar w:fldCharType="separate"/>
        </w:r>
        <w:r w:rsidR="00745BFF" w:rsidRPr="0098528C">
          <w:rPr>
            <w:noProof/>
            <w:webHidden/>
          </w:rPr>
          <w:t>52</w:t>
        </w:r>
        <w:r w:rsidR="00745BFF" w:rsidRPr="0098528C">
          <w:rPr>
            <w:noProof/>
            <w:webHidden/>
          </w:rPr>
          <w:fldChar w:fldCharType="end"/>
        </w:r>
      </w:hyperlink>
    </w:p>
    <w:p w14:paraId="0BB3C7C9" w14:textId="4BCB3619" w:rsidR="00745BFF" w:rsidRPr="00D9786C" w:rsidRDefault="005C243E">
      <w:pPr>
        <w:pStyle w:val="TOC2"/>
        <w:tabs>
          <w:tab w:val="right" w:leader="dot" w:pos="9742"/>
        </w:tabs>
        <w:rPr>
          <w:noProof/>
          <w:kern w:val="0"/>
          <w:sz w:val="22"/>
        </w:rPr>
      </w:pPr>
      <w:hyperlink w:anchor="_Toc58413286" w:history="1">
        <w:r w:rsidR="00745BFF" w:rsidRPr="00546985">
          <w:rPr>
            <w:rStyle w:val="Hyperlink"/>
            <w:noProof/>
            <w:color w:val="auto"/>
          </w:rPr>
          <w:t xml:space="preserve">4.2 </w:t>
        </w:r>
        <w:r w:rsidR="00745BFF" w:rsidRPr="00546985">
          <w:rPr>
            <w:rStyle w:val="Hyperlink"/>
            <w:rFonts w:hint="eastAsia"/>
            <w:noProof/>
            <w:color w:val="auto"/>
          </w:rPr>
          <w:t>相关</w:t>
        </w:r>
        <w:r w:rsidR="00745BFF" w:rsidRPr="00546985">
          <w:rPr>
            <w:rStyle w:val="Hyperlink"/>
            <w:noProof/>
            <w:color w:val="auto"/>
          </w:rPr>
          <w:t>CAN</w:t>
        </w:r>
        <w:r w:rsidR="00745BFF" w:rsidRPr="00546985">
          <w:rPr>
            <w:rStyle w:val="Hyperlink"/>
            <w:rFonts w:hint="eastAsia"/>
            <w:noProof/>
            <w:color w:val="auto"/>
          </w:rPr>
          <w:t>信号</w:t>
        </w:r>
        <w:r w:rsidR="00745BFF" w:rsidRPr="00546985">
          <w:rPr>
            <w:rStyle w:val="Hyperlink"/>
            <w:rFonts w:ascii="Times New Roman" w:hAnsi="Times New Roman" w:cs="Times New Roman"/>
            <w:noProof/>
            <w:color w:val="auto"/>
          </w:rPr>
          <w:t xml:space="preserve"> CAN Signals Relevant</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_Toc58413286 \h </w:instrText>
        </w:r>
        <w:r w:rsidR="00745BFF" w:rsidRPr="0098528C">
          <w:rPr>
            <w:noProof/>
            <w:webHidden/>
          </w:rPr>
        </w:r>
        <w:r w:rsidR="00745BFF" w:rsidRPr="0098528C">
          <w:rPr>
            <w:noProof/>
            <w:webHidden/>
          </w:rPr>
          <w:fldChar w:fldCharType="separate"/>
        </w:r>
        <w:r w:rsidR="00745BFF" w:rsidRPr="0098528C">
          <w:rPr>
            <w:noProof/>
            <w:webHidden/>
          </w:rPr>
          <w:t>52</w:t>
        </w:r>
        <w:r w:rsidR="00745BFF" w:rsidRPr="0098528C">
          <w:rPr>
            <w:noProof/>
            <w:webHidden/>
          </w:rPr>
          <w:fldChar w:fldCharType="end"/>
        </w:r>
      </w:hyperlink>
    </w:p>
    <w:p w14:paraId="0B042CDC" w14:textId="7617EC41" w:rsidR="00745BFF" w:rsidRPr="00D9786C" w:rsidRDefault="005C243E">
      <w:pPr>
        <w:pStyle w:val="TOC2"/>
        <w:tabs>
          <w:tab w:val="right" w:leader="dot" w:pos="9742"/>
        </w:tabs>
        <w:rPr>
          <w:noProof/>
          <w:kern w:val="0"/>
          <w:sz w:val="22"/>
        </w:rPr>
      </w:pPr>
      <w:hyperlink w:anchor="_Toc58413287" w:history="1">
        <w:r w:rsidR="00745BFF" w:rsidRPr="00546985">
          <w:rPr>
            <w:rStyle w:val="Hyperlink"/>
            <w:noProof/>
            <w:color w:val="auto"/>
          </w:rPr>
          <w:t xml:space="preserve">4.3 </w:t>
        </w:r>
        <w:r w:rsidR="00745BFF" w:rsidRPr="00546985">
          <w:rPr>
            <w:rStyle w:val="Hyperlink"/>
            <w:rFonts w:hint="eastAsia"/>
            <w:noProof/>
            <w:color w:val="auto"/>
          </w:rPr>
          <w:t>相关标定项</w:t>
        </w:r>
        <w:r w:rsidR="00745BFF" w:rsidRPr="00546985">
          <w:rPr>
            <w:rStyle w:val="Hyperlink"/>
            <w:rFonts w:ascii="Times New Roman" w:hAnsi="Times New Roman" w:cs="Times New Roman"/>
            <w:noProof/>
            <w:color w:val="auto"/>
          </w:rPr>
          <w:t>Calibration</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_Toc58413287 \h </w:instrText>
        </w:r>
        <w:r w:rsidR="00745BFF" w:rsidRPr="0098528C">
          <w:rPr>
            <w:noProof/>
            <w:webHidden/>
          </w:rPr>
        </w:r>
        <w:r w:rsidR="00745BFF" w:rsidRPr="0098528C">
          <w:rPr>
            <w:noProof/>
            <w:webHidden/>
          </w:rPr>
          <w:fldChar w:fldCharType="separate"/>
        </w:r>
        <w:r w:rsidR="00745BFF" w:rsidRPr="0098528C">
          <w:rPr>
            <w:noProof/>
            <w:webHidden/>
          </w:rPr>
          <w:t>52</w:t>
        </w:r>
        <w:r w:rsidR="00745BFF" w:rsidRPr="0098528C">
          <w:rPr>
            <w:noProof/>
            <w:webHidden/>
          </w:rPr>
          <w:fldChar w:fldCharType="end"/>
        </w:r>
      </w:hyperlink>
    </w:p>
    <w:p w14:paraId="3A39A84C" w14:textId="4AAEC317" w:rsidR="00745BFF" w:rsidRPr="00D9786C" w:rsidRDefault="005C243E">
      <w:pPr>
        <w:pStyle w:val="TOC1"/>
        <w:tabs>
          <w:tab w:val="right" w:leader="dot" w:pos="9742"/>
        </w:tabs>
        <w:rPr>
          <w:noProof/>
          <w:kern w:val="0"/>
          <w:sz w:val="22"/>
        </w:rPr>
      </w:pPr>
      <w:hyperlink w:anchor="_Toc58413288" w:history="1">
        <w:r w:rsidR="00745BFF" w:rsidRPr="00546985">
          <w:rPr>
            <w:rStyle w:val="Hyperlink"/>
            <w:noProof/>
            <w:color w:val="auto"/>
          </w:rPr>
          <w:t xml:space="preserve">5 </w:t>
        </w:r>
        <w:r w:rsidR="00745BFF" w:rsidRPr="00546985">
          <w:rPr>
            <w:rStyle w:val="Hyperlink"/>
            <w:rFonts w:hint="eastAsia"/>
            <w:noProof/>
            <w:color w:val="auto"/>
          </w:rPr>
          <w:t>附录</w:t>
        </w:r>
        <w:r w:rsidR="00745BFF" w:rsidRPr="00546985">
          <w:rPr>
            <w:rStyle w:val="Hyperlink"/>
            <w:rFonts w:ascii="Times New Roman" w:hAnsi="Times New Roman" w:cs="Times New Roman"/>
            <w:noProof/>
            <w:color w:val="auto"/>
          </w:rPr>
          <w:t>Appendix</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_Toc58413288 \h </w:instrText>
        </w:r>
        <w:r w:rsidR="00745BFF" w:rsidRPr="0098528C">
          <w:rPr>
            <w:noProof/>
            <w:webHidden/>
          </w:rPr>
        </w:r>
        <w:r w:rsidR="00745BFF" w:rsidRPr="0098528C">
          <w:rPr>
            <w:noProof/>
            <w:webHidden/>
          </w:rPr>
          <w:fldChar w:fldCharType="separate"/>
        </w:r>
        <w:r w:rsidR="00745BFF" w:rsidRPr="0098528C">
          <w:rPr>
            <w:noProof/>
            <w:webHidden/>
          </w:rPr>
          <w:t>57</w:t>
        </w:r>
        <w:r w:rsidR="00745BFF" w:rsidRPr="0098528C">
          <w:rPr>
            <w:noProof/>
            <w:webHidden/>
          </w:rPr>
          <w:fldChar w:fldCharType="end"/>
        </w:r>
      </w:hyperlink>
    </w:p>
    <w:p w14:paraId="50FA442D" w14:textId="4AAF8DC1" w:rsidR="00745BFF" w:rsidRPr="00D9786C" w:rsidRDefault="005C243E">
      <w:pPr>
        <w:pStyle w:val="TOC1"/>
        <w:tabs>
          <w:tab w:val="right" w:leader="dot" w:pos="9742"/>
        </w:tabs>
        <w:rPr>
          <w:noProof/>
          <w:kern w:val="0"/>
          <w:sz w:val="22"/>
        </w:rPr>
      </w:pPr>
      <w:hyperlink w:anchor="_Toc58413289" w:history="1">
        <w:r w:rsidR="00745BFF" w:rsidRPr="00546985">
          <w:rPr>
            <w:rStyle w:val="Hyperlink"/>
            <w:b/>
            <w:noProof/>
            <w:color w:val="auto"/>
          </w:rPr>
          <w:t>Revision Log</w:t>
        </w:r>
        <w:r w:rsidR="00745BFF" w:rsidRPr="00D9786C">
          <w:rPr>
            <w:noProof/>
            <w:webHidden/>
          </w:rPr>
          <w:tab/>
        </w:r>
        <w:r w:rsidR="00745BFF" w:rsidRPr="0098528C">
          <w:rPr>
            <w:noProof/>
            <w:webHidden/>
          </w:rPr>
          <w:fldChar w:fldCharType="begin"/>
        </w:r>
        <w:r w:rsidR="00745BFF" w:rsidRPr="0098528C">
          <w:rPr>
            <w:noProof/>
            <w:webHidden/>
          </w:rPr>
          <w:instrText xml:space="preserve"> PAGEREF _Toc58413289 \h </w:instrText>
        </w:r>
        <w:r w:rsidR="00745BFF" w:rsidRPr="0098528C">
          <w:rPr>
            <w:noProof/>
            <w:webHidden/>
          </w:rPr>
        </w:r>
        <w:r w:rsidR="00745BFF" w:rsidRPr="0098528C">
          <w:rPr>
            <w:noProof/>
            <w:webHidden/>
          </w:rPr>
          <w:fldChar w:fldCharType="separate"/>
        </w:r>
        <w:r w:rsidR="00745BFF" w:rsidRPr="0098528C">
          <w:rPr>
            <w:noProof/>
            <w:webHidden/>
          </w:rPr>
          <w:t>58</w:t>
        </w:r>
        <w:r w:rsidR="00745BFF" w:rsidRPr="0098528C">
          <w:rPr>
            <w:noProof/>
            <w:webHidden/>
          </w:rPr>
          <w:fldChar w:fldCharType="end"/>
        </w:r>
      </w:hyperlink>
    </w:p>
    <w:p w14:paraId="7BF1E2E8" w14:textId="1DA3856E" w:rsidR="004C093E" w:rsidRPr="00D9786C" w:rsidRDefault="004638BB" w:rsidP="00015A53">
      <w:pPr>
        <w:spacing w:line="276" w:lineRule="auto"/>
      </w:pPr>
      <w:r w:rsidRPr="00D9786C">
        <w:rPr>
          <w:sz w:val="24"/>
        </w:rPr>
        <w:fldChar w:fldCharType="end"/>
      </w:r>
      <w:r w:rsidR="004C093E" w:rsidRPr="00D9786C">
        <w:br w:type="page"/>
      </w:r>
    </w:p>
    <w:p w14:paraId="099ACAEE" w14:textId="6DD9BFB5" w:rsidR="004B6FC2" w:rsidRPr="0098528C" w:rsidRDefault="00DA3C7A" w:rsidP="00AE6C64">
      <w:pPr>
        <w:pStyle w:val="Heading1"/>
      </w:pPr>
      <w:bookmarkStart w:id="0" w:name="_Toc58413252"/>
      <w:r w:rsidRPr="00D9786C">
        <w:rPr>
          <w:rFonts w:hint="eastAsia"/>
        </w:rPr>
        <w:lastRenderedPageBreak/>
        <w:t>需求</w:t>
      </w:r>
      <w:r w:rsidR="004B6FC2" w:rsidRPr="00D9786C">
        <w:rPr>
          <w:rFonts w:hint="eastAsia"/>
        </w:rPr>
        <w:t>概述</w:t>
      </w:r>
      <w:r w:rsidR="00D109F3" w:rsidRPr="0098528C">
        <w:rPr>
          <w:rFonts w:ascii="Times New Roman" w:hAnsi="Times New Roman" w:cs="Times New Roman"/>
        </w:rPr>
        <w:t>Requirement Overview</w:t>
      </w:r>
      <w:bookmarkEnd w:id="0"/>
    </w:p>
    <w:p w14:paraId="1267CEA0" w14:textId="079F4C07" w:rsidR="00DA3C7A" w:rsidRPr="0098528C" w:rsidRDefault="00DA3C7A" w:rsidP="00DA3C7A">
      <w:pPr>
        <w:pStyle w:val="Heading2"/>
      </w:pPr>
      <w:bookmarkStart w:id="1" w:name="_Toc58413253"/>
      <w:r w:rsidRPr="0098528C">
        <w:rPr>
          <w:rFonts w:hint="eastAsia"/>
        </w:rPr>
        <w:t>背景价值</w:t>
      </w:r>
      <w:r w:rsidR="00D109F3" w:rsidRPr="0098528C">
        <w:rPr>
          <w:rFonts w:ascii="Times New Roman" w:hAnsi="Times New Roman" w:cs="Times New Roman"/>
        </w:rPr>
        <w:t>Background</w:t>
      </w:r>
      <w:bookmarkEnd w:id="1"/>
    </w:p>
    <w:p w14:paraId="336E9283" w14:textId="11047DEB" w:rsidR="00221EFE" w:rsidRPr="0098528C" w:rsidRDefault="001325A7" w:rsidP="00445F7E">
      <w:pPr>
        <w:ind w:firstLine="420"/>
      </w:pPr>
      <w:r w:rsidRPr="0098528C">
        <w:rPr>
          <w:rFonts w:hint="eastAsia"/>
        </w:rPr>
        <w:t>本文档</w:t>
      </w:r>
      <w:r w:rsidR="00A76AD5" w:rsidRPr="0098528C">
        <w:rPr>
          <w:rFonts w:hint="eastAsia"/>
        </w:rPr>
        <w:t>所定义</w:t>
      </w:r>
      <w:r w:rsidR="00F74102" w:rsidRPr="0098528C">
        <w:rPr>
          <w:rFonts w:hint="eastAsia"/>
        </w:rPr>
        <w:t>了</w:t>
      </w:r>
      <w:r w:rsidR="00F74102" w:rsidRPr="0098528C">
        <w:rPr>
          <w:rFonts w:hint="eastAsia"/>
        </w:rPr>
        <w:t>VCS</w:t>
      </w:r>
      <w:r w:rsidR="0051408F" w:rsidRPr="0098528C">
        <w:rPr>
          <w:rFonts w:hint="eastAsia"/>
        </w:rPr>
        <w:t>系统</w:t>
      </w:r>
      <w:r w:rsidR="00F74102" w:rsidRPr="0098528C">
        <w:rPr>
          <w:rFonts w:hint="eastAsia"/>
        </w:rPr>
        <w:t>上</w:t>
      </w:r>
      <w:r w:rsidR="00191F75" w:rsidRPr="0098528C">
        <w:rPr>
          <w:rFonts w:hint="eastAsia"/>
        </w:rPr>
        <w:t>HVAC</w:t>
      </w:r>
      <w:r w:rsidRPr="0098528C">
        <w:rPr>
          <w:rFonts w:hint="eastAsia"/>
        </w:rPr>
        <w:t>的基本功能，</w:t>
      </w:r>
      <w:r w:rsidR="00A76AD5" w:rsidRPr="0098528C">
        <w:rPr>
          <w:rFonts w:hint="eastAsia"/>
        </w:rPr>
        <w:t>均</w:t>
      </w:r>
      <w:r w:rsidRPr="0098528C">
        <w:rPr>
          <w:rFonts w:hint="eastAsia"/>
        </w:rPr>
        <w:t>适用于</w:t>
      </w:r>
      <w:r w:rsidR="00F74102" w:rsidRPr="0098528C">
        <w:rPr>
          <w:rFonts w:hint="eastAsia"/>
        </w:rPr>
        <w:t>MY23</w:t>
      </w:r>
      <w:r w:rsidRPr="0098528C">
        <w:rPr>
          <w:rFonts w:hint="eastAsia"/>
        </w:rPr>
        <w:t>及后续项目。</w:t>
      </w:r>
    </w:p>
    <w:p w14:paraId="055B7CFC" w14:textId="77777777" w:rsidR="00D109F3" w:rsidRPr="0098528C" w:rsidRDefault="00D109F3" w:rsidP="00445F7E">
      <w:pPr>
        <w:ind w:firstLine="420"/>
        <w:rPr>
          <w:rFonts w:ascii="Times New Roman" w:hAnsi="Times New Roman" w:cs="Times New Roman"/>
        </w:rPr>
      </w:pPr>
      <w:r w:rsidRPr="0098528C">
        <w:rPr>
          <w:rFonts w:ascii="Times New Roman" w:hAnsi="Times New Roman" w:cs="Times New Roman"/>
        </w:rPr>
        <w:t>This document defines the basic functions of HVAC on</w:t>
      </w:r>
      <w:r w:rsidRPr="0098528C">
        <w:rPr>
          <w:rFonts w:ascii="Times New Roman" w:hAnsi="Times New Roman" w:cs="Times New Roman" w:hint="eastAsia"/>
        </w:rPr>
        <w:t xml:space="preserve"> the </w:t>
      </w:r>
      <w:r w:rsidRPr="0098528C">
        <w:rPr>
          <w:rFonts w:ascii="Times New Roman" w:hAnsi="Times New Roman" w:cs="Times New Roman"/>
        </w:rPr>
        <w:t>VCS system, which are applicable to MY23 and subsequent projects.</w:t>
      </w:r>
    </w:p>
    <w:p w14:paraId="33F782E2" w14:textId="0E156FD4" w:rsidR="001C4680" w:rsidRPr="0098528C" w:rsidRDefault="00301664" w:rsidP="00445F7E">
      <w:pPr>
        <w:ind w:firstLine="420"/>
      </w:pPr>
      <w:r w:rsidRPr="0098528C">
        <w:rPr>
          <w:rFonts w:hint="eastAsia"/>
        </w:rPr>
        <w:t>本文档如涉及到</w:t>
      </w:r>
      <w:r w:rsidR="001C4680" w:rsidRPr="0098528C">
        <w:rPr>
          <w:rFonts w:hint="eastAsia"/>
        </w:rPr>
        <w:t>用户操作</w:t>
      </w:r>
      <w:r w:rsidR="00DE43FD" w:rsidRPr="0098528C">
        <w:rPr>
          <w:rFonts w:hint="eastAsia"/>
        </w:rPr>
        <w:t>，其</w:t>
      </w:r>
      <w:r w:rsidR="001C4680" w:rsidRPr="0098528C">
        <w:rPr>
          <w:rFonts w:hint="eastAsia"/>
        </w:rPr>
        <w:t>描述均为示意，仅为帮助理解</w:t>
      </w:r>
      <w:r w:rsidR="003D486B" w:rsidRPr="0098528C">
        <w:rPr>
          <w:rFonts w:hint="eastAsia"/>
        </w:rPr>
        <w:t>功能</w:t>
      </w:r>
      <w:r w:rsidR="001C4680" w:rsidRPr="0098528C">
        <w:rPr>
          <w:rFonts w:hint="eastAsia"/>
        </w:rPr>
        <w:t>之用，交互设计</w:t>
      </w:r>
      <w:r w:rsidR="00DD211E" w:rsidRPr="0098528C">
        <w:rPr>
          <w:rFonts w:hint="eastAsia"/>
        </w:rPr>
        <w:t>请参考</w:t>
      </w:r>
      <w:r w:rsidR="00007D9C" w:rsidRPr="0098528C">
        <w:rPr>
          <w:rFonts w:hint="eastAsia"/>
        </w:rPr>
        <w:t>HVAC</w:t>
      </w:r>
      <w:r w:rsidR="00DD211E" w:rsidRPr="0098528C">
        <w:rPr>
          <w:rFonts w:hint="eastAsia"/>
        </w:rPr>
        <w:t>对应的</w:t>
      </w:r>
      <w:r w:rsidR="00DD211E" w:rsidRPr="0098528C">
        <w:rPr>
          <w:rFonts w:hint="eastAsia"/>
        </w:rPr>
        <w:t>Flowchart</w:t>
      </w:r>
      <w:r w:rsidR="001C4680" w:rsidRPr="0098528C">
        <w:rPr>
          <w:rFonts w:hint="eastAsia"/>
        </w:rPr>
        <w:t>。</w:t>
      </w:r>
    </w:p>
    <w:p w14:paraId="07BAAF99" w14:textId="77777777" w:rsidR="00D109F3" w:rsidRPr="0098528C" w:rsidRDefault="00D109F3" w:rsidP="00445F7E">
      <w:pPr>
        <w:ind w:firstLine="420"/>
        <w:rPr>
          <w:rFonts w:ascii="Times New Roman" w:hAnsi="Times New Roman" w:cs="Times New Roman"/>
        </w:rPr>
      </w:pPr>
      <w:r w:rsidRPr="0098528C">
        <w:rPr>
          <w:rFonts w:ascii="Times New Roman" w:hAnsi="Times New Roman" w:cs="Times New Roman"/>
        </w:rPr>
        <w:t>If this document involves user operations, its descriptions are schematic and only for the purpose of helping to understand the functions. For interacti</w:t>
      </w:r>
      <w:r w:rsidRPr="0098528C">
        <w:rPr>
          <w:rFonts w:ascii="Times New Roman" w:hAnsi="Times New Roman" w:cs="Times New Roman" w:hint="eastAsia"/>
        </w:rPr>
        <w:t>on</w:t>
      </w:r>
      <w:r w:rsidRPr="0098528C">
        <w:rPr>
          <w:rFonts w:ascii="Times New Roman" w:hAnsi="Times New Roman" w:cs="Times New Roman"/>
        </w:rPr>
        <w:t xml:space="preserve"> design, please refer to the Flowchart </w:t>
      </w:r>
      <w:r w:rsidRPr="0098528C">
        <w:rPr>
          <w:rFonts w:ascii="Times New Roman" w:hAnsi="Times New Roman" w:cs="Times New Roman" w:hint="eastAsia"/>
        </w:rPr>
        <w:t>corresponding to the</w:t>
      </w:r>
      <w:r w:rsidRPr="0098528C">
        <w:rPr>
          <w:rFonts w:ascii="Times New Roman" w:hAnsi="Times New Roman" w:cs="Times New Roman"/>
        </w:rPr>
        <w:t xml:space="preserve"> HVAC.</w:t>
      </w:r>
    </w:p>
    <w:p w14:paraId="33BC04F5" w14:textId="3B5D7491" w:rsidR="00A642F8" w:rsidRPr="0098528C" w:rsidRDefault="00A642F8" w:rsidP="00A642F8">
      <w:pPr>
        <w:pStyle w:val="Heading2"/>
        <w:numPr>
          <w:ilvl w:val="1"/>
          <w:numId w:val="1"/>
        </w:numPr>
      </w:pPr>
      <w:bookmarkStart w:id="2" w:name="_Toc529971366"/>
      <w:bookmarkStart w:id="3" w:name="_Toc58413254"/>
      <w:r w:rsidRPr="0098528C">
        <w:rPr>
          <w:rFonts w:hint="eastAsia"/>
        </w:rPr>
        <w:t>名词解释</w:t>
      </w:r>
      <w:bookmarkEnd w:id="2"/>
      <w:r w:rsidR="00172F76" w:rsidRPr="0098528C">
        <w:rPr>
          <w:rFonts w:ascii="Times New Roman" w:hAnsi="Times New Roman" w:cs="Times New Roman"/>
        </w:rPr>
        <w:t>Terminology</w:t>
      </w:r>
      <w:bookmarkEnd w:id="3"/>
    </w:p>
    <w:p w14:paraId="1424EC09" w14:textId="77777777" w:rsidR="00B86F28" w:rsidRPr="0098528C" w:rsidRDefault="00B86F28" w:rsidP="00445F7E">
      <w:pPr>
        <w:ind w:firstLine="420"/>
      </w:pPr>
      <w:r w:rsidRPr="0098528C">
        <w:rPr>
          <w:rFonts w:hint="eastAsia"/>
        </w:rPr>
        <w:t>VCS</w:t>
      </w:r>
      <w:r w:rsidRPr="0098528C">
        <w:rPr>
          <w:rFonts w:hint="eastAsia"/>
        </w:rPr>
        <w:t>：</w:t>
      </w:r>
      <w:r w:rsidRPr="0098528C">
        <w:rPr>
          <w:rFonts w:hint="eastAsia"/>
        </w:rPr>
        <w:t>Virtual Cockpit System</w:t>
      </w:r>
      <w:r w:rsidRPr="0098528C">
        <w:rPr>
          <w:rFonts w:hint="eastAsia"/>
        </w:rPr>
        <w:t>，即智能座舱系统</w:t>
      </w:r>
    </w:p>
    <w:p w14:paraId="3964E308" w14:textId="48997AF8" w:rsidR="00DA3C7A" w:rsidRPr="0098528C" w:rsidRDefault="00DA3C7A" w:rsidP="00DA3C7A">
      <w:pPr>
        <w:pStyle w:val="Heading1"/>
      </w:pPr>
      <w:bookmarkStart w:id="4" w:name="_Toc58413255"/>
      <w:r w:rsidRPr="0098528C">
        <w:rPr>
          <w:rFonts w:hint="eastAsia"/>
        </w:rPr>
        <w:t>需求列表</w:t>
      </w:r>
      <w:r w:rsidR="00172F76" w:rsidRPr="0098528C">
        <w:rPr>
          <w:rFonts w:ascii="Times New Roman" w:hAnsi="Times New Roman" w:cs="Times New Roman"/>
        </w:rPr>
        <w:t>Requirement List</w:t>
      </w:r>
      <w:bookmarkEnd w:id="4"/>
    </w:p>
    <w:p w14:paraId="6E6675F5" w14:textId="3DDD87C7" w:rsidR="00DA3C7A" w:rsidRPr="0098528C" w:rsidRDefault="00DA3C7A" w:rsidP="00DA3C7A">
      <w:pPr>
        <w:rPr>
          <w:sz w:val="24"/>
          <w:szCs w:val="24"/>
        </w:rPr>
      </w:pPr>
      <w:r w:rsidRPr="0098528C">
        <w:rPr>
          <w:rFonts w:hint="eastAsia"/>
          <w:sz w:val="24"/>
          <w:szCs w:val="24"/>
        </w:rPr>
        <w:t>（细分并描述需求的主要功能模块，列出功能模块的优先级：</w:t>
      </w:r>
      <w:r w:rsidRPr="0098528C">
        <w:rPr>
          <w:rFonts w:hint="eastAsia"/>
          <w:sz w:val="24"/>
          <w:szCs w:val="24"/>
        </w:rPr>
        <w:t>1</w:t>
      </w:r>
      <w:r w:rsidRPr="0098528C">
        <w:rPr>
          <w:rFonts w:hint="eastAsia"/>
          <w:sz w:val="24"/>
          <w:szCs w:val="24"/>
        </w:rPr>
        <w:t>，</w:t>
      </w:r>
      <w:r w:rsidRPr="0098528C">
        <w:rPr>
          <w:rFonts w:hint="eastAsia"/>
          <w:sz w:val="24"/>
          <w:szCs w:val="24"/>
        </w:rPr>
        <w:t>2</w:t>
      </w:r>
      <w:r w:rsidRPr="0098528C">
        <w:rPr>
          <w:rFonts w:hint="eastAsia"/>
          <w:sz w:val="24"/>
          <w:szCs w:val="24"/>
        </w:rPr>
        <w:t>，</w:t>
      </w:r>
      <w:r w:rsidRPr="0098528C">
        <w:rPr>
          <w:rFonts w:hint="eastAsia"/>
          <w:sz w:val="24"/>
          <w:szCs w:val="24"/>
        </w:rPr>
        <w:t>3</w:t>
      </w:r>
      <w:r w:rsidRPr="0098528C">
        <w:rPr>
          <w:rFonts w:hint="eastAsia"/>
          <w:sz w:val="24"/>
          <w:szCs w:val="24"/>
        </w:rPr>
        <w:t>，</w:t>
      </w:r>
      <w:r w:rsidRPr="0098528C">
        <w:rPr>
          <w:rFonts w:hint="eastAsia"/>
          <w:sz w:val="24"/>
          <w:szCs w:val="24"/>
        </w:rPr>
        <w:t>1</w:t>
      </w:r>
      <w:r w:rsidRPr="0098528C">
        <w:rPr>
          <w:rFonts w:hint="eastAsia"/>
          <w:sz w:val="24"/>
          <w:szCs w:val="24"/>
        </w:rPr>
        <w:t>最低，</w:t>
      </w:r>
      <w:r w:rsidRPr="0098528C">
        <w:rPr>
          <w:rFonts w:hint="eastAsia"/>
          <w:sz w:val="24"/>
          <w:szCs w:val="24"/>
        </w:rPr>
        <w:t>3</w:t>
      </w:r>
      <w:r w:rsidRPr="0098528C">
        <w:rPr>
          <w:rFonts w:hint="eastAsia"/>
          <w:sz w:val="24"/>
          <w:szCs w:val="24"/>
        </w:rPr>
        <w:t>最高。）</w:t>
      </w:r>
    </w:p>
    <w:p w14:paraId="4624E73A" w14:textId="77777777" w:rsidR="00172F76" w:rsidRPr="0098528C" w:rsidRDefault="00172F76" w:rsidP="0069217F">
      <w:pPr>
        <w:rPr>
          <w:rFonts w:ascii="Times New Roman" w:hAnsi="Times New Roman" w:cs="Times New Roman"/>
          <w:sz w:val="24"/>
          <w:szCs w:val="24"/>
        </w:rPr>
      </w:pPr>
      <w:r w:rsidRPr="0098528C">
        <w:rPr>
          <w:rFonts w:ascii="Times New Roman" w:hAnsi="Times New Roman" w:cs="Times New Roman"/>
          <w:sz w:val="24"/>
          <w:szCs w:val="24"/>
        </w:rPr>
        <w:t>(Subdivide and describe the main functional modules of the requirements, and list the priority of these functional modules: 1, 2 and 3, 1 represents the lowest and 3 represents the highest.)</w:t>
      </w:r>
    </w:p>
    <w:tbl>
      <w:tblPr>
        <w:tblStyle w:val="TableGrid"/>
        <w:tblW w:w="9493" w:type="dxa"/>
        <w:tblLook w:val="04A0" w:firstRow="1" w:lastRow="0" w:firstColumn="1" w:lastColumn="0" w:noHBand="0" w:noVBand="1"/>
      </w:tblPr>
      <w:tblGrid>
        <w:gridCol w:w="2830"/>
        <w:gridCol w:w="4678"/>
        <w:gridCol w:w="1985"/>
      </w:tblGrid>
      <w:tr w:rsidR="005727C7" w:rsidRPr="0098528C" w14:paraId="595C9E76" w14:textId="77777777" w:rsidTr="00B0699D">
        <w:tc>
          <w:tcPr>
            <w:tcW w:w="2830" w:type="dxa"/>
          </w:tcPr>
          <w:p w14:paraId="6BC81FDA" w14:textId="77777777" w:rsidR="00DA3C7A" w:rsidRPr="0098528C" w:rsidRDefault="00DA3C7A" w:rsidP="00DA3C7A">
            <w:pPr>
              <w:rPr>
                <w:rFonts w:ascii="Times New Roman" w:hAnsi="Times New Roman" w:cs="Times New Roman"/>
              </w:rPr>
            </w:pPr>
            <w:r w:rsidRPr="0098528C">
              <w:rPr>
                <w:rFonts w:ascii="Times New Roman" w:hAnsi="Times New Roman" w:cs="Times New Roman"/>
              </w:rPr>
              <w:t>Subfeature</w:t>
            </w:r>
          </w:p>
        </w:tc>
        <w:tc>
          <w:tcPr>
            <w:tcW w:w="4678" w:type="dxa"/>
          </w:tcPr>
          <w:p w14:paraId="777AE51A" w14:textId="77777777" w:rsidR="00DA3C7A" w:rsidRPr="0098528C" w:rsidRDefault="00DA3C7A" w:rsidP="00DA3C7A">
            <w:pPr>
              <w:rPr>
                <w:rFonts w:ascii="Times New Roman" w:hAnsi="Times New Roman" w:cs="Times New Roman"/>
              </w:rPr>
            </w:pPr>
            <w:r w:rsidRPr="0098528C">
              <w:rPr>
                <w:rFonts w:ascii="Times New Roman" w:hAnsi="Times New Roman" w:cs="Times New Roman"/>
              </w:rPr>
              <w:t>Description</w:t>
            </w:r>
          </w:p>
        </w:tc>
        <w:tc>
          <w:tcPr>
            <w:tcW w:w="1985" w:type="dxa"/>
          </w:tcPr>
          <w:p w14:paraId="40B420D7" w14:textId="77777777" w:rsidR="00DA3C7A" w:rsidRPr="0098528C" w:rsidRDefault="00DA3C7A" w:rsidP="00DA3C7A">
            <w:pPr>
              <w:rPr>
                <w:rFonts w:ascii="Times New Roman" w:hAnsi="Times New Roman" w:cs="Times New Roman"/>
              </w:rPr>
            </w:pPr>
            <w:r w:rsidRPr="0098528C">
              <w:rPr>
                <w:rFonts w:ascii="Times New Roman" w:hAnsi="Times New Roman" w:cs="Times New Roman"/>
              </w:rPr>
              <w:t>Priority</w:t>
            </w:r>
          </w:p>
        </w:tc>
      </w:tr>
      <w:tr w:rsidR="005727C7" w:rsidRPr="0098528C" w14:paraId="0C7F3755" w14:textId="77777777" w:rsidTr="00B0699D">
        <w:tc>
          <w:tcPr>
            <w:tcW w:w="2830" w:type="dxa"/>
            <w:vMerge w:val="restart"/>
            <w:vAlign w:val="center"/>
          </w:tcPr>
          <w:p w14:paraId="22B78049" w14:textId="77777777" w:rsidR="00167560" w:rsidRPr="0098528C" w:rsidRDefault="00167560" w:rsidP="001C2C19">
            <w:pPr>
              <w:rPr>
                <w:rFonts w:ascii="Times New Roman" w:hAnsi="Times New Roman" w:cs="Times New Roman"/>
              </w:rPr>
            </w:pPr>
            <w:r w:rsidRPr="0098528C">
              <w:rPr>
                <w:rFonts w:ascii="Times New Roman" w:hAnsi="Times New Roman" w:cs="Times New Roman" w:hint="eastAsia"/>
              </w:rPr>
              <w:t>空调基础功能</w:t>
            </w:r>
          </w:p>
          <w:p w14:paraId="51380436" w14:textId="65A171D3" w:rsidR="00167560" w:rsidRPr="0098528C" w:rsidRDefault="00167560" w:rsidP="00B0699D">
            <w:pPr>
              <w:rPr>
                <w:rFonts w:ascii="Times New Roman" w:hAnsi="Times New Roman" w:cs="Times New Roman"/>
              </w:rPr>
            </w:pPr>
            <w:r w:rsidRPr="0098528C">
              <w:rPr>
                <w:rFonts w:ascii="Times New Roman" w:hAnsi="Times New Roman" w:cs="Times New Roman" w:hint="eastAsia"/>
              </w:rPr>
              <w:t xml:space="preserve">HVAC </w:t>
            </w:r>
            <w:r w:rsidRPr="0098528C">
              <w:rPr>
                <w:rFonts w:ascii="Times New Roman" w:hAnsi="Times New Roman" w:cs="Times New Roman"/>
              </w:rPr>
              <w:t xml:space="preserve">Basic </w:t>
            </w:r>
            <w:r w:rsidR="00B0699D" w:rsidRPr="0098528C">
              <w:rPr>
                <w:rFonts w:ascii="Times New Roman" w:hAnsi="Times New Roman" w:cs="Times New Roman"/>
              </w:rPr>
              <w:t>F</w:t>
            </w:r>
            <w:r w:rsidRPr="0098528C">
              <w:rPr>
                <w:rFonts w:ascii="Times New Roman" w:hAnsi="Times New Roman" w:cs="Times New Roman"/>
              </w:rPr>
              <w:t>unctions</w:t>
            </w:r>
          </w:p>
        </w:tc>
        <w:tc>
          <w:tcPr>
            <w:tcW w:w="4678" w:type="dxa"/>
          </w:tcPr>
          <w:p w14:paraId="6D06624F" w14:textId="41385E2F" w:rsidR="00167560" w:rsidRPr="0098528C" w:rsidRDefault="00167560" w:rsidP="001C2C19">
            <w:pPr>
              <w:rPr>
                <w:rFonts w:ascii="Times New Roman" w:hAnsi="Times New Roman" w:cs="Times New Roman"/>
              </w:rPr>
            </w:pPr>
            <w:r w:rsidRPr="0098528C">
              <w:rPr>
                <w:rFonts w:ascii="Times New Roman" w:hAnsi="Times New Roman" w:cs="Times New Roman"/>
              </w:rPr>
              <w:t>温度分区</w:t>
            </w:r>
            <w:r w:rsidRPr="0098528C">
              <w:rPr>
                <w:rFonts w:ascii="Times New Roman" w:hAnsi="Times New Roman" w:cs="Times New Roman" w:hint="eastAsia"/>
              </w:rPr>
              <w:t xml:space="preserve"> Temperature </w:t>
            </w:r>
            <w:r w:rsidRPr="0098528C">
              <w:rPr>
                <w:rFonts w:ascii="Times New Roman" w:hAnsi="Times New Roman" w:cs="Times New Roman"/>
              </w:rPr>
              <w:t>Zone</w:t>
            </w:r>
          </w:p>
        </w:tc>
        <w:tc>
          <w:tcPr>
            <w:tcW w:w="1985" w:type="dxa"/>
          </w:tcPr>
          <w:p w14:paraId="28F6509C" w14:textId="77777777"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4BB05890" w14:textId="77777777" w:rsidTr="00B0699D">
        <w:tc>
          <w:tcPr>
            <w:tcW w:w="2830" w:type="dxa"/>
            <w:vMerge/>
            <w:vAlign w:val="center"/>
          </w:tcPr>
          <w:p w14:paraId="2FB91A5C" w14:textId="77777777" w:rsidR="00167560" w:rsidRPr="0098528C" w:rsidRDefault="00167560" w:rsidP="001C2C19">
            <w:pPr>
              <w:jc w:val="left"/>
              <w:rPr>
                <w:rFonts w:ascii="Times New Roman" w:hAnsi="Times New Roman" w:cs="Times New Roman"/>
              </w:rPr>
            </w:pPr>
          </w:p>
        </w:tc>
        <w:tc>
          <w:tcPr>
            <w:tcW w:w="4678" w:type="dxa"/>
          </w:tcPr>
          <w:p w14:paraId="6B350DC4" w14:textId="64C8A740" w:rsidR="00167560" w:rsidRPr="0098528C" w:rsidRDefault="00167560" w:rsidP="001C2C19">
            <w:pPr>
              <w:rPr>
                <w:rFonts w:ascii="Times New Roman" w:hAnsi="Times New Roman" w:cs="Times New Roman"/>
              </w:rPr>
            </w:pPr>
            <w:r w:rsidRPr="0098528C">
              <w:rPr>
                <w:rFonts w:ascii="Times New Roman" w:hAnsi="Times New Roman" w:cs="Times New Roman" w:hint="eastAsia"/>
              </w:rPr>
              <w:t>空调能耗模式</w:t>
            </w:r>
            <w:r w:rsidRPr="0098528C">
              <w:rPr>
                <w:rFonts w:ascii="Times New Roman" w:hAnsi="Times New Roman" w:cs="Times New Roman"/>
              </w:rPr>
              <w:t xml:space="preserve"> Climate Mode</w:t>
            </w:r>
            <w:r w:rsidR="007C7142" w:rsidRPr="0098528C">
              <w:rPr>
                <w:rFonts w:ascii="Times New Roman" w:hAnsi="Times New Roman" w:cs="Times New Roman"/>
              </w:rPr>
              <w:t>[MY TBD]</w:t>
            </w:r>
          </w:p>
        </w:tc>
        <w:tc>
          <w:tcPr>
            <w:tcW w:w="1985" w:type="dxa"/>
          </w:tcPr>
          <w:p w14:paraId="6D5E09F1" w14:textId="3115A967"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45A9CA48" w14:textId="77777777" w:rsidTr="00B0699D">
        <w:tc>
          <w:tcPr>
            <w:tcW w:w="2830" w:type="dxa"/>
            <w:vMerge/>
            <w:vAlign w:val="center"/>
          </w:tcPr>
          <w:p w14:paraId="20DF9B04" w14:textId="77777777" w:rsidR="00167560" w:rsidRPr="0098528C" w:rsidRDefault="00167560" w:rsidP="001C2C19">
            <w:pPr>
              <w:jc w:val="left"/>
              <w:rPr>
                <w:rFonts w:ascii="Times New Roman" w:hAnsi="Times New Roman" w:cs="Times New Roman"/>
              </w:rPr>
            </w:pPr>
          </w:p>
        </w:tc>
        <w:tc>
          <w:tcPr>
            <w:tcW w:w="4678" w:type="dxa"/>
          </w:tcPr>
          <w:p w14:paraId="3D4AAE10" w14:textId="406B08AC" w:rsidR="00167560" w:rsidRPr="0098528C" w:rsidRDefault="00167560" w:rsidP="001C2C19">
            <w:pPr>
              <w:rPr>
                <w:rFonts w:ascii="Times New Roman" w:hAnsi="Times New Roman" w:cs="Times New Roman"/>
              </w:rPr>
            </w:pPr>
            <w:r w:rsidRPr="0098528C">
              <w:rPr>
                <w:rFonts w:ascii="Times New Roman" w:hAnsi="Times New Roman" w:cs="Times New Roman" w:hint="eastAsia"/>
              </w:rPr>
              <w:t>工作模式</w:t>
            </w:r>
            <w:r w:rsidRPr="0098528C">
              <w:rPr>
                <w:rFonts w:ascii="Times New Roman" w:hAnsi="Times New Roman" w:cs="Times New Roman"/>
              </w:rPr>
              <w:t xml:space="preserve"> A/C</w:t>
            </w:r>
          </w:p>
        </w:tc>
        <w:tc>
          <w:tcPr>
            <w:tcW w:w="1985" w:type="dxa"/>
          </w:tcPr>
          <w:p w14:paraId="75046BD5" w14:textId="5C79D2B3"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0781F69D" w14:textId="77777777" w:rsidTr="00B0699D">
        <w:tc>
          <w:tcPr>
            <w:tcW w:w="2830" w:type="dxa"/>
            <w:vMerge/>
            <w:vAlign w:val="center"/>
          </w:tcPr>
          <w:p w14:paraId="558ACB3C" w14:textId="77777777" w:rsidR="00167560" w:rsidRPr="0098528C" w:rsidRDefault="00167560" w:rsidP="001C2C19">
            <w:pPr>
              <w:jc w:val="left"/>
              <w:rPr>
                <w:rFonts w:ascii="Times New Roman" w:hAnsi="Times New Roman" w:cs="Times New Roman"/>
              </w:rPr>
            </w:pPr>
          </w:p>
        </w:tc>
        <w:tc>
          <w:tcPr>
            <w:tcW w:w="4678" w:type="dxa"/>
          </w:tcPr>
          <w:p w14:paraId="48A3A3D3" w14:textId="4E8E315E" w:rsidR="00167560" w:rsidRPr="0098528C" w:rsidRDefault="00167560" w:rsidP="001C2C19">
            <w:pPr>
              <w:rPr>
                <w:rFonts w:ascii="Times New Roman" w:hAnsi="Times New Roman" w:cs="Times New Roman"/>
              </w:rPr>
            </w:pPr>
            <w:r w:rsidRPr="0098528C">
              <w:rPr>
                <w:rFonts w:ascii="Times New Roman" w:hAnsi="Times New Roman" w:cs="Times New Roman"/>
              </w:rPr>
              <w:t>温</w:t>
            </w:r>
            <w:r w:rsidRPr="0098528C">
              <w:rPr>
                <w:rFonts w:ascii="Times New Roman" w:hAnsi="Times New Roman" w:cs="Times New Roman" w:hint="eastAsia"/>
              </w:rPr>
              <w:t>度显示</w:t>
            </w:r>
            <w:r w:rsidRPr="0098528C">
              <w:rPr>
                <w:rFonts w:ascii="Times New Roman" w:hAnsi="Times New Roman" w:cs="Times New Roman"/>
              </w:rPr>
              <w:t xml:space="preserve"> Temperature Indicator</w:t>
            </w:r>
          </w:p>
        </w:tc>
        <w:tc>
          <w:tcPr>
            <w:tcW w:w="1985" w:type="dxa"/>
          </w:tcPr>
          <w:p w14:paraId="48D0A620" w14:textId="1A176EEF"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44437A30" w14:textId="77777777" w:rsidTr="00B0699D">
        <w:tc>
          <w:tcPr>
            <w:tcW w:w="2830" w:type="dxa"/>
            <w:vMerge/>
          </w:tcPr>
          <w:p w14:paraId="077A765F" w14:textId="7EED0FBB" w:rsidR="00167560" w:rsidRPr="0098528C" w:rsidRDefault="00167560" w:rsidP="001C2C19">
            <w:pPr>
              <w:jc w:val="left"/>
              <w:rPr>
                <w:rFonts w:ascii="Times New Roman" w:hAnsi="Times New Roman" w:cs="Times New Roman"/>
              </w:rPr>
            </w:pPr>
          </w:p>
        </w:tc>
        <w:tc>
          <w:tcPr>
            <w:tcW w:w="4678" w:type="dxa"/>
          </w:tcPr>
          <w:p w14:paraId="001BE0B9" w14:textId="68CD8E32" w:rsidR="00167560" w:rsidRPr="0098528C" w:rsidRDefault="00167560" w:rsidP="001C2C19">
            <w:pPr>
              <w:rPr>
                <w:rFonts w:ascii="Times New Roman" w:hAnsi="Times New Roman" w:cs="Times New Roman"/>
              </w:rPr>
            </w:pPr>
            <w:r w:rsidRPr="0098528C">
              <w:rPr>
                <w:rFonts w:ascii="Times New Roman" w:hAnsi="Times New Roman" w:cs="Times New Roman" w:hint="eastAsia"/>
              </w:rPr>
              <w:t>温度调节</w:t>
            </w:r>
            <w:r w:rsidRPr="0098528C">
              <w:rPr>
                <w:rFonts w:ascii="Times New Roman" w:hAnsi="Times New Roman" w:cs="Times New Roman"/>
              </w:rPr>
              <w:t xml:space="preserve"> Temperature Set</w:t>
            </w:r>
          </w:p>
        </w:tc>
        <w:tc>
          <w:tcPr>
            <w:tcW w:w="1985" w:type="dxa"/>
          </w:tcPr>
          <w:p w14:paraId="4888D440" w14:textId="0D980933"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0E67397B" w14:textId="77777777" w:rsidTr="00B0699D">
        <w:tc>
          <w:tcPr>
            <w:tcW w:w="2830" w:type="dxa"/>
            <w:vMerge/>
          </w:tcPr>
          <w:p w14:paraId="4B972CEF" w14:textId="77777777" w:rsidR="00167560" w:rsidRPr="0098528C" w:rsidRDefault="00167560" w:rsidP="001C2C19">
            <w:pPr>
              <w:jc w:val="left"/>
              <w:rPr>
                <w:rFonts w:ascii="Times New Roman" w:hAnsi="Times New Roman" w:cs="Times New Roman"/>
              </w:rPr>
            </w:pPr>
          </w:p>
        </w:tc>
        <w:tc>
          <w:tcPr>
            <w:tcW w:w="4678" w:type="dxa"/>
          </w:tcPr>
          <w:p w14:paraId="01A3A744" w14:textId="4FF8F765" w:rsidR="00167560" w:rsidRPr="0098528C" w:rsidRDefault="00167560" w:rsidP="001C2C19">
            <w:pPr>
              <w:rPr>
                <w:rFonts w:ascii="Times New Roman" w:hAnsi="Times New Roman" w:cs="Times New Roman"/>
              </w:rPr>
            </w:pPr>
            <w:r w:rsidRPr="0098528C">
              <w:rPr>
                <w:rFonts w:ascii="Times New Roman" w:hAnsi="Times New Roman" w:cs="Times New Roman" w:hint="eastAsia"/>
              </w:rPr>
              <w:t>风速显示</w:t>
            </w:r>
            <w:r w:rsidRPr="0098528C">
              <w:rPr>
                <w:rFonts w:ascii="Times New Roman" w:hAnsi="Times New Roman" w:cs="Times New Roman"/>
              </w:rPr>
              <w:t xml:space="preserve"> Fan Speed </w:t>
            </w:r>
            <w:r w:rsidRPr="0098528C">
              <w:rPr>
                <w:rFonts w:ascii="Times New Roman" w:hAnsi="Times New Roman" w:cs="Times New Roman" w:hint="eastAsia"/>
              </w:rPr>
              <w:t>I</w:t>
            </w:r>
            <w:r w:rsidRPr="0098528C">
              <w:rPr>
                <w:rFonts w:ascii="Times New Roman" w:hAnsi="Times New Roman" w:cs="Times New Roman"/>
              </w:rPr>
              <w:t>ndicator</w:t>
            </w:r>
          </w:p>
        </w:tc>
        <w:tc>
          <w:tcPr>
            <w:tcW w:w="1985" w:type="dxa"/>
          </w:tcPr>
          <w:p w14:paraId="7E549864" w14:textId="21BF43C7"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1ACC7477" w14:textId="77777777" w:rsidTr="00B0699D">
        <w:tc>
          <w:tcPr>
            <w:tcW w:w="2830" w:type="dxa"/>
            <w:vMerge/>
          </w:tcPr>
          <w:p w14:paraId="1A2C895B" w14:textId="77777777" w:rsidR="00167560" w:rsidRPr="0098528C" w:rsidRDefault="00167560" w:rsidP="001C2C19">
            <w:pPr>
              <w:jc w:val="left"/>
              <w:rPr>
                <w:rFonts w:ascii="Times New Roman" w:hAnsi="Times New Roman" w:cs="Times New Roman"/>
              </w:rPr>
            </w:pPr>
          </w:p>
        </w:tc>
        <w:tc>
          <w:tcPr>
            <w:tcW w:w="4678" w:type="dxa"/>
          </w:tcPr>
          <w:p w14:paraId="399E2A98" w14:textId="490422A1" w:rsidR="00167560" w:rsidRPr="0098528C" w:rsidRDefault="00167560" w:rsidP="001C2C19">
            <w:pPr>
              <w:rPr>
                <w:rFonts w:ascii="Times New Roman" w:hAnsi="Times New Roman" w:cs="Times New Roman"/>
              </w:rPr>
            </w:pPr>
            <w:r w:rsidRPr="0098528C">
              <w:rPr>
                <w:rFonts w:ascii="Times New Roman" w:hAnsi="Times New Roman" w:cs="Times New Roman" w:hint="eastAsia"/>
              </w:rPr>
              <w:t>风速调节</w:t>
            </w:r>
            <w:r w:rsidRPr="0098528C">
              <w:rPr>
                <w:rFonts w:ascii="Times New Roman" w:hAnsi="Times New Roman" w:cs="Times New Roman"/>
              </w:rPr>
              <w:t xml:space="preserve"> Fan Speed</w:t>
            </w:r>
            <w:r w:rsidRPr="0098528C">
              <w:rPr>
                <w:rFonts w:ascii="Times New Roman" w:hAnsi="Times New Roman" w:cs="Times New Roman" w:hint="eastAsia"/>
              </w:rPr>
              <w:t xml:space="preserve"> Set</w:t>
            </w:r>
          </w:p>
        </w:tc>
        <w:tc>
          <w:tcPr>
            <w:tcW w:w="1985" w:type="dxa"/>
          </w:tcPr>
          <w:p w14:paraId="03D4EE73" w14:textId="7E2CBC55"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11DB635F" w14:textId="77777777" w:rsidTr="00B0699D">
        <w:tc>
          <w:tcPr>
            <w:tcW w:w="2830" w:type="dxa"/>
            <w:vMerge/>
          </w:tcPr>
          <w:p w14:paraId="6BB34A9E" w14:textId="6315429B" w:rsidR="00167560" w:rsidRPr="0098528C" w:rsidRDefault="00167560" w:rsidP="001C2C19">
            <w:pPr>
              <w:jc w:val="left"/>
              <w:rPr>
                <w:rFonts w:ascii="Times New Roman" w:hAnsi="Times New Roman" w:cs="Times New Roman"/>
              </w:rPr>
            </w:pPr>
          </w:p>
        </w:tc>
        <w:tc>
          <w:tcPr>
            <w:tcW w:w="4678" w:type="dxa"/>
          </w:tcPr>
          <w:p w14:paraId="58427EAA" w14:textId="5664D505" w:rsidR="00167560" w:rsidRPr="0098528C" w:rsidRDefault="00167560" w:rsidP="001C2C19">
            <w:pPr>
              <w:rPr>
                <w:rFonts w:ascii="Times New Roman" w:hAnsi="Times New Roman" w:cs="Times New Roman"/>
              </w:rPr>
            </w:pPr>
            <w:r w:rsidRPr="0098528C">
              <w:rPr>
                <w:rFonts w:ascii="Times New Roman" w:hAnsi="Times New Roman" w:cs="Times New Roman" w:hint="eastAsia"/>
              </w:rPr>
              <w:t>进气循环模式</w:t>
            </w:r>
            <w:r w:rsidRPr="0098528C">
              <w:rPr>
                <w:rFonts w:ascii="Times New Roman" w:hAnsi="Times New Roman" w:cs="Times New Roman" w:hint="eastAsia"/>
              </w:rPr>
              <w:t xml:space="preserve"> </w:t>
            </w:r>
            <w:r w:rsidRPr="0098528C">
              <w:rPr>
                <w:rFonts w:ascii="Times New Roman" w:hAnsi="Times New Roman" w:cs="Times New Roman"/>
              </w:rPr>
              <w:t>Recirculation</w:t>
            </w:r>
          </w:p>
        </w:tc>
        <w:tc>
          <w:tcPr>
            <w:tcW w:w="1985" w:type="dxa"/>
          </w:tcPr>
          <w:p w14:paraId="0A0235EC" w14:textId="61276ED4"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5216CE48" w14:textId="77777777" w:rsidTr="00B0699D">
        <w:tc>
          <w:tcPr>
            <w:tcW w:w="2830" w:type="dxa"/>
            <w:vMerge/>
            <w:vAlign w:val="center"/>
          </w:tcPr>
          <w:p w14:paraId="287FF5AD" w14:textId="7DF1EBD4" w:rsidR="00167560" w:rsidRPr="0098528C" w:rsidRDefault="00167560" w:rsidP="001C2C19">
            <w:pPr>
              <w:jc w:val="left"/>
              <w:rPr>
                <w:rFonts w:ascii="Times New Roman" w:hAnsi="Times New Roman" w:cs="Times New Roman"/>
              </w:rPr>
            </w:pPr>
          </w:p>
        </w:tc>
        <w:tc>
          <w:tcPr>
            <w:tcW w:w="4678" w:type="dxa"/>
          </w:tcPr>
          <w:p w14:paraId="5000B03C" w14:textId="41DE4372" w:rsidR="00167560" w:rsidRPr="0098528C" w:rsidRDefault="00167560" w:rsidP="001C2C19">
            <w:pPr>
              <w:rPr>
                <w:rFonts w:ascii="Times New Roman" w:hAnsi="Times New Roman" w:cs="Times New Roman"/>
              </w:rPr>
            </w:pPr>
            <w:r w:rsidRPr="0098528C">
              <w:rPr>
                <w:rFonts w:ascii="Times New Roman" w:hAnsi="Times New Roman" w:cs="Times New Roman" w:hint="eastAsia"/>
              </w:rPr>
              <w:t>开关状态</w:t>
            </w:r>
            <w:r w:rsidRPr="0098528C">
              <w:rPr>
                <w:rFonts w:ascii="Times New Roman" w:hAnsi="Times New Roman" w:cs="Times New Roman"/>
              </w:rPr>
              <w:t xml:space="preserve"> On/Off</w:t>
            </w:r>
          </w:p>
        </w:tc>
        <w:tc>
          <w:tcPr>
            <w:tcW w:w="1985" w:type="dxa"/>
          </w:tcPr>
          <w:p w14:paraId="4575C517" w14:textId="048BE942"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2036982A" w14:textId="77777777" w:rsidTr="00B0699D">
        <w:tc>
          <w:tcPr>
            <w:tcW w:w="2830" w:type="dxa"/>
            <w:vMerge/>
          </w:tcPr>
          <w:p w14:paraId="4FF49292" w14:textId="528EE134" w:rsidR="00167560" w:rsidRPr="0098528C" w:rsidRDefault="00167560" w:rsidP="001C2C19">
            <w:pPr>
              <w:jc w:val="left"/>
              <w:rPr>
                <w:rFonts w:ascii="Times New Roman" w:hAnsi="Times New Roman" w:cs="Times New Roman"/>
              </w:rPr>
            </w:pPr>
          </w:p>
        </w:tc>
        <w:tc>
          <w:tcPr>
            <w:tcW w:w="4678" w:type="dxa"/>
          </w:tcPr>
          <w:p w14:paraId="74A7D2E3" w14:textId="1288B307" w:rsidR="00167560" w:rsidRPr="0098528C" w:rsidRDefault="00167560" w:rsidP="001C2C19">
            <w:pPr>
              <w:rPr>
                <w:rFonts w:ascii="Times New Roman" w:hAnsi="Times New Roman" w:cs="Times New Roman"/>
              </w:rPr>
            </w:pPr>
            <w:r w:rsidRPr="0098528C">
              <w:rPr>
                <w:rFonts w:ascii="Times New Roman" w:hAnsi="Times New Roman" w:cs="Times New Roman" w:hint="eastAsia"/>
              </w:rPr>
              <w:t>吹风模式</w:t>
            </w:r>
            <w:r w:rsidRPr="0098528C">
              <w:rPr>
                <w:rFonts w:ascii="Times New Roman" w:hAnsi="Times New Roman" w:cs="Times New Roman"/>
              </w:rPr>
              <w:t xml:space="preserve"> Blower</w:t>
            </w:r>
            <w:r w:rsidRPr="0098528C">
              <w:rPr>
                <w:rFonts w:ascii="Times New Roman" w:hAnsi="Times New Roman" w:cs="Times New Roman" w:hint="eastAsia"/>
              </w:rPr>
              <w:t xml:space="preserve"> </w:t>
            </w:r>
            <w:r w:rsidRPr="0098528C">
              <w:rPr>
                <w:rFonts w:ascii="Times New Roman" w:hAnsi="Times New Roman" w:cs="Times New Roman"/>
              </w:rPr>
              <w:t>Mode</w:t>
            </w:r>
          </w:p>
        </w:tc>
        <w:tc>
          <w:tcPr>
            <w:tcW w:w="1985" w:type="dxa"/>
          </w:tcPr>
          <w:p w14:paraId="65524539" w14:textId="345B77EC"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69DA9011" w14:textId="77777777" w:rsidTr="00B0699D">
        <w:tc>
          <w:tcPr>
            <w:tcW w:w="2830" w:type="dxa"/>
            <w:vMerge/>
          </w:tcPr>
          <w:p w14:paraId="2966639B" w14:textId="77777777" w:rsidR="00167560" w:rsidRPr="0098528C" w:rsidRDefault="00167560" w:rsidP="001C2C19">
            <w:pPr>
              <w:jc w:val="left"/>
              <w:rPr>
                <w:rFonts w:ascii="Times New Roman" w:hAnsi="Times New Roman" w:cs="Times New Roman"/>
              </w:rPr>
            </w:pPr>
          </w:p>
        </w:tc>
        <w:tc>
          <w:tcPr>
            <w:tcW w:w="4678" w:type="dxa"/>
          </w:tcPr>
          <w:p w14:paraId="58080C45" w14:textId="5D889CD1" w:rsidR="00167560" w:rsidRPr="0098528C" w:rsidRDefault="00167560" w:rsidP="001C2C19">
            <w:pPr>
              <w:rPr>
                <w:rFonts w:ascii="Times New Roman" w:hAnsi="Times New Roman" w:cs="Times New Roman"/>
              </w:rPr>
            </w:pPr>
            <w:r w:rsidRPr="0098528C">
              <w:rPr>
                <w:rFonts w:ascii="Times New Roman" w:hAnsi="Times New Roman" w:cs="Times New Roman" w:hint="eastAsia"/>
              </w:rPr>
              <w:t>除雾除霜</w:t>
            </w:r>
            <w:r w:rsidRPr="0098528C">
              <w:rPr>
                <w:rFonts w:ascii="Times New Roman" w:hAnsi="Times New Roman" w:cs="Times New Roman"/>
              </w:rPr>
              <w:t xml:space="preserve"> Defog and Defrost</w:t>
            </w:r>
          </w:p>
        </w:tc>
        <w:tc>
          <w:tcPr>
            <w:tcW w:w="1985" w:type="dxa"/>
          </w:tcPr>
          <w:p w14:paraId="47CBA089" w14:textId="11D2578F"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78D26209" w14:textId="77777777" w:rsidTr="00B0699D">
        <w:tc>
          <w:tcPr>
            <w:tcW w:w="2830" w:type="dxa"/>
            <w:vMerge/>
          </w:tcPr>
          <w:p w14:paraId="1FFC17A8" w14:textId="6C41AE47" w:rsidR="00167560" w:rsidRPr="0098528C" w:rsidRDefault="00167560" w:rsidP="001C2C19">
            <w:pPr>
              <w:jc w:val="left"/>
              <w:rPr>
                <w:rFonts w:ascii="Times New Roman" w:hAnsi="Times New Roman" w:cs="Times New Roman"/>
              </w:rPr>
            </w:pPr>
          </w:p>
        </w:tc>
        <w:tc>
          <w:tcPr>
            <w:tcW w:w="4678" w:type="dxa"/>
          </w:tcPr>
          <w:p w14:paraId="2524586F" w14:textId="09E90601" w:rsidR="00167560" w:rsidRPr="0098528C" w:rsidRDefault="00167560" w:rsidP="001C2C19">
            <w:pPr>
              <w:rPr>
                <w:rFonts w:ascii="Times New Roman" w:hAnsi="Times New Roman" w:cs="Times New Roman"/>
              </w:rPr>
            </w:pPr>
            <w:r w:rsidRPr="0098528C">
              <w:rPr>
                <w:rFonts w:ascii="Times New Roman" w:hAnsi="Times New Roman" w:cs="Times New Roman" w:hint="eastAsia"/>
              </w:rPr>
              <w:t>自动模式</w:t>
            </w:r>
            <w:r w:rsidRPr="0098528C">
              <w:rPr>
                <w:rFonts w:ascii="Times New Roman" w:hAnsi="Times New Roman" w:cs="Times New Roman" w:hint="eastAsia"/>
              </w:rPr>
              <w:t>A</w:t>
            </w:r>
            <w:r w:rsidRPr="0098528C">
              <w:rPr>
                <w:rFonts w:ascii="Times New Roman" w:hAnsi="Times New Roman" w:cs="Times New Roman"/>
              </w:rPr>
              <w:t>uto</w:t>
            </w:r>
            <w:r w:rsidRPr="0098528C">
              <w:rPr>
                <w:rFonts w:ascii="Times New Roman" w:hAnsi="Times New Roman" w:cs="Times New Roman" w:hint="eastAsia"/>
              </w:rPr>
              <w:t xml:space="preserve"> Mode</w:t>
            </w:r>
          </w:p>
        </w:tc>
        <w:tc>
          <w:tcPr>
            <w:tcW w:w="1985" w:type="dxa"/>
          </w:tcPr>
          <w:p w14:paraId="7E6160FA" w14:textId="2BA4F6FA"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1C0B7A23" w14:textId="77777777" w:rsidTr="00B0699D">
        <w:tc>
          <w:tcPr>
            <w:tcW w:w="2830" w:type="dxa"/>
            <w:vMerge/>
          </w:tcPr>
          <w:p w14:paraId="3A07DFFE" w14:textId="49CE78BF" w:rsidR="00167560" w:rsidRPr="0098528C" w:rsidRDefault="00167560" w:rsidP="001C2C19">
            <w:pPr>
              <w:jc w:val="left"/>
              <w:rPr>
                <w:rFonts w:ascii="Times New Roman" w:hAnsi="Times New Roman" w:cs="Times New Roman"/>
              </w:rPr>
            </w:pPr>
          </w:p>
        </w:tc>
        <w:tc>
          <w:tcPr>
            <w:tcW w:w="4678" w:type="dxa"/>
          </w:tcPr>
          <w:p w14:paraId="5B28DC54" w14:textId="7DF42FC3" w:rsidR="00167560" w:rsidRPr="0098528C" w:rsidRDefault="00167560" w:rsidP="001C2C19">
            <w:pPr>
              <w:rPr>
                <w:rFonts w:ascii="Times New Roman" w:hAnsi="Times New Roman" w:cs="Times New Roman"/>
              </w:rPr>
            </w:pPr>
            <w:r w:rsidRPr="0098528C">
              <w:rPr>
                <w:rFonts w:ascii="Times New Roman" w:hAnsi="Times New Roman" w:cs="Times New Roman" w:hint="eastAsia"/>
              </w:rPr>
              <w:t>同步设置</w:t>
            </w:r>
            <w:r w:rsidRPr="0098528C">
              <w:rPr>
                <w:rFonts w:ascii="Times New Roman" w:hAnsi="Times New Roman" w:cs="Times New Roman" w:hint="eastAsia"/>
              </w:rPr>
              <w:t xml:space="preserve"> Sync</w:t>
            </w:r>
            <w:r w:rsidRPr="0098528C">
              <w:rPr>
                <w:rFonts w:ascii="Times New Roman" w:hAnsi="Times New Roman" w:cs="Times New Roman"/>
              </w:rPr>
              <w:t>h</w:t>
            </w:r>
            <w:r w:rsidRPr="0098528C">
              <w:rPr>
                <w:rFonts w:ascii="Times New Roman" w:hAnsi="Times New Roman" w:cs="Times New Roman" w:hint="eastAsia"/>
              </w:rPr>
              <w:t>ronization</w:t>
            </w:r>
          </w:p>
        </w:tc>
        <w:tc>
          <w:tcPr>
            <w:tcW w:w="1985" w:type="dxa"/>
          </w:tcPr>
          <w:p w14:paraId="4999602D" w14:textId="0118EFAF"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1BEAD492" w14:textId="77777777" w:rsidTr="00B0699D">
        <w:tc>
          <w:tcPr>
            <w:tcW w:w="2830" w:type="dxa"/>
            <w:vMerge/>
          </w:tcPr>
          <w:p w14:paraId="5EA91C6D" w14:textId="1A5E130F" w:rsidR="00167560" w:rsidRPr="0098528C" w:rsidRDefault="00167560" w:rsidP="001C2C19">
            <w:pPr>
              <w:jc w:val="left"/>
              <w:rPr>
                <w:rFonts w:ascii="Times New Roman" w:hAnsi="Times New Roman" w:cs="Times New Roman"/>
              </w:rPr>
            </w:pPr>
          </w:p>
        </w:tc>
        <w:tc>
          <w:tcPr>
            <w:tcW w:w="4678" w:type="dxa"/>
          </w:tcPr>
          <w:p w14:paraId="18B468A0" w14:textId="0241FE3D" w:rsidR="00167560" w:rsidRPr="0098528C" w:rsidRDefault="00167560" w:rsidP="001C2C19">
            <w:pPr>
              <w:rPr>
                <w:rFonts w:ascii="Times New Roman" w:hAnsi="Times New Roman" w:cs="Times New Roman"/>
              </w:rPr>
            </w:pPr>
            <w:r w:rsidRPr="0098528C">
              <w:rPr>
                <w:rFonts w:ascii="Times New Roman" w:hAnsi="Times New Roman" w:cs="Times New Roman" w:hint="eastAsia"/>
              </w:rPr>
              <w:t>锁定模式</w:t>
            </w:r>
            <w:r w:rsidRPr="0098528C">
              <w:rPr>
                <w:rFonts w:ascii="Times New Roman" w:hAnsi="Times New Roman" w:cs="Times New Roman" w:hint="eastAsia"/>
              </w:rPr>
              <w:t xml:space="preserve"> </w:t>
            </w:r>
            <w:r w:rsidRPr="0098528C">
              <w:rPr>
                <w:rFonts w:ascii="Times New Roman" w:hAnsi="Times New Roman" w:cs="Times New Roman"/>
              </w:rPr>
              <w:t xml:space="preserve">Lock </w:t>
            </w:r>
            <w:r w:rsidRPr="0098528C">
              <w:rPr>
                <w:rFonts w:ascii="Times New Roman" w:hAnsi="Times New Roman" w:cs="Times New Roman" w:hint="eastAsia"/>
              </w:rPr>
              <w:t>Mode</w:t>
            </w:r>
          </w:p>
        </w:tc>
        <w:tc>
          <w:tcPr>
            <w:tcW w:w="1985" w:type="dxa"/>
          </w:tcPr>
          <w:p w14:paraId="5C1E9299" w14:textId="2F383D5C"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1B6A6928" w14:textId="77777777" w:rsidTr="00B0699D">
        <w:tc>
          <w:tcPr>
            <w:tcW w:w="2830" w:type="dxa"/>
            <w:vMerge/>
          </w:tcPr>
          <w:p w14:paraId="1F5C45D8" w14:textId="77777777" w:rsidR="00167560" w:rsidRPr="0098528C" w:rsidRDefault="00167560" w:rsidP="001C2C19">
            <w:pPr>
              <w:jc w:val="left"/>
              <w:rPr>
                <w:rFonts w:ascii="Times New Roman" w:hAnsi="Times New Roman" w:cs="Times New Roman"/>
              </w:rPr>
            </w:pPr>
          </w:p>
        </w:tc>
        <w:tc>
          <w:tcPr>
            <w:tcW w:w="4678" w:type="dxa"/>
          </w:tcPr>
          <w:p w14:paraId="31F03335" w14:textId="76AD5C1E" w:rsidR="00167560" w:rsidRPr="0098528C" w:rsidRDefault="00167560" w:rsidP="001C2C19">
            <w:pPr>
              <w:rPr>
                <w:rFonts w:ascii="Times New Roman" w:hAnsi="Times New Roman" w:cs="Times New Roman"/>
              </w:rPr>
            </w:pPr>
            <w:r w:rsidRPr="0098528C">
              <w:rPr>
                <w:rFonts w:ascii="Times New Roman" w:hAnsi="Times New Roman" w:cs="Times New Roman" w:hint="eastAsia"/>
              </w:rPr>
              <w:t>负离子状态</w:t>
            </w:r>
            <w:r w:rsidR="006D054C" w:rsidRPr="0098528C">
              <w:rPr>
                <w:rFonts w:ascii="Times New Roman" w:hAnsi="Times New Roman" w:cs="Times New Roman" w:hint="eastAsia"/>
              </w:rPr>
              <w:t xml:space="preserve"> </w:t>
            </w:r>
            <w:r w:rsidRPr="0098528C">
              <w:rPr>
                <w:rFonts w:ascii="Times New Roman" w:hAnsi="Times New Roman" w:cs="Times New Roman"/>
              </w:rPr>
              <w:t>Ionization Status</w:t>
            </w:r>
          </w:p>
        </w:tc>
        <w:tc>
          <w:tcPr>
            <w:tcW w:w="1985" w:type="dxa"/>
          </w:tcPr>
          <w:p w14:paraId="66E93385" w14:textId="7FCC48CB" w:rsidR="00167560" w:rsidRPr="0098528C" w:rsidRDefault="00167560" w:rsidP="001C2C19">
            <w:pPr>
              <w:rPr>
                <w:rFonts w:ascii="Times New Roman" w:hAnsi="Times New Roman" w:cs="Times New Roman"/>
              </w:rPr>
            </w:pPr>
            <w:r w:rsidRPr="0098528C">
              <w:rPr>
                <w:rFonts w:ascii="Times New Roman" w:hAnsi="Times New Roman" w:cs="Times New Roman" w:hint="eastAsia"/>
              </w:rPr>
              <w:t>2</w:t>
            </w:r>
          </w:p>
        </w:tc>
      </w:tr>
      <w:tr w:rsidR="005727C7" w:rsidRPr="0098528C" w14:paraId="0E0E7EB6" w14:textId="77777777" w:rsidTr="00B0699D">
        <w:tc>
          <w:tcPr>
            <w:tcW w:w="2830" w:type="dxa"/>
            <w:vMerge/>
          </w:tcPr>
          <w:p w14:paraId="6986AF0C" w14:textId="0B9D8F49" w:rsidR="00167560" w:rsidRPr="0098528C" w:rsidRDefault="00167560" w:rsidP="001C2C19">
            <w:pPr>
              <w:jc w:val="left"/>
              <w:rPr>
                <w:rFonts w:ascii="Times New Roman" w:hAnsi="Times New Roman" w:cs="Times New Roman"/>
              </w:rPr>
            </w:pPr>
          </w:p>
        </w:tc>
        <w:tc>
          <w:tcPr>
            <w:tcW w:w="4678" w:type="dxa"/>
          </w:tcPr>
          <w:p w14:paraId="6EF658F7" w14:textId="031290EE" w:rsidR="00167560" w:rsidRPr="0098528C" w:rsidRDefault="00167560" w:rsidP="00F643FF">
            <w:pPr>
              <w:rPr>
                <w:rFonts w:ascii="Times New Roman" w:hAnsi="Times New Roman" w:cs="Times New Roman"/>
              </w:rPr>
            </w:pPr>
            <w:r w:rsidRPr="0098528C">
              <w:rPr>
                <w:rFonts w:ascii="Times New Roman" w:hAnsi="Times New Roman" w:cs="Times New Roman" w:hint="eastAsia"/>
              </w:rPr>
              <w:t>负离子操作</w:t>
            </w:r>
            <w:r w:rsidRPr="0098528C">
              <w:rPr>
                <w:rFonts w:ascii="Times New Roman" w:hAnsi="Times New Roman" w:cs="Times New Roman"/>
              </w:rPr>
              <w:t xml:space="preserve"> Ionization </w:t>
            </w:r>
            <w:r w:rsidRPr="0098528C">
              <w:rPr>
                <w:rFonts w:ascii="Times New Roman" w:hAnsi="Times New Roman" w:cs="Times New Roman" w:hint="eastAsia"/>
              </w:rPr>
              <w:t>Set</w:t>
            </w:r>
          </w:p>
        </w:tc>
        <w:tc>
          <w:tcPr>
            <w:tcW w:w="1985" w:type="dxa"/>
          </w:tcPr>
          <w:p w14:paraId="7BBFF45D" w14:textId="6EB12C47" w:rsidR="00167560" w:rsidRPr="0098528C" w:rsidRDefault="00167560" w:rsidP="001C2C19">
            <w:pPr>
              <w:rPr>
                <w:rFonts w:ascii="Times New Roman" w:hAnsi="Times New Roman" w:cs="Times New Roman"/>
              </w:rPr>
            </w:pPr>
            <w:r w:rsidRPr="0098528C">
              <w:rPr>
                <w:rFonts w:ascii="Times New Roman" w:hAnsi="Times New Roman" w:cs="Times New Roman" w:hint="eastAsia"/>
              </w:rPr>
              <w:t>2</w:t>
            </w:r>
          </w:p>
        </w:tc>
      </w:tr>
      <w:tr w:rsidR="005727C7" w:rsidRPr="0098528C" w14:paraId="56C34EA8" w14:textId="77777777" w:rsidTr="00B0699D">
        <w:tc>
          <w:tcPr>
            <w:tcW w:w="2830" w:type="dxa"/>
            <w:vMerge/>
          </w:tcPr>
          <w:p w14:paraId="5D1FC762" w14:textId="5B4CBD43" w:rsidR="00167560" w:rsidRPr="0098528C" w:rsidRDefault="00167560" w:rsidP="001C2C19">
            <w:pPr>
              <w:jc w:val="left"/>
              <w:rPr>
                <w:rFonts w:ascii="Times New Roman" w:hAnsi="Times New Roman" w:cs="Times New Roman"/>
              </w:rPr>
            </w:pPr>
          </w:p>
        </w:tc>
        <w:tc>
          <w:tcPr>
            <w:tcW w:w="4678" w:type="dxa"/>
          </w:tcPr>
          <w:p w14:paraId="2730EE71" w14:textId="3090B344" w:rsidR="00167560" w:rsidRPr="0098528C" w:rsidRDefault="00167560" w:rsidP="001C2C19">
            <w:pPr>
              <w:rPr>
                <w:rFonts w:ascii="Times New Roman" w:hAnsi="Times New Roman" w:cs="Times New Roman"/>
              </w:rPr>
            </w:pPr>
            <w:r w:rsidRPr="0098528C">
              <w:rPr>
                <w:rFonts w:ascii="Times New Roman" w:hAnsi="Times New Roman" w:cs="Times New Roman" w:hint="eastAsia"/>
              </w:rPr>
              <w:t>空调质量状态</w:t>
            </w:r>
            <w:r w:rsidRPr="0098528C">
              <w:rPr>
                <w:rFonts w:ascii="Times New Roman" w:hAnsi="Times New Roman" w:cs="Times New Roman" w:hint="eastAsia"/>
              </w:rPr>
              <w:t xml:space="preserve"> </w:t>
            </w:r>
            <w:r w:rsidRPr="0098528C">
              <w:rPr>
                <w:rFonts w:ascii="Times New Roman" w:hAnsi="Times New Roman" w:cs="Times New Roman"/>
              </w:rPr>
              <w:t>Air Quality Index</w:t>
            </w:r>
          </w:p>
        </w:tc>
        <w:tc>
          <w:tcPr>
            <w:tcW w:w="1985" w:type="dxa"/>
          </w:tcPr>
          <w:p w14:paraId="1B3837D9" w14:textId="57D8EBFB" w:rsidR="00167560" w:rsidRPr="0098528C" w:rsidRDefault="00167560" w:rsidP="001C2C19">
            <w:pPr>
              <w:rPr>
                <w:rFonts w:ascii="Times New Roman" w:hAnsi="Times New Roman" w:cs="Times New Roman"/>
              </w:rPr>
            </w:pPr>
            <w:r w:rsidRPr="0098528C">
              <w:rPr>
                <w:rFonts w:ascii="Times New Roman" w:hAnsi="Times New Roman" w:cs="Times New Roman" w:hint="eastAsia"/>
              </w:rPr>
              <w:t>2</w:t>
            </w:r>
          </w:p>
        </w:tc>
      </w:tr>
      <w:tr w:rsidR="005727C7" w:rsidRPr="0098528C" w14:paraId="6C090CE0" w14:textId="77777777" w:rsidTr="00B0699D">
        <w:tc>
          <w:tcPr>
            <w:tcW w:w="2830" w:type="dxa"/>
            <w:vMerge/>
          </w:tcPr>
          <w:p w14:paraId="1DAD602B" w14:textId="0A6586E7" w:rsidR="00167560" w:rsidRPr="0098528C" w:rsidRDefault="00167560" w:rsidP="001C2C19">
            <w:pPr>
              <w:jc w:val="left"/>
              <w:rPr>
                <w:rFonts w:ascii="Times New Roman" w:hAnsi="Times New Roman" w:cs="Times New Roman"/>
              </w:rPr>
            </w:pPr>
          </w:p>
        </w:tc>
        <w:tc>
          <w:tcPr>
            <w:tcW w:w="4678" w:type="dxa"/>
          </w:tcPr>
          <w:p w14:paraId="1F4F22FF" w14:textId="14E380CD" w:rsidR="00167560" w:rsidRPr="0098528C" w:rsidRDefault="002D5FF6" w:rsidP="001C2C19">
            <w:pPr>
              <w:rPr>
                <w:rFonts w:ascii="Times New Roman" w:hAnsi="Times New Roman" w:cs="Times New Roman"/>
              </w:rPr>
            </w:pPr>
            <w:r w:rsidRPr="0098528C">
              <w:rPr>
                <w:rFonts w:ascii="Times New Roman" w:hAnsi="Times New Roman" w:cs="Times New Roman" w:hint="eastAsia"/>
              </w:rPr>
              <w:t>电动出风口</w:t>
            </w:r>
            <w:r w:rsidRPr="0098528C">
              <w:rPr>
                <w:rFonts w:ascii="Times New Roman" w:hAnsi="Times New Roman" w:cs="Times New Roman" w:hint="eastAsia"/>
              </w:rPr>
              <w:t xml:space="preserve"> (Power Air Outlet) [MY TBD]</w:t>
            </w:r>
          </w:p>
        </w:tc>
        <w:tc>
          <w:tcPr>
            <w:tcW w:w="1985" w:type="dxa"/>
          </w:tcPr>
          <w:p w14:paraId="39FE4E27" w14:textId="5A25D510" w:rsidR="00167560" w:rsidRPr="0098528C" w:rsidRDefault="00167560" w:rsidP="001C2C19">
            <w:pPr>
              <w:rPr>
                <w:rFonts w:ascii="Times New Roman" w:hAnsi="Times New Roman" w:cs="Times New Roman"/>
              </w:rPr>
            </w:pPr>
            <w:r w:rsidRPr="0098528C">
              <w:rPr>
                <w:rFonts w:ascii="Times New Roman" w:hAnsi="Times New Roman" w:cs="Times New Roman" w:hint="eastAsia"/>
              </w:rPr>
              <w:t>1</w:t>
            </w:r>
          </w:p>
        </w:tc>
      </w:tr>
      <w:tr w:rsidR="005727C7" w:rsidRPr="0098528C" w14:paraId="199FD0A9" w14:textId="77777777" w:rsidTr="00B0699D">
        <w:tc>
          <w:tcPr>
            <w:tcW w:w="2830" w:type="dxa"/>
            <w:vMerge/>
          </w:tcPr>
          <w:p w14:paraId="58CC483A" w14:textId="35C6C36A" w:rsidR="00167560" w:rsidRPr="0098528C" w:rsidRDefault="00167560" w:rsidP="001C2C19">
            <w:pPr>
              <w:jc w:val="left"/>
              <w:rPr>
                <w:rFonts w:ascii="Times New Roman" w:hAnsi="Times New Roman" w:cs="Times New Roman"/>
              </w:rPr>
            </w:pPr>
          </w:p>
        </w:tc>
        <w:tc>
          <w:tcPr>
            <w:tcW w:w="4678" w:type="dxa"/>
          </w:tcPr>
          <w:p w14:paraId="2FFBAC2B" w14:textId="70812957" w:rsidR="00167560" w:rsidRPr="0098528C" w:rsidRDefault="00167560" w:rsidP="001C2C19">
            <w:pPr>
              <w:rPr>
                <w:rFonts w:ascii="Times New Roman" w:hAnsi="Times New Roman" w:cs="Times New Roman"/>
              </w:rPr>
            </w:pPr>
            <w:r w:rsidRPr="0098528C">
              <w:rPr>
                <w:rFonts w:ascii="Times New Roman" w:hAnsi="Times New Roman" w:cs="Times New Roman" w:hint="eastAsia"/>
              </w:rPr>
              <w:t>单席模式</w:t>
            </w:r>
            <w:r w:rsidRPr="0098528C">
              <w:rPr>
                <w:rFonts w:ascii="Times New Roman" w:hAnsi="Times New Roman" w:cs="Times New Roman"/>
              </w:rPr>
              <w:t xml:space="preserve"> Single Seat Mode</w:t>
            </w:r>
          </w:p>
        </w:tc>
        <w:tc>
          <w:tcPr>
            <w:tcW w:w="1985" w:type="dxa"/>
          </w:tcPr>
          <w:p w14:paraId="6508B1F4" w14:textId="0F808EB2" w:rsidR="00167560" w:rsidRPr="0098528C" w:rsidRDefault="00167560" w:rsidP="001C2C19">
            <w:pPr>
              <w:rPr>
                <w:rFonts w:ascii="Times New Roman" w:hAnsi="Times New Roman" w:cs="Times New Roman"/>
              </w:rPr>
            </w:pPr>
            <w:r w:rsidRPr="0098528C">
              <w:rPr>
                <w:rFonts w:ascii="Times New Roman" w:hAnsi="Times New Roman" w:cs="Times New Roman" w:hint="eastAsia"/>
              </w:rPr>
              <w:t>2</w:t>
            </w:r>
          </w:p>
        </w:tc>
      </w:tr>
      <w:tr w:rsidR="005727C7" w:rsidRPr="0098528C" w14:paraId="6AA73ECE" w14:textId="77777777" w:rsidTr="00B0699D">
        <w:tc>
          <w:tcPr>
            <w:tcW w:w="2830" w:type="dxa"/>
            <w:vMerge/>
          </w:tcPr>
          <w:p w14:paraId="0CD05845" w14:textId="56FEC33D" w:rsidR="00167560" w:rsidRPr="0098528C" w:rsidRDefault="00167560" w:rsidP="001C2C19">
            <w:pPr>
              <w:jc w:val="left"/>
              <w:rPr>
                <w:rFonts w:ascii="Times New Roman" w:hAnsi="Times New Roman" w:cs="Times New Roman"/>
              </w:rPr>
            </w:pPr>
          </w:p>
        </w:tc>
        <w:tc>
          <w:tcPr>
            <w:tcW w:w="4678" w:type="dxa"/>
          </w:tcPr>
          <w:p w14:paraId="2FD6FE92" w14:textId="3C206FED" w:rsidR="00167560" w:rsidRPr="0098528C" w:rsidRDefault="00167560" w:rsidP="001C2C19">
            <w:pPr>
              <w:rPr>
                <w:rFonts w:ascii="Times New Roman" w:hAnsi="Times New Roman" w:cs="Times New Roman"/>
              </w:rPr>
            </w:pPr>
            <w:r w:rsidRPr="0098528C">
              <w:rPr>
                <w:rFonts w:ascii="Times New Roman" w:hAnsi="Times New Roman" w:cs="Times New Roman" w:hint="eastAsia"/>
              </w:rPr>
              <w:t>加热模式</w:t>
            </w:r>
            <w:r w:rsidRPr="0098528C">
              <w:rPr>
                <w:rFonts w:ascii="Times New Roman" w:hAnsi="Times New Roman" w:cs="Times New Roman" w:hint="eastAsia"/>
              </w:rPr>
              <w:t>Heat</w:t>
            </w:r>
            <w:r w:rsidRPr="0098528C">
              <w:rPr>
                <w:rFonts w:ascii="Times New Roman" w:hAnsi="Times New Roman" w:cs="Times New Roman"/>
              </w:rPr>
              <w:t xml:space="preserve"> </w:t>
            </w:r>
            <w:r w:rsidRPr="0098528C">
              <w:rPr>
                <w:rFonts w:ascii="Times New Roman" w:hAnsi="Times New Roman" w:cs="Times New Roman" w:hint="eastAsia"/>
              </w:rPr>
              <w:t>Mode</w:t>
            </w:r>
          </w:p>
        </w:tc>
        <w:tc>
          <w:tcPr>
            <w:tcW w:w="1985" w:type="dxa"/>
          </w:tcPr>
          <w:p w14:paraId="65F10705" w14:textId="0B27A2C8"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599EE84C" w14:textId="77777777" w:rsidTr="00B0699D">
        <w:tc>
          <w:tcPr>
            <w:tcW w:w="2830" w:type="dxa"/>
            <w:vMerge/>
          </w:tcPr>
          <w:p w14:paraId="0B504AE4" w14:textId="218B797D" w:rsidR="00167560" w:rsidRPr="0098528C" w:rsidRDefault="00167560" w:rsidP="001C2C19">
            <w:pPr>
              <w:jc w:val="left"/>
              <w:rPr>
                <w:rFonts w:ascii="Times New Roman" w:hAnsi="Times New Roman" w:cs="Times New Roman"/>
              </w:rPr>
            </w:pPr>
          </w:p>
        </w:tc>
        <w:tc>
          <w:tcPr>
            <w:tcW w:w="4678" w:type="dxa"/>
          </w:tcPr>
          <w:p w14:paraId="2255B537" w14:textId="735AC560" w:rsidR="00167560" w:rsidRPr="0098528C" w:rsidRDefault="00167560" w:rsidP="001C2C19">
            <w:pPr>
              <w:rPr>
                <w:rFonts w:ascii="Times New Roman" w:hAnsi="Times New Roman" w:cs="Times New Roman"/>
              </w:rPr>
            </w:pPr>
            <w:r w:rsidRPr="0098528C">
              <w:rPr>
                <w:rFonts w:ascii="Times New Roman" w:hAnsi="Times New Roman" w:cs="Times New Roman" w:hint="eastAsia"/>
              </w:rPr>
              <w:t>制冷模式</w:t>
            </w:r>
            <w:r w:rsidRPr="0098528C">
              <w:rPr>
                <w:rFonts w:ascii="Times New Roman" w:hAnsi="Times New Roman" w:cs="Times New Roman" w:hint="eastAsia"/>
              </w:rPr>
              <w:t xml:space="preserve"> Col</w:t>
            </w:r>
            <w:r w:rsidRPr="0098528C">
              <w:rPr>
                <w:rFonts w:ascii="Times New Roman" w:hAnsi="Times New Roman" w:cs="Times New Roman"/>
              </w:rPr>
              <w:t>d Mode</w:t>
            </w:r>
            <w:r w:rsidR="00930201" w:rsidRPr="0098528C">
              <w:rPr>
                <w:rFonts w:ascii="Times New Roman" w:hAnsi="Times New Roman" w:cs="Times New Roman"/>
              </w:rPr>
              <w:t>(Deleted)</w:t>
            </w:r>
          </w:p>
        </w:tc>
        <w:tc>
          <w:tcPr>
            <w:tcW w:w="1985" w:type="dxa"/>
          </w:tcPr>
          <w:p w14:paraId="4D15D526" w14:textId="2DC3FE90" w:rsidR="00167560" w:rsidRPr="0098528C" w:rsidRDefault="00167560"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2FD796B2" w14:textId="77777777" w:rsidTr="00B0699D">
        <w:tc>
          <w:tcPr>
            <w:tcW w:w="2830" w:type="dxa"/>
            <w:vMerge w:val="restart"/>
            <w:vAlign w:val="center"/>
          </w:tcPr>
          <w:p w14:paraId="02836865" w14:textId="77777777" w:rsidR="001C2C19" w:rsidRPr="0098528C" w:rsidRDefault="001C2C19" w:rsidP="001C2C19">
            <w:pPr>
              <w:jc w:val="left"/>
              <w:rPr>
                <w:rFonts w:ascii="Times New Roman" w:hAnsi="Times New Roman" w:cs="Times New Roman"/>
              </w:rPr>
            </w:pPr>
            <w:r w:rsidRPr="0098528C">
              <w:rPr>
                <w:rFonts w:ascii="Times New Roman" w:hAnsi="Times New Roman" w:cs="Times New Roman" w:hint="eastAsia"/>
              </w:rPr>
              <w:t>空调其他功能</w:t>
            </w:r>
          </w:p>
          <w:p w14:paraId="5C3923FA" w14:textId="29F649FD" w:rsidR="00B0699D" w:rsidRPr="0098528C" w:rsidRDefault="00B0699D" w:rsidP="00B0699D">
            <w:pPr>
              <w:jc w:val="left"/>
              <w:rPr>
                <w:rFonts w:ascii="Times New Roman" w:hAnsi="Times New Roman" w:cs="Times New Roman"/>
              </w:rPr>
            </w:pPr>
            <w:r w:rsidRPr="0098528C">
              <w:rPr>
                <w:rFonts w:ascii="Times New Roman" w:hAnsi="Times New Roman" w:cs="Times New Roman"/>
              </w:rPr>
              <w:t>HVAC Other</w:t>
            </w:r>
            <w:r w:rsidRPr="0098528C">
              <w:rPr>
                <w:rFonts w:ascii="Times New Roman" w:hAnsi="Times New Roman" w:cs="Times New Roman" w:hint="eastAsia"/>
              </w:rPr>
              <w:t xml:space="preserve"> </w:t>
            </w:r>
            <w:r w:rsidRPr="0098528C">
              <w:rPr>
                <w:rFonts w:ascii="Times New Roman" w:hAnsi="Times New Roman" w:cs="Times New Roman"/>
              </w:rPr>
              <w:t>F</w:t>
            </w:r>
            <w:r w:rsidRPr="0098528C">
              <w:rPr>
                <w:rFonts w:ascii="Times New Roman" w:hAnsi="Times New Roman" w:cs="Times New Roman" w:hint="eastAsia"/>
              </w:rPr>
              <w:t>unctions</w:t>
            </w:r>
          </w:p>
        </w:tc>
        <w:tc>
          <w:tcPr>
            <w:tcW w:w="4678" w:type="dxa"/>
          </w:tcPr>
          <w:p w14:paraId="172611DA" w14:textId="1D819641" w:rsidR="001C2C19" w:rsidRPr="0098528C" w:rsidRDefault="001C2C19" w:rsidP="000E1C54">
            <w:pPr>
              <w:widowControl/>
              <w:numPr>
                <w:ilvl w:val="0"/>
                <w:numId w:val="2"/>
              </w:numPr>
              <w:pBdr>
                <w:left w:val="single" w:sz="6" w:space="3" w:color="2B2B2B"/>
              </w:pBdr>
              <w:shd w:val="clear" w:color="auto" w:fill="FFFFFF"/>
              <w:spacing w:line="105" w:lineRule="atLeast"/>
              <w:ind w:left="0"/>
              <w:jc w:val="left"/>
              <w:rPr>
                <w:rFonts w:ascii="Times New Roman" w:hAnsi="Times New Roman" w:cs="Times New Roman"/>
              </w:rPr>
            </w:pPr>
            <w:r w:rsidRPr="0098528C">
              <w:rPr>
                <w:rFonts w:ascii="Times New Roman" w:hAnsi="Times New Roman" w:cs="Times New Roman" w:hint="eastAsia"/>
              </w:rPr>
              <w:t>主动降噪</w:t>
            </w:r>
            <w:r w:rsidR="004B2A02" w:rsidRPr="0098528C">
              <w:rPr>
                <w:rFonts w:ascii="Times New Roman" w:hAnsi="Times New Roman" w:cs="Times New Roman"/>
              </w:rPr>
              <w:t xml:space="preserve">Active Noise </w:t>
            </w:r>
            <w:r w:rsidR="006828BF" w:rsidRPr="0098528C">
              <w:rPr>
                <w:rFonts w:ascii="Times New Roman" w:hAnsi="Times New Roman" w:cs="Times New Roman"/>
              </w:rPr>
              <w:t>Control</w:t>
            </w:r>
          </w:p>
        </w:tc>
        <w:tc>
          <w:tcPr>
            <w:tcW w:w="1985" w:type="dxa"/>
          </w:tcPr>
          <w:p w14:paraId="2A879E7B" w14:textId="15C09088" w:rsidR="001C2C19" w:rsidRPr="0098528C" w:rsidRDefault="001C2C19"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5E990CB3" w14:textId="77777777" w:rsidTr="00B0699D">
        <w:tc>
          <w:tcPr>
            <w:tcW w:w="2830" w:type="dxa"/>
            <w:vMerge/>
            <w:vAlign w:val="center"/>
          </w:tcPr>
          <w:p w14:paraId="7CBD0579" w14:textId="201AA098" w:rsidR="001C2C19" w:rsidRPr="0098528C" w:rsidRDefault="001C2C19" w:rsidP="001C2C19">
            <w:pPr>
              <w:jc w:val="left"/>
              <w:rPr>
                <w:rFonts w:ascii="Times New Roman" w:hAnsi="Times New Roman" w:cs="Times New Roman"/>
              </w:rPr>
            </w:pPr>
          </w:p>
        </w:tc>
        <w:tc>
          <w:tcPr>
            <w:tcW w:w="4678" w:type="dxa"/>
          </w:tcPr>
          <w:p w14:paraId="7A87F8DA" w14:textId="2ABCC870" w:rsidR="001C2C19" w:rsidRPr="0098528C" w:rsidRDefault="001C2C19" w:rsidP="001C2C19">
            <w:pPr>
              <w:rPr>
                <w:rFonts w:ascii="Times New Roman" w:hAnsi="Times New Roman" w:cs="Times New Roman"/>
              </w:rPr>
            </w:pPr>
            <w:r w:rsidRPr="0098528C">
              <w:rPr>
                <w:rFonts w:ascii="Times New Roman" w:hAnsi="Times New Roman" w:cs="Times New Roman" w:hint="eastAsia"/>
              </w:rPr>
              <w:t>语音控制</w:t>
            </w:r>
            <w:r w:rsidR="006828BF" w:rsidRPr="0098528C">
              <w:rPr>
                <w:rFonts w:ascii="Times New Roman" w:hAnsi="Times New Roman" w:cs="Times New Roman"/>
              </w:rPr>
              <w:t>VR Control</w:t>
            </w:r>
          </w:p>
        </w:tc>
        <w:tc>
          <w:tcPr>
            <w:tcW w:w="1985" w:type="dxa"/>
          </w:tcPr>
          <w:p w14:paraId="4D62B3D0" w14:textId="458B66CE" w:rsidR="001C2C19" w:rsidRPr="0098528C" w:rsidRDefault="001C2C19"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72283D43" w14:textId="77777777" w:rsidTr="00B0699D">
        <w:tc>
          <w:tcPr>
            <w:tcW w:w="2830" w:type="dxa"/>
            <w:vMerge/>
            <w:vAlign w:val="center"/>
          </w:tcPr>
          <w:p w14:paraId="30891C93" w14:textId="403D5966" w:rsidR="001C2C19" w:rsidRPr="0098528C" w:rsidRDefault="001C2C19" w:rsidP="001C2C19">
            <w:pPr>
              <w:jc w:val="left"/>
              <w:rPr>
                <w:rFonts w:ascii="Times New Roman" w:hAnsi="Times New Roman" w:cs="Times New Roman"/>
              </w:rPr>
            </w:pPr>
          </w:p>
        </w:tc>
        <w:tc>
          <w:tcPr>
            <w:tcW w:w="4678" w:type="dxa"/>
          </w:tcPr>
          <w:p w14:paraId="1719FC4F" w14:textId="57F0FE8A" w:rsidR="001C2C19" w:rsidRPr="0098528C" w:rsidRDefault="001C2C19" w:rsidP="001C2C19">
            <w:pPr>
              <w:rPr>
                <w:rFonts w:ascii="Times New Roman" w:hAnsi="Times New Roman" w:cs="Times New Roman"/>
              </w:rPr>
            </w:pPr>
            <w:r w:rsidRPr="0098528C">
              <w:rPr>
                <w:rFonts w:ascii="Times New Roman" w:hAnsi="Times New Roman" w:cs="Times New Roman" w:hint="eastAsia"/>
              </w:rPr>
              <w:t>操作冲突处理</w:t>
            </w:r>
            <w:r w:rsidR="006828BF" w:rsidRPr="0098528C">
              <w:rPr>
                <w:rFonts w:ascii="Times New Roman" w:hAnsi="Times New Roman" w:cs="Times New Roman"/>
              </w:rPr>
              <w:t>Conflict Management</w:t>
            </w:r>
          </w:p>
        </w:tc>
        <w:tc>
          <w:tcPr>
            <w:tcW w:w="1985" w:type="dxa"/>
          </w:tcPr>
          <w:p w14:paraId="5AF1326C" w14:textId="52B8EEC3" w:rsidR="001C2C19" w:rsidRPr="0098528C" w:rsidRDefault="001C2C19" w:rsidP="001C2C19">
            <w:pPr>
              <w:rPr>
                <w:rFonts w:ascii="Times New Roman" w:hAnsi="Times New Roman" w:cs="Times New Roman"/>
              </w:rPr>
            </w:pPr>
            <w:r w:rsidRPr="0098528C">
              <w:rPr>
                <w:rFonts w:ascii="Times New Roman" w:hAnsi="Times New Roman" w:cs="Times New Roman" w:hint="eastAsia"/>
              </w:rPr>
              <w:t>3</w:t>
            </w:r>
          </w:p>
        </w:tc>
      </w:tr>
      <w:tr w:rsidR="005727C7" w:rsidRPr="0098528C" w14:paraId="1A9B9BCE" w14:textId="77777777" w:rsidTr="00B0699D">
        <w:tc>
          <w:tcPr>
            <w:tcW w:w="2830" w:type="dxa"/>
            <w:vMerge/>
            <w:vAlign w:val="center"/>
          </w:tcPr>
          <w:p w14:paraId="1EE3FB6E" w14:textId="25219075" w:rsidR="001C2C19" w:rsidRPr="0098528C" w:rsidRDefault="001C2C19" w:rsidP="001C2C19">
            <w:pPr>
              <w:jc w:val="left"/>
              <w:rPr>
                <w:rFonts w:ascii="Times New Roman" w:hAnsi="Times New Roman" w:cs="Times New Roman"/>
              </w:rPr>
            </w:pPr>
          </w:p>
        </w:tc>
        <w:tc>
          <w:tcPr>
            <w:tcW w:w="4678" w:type="dxa"/>
          </w:tcPr>
          <w:p w14:paraId="2B31675B" w14:textId="62933CC0" w:rsidR="001C2C19" w:rsidRPr="0098528C" w:rsidRDefault="001C2C19" w:rsidP="001C2C19">
            <w:pPr>
              <w:rPr>
                <w:rFonts w:ascii="Times New Roman" w:hAnsi="Times New Roman" w:cs="Times New Roman"/>
              </w:rPr>
            </w:pPr>
            <w:r w:rsidRPr="0098528C">
              <w:rPr>
                <w:rFonts w:ascii="Times New Roman" w:hAnsi="Times New Roman" w:cs="Times New Roman" w:hint="eastAsia"/>
              </w:rPr>
              <w:t>状态变化提醒</w:t>
            </w:r>
            <w:r w:rsidR="00B0699D" w:rsidRPr="0098528C">
              <w:rPr>
                <w:rFonts w:ascii="Times New Roman" w:hAnsi="Times New Roman" w:cs="Times New Roman"/>
              </w:rPr>
              <w:t>Status Change Remind</w:t>
            </w:r>
          </w:p>
        </w:tc>
        <w:tc>
          <w:tcPr>
            <w:tcW w:w="1985" w:type="dxa"/>
          </w:tcPr>
          <w:p w14:paraId="2156D0F9" w14:textId="23E8B977" w:rsidR="001C2C19" w:rsidRPr="0098528C" w:rsidRDefault="001C2C19" w:rsidP="001C2C19">
            <w:pPr>
              <w:rPr>
                <w:rFonts w:ascii="Times New Roman" w:hAnsi="Times New Roman" w:cs="Times New Roman"/>
              </w:rPr>
            </w:pPr>
            <w:r w:rsidRPr="0098528C">
              <w:rPr>
                <w:rFonts w:ascii="Times New Roman" w:hAnsi="Times New Roman" w:cs="Times New Roman" w:hint="eastAsia"/>
              </w:rPr>
              <w:t>2</w:t>
            </w:r>
          </w:p>
        </w:tc>
      </w:tr>
    </w:tbl>
    <w:p w14:paraId="0CC31FFD" w14:textId="0B5FCEB1" w:rsidR="00DA3C7A" w:rsidRPr="0098528C" w:rsidRDefault="00DA3C7A" w:rsidP="00DA3C7A">
      <w:pPr>
        <w:pStyle w:val="Heading1"/>
      </w:pPr>
      <w:bookmarkStart w:id="5" w:name="_Toc58413256"/>
      <w:r w:rsidRPr="0098528C">
        <w:rPr>
          <w:rFonts w:hint="eastAsia"/>
        </w:rPr>
        <w:t>需求描述</w:t>
      </w:r>
      <w:r w:rsidR="00D44E6A" w:rsidRPr="0098528C">
        <w:rPr>
          <w:rFonts w:ascii="Times New Roman" w:hAnsi="Times New Roman" w:cs="Times New Roman"/>
        </w:rPr>
        <w:t>Requirement Description</w:t>
      </w:r>
      <w:bookmarkEnd w:id="5"/>
    </w:p>
    <w:p w14:paraId="34AEEF13" w14:textId="284F658A" w:rsidR="00435097" w:rsidRPr="0098528C" w:rsidRDefault="00435097" w:rsidP="00445F7E">
      <w:pPr>
        <w:ind w:firstLine="420"/>
      </w:pPr>
      <w:r w:rsidRPr="0098528C">
        <w:rPr>
          <w:rFonts w:hint="eastAsia"/>
        </w:rPr>
        <w:t>车机系统</w:t>
      </w:r>
      <w:r w:rsidR="00960389" w:rsidRPr="0098528C">
        <w:rPr>
          <w:rFonts w:hint="eastAsia"/>
        </w:rPr>
        <w:t>的</w:t>
      </w:r>
      <w:r w:rsidRPr="0098528C">
        <w:rPr>
          <w:rFonts w:hint="eastAsia"/>
        </w:rPr>
        <w:t>HVAC</w:t>
      </w:r>
      <w:r w:rsidR="0007378C" w:rsidRPr="0098528C">
        <w:rPr>
          <w:rFonts w:hint="eastAsia"/>
        </w:rPr>
        <w:t>具备</w:t>
      </w:r>
      <w:r w:rsidR="00D9137C" w:rsidRPr="0098528C">
        <w:rPr>
          <w:rFonts w:hint="eastAsia"/>
        </w:rPr>
        <w:t>以下</w:t>
      </w:r>
      <w:r w:rsidR="00960389" w:rsidRPr="0098528C">
        <w:rPr>
          <w:rFonts w:hint="eastAsia"/>
        </w:rPr>
        <w:t>功能</w:t>
      </w:r>
      <w:r w:rsidR="00D9137C" w:rsidRPr="0098528C">
        <w:rPr>
          <w:rFonts w:hint="eastAsia"/>
        </w:rPr>
        <w:t>：</w:t>
      </w:r>
    </w:p>
    <w:p w14:paraId="76FCC030" w14:textId="77777777" w:rsidR="00D44E6A" w:rsidRPr="0098528C" w:rsidRDefault="00D44E6A" w:rsidP="00445F7E">
      <w:pPr>
        <w:ind w:firstLine="420"/>
        <w:rPr>
          <w:rFonts w:ascii="Times New Roman" w:hAnsi="Times New Roman" w:cs="Times New Roman"/>
        </w:rPr>
      </w:pPr>
      <w:r w:rsidRPr="0098528C">
        <w:rPr>
          <w:rFonts w:ascii="Times New Roman" w:hAnsi="Times New Roman" w:cs="Times New Roman"/>
        </w:rPr>
        <w:t xml:space="preserve">The HVAC </w:t>
      </w:r>
      <w:r w:rsidRPr="0098528C">
        <w:rPr>
          <w:rFonts w:ascii="Times New Roman" w:hAnsi="Times New Roman" w:cs="Times New Roman" w:hint="eastAsia"/>
        </w:rPr>
        <w:t xml:space="preserve">of the mainframe system </w:t>
      </w:r>
      <w:r w:rsidRPr="0098528C">
        <w:rPr>
          <w:rFonts w:ascii="Times New Roman" w:hAnsi="Times New Roman" w:cs="Times New Roman"/>
        </w:rPr>
        <w:t>shall have the following functions:</w:t>
      </w:r>
    </w:p>
    <w:p w14:paraId="4E5485DD" w14:textId="2D65F46C" w:rsidR="00D44E6A" w:rsidRPr="0098528C" w:rsidRDefault="00EB5877" w:rsidP="000E1C54">
      <w:pPr>
        <w:pStyle w:val="ListParagraph"/>
        <w:numPr>
          <w:ilvl w:val="0"/>
          <w:numId w:val="3"/>
        </w:numPr>
        <w:ind w:firstLineChars="0"/>
      </w:pPr>
      <w:r w:rsidRPr="0098528C">
        <w:rPr>
          <w:rFonts w:hint="eastAsia"/>
        </w:rPr>
        <w:t>涉及</w:t>
      </w:r>
      <w:r w:rsidRPr="0098528C">
        <w:rPr>
          <w:rFonts w:hint="eastAsia"/>
        </w:rPr>
        <w:t>HVAC</w:t>
      </w:r>
      <w:r w:rsidRPr="0098528C">
        <w:rPr>
          <w:rFonts w:hint="eastAsia"/>
        </w:rPr>
        <w:t>的</w:t>
      </w:r>
      <w:r w:rsidR="003D3448" w:rsidRPr="0098528C">
        <w:rPr>
          <w:rFonts w:hint="eastAsia"/>
        </w:rPr>
        <w:t>基础功能</w:t>
      </w:r>
      <w:r w:rsidR="005C0667" w:rsidRPr="0098528C">
        <w:rPr>
          <w:rFonts w:hint="eastAsia"/>
        </w:rPr>
        <w:t>，</w:t>
      </w:r>
      <w:r w:rsidR="00FF4AA2" w:rsidRPr="0098528C">
        <w:rPr>
          <w:rFonts w:hint="eastAsia"/>
        </w:rPr>
        <w:t>如风量控制</w:t>
      </w:r>
      <w:r w:rsidR="0008123A" w:rsidRPr="0098528C">
        <w:rPr>
          <w:rFonts w:hint="eastAsia"/>
        </w:rPr>
        <w:t>、温度设置等，详见</w:t>
      </w:r>
      <w:r w:rsidR="005C0667" w:rsidRPr="0098528C">
        <w:rPr>
          <w:rFonts w:hint="eastAsia"/>
        </w:rPr>
        <w:t>3.1</w:t>
      </w:r>
      <w:r w:rsidR="005C0667" w:rsidRPr="0098528C">
        <w:rPr>
          <w:rFonts w:hint="eastAsia"/>
        </w:rPr>
        <w:t>章节</w:t>
      </w:r>
      <w:r w:rsidR="000E1400" w:rsidRPr="0098528C">
        <w:rPr>
          <w:rFonts w:hint="eastAsia"/>
        </w:rPr>
        <w:t>；</w:t>
      </w:r>
      <w:r w:rsidR="00D44E6A" w:rsidRPr="0098528C">
        <w:rPr>
          <w:rFonts w:hint="eastAsia"/>
        </w:rPr>
        <w:t>B</w:t>
      </w:r>
      <w:r w:rsidR="00D44E6A" w:rsidRPr="0098528C">
        <w:t xml:space="preserve">asic functions </w:t>
      </w:r>
      <w:r w:rsidR="00D44E6A" w:rsidRPr="0098528C">
        <w:rPr>
          <w:rFonts w:hint="eastAsia"/>
        </w:rPr>
        <w:t>related to</w:t>
      </w:r>
      <w:r w:rsidR="00D44E6A" w:rsidRPr="0098528C">
        <w:t xml:space="preserve"> HVAC, such as air volume control and temperature setting, please refer to Section 3.1 for details.</w:t>
      </w:r>
    </w:p>
    <w:p w14:paraId="602CBB52" w14:textId="3B7C6035" w:rsidR="00D44E6A" w:rsidRPr="0098528C" w:rsidRDefault="00EC109A" w:rsidP="000E1C54">
      <w:pPr>
        <w:pStyle w:val="ListParagraph"/>
        <w:numPr>
          <w:ilvl w:val="0"/>
          <w:numId w:val="3"/>
        </w:numPr>
        <w:ind w:firstLineChars="0"/>
      </w:pPr>
      <w:r w:rsidRPr="0098528C">
        <w:rPr>
          <w:rFonts w:hint="eastAsia"/>
        </w:rPr>
        <w:t>涉及</w:t>
      </w:r>
      <w:r w:rsidR="00A00CB0" w:rsidRPr="0098528C">
        <w:rPr>
          <w:rFonts w:hint="eastAsia"/>
        </w:rPr>
        <w:t>HVAC</w:t>
      </w:r>
      <w:r w:rsidR="0078550C" w:rsidRPr="0098528C">
        <w:rPr>
          <w:rFonts w:hint="eastAsia"/>
        </w:rPr>
        <w:t>的其他功能</w:t>
      </w:r>
      <w:r w:rsidRPr="0098528C">
        <w:rPr>
          <w:rFonts w:hint="eastAsia"/>
        </w:rPr>
        <w:t>，如</w:t>
      </w:r>
      <w:r w:rsidR="00A00CB0" w:rsidRPr="0098528C">
        <w:rPr>
          <w:rFonts w:hint="eastAsia"/>
        </w:rPr>
        <w:t>VR</w:t>
      </w:r>
      <w:r w:rsidR="00A00CB0" w:rsidRPr="0098528C">
        <w:rPr>
          <w:rFonts w:hint="eastAsia"/>
        </w:rPr>
        <w:t>指令进行调用</w:t>
      </w:r>
      <w:r w:rsidRPr="0098528C">
        <w:rPr>
          <w:rFonts w:hint="eastAsia"/>
        </w:rPr>
        <w:t>，主动降噪等</w:t>
      </w:r>
      <w:r w:rsidR="00A00CB0" w:rsidRPr="0098528C">
        <w:rPr>
          <w:rFonts w:hint="eastAsia"/>
        </w:rPr>
        <w:t>，</w:t>
      </w:r>
      <w:r w:rsidR="0008123A" w:rsidRPr="0098528C">
        <w:rPr>
          <w:rFonts w:hint="eastAsia"/>
        </w:rPr>
        <w:t>详见</w:t>
      </w:r>
      <w:r w:rsidR="00A00CB0" w:rsidRPr="0098528C">
        <w:rPr>
          <w:rFonts w:hint="eastAsia"/>
        </w:rPr>
        <w:t>3.</w:t>
      </w:r>
      <w:r w:rsidR="0078550C" w:rsidRPr="0098528C">
        <w:rPr>
          <w:rFonts w:hint="eastAsia"/>
        </w:rPr>
        <w:t>2</w:t>
      </w:r>
      <w:r w:rsidR="00A00CB0" w:rsidRPr="0098528C">
        <w:rPr>
          <w:rFonts w:hint="eastAsia"/>
        </w:rPr>
        <w:t>章节；</w:t>
      </w:r>
      <w:r w:rsidR="00D44E6A" w:rsidRPr="0098528C">
        <w:rPr>
          <w:rFonts w:hint="eastAsia"/>
        </w:rPr>
        <w:t>O</w:t>
      </w:r>
      <w:r w:rsidR="00D44E6A" w:rsidRPr="0098528C">
        <w:t xml:space="preserve">ther functions </w:t>
      </w:r>
      <w:r w:rsidR="00D44E6A" w:rsidRPr="0098528C">
        <w:rPr>
          <w:rFonts w:hint="eastAsia"/>
        </w:rPr>
        <w:t>related to</w:t>
      </w:r>
      <w:r w:rsidR="00D44E6A" w:rsidRPr="0098528C">
        <w:t xml:space="preserve"> HVAC, such as VR command calling and active noise reduction, please refer to Section 3.2 for details.</w:t>
      </w:r>
    </w:p>
    <w:p w14:paraId="186638D9" w14:textId="01F40988" w:rsidR="008C6BAC" w:rsidRPr="0098528C" w:rsidRDefault="0078550C" w:rsidP="008C6BAC">
      <w:pPr>
        <w:pStyle w:val="Heading2"/>
      </w:pPr>
      <w:bookmarkStart w:id="6" w:name="_Toc58413257"/>
      <w:r w:rsidRPr="0098528C">
        <w:rPr>
          <w:rFonts w:hint="eastAsia"/>
        </w:rPr>
        <w:t>空调基础功能</w:t>
      </w:r>
      <w:r w:rsidR="00E73BC7" w:rsidRPr="0098528C">
        <w:rPr>
          <w:rFonts w:hint="eastAsia"/>
        </w:rPr>
        <w:t>(</w:t>
      </w:r>
      <w:r w:rsidR="006B7CCD" w:rsidRPr="0098528C">
        <w:rPr>
          <w:rFonts w:hint="eastAsia"/>
        </w:rPr>
        <w:t>Basic</w:t>
      </w:r>
      <w:r w:rsidR="006B7CCD" w:rsidRPr="0098528C">
        <w:t xml:space="preserve"> </w:t>
      </w:r>
      <w:r w:rsidR="003B715D" w:rsidRPr="0098528C">
        <w:t xml:space="preserve">HVAC </w:t>
      </w:r>
      <w:r w:rsidR="006B7CCD" w:rsidRPr="0098528C">
        <w:rPr>
          <w:rFonts w:hint="eastAsia"/>
        </w:rPr>
        <w:t>Function</w:t>
      </w:r>
      <w:r w:rsidR="00E73BC7" w:rsidRPr="0098528C">
        <w:t>)</w:t>
      </w:r>
      <w:bookmarkEnd w:id="6"/>
    </w:p>
    <w:p w14:paraId="1A898031" w14:textId="72359F3F" w:rsidR="00F359FC" w:rsidRPr="0098528C" w:rsidRDefault="006C0F0C" w:rsidP="00445F7E">
      <w:pPr>
        <w:ind w:firstLine="420"/>
      </w:pPr>
      <w:r w:rsidRPr="0098528C">
        <w:rPr>
          <w:rFonts w:hint="eastAsia"/>
        </w:rPr>
        <w:t>本</w:t>
      </w:r>
      <w:r w:rsidR="00BE5928" w:rsidRPr="0098528C">
        <w:rPr>
          <w:rFonts w:hint="eastAsia"/>
        </w:rPr>
        <w:t>章节</w:t>
      </w:r>
      <w:r w:rsidRPr="0098528C">
        <w:rPr>
          <w:rFonts w:hint="eastAsia"/>
        </w:rPr>
        <w:t>对</w:t>
      </w:r>
      <w:r w:rsidRPr="0098528C">
        <w:rPr>
          <w:rFonts w:hint="eastAsia"/>
        </w:rPr>
        <w:t>HVAC</w:t>
      </w:r>
      <w:r w:rsidRPr="0098528C">
        <w:rPr>
          <w:rFonts w:hint="eastAsia"/>
        </w:rPr>
        <w:t>的</w:t>
      </w:r>
      <w:r w:rsidR="00D550E5" w:rsidRPr="0098528C">
        <w:rPr>
          <w:rFonts w:hint="eastAsia"/>
        </w:rPr>
        <w:t>基础功能全集</w:t>
      </w:r>
      <w:r w:rsidRPr="0098528C">
        <w:rPr>
          <w:rFonts w:hint="eastAsia"/>
        </w:rPr>
        <w:t>进行</w:t>
      </w:r>
      <w:r w:rsidR="00D550E5" w:rsidRPr="0098528C">
        <w:rPr>
          <w:rFonts w:hint="eastAsia"/>
        </w:rPr>
        <w:t>定义</w:t>
      </w:r>
      <w:r w:rsidR="00F359FC" w:rsidRPr="0098528C">
        <w:rPr>
          <w:rFonts w:hint="eastAsia"/>
        </w:rPr>
        <w:t>，</w:t>
      </w:r>
      <w:r w:rsidR="009074C3" w:rsidRPr="0098528C">
        <w:rPr>
          <w:rFonts w:hint="eastAsia"/>
        </w:rPr>
        <w:t>具体车型</w:t>
      </w:r>
      <w:r w:rsidR="00FF5306" w:rsidRPr="0098528C">
        <w:rPr>
          <w:rFonts w:hint="eastAsia"/>
        </w:rPr>
        <w:t>及配置</w:t>
      </w:r>
      <w:r w:rsidR="00D17981" w:rsidRPr="0098528C">
        <w:rPr>
          <w:rFonts w:hint="eastAsia"/>
        </w:rPr>
        <w:t>的</w:t>
      </w:r>
      <w:r w:rsidR="00D17981" w:rsidRPr="0098528C">
        <w:rPr>
          <w:rFonts w:hint="eastAsia"/>
        </w:rPr>
        <w:t>HVAC</w:t>
      </w:r>
      <w:r w:rsidR="00D17981" w:rsidRPr="0098528C">
        <w:rPr>
          <w:rFonts w:hint="eastAsia"/>
        </w:rPr>
        <w:t>功能</w:t>
      </w:r>
      <w:r w:rsidR="00B80C83" w:rsidRPr="0098528C">
        <w:rPr>
          <w:rFonts w:hint="eastAsia"/>
        </w:rPr>
        <w:t>需要参考</w:t>
      </w:r>
      <w:r w:rsidR="00D17981" w:rsidRPr="0098528C">
        <w:rPr>
          <w:rFonts w:hint="eastAsia"/>
        </w:rPr>
        <w:t>标定文档</w:t>
      </w:r>
      <w:r w:rsidR="00A421EE" w:rsidRPr="0098528C">
        <w:rPr>
          <w:rFonts w:hint="eastAsia"/>
        </w:rPr>
        <w:t>或附录</w:t>
      </w:r>
      <w:r w:rsidR="00F359FC" w:rsidRPr="0098528C">
        <w:rPr>
          <w:rFonts w:hint="eastAsia"/>
        </w:rPr>
        <w:t>。</w:t>
      </w:r>
    </w:p>
    <w:p w14:paraId="0E2B17D8" w14:textId="7DD744C9" w:rsidR="003B715D" w:rsidRPr="0098528C" w:rsidRDefault="003B715D" w:rsidP="00CB6676">
      <w:pPr>
        <w:ind w:firstLine="420"/>
      </w:pPr>
      <w:r w:rsidRPr="0098528C">
        <w:t xml:space="preserve">This section defines the complete set of basic functions of HVAC. Refer to </w:t>
      </w:r>
      <w:r w:rsidRPr="0098528C">
        <w:rPr>
          <w:rFonts w:hint="eastAsia"/>
        </w:rPr>
        <w:t xml:space="preserve">the </w:t>
      </w:r>
      <w:r w:rsidRPr="0098528C">
        <w:t xml:space="preserve">calibration document or appendix for </w:t>
      </w:r>
      <w:r w:rsidRPr="0098528C">
        <w:rPr>
          <w:rFonts w:hint="eastAsia"/>
        </w:rPr>
        <w:t xml:space="preserve">the HVAC functions of </w:t>
      </w:r>
      <w:r w:rsidRPr="0098528C">
        <w:t xml:space="preserve">a specific model and </w:t>
      </w:r>
      <w:r w:rsidRPr="0098528C">
        <w:rPr>
          <w:rFonts w:hint="eastAsia"/>
        </w:rPr>
        <w:t>configuration.</w:t>
      </w:r>
    </w:p>
    <w:p w14:paraId="6572E085" w14:textId="35987577" w:rsidR="001235DF" w:rsidRPr="0098528C" w:rsidRDefault="00E73BC7" w:rsidP="008F56A9">
      <w:pPr>
        <w:pStyle w:val="Heading3"/>
      </w:pPr>
      <w:bookmarkStart w:id="7" w:name="_Toc58413258"/>
      <w:r w:rsidRPr="0098528C">
        <w:rPr>
          <w:rFonts w:hint="eastAsia"/>
        </w:rPr>
        <w:t>温度分区</w:t>
      </w:r>
      <w:r w:rsidRPr="0098528C">
        <w:rPr>
          <w:rFonts w:hint="eastAsia"/>
        </w:rPr>
        <w:t>(</w:t>
      </w:r>
      <w:r w:rsidR="003B715D" w:rsidRPr="0098528C">
        <w:rPr>
          <w:rFonts w:hint="eastAsia"/>
        </w:rPr>
        <w:t xml:space="preserve">Temperature </w:t>
      </w:r>
      <w:r w:rsidR="003B715D" w:rsidRPr="0098528C">
        <w:t>Zone</w:t>
      </w:r>
      <w:r w:rsidRPr="0098528C">
        <w:t>)</w:t>
      </w:r>
      <w:bookmarkEnd w:id="7"/>
    </w:p>
    <w:p w14:paraId="031C3772" w14:textId="77777777" w:rsidR="001235DF" w:rsidRPr="0098528C" w:rsidRDefault="001235DF" w:rsidP="00445F7E">
      <w:pPr>
        <w:ind w:firstLine="420"/>
      </w:pPr>
      <w:r w:rsidRPr="0098528C">
        <w:rPr>
          <w:rFonts w:hint="eastAsia"/>
        </w:rPr>
        <w:t>为了满足车内不同位置的成员对车内空气温度情况的不同要求，需将车内空间划分为几个独立的温度分区，并支持对各个独立的温度分区控制。</w:t>
      </w:r>
    </w:p>
    <w:p w14:paraId="3D1950B5" w14:textId="77777777" w:rsidR="003B715D" w:rsidRPr="0098528C" w:rsidRDefault="003B715D" w:rsidP="00445F7E">
      <w:pPr>
        <w:ind w:firstLine="420"/>
      </w:pPr>
      <w:r w:rsidRPr="0098528C">
        <w:t>In order to meet the different requirements of the passengers in different positions on the air temperature inside the vehicle, the interior space of the vehicle needs to be divided into several independent temperature zones, and independent temperature control on each zone shall be supported.</w:t>
      </w:r>
    </w:p>
    <w:p w14:paraId="453621AD" w14:textId="1C22244A" w:rsidR="00674D3B" w:rsidRPr="0098528C" w:rsidRDefault="00310AE7" w:rsidP="00445F7E">
      <w:pPr>
        <w:ind w:firstLine="420"/>
      </w:pPr>
      <w:r w:rsidRPr="0098528C">
        <w:rPr>
          <w:rFonts w:hint="eastAsia"/>
        </w:rPr>
        <w:t>通常情况下，车型支持的分区类型包括：单区、双区（前后、左右）、三区（</w:t>
      </w:r>
      <w:r w:rsidR="00510B20" w:rsidRPr="0098528C">
        <w:rPr>
          <w:rFonts w:hint="eastAsia"/>
        </w:rPr>
        <w:t>前</w:t>
      </w:r>
      <w:r w:rsidRPr="0098528C">
        <w:rPr>
          <w:rFonts w:hint="eastAsia"/>
        </w:rPr>
        <w:t>左右</w:t>
      </w:r>
      <w:r w:rsidR="00510B20" w:rsidRPr="0098528C">
        <w:rPr>
          <w:rFonts w:hint="eastAsia"/>
        </w:rPr>
        <w:t>、</w:t>
      </w:r>
      <w:r w:rsidRPr="0098528C">
        <w:rPr>
          <w:rFonts w:hint="eastAsia"/>
        </w:rPr>
        <w:t>后）或</w:t>
      </w:r>
      <w:r w:rsidR="005A6D28" w:rsidRPr="0098528C">
        <w:rPr>
          <w:rFonts w:hint="eastAsia"/>
        </w:rPr>
        <w:t>四</w:t>
      </w:r>
      <w:r w:rsidRPr="0098528C">
        <w:rPr>
          <w:rFonts w:hint="eastAsia"/>
        </w:rPr>
        <w:t>区（前左右</w:t>
      </w:r>
      <w:r w:rsidR="002F3C43" w:rsidRPr="0098528C">
        <w:rPr>
          <w:rFonts w:hint="eastAsia"/>
        </w:rPr>
        <w:t>、后左右</w:t>
      </w:r>
      <w:r w:rsidRPr="0098528C">
        <w:rPr>
          <w:rFonts w:hint="eastAsia"/>
        </w:rPr>
        <w:t>）</w:t>
      </w:r>
      <w:r w:rsidR="00674D3B" w:rsidRPr="0098528C">
        <w:rPr>
          <w:rFonts w:hint="eastAsia"/>
        </w:rPr>
        <w:t>，具体车型支持的温度分区请参考标定文档或附录。</w:t>
      </w:r>
    </w:p>
    <w:p w14:paraId="356E08EF" w14:textId="77777777" w:rsidR="003B715D" w:rsidRPr="0098528C" w:rsidRDefault="003B715D" w:rsidP="00445F7E">
      <w:pPr>
        <w:ind w:firstLine="420"/>
      </w:pPr>
      <w:r w:rsidRPr="0098528C">
        <w:t>In general, the types of zone division supported by different models include: single zone, double zones (front/</w:t>
      </w:r>
      <w:r w:rsidRPr="0098528C">
        <w:rPr>
          <w:rFonts w:hint="eastAsia"/>
        </w:rPr>
        <w:t>rear</w:t>
      </w:r>
      <w:r w:rsidRPr="0098528C">
        <w:t>, left/right), three zones (left/right</w:t>
      </w:r>
      <w:r w:rsidRPr="0098528C">
        <w:rPr>
          <w:rFonts w:hint="eastAsia"/>
        </w:rPr>
        <w:t xml:space="preserve"> front</w:t>
      </w:r>
      <w:r w:rsidRPr="0098528C">
        <w:t xml:space="preserve">, </w:t>
      </w:r>
      <w:r w:rsidRPr="0098528C">
        <w:rPr>
          <w:rFonts w:hint="eastAsia"/>
        </w:rPr>
        <w:t>rear</w:t>
      </w:r>
      <w:r w:rsidRPr="0098528C">
        <w:t>) or four zones (left/right</w:t>
      </w:r>
      <w:r w:rsidRPr="0098528C">
        <w:rPr>
          <w:rFonts w:hint="eastAsia"/>
        </w:rPr>
        <w:t xml:space="preserve"> front</w:t>
      </w:r>
      <w:r w:rsidRPr="0098528C">
        <w:t>, left/right</w:t>
      </w:r>
      <w:r w:rsidRPr="0098528C">
        <w:rPr>
          <w:rFonts w:hint="eastAsia"/>
        </w:rPr>
        <w:t xml:space="preserve"> rear</w:t>
      </w:r>
      <w:r w:rsidRPr="0098528C">
        <w:t xml:space="preserve">). Please refer to </w:t>
      </w:r>
      <w:r w:rsidRPr="0098528C">
        <w:rPr>
          <w:rFonts w:hint="eastAsia"/>
        </w:rPr>
        <w:t xml:space="preserve">the </w:t>
      </w:r>
      <w:r w:rsidRPr="0098528C">
        <w:t xml:space="preserve">calibration document or appendix for temperature zones supported by </w:t>
      </w:r>
      <w:r w:rsidRPr="0098528C">
        <w:rPr>
          <w:rFonts w:hint="eastAsia"/>
        </w:rPr>
        <w:t>a specific</w:t>
      </w:r>
      <w:r w:rsidRPr="0098528C">
        <w:t xml:space="preserve"> model.</w:t>
      </w:r>
    </w:p>
    <w:p w14:paraId="7C7689E6" w14:textId="0153B584" w:rsidR="00275316" w:rsidRPr="0098528C" w:rsidRDefault="001F5EC8" w:rsidP="00445F7E">
      <w:pPr>
        <w:ind w:firstLine="420"/>
      </w:pPr>
      <w:r w:rsidRPr="0098528C">
        <w:rPr>
          <w:rFonts w:hint="eastAsia"/>
        </w:rPr>
        <w:t>为了便于</w:t>
      </w:r>
      <w:r w:rsidR="00674D3B" w:rsidRPr="0098528C">
        <w:rPr>
          <w:rFonts w:hint="eastAsia"/>
        </w:rPr>
        <w:t>交流</w:t>
      </w:r>
      <w:r w:rsidRPr="0098528C">
        <w:rPr>
          <w:rFonts w:hint="eastAsia"/>
        </w:rPr>
        <w:t>，下文中</w:t>
      </w:r>
      <w:r w:rsidR="00674D3B" w:rsidRPr="0098528C">
        <w:rPr>
          <w:rFonts w:hint="eastAsia"/>
        </w:rPr>
        <w:t>统一</w:t>
      </w:r>
      <w:r w:rsidR="00092771" w:rsidRPr="0098528C">
        <w:rPr>
          <w:rFonts w:hint="eastAsia"/>
        </w:rPr>
        <w:t>人为将空调</w:t>
      </w:r>
      <w:r w:rsidRPr="0098528C">
        <w:rPr>
          <w:rFonts w:hint="eastAsia"/>
        </w:rPr>
        <w:t>划分为</w:t>
      </w:r>
      <w:r w:rsidR="00092771" w:rsidRPr="0098528C">
        <w:rPr>
          <w:rFonts w:hint="eastAsia"/>
        </w:rPr>
        <w:t>前排分区（简称前排空调）和</w:t>
      </w:r>
      <w:r w:rsidRPr="0098528C">
        <w:rPr>
          <w:rFonts w:hint="eastAsia"/>
        </w:rPr>
        <w:t>后排分区（简称后排空调）</w:t>
      </w:r>
      <w:r w:rsidR="001C3CE3" w:rsidRPr="0098528C">
        <w:rPr>
          <w:rFonts w:hint="eastAsia"/>
        </w:rPr>
        <w:t>。</w:t>
      </w:r>
      <w:r w:rsidR="001B6050" w:rsidRPr="0098528C">
        <w:rPr>
          <w:rFonts w:hint="eastAsia"/>
        </w:rPr>
        <w:t>其中前排分区</w:t>
      </w:r>
      <w:r w:rsidR="00376B9C" w:rsidRPr="0098528C">
        <w:rPr>
          <w:rFonts w:hint="eastAsia"/>
        </w:rPr>
        <w:t>类型包括单区、双区中的左右分区和</w:t>
      </w:r>
      <w:r w:rsidR="004F7FDD" w:rsidRPr="0098528C">
        <w:rPr>
          <w:rFonts w:hint="eastAsia"/>
        </w:rPr>
        <w:t>前区、三区中的前左右区、四区中的前左右区</w:t>
      </w:r>
      <w:r w:rsidR="005A6D28" w:rsidRPr="0098528C">
        <w:rPr>
          <w:rFonts w:hint="eastAsia"/>
        </w:rPr>
        <w:t>；后排分区类型包括双区中的后区、三区中的后区、四区中的后左右区。</w:t>
      </w:r>
    </w:p>
    <w:p w14:paraId="3E3A46F8" w14:textId="38AFA4A1" w:rsidR="00445F7E" w:rsidRPr="0098528C" w:rsidRDefault="003B715D" w:rsidP="00445F7E">
      <w:pPr>
        <w:ind w:firstLine="420"/>
      </w:pPr>
      <w:r w:rsidRPr="0098528C">
        <w:t xml:space="preserve">In order to facilitate </w:t>
      </w:r>
      <w:r w:rsidRPr="0098528C">
        <w:rPr>
          <w:rFonts w:hint="eastAsia"/>
        </w:rPr>
        <w:t xml:space="preserve">the </w:t>
      </w:r>
      <w:r w:rsidRPr="0098528C">
        <w:t>communication, the air condition</w:t>
      </w:r>
      <w:r w:rsidRPr="0098528C">
        <w:rPr>
          <w:rFonts w:hint="eastAsia"/>
        </w:rPr>
        <w:t>ing</w:t>
      </w:r>
      <w:r w:rsidRPr="0098528C">
        <w:t xml:space="preserve"> </w:t>
      </w:r>
      <w:r w:rsidRPr="0098528C">
        <w:rPr>
          <w:rFonts w:hint="eastAsia"/>
        </w:rPr>
        <w:t xml:space="preserve">in the following text </w:t>
      </w:r>
      <w:r w:rsidRPr="0098528C">
        <w:t>shall be artificially divided into front-row zone (referred to as front-row air condition</w:t>
      </w:r>
      <w:r w:rsidRPr="0098528C">
        <w:rPr>
          <w:rFonts w:hint="eastAsia"/>
        </w:rPr>
        <w:t>ing</w:t>
      </w:r>
      <w:r w:rsidRPr="0098528C">
        <w:t xml:space="preserve">) and </w:t>
      </w:r>
      <w:r w:rsidRPr="0098528C">
        <w:rPr>
          <w:rFonts w:hint="eastAsia"/>
        </w:rPr>
        <w:t>rear</w:t>
      </w:r>
      <w:r w:rsidRPr="0098528C">
        <w:t xml:space="preserve">-row zone (referred to as </w:t>
      </w:r>
      <w:r w:rsidRPr="0098528C">
        <w:rPr>
          <w:rFonts w:hint="eastAsia"/>
        </w:rPr>
        <w:t>rear</w:t>
      </w:r>
      <w:r w:rsidRPr="0098528C">
        <w:t xml:space="preserve">-row air </w:t>
      </w:r>
      <w:r w:rsidRPr="0098528C">
        <w:lastRenderedPageBreak/>
        <w:t>condition</w:t>
      </w:r>
      <w:r w:rsidRPr="0098528C">
        <w:rPr>
          <w:rFonts w:hint="eastAsia"/>
        </w:rPr>
        <w:t>ing</w:t>
      </w:r>
      <w:r w:rsidRPr="0098528C">
        <w:t xml:space="preserve">). Where, the front-row zone includes single zone, left/right zone and front zone of double zones, left/right </w:t>
      </w:r>
      <w:r w:rsidRPr="0098528C">
        <w:rPr>
          <w:rFonts w:hint="eastAsia"/>
        </w:rPr>
        <w:t xml:space="preserve">front </w:t>
      </w:r>
      <w:r w:rsidRPr="0098528C">
        <w:t xml:space="preserve">zones of three zones and left/right </w:t>
      </w:r>
      <w:r w:rsidRPr="0098528C">
        <w:rPr>
          <w:rFonts w:hint="eastAsia"/>
        </w:rPr>
        <w:t xml:space="preserve">front </w:t>
      </w:r>
      <w:r w:rsidRPr="0098528C">
        <w:t xml:space="preserve">zone of four zones. The </w:t>
      </w:r>
      <w:r w:rsidRPr="0098528C">
        <w:rPr>
          <w:rFonts w:hint="eastAsia"/>
        </w:rPr>
        <w:t>rear</w:t>
      </w:r>
      <w:r w:rsidRPr="0098528C">
        <w:t xml:space="preserve">-row zone includes the </w:t>
      </w:r>
      <w:r w:rsidRPr="0098528C">
        <w:rPr>
          <w:rFonts w:hint="eastAsia"/>
        </w:rPr>
        <w:t>rear</w:t>
      </w:r>
      <w:r w:rsidRPr="0098528C">
        <w:t xml:space="preserve"> zone of double zones, the </w:t>
      </w:r>
      <w:r w:rsidRPr="0098528C">
        <w:rPr>
          <w:rFonts w:hint="eastAsia"/>
        </w:rPr>
        <w:t>rear</w:t>
      </w:r>
      <w:r w:rsidRPr="0098528C">
        <w:t xml:space="preserve">-row zone of the three zones, and the left/right </w:t>
      </w:r>
      <w:r w:rsidRPr="0098528C">
        <w:rPr>
          <w:rFonts w:hint="eastAsia"/>
        </w:rPr>
        <w:t xml:space="preserve">rear </w:t>
      </w:r>
      <w:r w:rsidRPr="0098528C">
        <w:t>zones of four zones.</w:t>
      </w:r>
    </w:p>
    <w:p w14:paraId="454B97FE" w14:textId="6A6E1134" w:rsidR="002F173D" w:rsidRPr="00D9786C" w:rsidRDefault="002F173D" w:rsidP="00445F7E">
      <w:pPr>
        <w:ind w:firstLine="420"/>
      </w:pPr>
      <w:commentRangeStart w:id="8"/>
      <w:r w:rsidRPr="0098528C">
        <w:rPr>
          <w:rFonts w:hint="eastAsia"/>
        </w:rPr>
        <w:t>娱乐系统通过标定</w:t>
      </w:r>
      <w:r w:rsidRPr="0098528C">
        <w:rPr>
          <w:b/>
          <w:i/>
        </w:rPr>
        <w:t>KeHVC_Cnt_CfgNumOfFrontZones</w:t>
      </w:r>
      <w:r w:rsidRPr="0098528C">
        <w:rPr>
          <w:rFonts w:hint="eastAsia"/>
        </w:rPr>
        <w:t>和</w:t>
      </w:r>
      <w:r w:rsidRPr="0098528C">
        <w:rPr>
          <w:b/>
          <w:i/>
        </w:rPr>
        <w:t>Number_of_Rear_Temp_Zones</w:t>
      </w:r>
      <w:r w:rsidRPr="0098528C">
        <w:rPr>
          <w:rFonts w:hint="eastAsia"/>
        </w:rPr>
        <w:t>确定车辆的空调分区信息。</w:t>
      </w:r>
      <w:commentRangeEnd w:id="8"/>
      <w:r w:rsidR="00BA7927" w:rsidRPr="00D9786C">
        <w:rPr>
          <w:rStyle w:val="CommentReference"/>
        </w:rPr>
        <w:commentReference w:id="8"/>
      </w:r>
    </w:p>
    <w:p w14:paraId="1B96EDAE" w14:textId="1626FFE8" w:rsidR="00C20B73" w:rsidRPr="0098528C" w:rsidRDefault="00C20B73" w:rsidP="00445F7E">
      <w:pPr>
        <w:ind w:firstLine="420"/>
      </w:pPr>
      <w:r w:rsidRPr="0098528C">
        <w:t xml:space="preserve">The entertainment system determines the HVAC zone information of the vehicle by calibration </w:t>
      </w:r>
      <w:r w:rsidRPr="0098528C">
        <w:rPr>
          <w:b/>
          <w:i/>
        </w:rPr>
        <w:t>KeHVC_Cnt_CfgNumOfFrontZones</w:t>
      </w:r>
      <w:r w:rsidRPr="0098528C">
        <w:t xml:space="preserve"> and </w:t>
      </w:r>
      <w:r w:rsidRPr="0098528C">
        <w:rPr>
          <w:b/>
          <w:i/>
        </w:rPr>
        <w:t>Number_of_Rear_Temp_Zones</w:t>
      </w:r>
      <w:r w:rsidRPr="0098528C">
        <w:t>.</w:t>
      </w:r>
    </w:p>
    <w:tbl>
      <w:tblPr>
        <w:tblStyle w:val="TableGrid"/>
        <w:tblW w:w="0" w:type="auto"/>
        <w:tblLook w:val="04A0" w:firstRow="1" w:lastRow="0" w:firstColumn="1" w:lastColumn="0" w:noHBand="0" w:noVBand="1"/>
      </w:tblPr>
      <w:tblGrid>
        <w:gridCol w:w="3496"/>
        <w:gridCol w:w="3166"/>
        <w:gridCol w:w="3080"/>
      </w:tblGrid>
      <w:tr w:rsidR="005727C7" w:rsidRPr="0098528C" w14:paraId="6442416B" w14:textId="77777777" w:rsidTr="00C20B73">
        <w:tc>
          <w:tcPr>
            <w:tcW w:w="3539" w:type="dxa"/>
          </w:tcPr>
          <w:p w14:paraId="52988CAB" w14:textId="59A8D3DC" w:rsidR="00A73FE7" w:rsidRPr="0098528C" w:rsidRDefault="00A73FE7" w:rsidP="00445F7E">
            <w:r w:rsidRPr="0098528C">
              <w:rPr>
                <w:rFonts w:hint="eastAsia"/>
              </w:rPr>
              <w:t>配置</w:t>
            </w:r>
            <w:r w:rsidR="00C20B73" w:rsidRPr="0098528C">
              <w:rPr>
                <w:rFonts w:hint="eastAsia"/>
              </w:rPr>
              <w:t>/Configuration</w:t>
            </w:r>
          </w:p>
        </w:tc>
        <w:tc>
          <w:tcPr>
            <w:tcW w:w="3119" w:type="dxa"/>
          </w:tcPr>
          <w:p w14:paraId="02E0BA54" w14:textId="77777777" w:rsidR="00A73FE7" w:rsidRPr="0098528C" w:rsidRDefault="00A73FE7" w:rsidP="00445F7E">
            <w:pPr>
              <w:rPr>
                <w:b/>
                <w:i/>
              </w:rPr>
            </w:pPr>
            <w:r w:rsidRPr="0098528C">
              <w:rPr>
                <w:b/>
                <w:i/>
              </w:rPr>
              <w:t>KeHVC_Cnt_CfgNumOfFrontZones</w:t>
            </w:r>
          </w:p>
          <w:p w14:paraId="764CCE0E" w14:textId="45F98838" w:rsidR="00A73FE7" w:rsidRPr="0098528C" w:rsidRDefault="00A73FE7" w:rsidP="000119FF">
            <w:pPr>
              <w:pStyle w:val="ListParagraph"/>
              <w:numPr>
                <w:ilvl w:val="0"/>
                <w:numId w:val="83"/>
              </w:numPr>
              <w:ind w:firstLineChars="0"/>
            </w:pPr>
            <w:r w:rsidRPr="0098528C">
              <w:t>Dual Front Zone (2)</w:t>
            </w:r>
          </w:p>
          <w:p w14:paraId="41596206" w14:textId="2E20FF08" w:rsidR="00A73FE7" w:rsidRPr="0098528C" w:rsidRDefault="00A73FE7" w:rsidP="000119FF">
            <w:pPr>
              <w:pStyle w:val="ListParagraph"/>
              <w:numPr>
                <w:ilvl w:val="0"/>
                <w:numId w:val="83"/>
              </w:numPr>
              <w:ind w:firstLineChars="0"/>
            </w:pPr>
            <w:r w:rsidRPr="0098528C">
              <w:t>Single Front Zone (1)</w:t>
            </w:r>
          </w:p>
        </w:tc>
        <w:tc>
          <w:tcPr>
            <w:tcW w:w="3084" w:type="dxa"/>
          </w:tcPr>
          <w:p w14:paraId="02CE7189" w14:textId="77777777" w:rsidR="00A73FE7" w:rsidRPr="0098528C" w:rsidRDefault="00A73FE7" w:rsidP="00445F7E">
            <w:pPr>
              <w:rPr>
                <w:b/>
                <w:i/>
              </w:rPr>
            </w:pPr>
            <w:r w:rsidRPr="0098528C">
              <w:rPr>
                <w:b/>
                <w:i/>
              </w:rPr>
              <w:t>Number_of_Rear_Temp_Zones</w:t>
            </w:r>
          </w:p>
          <w:p w14:paraId="5FC71C87" w14:textId="3E3AE477" w:rsidR="00A73FE7" w:rsidRPr="0098528C" w:rsidRDefault="00A73FE7" w:rsidP="000119FF">
            <w:pPr>
              <w:pStyle w:val="ListParagraph"/>
              <w:numPr>
                <w:ilvl w:val="0"/>
                <w:numId w:val="82"/>
              </w:numPr>
              <w:ind w:firstLineChars="0"/>
            </w:pPr>
            <w:r w:rsidRPr="0098528C">
              <w:t>Dual Rear Zone (2)</w:t>
            </w:r>
          </w:p>
          <w:p w14:paraId="5FE16504" w14:textId="3F637CF7" w:rsidR="00A73FE7" w:rsidRPr="0098528C" w:rsidRDefault="00A73FE7" w:rsidP="000119FF">
            <w:pPr>
              <w:pStyle w:val="ListParagraph"/>
              <w:numPr>
                <w:ilvl w:val="0"/>
                <w:numId w:val="82"/>
              </w:numPr>
              <w:ind w:firstLineChars="0"/>
            </w:pPr>
            <w:r w:rsidRPr="0098528C">
              <w:t>Single Rear Zone (1)</w:t>
            </w:r>
          </w:p>
          <w:p w14:paraId="1D125B38" w14:textId="7E98548D" w:rsidR="00A73FE7" w:rsidRPr="0098528C" w:rsidRDefault="00A73FE7" w:rsidP="000119FF">
            <w:pPr>
              <w:pStyle w:val="ListParagraph"/>
              <w:numPr>
                <w:ilvl w:val="0"/>
                <w:numId w:val="82"/>
              </w:numPr>
              <w:ind w:firstLineChars="0"/>
            </w:pPr>
            <w:r w:rsidRPr="0098528C">
              <w:t>No Rear Temp Zone (0)</w:t>
            </w:r>
          </w:p>
        </w:tc>
      </w:tr>
      <w:tr w:rsidR="005727C7" w:rsidRPr="0098528C" w14:paraId="31E029D5" w14:textId="77777777" w:rsidTr="00C20B73">
        <w:tc>
          <w:tcPr>
            <w:tcW w:w="3539" w:type="dxa"/>
          </w:tcPr>
          <w:p w14:paraId="585F12EC" w14:textId="49CBAFCA" w:rsidR="00A73FE7" w:rsidRPr="0098528C" w:rsidRDefault="00A73FE7" w:rsidP="00445F7E">
            <w:r w:rsidRPr="0098528C">
              <w:rPr>
                <w:rFonts w:hint="eastAsia"/>
              </w:rPr>
              <w:t>单区</w:t>
            </w:r>
            <w:r w:rsidR="00C20B73" w:rsidRPr="0098528C">
              <w:rPr>
                <w:rFonts w:hint="eastAsia"/>
              </w:rPr>
              <w:t>/</w:t>
            </w:r>
            <w:r w:rsidR="00C20B73" w:rsidRPr="0098528C">
              <w:t>Single</w:t>
            </w:r>
            <w:r w:rsidR="00C20B73" w:rsidRPr="0098528C">
              <w:rPr>
                <w:rFonts w:hint="eastAsia"/>
              </w:rPr>
              <w:t xml:space="preserve"> Zone</w:t>
            </w:r>
          </w:p>
        </w:tc>
        <w:tc>
          <w:tcPr>
            <w:tcW w:w="3119" w:type="dxa"/>
          </w:tcPr>
          <w:p w14:paraId="5265D3B5" w14:textId="21AB5414" w:rsidR="00A73FE7" w:rsidRPr="0098528C" w:rsidRDefault="00A73FE7" w:rsidP="00445F7E">
            <w:r w:rsidRPr="0098528C">
              <w:t>Single Front Zone (1)</w:t>
            </w:r>
          </w:p>
        </w:tc>
        <w:tc>
          <w:tcPr>
            <w:tcW w:w="3084" w:type="dxa"/>
          </w:tcPr>
          <w:p w14:paraId="277796C7" w14:textId="4D52496E" w:rsidR="00A73FE7" w:rsidRPr="0098528C" w:rsidRDefault="00A73FE7" w:rsidP="00445F7E">
            <w:r w:rsidRPr="0098528C">
              <w:t>No Rear Temp Zone (0)</w:t>
            </w:r>
          </w:p>
        </w:tc>
      </w:tr>
      <w:tr w:rsidR="005727C7" w:rsidRPr="0098528C" w14:paraId="18AB608B" w14:textId="77777777" w:rsidTr="00C20B73">
        <w:tc>
          <w:tcPr>
            <w:tcW w:w="3539" w:type="dxa"/>
          </w:tcPr>
          <w:p w14:paraId="4E5191C5" w14:textId="32C3DDC4" w:rsidR="00A73FE7" w:rsidRPr="0098528C" w:rsidRDefault="00A73FE7" w:rsidP="00445F7E">
            <w:r w:rsidRPr="0098528C">
              <w:rPr>
                <w:rFonts w:hint="eastAsia"/>
              </w:rPr>
              <w:t>双区</w:t>
            </w:r>
            <w:r w:rsidRPr="0098528C">
              <w:rPr>
                <w:rFonts w:hint="eastAsia"/>
              </w:rPr>
              <w:t>(</w:t>
            </w:r>
            <w:r w:rsidRPr="0098528C">
              <w:rPr>
                <w:rFonts w:hint="eastAsia"/>
              </w:rPr>
              <w:t>前后分区</w:t>
            </w:r>
            <w:r w:rsidRPr="0098528C">
              <w:rPr>
                <w:rFonts w:hint="eastAsia"/>
              </w:rPr>
              <w:t>)</w:t>
            </w:r>
            <w:r w:rsidR="00C20B73" w:rsidRPr="0098528C">
              <w:t>/Dual Zone(Front and Rear)</w:t>
            </w:r>
          </w:p>
        </w:tc>
        <w:tc>
          <w:tcPr>
            <w:tcW w:w="3119" w:type="dxa"/>
          </w:tcPr>
          <w:p w14:paraId="2A51FEB2" w14:textId="06180976" w:rsidR="00A73FE7" w:rsidRPr="0098528C" w:rsidRDefault="00A73FE7" w:rsidP="00445F7E">
            <w:r w:rsidRPr="0098528C">
              <w:t>Single Front Zone (1)</w:t>
            </w:r>
          </w:p>
        </w:tc>
        <w:tc>
          <w:tcPr>
            <w:tcW w:w="3084" w:type="dxa"/>
          </w:tcPr>
          <w:p w14:paraId="26A4BB1F" w14:textId="5B7AA0A0" w:rsidR="00A73FE7" w:rsidRPr="0098528C" w:rsidRDefault="00A73FE7" w:rsidP="00445F7E">
            <w:r w:rsidRPr="0098528C">
              <w:t>Single Rear Zone (1)</w:t>
            </w:r>
          </w:p>
        </w:tc>
      </w:tr>
      <w:tr w:rsidR="005727C7" w:rsidRPr="0098528C" w14:paraId="7710964E" w14:textId="77777777" w:rsidTr="00C20B73">
        <w:tc>
          <w:tcPr>
            <w:tcW w:w="3539" w:type="dxa"/>
          </w:tcPr>
          <w:p w14:paraId="1FBCCB85" w14:textId="2962E114" w:rsidR="00A73FE7" w:rsidRPr="0098528C" w:rsidRDefault="00A73FE7" w:rsidP="00445F7E">
            <w:r w:rsidRPr="0098528C">
              <w:rPr>
                <w:rFonts w:hint="eastAsia"/>
              </w:rPr>
              <w:t>双区</w:t>
            </w:r>
            <w:r w:rsidRPr="0098528C">
              <w:rPr>
                <w:rFonts w:hint="eastAsia"/>
              </w:rPr>
              <w:t>(</w:t>
            </w:r>
            <w:r w:rsidRPr="0098528C">
              <w:rPr>
                <w:rFonts w:hint="eastAsia"/>
              </w:rPr>
              <w:t>左右分区</w:t>
            </w:r>
            <w:r w:rsidRPr="0098528C">
              <w:rPr>
                <w:rFonts w:hint="eastAsia"/>
              </w:rPr>
              <w:t>)</w:t>
            </w:r>
            <w:r w:rsidR="00C20B73" w:rsidRPr="0098528C">
              <w:t>/Dual Zone(Left and Right)</w:t>
            </w:r>
          </w:p>
        </w:tc>
        <w:tc>
          <w:tcPr>
            <w:tcW w:w="3119" w:type="dxa"/>
          </w:tcPr>
          <w:p w14:paraId="28D862D1" w14:textId="25574F82" w:rsidR="00A73FE7" w:rsidRPr="0098528C" w:rsidRDefault="00A73FE7" w:rsidP="00445F7E">
            <w:r w:rsidRPr="0098528C">
              <w:t>Dual Front Zone (2)</w:t>
            </w:r>
          </w:p>
        </w:tc>
        <w:tc>
          <w:tcPr>
            <w:tcW w:w="3084" w:type="dxa"/>
          </w:tcPr>
          <w:p w14:paraId="1053B9EE" w14:textId="7FFB1C71" w:rsidR="00A73FE7" w:rsidRPr="0098528C" w:rsidRDefault="00A73FE7" w:rsidP="00445F7E">
            <w:r w:rsidRPr="0098528C">
              <w:t>No Rear Temp Zone (0)</w:t>
            </w:r>
          </w:p>
        </w:tc>
      </w:tr>
      <w:tr w:rsidR="005727C7" w:rsidRPr="0098528C" w14:paraId="62935FEF" w14:textId="77777777" w:rsidTr="00C20B73">
        <w:tc>
          <w:tcPr>
            <w:tcW w:w="3539" w:type="dxa"/>
          </w:tcPr>
          <w:p w14:paraId="6EF01E53" w14:textId="6AE29980" w:rsidR="00A73FE7" w:rsidRPr="0098528C" w:rsidRDefault="00A73FE7" w:rsidP="00445F7E">
            <w:r w:rsidRPr="0098528C">
              <w:rPr>
                <w:rFonts w:hint="eastAsia"/>
              </w:rPr>
              <w:t>三区</w:t>
            </w:r>
            <w:r w:rsidRPr="0098528C">
              <w:rPr>
                <w:rFonts w:hint="eastAsia"/>
              </w:rPr>
              <w:t>(</w:t>
            </w:r>
            <w:r w:rsidRPr="0098528C">
              <w:rPr>
                <w:rFonts w:hint="eastAsia"/>
              </w:rPr>
              <w:t>前左右、后</w:t>
            </w:r>
            <w:r w:rsidRPr="0098528C">
              <w:rPr>
                <w:rFonts w:hint="eastAsia"/>
              </w:rPr>
              <w:t>)</w:t>
            </w:r>
            <w:r w:rsidR="00C20B73" w:rsidRPr="0098528C">
              <w:t>/Three Zone</w:t>
            </w:r>
            <w:r w:rsidR="00C20B73" w:rsidRPr="0098528C">
              <w:rPr>
                <w:rFonts w:hint="eastAsia"/>
              </w:rPr>
              <w:t>(</w:t>
            </w:r>
            <w:bookmarkStart w:id="9" w:name="OLE_LINK45"/>
            <w:bookmarkStart w:id="10" w:name="OLE_LINK46"/>
            <w:r w:rsidR="00C20B73" w:rsidRPr="0098528C">
              <w:t>Left, Right and Rear</w:t>
            </w:r>
            <w:bookmarkEnd w:id="9"/>
            <w:bookmarkEnd w:id="10"/>
            <w:r w:rsidR="00C20B73" w:rsidRPr="0098528C">
              <w:rPr>
                <w:rFonts w:hint="eastAsia"/>
              </w:rPr>
              <w:t>)</w:t>
            </w:r>
          </w:p>
        </w:tc>
        <w:tc>
          <w:tcPr>
            <w:tcW w:w="3119" w:type="dxa"/>
          </w:tcPr>
          <w:p w14:paraId="0CC846C6" w14:textId="6EF45A17" w:rsidR="00A73FE7" w:rsidRPr="0098528C" w:rsidRDefault="00A73FE7" w:rsidP="00445F7E">
            <w:r w:rsidRPr="0098528C">
              <w:t>Dual Front Zone (2)</w:t>
            </w:r>
          </w:p>
        </w:tc>
        <w:tc>
          <w:tcPr>
            <w:tcW w:w="3084" w:type="dxa"/>
          </w:tcPr>
          <w:p w14:paraId="7A4FCDB4" w14:textId="00D8A72A" w:rsidR="00A73FE7" w:rsidRPr="0098528C" w:rsidRDefault="00A73FE7" w:rsidP="00445F7E">
            <w:r w:rsidRPr="0098528C">
              <w:t>Single Rear Zone (1)</w:t>
            </w:r>
          </w:p>
        </w:tc>
      </w:tr>
      <w:tr w:rsidR="00A73FE7" w:rsidRPr="0098528C" w14:paraId="454E227D" w14:textId="77777777" w:rsidTr="00C20B73">
        <w:tc>
          <w:tcPr>
            <w:tcW w:w="3539" w:type="dxa"/>
          </w:tcPr>
          <w:p w14:paraId="18000A0F" w14:textId="66FA8B69" w:rsidR="00A73FE7" w:rsidRPr="0098528C" w:rsidRDefault="00C20B73" w:rsidP="00C20B73">
            <w:r w:rsidRPr="0098528C">
              <w:rPr>
                <w:rFonts w:hint="eastAsia"/>
              </w:rPr>
              <w:t>四区</w:t>
            </w:r>
            <w:r w:rsidR="00A73FE7" w:rsidRPr="0098528C">
              <w:rPr>
                <w:rFonts w:hint="eastAsia"/>
              </w:rPr>
              <w:t>(</w:t>
            </w:r>
            <w:r w:rsidR="00A73FE7" w:rsidRPr="0098528C">
              <w:rPr>
                <w:rFonts w:hint="eastAsia"/>
              </w:rPr>
              <w:t>前左右，后左右</w:t>
            </w:r>
            <w:r w:rsidR="00A73FE7" w:rsidRPr="0098528C">
              <w:rPr>
                <w:rFonts w:hint="eastAsia"/>
              </w:rPr>
              <w:t>)</w:t>
            </w:r>
            <w:r w:rsidRPr="0098528C">
              <w:t>/Four Zone(Front Left, Front Right, Rear Left and Rear Right)</w:t>
            </w:r>
          </w:p>
        </w:tc>
        <w:tc>
          <w:tcPr>
            <w:tcW w:w="3119" w:type="dxa"/>
          </w:tcPr>
          <w:p w14:paraId="548E98AC" w14:textId="5C1D8BA1" w:rsidR="00A73FE7" w:rsidRPr="0098528C" w:rsidRDefault="00A73FE7" w:rsidP="00445F7E">
            <w:r w:rsidRPr="0098528C">
              <w:t>Dual Front Zone (2)</w:t>
            </w:r>
          </w:p>
        </w:tc>
        <w:tc>
          <w:tcPr>
            <w:tcW w:w="3084" w:type="dxa"/>
          </w:tcPr>
          <w:p w14:paraId="7D83D34D" w14:textId="66E10D1C" w:rsidR="00A73FE7" w:rsidRPr="0098528C" w:rsidRDefault="00A73FE7" w:rsidP="00445F7E">
            <w:r w:rsidRPr="0098528C">
              <w:t>Dual Rear Zone (2)</w:t>
            </w:r>
          </w:p>
        </w:tc>
      </w:tr>
    </w:tbl>
    <w:p w14:paraId="2DC409FE" w14:textId="26F6D148" w:rsidR="002F173D" w:rsidRPr="0098528C" w:rsidRDefault="002F173D" w:rsidP="00445F7E">
      <w:pPr>
        <w:ind w:firstLine="420"/>
      </w:pPr>
    </w:p>
    <w:p w14:paraId="65C78B4C" w14:textId="47CBB001" w:rsidR="00A73FE7" w:rsidRPr="00D9786C" w:rsidRDefault="00A73FE7" w:rsidP="00445F7E">
      <w:pPr>
        <w:ind w:firstLine="420"/>
      </w:pPr>
      <w:bookmarkStart w:id="11" w:name="OLE_LINK25"/>
      <w:commentRangeStart w:id="12"/>
      <w:commentRangeStart w:id="13"/>
      <w:r w:rsidRPr="0098528C">
        <w:rPr>
          <w:rFonts w:hint="eastAsia"/>
        </w:rPr>
        <w:t>娱乐系统通过标定</w:t>
      </w:r>
      <w:r w:rsidRPr="0098528C">
        <w:rPr>
          <w:b/>
          <w:i/>
        </w:rPr>
        <w:t>Climate_Application_Available</w:t>
      </w:r>
      <w:r w:rsidRPr="0098528C">
        <w:rPr>
          <w:rFonts w:hint="eastAsia"/>
        </w:rPr>
        <w:t>确定是否</w:t>
      </w:r>
      <w:r w:rsidR="00FD0AB9" w:rsidRPr="0098528C">
        <w:rPr>
          <w:rFonts w:hint="eastAsia"/>
        </w:rPr>
        <w:t>启用</w:t>
      </w:r>
      <w:r w:rsidRPr="0098528C">
        <w:rPr>
          <w:rFonts w:hint="eastAsia"/>
        </w:rPr>
        <w:t>空调</w:t>
      </w:r>
      <w:r w:rsidRPr="0098528C">
        <w:rPr>
          <w:rFonts w:hint="eastAsia"/>
        </w:rPr>
        <w:t>App</w:t>
      </w:r>
      <w:r w:rsidRPr="0098528C">
        <w:rPr>
          <w:rFonts w:hint="eastAsia"/>
        </w:rPr>
        <w:t>。通过标定</w:t>
      </w:r>
      <w:r w:rsidR="00FD0AB9" w:rsidRPr="0098528C">
        <w:rPr>
          <w:b/>
          <w:i/>
        </w:rPr>
        <w:t>Rear_Climate_Application_Available</w:t>
      </w:r>
      <w:r w:rsidRPr="0098528C">
        <w:rPr>
          <w:rFonts w:hint="eastAsia"/>
        </w:rPr>
        <w:t>确定</w:t>
      </w:r>
      <w:r w:rsidR="00FD0AB9" w:rsidRPr="0098528C">
        <w:rPr>
          <w:rFonts w:hint="eastAsia"/>
        </w:rPr>
        <w:t>空调</w:t>
      </w:r>
      <w:r w:rsidR="00FD0AB9" w:rsidRPr="0098528C">
        <w:rPr>
          <w:rFonts w:hint="eastAsia"/>
        </w:rPr>
        <w:t>App</w:t>
      </w:r>
      <w:r w:rsidR="00FD0AB9" w:rsidRPr="0098528C">
        <w:rPr>
          <w:rFonts w:hint="eastAsia"/>
        </w:rPr>
        <w:t>是否开启后排空调的控制。</w:t>
      </w:r>
      <w:commentRangeEnd w:id="12"/>
      <w:r w:rsidR="00FD0AB9" w:rsidRPr="00D9786C">
        <w:rPr>
          <w:rStyle w:val="CommentReference"/>
        </w:rPr>
        <w:commentReference w:id="12"/>
      </w:r>
      <w:commentRangeEnd w:id="13"/>
      <w:r w:rsidR="00533332" w:rsidRPr="00D9786C">
        <w:rPr>
          <w:rStyle w:val="CommentReference"/>
        </w:rPr>
        <w:commentReference w:id="13"/>
      </w:r>
    </w:p>
    <w:p w14:paraId="560BC5AF" w14:textId="77777777" w:rsidR="00C20B73" w:rsidRPr="0098528C" w:rsidRDefault="00C20B73" w:rsidP="00C20B73">
      <w:pPr>
        <w:ind w:firstLine="420"/>
      </w:pPr>
      <w:r w:rsidRPr="0098528C">
        <w:t xml:space="preserve">The entertainment system determines whether to enable the climate App by calibration </w:t>
      </w:r>
      <w:r w:rsidRPr="0098528C">
        <w:rPr>
          <w:b/>
          <w:i/>
        </w:rPr>
        <w:t>Climate_Application_Available</w:t>
      </w:r>
      <w:r w:rsidRPr="0098528C">
        <w:t xml:space="preserve">. Determine whether the climate App support the control of the rear climate by calibration the </w:t>
      </w:r>
      <w:r w:rsidRPr="0098528C">
        <w:rPr>
          <w:rFonts w:hint="eastAsia"/>
          <w:b/>
          <w:i/>
        </w:rPr>
        <w:t>Rear_Climate_Application_Available</w:t>
      </w:r>
      <w:r w:rsidRPr="0098528C">
        <w:t>.</w:t>
      </w:r>
    </w:p>
    <w:p w14:paraId="6C2BE8A2" w14:textId="77777777" w:rsidR="00C20B73" w:rsidRPr="0098528C" w:rsidRDefault="00C20B73" w:rsidP="00445F7E">
      <w:pPr>
        <w:ind w:firstLine="420"/>
      </w:pPr>
    </w:p>
    <w:p w14:paraId="567C028D" w14:textId="2BFD698A" w:rsidR="00662E63" w:rsidRPr="00D9786C" w:rsidRDefault="00E73BC7" w:rsidP="00E25A18">
      <w:pPr>
        <w:pStyle w:val="Heading3"/>
      </w:pPr>
      <w:bookmarkStart w:id="14" w:name="_Toc58413259"/>
      <w:bookmarkEnd w:id="11"/>
      <w:r w:rsidRPr="0098528C">
        <w:rPr>
          <w:rFonts w:hint="eastAsia"/>
        </w:rPr>
        <w:t>空调能耗模式</w:t>
      </w:r>
      <w:r w:rsidRPr="0098528C">
        <w:rPr>
          <w:rFonts w:hint="eastAsia"/>
        </w:rPr>
        <w:t>(</w:t>
      </w:r>
      <w:r w:rsidR="00662E63" w:rsidRPr="0098528C">
        <w:rPr>
          <w:rFonts w:hint="eastAsia"/>
        </w:rPr>
        <w:t>Climate</w:t>
      </w:r>
      <w:r w:rsidRPr="0098528C">
        <w:t xml:space="preserve"> </w:t>
      </w:r>
      <w:r w:rsidR="00662E63" w:rsidRPr="0098528C">
        <w:rPr>
          <w:rFonts w:hint="eastAsia"/>
        </w:rPr>
        <w:t>Mode</w:t>
      </w:r>
      <w:r w:rsidRPr="0098528C">
        <w:t>)</w:t>
      </w:r>
      <w:r w:rsidR="00F106A2" w:rsidRPr="00BE5023">
        <w:t>[Delete]</w:t>
      </w:r>
      <w:bookmarkEnd w:id="14"/>
    </w:p>
    <w:p w14:paraId="6E7AB9EE" w14:textId="541C77A6" w:rsidR="00662E63" w:rsidRPr="00434B7D" w:rsidRDefault="00662E63" w:rsidP="00445F7E">
      <w:pPr>
        <w:ind w:firstLine="420"/>
        <w:rPr>
          <w:strike/>
        </w:rPr>
      </w:pPr>
      <w:r w:rsidRPr="00434B7D">
        <w:rPr>
          <w:rFonts w:hint="eastAsia"/>
          <w:strike/>
        </w:rPr>
        <w:t>空调能耗模式适用于</w:t>
      </w:r>
      <w:r w:rsidRPr="00434B7D">
        <w:rPr>
          <w:rFonts w:hint="eastAsia"/>
          <w:strike/>
          <w:highlight w:val="yellow"/>
        </w:rPr>
        <w:t>前排</w:t>
      </w:r>
      <w:r w:rsidRPr="00434B7D">
        <w:rPr>
          <w:rFonts w:hint="eastAsia"/>
          <w:strike/>
        </w:rPr>
        <w:t>空调。</w:t>
      </w:r>
    </w:p>
    <w:p w14:paraId="727AE5BC" w14:textId="77777777" w:rsidR="00C469D6" w:rsidRPr="00434B7D" w:rsidRDefault="00C469D6" w:rsidP="00445F7E">
      <w:pPr>
        <w:ind w:firstLine="420"/>
        <w:rPr>
          <w:strike/>
        </w:rPr>
      </w:pPr>
      <w:r w:rsidRPr="00434B7D">
        <w:rPr>
          <w:strike/>
        </w:rPr>
        <w:t>The Climate Mode shall be applicable to the front</w:t>
      </w:r>
      <w:r w:rsidRPr="00434B7D">
        <w:rPr>
          <w:rFonts w:hint="eastAsia"/>
          <w:strike/>
        </w:rPr>
        <w:t>-row</w:t>
      </w:r>
      <w:r w:rsidRPr="00434B7D">
        <w:rPr>
          <w:strike/>
        </w:rPr>
        <w:t xml:space="preserve"> air condition</w:t>
      </w:r>
      <w:r w:rsidRPr="00434B7D">
        <w:rPr>
          <w:rFonts w:hint="eastAsia"/>
          <w:strike/>
        </w:rPr>
        <w:t>ing</w:t>
      </w:r>
      <w:r w:rsidRPr="00434B7D">
        <w:rPr>
          <w:strike/>
        </w:rPr>
        <w:t>.</w:t>
      </w:r>
    </w:p>
    <w:p w14:paraId="753BD013" w14:textId="4A8EF2F7" w:rsidR="00662E63" w:rsidRPr="00434B7D" w:rsidRDefault="00662E63" w:rsidP="00445F7E">
      <w:pPr>
        <w:ind w:firstLine="420"/>
        <w:rPr>
          <w:strike/>
        </w:rPr>
      </w:pPr>
      <w:r w:rsidRPr="00434B7D">
        <w:rPr>
          <w:rFonts w:hint="eastAsia"/>
          <w:strike/>
        </w:rPr>
        <w:t>空调能耗模式主要用于新能源汽车，</w:t>
      </w:r>
      <w:r w:rsidR="00430A9B" w:rsidRPr="00434B7D">
        <w:rPr>
          <w:rFonts w:hint="eastAsia"/>
          <w:strike/>
        </w:rPr>
        <w:t>该模式</w:t>
      </w:r>
      <w:r w:rsidRPr="00434B7D">
        <w:rPr>
          <w:rFonts w:hint="eastAsia"/>
          <w:strike/>
        </w:rPr>
        <w:t>与工作模式（</w:t>
      </w:r>
      <w:r w:rsidRPr="00434B7D">
        <w:rPr>
          <w:rFonts w:hint="eastAsia"/>
          <w:strike/>
        </w:rPr>
        <w:t>A</w:t>
      </w:r>
      <w:r w:rsidR="00321D5A" w:rsidRPr="00434B7D">
        <w:rPr>
          <w:strike/>
        </w:rPr>
        <w:t xml:space="preserve"> </w:t>
      </w:r>
      <w:r w:rsidRPr="00434B7D">
        <w:rPr>
          <w:rFonts w:hint="eastAsia"/>
          <w:strike/>
        </w:rPr>
        <w:t>/C</w:t>
      </w:r>
      <w:r w:rsidRPr="00434B7D">
        <w:rPr>
          <w:rFonts w:hint="eastAsia"/>
          <w:strike/>
        </w:rPr>
        <w:t>）</w:t>
      </w:r>
      <w:r w:rsidR="00430A9B" w:rsidRPr="00434B7D">
        <w:rPr>
          <w:rFonts w:hint="eastAsia"/>
          <w:strike/>
        </w:rPr>
        <w:t>不能</w:t>
      </w:r>
      <w:r w:rsidR="008B1CAB" w:rsidRPr="00434B7D">
        <w:rPr>
          <w:rFonts w:hint="eastAsia"/>
          <w:strike/>
        </w:rPr>
        <w:t>同时</w:t>
      </w:r>
      <w:r w:rsidR="00430A9B" w:rsidRPr="00434B7D">
        <w:rPr>
          <w:rFonts w:hint="eastAsia"/>
          <w:strike/>
        </w:rPr>
        <w:t>存在</w:t>
      </w:r>
      <w:r w:rsidRPr="00434B7D">
        <w:rPr>
          <w:rFonts w:hint="eastAsia"/>
          <w:strike/>
        </w:rPr>
        <w:t>，是指当前空调能源消耗的状态，包括</w:t>
      </w:r>
      <w:r w:rsidRPr="00434B7D">
        <w:rPr>
          <w:rFonts w:hint="eastAsia"/>
          <w:strike/>
        </w:rPr>
        <w:t>O</w:t>
      </w:r>
      <w:r w:rsidRPr="00434B7D">
        <w:rPr>
          <w:strike/>
        </w:rPr>
        <w:t>FF</w:t>
      </w:r>
      <w:r w:rsidRPr="00434B7D">
        <w:rPr>
          <w:rFonts w:hint="eastAsia"/>
          <w:strike/>
        </w:rPr>
        <w:t>、</w:t>
      </w:r>
      <w:bookmarkStart w:id="15" w:name="OLE_LINK7"/>
      <w:bookmarkStart w:id="16" w:name="OLE_LINK8"/>
      <w:r w:rsidRPr="00434B7D">
        <w:rPr>
          <w:strike/>
        </w:rPr>
        <w:t>Comfort</w:t>
      </w:r>
      <w:r w:rsidRPr="00434B7D">
        <w:rPr>
          <w:rFonts w:hint="eastAsia"/>
          <w:strike/>
        </w:rPr>
        <w:t>、</w:t>
      </w:r>
      <w:r w:rsidRPr="00434B7D">
        <w:rPr>
          <w:strike/>
        </w:rPr>
        <w:t>ECO</w:t>
      </w:r>
      <w:r w:rsidRPr="00434B7D">
        <w:rPr>
          <w:rFonts w:hint="eastAsia"/>
          <w:strike/>
        </w:rPr>
        <w:t>、</w:t>
      </w:r>
      <w:r w:rsidRPr="00434B7D">
        <w:rPr>
          <w:strike/>
        </w:rPr>
        <w:t>Fan_Only</w:t>
      </w:r>
      <w:bookmarkEnd w:id="15"/>
      <w:bookmarkEnd w:id="16"/>
      <w:r w:rsidRPr="00434B7D">
        <w:rPr>
          <w:rFonts w:hint="eastAsia"/>
          <w:strike/>
        </w:rPr>
        <w:t>，具体参考附件或标定文件。</w:t>
      </w:r>
    </w:p>
    <w:p w14:paraId="01640F1F" w14:textId="598AE3CF" w:rsidR="00C469D6" w:rsidRPr="00434B7D" w:rsidRDefault="00C469D6" w:rsidP="00445F7E">
      <w:pPr>
        <w:ind w:firstLine="420"/>
        <w:rPr>
          <w:strike/>
        </w:rPr>
      </w:pPr>
      <w:r w:rsidRPr="00434B7D">
        <w:rPr>
          <w:strike/>
        </w:rPr>
        <w:t xml:space="preserve">The Climate Mode is mainly applicable to traditional energy vehicles. This mode and </w:t>
      </w:r>
      <w:r w:rsidRPr="00434B7D">
        <w:rPr>
          <w:rFonts w:hint="eastAsia"/>
          <w:strike/>
        </w:rPr>
        <w:t>A/C</w:t>
      </w:r>
      <w:r w:rsidRPr="00434B7D">
        <w:rPr>
          <w:strike/>
        </w:rPr>
        <w:t xml:space="preserve"> mode cannot run at the same time. It refers to the current </w:t>
      </w:r>
      <w:r w:rsidRPr="00434B7D">
        <w:rPr>
          <w:rFonts w:hint="eastAsia"/>
          <w:strike/>
        </w:rPr>
        <w:t>consumption</w:t>
      </w:r>
      <w:r w:rsidRPr="00434B7D">
        <w:rPr>
          <w:strike/>
        </w:rPr>
        <w:t xml:space="preserve"> status of the air conditioner compressor, including </w:t>
      </w:r>
      <w:r w:rsidRPr="00434B7D">
        <w:rPr>
          <w:rFonts w:hint="eastAsia"/>
          <w:strike/>
        </w:rPr>
        <w:t>OFF</w:t>
      </w:r>
      <w:r w:rsidRPr="00434B7D">
        <w:rPr>
          <w:strike/>
        </w:rPr>
        <w:t>, Comfort</w:t>
      </w:r>
      <w:r w:rsidRPr="00434B7D">
        <w:rPr>
          <w:rFonts w:hint="eastAsia"/>
          <w:strike/>
        </w:rPr>
        <w:t>,</w:t>
      </w:r>
      <w:r w:rsidRPr="00434B7D">
        <w:rPr>
          <w:strike/>
        </w:rPr>
        <w:t xml:space="preserve"> ECO</w:t>
      </w:r>
      <w:r w:rsidRPr="00434B7D">
        <w:rPr>
          <w:rFonts w:hint="eastAsia"/>
          <w:strike/>
        </w:rPr>
        <w:t>,</w:t>
      </w:r>
      <w:r w:rsidRPr="00434B7D">
        <w:rPr>
          <w:strike/>
        </w:rPr>
        <w:t xml:space="preserve"> Fan_Only. Please refer to the attachment or calibration document for details.</w:t>
      </w:r>
    </w:p>
    <w:p w14:paraId="2A33B794" w14:textId="7CB1475D" w:rsidR="00C93DE2" w:rsidRPr="00434B7D" w:rsidRDefault="00FA2277" w:rsidP="00A4110F">
      <w:pPr>
        <w:pStyle w:val="Heading4"/>
        <w:rPr>
          <w:strike/>
        </w:rPr>
      </w:pPr>
      <w:r w:rsidRPr="00434B7D">
        <w:rPr>
          <w:rFonts w:hint="eastAsia"/>
          <w:strike/>
        </w:rPr>
        <w:t>CLEA</w:t>
      </w:r>
      <w:r w:rsidRPr="00434B7D">
        <w:rPr>
          <w:rFonts w:hint="eastAsia"/>
          <w:strike/>
        </w:rPr>
        <w:t>空调能耗模式调节</w:t>
      </w:r>
    </w:p>
    <w:p w14:paraId="54A67C2B" w14:textId="1755CAA1" w:rsidR="007B5D8D" w:rsidRPr="00434B7D" w:rsidRDefault="007B5D8D" w:rsidP="007B5D8D">
      <w:pPr>
        <w:rPr>
          <w:b/>
          <w:strike/>
          <w:u w:val="single"/>
        </w:rPr>
      </w:pPr>
      <w:r w:rsidRPr="00434B7D">
        <w:rPr>
          <w:rFonts w:hint="eastAsia"/>
          <w:b/>
          <w:strike/>
          <w:u w:val="single"/>
        </w:rPr>
        <w:t>信号发送</w:t>
      </w:r>
    </w:p>
    <w:p w14:paraId="17657A7F" w14:textId="20B09D31" w:rsidR="00AB6B76" w:rsidRPr="00434B7D" w:rsidRDefault="00E604B7" w:rsidP="00AB6B76">
      <w:pPr>
        <w:ind w:firstLine="420"/>
        <w:rPr>
          <w:strike/>
        </w:rPr>
      </w:pPr>
      <w:commentRangeStart w:id="17"/>
      <w:r w:rsidRPr="00434B7D">
        <w:rPr>
          <w:strike/>
        </w:rPr>
        <w:t>娱</w:t>
      </w:r>
      <w:r w:rsidRPr="00434B7D">
        <w:rPr>
          <w:rFonts w:hint="eastAsia"/>
          <w:strike/>
        </w:rPr>
        <w:t>乐系统支持通过两种方式对</w:t>
      </w:r>
      <w:r w:rsidRPr="00434B7D">
        <w:rPr>
          <w:rFonts w:hint="eastAsia"/>
          <w:strike/>
        </w:rPr>
        <w:t>Climate</w:t>
      </w:r>
      <w:r w:rsidRPr="00434B7D">
        <w:rPr>
          <w:strike/>
        </w:rPr>
        <w:t xml:space="preserve"> </w:t>
      </w:r>
      <w:r w:rsidRPr="00434B7D">
        <w:rPr>
          <w:rFonts w:hint="eastAsia"/>
          <w:strike/>
        </w:rPr>
        <w:t>Mode</w:t>
      </w:r>
      <w:r w:rsidRPr="00434B7D">
        <w:rPr>
          <w:rFonts w:hint="eastAsia"/>
          <w:strike/>
        </w:rPr>
        <w:t>进行控制。</w:t>
      </w:r>
      <w:commentRangeEnd w:id="17"/>
      <w:r w:rsidR="000604CD" w:rsidRPr="00434B7D">
        <w:rPr>
          <w:rStyle w:val="CommentReference"/>
          <w:strike/>
        </w:rPr>
        <w:commentReference w:id="17"/>
      </w:r>
    </w:p>
    <w:p w14:paraId="0AC18064" w14:textId="078D70F3" w:rsidR="00E604B7" w:rsidRPr="00434B7D" w:rsidRDefault="00E604B7" w:rsidP="00AB6B76">
      <w:pPr>
        <w:ind w:firstLine="420"/>
        <w:rPr>
          <w:strike/>
        </w:rPr>
      </w:pPr>
      <w:r w:rsidRPr="00434B7D">
        <w:rPr>
          <w:rFonts w:hint="eastAsia"/>
          <w:strike/>
        </w:rPr>
        <w:lastRenderedPageBreak/>
        <w:t>方式一，娱乐系统通过信号</w:t>
      </w:r>
      <w:r w:rsidRPr="00434B7D">
        <w:rPr>
          <w:b/>
          <w:i/>
          <w:strike/>
        </w:rPr>
        <w:t>Request Climate Mode Setting Change Info</w:t>
      </w:r>
      <w:r w:rsidRPr="00434B7D">
        <w:rPr>
          <w:rFonts w:hint="eastAsia"/>
          <w:strike/>
        </w:rPr>
        <w:t>进行开关的切换控制</w:t>
      </w:r>
      <w:r w:rsidR="00A235FF" w:rsidRPr="00434B7D">
        <w:rPr>
          <w:rFonts w:hint="eastAsia"/>
          <w:strike/>
        </w:rPr>
        <w:t>，默认发送的信号值为</w:t>
      </w:r>
      <w:r w:rsidR="00A235FF" w:rsidRPr="00434B7D">
        <w:rPr>
          <w:rFonts w:hint="eastAsia"/>
          <w:strike/>
        </w:rPr>
        <w:t xml:space="preserve"> $0 = FALSE</w:t>
      </w:r>
      <w:r w:rsidR="00A235FF" w:rsidRPr="00434B7D">
        <w:rPr>
          <w:rFonts w:hint="eastAsia"/>
          <w:strike/>
        </w:rPr>
        <w:t>，当需要切换一次状态时，娱乐系统发送信号值</w:t>
      </w:r>
      <w:r w:rsidR="00A235FF" w:rsidRPr="00434B7D">
        <w:rPr>
          <w:rFonts w:hint="eastAsia"/>
          <w:strike/>
        </w:rPr>
        <w:t>$1 = TRUE</w:t>
      </w:r>
      <w:r w:rsidR="00A235FF" w:rsidRPr="00434B7D">
        <w:rPr>
          <w:rFonts w:hint="eastAsia"/>
          <w:strike/>
          <w:color w:val="FF0000"/>
        </w:rPr>
        <w:t>一段时间</w:t>
      </w:r>
      <w:r w:rsidR="002B270D" w:rsidRPr="00434B7D">
        <w:rPr>
          <w:rFonts w:hint="eastAsia"/>
          <w:strike/>
          <w:color w:val="FF0000"/>
        </w:rPr>
        <w:t>并保持标定</w:t>
      </w:r>
      <w:r w:rsidR="002B270D" w:rsidRPr="00434B7D">
        <w:rPr>
          <w:strike/>
          <w:color w:val="FF0000"/>
        </w:rPr>
        <w:t>MIN_UPDATE_TIME</w:t>
      </w:r>
      <w:r w:rsidR="002B270D" w:rsidRPr="00434B7D">
        <w:rPr>
          <w:rFonts w:hint="eastAsia"/>
          <w:strike/>
          <w:color w:val="FF0000"/>
        </w:rPr>
        <w:t>所定义的时长</w:t>
      </w:r>
      <w:r w:rsidR="00A235FF" w:rsidRPr="00434B7D">
        <w:rPr>
          <w:rFonts w:hint="eastAsia"/>
          <w:strike/>
        </w:rPr>
        <w:t>，然后再</w:t>
      </w:r>
      <w:r w:rsidR="00A52A08" w:rsidRPr="00434B7D">
        <w:rPr>
          <w:rFonts w:hint="eastAsia"/>
          <w:strike/>
        </w:rPr>
        <w:t>发送信号值</w:t>
      </w:r>
      <w:r w:rsidR="00A52A08" w:rsidRPr="00434B7D">
        <w:rPr>
          <w:rFonts w:hint="eastAsia"/>
          <w:strike/>
        </w:rPr>
        <w:t xml:space="preserve"> $0 = FALSE</w:t>
      </w:r>
      <w:r w:rsidRPr="00434B7D">
        <w:rPr>
          <w:rFonts w:hint="eastAsia"/>
          <w:strike/>
        </w:rPr>
        <w:t>。</w:t>
      </w:r>
    </w:p>
    <w:p w14:paraId="59BEE4FF" w14:textId="744E5EA1" w:rsidR="00AB6B76" w:rsidRPr="00434B7D" w:rsidRDefault="007B31E4" w:rsidP="007B31E4">
      <w:pPr>
        <w:ind w:firstLine="420"/>
        <w:rPr>
          <w:strike/>
        </w:rPr>
      </w:pPr>
      <w:r w:rsidRPr="00434B7D">
        <w:rPr>
          <w:rFonts w:hint="eastAsia"/>
          <w:strike/>
        </w:rPr>
        <w:t>方式二，娱乐系统通过信号</w:t>
      </w:r>
      <w:r w:rsidRPr="00434B7D">
        <w:rPr>
          <w:b/>
          <w:i/>
          <w:strike/>
        </w:rPr>
        <w:t>Request Climate Mode Setting Info</w:t>
      </w:r>
      <w:r w:rsidRPr="00434B7D">
        <w:rPr>
          <w:rFonts w:hint="eastAsia"/>
          <w:strike/>
        </w:rPr>
        <w:t>对能耗模式进行控制，该</w:t>
      </w:r>
      <w:r w:rsidR="00AB6B76" w:rsidRPr="00434B7D">
        <w:rPr>
          <w:rFonts w:hint="eastAsia"/>
          <w:strike/>
        </w:rPr>
        <w:t>信号</w:t>
      </w:r>
      <w:r w:rsidR="007B5D8D" w:rsidRPr="00434B7D">
        <w:rPr>
          <w:rFonts w:hint="eastAsia"/>
          <w:strike/>
        </w:rPr>
        <w:t>枚举值对应</w:t>
      </w:r>
      <w:r w:rsidR="000604CD" w:rsidRPr="00434B7D">
        <w:rPr>
          <w:rFonts w:hint="eastAsia"/>
          <w:strike/>
        </w:rPr>
        <w:t>关系</w:t>
      </w:r>
      <w:r w:rsidR="00AB6B76" w:rsidRPr="00434B7D">
        <w:rPr>
          <w:rFonts w:hint="eastAsia"/>
          <w:strike/>
        </w:rPr>
        <w:t>如下：</w:t>
      </w:r>
    </w:p>
    <w:p w14:paraId="6A448EF9" w14:textId="1200C341" w:rsidR="00AB6B76" w:rsidRPr="00434B7D" w:rsidRDefault="00AB6B76" w:rsidP="000E1C54">
      <w:pPr>
        <w:pStyle w:val="ListParagraph"/>
        <w:numPr>
          <w:ilvl w:val="0"/>
          <w:numId w:val="4"/>
        </w:numPr>
        <w:ind w:firstLineChars="0"/>
        <w:rPr>
          <w:strike/>
        </w:rPr>
      </w:pPr>
      <w:r w:rsidRPr="00434B7D">
        <w:rPr>
          <w:rFonts w:hint="eastAsia"/>
          <w:strike/>
        </w:rPr>
        <w:t>$0</w:t>
      </w:r>
      <w:r w:rsidRPr="00434B7D">
        <w:rPr>
          <w:strike/>
        </w:rPr>
        <w:t xml:space="preserve"> </w:t>
      </w:r>
      <w:r w:rsidRPr="00434B7D">
        <w:rPr>
          <w:rFonts w:hint="eastAsia"/>
          <w:strike/>
        </w:rPr>
        <w:t>=</w:t>
      </w:r>
      <w:r w:rsidRPr="00434B7D">
        <w:rPr>
          <w:strike/>
        </w:rPr>
        <w:t xml:space="preserve"> </w:t>
      </w:r>
      <w:r w:rsidRPr="00434B7D">
        <w:rPr>
          <w:rFonts w:hint="eastAsia"/>
          <w:strike/>
        </w:rPr>
        <w:t>NoAction</w:t>
      </w:r>
      <w:r w:rsidRPr="00434B7D">
        <w:rPr>
          <w:rFonts w:hint="eastAsia"/>
          <w:strike/>
        </w:rPr>
        <w:t>，表示没有请求；</w:t>
      </w:r>
    </w:p>
    <w:p w14:paraId="2852AF44" w14:textId="0F9BDDCA" w:rsidR="00AB6B76" w:rsidRPr="00434B7D" w:rsidRDefault="00AB6B76" w:rsidP="00017127">
      <w:pPr>
        <w:pStyle w:val="ListParagraph"/>
        <w:numPr>
          <w:ilvl w:val="0"/>
          <w:numId w:val="4"/>
        </w:numPr>
        <w:ind w:firstLineChars="0"/>
        <w:rPr>
          <w:strike/>
        </w:rPr>
      </w:pPr>
      <w:r w:rsidRPr="00434B7D">
        <w:rPr>
          <w:strike/>
        </w:rPr>
        <w:t>$1</w:t>
      </w:r>
      <w:r w:rsidR="00896281" w:rsidRPr="00434B7D">
        <w:rPr>
          <w:strike/>
        </w:rPr>
        <w:t xml:space="preserve"> </w:t>
      </w:r>
      <w:r w:rsidRPr="00434B7D">
        <w:rPr>
          <w:strike/>
        </w:rPr>
        <w:t>=</w:t>
      </w:r>
      <w:r w:rsidR="00896281" w:rsidRPr="00434B7D">
        <w:rPr>
          <w:strike/>
        </w:rPr>
        <w:t xml:space="preserve"> </w:t>
      </w:r>
      <w:r w:rsidRPr="00434B7D">
        <w:rPr>
          <w:strike/>
        </w:rPr>
        <w:t>Comfort</w:t>
      </w:r>
      <w:r w:rsidRPr="00434B7D">
        <w:rPr>
          <w:rFonts w:hint="eastAsia"/>
          <w:strike/>
        </w:rPr>
        <w:t>，表示请求空调工作在舒适（</w:t>
      </w:r>
      <w:r w:rsidRPr="00434B7D">
        <w:rPr>
          <w:rFonts w:hint="eastAsia"/>
          <w:strike/>
        </w:rPr>
        <w:t>Comfort</w:t>
      </w:r>
      <w:r w:rsidRPr="00434B7D">
        <w:rPr>
          <w:rFonts w:hint="eastAsia"/>
          <w:strike/>
        </w:rPr>
        <w:t>）模式</w:t>
      </w:r>
      <w:r w:rsidR="00A52A08" w:rsidRPr="00434B7D">
        <w:rPr>
          <w:rFonts w:hint="eastAsia"/>
          <w:strike/>
        </w:rPr>
        <w:t>；</w:t>
      </w:r>
    </w:p>
    <w:p w14:paraId="1134E102" w14:textId="18512D9D" w:rsidR="00AB6B76" w:rsidRPr="00434B7D" w:rsidRDefault="00AB6B76" w:rsidP="00017127">
      <w:pPr>
        <w:pStyle w:val="ListParagraph"/>
        <w:numPr>
          <w:ilvl w:val="0"/>
          <w:numId w:val="4"/>
        </w:numPr>
        <w:ind w:firstLineChars="0"/>
        <w:rPr>
          <w:strike/>
        </w:rPr>
      </w:pPr>
      <w:r w:rsidRPr="00434B7D">
        <w:rPr>
          <w:strike/>
        </w:rPr>
        <w:t>$2</w:t>
      </w:r>
      <w:r w:rsidR="00896281" w:rsidRPr="00434B7D">
        <w:rPr>
          <w:strike/>
        </w:rPr>
        <w:t xml:space="preserve"> </w:t>
      </w:r>
      <w:r w:rsidRPr="00434B7D">
        <w:rPr>
          <w:strike/>
        </w:rPr>
        <w:t>=</w:t>
      </w:r>
      <w:r w:rsidR="00896281" w:rsidRPr="00434B7D">
        <w:rPr>
          <w:strike/>
        </w:rPr>
        <w:t xml:space="preserve"> </w:t>
      </w:r>
      <w:r w:rsidRPr="00434B7D">
        <w:rPr>
          <w:strike/>
        </w:rPr>
        <w:t>ECO</w:t>
      </w:r>
      <w:r w:rsidRPr="00434B7D">
        <w:rPr>
          <w:rFonts w:hint="eastAsia"/>
          <w:strike/>
        </w:rPr>
        <w:t>，表示请求空调工作在节能（</w:t>
      </w:r>
      <w:r w:rsidRPr="00434B7D">
        <w:rPr>
          <w:rFonts w:hint="eastAsia"/>
          <w:strike/>
        </w:rPr>
        <w:t>ECO</w:t>
      </w:r>
      <w:r w:rsidRPr="00434B7D">
        <w:rPr>
          <w:rFonts w:hint="eastAsia"/>
          <w:strike/>
        </w:rPr>
        <w:t>）模式</w:t>
      </w:r>
      <w:r w:rsidR="00A52A08" w:rsidRPr="00434B7D">
        <w:rPr>
          <w:rFonts w:hint="eastAsia"/>
          <w:strike/>
        </w:rPr>
        <w:t>；</w:t>
      </w:r>
    </w:p>
    <w:p w14:paraId="0882A161" w14:textId="35FFE296" w:rsidR="00017127" w:rsidRPr="00434B7D" w:rsidRDefault="00AB6B76" w:rsidP="00017127">
      <w:pPr>
        <w:pStyle w:val="ListParagraph"/>
        <w:numPr>
          <w:ilvl w:val="0"/>
          <w:numId w:val="4"/>
        </w:numPr>
        <w:ind w:firstLineChars="0"/>
        <w:rPr>
          <w:strike/>
        </w:rPr>
      </w:pPr>
      <w:r w:rsidRPr="00434B7D">
        <w:rPr>
          <w:strike/>
        </w:rPr>
        <w:t>$3</w:t>
      </w:r>
      <w:r w:rsidR="00896281" w:rsidRPr="00434B7D">
        <w:rPr>
          <w:strike/>
        </w:rPr>
        <w:t xml:space="preserve"> </w:t>
      </w:r>
      <w:r w:rsidRPr="00434B7D">
        <w:rPr>
          <w:strike/>
        </w:rPr>
        <w:t>=</w:t>
      </w:r>
      <w:r w:rsidR="00896281" w:rsidRPr="00434B7D">
        <w:rPr>
          <w:strike/>
        </w:rPr>
        <w:t xml:space="preserve"> </w:t>
      </w:r>
      <w:r w:rsidRPr="00434B7D">
        <w:rPr>
          <w:strike/>
        </w:rPr>
        <w:t>Fan_Only</w:t>
      </w:r>
      <w:r w:rsidRPr="00434B7D">
        <w:rPr>
          <w:rFonts w:hint="eastAsia"/>
          <w:strike/>
        </w:rPr>
        <w:t>，表示请求空调工作在</w:t>
      </w:r>
      <w:r w:rsidR="007B5D8D" w:rsidRPr="00434B7D">
        <w:rPr>
          <w:rFonts w:hint="eastAsia"/>
          <w:strike/>
        </w:rPr>
        <w:t>仅风扇模式（</w:t>
      </w:r>
      <w:r w:rsidR="007B5D8D" w:rsidRPr="00434B7D">
        <w:rPr>
          <w:rFonts w:hint="eastAsia"/>
          <w:strike/>
        </w:rPr>
        <w:t>Fan</w:t>
      </w:r>
      <w:r w:rsidR="007B5D8D" w:rsidRPr="00434B7D">
        <w:rPr>
          <w:strike/>
        </w:rPr>
        <w:t xml:space="preserve"> Only</w:t>
      </w:r>
      <w:r w:rsidR="0054734B" w:rsidRPr="00434B7D">
        <w:rPr>
          <w:rFonts w:hint="eastAsia"/>
          <w:strike/>
        </w:rPr>
        <w:t>）</w:t>
      </w:r>
      <w:r w:rsidR="007B5D8D" w:rsidRPr="00434B7D">
        <w:rPr>
          <w:rFonts w:hint="eastAsia"/>
          <w:strike/>
        </w:rPr>
        <w:t>；</w:t>
      </w:r>
    </w:p>
    <w:p w14:paraId="10E18B30" w14:textId="00E11715" w:rsidR="007B5D8D" w:rsidRPr="00434B7D" w:rsidRDefault="007B5D8D" w:rsidP="007B5D8D">
      <w:pPr>
        <w:rPr>
          <w:strike/>
        </w:rPr>
      </w:pPr>
    </w:p>
    <w:p w14:paraId="48DBB2CA" w14:textId="24B37E03" w:rsidR="007B5D8D" w:rsidRPr="00434B7D" w:rsidRDefault="007B5D8D" w:rsidP="007B5D8D">
      <w:pPr>
        <w:rPr>
          <w:strike/>
        </w:rPr>
      </w:pPr>
      <w:r w:rsidRPr="00434B7D">
        <w:rPr>
          <w:strike/>
        </w:rPr>
        <w:t>Update Time: 10ms</w:t>
      </w:r>
    </w:p>
    <w:p w14:paraId="563F3753" w14:textId="035CAE83" w:rsidR="007B5D8D" w:rsidRPr="00434B7D" w:rsidRDefault="007B5D8D" w:rsidP="007B5D8D">
      <w:pPr>
        <w:rPr>
          <w:strike/>
        </w:rPr>
      </w:pPr>
      <w:r w:rsidRPr="00434B7D">
        <w:rPr>
          <w:strike/>
        </w:rPr>
        <w:t>Periodic Interval: 500ms</w:t>
      </w:r>
    </w:p>
    <w:p w14:paraId="02C0A646" w14:textId="77777777" w:rsidR="007B5D8D" w:rsidRPr="00434B7D" w:rsidRDefault="007B5D8D" w:rsidP="007B5D8D">
      <w:pPr>
        <w:rPr>
          <w:strike/>
        </w:rPr>
      </w:pPr>
    </w:p>
    <w:p w14:paraId="0D4B604B" w14:textId="40396D74" w:rsidR="007B5D8D" w:rsidRPr="00434B7D" w:rsidRDefault="007B5D8D" w:rsidP="007B5D8D">
      <w:pPr>
        <w:rPr>
          <w:b/>
          <w:strike/>
          <w:u w:val="single"/>
        </w:rPr>
      </w:pPr>
      <w:r w:rsidRPr="00434B7D">
        <w:rPr>
          <w:rFonts w:hint="eastAsia"/>
          <w:b/>
          <w:strike/>
          <w:u w:val="single"/>
        </w:rPr>
        <w:t>信号接收</w:t>
      </w:r>
    </w:p>
    <w:p w14:paraId="7628E277" w14:textId="58B7B929" w:rsidR="007B5D8D" w:rsidRPr="00434B7D" w:rsidRDefault="007B5D8D" w:rsidP="007B5D8D">
      <w:pPr>
        <w:rPr>
          <w:strike/>
        </w:rPr>
      </w:pPr>
      <w:r w:rsidRPr="00434B7D">
        <w:rPr>
          <w:b/>
          <w:strike/>
        </w:rPr>
        <w:tab/>
      </w:r>
      <w:r w:rsidRPr="00434B7D">
        <w:rPr>
          <w:rFonts w:hint="eastAsia"/>
          <w:strike/>
        </w:rPr>
        <w:t>VCS</w:t>
      </w:r>
      <w:r w:rsidRPr="00434B7D">
        <w:rPr>
          <w:rFonts w:hint="eastAsia"/>
          <w:strike/>
        </w:rPr>
        <w:t>通过信号</w:t>
      </w:r>
      <w:r w:rsidRPr="00434B7D">
        <w:rPr>
          <w:strike/>
        </w:rPr>
        <w:t>Request Climate Mode Setting Info</w:t>
      </w:r>
      <w:r w:rsidRPr="00434B7D">
        <w:rPr>
          <w:rFonts w:hint="eastAsia"/>
          <w:strike/>
        </w:rPr>
        <w:t>获取空调当前工作的能耗模式，</w:t>
      </w:r>
      <w:r w:rsidR="00D54971" w:rsidRPr="00434B7D">
        <w:rPr>
          <w:rFonts w:hint="eastAsia"/>
          <w:strike/>
        </w:rPr>
        <w:t>信号枚举值对应如下：</w:t>
      </w:r>
    </w:p>
    <w:p w14:paraId="6DD10CE7" w14:textId="7E6A6CCB" w:rsidR="00D54971" w:rsidRPr="00434B7D" w:rsidRDefault="00D54971" w:rsidP="000E1C54">
      <w:pPr>
        <w:pStyle w:val="ListParagraph"/>
        <w:numPr>
          <w:ilvl w:val="0"/>
          <w:numId w:val="5"/>
        </w:numPr>
        <w:ind w:firstLineChars="0"/>
        <w:rPr>
          <w:strike/>
        </w:rPr>
      </w:pPr>
      <w:r w:rsidRPr="00434B7D">
        <w:rPr>
          <w:strike/>
        </w:rPr>
        <w:t>$0=OFF</w:t>
      </w:r>
      <w:r w:rsidRPr="00434B7D">
        <w:rPr>
          <w:rFonts w:hint="eastAsia"/>
          <w:strike/>
        </w:rPr>
        <w:t>，</w:t>
      </w:r>
      <w:commentRangeStart w:id="18"/>
      <w:commentRangeStart w:id="19"/>
      <w:r w:rsidRPr="00434B7D">
        <w:rPr>
          <w:rFonts w:hint="eastAsia"/>
          <w:strike/>
        </w:rPr>
        <w:t>表示当前空调处于关闭状态</w:t>
      </w:r>
      <w:r w:rsidR="00C93DE2" w:rsidRPr="00434B7D">
        <w:rPr>
          <w:rFonts w:hint="eastAsia"/>
          <w:strike/>
        </w:rPr>
        <w:t>，当空调关闭时，</w:t>
      </w:r>
      <w:r w:rsidR="00C93DE2" w:rsidRPr="00434B7D">
        <w:rPr>
          <w:rFonts w:hint="eastAsia"/>
          <w:strike/>
        </w:rPr>
        <w:t>ECC</w:t>
      </w:r>
      <w:r w:rsidR="00C93DE2" w:rsidRPr="00434B7D">
        <w:rPr>
          <w:rFonts w:hint="eastAsia"/>
          <w:strike/>
        </w:rPr>
        <w:t>会将这条信号置为</w:t>
      </w:r>
      <w:r w:rsidR="00C93DE2" w:rsidRPr="00434B7D">
        <w:rPr>
          <w:rFonts w:hint="eastAsia"/>
          <w:strike/>
        </w:rPr>
        <w:t>OFF</w:t>
      </w:r>
      <w:r w:rsidRPr="00434B7D">
        <w:rPr>
          <w:rFonts w:hint="eastAsia"/>
          <w:strike/>
        </w:rPr>
        <w:t>；</w:t>
      </w:r>
      <w:commentRangeEnd w:id="18"/>
      <w:r w:rsidR="00E30F43" w:rsidRPr="00434B7D">
        <w:rPr>
          <w:rStyle w:val="CommentReference"/>
          <w:strike/>
        </w:rPr>
        <w:commentReference w:id="18"/>
      </w:r>
      <w:commentRangeEnd w:id="19"/>
      <w:r w:rsidR="009C220F" w:rsidRPr="00434B7D">
        <w:rPr>
          <w:rStyle w:val="CommentReference"/>
          <w:strike/>
        </w:rPr>
        <w:commentReference w:id="19"/>
      </w:r>
    </w:p>
    <w:p w14:paraId="0A74B159" w14:textId="29003C29" w:rsidR="00D54971" w:rsidRPr="00434B7D" w:rsidRDefault="00D54971" w:rsidP="000E1C54">
      <w:pPr>
        <w:pStyle w:val="ListParagraph"/>
        <w:numPr>
          <w:ilvl w:val="0"/>
          <w:numId w:val="5"/>
        </w:numPr>
        <w:ind w:firstLineChars="0"/>
        <w:rPr>
          <w:strike/>
        </w:rPr>
      </w:pPr>
      <w:r w:rsidRPr="00434B7D">
        <w:rPr>
          <w:strike/>
        </w:rPr>
        <w:t>$1=Comfort</w:t>
      </w:r>
      <w:r w:rsidRPr="00434B7D">
        <w:rPr>
          <w:rFonts w:hint="eastAsia"/>
          <w:strike/>
        </w:rPr>
        <w:t>，表示当前空调处于</w:t>
      </w:r>
      <w:r w:rsidR="00C93DE2" w:rsidRPr="00434B7D">
        <w:rPr>
          <w:rFonts w:hint="eastAsia"/>
          <w:strike/>
        </w:rPr>
        <w:t>舒适模式；</w:t>
      </w:r>
    </w:p>
    <w:p w14:paraId="68EF682A" w14:textId="7D1FED24" w:rsidR="00D54971" w:rsidRPr="00434B7D" w:rsidRDefault="00C93DE2" w:rsidP="000E1C54">
      <w:pPr>
        <w:pStyle w:val="ListParagraph"/>
        <w:numPr>
          <w:ilvl w:val="0"/>
          <w:numId w:val="5"/>
        </w:numPr>
        <w:ind w:firstLineChars="0"/>
        <w:rPr>
          <w:strike/>
        </w:rPr>
      </w:pPr>
      <w:r w:rsidRPr="00434B7D">
        <w:rPr>
          <w:strike/>
        </w:rPr>
        <w:t>$2=ECO</w:t>
      </w:r>
      <w:r w:rsidRPr="00434B7D">
        <w:rPr>
          <w:rFonts w:hint="eastAsia"/>
          <w:strike/>
        </w:rPr>
        <w:t>，表示当前空调处于节能模式；</w:t>
      </w:r>
    </w:p>
    <w:p w14:paraId="1B473C5A" w14:textId="18EF73A5" w:rsidR="00D54971" w:rsidRPr="00434B7D" w:rsidRDefault="00D54971" w:rsidP="000E1C54">
      <w:pPr>
        <w:pStyle w:val="ListParagraph"/>
        <w:numPr>
          <w:ilvl w:val="0"/>
          <w:numId w:val="5"/>
        </w:numPr>
        <w:ind w:firstLineChars="0"/>
        <w:rPr>
          <w:strike/>
        </w:rPr>
      </w:pPr>
      <w:r w:rsidRPr="00434B7D">
        <w:rPr>
          <w:strike/>
        </w:rPr>
        <w:t>$3=Fan Only</w:t>
      </w:r>
      <w:r w:rsidR="00C93DE2" w:rsidRPr="00434B7D">
        <w:rPr>
          <w:rFonts w:hint="eastAsia"/>
          <w:strike/>
        </w:rPr>
        <w:t>，表示当前空调处于仅风扇工作模式；</w:t>
      </w:r>
    </w:p>
    <w:p w14:paraId="34B94E40" w14:textId="77777777" w:rsidR="00C93DE2" w:rsidRPr="00434B7D" w:rsidRDefault="00C93DE2" w:rsidP="00C93DE2">
      <w:pPr>
        <w:rPr>
          <w:strike/>
        </w:rPr>
      </w:pPr>
    </w:p>
    <w:p w14:paraId="2F02EA7B" w14:textId="4159FFDB" w:rsidR="00C93DE2" w:rsidRPr="00434B7D" w:rsidRDefault="00C93DE2" w:rsidP="00C93DE2">
      <w:pPr>
        <w:rPr>
          <w:strike/>
        </w:rPr>
      </w:pPr>
      <w:r w:rsidRPr="00434B7D">
        <w:rPr>
          <w:strike/>
        </w:rPr>
        <w:t>Update Time: 10ms</w:t>
      </w:r>
    </w:p>
    <w:p w14:paraId="3534517E" w14:textId="2583FDA2" w:rsidR="00C93DE2" w:rsidRPr="00434B7D" w:rsidRDefault="00C93DE2" w:rsidP="00C93DE2">
      <w:pPr>
        <w:rPr>
          <w:strike/>
        </w:rPr>
      </w:pPr>
      <w:r w:rsidRPr="00434B7D">
        <w:rPr>
          <w:strike/>
        </w:rPr>
        <w:t>Periodic Interval: 500ms</w:t>
      </w:r>
    </w:p>
    <w:p w14:paraId="53A5ED97" w14:textId="14A8A2B8" w:rsidR="00C93DE2" w:rsidRPr="00434B7D" w:rsidRDefault="00C93DE2" w:rsidP="00C93DE2">
      <w:pPr>
        <w:rPr>
          <w:strike/>
        </w:rPr>
      </w:pPr>
    </w:p>
    <w:p w14:paraId="24771682" w14:textId="3D9E1008" w:rsidR="006E6B94" w:rsidRPr="00434B7D" w:rsidRDefault="006E6B94" w:rsidP="00C93DE2">
      <w:pPr>
        <w:rPr>
          <w:strike/>
        </w:rPr>
      </w:pPr>
      <w:r w:rsidRPr="00434B7D">
        <w:rPr>
          <w:rFonts w:hint="eastAsia"/>
          <w:b/>
          <w:strike/>
          <w:u w:val="single"/>
        </w:rPr>
        <w:t>功能安全要求</w:t>
      </w:r>
      <w:r w:rsidRPr="00434B7D">
        <w:rPr>
          <w:rFonts w:hint="eastAsia"/>
          <w:strike/>
        </w:rPr>
        <w:t>：</w:t>
      </w:r>
      <w:r w:rsidRPr="00434B7D">
        <w:rPr>
          <w:rFonts w:hint="eastAsia"/>
          <w:strike/>
        </w:rPr>
        <w:t>QM</w:t>
      </w:r>
    </w:p>
    <w:p w14:paraId="33F5AACE" w14:textId="00764918" w:rsidR="006E6B94" w:rsidRPr="00434B7D" w:rsidRDefault="006E6B94" w:rsidP="00C93DE2">
      <w:pPr>
        <w:rPr>
          <w:strike/>
        </w:rPr>
      </w:pPr>
      <w:r w:rsidRPr="00434B7D">
        <w:rPr>
          <w:rFonts w:hint="eastAsia"/>
          <w:b/>
          <w:strike/>
          <w:u w:val="single"/>
        </w:rPr>
        <w:t>支持的整车</w:t>
      </w:r>
      <w:r w:rsidR="000A6A23" w:rsidRPr="00434B7D">
        <w:rPr>
          <w:rFonts w:hint="eastAsia"/>
          <w:b/>
          <w:strike/>
          <w:u w:val="single"/>
        </w:rPr>
        <w:t>电源模式</w:t>
      </w:r>
      <w:r w:rsidRPr="00434B7D">
        <w:rPr>
          <w:rFonts w:hint="eastAsia"/>
          <w:strike/>
        </w:rPr>
        <w:t>：</w:t>
      </w:r>
      <w:r w:rsidR="00563D5C" w:rsidRPr="00434B7D">
        <w:rPr>
          <w:strike/>
        </w:rPr>
        <w:t>Power Mode ON</w:t>
      </w:r>
    </w:p>
    <w:p w14:paraId="5F0B9623" w14:textId="3494F935" w:rsidR="002F4AAF" w:rsidRPr="00434B7D" w:rsidRDefault="002F4AAF" w:rsidP="00C93DE2">
      <w:pPr>
        <w:rPr>
          <w:strike/>
        </w:rPr>
      </w:pPr>
      <w:r w:rsidRPr="00434B7D">
        <w:rPr>
          <w:rFonts w:hint="eastAsia"/>
          <w:b/>
          <w:strike/>
          <w:u w:val="single"/>
        </w:rPr>
        <w:t>标定信息</w:t>
      </w:r>
      <w:r w:rsidRPr="00434B7D">
        <w:rPr>
          <w:rFonts w:hint="eastAsia"/>
          <w:strike/>
        </w:rPr>
        <w:t>：</w:t>
      </w:r>
      <w:r w:rsidRPr="00434B7D">
        <w:rPr>
          <w:rFonts w:hint="eastAsia"/>
          <w:strike/>
        </w:rPr>
        <w:t>N/A</w:t>
      </w:r>
    </w:p>
    <w:p w14:paraId="6FB26386" w14:textId="77777777" w:rsidR="002F4AAF" w:rsidRPr="00434B7D" w:rsidRDefault="002F4AAF" w:rsidP="00C93DE2">
      <w:pPr>
        <w:rPr>
          <w:strike/>
        </w:rPr>
      </w:pPr>
    </w:p>
    <w:p w14:paraId="63986B59" w14:textId="291041AA" w:rsidR="00C93DE2" w:rsidRPr="00434B7D" w:rsidRDefault="00C93DE2" w:rsidP="00C93DE2">
      <w:pPr>
        <w:rPr>
          <w:strike/>
        </w:rPr>
      </w:pPr>
      <w:r w:rsidRPr="00434B7D">
        <w:rPr>
          <w:rFonts w:hint="eastAsia"/>
          <w:strike/>
        </w:rPr>
        <w:t>备注：当前</w:t>
      </w:r>
      <w:r w:rsidRPr="00434B7D">
        <w:rPr>
          <w:rFonts w:hint="eastAsia"/>
          <w:strike/>
        </w:rPr>
        <w:t>CLEA</w:t>
      </w:r>
      <w:r w:rsidRPr="00434B7D">
        <w:rPr>
          <w:rFonts w:hint="eastAsia"/>
          <w:strike/>
        </w:rPr>
        <w:t>架构</w:t>
      </w:r>
      <w:r w:rsidR="00DA226E" w:rsidRPr="00434B7D">
        <w:rPr>
          <w:rFonts w:hint="eastAsia"/>
          <w:strike/>
        </w:rPr>
        <w:t>MY</w:t>
      </w:r>
      <w:r w:rsidR="00DA226E" w:rsidRPr="00434B7D">
        <w:rPr>
          <w:strike/>
        </w:rPr>
        <w:t>23</w:t>
      </w:r>
      <w:r w:rsidRPr="00434B7D">
        <w:rPr>
          <w:rFonts w:hint="eastAsia"/>
          <w:strike/>
        </w:rPr>
        <w:t>没有</w:t>
      </w:r>
      <w:r w:rsidRPr="00434B7D">
        <w:rPr>
          <w:rFonts w:hint="eastAsia"/>
          <w:strike/>
        </w:rPr>
        <w:t>ECC</w:t>
      </w:r>
      <w:r w:rsidRPr="00434B7D">
        <w:rPr>
          <w:rFonts w:hint="eastAsia"/>
          <w:strike/>
        </w:rPr>
        <w:t>支持空调</w:t>
      </w:r>
      <w:r w:rsidR="002D5FF6" w:rsidRPr="00434B7D">
        <w:rPr>
          <w:rFonts w:hint="eastAsia"/>
          <w:strike/>
        </w:rPr>
        <w:t>能耗</w:t>
      </w:r>
      <w:r w:rsidRPr="00434B7D">
        <w:rPr>
          <w:rFonts w:hint="eastAsia"/>
          <w:strike/>
        </w:rPr>
        <w:t>模式调节，空调</w:t>
      </w:r>
      <w:r w:rsidR="002D5FF6" w:rsidRPr="00434B7D">
        <w:rPr>
          <w:rFonts w:hint="eastAsia"/>
          <w:strike/>
        </w:rPr>
        <w:t>能耗</w:t>
      </w:r>
      <w:r w:rsidRPr="00434B7D">
        <w:rPr>
          <w:rFonts w:hint="eastAsia"/>
          <w:strike/>
        </w:rPr>
        <w:t>模式调节适用于新能源车。</w:t>
      </w:r>
    </w:p>
    <w:p w14:paraId="352DD2F6" w14:textId="1C2555BD" w:rsidR="00DA226E" w:rsidRPr="00434B7D" w:rsidRDefault="00DA226E" w:rsidP="00DA226E">
      <w:pPr>
        <w:pStyle w:val="Heading4"/>
        <w:rPr>
          <w:strike/>
        </w:rPr>
      </w:pPr>
      <w:r w:rsidRPr="00434B7D">
        <w:rPr>
          <w:strike/>
        </w:rPr>
        <w:t>GB</w:t>
      </w:r>
      <w:r w:rsidRPr="00434B7D">
        <w:rPr>
          <w:rFonts w:hint="eastAsia"/>
          <w:strike/>
        </w:rPr>
        <w:t>空调能耗模式调节</w:t>
      </w:r>
    </w:p>
    <w:p w14:paraId="5F56EAE1" w14:textId="00B10B2B" w:rsidR="00DA226E" w:rsidRPr="00434B7D" w:rsidRDefault="002F4AAF" w:rsidP="00DA226E">
      <w:pPr>
        <w:ind w:left="420"/>
        <w:rPr>
          <w:strike/>
        </w:rPr>
      </w:pPr>
      <w:r w:rsidRPr="00434B7D">
        <w:rPr>
          <w:rFonts w:hint="eastAsia"/>
          <w:strike/>
        </w:rPr>
        <w:t>N/A</w:t>
      </w:r>
    </w:p>
    <w:p w14:paraId="7E595C4B" w14:textId="383157D1" w:rsidR="00662E63" w:rsidRPr="0098528C" w:rsidRDefault="00E73BC7" w:rsidP="00E25A18">
      <w:pPr>
        <w:pStyle w:val="Heading3"/>
      </w:pPr>
      <w:bookmarkStart w:id="20" w:name="_Toc58413260"/>
      <w:r w:rsidRPr="0098528C">
        <w:rPr>
          <w:rFonts w:hint="eastAsia"/>
        </w:rPr>
        <w:t>工作模式</w:t>
      </w:r>
      <w:r w:rsidRPr="0098528C">
        <w:rPr>
          <w:rFonts w:hint="eastAsia"/>
        </w:rPr>
        <w:t>(</w:t>
      </w:r>
      <w:r w:rsidR="00662E63" w:rsidRPr="0098528C">
        <w:rPr>
          <w:rFonts w:hint="eastAsia"/>
        </w:rPr>
        <w:t>A</w:t>
      </w:r>
      <w:r w:rsidR="00321D5A" w:rsidRPr="0098528C">
        <w:rPr>
          <w:sz w:val="6"/>
        </w:rPr>
        <w:t xml:space="preserve"> </w:t>
      </w:r>
      <w:r w:rsidR="00662E63" w:rsidRPr="0098528C">
        <w:rPr>
          <w:rFonts w:hint="eastAsia"/>
        </w:rPr>
        <w:t>/C</w:t>
      </w:r>
      <w:r w:rsidRPr="0098528C">
        <w:rPr>
          <w:rFonts w:hint="eastAsia"/>
        </w:rPr>
        <w:t>)</w:t>
      </w:r>
      <w:bookmarkEnd w:id="20"/>
    </w:p>
    <w:p w14:paraId="4536B5D0" w14:textId="4F1956B4" w:rsidR="00662E63" w:rsidRPr="0098528C" w:rsidRDefault="00C469D6" w:rsidP="00CB6676">
      <w:pPr>
        <w:ind w:firstLine="420"/>
      </w:pPr>
      <w:r w:rsidRPr="0098528C">
        <w:rPr>
          <w:rFonts w:hint="eastAsia"/>
        </w:rPr>
        <w:t>工作</w:t>
      </w:r>
      <w:r w:rsidR="00662E63" w:rsidRPr="0098528C">
        <w:rPr>
          <w:rFonts w:hint="eastAsia"/>
        </w:rPr>
        <w:t>模式适用于前排空调。</w:t>
      </w:r>
    </w:p>
    <w:p w14:paraId="7DBBE698" w14:textId="03298B71" w:rsidR="003B715D" w:rsidRPr="0098528C" w:rsidRDefault="003B715D" w:rsidP="00CB6676">
      <w:pPr>
        <w:ind w:firstLine="420"/>
      </w:pPr>
      <w:r w:rsidRPr="0098528C">
        <w:t xml:space="preserve">The </w:t>
      </w:r>
      <w:r w:rsidR="00C469D6" w:rsidRPr="0098528C">
        <w:rPr>
          <w:rFonts w:hint="eastAsia"/>
        </w:rPr>
        <w:t>A/C</w:t>
      </w:r>
      <w:r w:rsidR="00C469D6" w:rsidRPr="0098528C">
        <w:t xml:space="preserve"> </w:t>
      </w:r>
      <w:r w:rsidR="00C469D6" w:rsidRPr="0098528C">
        <w:rPr>
          <w:rFonts w:hint="eastAsia"/>
        </w:rPr>
        <w:t>mode</w:t>
      </w:r>
      <w:r w:rsidR="00C469D6" w:rsidRPr="0098528C">
        <w:t xml:space="preserve"> </w:t>
      </w:r>
      <w:r w:rsidRPr="0098528C">
        <w:t>shall be applicable to the front</w:t>
      </w:r>
      <w:r w:rsidRPr="0098528C">
        <w:rPr>
          <w:rFonts w:hint="eastAsia"/>
        </w:rPr>
        <w:t>-row</w:t>
      </w:r>
      <w:r w:rsidRPr="0098528C">
        <w:t xml:space="preserve"> air condition</w:t>
      </w:r>
      <w:r w:rsidRPr="0098528C">
        <w:rPr>
          <w:rFonts w:hint="eastAsia"/>
        </w:rPr>
        <w:t>ing</w:t>
      </w:r>
      <w:r w:rsidRPr="0098528C">
        <w:t>.</w:t>
      </w:r>
    </w:p>
    <w:p w14:paraId="5EE9BD1C" w14:textId="6652AE23" w:rsidR="00662E63" w:rsidRPr="00D9786C" w:rsidRDefault="00662E63" w:rsidP="00CB6676">
      <w:pPr>
        <w:ind w:firstLine="420"/>
      </w:pPr>
      <w:r w:rsidRPr="004A4970">
        <w:rPr>
          <w:rFonts w:hint="eastAsia"/>
        </w:rPr>
        <w:t>空调工作模式</w:t>
      </w:r>
      <w:r w:rsidR="0021015B" w:rsidRPr="004A4970">
        <w:rPr>
          <w:rFonts w:hint="eastAsia"/>
        </w:rPr>
        <w:t>描述的是</w:t>
      </w:r>
      <w:r w:rsidRPr="00D9786C">
        <w:rPr>
          <w:rFonts w:hint="eastAsia"/>
        </w:rPr>
        <w:t>当前空调的压缩机工作状态，包括</w:t>
      </w:r>
      <w:r w:rsidRPr="00D9786C">
        <w:t>AUTO</w:t>
      </w:r>
      <w:r w:rsidRPr="00D9786C">
        <w:rPr>
          <w:rFonts w:hint="eastAsia"/>
        </w:rPr>
        <w:t>、</w:t>
      </w:r>
      <w:r w:rsidRPr="00D9786C">
        <w:t xml:space="preserve"> COMP_OFF</w:t>
      </w:r>
      <w:r w:rsidRPr="00D9786C">
        <w:rPr>
          <w:rFonts w:hint="eastAsia"/>
        </w:rPr>
        <w:t>、</w:t>
      </w:r>
      <w:r w:rsidRPr="00D9786C">
        <w:t xml:space="preserve"> COMP_ON</w:t>
      </w:r>
      <w:r w:rsidRPr="00D9786C">
        <w:rPr>
          <w:rFonts w:hint="eastAsia"/>
        </w:rPr>
        <w:t>，具体参考附件或标定文件。</w:t>
      </w:r>
    </w:p>
    <w:p w14:paraId="09131798" w14:textId="337ACA0E" w:rsidR="0084430C" w:rsidRDefault="0084430C" w:rsidP="00CB6676">
      <w:pPr>
        <w:ind w:firstLine="420"/>
      </w:pPr>
      <w:r w:rsidRPr="00D9786C">
        <w:t>The A</w:t>
      </w:r>
      <w:r w:rsidR="00321D5A" w:rsidRPr="00D9786C">
        <w:rPr>
          <w:sz w:val="2"/>
        </w:rPr>
        <w:t xml:space="preserve"> </w:t>
      </w:r>
      <w:r w:rsidRPr="00D9786C">
        <w:t>/C mode is mainly applicable to traditional energy vehicles. This mode and the Climate</w:t>
      </w:r>
      <w:r w:rsidR="00C469D6" w:rsidRPr="00D9786C">
        <w:t xml:space="preserve"> </w:t>
      </w:r>
      <w:r w:rsidRPr="00D9786C">
        <w:t>Mode</w:t>
      </w:r>
      <w:r w:rsidR="00C469D6" w:rsidRPr="00D9786C">
        <w:t xml:space="preserve"> </w:t>
      </w:r>
      <w:r w:rsidRPr="00D9786C">
        <w:t>cannot run at the same time. It refers to the current operation status of the air conditioner compressor, including AUTO, COMP_OFF, COMP_ON and COMP_ECON. Please refer to the attachment or calibration document for details.</w:t>
      </w:r>
    </w:p>
    <w:p w14:paraId="08A64ABD" w14:textId="16248FC7" w:rsidR="00AF2439" w:rsidRPr="00AF2439" w:rsidRDefault="00AF2439" w:rsidP="00CB6676">
      <w:pPr>
        <w:ind w:firstLine="420"/>
        <w:rPr>
          <w:color w:val="FF0000"/>
        </w:rPr>
      </w:pPr>
      <w:r w:rsidRPr="00AF2439">
        <w:rPr>
          <w:rFonts w:hint="eastAsia"/>
          <w:color w:val="FF0000"/>
        </w:rPr>
        <w:t>通过标定</w:t>
      </w:r>
      <w:r w:rsidRPr="00AF2439">
        <w:rPr>
          <w:rFonts w:hint="eastAsia"/>
          <w:color w:val="FF0000"/>
        </w:rPr>
        <w:t>A</w:t>
      </w:r>
      <w:r w:rsidRPr="00AF2439">
        <w:rPr>
          <w:color w:val="FF0000"/>
        </w:rPr>
        <w:t>ir_Conditioning_Compressor_Type</w:t>
      </w:r>
      <w:r w:rsidRPr="00AF2439">
        <w:rPr>
          <w:rFonts w:hint="eastAsia"/>
          <w:color w:val="FF0000"/>
        </w:rPr>
        <w:t>来判断是否支持工作模式。</w:t>
      </w:r>
    </w:p>
    <w:p w14:paraId="5A297DD3" w14:textId="170F8200" w:rsidR="00E30F43" w:rsidRPr="00D9786C" w:rsidRDefault="00E30F43" w:rsidP="00E30F43">
      <w:pPr>
        <w:pStyle w:val="Heading4"/>
      </w:pPr>
      <w:r w:rsidRPr="00D9786C">
        <w:rPr>
          <w:rFonts w:hint="eastAsia"/>
        </w:rPr>
        <w:lastRenderedPageBreak/>
        <w:t>CLEA</w:t>
      </w:r>
      <w:r w:rsidR="00A4110F" w:rsidRPr="00D9786C">
        <w:rPr>
          <w:rFonts w:hint="eastAsia"/>
        </w:rPr>
        <w:t xml:space="preserve"> Air Condition </w:t>
      </w:r>
      <w:r w:rsidR="00A4110F" w:rsidRPr="00D9786C">
        <w:t>(A/C) ON/OFF</w:t>
      </w:r>
    </w:p>
    <w:p w14:paraId="051BEEB0" w14:textId="60D47080" w:rsidR="000604CD" w:rsidRPr="0098528C" w:rsidRDefault="00A4110F" w:rsidP="00CB6676">
      <w:pPr>
        <w:rPr>
          <w:rFonts w:ascii="Times New Roman" w:hAnsi="Times New Roman" w:cs="Times New Roman"/>
          <w:b/>
          <w:u w:val="single"/>
        </w:rPr>
      </w:pPr>
      <w:r w:rsidRPr="0098528C">
        <w:rPr>
          <w:rFonts w:ascii="Times New Roman" w:hAnsi="Times New Roman" w:cs="Times New Roman" w:hint="eastAsia"/>
          <w:b/>
          <w:u w:val="single"/>
        </w:rPr>
        <w:t>信号发送</w:t>
      </w:r>
    </w:p>
    <w:p w14:paraId="6B52ECD7" w14:textId="47993EE7" w:rsidR="00A4110F" w:rsidRPr="00D9786C" w:rsidRDefault="000604CD" w:rsidP="00CB6676">
      <w:r w:rsidRPr="0098528C">
        <w:tab/>
      </w:r>
      <w:commentRangeStart w:id="21"/>
      <w:commentRangeStart w:id="22"/>
      <w:r w:rsidRPr="0098528C">
        <w:rPr>
          <w:rFonts w:hint="eastAsia"/>
        </w:rPr>
        <w:t>娱乐系统支持</w:t>
      </w:r>
      <w:r w:rsidR="00B764B1" w:rsidRPr="0098528C">
        <w:rPr>
          <w:rFonts w:hint="eastAsia"/>
        </w:rPr>
        <w:t>通过两种方式对</w:t>
      </w:r>
      <w:r w:rsidR="00B764B1" w:rsidRPr="0098528C">
        <w:rPr>
          <w:rFonts w:hint="eastAsia"/>
        </w:rPr>
        <w:t>A/C</w:t>
      </w:r>
      <w:r w:rsidR="00B764B1" w:rsidRPr="0098528C">
        <w:rPr>
          <w:rFonts w:hint="eastAsia"/>
        </w:rPr>
        <w:t>的工作模式进行控制。</w:t>
      </w:r>
      <w:commentRangeEnd w:id="21"/>
      <w:r w:rsidR="00D27C1A" w:rsidRPr="00D9786C">
        <w:rPr>
          <w:rStyle w:val="CommentReference"/>
        </w:rPr>
        <w:commentReference w:id="21"/>
      </w:r>
      <w:commentRangeEnd w:id="22"/>
      <w:r w:rsidR="00016BDD" w:rsidRPr="00D9786C">
        <w:rPr>
          <w:rStyle w:val="CommentReference"/>
        </w:rPr>
        <w:commentReference w:id="22"/>
      </w:r>
    </w:p>
    <w:p w14:paraId="4C474EC2" w14:textId="062C71D8" w:rsidR="0098427C" w:rsidRPr="00D9786C" w:rsidRDefault="00B764B1" w:rsidP="00CB6676">
      <w:r w:rsidRPr="0098528C">
        <w:tab/>
      </w:r>
      <w:r w:rsidRPr="0098528C">
        <w:rPr>
          <w:rFonts w:hint="eastAsia"/>
        </w:rPr>
        <w:t>方式一，娱乐系统通过</w:t>
      </w:r>
      <w:r w:rsidR="00175D1D" w:rsidRPr="0098528C">
        <w:rPr>
          <w:rFonts w:hint="eastAsia"/>
        </w:rPr>
        <w:t>信号</w:t>
      </w:r>
      <w:r w:rsidR="00D27C1A" w:rsidRPr="0098528C">
        <w:rPr>
          <w:b/>
          <w:i/>
        </w:rPr>
        <w:t>Request Compressor Setting Change Info</w:t>
      </w:r>
      <w:r w:rsidR="00175D1D" w:rsidRPr="0098528C">
        <w:rPr>
          <w:rFonts w:hint="eastAsia"/>
        </w:rPr>
        <w:t>对</w:t>
      </w:r>
      <w:r w:rsidR="00175D1D" w:rsidRPr="0098528C">
        <w:rPr>
          <w:rFonts w:hint="eastAsia"/>
        </w:rPr>
        <w:t>A/C</w:t>
      </w:r>
      <w:r w:rsidR="00175D1D" w:rsidRPr="0098528C">
        <w:rPr>
          <w:rFonts w:hint="eastAsia"/>
        </w:rPr>
        <w:t>的工作模式进行切换控制，</w:t>
      </w:r>
      <w:r w:rsidR="00D27C1A" w:rsidRPr="0098528C">
        <w:rPr>
          <w:rFonts w:hint="eastAsia"/>
        </w:rPr>
        <w:t>默认发送的信号值为</w:t>
      </w:r>
      <w:r w:rsidR="00D27C1A" w:rsidRPr="0098528C">
        <w:rPr>
          <w:rFonts w:hint="eastAsia"/>
        </w:rPr>
        <w:t xml:space="preserve"> $0 = FALSE</w:t>
      </w:r>
      <w:r w:rsidR="00D27C1A" w:rsidRPr="0098528C">
        <w:rPr>
          <w:rFonts w:hint="eastAsia"/>
        </w:rPr>
        <w:t>，当需要切换一次</w:t>
      </w:r>
      <w:r w:rsidR="00D27C1A" w:rsidRPr="0098528C">
        <w:rPr>
          <w:rFonts w:hint="eastAsia"/>
        </w:rPr>
        <w:t>A/C</w:t>
      </w:r>
      <w:r w:rsidR="00D27C1A" w:rsidRPr="0098528C">
        <w:rPr>
          <w:rFonts w:hint="eastAsia"/>
        </w:rPr>
        <w:t>状态时，娱乐系统发送信号值</w:t>
      </w:r>
      <w:r w:rsidR="00D27C1A" w:rsidRPr="0098528C">
        <w:rPr>
          <w:rFonts w:hint="eastAsia"/>
        </w:rPr>
        <w:t>$1 = TRUE</w:t>
      </w:r>
      <w:r w:rsidR="00D27C1A" w:rsidRPr="00546985">
        <w:rPr>
          <w:rFonts w:hint="eastAsia"/>
          <w:strike/>
        </w:rPr>
        <w:t>一段时间</w:t>
      </w:r>
      <w:r w:rsidR="002B270D" w:rsidRPr="00546985">
        <w:rPr>
          <w:rFonts w:hint="eastAsia"/>
          <w:color w:val="FF0000"/>
        </w:rPr>
        <w:t>并保持标定</w:t>
      </w:r>
      <w:r w:rsidR="002B270D" w:rsidRPr="00546985">
        <w:rPr>
          <w:color w:val="FF0000"/>
        </w:rPr>
        <w:t>MIN_UPDATE_TIME</w:t>
      </w:r>
      <w:r w:rsidR="002B270D" w:rsidRPr="00546985">
        <w:rPr>
          <w:rFonts w:hint="eastAsia"/>
          <w:color w:val="FF0000"/>
        </w:rPr>
        <w:t>所定义的时长</w:t>
      </w:r>
      <w:r w:rsidR="00D27C1A" w:rsidRPr="00D9786C">
        <w:rPr>
          <w:rFonts w:hint="eastAsia"/>
        </w:rPr>
        <w:t>，然后再发送信号值</w:t>
      </w:r>
      <w:r w:rsidR="00D27C1A" w:rsidRPr="00D9786C">
        <w:rPr>
          <w:rFonts w:hint="eastAsia"/>
        </w:rPr>
        <w:t xml:space="preserve"> $0 = FALSE</w:t>
      </w:r>
      <w:r w:rsidR="00D27C1A" w:rsidRPr="00D9786C">
        <w:rPr>
          <w:rFonts w:hint="eastAsia"/>
        </w:rPr>
        <w:t>。</w:t>
      </w:r>
      <w:r w:rsidR="002F1B4B" w:rsidRPr="00BE5023">
        <w:rPr>
          <w:rFonts w:hint="eastAsia"/>
        </w:rPr>
        <w:t>每次切换</w:t>
      </w:r>
      <w:r w:rsidR="002F1B4B" w:rsidRPr="00BE5023">
        <w:t>A/C</w:t>
      </w:r>
      <w:r w:rsidR="002F1B4B" w:rsidRPr="00BE5023">
        <w:rPr>
          <w:rFonts w:hint="eastAsia"/>
        </w:rPr>
        <w:t>状态时，状态通过</w:t>
      </w:r>
      <w:r w:rsidR="002F1B4B" w:rsidRPr="00BE5023">
        <w:rPr>
          <w:b/>
          <w:i/>
        </w:rPr>
        <w:t>Indication Compressor Setting</w:t>
      </w:r>
      <w:r w:rsidR="002F1B4B" w:rsidRPr="00BE5023">
        <w:rPr>
          <w:rFonts w:hint="eastAsia"/>
        </w:rPr>
        <w:t>来获取。</w:t>
      </w:r>
    </w:p>
    <w:p w14:paraId="02B862A2" w14:textId="3884DA03" w:rsidR="00165DAC" w:rsidRPr="0098528C" w:rsidRDefault="00165DAC" w:rsidP="00CB6676">
      <w:r w:rsidRPr="0098528C">
        <w:tab/>
      </w:r>
      <w:r w:rsidR="00D27C1A" w:rsidRPr="0098528C">
        <w:rPr>
          <w:rFonts w:hint="eastAsia"/>
        </w:rPr>
        <w:t>方式二，娱乐系统通过</w:t>
      </w:r>
      <w:r w:rsidRPr="0098528C">
        <w:rPr>
          <w:rFonts w:hint="eastAsia"/>
        </w:rPr>
        <w:t>信号</w:t>
      </w:r>
      <w:r w:rsidR="00677DA6" w:rsidRPr="0098528C">
        <w:rPr>
          <w:b/>
          <w:i/>
        </w:rPr>
        <w:t>Request Compressor Setting Info</w:t>
      </w:r>
      <w:r w:rsidR="00D27C1A" w:rsidRPr="0098528C">
        <w:rPr>
          <w:rFonts w:hint="eastAsia"/>
        </w:rPr>
        <w:t>进行</w:t>
      </w:r>
      <w:r w:rsidR="00D27C1A" w:rsidRPr="0098528C">
        <w:rPr>
          <w:rFonts w:hint="eastAsia"/>
        </w:rPr>
        <w:t>A/C</w:t>
      </w:r>
      <w:r w:rsidR="00D27C1A" w:rsidRPr="0098528C">
        <w:rPr>
          <w:rFonts w:hint="eastAsia"/>
        </w:rPr>
        <w:t>的状态进行控制，枚举</w:t>
      </w:r>
      <w:r w:rsidRPr="0098528C">
        <w:rPr>
          <w:rFonts w:hint="eastAsia"/>
        </w:rPr>
        <w:t>值对应如下：</w:t>
      </w:r>
    </w:p>
    <w:p w14:paraId="5EAF78F4" w14:textId="12D2A805" w:rsidR="00677DA6" w:rsidRPr="0098528C" w:rsidRDefault="00677DA6" w:rsidP="000E1C54">
      <w:pPr>
        <w:pStyle w:val="ListParagraph"/>
        <w:numPr>
          <w:ilvl w:val="0"/>
          <w:numId w:val="7"/>
        </w:numPr>
        <w:ind w:firstLineChars="0"/>
      </w:pPr>
      <w:r w:rsidRPr="0098528C">
        <w:t>$0=NoAction</w:t>
      </w:r>
      <w:r w:rsidRPr="0098528C">
        <w:rPr>
          <w:rFonts w:hint="eastAsia"/>
        </w:rPr>
        <w:t>，表示</w:t>
      </w:r>
      <w:r w:rsidRPr="0098528C">
        <w:rPr>
          <w:rFonts w:hint="eastAsia"/>
        </w:rPr>
        <w:t>VCS</w:t>
      </w:r>
      <w:r w:rsidRPr="0098528C">
        <w:rPr>
          <w:rFonts w:hint="eastAsia"/>
        </w:rPr>
        <w:t>没有控制请求，默认发送值；</w:t>
      </w:r>
      <w:r w:rsidRPr="0098528C">
        <w:t xml:space="preserve"> </w:t>
      </w:r>
    </w:p>
    <w:p w14:paraId="2FEDC05F" w14:textId="2F0E56CA" w:rsidR="00677DA6" w:rsidRPr="0098528C" w:rsidRDefault="00677DA6" w:rsidP="000E1C54">
      <w:pPr>
        <w:pStyle w:val="ListParagraph"/>
        <w:numPr>
          <w:ilvl w:val="0"/>
          <w:numId w:val="7"/>
        </w:numPr>
        <w:ind w:firstLineChars="0"/>
      </w:pPr>
      <w:r w:rsidRPr="0098528C">
        <w:t>$1=COMP_OFF</w:t>
      </w:r>
      <w:r w:rsidRPr="0098528C">
        <w:rPr>
          <w:rFonts w:hint="eastAsia"/>
        </w:rPr>
        <w:t>，表示</w:t>
      </w:r>
      <w:r w:rsidRPr="0098528C">
        <w:rPr>
          <w:rFonts w:hint="eastAsia"/>
        </w:rPr>
        <w:t>VCS</w:t>
      </w:r>
      <w:r w:rsidRPr="0098528C">
        <w:rPr>
          <w:rFonts w:hint="eastAsia"/>
        </w:rPr>
        <w:t>请求</w:t>
      </w:r>
      <w:r w:rsidRPr="0098528C">
        <w:rPr>
          <w:rFonts w:hint="eastAsia"/>
        </w:rPr>
        <w:t>ECC</w:t>
      </w:r>
      <w:r w:rsidRPr="0098528C">
        <w:rPr>
          <w:rFonts w:hint="eastAsia"/>
        </w:rPr>
        <w:t>将</w:t>
      </w:r>
      <w:r w:rsidRPr="0098528C">
        <w:rPr>
          <w:rFonts w:hint="eastAsia"/>
        </w:rPr>
        <w:t>A/C</w:t>
      </w:r>
      <w:r w:rsidRPr="0098528C">
        <w:rPr>
          <w:rFonts w:hint="eastAsia"/>
        </w:rPr>
        <w:t>调节至</w:t>
      </w:r>
      <w:r w:rsidRPr="0098528C">
        <w:rPr>
          <w:rFonts w:hint="eastAsia"/>
        </w:rPr>
        <w:t>OFF</w:t>
      </w:r>
      <w:r w:rsidRPr="0098528C">
        <w:rPr>
          <w:rFonts w:hint="eastAsia"/>
        </w:rPr>
        <w:t>的状态；</w:t>
      </w:r>
    </w:p>
    <w:p w14:paraId="2579D24F" w14:textId="5138D5E8" w:rsidR="00677DA6" w:rsidRPr="0098528C" w:rsidRDefault="00677DA6" w:rsidP="000E1C54">
      <w:pPr>
        <w:pStyle w:val="ListParagraph"/>
        <w:numPr>
          <w:ilvl w:val="0"/>
          <w:numId w:val="7"/>
        </w:numPr>
        <w:ind w:firstLineChars="0"/>
      </w:pPr>
      <w:r w:rsidRPr="0098528C">
        <w:t>$2=COMP_ON</w:t>
      </w:r>
      <w:r w:rsidRPr="0098528C">
        <w:rPr>
          <w:rFonts w:hint="eastAsia"/>
        </w:rPr>
        <w:t>，表示</w:t>
      </w:r>
      <w:r w:rsidRPr="0098528C">
        <w:rPr>
          <w:rFonts w:hint="eastAsia"/>
        </w:rPr>
        <w:t>VCS</w:t>
      </w:r>
      <w:r w:rsidRPr="0098528C">
        <w:rPr>
          <w:rFonts w:hint="eastAsia"/>
        </w:rPr>
        <w:t>请求</w:t>
      </w:r>
      <w:r w:rsidRPr="0098528C">
        <w:rPr>
          <w:rFonts w:hint="eastAsia"/>
        </w:rPr>
        <w:t>ECC</w:t>
      </w:r>
      <w:r w:rsidRPr="0098528C">
        <w:rPr>
          <w:rFonts w:hint="eastAsia"/>
        </w:rPr>
        <w:t>将</w:t>
      </w:r>
      <w:r w:rsidRPr="0098528C">
        <w:rPr>
          <w:rFonts w:hint="eastAsia"/>
        </w:rPr>
        <w:t>A/C</w:t>
      </w:r>
      <w:r w:rsidRPr="0098528C">
        <w:rPr>
          <w:rFonts w:hint="eastAsia"/>
        </w:rPr>
        <w:t>调节至</w:t>
      </w:r>
      <w:r w:rsidRPr="0098528C">
        <w:rPr>
          <w:rFonts w:hint="eastAsia"/>
        </w:rPr>
        <w:t>ON</w:t>
      </w:r>
      <w:r w:rsidRPr="0098528C">
        <w:rPr>
          <w:rFonts w:hint="eastAsia"/>
        </w:rPr>
        <w:t>的状态；</w:t>
      </w:r>
    </w:p>
    <w:p w14:paraId="082A6B8D" w14:textId="3FF95A13" w:rsidR="00165DAC" w:rsidRPr="00D9786C" w:rsidRDefault="00677DA6" w:rsidP="003A7325">
      <w:pPr>
        <w:pStyle w:val="ListParagraph"/>
        <w:numPr>
          <w:ilvl w:val="0"/>
          <w:numId w:val="7"/>
        </w:numPr>
        <w:ind w:firstLineChars="0"/>
      </w:pPr>
      <w:r w:rsidRPr="0098528C">
        <w:t>$3=COMP_ECON</w:t>
      </w:r>
      <w:r w:rsidRPr="0098528C">
        <w:rPr>
          <w:rFonts w:hint="eastAsia"/>
        </w:rPr>
        <w:t>，</w:t>
      </w:r>
      <w:r w:rsidR="00465ADF" w:rsidRPr="00BE5023">
        <w:t>reserved</w:t>
      </w:r>
      <w:r w:rsidRPr="00D9786C">
        <w:rPr>
          <w:rFonts w:hint="eastAsia"/>
        </w:rPr>
        <w:t>；</w:t>
      </w:r>
    </w:p>
    <w:p w14:paraId="46C3DBB9" w14:textId="77777777" w:rsidR="00CB6676" w:rsidRPr="00D9786C" w:rsidRDefault="00CB6676" w:rsidP="00CB6676">
      <w:pPr>
        <w:ind w:firstLine="420"/>
      </w:pPr>
    </w:p>
    <w:p w14:paraId="1A171C6E" w14:textId="77777777" w:rsidR="0081077A" w:rsidRPr="0098528C" w:rsidRDefault="0081077A" w:rsidP="00CB6676">
      <w:r w:rsidRPr="0098528C">
        <w:t>Update Time: 10ms</w:t>
      </w:r>
    </w:p>
    <w:p w14:paraId="1D5CD57E" w14:textId="03AA79DD" w:rsidR="0081077A" w:rsidRPr="0098528C" w:rsidRDefault="0081077A" w:rsidP="00CB6676">
      <w:r w:rsidRPr="0098528C">
        <w:t>Periodic Interval: 500ms</w:t>
      </w:r>
    </w:p>
    <w:p w14:paraId="71C1A93F" w14:textId="00E3C276" w:rsidR="00677DA6" w:rsidRPr="0098528C" w:rsidRDefault="00677DA6" w:rsidP="00677DA6">
      <w:pPr>
        <w:rPr>
          <w:rFonts w:ascii="Times New Roman" w:hAnsi="Times New Roman" w:cs="Times New Roman"/>
        </w:rPr>
      </w:pPr>
    </w:p>
    <w:p w14:paraId="3CA7CB43" w14:textId="487EF5BD" w:rsidR="00677DA6" w:rsidRPr="0098528C" w:rsidRDefault="00677DA6" w:rsidP="00677DA6">
      <w:pPr>
        <w:rPr>
          <w:rFonts w:ascii="Times New Roman" w:hAnsi="Times New Roman" w:cs="Times New Roman"/>
          <w:b/>
          <w:u w:val="single"/>
        </w:rPr>
      </w:pPr>
      <w:r w:rsidRPr="0098528C">
        <w:rPr>
          <w:rFonts w:ascii="Times New Roman" w:hAnsi="Times New Roman" w:cs="Times New Roman" w:hint="eastAsia"/>
          <w:b/>
          <w:u w:val="single"/>
        </w:rPr>
        <w:t>信号接收</w:t>
      </w:r>
    </w:p>
    <w:p w14:paraId="49A63837" w14:textId="5B48068C" w:rsidR="00677DA6" w:rsidRPr="0098528C" w:rsidRDefault="00677DA6" w:rsidP="00CB6676">
      <w:r w:rsidRPr="0098528C">
        <w:tab/>
      </w:r>
      <w:r w:rsidRPr="0098528C">
        <w:rPr>
          <w:rFonts w:hint="eastAsia"/>
        </w:rPr>
        <w:t>VCS</w:t>
      </w:r>
      <w:r w:rsidRPr="0098528C">
        <w:rPr>
          <w:rFonts w:hint="eastAsia"/>
        </w:rPr>
        <w:t>通过信号</w:t>
      </w:r>
      <w:r w:rsidR="0081077A" w:rsidRPr="0098528C">
        <w:rPr>
          <w:b/>
          <w:i/>
        </w:rPr>
        <w:t>Indication Compressor Setting</w:t>
      </w:r>
      <w:r w:rsidRPr="0098528C">
        <w:rPr>
          <w:rFonts w:hint="eastAsia"/>
        </w:rPr>
        <w:t>获取</w:t>
      </w:r>
      <w:r w:rsidRPr="0098528C">
        <w:rPr>
          <w:rFonts w:hint="eastAsia"/>
        </w:rPr>
        <w:t>A/C</w:t>
      </w:r>
      <w:r w:rsidRPr="0098528C">
        <w:rPr>
          <w:rFonts w:hint="eastAsia"/>
        </w:rPr>
        <w:t>的工作状态，信号的枚举值对应如下：</w:t>
      </w:r>
    </w:p>
    <w:p w14:paraId="0A321937" w14:textId="65E9557C" w:rsidR="0081077A" w:rsidRPr="00D9786C" w:rsidRDefault="0081077A" w:rsidP="000E1C54">
      <w:pPr>
        <w:pStyle w:val="ListParagraph"/>
        <w:numPr>
          <w:ilvl w:val="0"/>
          <w:numId w:val="8"/>
        </w:numPr>
        <w:ind w:firstLineChars="0"/>
      </w:pPr>
      <w:r w:rsidRPr="0098528C">
        <w:t>$0=AUTO</w:t>
      </w:r>
      <w:r w:rsidRPr="0098528C">
        <w:rPr>
          <w:rFonts w:hint="eastAsia"/>
        </w:rPr>
        <w:t>，</w:t>
      </w:r>
      <w:commentRangeStart w:id="23"/>
      <w:commentRangeStart w:id="24"/>
      <w:r w:rsidRPr="0098528C">
        <w:rPr>
          <w:rFonts w:hint="eastAsia"/>
        </w:rPr>
        <w:t>表示空调的</w:t>
      </w:r>
      <w:r w:rsidRPr="0098528C">
        <w:rPr>
          <w:rFonts w:hint="eastAsia"/>
        </w:rPr>
        <w:t>A/C</w:t>
      </w:r>
      <w:r w:rsidRPr="0098528C">
        <w:rPr>
          <w:rFonts w:hint="eastAsia"/>
        </w:rPr>
        <w:t>工作在自动（</w:t>
      </w:r>
      <w:r w:rsidRPr="0098528C">
        <w:rPr>
          <w:rFonts w:hint="eastAsia"/>
        </w:rPr>
        <w:t>AUTO</w:t>
      </w:r>
      <w:r w:rsidRPr="0098528C">
        <w:rPr>
          <w:rFonts w:hint="eastAsia"/>
        </w:rPr>
        <w:t>）状态</w:t>
      </w:r>
      <w:r w:rsidR="00D27C1A" w:rsidRPr="0098528C">
        <w:rPr>
          <w:rFonts w:hint="eastAsia"/>
        </w:rPr>
        <w:t>，在</w:t>
      </w:r>
      <w:r w:rsidR="00D27C1A" w:rsidRPr="0098528C">
        <w:rPr>
          <w:rFonts w:hint="eastAsia"/>
        </w:rPr>
        <w:t>CLEA</w:t>
      </w:r>
      <w:r w:rsidR="00D27C1A" w:rsidRPr="0098528C">
        <w:rPr>
          <w:rFonts w:hint="eastAsia"/>
        </w:rPr>
        <w:t>架构中，这个状态等同于</w:t>
      </w:r>
      <w:r w:rsidR="00D27C1A" w:rsidRPr="0098528C">
        <w:rPr>
          <w:rFonts w:hint="eastAsia"/>
        </w:rPr>
        <w:t>COMP_ON</w:t>
      </w:r>
      <w:r w:rsidRPr="0098528C">
        <w:rPr>
          <w:rFonts w:hint="eastAsia"/>
        </w:rPr>
        <w:t>；</w:t>
      </w:r>
      <w:commentRangeEnd w:id="23"/>
      <w:r w:rsidRPr="00D9786C">
        <w:rPr>
          <w:rStyle w:val="CommentReference"/>
        </w:rPr>
        <w:commentReference w:id="23"/>
      </w:r>
      <w:commentRangeEnd w:id="24"/>
      <w:r w:rsidR="009C220F" w:rsidRPr="00D9786C">
        <w:rPr>
          <w:rStyle w:val="CommentReference"/>
        </w:rPr>
        <w:commentReference w:id="24"/>
      </w:r>
    </w:p>
    <w:p w14:paraId="1086A1E2" w14:textId="0A6516F4" w:rsidR="0081077A" w:rsidRPr="00D9786C" w:rsidRDefault="0081077A" w:rsidP="000E1C54">
      <w:pPr>
        <w:pStyle w:val="ListParagraph"/>
        <w:numPr>
          <w:ilvl w:val="0"/>
          <w:numId w:val="8"/>
        </w:numPr>
        <w:ind w:firstLineChars="0"/>
      </w:pPr>
      <w:r w:rsidRPr="00D9786C">
        <w:t>$1=COMP_OFF</w:t>
      </w:r>
      <w:r w:rsidRPr="00D9786C">
        <w:rPr>
          <w:rFonts w:hint="eastAsia"/>
        </w:rPr>
        <w:t>，表示</w:t>
      </w:r>
      <w:r w:rsidRPr="00D9786C">
        <w:rPr>
          <w:rFonts w:hint="eastAsia"/>
        </w:rPr>
        <w:t>A/C</w:t>
      </w:r>
      <w:r w:rsidRPr="00D9786C">
        <w:rPr>
          <w:rFonts w:hint="eastAsia"/>
        </w:rPr>
        <w:t>当前处于关闭（</w:t>
      </w:r>
      <w:r w:rsidRPr="00D9786C">
        <w:rPr>
          <w:rFonts w:hint="eastAsia"/>
        </w:rPr>
        <w:t>OFF</w:t>
      </w:r>
      <w:r w:rsidRPr="00D9786C">
        <w:rPr>
          <w:rFonts w:hint="eastAsia"/>
        </w:rPr>
        <w:t>）状态；</w:t>
      </w:r>
    </w:p>
    <w:p w14:paraId="116138D1" w14:textId="304D2A3E" w:rsidR="0081077A" w:rsidRPr="0098528C" w:rsidRDefault="0081077A" w:rsidP="000E1C54">
      <w:pPr>
        <w:pStyle w:val="ListParagraph"/>
        <w:numPr>
          <w:ilvl w:val="0"/>
          <w:numId w:val="8"/>
        </w:numPr>
        <w:ind w:firstLineChars="0"/>
      </w:pPr>
      <w:r w:rsidRPr="0098528C">
        <w:t>$2=COMP_ON</w:t>
      </w:r>
      <w:r w:rsidRPr="0098528C">
        <w:rPr>
          <w:rFonts w:hint="eastAsia"/>
        </w:rPr>
        <w:t>，表示</w:t>
      </w:r>
      <w:r w:rsidRPr="0098528C">
        <w:rPr>
          <w:rFonts w:hint="eastAsia"/>
        </w:rPr>
        <w:t>A/C</w:t>
      </w:r>
      <w:r w:rsidRPr="0098528C">
        <w:rPr>
          <w:rFonts w:hint="eastAsia"/>
        </w:rPr>
        <w:t>当前处于开启（</w:t>
      </w:r>
      <w:r w:rsidRPr="0098528C">
        <w:rPr>
          <w:rFonts w:hint="eastAsia"/>
        </w:rPr>
        <w:t>ON</w:t>
      </w:r>
      <w:r w:rsidRPr="0098528C">
        <w:rPr>
          <w:rFonts w:hint="eastAsia"/>
        </w:rPr>
        <w:t>）的状态；</w:t>
      </w:r>
    </w:p>
    <w:p w14:paraId="40BA9C9C" w14:textId="534A8A20" w:rsidR="0081077A" w:rsidRPr="00D9786C" w:rsidRDefault="0081077A" w:rsidP="000E1C54">
      <w:pPr>
        <w:pStyle w:val="ListParagraph"/>
        <w:numPr>
          <w:ilvl w:val="0"/>
          <w:numId w:val="8"/>
        </w:numPr>
        <w:ind w:firstLineChars="0"/>
      </w:pPr>
      <w:r w:rsidRPr="0098528C">
        <w:t>$3=COMP_ECON</w:t>
      </w:r>
      <w:r w:rsidRPr="0098528C">
        <w:rPr>
          <w:rFonts w:hint="eastAsia"/>
        </w:rPr>
        <w:t>，</w:t>
      </w:r>
      <w:r w:rsidR="00465ADF" w:rsidRPr="00BE5023">
        <w:t>reserved</w:t>
      </w:r>
      <w:r w:rsidRPr="00D9786C">
        <w:rPr>
          <w:rFonts w:hint="eastAsia"/>
        </w:rPr>
        <w:t>；</w:t>
      </w:r>
    </w:p>
    <w:p w14:paraId="6E43C0DA" w14:textId="77777777" w:rsidR="000A6A23" w:rsidRPr="00D9786C" w:rsidRDefault="000A6A23" w:rsidP="000A6A23">
      <w:pPr>
        <w:pStyle w:val="ListParagraph"/>
        <w:ind w:left="780" w:firstLineChars="0" w:firstLine="0"/>
      </w:pPr>
    </w:p>
    <w:p w14:paraId="12DB1971" w14:textId="77777777" w:rsidR="00CB6676" w:rsidRPr="0098528C" w:rsidRDefault="00CB6676" w:rsidP="00CB6676">
      <w:r w:rsidRPr="0098528C">
        <w:t>Update Time: 10ms</w:t>
      </w:r>
    </w:p>
    <w:p w14:paraId="34ECC5CF" w14:textId="7E634A82" w:rsidR="0081077A" w:rsidRPr="0098528C" w:rsidRDefault="00CB6676" w:rsidP="00CB6676">
      <w:r w:rsidRPr="0098528C">
        <w:t>Periodic Interval: 500ms</w:t>
      </w:r>
    </w:p>
    <w:p w14:paraId="422E5CC1" w14:textId="7A46B77C" w:rsidR="000A6A23" w:rsidRPr="0098528C" w:rsidRDefault="000A6A23" w:rsidP="00CB6676"/>
    <w:p w14:paraId="05FA10C7" w14:textId="04771846" w:rsidR="000A6A23" w:rsidRPr="0098528C" w:rsidRDefault="000A6A23" w:rsidP="00CB6676">
      <w:r w:rsidRPr="0098528C">
        <w:rPr>
          <w:rFonts w:hint="eastAsia"/>
          <w:b/>
          <w:u w:val="single"/>
        </w:rPr>
        <w:t>功能安全要求：</w:t>
      </w:r>
      <w:r w:rsidRPr="0098528C">
        <w:rPr>
          <w:rFonts w:hint="eastAsia"/>
        </w:rPr>
        <w:t>QM</w:t>
      </w:r>
    </w:p>
    <w:p w14:paraId="0BE1CD41" w14:textId="60DA5CF1" w:rsidR="000A6A23" w:rsidRPr="0098528C" w:rsidRDefault="000A6A23" w:rsidP="00CB6676">
      <w:r w:rsidRPr="0098528C">
        <w:rPr>
          <w:rFonts w:hint="eastAsia"/>
          <w:b/>
          <w:u w:val="single"/>
        </w:rPr>
        <w:t>支持的整车电源模式：</w:t>
      </w:r>
      <w:r w:rsidR="00563D5C" w:rsidRPr="0098528C">
        <w:rPr>
          <w:rFonts w:hint="eastAsia"/>
        </w:rPr>
        <w:t>Power Mode ON</w:t>
      </w:r>
    </w:p>
    <w:p w14:paraId="1A75E5E6" w14:textId="3A4CF07D" w:rsidR="00B2457E" w:rsidRPr="0098528C" w:rsidRDefault="00B2457E" w:rsidP="00B2457E">
      <w:pPr>
        <w:pStyle w:val="Heading4"/>
      </w:pPr>
      <w:r w:rsidRPr="0098528C">
        <w:rPr>
          <w:rFonts w:hint="eastAsia"/>
        </w:rPr>
        <w:t>GB</w:t>
      </w:r>
      <w:r w:rsidRPr="0098528C">
        <w:t xml:space="preserve"> </w:t>
      </w:r>
      <w:r w:rsidRPr="0098528C">
        <w:rPr>
          <w:rFonts w:hint="eastAsia"/>
        </w:rPr>
        <w:t>Air</w:t>
      </w:r>
      <w:r w:rsidRPr="0098528C">
        <w:t xml:space="preserve"> Condition (A/C) ON/OFF</w:t>
      </w:r>
    </w:p>
    <w:p w14:paraId="0B141205" w14:textId="77777777" w:rsidR="00337237" w:rsidRPr="0098528C" w:rsidRDefault="00337237" w:rsidP="00337237">
      <w:pPr>
        <w:rPr>
          <w:rFonts w:ascii="Times New Roman" w:hAnsi="Times New Roman" w:cs="Times New Roman"/>
          <w:b/>
          <w:u w:val="single"/>
        </w:rPr>
      </w:pPr>
      <w:r w:rsidRPr="0098528C">
        <w:rPr>
          <w:rFonts w:ascii="Times New Roman" w:hAnsi="Times New Roman" w:cs="Times New Roman" w:hint="eastAsia"/>
          <w:b/>
          <w:u w:val="single"/>
        </w:rPr>
        <w:t>信号发送</w:t>
      </w:r>
    </w:p>
    <w:p w14:paraId="05DA5B01" w14:textId="77777777" w:rsidR="00C7174B" w:rsidRPr="0098528C" w:rsidRDefault="00C7174B" w:rsidP="00337237">
      <w:r w:rsidRPr="0098528C">
        <w:tab/>
      </w:r>
      <w:bookmarkStart w:id="25" w:name="OLE_LINK20"/>
      <w:bookmarkStart w:id="26" w:name="OLE_LINK21"/>
      <w:r w:rsidRPr="0098528C">
        <w:rPr>
          <w:rFonts w:hint="eastAsia"/>
        </w:rPr>
        <w:t>有两种方式进行空调压缩机工作模式的切换。</w:t>
      </w:r>
    </w:p>
    <w:bookmarkEnd w:id="25"/>
    <w:bookmarkEnd w:id="26"/>
    <w:p w14:paraId="41530B2B" w14:textId="0284D29C" w:rsidR="00B723A7" w:rsidRPr="00D9786C" w:rsidRDefault="00805D2B" w:rsidP="00B723A7">
      <w:pPr>
        <w:ind w:firstLine="420"/>
      </w:pPr>
      <w:r w:rsidRPr="0098528C">
        <w:rPr>
          <w:rFonts w:hint="eastAsia"/>
        </w:rPr>
        <w:t>方式一，</w:t>
      </w:r>
      <w:r w:rsidR="00C7174B" w:rsidRPr="0098528C">
        <w:rPr>
          <w:rFonts w:hint="eastAsia"/>
        </w:rPr>
        <w:t>是切换控制，当压缩机处于关闭状态</w:t>
      </w:r>
      <w:r w:rsidR="008C1C43" w:rsidRPr="0098528C">
        <w:rPr>
          <w:rFonts w:hint="eastAsia"/>
        </w:rPr>
        <w:t>时</w:t>
      </w:r>
      <w:r w:rsidR="00C7174B" w:rsidRPr="0098528C">
        <w:rPr>
          <w:rFonts w:hint="eastAsia"/>
        </w:rPr>
        <w:t>，通过</w:t>
      </w:r>
      <w:r w:rsidR="005C3F37" w:rsidRPr="0098528C">
        <w:rPr>
          <w:rFonts w:hint="eastAsia"/>
        </w:rPr>
        <w:t>发送</w:t>
      </w:r>
      <w:r w:rsidR="00C7174B" w:rsidRPr="0098528C">
        <w:rPr>
          <w:rFonts w:hint="eastAsia"/>
        </w:rPr>
        <w:t>信号</w:t>
      </w:r>
      <w:r w:rsidR="00C7174B" w:rsidRPr="0098528C">
        <w:rPr>
          <w:b/>
          <w:i/>
        </w:rPr>
        <w:t xml:space="preserve">INFO Request Compressor Setting Change </w:t>
      </w:r>
      <w:r w:rsidR="00C7174B" w:rsidRPr="0098528C">
        <w:t>= TRUE</w:t>
      </w:r>
      <w:r w:rsidR="00C7174B" w:rsidRPr="00BE5023">
        <w:rPr>
          <w:rFonts w:hint="eastAsia"/>
          <w:strike/>
        </w:rPr>
        <w:t>一段时间</w:t>
      </w:r>
      <w:r w:rsidR="002B270D" w:rsidRPr="00BE5023">
        <w:rPr>
          <w:rFonts w:hint="eastAsia"/>
          <w:color w:val="FF0000"/>
        </w:rPr>
        <w:t>并保持标定</w:t>
      </w:r>
      <w:r w:rsidR="002B270D" w:rsidRPr="00BE5023">
        <w:rPr>
          <w:color w:val="FF0000"/>
        </w:rPr>
        <w:t>MIN_UPDATE_TIME</w:t>
      </w:r>
      <w:r w:rsidR="002B270D" w:rsidRPr="00BE5023">
        <w:rPr>
          <w:rFonts w:hint="eastAsia"/>
          <w:color w:val="FF0000"/>
        </w:rPr>
        <w:t>所定义的时长</w:t>
      </w:r>
      <w:r w:rsidR="002B270D" w:rsidRPr="00D9786C">
        <w:rPr>
          <w:rFonts w:hint="eastAsia"/>
        </w:rPr>
        <w:t>，</w:t>
      </w:r>
      <w:r w:rsidR="00C7174B" w:rsidRPr="00D9786C">
        <w:rPr>
          <w:rFonts w:hint="eastAsia"/>
        </w:rPr>
        <w:t>可以打开空调压缩机，当空调处于打开状态时，通过</w:t>
      </w:r>
      <w:r w:rsidR="005C3F37" w:rsidRPr="00D9786C">
        <w:rPr>
          <w:rFonts w:hint="eastAsia"/>
        </w:rPr>
        <w:t>发送</w:t>
      </w:r>
      <w:r w:rsidR="00C7174B" w:rsidRPr="00D9786C">
        <w:rPr>
          <w:rFonts w:hint="eastAsia"/>
        </w:rPr>
        <w:t>信号</w:t>
      </w:r>
      <w:r w:rsidR="00C7174B" w:rsidRPr="00D9786C">
        <w:rPr>
          <w:b/>
          <w:i/>
        </w:rPr>
        <w:t xml:space="preserve">INFO Request Compressor Setting Change </w:t>
      </w:r>
      <w:r w:rsidR="00C7174B" w:rsidRPr="00D9786C">
        <w:t>= TRUE</w:t>
      </w:r>
      <w:r w:rsidR="00C7174B" w:rsidRPr="00BE5023">
        <w:rPr>
          <w:rFonts w:hint="eastAsia"/>
          <w:strike/>
        </w:rPr>
        <w:t>一段时间</w:t>
      </w:r>
      <w:r w:rsidR="002B270D" w:rsidRPr="00BE5023">
        <w:rPr>
          <w:rFonts w:hint="eastAsia"/>
          <w:color w:val="FF0000"/>
        </w:rPr>
        <w:t>并保持标定</w:t>
      </w:r>
      <w:r w:rsidR="002B270D" w:rsidRPr="00BE5023">
        <w:rPr>
          <w:color w:val="FF0000"/>
        </w:rPr>
        <w:t>MIN_UPDATE_TIME</w:t>
      </w:r>
      <w:r w:rsidR="002B270D" w:rsidRPr="00BE5023">
        <w:rPr>
          <w:rFonts w:hint="eastAsia"/>
          <w:color w:val="FF0000"/>
        </w:rPr>
        <w:t>所定义的时长</w:t>
      </w:r>
      <w:r w:rsidR="002B270D" w:rsidRPr="00D9786C">
        <w:rPr>
          <w:rFonts w:hint="eastAsia"/>
        </w:rPr>
        <w:t>，</w:t>
      </w:r>
      <w:r w:rsidR="00C7174B" w:rsidRPr="00D9786C">
        <w:rPr>
          <w:rFonts w:hint="eastAsia"/>
        </w:rPr>
        <w:t>可以关闭空调压缩机。</w:t>
      </w:r>
    </w:p>
    <w:p w14:paraId="15D5F6DE" w14:textId="7B4B75BF" w:rsidR="00337237" w:rsidRPr="0098528C" w:rsidRDefault="00337237" w:rsidP="00337237">
      <w:r w:rsidRPr="0098528C">
        <w:tab/>
      </w:r>
      <w:r w:rsidR="00805D2B" w:rsidRPr="0098528C">
        <w:rPr>
          <w:rFonts w:hint="eastAsia"/>
        </w:rPr>
        <w:t>方式二，</w:t>
      </w:r>
      <w:r w:rsidR="00B723A7" w:rsidRPr="0098528C">
        <w:rPr>
          <w:rFonts w:hint="eastAsia"/>
        </w:rPr>
        <w:t>是</w:t>
      </w:r>
      <w:r w:rsidR="005D28E0" w:rsidRPr="0098528C">
        <w:rPr>
          <w:rFonts w:hint="eastAsia"/>
        </w:rPr>
        <w:t>请求具体模式调节</w:t>
      </w:r>
      <w:r w:rsidR="00B723A7" w:rsidRPr="0098528C">
        <w:rPr>
          <w:rFonts w:hint="eastAsia"/>
        </w:rPr>
        <w:t>，</w:t>
      </w:r>
      <w:r w:rsidRPr="0098528C">
        <w:rPr>
          <w:rFonts w:hint="eastAsia"/>
        </w:rPr>
        <w:t>信号</w:t>
      </w:r>
      <w:r w:rsidRPr="0098528C">
        <w:rPr>
          <w:b/>
          <w:i/>
        </w:rPr>
        <w:t>INFO Request Compressor Setting</w:t>
      </w:r>
      <w:r w:rsidRPr="0098528C">
        <w:rPr>
          <w:rFonts w:hint="eastAsia"/>
        </w:rPr>
        <w:t>枚举值对应如下：</w:t>
      </w:r>
    </w:p>
    <w:p w14:paraId="4C6C4EEE" w14:textId="1EBD976F" w:rsidR="00337237" w:rsidRPr="0098528C" w:rsidRDefault="00337237" w:rsidP="00337237">
      <w:pPr>
        <w:pStyle w:val="ListParagraph"/>
        <w:numPr>
          <w:ilvl w:val="0"/>
          <w:numId w:val="49"/>
        </w:numPr>
        <w:ind w:firstLineChars="0"/>
      </w:pPr>
      <w:r w:rsidRPr="0098528C">
        <w:t>$0=NoAction</w:t>
      </w:r>
      <w:r w:rsidRPr="0098528C">
        <w:rPr>
          <w:rFonts w:hint="eastAsia"/>
        </w:rPr>
        <w:t>，表示</w:t>
      </w:r>
      <w:r w:rsidRPr="0098528C">
        <w:rPr>
          <w:rFonts w:hint="eastAsia"/>
        </w:rPr>
        <w:t>VCS</w:t>
      </w:r>
      <w:r w:rsidRPr="0098528C">
        <w:rPr>
          <w:rFonts w:hint="eastAsia"/>
        </w:rPr>
        <w:t>没有控制请求，默认发送值</w:t>
      </w:r>
      <w:r w:rsidRPr="0098528C">
        <w:rPr>
          <w:rFonts w:hint="eastAsia"/>
        </w:rPr>
        <w:t>;</w:t>
      </w:r>
      <w:r w:rsidR="005C3F37" w:rsidRPr="0098528C">
        <w:t xml:space="preserve"> </w:t>
      </w:r>
    </w:p>
    <w:p w14:paraId="721CE7B6" w14:textId="77777777" w:rsidR="00337237" w:rsidRPr="0098528C" w:rsidRDefault="00337237" w:rsidP="00337237">
      <w:pPr>
        <w:pStyle w:val="ListParagraph"/>
        <w:numPr>
          <w:ilvl w:val="0"/>
          <w:numId w:val="49"/>
        </w:numPr>
        <w:ind w:firstLineChars="0"/>
      </w:pPr>
      <w:r w:rsidRPr="0098528C">
        <w:t>$1=COMP_OFF</w:t>
      </w:r>
      <w:r w:rsidRPr="0098528C">
        <w:rPr>
          <w:rFonts w:hint="eastAsia"/>
        </w:rPr>
        <w:t>，表示</w:t>
      </w:r>
      <w:r w:rsidRPr="0098528C">
        <w:rPr>
          <w:rFonts w:hint="eastAsia"/>
        </w:rPr>
        <w:t>VCS</w:t>
      </w:r>
      <w:r w:rsidRPr="0098528C">
        <w:rPr>
          <w:rFonts w:hint="eastAsia"/>
        </w:rPr>
        <w:t>请求</w:t>
      </w:r>
      <w:r w:rsidRPr="0098528C">
        <w:rPr>
          <w:rFonts w:hint="eastAsia"/>
        </w:rPr>
        <w:t>ECC</w:t>
      </w:r>
      <w:r w:rsidRPr="0098528C">
        <w:rPr>
          <w:rFonts w:hint="eastAsia"/>
        </w:rPr>
        <w:t>将</w:t>
      </w:r>
      <w:r w:rsidRPr="0098528C">
        <w:rPr>
          <w:rFonts w:hint="eastAsia"/>
        </w:rPr>
        <w:t>A/C</w:t>
      </w:r>
      <w:r w:rsidRPr="0098528C">
        <w:rPr>
          <w:rFonts w:hint="eastAsia"/>
        </w:rPr>
        <w:t>调节至</w:t>
      </w:r>
      <w:r w:rsidRPr="0098528C">
        <w:rPr>
          <w:rFonts w:hint="eastAsia"/>
        </w:rPr>
        <w:t>OFF</w:t>
      </w:r>
      <w:r w:rsidRPr="0098528C">
        <w:rPr>
          <w:rFonts w:hint="eastAsia"/>
        </w:rPr>
        <w:t>的状态；</w:t>
      </w:r>
    </w:p>
    <w:p w14:paraId="59F2167E" w14:textId="77777777" w:rsidR="00337237" w:rsidRPr="0098528C" w:rsidRDefault="00337237" w:rsidP="00337237">
      <w:pPr>
        <w:pStyle w:val="ListParagraph"/>
        <w:numPr>
          <w:ilvl w:val="0"/>
          <w:numId w:val="49"/>
        </w:numPr>
        <w:ind w:firstLineChars="0"/>
      </w:pPr>
      <w:r w:rsidRPr="0098528C">
        <w:t>$2=COMP_ON</w:t>
      </w:r>
      <w:r w:rsidRPr="0098528C">
        <w:rPr>
          <w:rFonts w:hint="eastAsia"/>
        </w:rPr>
        <w:t>，表示</w:t>
      </w:r>
      <w:r w:rsidRPr="0098528C">
        <w:rPr>
          <w:rFonts w:hint="eastAsia"/>
        </w:rPr>
        <w:t>VCS</w:t>
      </w:r>
      <w:r w:rsidRPr="0098528C">
        <w:rPr>
          <w:rFonts w:hint="eastAsia"/>
        </w:rPr>
        <w:t>请求</w:t>
      </w:r>
      <w:r w:rsidRPr="0098528C">
        <w:rPr>
          <w:rFonts w:hint="eastAsia"/>
        </w:rPr>
        <w:t>ECC</w:t>
      </w:r>
      <w:r w:rsidRPr="0098528C">
        <w:rPr>
          <w:rFonts w:hint="eastAsia"/>
        </w:rPr>
        <w:t>将</w:t>
      </w:r>
      <w:r w:rsidRPr="0098528C">
        <w:rPr>
          <w:rFonts w:hint="eastAsia"/>
        </w:rPr>
        <w:t>A/C</w:t>
      </w:r>
      <w:r w:rsidRPr="0098528C">
        <w:rPr>
          <w:rFonts w:hint="eastAsia"/>
        </w:rPr>
        <w:t>调节至</w:t>
      </w:r>
      <w:r w:rsidRPr="0098528C">
        <w:rPr>
          <w:rFonts w:hint="eastAsia"/>
        </w:rPr>
        <w:t>ON</w:t>
      </w:r>
      <w:r w:rsidRPr="0098528C">
        <w:rPr>
          <w:rFonts w:hint="eastAsia"/>
        </w:rPr>
        <w:t>的状态；</w:t>
      </w:r>
    </w:p>
    <w:p w14:paraId="3755D6D6" w14:textId="3DB4CAEE" w:rsidR="00337237" w:rsidRPr="00D9786C" w:rsidRDefault="00337237" w:rsidP="00337237">
      <w:pPr>
        <w:pStyle w:val="ListParagraph"/>
        <w:numPr>
          <w:ilvl w:val="0"/>
          <w:numId w:val="49"/>
        </w:numPr>
        <w:ind w:firstLineChars="0"/>
      </w:pPr>
      <w:r w:rsidRPr="0098528C">
        <w:lastRenderedPageBreak/>
        <w:t>$3=COMP_ECON</w:t>
      </w:r>
      <w:r w:rsidRPr="0098528C">
        <w:rPr>
          <w:rFonts w:hint="eastAsia"/>
        </w:rPr>
        <w:t>，</w:t>
      </w:r>
      <w:r w:rsidR="00465ADF" w:rsidRPr="00BE5023">
        <w:t>reserved</w:t>
      </w:r>
      <w:r w:rsidRPr="00D9786C">
        <w:rPr>
          <w:rFonts w:hint="eastAsia"/>
        </w:rPr>
        <w:t>；</w:t>
      </w:r>
    </w:p>
    <w:p w14:paraId="731F9B44" w14:textId="77777777" w:rsidR="00337237" w:rsidRPr="00D9786C" w:rsidRDefault="00337237" w:rsidP="00337237">
      <w:pPr>
        <w:ind w:firstLine="420"/>
      </w:pPr>
    </w:p>
    <w:p w14:paraId="1E948381" w14:textId="77777777" w:rsidR="00337237" w:rsidRPr="0098528C" w:rsidRDefault="00337237" w:rsidP="00337237">
      <w:r w:rsidRPr="0098528C">
        <w:t>Update Time: 10ms</w:t>
      </w:r>
    </w:p>
    <w:p w14:paraId="4285B2D2" w14:textId="1BA449AA" w:rsidR="00337237" w:rsidRPr="0098528C" w:rsidRDefault="00337237" w:rsidP="00337237">
      <w:r w:rsidRPr="0098528C">
        <w:t xml:space="preserve">Periodic Interval: </w:t>
      </w:r>
      <w:r w:rsidR="002F51A0" w:rsidRPr="0098528C">
        <w:t>10</w:t>
      </w:r>
      <w:r w:rsidRPr="0098528C">
        <w:t>00ms</w:t>
      </w:r>
    </w:p>
    <w:p w14:paraId="1E29FCA8" w14:textId="77777777" w:rsidR="00337237" w:rsidRPr="0098528C" w:rsidRDefault="00337237" w:rsidP="00337237">
      <w:r w:rsidRPr="0098528C">
        <w:t>Alive Rolling Count (ARC) required</w:t>
      </w:r>
      <w:r w:rsidRPr="0098528C">
        <w:rPr>
          <w:rFonts w:hint="eastAsia"/>
        </w:rPr>
        <w:t>:</w:t>
      </w:r>
      <w:r w:rsidRPr="0098528C">
        <w:t xml:space="preserve"> Yes</w:t>
      </w:r>
    </w:p>
    <w:p w14:paraId="4BCE6EC1" w14:textId="77777777" w:rsidR="00337237" w:rsidRPr="0098528C" w:rsidRDefault="00337237" w:rsidP="00337237">
      <w:r w:rsidRPr="0098528C">
        <w:t>Protection Value/Checksum (PV) required</w:t>
      </w:r>
      <w:r w:rsidRPr="0098528C">
        <w:rPr>
          <w:rFonts w:hint="eastAsia"/>
        </w:rPr>
        <w:t>:</w:t>
      </w:r>
      <w:r w:rsidRPr="0098528C">
        <w:t xml:space="preserve"> No</w:t>
      </w:r>
    </w:p>
    <w:p w14:paraId="497BC505" w14:textId="77777777" w:rsidR="00337237" w:rsidRPr="0098528C" w:rsidRDefault="00337237" w:rsidP="00337237">
      <w:pPr>
        <w:rPr>
          <w:rFonts w:ascii="Times New Roman" w:hAnsi="Times New Roman" w:cs="Times New Roman"/>
        </w:rPr>
      </w:pPr>
    </w:p>
    <w:p w14:paraId="2C4221AA" w14:textId="77777777" w:rsidR="00337237" w:rsidRPr="0098528C" w:rsidRDefault="00337237" w:rsidP="00337237">
      <w:pPr>
        <w:rPr>
          <w:rFonts w:ascii="Times New Roman" w:hAnsi="Times New Roman" w:cs="Times New Roman"/>
          <w:b/>
          <w:u w:val="single"/>
        </w:rPr>
      </w:pPr>
      <w:r w:rsidRPr="0098528C">
        <w:rPr>
          <w:rFonts w:ascii="Times New Roman" w:hAnsi="Times New Roman" w:cs="Times New Roman" w:hint="eastAsia"/>
          <w:b/>
          <w:u w:val="single"/>
        </w:rPr>
        <w:t>信号接收</w:t>
      </w:r>
    </w:p>
    <w:p w14:paraId="0012503A" w14:textId="77777777" w:rsidR="00337237" w:rsidRPr="0098528C" w:rsidRDefault="00337237" w:rsidP="00337237">
      <w:r w:rsidRPr="0098528C">
        <w:tab/>
      </w:r>
      <w:r w:rsidRPr="0098528C">
        <w:rPr>
          <w:rFonts w:hint="eastAsia"/>
        </w:rPr>
        <w:t>VCS</w:t>
      </w:r>
      <w:r w:rsidRPr="0098528C">
        <w:rPr>
          <w:rFonts w:hint="eastAsia"/>
        </w:rPr>
        <w:t>通过信号</w:t>
      </w:r>
      <w:r w:rsidRPr="0098528C">
        <w:rPr>
          <w:b/>
          <w:i/>
        </w:rPr>
        <w:t>Indication Compressor Setting</w:t>
      </w:r>
      <w:r w:rsidRPr="0098528C">
        <w:rPr>
          <w:rFonts w:hint="eastAsia"/>
        </w:rPr>
        <w:t>获取</w:t>
      </w:r>
      <w:r w:rsidRPr="0098528C">
        <w:rPr>
          <w:rFonts w:hint="eastAsia"/>
        </w:rPr>
        <w:t>A/C</w:t>
      </w:r>
      <w:r w:rsidRPr="0098528C">
        <w:rPr>
          <w:rFonts w:hint="eastAsia"/>
        </w:rPr>
        <w:t>的工作状态，信号的枚举值对应如下：</w:t>
      </w:r>
    </w:p>
    <w:p w14:paraId="599C6FE6" w14:textId="45261BCB" w:rsidR="00337237" w:rsidRPr="00D9786C" w:rsidRDefault="00337237" w:rsidP="00337237">
      <w:pPr>
        <w:pStyle w:val="ListParagraph"/>
        <w:numPr>
          <w:ilvl w:val="0"/>
          <w:numId w:val="50"/>
        </w:numPr>
        <w:ind w:firstLineChars="0"/>
      </w:pPr>
      <w:r w:rsidRPr="0098528C">
        <w:t>$0=OFF</w:t>
      </w:r>
      <w:r w:rsidRPr="0098528C">
        <w:rPr>
          <w:rFonts w:hint="eastAsia"/>
        </w:rPr>
        <w:t>，</w:t>
      </w:r>
      <w:r w:rsidR="00470660" w:rsidRPr="0098528C">
        <w:rPr>
          <w:rFonts w:hint="eastAsia"/>
        </w:rPr>
        <w:t>表示空调处于关闭的状态</w:t>
      </w:r>
      <w:commentRangeStart w:id="27"/>
      <w:commentRangeStart w:id="28"/>
      <w:r w:rsidRPr="0098528C">
        <w:rPr>
          <w:rFonts w:hint="eastAsia"/>
        </w:rPr>
        <w:t>；</w:t>
      </w:r>
      <w:commentRangeEnd w:id="27"/>
      <w:r w:rsidRPr="00D9786C">
        <w:rPr>
          <w:rStyle w:val="CommentReference"/>
        </w:rPr>
        <w:commentReference w:id="27"/>
      </w:r>
      <w:commentRangeEnd w:id="28"/>
      <w:r w:rsidR="009C220F" w:rsidRPr="00D9786C">
        <w:rPr>
          <w:rStyle w:val="CommentReference"/>
        </w:rPr>
        <w:commentReference w:id="28"/>
      </w:r>
    </w:p>
    <w:p w14:paraId="617DB88D" w14:textId="77777777" w:rsidR="00337237" w:rsidRPr="00D9786C" w:rsidRDefault="00337237" w:rsidP="00337237">
      <w:pPr>
        <w:pStyle w:val="ListParagraph"/>
        <w:numPr>
          <w:ilvl w:val="0"/>
          <w:numId w:val="50"/>
        </w:numPr>
        <w:ind w:firstLineChars="0"/>
      </w:pPr>
      <w:r w:rsidRPr="00D9786C">
        <w:t>$1=COMP_OFF</w:t>
      </w:r>
      <w:r w:rsidRPr="00D9786C">
        <w:rPr>
          <w:rFonts w:hint="eastAsia"/>
        </w:rPr>
        <w:t>，表示</w:t>
      </w:r>
      <w:r w:rsidRPr="00D9786C">
        <w:rPr>
          <w:rFonts w:hint="eastAsia"/>
        </w:rPr>
        <w:t>A/C</w:t>
      </w:r>
      <w:r w:rsidRPr="00D9786C">
        <w:rPr>
          <w:rFonts w:hint="eastAsia"/>
        </w:rPr>
        <w:t>当前处于关闭（</w:t>
      </w:r>
      <w:r w:rsidRPr="00D9786C">
        <w:rPr>
          <w:rFonts w:hint="eastAsia"/>
        </w:rPr>
        <w:t>OFF</w:t>
      </w:r>
      <w:r w:rsidRPr="00D9786C">
        <w:rPr>
          <w:rFonts w:hint="eastAsia"/>
        </w:rPr>
        <w:t>）状态；</w:t>
      </w:r>
    </w:p>
    <w:p w14:paraId="2F1DD337" w14:textId="77777777" w:rsidR="00337237" w:rsidRPr="0098528C" w:rsidRDefault="00337237" w:rsidP="00337237">
      <w:pPr>
        <w:pStyle w:val="ListParagraph"/>
        <w:numPr>
          <w:ilvl w:val="0"/>
          <w:numId w:val="50"/>
        </w:numPr>
        <w:ind w:firstLineChars="0"/>
      </w:pPr>
      <w:r w:rsidRPr="0098528C">
        <w:t>$2=COMP_ON</w:t>
      </w:r>
      <w:r w:rsidRPr="0098528C">
        <w:rPr>
          <w:rFonts w:hint="eastAsia"/>
        </w:rPr>
        <w:t>，表示</w:t>
      </w:r>
      <w:r w:rsidRPr="0098528C">
        <w:rPr>
          <w:rFonts w:hint="eastAsia"/>
        </w:rPr>
        <w:t>A/C</w:t>
      </w:r>
      <w:r w:rsidRPr="0098528C">
        <w:rPr>
          <w:rFonts w:hint="eastAsia"/>
        </w:rPr>
        <w:t>当前处于开启（</w:t>
      </w:r>
      <w:r w:rsidRPr="0098528C">
        <w:rPr>
          <w:rFonts w:hint="eastAsia"/>
        </w:rPr>
        <w:t>ON</w:t>
      </w:r>
      <w:r w:rsidRPr="0098528C">
        <w:rPr>
          <w:rFonts w:hint="eastAsia"/>
        </w:rPr>
        <w:t>）的状态；</w:t>
      </w:r>
    </w:p>
    <w:p w14:paraId="263C9E3A" w14:textId="4062B9A1" w:rsidR="00337237" w:rsidRPr="00D9786C" w:rsidRDefault="00337237" w:rsidP="00337237">
      <w:pPr>
        <w:pStyle w:val="ListParagraph"/>
        <w:numPr>
          <w:ilvl w:val="0"/>
          <w:numId w:val="50"/>
        </w:numPr>
        <w:ind w:firstLineChars="0"/>
      </w:pPr>
      <w:r w:rsidRPr="0098528C">
        <w:t>$3=COMP_ECON</w:t>
      </w:r>
      <w:r w:rsidRPr="0098528C">
        <w:rPr>
          <w:rFonts w:hint="eastAsia"/>
        </w:rPr>
        <w:t>，</w:t>
      </w:r>
      <w:r w:rsidR="00465ADF" w:rsidRPr="00546985">
        <w:t>reserved</w:t>
      </w:r>
      <w:r w:rsidRPr="00D9786C">
        <w:rPr>
          <w:rFonts w:hint="eastAsia"/>
        </w:rPr>
        <w:t>；</w:t>
      </w:r>
    </w:p>
    <w:p w14:paraId="7E8EE837" w14:textId="77777777" w:rsidR="00337237" w:rsidRPr="00D9786C" w:rsidRDefault="00337237" w:rsidP="00337237">
      <w:pPr>
        <w:pStyle w:val="ListParagraph"/>
        <w:ind w:left="780" w:firstLineChars="0" w:firstLine="0"/>
      </w:pPr>
    </w:p>
    <w:p w14:paraId="4B6F7B51" w14:textId="77777777" w:rsidR="00337237" w:rsidRPr="0098528C" w:rsidRDefault="00337237" w:rsidP="00337237">
      <w:r w:rsidRPr="0098528C">
        <w:t>Update Time: 10ms</w:t>
      </w:r>
    </w:p>
    <w:p w14:paraId="0EDABDA7" w14:textId="77777777" w:rsidR="00337237" w:rsidRPr="0098528C" w:rsidRDefault="00337237" w:rsidP="00337237">
      <w:r w:rsidRPr="0098528C">
        <w:t>Periodic Interval: 1000ms</w:t>
      </w:r>
    </w:p>
    <w:p w14:paraId="78AA605E" w14:textId="77777777" w:rsidR="00337237" w:rsidRPr="0098528C" w:rsidRDefault="00337237" w:rsidP="00337237">
      <w:r w:rsidRPr="0098528C">
        <w:t>Alive Rolling Count (ARC) required</w:t>
      </w:r>
      <w:r w:rsidRPr="0098528C">
        <w:rPr>
          <w:rFonts w:hint="eastAsia"/>
        </w:rPr>
        <w:t>:</w:t>
      </w:r>
      <w:r w:rsidRPr="0098528C">
        <w:t xml:space="preserve"> No</w:t>
      </w:r>
    </w:p>
    <w:p w14:paraId="3B3FF8E6" w14:textId="77777777" w:rsidR="00337237" w:rsidRPr="0098528C" w:rsidRDefault="00337237" w:rsidP="00337237">
      <w:r w:rsidRPr="0098528C">
        <w:t>Protection Value/Checksum (PV) required</w:t>
      </w:r>
      <w:r w:rsidRPr="0098528C">
        <w:rPr>
          <w:rFonts w:hint="eastAsia"/>
        </w:rPr>
        <w:t>:</w:t>
      </w:r>
      <w:r w:rsidRPr="0098528C">
        <w:t xml:space="preserve"> No</w:t>
      </w:r>
    </w:p>
    <w:p w14:paraId="203C680C" w14:textId="77777777" w:rsidR="00337237" w:rsidRPr="0098528C" w:rsidRDefault="00337237" w:rsidP="00337237"/>
    <w:p w14:paraId="48705BB1" w14:textId="77777777" w:rsidR="00337237" w:rsidRPr="0098528C" w:rsidRDefault="00337237" w:rsidP="00337237">
      <w:r w:rsidRPr="0098528C">
        <w:rPr>
          <w:rFonts w:hint="eastAsia"/>
          <w:b/>
          <w:u w:val="single"/>
        </w:rPr>
        <w:t>功能安全要求：</w:t>
      </w:r>
      <w:r w:rsidRPr="0098528C">
        <w:rPr>
          <w:rFonts w:hint="eastAsia"/>
        </w:rPr>
        <w:t>QM</w:t>
      </w:r>
    </w:p>
    <w:p w14:paraId="54DA222D" w14:textId="27EE76EC" w:rsidR="00337237" w:rsidRPr="0098528C" w:rsidRDefault="00337237" w:rsidP="00080C7C">
      <w:r w:rsidRPr="0098528C">
        <w:rPr>
          <w:rFonts w:hint="eastAsia"/>
          <w:b/>
          <w:u w:val="single"/>
        </w:rPr>
        <w:t>支持的整车电源模式：</w:t>
      </w:r>
      <w:r w:rsidRPr="0098528C">
        <w:rPr>
          <w:rFonts w:hint="eastAsia"/>
        </w:rPr>
        <w:t>Power Mode ON</w:t>
      </w:r>
    </w:p>
    <w:p w14:paraId="37F71A08" w14:textId="0226B027" w:rsidR="008D1B3A" w:rsidRPr="0098528C" w:rsidRDefault="00E73BC7" w:rsidP="00E25A18">
      <w:pPr>
        <w:pStyle w:val="Heading3"/>
      </w:pPr>
      <w:bookmarkStart w:id="29" w:name="_Toc58413261"/>
      <w:r w:rsidRPr="0098528C">
        <w:rPr>
          <w:rFonts w:hint="eastAsia"/>
        </w:rPr>
        <w:t>温度显示</w:t>
      </w:r>
      <w:r w:rsidRPr="0098528C">
        <w:rPr>
          <w:rFonts w:hint="eastAsia"/>
        </w:rPr>
        <w:t>(</w:t>
      </w:r>
      <w:r w:rsidR="008D1B3A" w:rsidRPr="0098528C">
        <w:rPr>
          <w:rFonts w:hint="eastAsia"/>
        </w:rPr>
        <w:t>Temperature</w:t>
      </w:r>
      <w:r w:rsidR="008D1B3A" w:rsidRPr="0098528C">
        <w:t xml:space="preserve"> </w:t>
      </w:r>
      <w:r w:rsidR="008D1B3A" w:rsidRPr="0098528C">
        <w:rPr>
          <w:rFonts w:hint="eastAsia"/>
        </w:rPr>
        <w:t>Indicator</w:t>
      </w:r>
      <w:r w:rsidRPr="0098528C">
        <w:t>)</w:t>
      </w:r>
      <w:bookmarkEnd w:id="29"/>
    </w:p>
    <w:p w14:paraId="0C9DADB6" w14:textId="57C3D392" w:rsidR="006E1E89" w:rsidRPr="0098528C" w:rsidRDefault="006E1E89" w:rsidP="00445F7E">
      <w:pPr>
        <w:ind w:firstLine="420"/>
      </w:pPr>
      <w:r w:rsidRPr="0098528C">
        <w:rPr>
          <w:rFonts w:hint="eastAsia"/>
        </w:rPr>
        <w:t>空调温度显示适用于前后排空调。</w:t>
      </w:r>
    </w:p>
    <w:p w14:paraId="541A9571" w14:textId="77777777" w:rsidR="003F1E45" w:rsidRPr="0098528C" w:rsidRDefault="003F1E45" w:rsidP="00445F7E">
      <w:pPr>
        <w:ind w:firstLine="420"/>
        <w:rPr>
          <w:rFonts w:ascii="Times New Roman" w:hAnsi="Times New Roman" w:cs="Times New Roman"/>
        </w:rPr>
      </w:pPr>
      <w:r w:rsidRPr="0098528C">
        <w:rPr>
          <w:rFonts w:ascii="Times New Roman" w:hAnsi="Times New Roman" w:cs="Times New Roman"/>
        </w:rPr>
        <w:t>The Temperature Indicator is used for front/</w:t>
      </w:r>
      <w:r w:rsidRPr="0098528C">
        <w:rPr>
          <w:rFonts w:ascii="Times New Roman" w:hAnsi="Times New Roman" w:cs="Times New Roman" w:hint="eastAsia"/>
        </w:rPr>
        <w:t>rear</w:t>
      </w:r>
      <w:r w:rsidRPr="0098528C">
        <w:rPr>
          <w:rFonts w:ascii="Times New Roman" w:hAnsi="Times New Roman" w:cs="Times New Roman"/>
        </w:rPr>
        <w:t>-row air condition</w:t>
      </w:r>
      <w:r w:rsidRPr="0098528C">
        <w:rPr>
          <w:rFonts w:ascii="Times New Roman" w:hAnsi="Times New Roman" w:cs="Times New Roman" w:hint="eastAsia"/>
        </w:rPr>
        <w:t>ing</w:t>
      </w:r>
      <w:r w:rsidRPr="0098528C">
        <w:rPr>
          <w:rFonts w:ascii="Times New Roman" w:hAnsi="Times New Roman" w:cs="Times New Roman"/>
        </w:rPr>
        <w:t>.</w:t>
      </w:r>
    </w:p>
    <w:p w14:paraId="1DAE80D8" w14:textId="77777777" w:rsidR="008D1B3A" w:rsidRPr="0098528C" w:rsidRDefault="008D1B3A" w:rsidP="00445F7E">
      <w:pPr>
        <w:ind w:firstLine="420"/>
      </w:pPr>
      <w:r w:rsidRPr="0098528C">
        <w:rPr>
          <w:rFonts w:hint="eastAsia"/>
        </w:rPr>
        <w:t>空调温度分区需要具备温度显示的能力。</w:t>
      </w:r>
    </w:p>
    <w:p w14:paraId="66ADB8AC" w14:textId="77777777" w:rsidR="003F1E45" w:rsidRPr="0098528C" w:rsidRDefault="003F1E45" w:rsidP="00445F7E">
      <w:pPr>
        <w:ind w:firstLine="420"/>
        <w:rPr>
          <w:rFonts w:ascii="Times New Roman" w:hAnsi="Times New Roman" w:cs="Times New Roman"/>
        </w:rPr>
      </w:pPr>
      <w:r w:rsidRPr="0098528C">
        <w:rPr>
          <w:rFonts w:ascii="Times New Roman" w:hAnsi="Times New Roman" w:cs="Times New Roman"/>
        </w:rPr>
        <w:t xml:space="preserve">Air conditioning zones shall </w:t>
      </w:r>
      <w:r w:rsidRPr="0098528C">
        <w:rPr>
          <w:rFonts w:ascii="Times New Roman" w:hAnsi="Times New Roman" w:cs="Times New Roman" w:hint="eastAsia"/>
        </w:rPr>
        <w:t>be able to display the temperature</w:t>
      </w:r>
      <w:r w:rsidRPr="0098528C">
        <w:rPr>
          <w:rFonts w:ascii="Times New Roman" w:hAnsi="Times New Roman" w:cs="Times New Roman"/>
        </w:rPr>
        <w:t>.</w:t>
      </w:r>
    </w:p>
    <w:p w14:paraId="4A91B370" w14:textId="19D3F7FA" w:rsidR="008D1B3A" w:rsidRPr="0098528C" w:rsidRDefault="008D1B3A" w:rsidP="00445F7E">
      <w:pPr>
        <w:ind w:firstLine="420"/>
      </w:pPr>
      <w:r w:rsidRPr="0098528C">
        <w:rPr>
          <w:rFonts w:hint="eastAsia"/>
        </w:rPr>
        <w:t>空调温度显示使用</w:t>
      </w:r>
      <w:r w:rsidRPr="0098528C">
        <w:rPr>
          <w:rFonts w:hint="eastAsia"/>
        </w:rPr>
        <w:t>Hi</w:t>
      </w:r>
      <w:r w:rsidRPr="0098528C">
        <w:rPr>
          <w:rFonts w:hint="eastAsia"/>
        </w:rPr>
        <w:t>代表温度上限值，使用</w:t>
      </w:r>
      <w:r w:rsidRPr="0098528C">
        <w:rPr>
          <w:rFonts w:hint="eastAsia"/>
        </w:rPr>
        <w:t>Lo</w:t>
      </w:r>
      <w:r w:rsidRPr="0098528C">
        <w:rPr>
          <w:rFonts w:hint="eastAsia"/>
        </w:rPr>
        <w:t>代表温度下限值，在处于上下限温度时，不需要显示温度计量单位；其他情况下，需要显示温度数值和温度计量单位</w:t>
      </w:r>
      <w:r w:rsidR="006746F1" w:rsidRPr="0098528C">
        <w:rPr>
          <w:rFonts w:hint="eastAsia"/>
        </w:rPr>
        <w:t>，温度数据来源与</w:t>
      </w:r>
      <w:r w:rsidR="006746F1" w:rsidRPr="0098528C">
        <w:rPr>
          <w:rFonts w:hint="eastAsia"/>
        </w:rPr>
        <w:t>ECC</w:t>
      </w:r>
      <w:r w:rsidR="006746F1" w:rsidRPr="0098528C">
        <w:rPr>
          <w:rFonts w:hint="eastAsia"/>
        </w:rPr>
        <w:t>模块</w:t>
      </w:r>
      <w:r w:rsidRPr="0098528C">
        <w:rPr>
          <w:rFonts w:hint="eastAsia"/>
        </w:rPr>
        <w:t>。</w:t>
      </w:r>
    </w:p>
    <w:p w14:paraId="01EE4B68" w14:textId="548BFB2A" w:rsidR="003F1E45" w:rsidRPr="0098528C" w:rsidRDefault="003F1E45" w:rsidP="00445F7E">
      <w:pPr>
        <w:ind w:firstLine="420"/>
      </w:pPr>
      <w:r w:rsidRPr="0098528C">
        <w:t xml:space="preserve">The </w:t>
      </w:r>
      <w:r w:rsidRPr="0098528C">
        <w:rPr>
          <w:rFonts w:hint="eastAsia"/>
        </w:rPr>
        <w:t xml:space="preserve">A/C </w:t>
      </w:r>
      <w:r w:rsidRPr="0098528C">
        <w:t>Temperature Indicator uses Hi to represent the upper temperature limit and Lo to represent the lower temperature limit. When it is at the upper or lower temperature limit, it shall be not necessary to display the temperature unit. In other cases, it shall be necessary to display the temperature value, temperature unit, temperature data source and ECC module.</w:t>
      </w:r>
    </w:p>
    <w:p w14:paraId="4FAFDA34" w14:textId="77777777" w:rsidR="00FA2277" w:rsidRPr="0098528C" w:rsidRDefault="00FA2277" w:rsidP="00FA2277">
      <w:pPr>
        <w:ind w:firstLine="420"/>
      </w:pPr>
      <w:r w:rsidRPr="0098528C">
        <w:rPr>
          <w:rFonts w:hint="eastAsia"/>
        </w:rPr>
        <w:t>空调温度计量单位显示方式支持华氏和摄氏度，默认使用摄氏度，温度计量单位信息参考</w:t>
      </w:r>
      <w:r w:rsidRPr="0098528C">
        <w:rPr>
          <w:rFonts w:hint="eastAsia"/>
        </w:rPr>
        <w:t>ECC</w:t>
      </w:r>
      <w:r w:rsidRPr="0098528C">
        <w:rPr>
          <w:rFonts w:hint="eastAsia"/>
        </w:rPr>
        <w:t>设置。</w:t>
      </w:r>
    </w:p>
    <w:p w14:paraId="192F64CF" w14:textId="2852D9CE" w:rsidR="00FA2277" w:rsidRPr="0098528C" w:rsidRDefault="00FA2277" w:rsidP="00FA2277">
      <w:pPr>
        <w:ind w:firstLine="420"/>
      </w:pPr>
      <w:r w:rsidRPr="0098528C">
        <w:t>The display mode of A/C temperature unit shall support Fahrenheit and Celsius. Celsius is used by default. The temperature unit information shall refer to the ECC settings.</w:t>
      </w:r>
    </w:p>
    <w:p w14:paraId="204B2C7D" w14:textId="25CCA182" w:rsidR="00D03911" w:rsidRPr="0098528C" w:rsidRDefault="006658D2" w:rsidP="00FA2277">
      <w:pPr>
        <w:ind w:firstLine="420"/>
      </w:pPr>
      <w:bookmarkStart w:id="30" w:name="OLE_LINK43"/>
      <w:bookmarkStart w:id="31" w:name="OLE_LINK44"/>
      <w:r w:rsidRPr="0098528C">
        <w:rPr>
          <w:rFonts w:hint="eastAsia"/>
        </w:rPr>
        <w:t>车辆的</w:t>
      </w:r>
      <w:r w:rsidR="00D03911" w:rsidRPr="0098528C">
        <w:rPr>
          <w:rFonts w:hint="eastAsia"/>
        </w:rPr>
        <w:t>空调支持的最高温度和最低温度通过标定</w:t>
      </w:r>
      <w:r w:rsidRPr="0098528C">
        <w:rPr>
          <w:rFonts w:hint="eastAsia"/>
          <w:b/>
          <w:i/>
        </w:rPr>
        <w:t>KeHVC_Cnt_MaxTempOffset</w:t>
      </w:r>
      <w:r w:rsidR="00D03911" w:rsidRPr="0098528C">
        <w:rPr>
          <w:rFonts w:hint="eastAsia"/>
        </w:rPr>
        <w:t>和标定</w:t>
      </w:r>
      <w:r w:rsidRPr="0098528C">
        <w:rPr>
          <w:rFonts w:hint="eastAsia"/>
          <w:b/>
          <w:i/>
        </w:rPr>
        <w:t>KeHVC_Cnt_MinTempOffset</w:t>
      </w:r>
      <w:r w:rsidR="00D03911" w:rsidRPr="0098528C">
        <w:rPr>
          <w:rFonts w:hint="eastAsia"/>
        </w:rPr>
        <w:t>确定，这两个标定主要用于语音助手。</w:t>
      </w:r>
    </w:p>
    <w:p w14:paraId="365CBE6F" w14:textId="3A24D007" w:rsidR="00DD6F0C" w:rsidRPr="0098528C" w:rsidRDefault="00DD6F0C" w:rsidP="00FA2277">
      <w:pPr>
        <w:ind w:firstLine="420"/>
      </w:pPr>
      <w:r w:rsidRPr="0098528C">
        <w:t xml:space="preserve">The maximum and minimum temperatures supported by the </w:t>
      </w:r>
      <w:r w:rsidR="00C20B73" w:rsidRPr="0098528C">
        <w:t>HVAC</w:t>
      </w:r>
      <w:r w:rsidRPr="0098528C">
        <w:t xml:space="preserve"> of the vehicle are determined by </w:t>
      </w:r>
      <w:r w:rsidR="00C20B73" w:rsidRPr="0098528C">
        <w:t>calibration</w:t>
      </w:r>
      <w:r w:rsidRPr="0098528C">
        <w:t xml:space="preserve"> </w:t>
      </w:r>
      <w:r w:rsidRPr="0098528C">
        <w:rPr>
          <w:b/>
          <w:i/>
        </w:rPr>
        <w:t>KeHVC_Cnt_MaxTempOffset</w:t>
      </w:r>
      <w:r w:rsidRPr="0098528C">
        <w:t xml:space="preserve"> and </w:t>
      </w:r>
      <w:r w:rsidR="00C20B73" w:rsidRPr="0098528C">
        <w:t>calibration</w:t>
      </w:r>
      <w:r w:rsidRPr="0098528C">
        <w:t xml:space="preserve"> </w:t>
      </w:r>
      <w:r w:rsidRPr="0098528C">
        <w:rPr>
          <w:b/>
          <w:i/>
        </w:rPr>
        <w:t>KeHVC_Cnt_MinTempOffset</w:t>
      </w:r>
      <w:r w:rsidRPr="0098528C">
        <w:t>, which are mainly used for voice assistants.</w:t>
      </w:r>
    </w:p>
    <w:p w14:paraId="314D5DF5" w14:textId="5AC5FF87" w:rsidR="00992AA3" w:rsidRPr="0098528C" w:rsidRDefault="00992AA3" w:rsidP="00FA2277">
      <w:pPr>
        <w:ind w:firstLine="420"/>
      </w:pPr>
      <w:r w:rsidRPr="0098528C">
        <w:rPr>
          <w:rFonts w:hint="eastAsia"/>
        </w:rPr>
        <w:t>温度</w:t>
      </w:r>
      <w:r w:rsidR="0076640E" w:rsidRPr="0098528C">
        <w:rPr>
          <w:rFonts w:hint="eastAsia"/>
        </w:rPr>
        <w:t>显示</w:t>
      </w:r>
      <w:r w:rsidRPr="0098528C">
        <w:rPr>
          <w:rFonts w:hint="eastAsia"/>
        </w:rPr>
        <w:t>的分区相关的标定请参考</w:t>
      </w:r>
      <w:r w:rsidRPr="0098528C">
        <w:rPr>
          <w:rFonts w:hint="eastAsia"/>
        </w:rPr>
        <w:t>&lt;</w:t>
      </w:r>
      <w:r w:rsidRPr="0098528C">
        <w:t xml:space="preserve"> </w:t>
      </w:r>
      <w:r w:rsidRPr="0098528C">
        <w:rPr>
          <w:rFonts w:hint="eastAsia"/>
        </w:rPr>
        <w:t>3.1.1</w:t>
      </w:r>
      <w:r w:rsidRPr="0098528C">
        <w:t xml:space="preserve"> </w:t>
      </w:r>
      <w:r w:rsidRPr="0098528C">
        <w:rPr>
          <w:rFonts w:hint="eastAsia"/>
        </w:rPr>
        <w:t>温度分区</w:t>
      </w:r>
      <w:r w:rsidR="0012055B" w:rsidRPr="0098528C">
        <w:rPr>
          <w:rFonts w:hint="eastAsia"/>
        </w:rPr>
        <w:t xml:space="preserve"> Temperature</w:t>
      </w:r>
      <w:r w:rsidR="0012055B" w:rsidRPr="0098528C">
        <w:t xml:space="preserve"> Zone</w:t>
      </w:r>
      <w:r w:rsidRPr="0098528C">
        <w:rPr>
          <w:rFonts w:hint="eastAsia"/>
        </w:rPr>
        <w:t>&gt;</w:t>
      </w:r>
      <w:r w:rsidR="0012055B" w:rsidRPr="0098528C">
        <w:rPr>
          <w:rFonts w:hint="eastAsia"/>
        </w:rPr>
        <w:t>。</w:t>
      </w:r>
    </w:p>
    <w:p w14:paraId="246B34CD" w14:textId="4E3FE363" w:rsidR="0076640E" w:rsidRPr="0098528C" w:rsidRDefault="0076640E" w:rsidP="00FA2277">
      <w:pPr>
        <w:ind w:firstLine="420"/>
      </w:pPr>
      <w:r w:rsidRPr="0098528C">
        <w:t xml:space="preserve">Please refer to &lt; 3.1.1 </w:t>
      </w:r>
      <w:r w:rsidRPr="0098528C">
        <w:rPr>
          <w:rFonts w:hint="eastAsia"/>
        </w:rPr>
        <w:t>温度分区</w:t>
      </w:r>
      <w:r w:rsidRPr="0098528C">
        <w:t xml:space="preserve">Temperature Zone &gt; for calibration related to temperature </w:t>
      </w:r>
      <w:r w:rsidRPr="0098528C">
        <w:rPr>
          <w:rFonts w:hint="eastAsia"/>
        </w:rPr>
        <w:t>indicator</w:t>
      </w:r>
      <w:r w:rsidRPr="0098528C">
        <w:t>.</w:t>
      </w:r>
    </w:p>
    <w:bookmarkEnd w:id="30"/>
    <w:bookmarkEnd w:id="31"/>
    <w:p w14:paraId="340274B1" w14:textId="6E461305" w:rsidR="00B73CBE" w:rsidRPr="0098528C" w:rsidRDefault="00B73CBE" w:rsidP="00B73CBE">
      <w:pPr>
        <w:pStyle w:val="Heading4"/>
      </w:pPr>
      <w:r w:rsidRPr="0098528C">
        <w:lastRenderedPageBreak/>
        <w:t>CELA</w:t>
      </w:r>
      <w:r w:rsidRPr="0098528C">
        <w:rPr>
          <w:rFonts w:hint="eastAsia"/>
        </w:rPr>
        <w:t>的温度显示</w:t>
      </w:r>
    </w:p>
    <w:p w14:paraId="11548B13" w14:textId="0926F689" w:rsidR="00B73CBE" w:rsidRPr="0098528C" w:rsidRDefault="00B73CBE" w:rsidP="00B73CBE">
      <w:pPr>
        <w:rPr>
          <w:b/>
          <w:u w:val="single"/>
        </w:rPr>
      </w:pPr>
      <w:r w:rsidRPr="0098528C">
        <w:rPr>
          <w:rFonts w:hint="eastAsia"/>
          <w:b/>
          <w:u w:val="single"/>
        </w:rPr>
        <w:t>信号发送</w:t>
      </w:r>
    </w:p>
    <w:p w14:paraId="36CC9546" w14:textId="027DCBA6" w:rsidR="00B73CBE" w:rsidRPr="0098528C" w:rsidRDefault="00B73CBE" w:rsidP="00B73CBE">
      <w:r w:rsidRPr="0098528C">
        <w:rPr>
          <w:rFonts w:hint="eastAsia"/>
        </w:rPr>
        <w:t>N/A</w:t>
      </w:r>
    </w:p>
    <w:p w14:paraId="2EFA42F9" w14:textId="242A2678" w:rsidR="00B73CBE" w:rsidRPr="0098528C" w:rsidRDefault="00B73CBE" w:rsidP="00B73CBE">
      <w:pPr>
        <w:rPr>
          <w:b/>
          <w:u w:val="single"/>
        </w:rPr>
      </w:pPr>
      <w:r w:rsidRPr="0098528C">
        <w:rPr>
          <w:rFonts w:hint="eastAsia"/>
          <w:b/>
          <w:u w:val="single"/>
        </w:rPr>
        <w:t>信号接收</w:t>
      </w:r>
    </w:p>
    <w:p w14:paraId="00129786" w14:textId="018B5308" w:rsidR="00B73CBE" w:rsidRPr="0098528C" w:rsidRDefault="0042559A" w:rsidP="00B73CBE">
      <w:r w:rsidRPr="0098528C">
        <w:tab/>
      </w:r>
      <w:r w:rsidRPr="0098528C">
        <w:rPr>
          <w:rFonts w:hint="eastAsia"/>
        </w:rPr>
        <w:t>娱乐系统通过总线信号获取当前车内各个空调分区的温度。</w:t>
      </w:r>
    </w:p>
    <w:p w14:paraId="58FCF853" w14:textId="776F8459" w:rsidR="0042559A" w:rsidRPr="0098528C" w:rsidRDefault="0042559A" w:rsidP="00B73CBE">
      <w:r w:rsidRPr="0098528C">
        <w:tab/>
      </w:r>
      <w:r w:rsidR="005E34D4" w:rsidRPr="0098528C">
        <w:rPr>
          <w:rFonts w:hint="eastAsia"/>
        </w:rPr>
        <w:t>温度显示单位，</w:t>
      </w:r>
      <w:r w:rsidR="008B31BF" w:rsidRPr="0098528C">
        <w:t>ECC</w:t>
      </w:r>
      <w:r w:rsidRPr="0098528C">
        <w:rPr>
          <w:rFonts w:hint="eastAsia"/>
        </w:rPr>
        <w:t>通过信号</w:t>
      </w:r>
      <w:r w:rsidR="008B31BF" w:rsidRPr="0098528C">
        <w:rPr>
          <w:b/>
          <w:i/>
        </w:rPr>
        <w:t>Indication Temperature Units</w:t>
      </w:r>
      <w:r w:rsidR="008B31BF" w:rsidRPr="0098528C">
        <w:rPr>
          <w:rFonts w:hint="eastAsia"/>
        </w:rPr>
        <w:t>告知娱乐系统，当前系统显示的温度的单位，对应枚举值如下：</w:t>
      </w:r>
    </w:p>
    <w:p w14:paraId="2E70AA96" w14:textId="503D4B0B" w:rsidR="008B31BF" w:rsidRPr="0098528C" w:rsidRDefault="008B31BF" w:rsidP="000E1C54">
      <w:pPr>
        <w:pStyle w:val="ListParagraph"/>
        <w:numPr>
          <w:ilvl w:val="0"/>
          <w:numId w:val="9"/>
        </w:numPr>
        <w:ind w:firstLineChars="0"/>
      </w:pPr>
      <w:r w:rsidRPr="0098528C">
        <w:t>$0=Celcius</w:t>
      </w:r>
      <w:r w:rsidRPr="0098528C">
        <w:rPr>
          <w:rFonts w:hint="eastAsia"/>
        </w:rPr>
        <w:t>，表示温度的单位是摄氏度</w:t>
      </w:r>
      <w:r w:rsidR="005E34D4" w:rsidRPr="0098528C">
        <w:rPr>
          <w:rFonts w:hint="eastAsia"/>
        </w:rPr>
        <w:t>；</w:t>
      </w:r>
    </w:p>
    <w:p w14:paraId="0A1723DE" w14:textId="6A489089" w:rsidR="008B31BF" w:rsidRPr="0098528C" w:rsidRDefault="008B31BF" w:rsidP="000E1C54">
      <w:pPr>
        <w:pStyle w:val="ListParagraph"/>
        <w:numPr>
          <w:ilvl w:val="0"/>
          <w:numId w:val="9"/>
        </w:numPr>
        <w:ind w:firstLineChars="0"/>
      </w:pPr>
      <w:r w:rsidRPr="0098528C">
        <w:t>$1=Fahrenheit</w:t>
      </w:r>
      <w:r w:rsidRPr="0098528C">
        <w:rPr>
          <w:rFonts w:hint="eastAsia"/>
        </w:rPr>
        <w:t>，表示温度的单位是</w:t>
      </w:r>
      <w:r w:rsidR="005E34D4" w:rsidRPr="0098528C">
        <w:rPr>
          <w:rFonts w:hint="eastAsia"/>
        </w:rPr>
        <w:t>华氏度；</w:t>
      </w:r>
    </w:p>
    <w:p w14:paraId="7CDDD26C" w14:textId="3FEDC89B" w:rsidR="005E34D4" w:rsidRPr="0098528C" w:rsidRDefault="005E34D4" w:rsidP="005E34D4">
      <w:pPr>
        <w:ind w:left="360"/>
      </w:pPr>
    </w:p>
    <w:p w14:paraId="2035B64E" w14:textId="45D152FD" w:rsidR="005E34D4" w:rsidRPr="0098528C" w:rsidRDefault="005E34D4" w:rsidP="005E34D4">
      <w:pPr>
        <w:ind w:firstLine="360"/>
      </w:pPr>
      <w:r w:rsidRPr="0098528C">
        <w:rPr>
          <w:rFonts w:hint="eastAsia"/>
        </w:rPr>
        <w:t>前左</w:t>
      </w:r>
      <w:r w:rsidR="00960891" w:rsidRPr="0098528C">
        <w:rPr>
          <w:rFonts w:hint="eastAsia"/>
        </w:rPr>
        <w:t>分区</w:t>
      </w:r>
      <w:r w:rsidRPr="0098528C">
        <w:rPr>
          <w:rFonts w:hint="eastAsia"/>
        </w:rPr>
        <w:t>温度显示，</w:t>
      </w:r>
      <w:r w:rsidRPr="0098528C">
        <w:rPr>
          <w:rFonts w:hint="eastAsia"/>
        </w:rPr>
        <w:t>ECC</w:t>
      </w:r>
      <w:r w:rsidRPr="0098528C">
        <w:rPr>
          <w:rFonts w:hint="eastAsia"/>
        </w:rPr>
        <w:t>通过信号</w:t>
      </w:r>
      <w:r w:rsidRPr="0098528C">
        <w:rPr>
          <w:b/>
          <w:i/>
        </w:rPr>
        <w:t>Indication Temperature Setting Level Front Left</w:t>
      </w:r>
      <w:r w:rsidRPr="0098528C">
        <w:rPr>
          <w:rFonts w:hint="eastAsia"/>
        </w:rPr>
        <w:t>和</w:t>
      </w:r>
      <w:r w:rsidRPr="0098528C">
        <w:rPr>
          <w:b/>
          <w:i/>
        </w:rPr>
        <w:t>Indication Temperature Setting State Front Left</w:t>
      </w:r>
      <w:r w:rsidRPr="0098528C">
        <w:rPr>
          <w:rFonts w:hint="eastAsia"/>
        </w:rPr>
        <w:t>告知娱乐系统当前需要显示的温度信息</w:t>
      </w:r>
      <w:r w:rsidR="00F82831" w:rsidRPr="0098528C">
        <w:rPr>
          <w:rFonts w:hint="eastAsia"/>
        </w:rPr>
        <w:t>：</w:t>
      </w:r>
    </w:p>
    <w:p w14:paraId="04A470B3" w14:textId="3DF03701" w:rsidR="00F82831" w:rsidRPr="00D9786C" w:rsidRDefault="00F82831" w:rsidP="000E1C54">
      <w:pPr>
        <w:pStyle w:val="ListParagraph"/>
        <w:numPr>
          <w:ilvl w:val="0"/>
          <w:numId w:val="10"/>
        </w:numPr>
        <w:ind w:firstLineChars="0"/>
      </w:pPr>
      <w:r w:rsidRPr="0098528C">
        <w:rPr>
          <w:rFonts w:hint="eastAsia"/>
        </w:rPr>
        <w:t>当空调关闭时，</w:t>
      </w:r>
      <w:commentRangeStart w:id="32"/>
      <w:r w:rsidRPr="0098528C">
        <w:rPr>
          <w:rFonts w:hint="eastAsia"/>
        </w:rPr>
        <w:t>ECC</w:t>
      </w:r>
      <w:r w:rsidR="00FA4601" w:rsidRPr="0098528C">
        <w:rPr>
          <w:rFonts w:hint="eastAsia"/>
        </w:rPr>
        <w:t>发送信号</w:t>
      </w:r>
      <w:r w:rsidR="00FA4601" w:rsidRPr="0098528C">
        <w:rPr>
          <w:b/>
          <w:i/>
        </w:rPr>
        <w:t>Indication Temperature Setting State Front Left</w:t>
      </w:r>
      <w:r w:rsidR="00FA4601" w:rsidRPr="0098528C">
        <w:rPr>
          <w:rFonts w:hint="eastAsia"/>
        </w:rPr>
        <w:t xml:space="preserve"> =</w:t>
      </w:r>
      <w:r w:rsidR="00FA4601" w:rsidRPr="0098528C">
        <w:t xml:space="preserve"> $0 Off</w:t>
      </w:r>
      <w:r w:rsidRPr="0098528C">
        <w:rPr>
          <w:rFonts w:hint="eastAsia"/>
        </w:rPr>
        <w:t>；</w:t>
      </w:r>
      <w:commentRangeEnd w:id="32"/>
      <w:r w:rsidR="00AF1550" w:rsidRPr="00D9786C">
        <w:rPr>
          <w:rStyle w:val="CommentReference"/>
        </w:rPr>
        <w:commentReference w:id="32"/>
      </w:r>
    </w:p>
    <w:p w14:paraId="2CDEFC40" w14:textId="65DD5B1C" w:rsidR="00FA4601" w:rsidRPr="00D9786C" w:rsidRDefault="005B382F" w:rsidP="000E1C54">
      <w:pPr>
        <w:pStyle w:val="ListParagraph"/>
        <w:numPr>
          <w:ilvl w:val="0"/>
          <w:numId w:val="10"/>
        </w:numPr>
        <w:ind w:firstLineChars="0"/>
      </w:pPr>
      <w:r w:rsidRPr="00D9786C">
        <w:rPr>
          <w:rFonts w:hint="eastAsia"/>
        </w:rPr>
        <w:t>当车辆配置了自动空调，并且用户设定的温度在最高温度和最低温度之间的时候</w:t>
      </w:r>
      <w:r w:rsidR="00FA4601" w:rsidRPr="00D9786C">
        <w:rPr>
          <w:rFonts w:hint="eastAsia"/>
        </w:rPr>
        <w:t>，</w:t>
      </w:r>
      <w:commentRangeStart w:id="33"/>
      <w:commentRangeStart w:id="34"/>
      <w:r w:rsidR="00FA4601" w:rsidRPr="00D9786C">
        <w:rPr>
          <w:rFonts w:hint="eastAsia"/>
        </w:rPr>
        <w:t>ECC</w:t>
      </w:r>
      <w:r w:rsidR="00FA4601" w:rsidRPr="00D9786C">
        <w:rPr>
          <w:rFonts w:hint="eastAsia"/>
        </w:rPr>
        <w:t>发送</w:t>
      </w:r>
      <w:r w:rsidR="00FA4601" w:rsidRPr="0098528C">
        <w:rPr>
          <w:b/>
          <w:i/>
        </w:rPr>
        <w:t>Indication Temperature Setting State Front Left</w:t>
      </w:r>
      <w:r w:rsidR="00FA4601" w:rsidRPr="0098528C">
        <w:t xml:space="preserve"> </w:t>
      </w:r>
      <w:r w:rsidR="00FA4601" w:rsidRPr="0098528C">
        <w:rPr>
          <w:rFonts w:hint="eastAsia"/>
        </w:rPr>
        <w:t>=</w:t>
      </w:r>
      <w:r w:rsidR="00FA4601" w:rsidRPr="0098528C">
        <w:t xml:space="preserve"> $1 Auto</w:t>
      </w:r>
      <w:r w:rsidRPr="0098528C">
        <w:rPr>
          <w:rFonts w:hint="eastAsia"/>
        </w:rPr>
        <w:t>，并且娱乐系统通过信号</w:t>
      </w:r>
      <w:r w:rsidRPr="0098528C">
        <w:rPr>
          <w:b/>
          <w:i/>
        </w:rPr>
        <w:t xml:space="preserve">Indication Temperature Setting Level Front Left </w:t>
      </w:r>
      <w:r w:rsidRPr="0098528C">
        <w:rPr>
          <w:rFonts w:hint="eastAsia"/>
        </w:rPr>
        <w:t>(</w:t>
      </w:r>
      <w:r w:rsidRPr="0098528C">
        <w:t>Range: 0-</w:t>
      </w:r>
      <w:r w:rsidRPr="0098528C">
        <w:rPr>
          <w:rFonts w:hint="eastAsia"/>
        </w:rPr>
        <w:t>127</w:t>
      </w:r>
      <w:r w:rsidRPr="0098528C">
        <w:t>, Resolution: 1</w:t>
      </w:r>
      <w:r w:rsidRPr="0098528C">
        <w:rPr>
          <w:rFonts w:hint="eastAsia"/>
        </w:rPr>
        <w:t>)</w:t>
      </w:r>
      <w:r w:rsidRPr="0098528C">
        <w:t xml:space="preserve"> </w:t>
      </w:r>
      <w:r w:rsidRPr="0098528C">
        <w:rPr>
          <w:rFonts w:hint="eastAsia"/>
        </w:rPr>
        <w:t>获取当前设定的具体的温度值；</w:t>
      </w:r>
      <w:commentRangeEnd w:id="33"/>
      <w:r w:rsidR="00D26F00" w:rsidRPr="00D9786C">
        <w:rPr>
          <w:rStyle w:val="CommentReference"/>
        </w:rPr>
        <w:commentReference w:id="33"/>
      </w:r>
      <w:commentRangeEnd w:id="34"/>
      <w:r w:rsidR="009C220F" w:rsidRPr="00D9786C">
        <w:rPr>
          <w:rStyle w:val="CommentReference"/>
        </w:rPr>
        <w:commentReference w:id="34"/>
      </w:r>
    </w:p>
    <w:p w14:paraId="7185418F" w14:textId="4BC59143" w:rsidR="00FA4601" w:rsidRPr="00D9786C" w:rsidRDefault="00FA4601" w:rsidP="000E1C54">
      <w:pPr>
        <w:pStyle w:val="ListParagraph"/>
        <w:numPr>
          <w:ilvl w:val="0"/>
          <w:numId w:val="10"/>
        </w:numPr>
        <w:ind w:firstLineChars="0"/>
      </w:pPr>
      <w:r w:rsidRPr="00D9786C">
        <w:rPr>
          <w:rFonts w:hint="eastAsia"/>
        </w:rPr>
        <w:t>当用户设定到最低温度时，</w:t>
      </w:r>
      <w:commentRangeStart w:id="35"/>
      <w:r w:rsidRPr="00D9786C">
        <w:rPr>
          <w:rFonts w:hint="eastAsia"/>
        </w:rPr>
        <w:t>ECC</w:t>
      </w:r>
      <w:r w:rsidRPr="00D9786C">
        <w:rPr>
          <w:rFonts w:hint="eastAsia"/>
        </w:rPr>
        <w:t>发送信号</w:t>
      </w:r>
      <w:r w:rsidRPr="00D9786C">
        <w:rPr>
          <w:b/>
          <w:i/>
        </w:rPr>
        <w:t>Indication Temperature Setting State Front Left</w:t>
      </w:r>
      <w:r w:rsidRPr="00D9786C">
        <w:t xml:space="preserve"> </w:t>
      </w:r>
      <w:r w:rsidRPr="00D9786C">
        <w:rPr>
          <w:rFonts w:hint="eastAsia"/>
        </w:rPr>
        <w:t>=</w:t>
      </w:r>
      <w:r w:rsidRPr="00D9786C">
        <w:t xml:space="preserve"> $2 </w:t>
      </w:r>
      <w:r w:rsidR="00D26F00" w:rsidRPr="00D9786C">
        <w:t>Auto L</w:t>
      </w:r>
      <w:r w:rsidR="00D26F00" w:rsidRPr="00D9786C">
        <w:rPr>
          <w:rFonts w:hint="eastAsia"/>
        </w:rPr>
        <w:t>o</w:t>
      </w:r>
      <w:r w:rsidRPr="00D9786C">
        <w:rPr>
          <w:rFonts w:hint="eastAsia"/>
        </w:rPr>
        <w:t>；</w:t>
      </w:r>
      <w:commentRangeEnd w:id="35"/>
      <w:r w:rsidR="00D26F00" w:rsidRPr="00D9786C">
        <w:rPr>
          <w:rStyle w:val="CommentReference"/>
        </w:rPr>
        <w:commentReference w:id="35"/>
      </w:r>
    </w:p>
    <w:p w14:paraId="1E87EB8D" w14:textId="7891B211" w:rsidR="00FA4601" w:rsidRPr="0098528C" w:rsidRDefault="00FA4601" w:rsidP="000E1C54">
      <w:pPr>
        <w:pStyle w:val="ListParagraph"/>
        <w:numPr>
          <w:ilvl w:val="0"/>
          <w:numId w:val="10"/>
        </w:numPr>
        <w:ind w:firstLineChars="0"/>
      </w:pPr>
      <w:r w:rsidRPr="00D9786C">
        <w:rPr>
          <w:rFonts w:hint="eastAsia"/>
        </w:rPr>
        <w:t>当用户设定到最高温度时，</w:t>
      </w:r>
      <w:r w:rsidRPr="00D9786C">
        <w:rPr>
          <w:rFonts w:hint="eastAsia"/>
        </w:rPr>
        <w:t>ECC</w:t>
      </w:r>
      <w:r w:rsidRPr="00D9786C">
        <w:rPr>
          <w:rFonts w:hint="eastAsia"/>
        </w:rPr>
        <w:t>发送信号</w:t>
      </w:r>
      <w:r w:rsidRPr="00D9786C">
        <w:rPr>
          <w:b/>
          <w:i/>
        </w:rPr>
        <w:t>Indication Temperature Setting State Front Left</w:t>
      </w:r>
      <w:r w:rsidRPr="00D9786C">
        <w:t xml:space="preserve"> </w:t>
      </w:r>
      <w:r w:rsidRPr="00D9786C">
        <w:rPr>
          <w:rFonts w:hint="eastAsia"/>
        </w:rPr>
        <w:t>=</w:t>
      </w:r>
      <w:r w:rsidRPr="00D9786C">
        <w:t xml:space="preserve"> $3 Auto Hi</w:t>
      </w:r>
      <w:r w:rsidRPr="00D9786C">
        <w:rPr>
          <w:rFonts w:hint="eastAsia"/>
        </w:rPr>
        <w:t>；</w:t>
      </w:r>
    </w:p>
    <w:p w14:paraId="086931A9" w14:textId="579AEC2A" w:rsidR="00FA4601" w:rsidRPr="0098528C" w:rsidRDefault="005B382F" w:rsidP="000E1C54">
      <w:pPr>
        <w:pStyle w:val="ListParagraph"/>
        <w:numPr>
          <w:ilvl w:val="0"/>
          <w:numId w:val="10"/>
        </w:numPr>
        <w:ind w:firstLineChars="0"/>
      </w:pPr>
      <w:r w:rsidRPr="0098528C">
        <w:rPr>
          <w:rFonts w:hint="eastAsia"/>
        </w:rPr>
        <w:t>当车辆配置了手动空调</w:t>
      </w:r>
      <w:r w:rsidR="00FA4601" w:rsidRPr="0098528C">
        <w:rPr>
          <w:rFonts w:hint="eastAsia"/>
        </w:rPr>
        <w:t>，</w:t>
      </w:r>
      <w:r w:rsidR="00FA4601" w:rsidRPr="0098528C">
        <w:rPr>
          <w:rFonts w:hint="eastAsia"/>
        </w:rPr>
        <w:t>ECC</w:t>
      </w:r>
      <w:r w:rsidR="00FA4601" w:rsidRPr="0098528C">
        <w:rPr>
          <w:rFonts w:hint="eastAsia"/>
        </w:rPr>
        <w:t>发送信号</w:t>
      </w:r>
      <w:r w:rsidR="00FA4601" w:rsidRPr="0098528C">
        <w:rPr>
          <w:b/>
          <w:i/>
        </w:rPr>
        <w:t>Indication Temperature Setting State Front Left</w:t>
      </w:r>
      <w:r w:rsidR="00FA4601" w:rsidRPr="0098528C">
        <w:t xml:space="preserve"> </w:t>
      </w:r>
      <w:r w:rsidR="00FA4601" w:rsidRPr="0098528C">
        <w:rPr>
          <w:rFonts w:hint="eastAsia"/>
        </w:rPr>
        <w:t>=</w:t>
      </w:r>
      <w:r w:rsidR="00FA4601" w:rsidRPr="0098528C">
        <w:t xml:space="preserve"> $4 Manual</w:t>
      </w:r>
      <w:r w:rsidR="00FA4601" w:rsidRPr="0098528C">
        <w:rPr>
          <w:rFonts w:hint="eastAsia"/>
        </w:rPr>
        <w:t>；</w:t>
      </w:r>
    </w:p>
    <w:p w14:paraId="66826D47" w14:textId="604261C6" w:rsidR="00960891" w:rsidRPr="0098528C" w:rsidRDefault="00960891" w:rsidP="00960891"/>
    <w:p w14:paraId="515E537E" w14:textId="200EEA3A" w:rsidR="00960891" w:rsidRPr="0098528C" w:rsidRDefault="000B1D72" w:rsidP="00960891">
      <w:pPr>
        <w:ind w:firstLine="360"/>
      </w:pPr>
      <w:r w:rsidRPr="0098528C">
        <w:rPr>
          <w:rFonts w:hint="eastAsia"/>
        </w:rPr>
        <w:t>前</w:t>
      </w:r>
      <w:r w:rsidR="00960891" w:rsidRPr="0098528C">
        <w:rPr>
          <w:rFonts w:hint="eastAsia"/>
        </w:rPr>
        <w:t>右分区温度显示，</w:t>
      </w:r>
      <w:r w:rsidR="00960891" w:rsidRPr="0098528C">
        <w:rPr>
          <w:rFonts w:hint="eastAsia"/>
        </w:rPr>
        <w:t>ECC</w:t>
      </w:r>
      <w:r w:rsidR="00960891" w:rsidRPr="0098528C">
        <w:rPr>
          <w:rFonts w:hint="eastAsia"/>
        </w:rPr>
        <w:t>通过信号</w:t>
      </w:r>
      <w:r w:rsidR="00960891" w:rsidRPr="0098528C">
        <w:rPr>
          <w:b/>
          <w:i/>
        </w:rPr>
        <w:t xml:space="preserve">Indication Temperature Setting Level Front </w:t>
      </w:r>
      <w:r w:rsidR="00960891" w:rsidRPr="0098528C">
        <w:rPr>
          <w:rFonts w:hint="eastAsia"/>
          <w:b/>
          <w:i/>
        </w:rPr>
        <w:t>Right</w:t>
      </w:r>
      <w:r w:rsidR="00960891" w:rsidRPr="0098528C">
        <w:rPr>
          <w:rFonts w:hint="eastAsia"/>
        </w:rPr>
        <w:t>和</w:t>
      </w:r>
      <w:r w:rsidR="00960891" w:rsidRPr="0098528C">
        <w:rPr>
          <w:b/>
          <w:i/>
        </w:rPr>
        <w:t>Indication Temperature Setting State Front Right</w:t>
      </w:r>
      <w:r w:rsidR="00960891" w:rsidRPr="0098528C">
        <w:rPr>
          <w:rFonts w:hint="eastAsia"/>
        </w:rPr>
        <w:t>告知娱乐系统当前需要显示的温度信息：</w:t>
      </w:r>
    </w:p>
    <w:p w14:paraId="2AB5E4A3" w14:textId="044C542A" w:rsidR="00960891" w:rsidRPr="0098528C" w:rsidRDefault="00960891" w:rsidP="000E1C54">
      <w:pPr>
        <w:pStyle w:val="ListParagraph"/>
        <w:numPr>
          <w:ilvl w:val="0"/>
          <w:numId w:val="11"/>
        </w:numPr>
        <w:ind w:firstLineChars="0"/>
      </w:pPr>
      <w:r w:rsidRPr="0098528C">
        <w:rPr>
          <w:rFonts w:hint="eastAsia"/>
        </w:rPr>
        <w:t>当空调关闭时，</w:t>
      </w:r>
      <w:r w:rsidRPr="0098528C">
        <w:rPr>
          <w:rFonts w:hint="eastAsia"/>
        </w:rPr>
        <w:t>ECC</w:t>
      </w:r>
      <w:r w:rsidRPr="0098528C">
        <w:rPr>
          <w:rFonts w:hint="eastAsia"/>
        </w:rPr>
        <w:t>发送信号</w:t>
      </w:r>
      <w:r w:rsidRPr="0098528C">
        <w:rPr>
          <w:b/>
          <w:i/>
        </w:rPr>
        <w:t>Indication Temperature Setting State Front Right</w:t>
      </w:r>
      <w:r w:rsidRPr="0098528C">
        <w:rPr>
          <w:rFonts w:hint="eastAsia"/>
        </w:rPr>
        <w:t>=</w:t>
      </w:r>
      <w:r w:rsidRPr="0098528C">
        <w:t xml:space="preserve"> $0 Off</w:t>
      </w:r>
      <w:r w:rsidRPr="0098528C">
        <w:rPr>
          <w:rFonts w:hint="eastAsia"/>
        </w:rPr>
        <w:t>；</w:t>
      </w:r>
    </w:p>
    <w:p w14:paraId="1F110F38" w14:textId="1FE062F5" w:rsidR="00960891" w:rsidRPr="0098528C" w:rsidRDefault="005B382F" w:rsidP="000E1C54">
      <w:pPr>
        <w:pStyle w:val="ListParagraph"/>
        <w:numPr>
          <w:ilvl w:val="0"/>
          <w:numId w:val="11"/>
        </w:numPr>
        <w:ind w:firstLineChars="0"/>
      </w:pPr>
      <w:r w:rsidRPr="0098528C">
        <w:rPr>
          <w:rFonts w:hint="eastAsia"/>
        </w:rPr>
        <w:t>当车辆配置了自动空调，并且用户设定的温度在最高温度和最低温度之间的时候，</w:t>
      </w:r>
      <w:r w:rsidR="00960891" w:rsidRPr="0098528C">
        <w:rPr>
          <w:rFonts w:hint="eastAsia"/>
        </w:rPr>
        <w:t>ECC</w:t>
      </w:r>
      <w:r w:rsidR="00960891" w:rsidRPr="0098528C">
        <w:rPr>
          <w:rFonts w:hint="eastAsia"/>
        </w:rPr>
        <w:t>发送</w:t>
      </w:r>
      <w:r w:rsidR="00960891" w:rsidRPr="0098528C">
        <w:rPr>
          <w:b/>
          <w:i/>
        </w:rPr>
        <w:t>Indication Temperature Setting State Front Right</w:t>
      </w:r>
      <w:r w:rsidR="00960891" w:rsidRPr="0098528C">
        <w:rPr>
          <w:rFonts w:hint="eastAsia"/>
        </w:rPr>
        <w:t>=</w:t>
      </w:r>
      <w:r w:rsidR="00960891" w:rsidRPr="0098528C">
        <w:t xml:space="preserve"> $1 Auto</w:t>
      </w:r>
      <w:r w:rsidRPr="0098528C">
        <w:rPr>
          <w:rFonts w:hint="eastAsia"/>
        </w:rPr>
        <w:t>，并且娱乐系统通过信号</w:t>
      </w:r>
      <w:r w:rsidRPr="0098528C">
        <w:rPr>
          <w:b/>
          <w:i/>
        </w:rPr>
        <w:t xml:space="preserve">Indication Temperature Setting Level Front </w:t>
      </w:r>
      <w:r w:rsidRPr="0098528C">
        <w:rPr>
          <w:rFonts w:hint="eastAsia"/>
          <w:b/>
          <w:i/>
        </w:rPr>
        <w:t>Right</w:t>
      </w:r>
      <w:r w:rsidRPr="0098528C">
        <w:rPr>
          <w:b/>
          <w:i/>
        </w:rPr>
        <w:t xml:space="preserve"> </w:t>
      </w:r>
      <w:r w:rsidRPr="0098528C">
        <w:rPr>
          <w:rFonts w:hint="eastAsia"/>
        </w:rPr>
        <w:t>(</w:t>
      </w:r>
      <w:r w:rsidRPr="0098528C">
        <w:t>Range: 0-</w:t>
      </w:r>
      <w:r w:rsidRPr="0098528C">
        <w:rPr>
          <w:rFonts w:hint="eastAsia"/>
        </w:rPr>
        <w:t>127</w:t>
      </w:r>
      <w:r w:rsidRPr="0098528C">
        <w:t>, Resolution: 1</w:t>
      </w:r>
      <w:r w:rsidRPr="0098528C">
        <w:rPr>
          <w:rFonts w:hint="eastAsia"/>
        </w:rPr>
        <w:t>)</w:t>
      </w:r>
      <w:r w:rsidRPr="0098528C">
        <w:t xml:space="preserve"> </w:t>
      </w:r>
      <w:r w:rsidRPr="0098528C">
        <w:rPr>
          <w:rFonts w:hint="eastAsia"/>
        </w:rPr>
        <w:t>获取当前设定的具体的温度值</w:t>
      </w:r>
      <w:r w:rsidR="00960891" w:rsidRPr="0098528C">
        <w:rPr>
          <w:rFonts w:hint="eastAsia"/>
        </w:rPr>
        <w:t>；</w:t>
      </w:r>
    </w:p>
    <w:p w14:paraId="6C818E30" w14:textId="037324C6" w:rsidR="00960891" w:rsidRPr="0098528C" w:rsidRDefault="00960891" w:rsidP="000E1C54">
      <w:pPr>
        <w:pStyle w:val="ListParagraph"/>
        <w:numPr>
          <w:ilvl w:val="0"/>
          <w:numId w:val="11"/>
        </w:numPr>
        <w:ind w:firstLineChars="0"/>
      </w:pPr>
      <w:r w:rsidRPr="0098528C">
        <w:rPr>
          <w:rFonts w:hint="eastAsia"/>
        </w:rPr>
        <w:t>当用户设定到最低温度时，</w:t>
      </w:r>
      <w:r w:rsidRPr="0098528C">
        <w:rPr>
          <w:rFonts w:hint="eastAsia"/>
        </w:rPr>
        <w:t>ECC</w:t>
      </w:r>
      <w:r w:rsidRPr="0098528C">
        <w:rPr>
          <w:rFonts w:hint="eastAsia"/>
        </w:rPr>
        <w:t>发送信号</w:t>
      </w:r>
      <w:r w:rsidRPr="0098528C">
        <w:rPr>
          <w:b/>
          <w:i/>
        </w:rPr>
        <w:t>Indication Temperature Setting State Front Right</w:t>
      </w:r>
      <w:r w:rsidRPr="0098528C">
        <w:rPr>
          <w:rFonts w:hint="eastAsia"/>
        </w:rPr>
        <w:t>=</w:t>
      </w:r>
      <w:r w:rsidRPr="0098528C">
        <w:t xml:space="preserve"> $2 Auto Lo</w:t>
      </w:r>
      <w:r w:rsidRPr="0098528C">
        <w:rPr>
          <w:rFonts w:hint="eastAsia"/>
        </w:rPr>
        <w:t>；</w:t>
      </w:r>
    </w:p>
    <w:p w14:paraId="4138C624" w14:textId="39D32FF0" w:rsidR="00960891" w:rsidRPr="0098528C" w:rsidRDefault="00960891" w:rsidP="000E1C54">
      <w:pPr>
        <w:pStyle w:val="ListParagraph"/>
        <w:numPr>
          <w:ilvl w:val="0"/>
          <w:numId w:val="11"/>
        </w:numPr>
        <w:ind w:firstLineChars="0"/>
      </w:pPr>
      <w:r w:rsidRPr="0098528C">
        <w:rPr>
          <w:rFonts w:hint="eastAsia"/>
        </w:rPr>
        <w:t>当用户设定到最高温度时，</w:t>
      </w:r>
      <w:r w:rsidRPr="0098528C">
        <w:rPr>
          <w:rFonts w:hint="eastAsia"/>
        </w:rPr>
        <w:t>ECC</w:t>
      </w:r>
      <w:r w:rsidRPr="0098528C">
        <w:rPr>
          <w:rFonts w:hint="eastAsia"/>
        </w:rPr>
        <w:t>发送信号</w:t>
      </w:r>
      <w:r w:rsidRPr="0098528C">
        <w:rPr>
          <w:b/>
          <w:i/>
        </w:rPr>
        <w:t>Indication Temperature Setting State Front Right</w:t>
      </w:r>
      <w:r w:rsidRPr="0098528C">
        <w:rPr>
          <w:rFonts w:hint="eastAsia"/>
        </w:rPr>
        <w:t>=</w:t>
      </w:r>
      <w:r w:rsidRPr="0098528C">
        <w:t xml:space="preserve"> $3 Auto Hi</w:t>
      </w:r>
      <w:r w:rsidRPr="0098528C">
        <w:rPr>
          <w:rFonts w:hint="eastAsia"/>
        </w:rPr>
        <w:t>；</w:t>
      </w:r>
    </w:p>
    <w:p w14:paraId="75E2EA05" w14:textId="48EE429E" w:rsidR="00960891" w:rsidRPr="0098528C" w:rsidRDefault="005B382F" w:rsidP="000E1C54">
      <w:pPr>
        <w:pStyle w:val="ListParagraph"/>
        <w:numPr>
          <w:ilvl w:val="0"/>
          <w:numId w:val="11"/>
        </w:numPr>
        <w:ind w:firstLineChars="0"/>
      </w:pPr>
      <w:r w:rsidRPr="0098528C">
        <w:rPr>
          <w:rFonts w:hint="eastAsia"/>
        </w:rPr>
        <w:t>当车辆配置了手动空调</w:t>
      </w:r>
      <w:r w:rsidR="00960891" w:rsidRPr="0098528C">
        <w:rPr>
          <w:rFonts w:hint="eastAsia"/>
        </w:rPr>
        <w:t>，</w:t>
      </w:r>
      <w:r w:rsidR="00960891" w:rsidRPr="0098528C">
        <w:rPr>
          <w:rFonts w:hint="eastAsia"/>
        </w:rPr>
        <w:t>ECC</w:t>
      </w:r>
      <w:r w:rsidR="00960891" w:rsidRPr="0098528C">
        <w:rPr>
          <w:rFonts w:hint="eastAsia"/>
        </w:rPr>
        <w:t>发送信号</w:t>
      </w:r>
      <w:r w:rsidR="00960891" w:rsidRPr="0098528C">
        <w:rPr>
          <w:b/>
          <w:i/>
        </w:rPr>
        <w:t>Indication Temperature Setting State Front Right</w:t>
      </w:r>
      <w:r w:rsidR="00960891" w:rsidRPr="0098528C">
        <w:rPr>
          <w:rFonts w:hint="eastAsia"/>
        </w:rPr>
        <w:t xml:space="preserve"> =</w:t>
      </w:r>
      <w:r w:rsidR="00960891" w:rsidRPr="0098528C">
        <w:t xml:space="preserve"> $4 Manual</w:t>
      </w:r>
      <w:r w:rsidR="00960891" w:rsidRPr="0098528C">
        <w:rPr>
          <w:rFonts w:hint="eastAsia"/>
        </w:rPr>
        <w:t>；</w:t>
      </w:r>
    </w:p>
    <w:p w14:paraId="512C26A8" w14:textId="54C02D76" w:rsidR="00960891" w:rsidRPr="0098528C" w:rsidRDefault="00960891" w:rsidP="00960891"/>
    <w:p w14:paraId="04E8EE7D" w14:textId="2E1042CE" w:rsidR="000B1D72" w:rsidRPr="0098528C" w:rsidRDefault="000B1D72" w:rsidP="000B1D72">
      <w:pPr>
        <w:ind w:firstLine="360"/>
      </w:pPr>
      <w:r w:rsidRPr="0098528C">
        <w:rPr>
          <w:rFonts w:hint="eastAsia"/>
        </w:rPr>
        <w:t>后排左分区的温度显示，</w:t>
      </w:r>
      <w:r w:rsidRPr="0098528C">
        <w:rPr>
          <w:rFonts w:hint="eastAsia"/>
        </w:rPr>
        <w:t>ECC</w:t>
      </w:r>
      <w:r w:rsidRPr="0098528C">
        <w:rPr>
          <w:rFonts w:hint="eastAsia"/>
        </w:rPr>
        <w:t>通过信号</w:t>
      </w:r>
      <w:r w:rsidRPr="0098528C">
        <w:rPr>
          <w:b/>
          <w:i/>
        </w:rPr>
        <w:t xml:space="preserve">Indication Temperature Setting Level </w:t>
      </w:r>
      <w:r w:rsidRPr="0098528C">
        <w:rPr>
          <w:rFonts w:hint="eastAsia"/>
          <w:b/>
          <w:i/>
        </w:rPr>
        <w:t>Rear</w:t>
      </w:r>
      <w:r w:rsidRPr="0098528C">
        <w:rPr>
          <w:b/>
          <w:i/>
        </w:rPr>
        <w:t xml:space="preserve"> </w:t>
      </w:r>
      <w:r w:rsidRPr="0098528C">
        <w:rPr>
          <w:rFonts w:hint="eastAsia"/>
          <w:b/>
          <w:i/>
        </w:rPr>
        <w:t>Left</w:t>
      </w:r>
      <w:r w:rsidRPr="0098528C">
        <w:rPr>
          <w:rFonts w:hint="eastAsia"/>
        </w:rPr>
        <w:t>和</w:t>
      </w:r>
      <w:r w:rsidRPr="0098528C">
        <w:rPr>
          <w:b/>
          <w:i/>
        </w:rPr>
        <w:t xml:space="preserve">Indication Temperature Setting State </w:t>
      </w:r>
      <w:r w:rsidRPr="0098528C">
        <w:rPr>
          <w:rFonts w:hint="eastAsia"/>
          <w:b/>
          <w:i/>
        </w:rPr>
        <w:t>Rear</w:t>
      </w:r>
      <w:r w:rsidRPr="0098528C">
        <w:rPr>
          <w:b/>
          <w:i/>
        </w:rPr>
        <w:t xml:space="preserve"> </w:t>
      </w:r>
      <w:r w:rsidRPr="0098528C">
        <w:rPr>
          <w:rFonts w:hint="eastAsia"/>
          <w:b/>
          <w:i/>
        </w:rPr>
        <w:t>Left</w:t>
      </w:r>
      <w:r w:rsidRPr="0098528C">
        <w:rPr>
          <w:rFonts w:hint="eastAsia"/>
        </w:rPr>
        <w:t>告知娱乐系统当前需要显示的温度信息：</w:t>
      </w:r>
    </w:p>
    <w:p w14:paraId="7711E1AA" w14:textId="0ED20C68" w:rsidR="000B1D72" w:rsidRPr="0098528C" w:rsidRDefault="000B1D72" w:rsidP="000E1C54">
      <w:pPr>
        <w:pStyle w:val="ListParagraph"/>
        <w:numPr>
          <w:ilvl w:val="0"/>
          <w:numId w:val="12"/>
        </w:numPr>
        <w:ind w:firstLineChars="0"/>
      </w:pPr>
      <w:r w:rsidRPr="0098528C">
        <w:rPr>
          <w:rFonts w:hint="eastAsia"/>
        </w:rPr>
        <w:t>当空调关闭时，</w:t>
      </w:r>
      <w:r w:rsidRPr="0098528C">
        <w:rPr>
          <w:rFonts w:hint="eastAsia"/>
        </w:rPr>
        <w:t>ECC</w:t>
      </w:r>
      <w:r w:rsidRPr="0098528C">
        <w:rPr>
          <w:rFonts w:hint="eastAsia"/>
        </w:rPr>
        <w:t>发送信号</w:t>
      </w:r>
      <w:r w:rsidRPr="0098528C">
        <w:rPr>
          <w:b/>
          <w:i/>
        </w:rPr>
        <w:t xml:space="preserve">Indication Temperature Setting State </w:t>
      </w:r>
      <w:r w:rsidRPr="0098528C">
        <w:rPr>
          <w:rFonts w:hint="eastAsia"/>
          <w:b/>
          <w:i/>
        </w:rPr>
        <w:t>Rear</w:t>
      </w:r>
      <w:r w:rsidRPr="0098528C">
        <w:rPr>
          <w:b/>
          <w:i/>
        </w:rPr>
        <w:t xml:space="preserve"> </w:t>
      </w:r>
      <w:r w:rsidRPr="0098528C">
        <w:rPr>
          <w:rFonts w:hint="eastAsia"/>
          <w:b/>
          <w:i/>
        </w:rPr>
        <w:t>Left</w:t>
      </w:r>
      <w:r w:rsidRPr="0098528C">
        <w:rPr>
          <w:rFonts w:hint="eastAsia"/>
        </w:rPr>
        <w:t>=</w:t>
      </w:r>
      <w:r w:rsidRPr="0098528C">
        <w:t xml:space="preserve"> $0 Off</w:t>
      </w:r>
      <w:r w:rsidRPr="0098528C">
        <w:rPr>
          <w:rFonts w:hint="eastAsia"/>
        </w:rPr>
        <w:t>；</w:t>
      </w:r>
    </w:p>
    <w:p w14:paraId="040B26B2" w14:textId="028CCF97" w:rsidR="000B1D72" w:rsidRPr="0098528C" w:rsidRDefault="005B382F" w:rsidP="000E1C54">
      <w:pPr>
        <w:pStyle w:val="ListParagraph"/>
        <w:numPr>
          <w:ilvl w:val="0"/>
          <w:numId w:val="12"/>
        </w:numPr>
        <w:ind w:firstLineChars="0"/>
      </w:pPr>
      <w:r w:rsidRPr="0098528C">
        <w:rPr>
          <w:rFonts w:hint="eastAsia"/>
        </w:rPr>
        <w:t>当车辆配置了自动空调，并且用户设定的温度在最高温度和最低温度之间的时候，</w:t>
      </w:r>
      <w:r w:rsidR="000B1D72" w:rsidRPr="0098528C">
        <w:rPr>
          <w:rFonts w:hint="eastAsia"/>
        </w:rPr>
        <w:t>ECC</w:t>
      </w:r>
      <w:r w:rsidR="000B1D72" w:rsidRPr="0098528C">
        <w:rPr>
          <w:rFonts w:hint="eastAsia"/>
        </w:rPr>
        <w:t>发送</w:t>
      </w:r>
      <w:r w:rsidR="000B1D72" w:rsidRPr="0098528C">
        <w:rPr>
          <w:b/>
          <w:i/>
        </w:rPr>
        <w:t xml:space="preserve">Indication Temperature Setting State </w:t>
      </w:r>
      <w:r w:rsidR="000B1D72" w:rsidRPr="0098528C">
        <w:rPr>
          <w:rFonts w:hint="eastAsia"/>
          <w:b/>
          <w:i/>
        </w:rPr>
        <w:t>Rear</w:t>
      </w:r>
      <w:r w:rsidR="000B1D72" w:rsidRPr="0098528C">
        <w:rPr>
          <w:b/>
          <w:i/>
        </w:rPr>
        <w:t xml:space="preserve"> </w:t>
      </w:r>
      <w:r w:rsidR="000B1D72" w:rsidRPr="0098528C">
        <w:rPr>
          <w:rFonts w:hint="eastAsia"/>
          <w:b/>
          <w:i/>
        </w:rPr>
        <w:t>Left</w:t>
      </w:r>
      <w:r w:rsidR="000B1D72" w:rsidRPr="0098528C">
        <w:rPr>
          <w:rFonts w:hint="eastAsia"/>
        </w:rPr>
        <w:t>=</w:t>
      </w:r>
      <w:r w:rsidR="000B1D72" w:rsidRPr="0098528C">
        <w:t xml:space="preserve"> $1 Auto</w:t>
      </w:r>
      <w:r w:rsidR="001C11A4" w:rsidRPr="0098528C">
        <w:rPr>
          <w:rFonts w:hint="eastAsia"/>
        </w:rPr>
        <w:t>，并且娱乐系统通过信号</w:t>
      </w:r>
      <w:r w:rsidR="001C11A4" w:rsidRPr="0098528C">
        <w:rPr>
          <w:b/>
          <w:i/>
        </w:rPr>
        <w:t xml:space="preserve">Indication Temperature Setting Level </w:t>
      </w:r>
      <w:r w:rsidR="001C11A4" w:rsidRPr="0098528C">
        <w:rPr>
          <w:rFonts w:hint="eastAsia"/>
          <w:b/>
          <w:i/>
        </w:rPr>
        <w:t>Rear</w:t>
      </w:r>
      <w:r w:rsidR="001C11A4" w:rsidRPr="0098528C">
        <w:rPr>
          <w:b/>
          <w:i/>
        </w:rPr>
        <w:t xml:space="preserve"> </w:t>
      </w:r>
      <w:r w:rsidR="001C11A4" w:rsidRPr="0098528C">
        <w:rPr>
          <w:rFonts w:hint="eastAsia"/>
          <w:b/>
          <w:i/>
        </w:rPr>
        <w:t>Left</w:t>
      </w:r>
      <w:r w:rsidR="001C11A4" w:rsidRPr="0098528C">
        <w:rPr>
          <w:b/>
          <w:i/>
        </w:rPr>
        <w:t xml:space="preserve"> </w:t>
      </w:r>
      <w:r w:rsidR="001C11A4" w:rsidRPr="0098528C">
        <w:rPr>
          <w:rFonts w:hint="eastAsia"/>
        </w:rPr>
        <w:t>(</w:t>
      </w:r>
      <w:r w:rsidR="001C11A4" w:rsidRPr="0098528C">
        <w:t>Range: 0-</w:t>
      </w:r>
      <w:r w:rsidR="001C11A4" w:rsidRPr="0098528C">
        <w:rPr>
          <w:rFonts w:hint="eastAsia"/>
        </w:rPr>
        <w:t>127</w:t>
      </w:r>
      <w:r w:rsidR="001C11A4" w:rsidRPr="0098528C">
        <w:t>, Resolution: 1</w:t>
      </w:r>
      <w:r w:rsidR="001C11A4" w:rsidRPr="0098528C">
        <w:rPr>
          <w:rFonts w:hint="eastAsia"/>
        </w:rPr>
        <w:t>)</w:t>
      </w:r>
      <w:r w:rsidR="001C11A4" w:rsidRPr="0098528C">
        <w:t xml:space="preserve"> </w:t>
      </w:r>
      <w:r w:rsidR="001C11A4" w:rsidRPr="0098528C">
        <w:rPr>
          <w:rFonts w:hint="eastAsia"/>
        </w:rPr>
        <w:t>获取当前设定的具体的温度值；</w:t>
      </w:r>
    </w:p>
    <w:p w14:paraId="3AD82D3E" w14:textId="017FFAA2" w:rsidR="000B1D72" w:rsidRPr="0098528C" w:rsidRDefault="000B1D72" w:rsidP="000E1C54">
      <w:pPr>
        <w:pStyle w:val="ListParagraph"/>
        <w:numPr>
          <w:ilvl w:val="0"/>
          <w:numId w:val="12"/>
        </w:numPr>
        <w:ind w:firstLineChars="0"/>
      </w:pPr>
      <w:r w:rsidRPr="0098528C">
        <w:rPr>
          <w:rFonts w:hint="eastAsia"/>
        </w:rPr>
        <w:t>当用户设定到最低温度时，</w:t>
      </w:r>
      <w:r w:rsidRPr="0098528C">
        <w:rPr>
          <w:rFonts w:hint="eastAsia"/>
        </w:rPr>
        <w:t>ECC</w:t>
      </w:r>
      <w:r w:rsidRPr="0098528C">
        <w:rPr>
          <w:rFonts w:hint="eastAsia"/>
        </w:rPr>
        <w:t>发送信号</w:t>
      </w:r>
      <w:r w:rsidRPr="0098528C">
        <w:rPr>
          <w:b/>
          <w:i/>
        </w:rPr>
        <w:t xml:space="preserve">Indication Temperature Setting State </w:t>
      </w:r>
      <w:r w:rsidRPr="0098528C">
        <w:rPr>
          <w:rFonts w:hint="eastAsia"/>
          <w:b/>
          <w:i/>
        </w:rPr>
        <w:t>Rear</w:t>
      </w:r>
      <w:r w:rsidRPr="0098528C">
        <w:rPr>
          <w:b/>
          <w:i/>
        </w:rPr>
        <w:t xml:space="preserve"> </w:t>
      </w:r>
      <w:r w:rsidRPr="0098528C">
        <w:rPr>
          <w:rFonts w:hint="eastAsia"/>
          <w:b/>
          <w:i/>
        </w:rPr>
        <w:t>Left</w:t>
      </w:r>
      <w:r w:rsidRPr="0098528C">
        <w:rPr>
          <w:rFonts w:hint="eastAsia"/>
        </w:rPr>
        <w:t>=</w:t>
      </w:r>
      <w:r w:rsidRPr="0098528C">
        <w:t xml:space="preserve"> $2 Auto Lo</w:t>
      </w:r>
      <w:r w:rsidRPr="0098528C">
        <w:rPr>
          <w:rFonts w:hint="eastAsia"/>
        </w:rPr>
        <w:t>；</w:t>
      </w:r>
    </w:p>
    <w:p w14:paraId="124C6E4E" w14:textId="24F52BE4" w:rsidR="000B1D72" w:rsidRPr="0098528C" w:rsidRDefault="000B1D72" w:rsidP="000E1C54">
      <w:pPr>
        <w:pStyle w:val="ListParagraph"/>
        <w:numPr>
          <w:ilvl w:val="0"/>
          <w:numId w:val="12"/>
        </w:numPr>
        <w:ind w:firstLineChars="0"/>
      </w:pPr>
      <w:r w:rsidRPr="0098528C">
        <w:rPr>
          <w:rFonts w:hint="eastAsia"/>
        </w:rPr>
        <w:t>当用户设定到最高温度时，</w:t>
      </w:r>
      <w:r w:rsidRPr="0098528C">
        <w:rPr>
          <w:rFonts w:hint="eastAsia"/>
        </w:rPr>
        <w:t>ECC</w:t>
      </w:r>
      <w:r w:rsidRPr="0098528C">
        <w:rPr>
          <w:rFonts w:hint="eastAsia"/>
        </w:rPr>
        <w:t>发送信号</w:t>
      </w:r>
      <w:r w:rsidRPr="0098528C">
        <w:rPr>
          <w:b/>
          <w:i/>
        </w:rPr>
        <w:t xml:space="preserve">Indication Temperature Setting State </w:t>
      </w:r>
      <w:r w:rsidRPr="0098528C">
        <w:rPr>
          <w:rFonts w:hint="eastAsia"/>
          <w:b/>
          <w:i/>
        </w:rPr>
        <w:t>Rear</w:t>
      </w:r>
      <w:r w:rsidRPr="0098528C">
        <w:rPr>
          <w:b/>
          <w:i/>
        </w:rPr>
        <w:t xml:space="preserve"> </w:t>
      </w:r>
      <w:r w:rsidRPr="0098528C">
        <w:rPr>
          <w:rFonts w:hint="eastAsia"/>
          <w:b/>
          <w:i/>
        </w:rPr>
        <w:t>Left</w:t>
      </w:r>
      <w:r w:rsidRPr="0098528C">
        <w:rPr>
          <w:rFonts w:hint="eastAsia"/>
        </w:rPr>
        <w:t>=</w:t>
      </w:r>
      <w:r w:rsidRPr="0098528C">
        <w:t xml:space="preserve"> $3 Auto Hi</w:t>
      </w:r>
      <w:r w:rsidRPr="0098528C">
        <w:rPr>
          <w:rFonts w:hint="eastAsia"/>
        </w:rPr>
        <w:t>；</w:t>
      </w:r>
    </w:p>
    <w:p w14:paraId="4E2535B0" w14:textId="3B4FBF9A" w:rsidR="000B1D72" w:rsidRPr="0098528C" w:rsidRDefault="001C11A4" w:rsidP="001C11A4">
      <w:pPr>
        <w:pStyle w:val="ListParagraph"/>
        <w:numPr>
          <w:ilvl w:val="0"/>
          <w:numId w:val="12"/>
        </w:numPr>
        <w:ind w:firstLineChars="0"/>
      </w:pPr>
      <w:r w:rsidRPr="0098528C">
        <w:rPr>
          <w:rFonts w:hint="eastAsia"/>
        </w:rPr>
        <w:t>当车辆配置了手动空调</w:t>
      </w:r>
      <w:r w:rsidR="000B1D72" w:rsidRPr="0098528C">
        <w:rPr>
          <w:rFonts w:hint="eastAsia"/>
        </w:rPr>
        <w:t>，</w:t>
      </w:r>
      <w:r w:rsidR="000B1D72" w:rsidRPr="0098528C">
        <w:rPr>
          <w:rFonts w:hint="eastAsia"/>
        </w:rPr>
        <w:t>ECC</w:t>
      </w:r>
      <w:r w:rsidR="000B1D72" w:rsidRPr="0098528C">
        <w:rPr>
          <w:rFonts w:hint="eastAsia"/>
        </w:rPr>
        <w:t>发送信号</w:t>
      </w:r>
      <w:r w:rsidR="000B1D72" w:rsidRPr="0098528C">
        <w:rPr>
          <w:b/>
          <w:i/>
        </w:rPr>
        <w:t xml:space="preserve">Indication Temperature Setting State </w:t>
      </w:r>
      <w:r w:rsidR="000B1D72" w:rsidRPr="0098528C">
        <w:rPr>
          <w:rFonts w:hint="eastAsia"/>
          <w:b/>
          <w:i/>
        </w:rPr>
        <w:t>Rear</w:t>
      </w:r>
      <w:r w:rsidR="000B1D72" w:rsidRPr="0098528C">
        <w:rPr>
          <w:b/>
          <w:i/>
        </w:rPr>
        <w:t xml:space="preserve"> </w:t>
      </w:r>
      <w:r w:rsidR="000B1D72" w:rsidRPr="0098528C">
        <w:rPr>
          <w:rFonts w:hint="eastAsia"/>
          <w:b/>
          <w:i/>
        </w:rPr>
        <w:t>Left</w:t>
      </w:r>
      <w:r w:rsidR="000B1D72" w:rsidRPr="0098528C">
        <w:rPr>
          <w:rFonts w:hint="eastAsia"/>
        </w:rPr>
        <w:t>=</w:t>
      </w:r>
      <w:r w:rsidR="000B1D72" w:rsidRPr="0098528C">
        <w:t xml:space="preserve"> $4 Manual</w:t>
      </w:r>
      <w:r w:rsidR="000B1D72" w:rsidRPr="0098528C">
        <w:rPr>
          <w:rFonts w:hint="eastAsia"/>
        </w:rPr>
        <w:t>；</w:t>
      </w:r>
      <w:r w:rsidRPr="0098528C">
        <w:t xml:space="preserve"> </w:t>
      </w:r>
    </w:p>
    <w:p w14:paraId="7D763848" w14:textId="77777777" w:rsidR="001C11A4" w:rsidRPr="0098528C" w:rsidRDefault="001C11A4" w:rsidP="001C11A4">
      <w:pPr>
        <w:pStyle w:val="ListParagraph"/>
        <w:ind w:left="780" w:firstLineChars="0" w:firstLine="0"/>
      </w:pPr>
    </w:p>
    <w:p w14:paraId="1C7A616E" w14:textId="6CCEA1E1" w:rsidR="000B1D72" w:rsidRPr="0098528C" w:rsidRDefault="000B1D72" w:rsidP="000B1D72">
      <w:pPr>
        <w:ind w:firstLine="360"/>
      </w:pPr>
      <w:r w:rsidRPr="0098528C">
        <w:rPr>
          <w:rFonts w:hint="eastAsia"/>
        </w:rPr>
        <w:lastRenderedPageBreak/>
        <w:t>后排右分区温度显示，</w:t>
      </w:r>
      <w:r w:rsidRPr="0098528C">
        <w:rPr>
          <w:rFonts w:hint="eastAsia"/>
        </w:rPr>
        <w:t>ECC</w:t>
      </w:r>
      <w:r w:rsidRPr="0098528C">
        <w:rPr>
          <w:rFonts w:hint="eastAsia"/>
        </w:rPr>
        <w:t>通过信号</w:t>
      </w:r>
      <w:r w:rsidRPr="0098528C">
        <w:rPr>
          <w:b/>
          <w:i/>
        </w:rPr>
        <w:t xml:space="preserve">Indication Temperature Setting Level </w:t>
      </w:r>
      <w:r w:rsidRPr="0098528C">
        <w:rPr>
          <w:rFonts w:hint="eastAsia"/>
          <w:b/>
          <w:i/>
        </w:rPr>
        <w:t>Rear</w:t>
      </w:r>
      <w:r w:rsidRPr="0098528C">
        <w:rPr>
          <w:b/>
          <w:i/>
        </w:rPr>
        <w:t xml:space="preserve"> </w:t>
      </w:r>
      <w:r w:rsidRPr="0098528C">
        <w:rPr>
          <w:rFonts w:hint="eastAsia"/>
          <w:b/>
          <w:i/>
        </w:rPr>
        <w:t>Right</w:t>
      </w:r>
      <w:r w:rsidRPr="0098528C">
        <w:rPr>
          <w:rFonts w:hint="eastAsia"/>
        </w:rPr>
        <w:t>和</w:t>
      </w:r>
      <w:r w:rsidRPr="0098528C">
        <w:rPr>
          <w:b/>
          <w:i/>
        </w:rPr>
        <w:t xml:space="preserve">Indication Temperature Setting State </w:t>
      </w:r>
      <w:r w:rsidRPr="0098528C">
        <w:rPr>
          <w:rFonts w:hint="eastAsia"/>
          <w:b/>
          <w:i/>
        </w:rPr>
        <w:t>Rear</w:t>
      </w:r>
      <w:r w:rsidRPr="0098528C">
        <w:rPr>
          <w:b/>
          <w:i/>
        </w:rPr>
        <w:t xml:space="preserve"> Right</w:t>
      </w:r>
      <w:r w:rsidRPr="0098528C">
        <w:rPr>
          <w:rFonts w:hint="eastAsia"/>
        </w:rPr>
        <w:t>告知娱乐系统当前需要显示的温度信息：</w:t>
      </w:r>
    </w:p>
    <w:p w14:paraId="1DF889F6" w14:textId="79B32F60" w:rsidR="000B1D72" w:rsidRPr="0098528C" w:rsidRDefault="000B1D72" w:rsidP="000E1C54">
      <w:pPr>
        <w:pStyle w:val="ListParagraph"/>
        <w:numPr>
          <w:ilvl w:val="0"/>
          <w:numId w:val="17"/>
        </w:numPr>
        <w:ind w:firstLineChars="0"/>
      </w:pPr>
      <w:r w:rsidRPr="0098528C">
        <w:rPr>
          <w:rFonts w:hint="eastAsia"/>
        </w:rPr>
        <w:t>当空调关闭时，</w:t>
      </w:r>
      <w:r w:rsidRPr="0098528C">
        <w:rPr>
          <w:rFonts w:hint="eastAsia"/>
        </w:rPr>
        <w:t>ECC</w:t>
      </w:r>
      <w:r w:rsidRPr="0098528C">
        <w:rPr>
          <w:rFonts w:hint="eastAsia"/>
        </w:rPr>
        <w:t>发送信号</w:t>
      </w:r>
      <w:r w:rsidRPr="0098528C">
        <w:rPr>
          <w:b/>
          <w:i/>
        </w:rPr>
        <w:t xml:space="preserve">Indication Temperature Setting State </w:t>
      </w:r>
      <w:r w:rsidRPr="0098528C">
        <w:rPr>
          <w:rFonts w:hint="eastAsia"/>
          <w:b/>
          <w:i/>
        </w:rPr>
        <w:t>Rear</w:t>
      </w:r>
      <w:r w:rsidRPr="0098528C">
        <w:rPr>
          <w:b/>
          <w:i/>
        </w:rPr>
        <w:t xml:space="preserve"> Right</w:t>
      </w:r>
      <w:r w:rsidRPr="0098528C">
        <w:rPr>
          <w:rFonts w:hint="eastAsia"/>
        </w:rPr>
        <w:t>=</w:t>
      </w:r>
      <w:r w:rsidRPr="0098528C">
        <w:t xml:space="preserve"> $0 Off</w:t>
      </w:r>
      <w:r w:rsidRPr="0098528C">
        <w:rPr>
          <w:rFonts w:hint="eastAsia"/>
        </w:rPr>
        <w:t>；</w:t>
      </w:r>
    </w:p>
    <w:p w14:paraId="62D16367" w14:textId="793F9634" w:rsidR="000B1D72" w:rsidRPr="0098528C" w:rsidRDefault="001C11A4" w:rsidP="000E1C54">
      <w:pPr>
        <w:pStyle w:val="ListParagraph"/>
        <w:numPr>
          <w:ilvl w:val="0"/>
          <w:numId w:val="17"/>
        </w:numPr>
        <w:ind w:firstLineChars="0"/>
      </w:pPr>
      <w:r w:rsidRPr="0098528C">
        <w:rPr>
          <w:rFonts w:hint="eastAsia"/>
        </w:rPr>
        <w:t>当车辆配置的了自动空调，并且用户设定的温度在最高温度和最低温度之间的时候</w:t>
      </w:r>
      <w:r w:rsidR="000B1D72" w:rsidRPr="0098528C">
        <w:rPr>
          <w:rFonts w:hint="eastAsia"/>
        </w:rPr>
        <w:t>，</w:t>
      </w:r>
      <w:r w:rsidR="000B1D72" w:rsidRPr="0098528C">
        <w:rPr>
          <w:rFonts w:hint="eastAsia"/>
        </w:rPr>
        <w:t>ECC</w:t>
      </w:r>
      <w:r w:rsidR="000B1D72" w:rsidRPr="0098528C">
        <w:rPr>
          <w:rFonts w:hint="eastAsia"/>
        </w:rPr>
        <w:t>发送</w:t>
      </w:r>
      <w:r w:rsidR="0059109E" w:rsidRPr="0098528C">
        <w:rPr>
          <w:rFonts w:hint="eastAsia"/>
        </w:rPr>
        <w:t>信号</w:t>
      </w:r>
      <w:r w:rsidR="000B1D72" w:rsidRPr="0098528C">
        <w:rPr>
          <w:b/>
          <w:i/>
        </w:rPr>
        <w:t xml:space="preserve">Indication Temperature Setting State </w:t>
      </w:r>
      <w:r w:rsidR="000B1D72" w:rsidRPr="0098528C">
        <w:rPr>
          <w:rFonts w:hint="eastAsia"/>
          <w:b/>
          <w:i/>
        </w:rPr>
        <w:t>Rear</w:t>
      </w:r>
      <w:r w:rsidR="000B1D72" w:rsidRPr="0098528C">
        <w:rPr>
          <w:b/>
          <w:i/>
        </w:rPr>
        <w:t xml:space="preserve"> Right</w:t>
      </w:r>
      <w:r w:rsidR="000B1D72" w:rsidRPr="0098528C">
        <w:rPr>
          <w:rFonts w:hint="eastAsia"/>
        </w:rPr>
        <w:t>=</w:t>
      </w:r>
      <w:r w:rsidR="000B1D72" w:rsidRPr="0098528C">
        <w:t xml:space="preserve"> $1 Auto</w:t>
      </w:r>
      <w:r w:rsidR="000B1D72" w:rsidRPr="0098528C">
        <w:rPr>
          <w:rFonts w:hint="eastAsia"/>
        </w:rPr>
        <w:t>；</w:t>
      </w:r>
      <w:r w:rsidRPr="0098528C">
        <w:rPr>
          <w:rFonts w:hint="eastAsia"/>
        </w:rPr>
        <w:t>并且娱乐系统通过信号</w:t>
      </w:r>
      <w:r w:rsidRPr="0098528C">
        <w:rPr>
          <w:b/>
          <w:i/>
        </w:rPr>
        <w:t xml:space="preserve">Indication Temperature Setting Level </w:t>
      </w:r>
      <w:r w:rsidRPr="0098528C">
        <w:rPr>
          <w:rFonts w:hint="eastAsia"/>
          <w:b/>
          <w:i/>
        </w:rPr>
        <w:t>Rear</w:t>
      </w:r>
      <w:r w:rsidRPr="0098528C">
        <w:rPr>
          <w:b/>
          <w:i/>
        </w:rPr>
        <w:t xml:space="preserve"> Right </w:t>
      </w:r>
      <w:r w:rsidRPr="0098528C">
        <w:rPr>
          <w:rFonts w:hint="eastAsia"/>
        </w:rPr>
        <w:t>(</w:t>
      </w:r>
      <w:r w:rsidRPr="0098528C">
        <w:t>Range: 0-</w:t>
      </w:r>
      <w:r w:rsidRPr="0098528C">
        <w:rPr>
          <w:rFonts w:hint="eastAsia"/>
        </w:rPr>
        <w:t>127</w:t>
      </w:r>
      <w:r w:rsidRPr="0098528C">
        <w:t>, Resolution: 1</w:t>
      </w:r>
      <w:r w:rsidRPr="0098528C">
        <w:rPr>
          <w:rFonts w:hint="eastAsia"/>
        </w:rPr>
        <w:t>)</w:t>
      </w:r>
      <w:r w:rsidRPr="0098528C">
        <w:rPr>
          <w:rFonts w:hint="eastAsia"/>
        </w:rPr>
        <w:t>获取当前设定的具体的温度值；</w:t>
      </w:r>
    </w:p>
    <w:p w14:paraId="15DF59BC" w14:textId="2E19847D" w:rsidR="000B1D72" w:rsidRPr="0098528C" w:rsidRDefault="000B1D72" w:rsidP="000E1C54">
      <w:pPr>
        <w:pStyle w:val="ListParagraph"/>
        <w:numPr>
          <w:ilvl w:val="0"/>
          <w:numId w:val="17"/>
        </w:numPr>
        <w:ind w:firstLineChars="0"/>
      </w:pPr>
      <w:r w:rsidRPr="0098528C">
        <w:rPr>
          <w:rFonts w:hint="eastAsia"/>
        </w:rPr>
        <w:t>当用户设定到最低温度时，</w:t>
      </w:r>
      <w:r w:rsidRPr="0098528C">
        <w:rPr>
          <w:rFonts w:hint="eastAsia"/>
        </w:rPr>
        <w:t>ECC</w:t>
      </w:r>
      <w:r w:rsidRPr="0098528C">
        <w:rPr>
          <w:rFonts w:hint="eastAsia"/>
        </w:rPr>
        <w:t>发送信号</w:t>
      </w:r>
      <w:r w:rsidRPr="0098528C">
        <w:rPr>
          <w:b/>
          <w:i/>
        </w:rPr>
        <w:t xml:space="preserve">Indication Temperature Setting State </w:t>
      </w:r>
      <w:r w:rsidRPr="0098528C">
        <w:rPr>
          <w:rFonts w:hint="eastAsia"/>
          <w:b/>
          <w:i/>
        </w:rPr>
        <w:t>Rear</w:t>
      </w:r>
      <w:r w:rsidRPr="0098528C">
        <w:rPr>
          <w:b/>
          <w:i/>
        </w:rPr>
        <w:t xml:space="preserve"> Right</w:t>
      </w:r>
      <w:r w:rsidRPr="0098528C">
        <w:rPr>
          <w:rFonts w:hint="eastAsia"/>
        </w:rPr>
        <w:t>=</w:t>
      </w:r>
      <w:r w:rsidRPr="0098528C">
        <w:t xml:space="preserve"> $2 Auto Lo</w:t>
      </w:r>
      <w:r w:rsidRPr="0098528C">
        <w:rPr>
          <w:rFonts w:hint="eastAsia"/>
        </w:rPr>
        <w:t>；</w:t>
      </w:r>
    </w:p>
    <w:p w14:paraId="348249AE" w14:textId="2F01E3B2" w:rsidR="000B1D72" w:rsidRPr="0098528C" w:rsidRDefault="000B1D72" w:rsidP="000E1C54">
      <w:pPr>
        <w:pStyle w:val="ListParagraph"/>
        <w:numPr>
          <w:ilvl w:val="0"/>
          <w:numId w:val="17"/>
        </w:numPr>
        <w:ind w:firstLineChars="0"/>
      </w:pPr>
      <w:r w:rsidRPr="0098528C">
        <w:rPr>
          <w:rFonts w:hint="eastAsia"/>
        </w:rPr>
        <w:t>当用户设定到最高温度时，</w:t>
      </w:r>
      <w:r w:rsidRPr="0098528C">
        <w:rPr>
          <w:rFonts w:hint="eastAsia"/>
        </w:rPr>
        <w:t>ECC</w:t>
      </w:r>
      <w:r w:rsidRPr="0098528C">
        <w:rPr>
          <w:rFonts w:hint="eastAsia"/>
        </w:rPr>
        <w:t>发送信号</w:t>
      </w:r>
      <w:r w:rsidRPr="0098528C">
        <w:rPr>
          <w:b/>
          <w:i/>
        </w:rPr>
        <w:t xml:space="preserve">Indication Temperature Setting State </w:t>
      </w:r>
      <w:r w:rsidRPr="0098528C">
        <w:rPr>
          <w:rFonts w:hint="eastAsia"/>
          <w:b/>
          <w:i/>
        </w:rPr>
        <w:t>Rear</w:t>
      </w:r>
      <w:r w:rsidRPr="0098528C">
        <w:rPr>
          <w:b/>
          <w:i/>
        </w:rPr>
        <w:t xml:space="preserve"> Right</w:t>
      </w:r>
      <w:r w:rsidRPr="0098528C">
        <w:rPr>
          <w:rFonts w:hint="eastAsia"/>
        </w:rPr>
        <w:t>=</w:t>
      </w:r>
      <w:r w:rsidRPr="0098528C">
        <w:t xml:space="preserve"> $3 Auto Hi</w:t>
      </w:r>
      <w:r w:rsidRPr="0098528C">
        <w:rPr>
          <w:rFonts w:hint="eastAsia"/>
        </w:rPr>
        <w:t>；</w:t>
      </w:r>
    </w:p>
    <w:p w14:paraId="05515D86" w14:textId="5C44A940" w:rsidR="000B1D72" w:rsidRPr="0098528C" w:rsidRDefault="001C11A4" w:rsidP="000E1C54">
      <w:pPr>
        <w:pStyle w:val="ListParagraph"/>
        <w:numPr>
          <w:ilvl w:val="0"/>
          <w:numId w:val="17"/>
        </w:numPr>
        <w:ind w:firstLineChars="0"/>
      </w:pPr>
      <w:r w:rsidRPr="0098528C">
        <w:rPr>
          <w:rFonts w:hint="eastAsia"/>
        </w:rPr>
        <w:t>当车辆配置了手动空调，</w:t>
      </w:r>
      <w:r w:rsidR="000B1D72" w:rsidRPr="0098528C">
        <w:rPr>
          <w:rFonts w:hint="eastAsia"/>
        </w:rPr>
        <w:t>ECC</w:t>
      </w:r>
      <w:r w:rsidR="000B1D72" w:rsidRPr="0098528C">
        <w:rPr>
          <w:rFonts w:hint="eastAsia"/>
        </w:rPr>
        <w:t>发送信号</w:t>
      </w:r>
      <w:r w:rsidR="000B1D72" w:rsidRPr="0098528C">
        <w:rPr>
          <w:b/>
          <w:i/>
        </w:rPr>
        <w:t xml:space="preserve">Indication Temperature Setting State </w:t>
      </w:r>
      <w:r w:rsidR="000B1D72" w:rsidRPr="0098528C">
        <w:rPr>
          <w:rFonts w:hint="eastAsia"/>
          <w:b/>
          <w:i/>
        </w:rPr>
        <w:t>Rear</w:t>
      </w:r>
      <w:r w:rsidR="000B1D72" w:rsidRPr="0098528C">
        <w:rPr>
          <w:b/>
          <w:i/>
        </w:rPr>
        <w:t xml:space="preserve"> Right</w:t>
      </w:r>
      <w:r w:rsidR="000B1D72" w:rsidRPr="0098528C">
        <w:rPr>
          <w:rFonts w:hint="eastAsia"/>
        </w:rPr>
        <w:t xml:space="preserve"> =</w:t>
      </w:r>
      <w:r w:rsidR="000B1D72" w:rsidRPr="0098528C">
        <w:t xml:space="preserve"> $4 Manual</w:t>
      </w:r>
      <w:r w:rsidR="000B1D72" w:rsidRPr="0098528C">
        <w:rPr>
          <w:rFonts w:hint="eastAsia"/>
        </w:rPr>
        <w:t>；</w:t>
      </w:r>
    </w:p>
    <w:p w14:paraId="285C2F18" w14:textId="77777777" w:rsidR="00F1482B" w:rsidRPr="0098528C" w:rsidRDefault="00F1482B" w:rsidP="00F1482B">
      <w:pPr>
        <w:ind w:left="420"/>
      </w:pPr>
    </w:p>
    <w:p w14:paraId="56677542" w14:textId="3B3F0629" w:rsidR="000B1D72" w:rsidRPr="0098528C" w:rsidRDefault="000B1D72" w:rsidP="000B1D72">
      <w:r w:rsidRPr="0098528C">
        <w:t>Update Time: 10ms</w:t>
      </w:r>
    </w:p>
    <w:p w14:paraId="721B2D4E" w14:textId="5FC2A1F0" w:rsidR="000B1D72" w:rsidRPr="0098528C" w:rsidRDefault="000B1D72" w:rsidP="000B1D72">
      <w:r w:rsidRPr="0098528C">
        <w:t>Periodic Interval: 50</w:t>
      </w:r>
      <w:r w:rsidRPr="0098528C">
        <w:rPr>
          <w:rFonts w:hint="eastAsia"/>
        </w:rPr>
        <w:t>0</w:t>
      </w:r>
      <w:r w:rsidRPr="0098528C">
        <w:t>ms</w:t>
      </w:r>
    </w:p>
    <w:p w14:paraId="48CB6AF3" w14:textId="47EF1948" w:rsidR="000B1D72" w:rsidRPr="0098528C" w:rsidRDefault="000B1D72" w:rsidP="000B1D72"/>
    <w:p w14:paraId="3AA9B420" w14:textId="0777D156" w:rsidR="000B1D72" w:rsidRPr="0098528C" w:rsidRDefault="00CA49CC" w:rsidP="000B1D72">
      <w:r w:rsidRPr="0098528C">
        <w:rPr>
          <w:rFonts w:hint="eastAsia"/>
          <w:b/>
          <w:u w:val="single"/>
        </w:rPr>
        <w:t>功能安全：</w:t>
      </w:r>
      <w:r w:rsidRPr="0098528C">
        <w:rPr>
          <w:rFonts w:hint="eastAsia"/>
        </w:rPr>
        <w:t>QM</w:t>
      </w:r>
    </w:p>
    <w:p w14:paraId="6891EFF0" w14:textId="1DAA1860" w:rsidR="00CA49CC" w:rsidRPr="0098528C" w:rsidRDefault="00CA49CC" w:rsidP="000B1D72">
      <w:r w:rsidRPr="0098528C">
        <w:rPr>
          <w:rFonts w:hint="eastAsia"/>
          <w:b/>
          <w:u w:val="single"/>
        </w:rPr>
        <w:t>支持的整车电源模式：</w:t>
      </w:r>
      <w:r w:rsidR="00563D5C" w:rsidRPr="0098528C">
        <w:rPr>
          <w:rFonts w:hint="eastAsia"/>
        </w:rPr>
        <w:t>Power</w:t>
      </w:r>
      <w:r w:rsidR="00563D5C" w:rsidRPr="0098528C">
        <w:t xml:space="preserve"> </w:t>
      </w:r>
      <w:r w:rsidR="00563D5C" w:rsidRPr="0098528C">
        <w:rPr>
          <w:rFonts w:hint="eastAsia"/>
        </w:rPr>
        <w:t>Mode</w:t>
      </w:r>
      <w:r w:rsidR="00563D5C" w:rsidRPr="0098528C">
        <w:t xml:space="preserve"> </w:t>
      </w:r>
      <w:r w:rsidR="00563D5C" w:rsidRPr="0098528C">
        <w:rPr>
          <w:rFonts w:hint="eastAsia"/>
        </w:rPr>
        <w:t>ON</w:t>
      </w:r>
    </w:p>
    <w:p w14:paraId="03B5E41E" w14:textId="503EB31F" w:rsidR="00E65EA9" w:rsidRPr="0098528C" w:rsidRDefault="00E65EA9" w:rsidP="00E65EA9">
      <w:pPr>
        <w:pStyle w:val="Heading4"/>
      </w:pPr>
      <w:r w:rsidRPr="0098528C">
        <w:t>GB</w:t>
      </w:r>
      <w:r w:rsidRPr="0098528C">
        <w:rPr>
          <w:rFonts w:hint="eastAsia"/>
        </w:rPr>
        <w:t>的温度显示</w:t>
      </w:r>
    </w:p>
    <w:p w14:paraId="09CFB011" w14:textId="77777777" w:rsidR="00337237" w:rsidRPr="0098528C" w:rsidRDefault="00337237" w:rsidP="00337237">
      <w:pPr>
        <w:rPr>
          <w:b/>
          <w:u w:val="single"/>
        </w:rPr>
      </w:pPr>
      <w:r w:rsidRPr="0098528C">
        <w:rPr>
          <w:rFonts w:hint="eastAsia"/>
          <w:b/>
          <w:u w:val="single"/>
        </w:rPr>
        <w:t>信号发送</w:t>
      </w:r>
    </w:p>
    <w:p w14:paraId="7FA237E4" w14:textId="77777777" w:rsidR="00337237" w:rsidRPr="0098528C" w:rsidRDefault="00337237" w:rsidP="00337237">
      <w:r w:rsidRPr="0098528C">
        <w:rPr>
          <w:rFonts w:hint="eastAsia"/>
        </w:rPr>
        <w:t>N/A</w:t>
      </w:r>
    </w:p>
    <w:p w14:paraId="0D471D1E" w14:textId="77777777" w:rsidR="00337237" w:rsidRPr="0098528C" w:rsidRDefault="00337237" w:rsidP="00337237">
      <w:pPr>
        <w:rPr>
          <w:b/>
          <w:u w:val="single"/>
        </w:rPr>
      </w:pPr>
      <w:r w:rsidRPr="0098528C">
        <w:rPr>
          <w:rFonts w:hint="eastAsia"/>
          <w:b/>
          <w:u w:val="single"/>
        </w:rPr>
        <w:t>信号接收</w:t>
      </w:r>
    </w:p>
    <w:p w14:paraId="7C34C1F7" w14:textId="77777777" w:rsidR="00337237" w:rsidRPr="0098528C" w:rsidRDefault="00337237" w:rsidP="00337237">
      <w:r w:rsidRPr="0098528C">
        <w:tab/>
      </w:r>
      <w:r w:rsidRPr="0098528C">
        <w:rPr>
          <w:rFonts w:hint="eastAsia"/>
        </w:rPr>
        <w:t>娱乐系统通过总线信号获取当前车内各个空调分区的温度。</w:t>
      </w:r>
    </w:p>
    <w:p w14:paraId="0F02182B" w14:textId="77777777" w:rsidR="00337237" w:rsidRPr="00D9786C" w:rsidRDefault="00337237" w:rsidP="00337237">
      <w:r w:rsidRPr="0098528C">
        <w:tab/>
      </w:r>
      <w:r w:rsidRPr="0098528C">
        <w:rPr>
          <w:rFonts w:hint="eastAsia"/>
        </w:rPr>
        <w:t>温度显示单位，</w:t>
      </w:r>
      <w:r w:rsidRPr="0098528C">
        <w:t>ECC</w:t>
      </w:r>
      <w:r w:rsidRPr="0098528C">
        <w:rPr>
          <w:rFonts w:hint="eastAsia"/>
        </w:rPr>
        <w:t>通过信号</w:t>
      </w:r>
      <w:commentRangeStart w:id="36"/>
      <w:r w:rsidRPr="0098528C">
        <w:rPr>
          <w:b/>
          <w:i/>
        </w:rPr>
        <w:t>Indication Temperature Units</w:t>
      </w:r>
      <w:commentRangeEnd w:id="36"/>
      <w:r w:rsidRPr="00D9786C">
        <w:rPr>
          <w:rStyle w:val="CommentReference"/>
        </w:rPr>
        <w:commentReference w:id="36"/>
      </w:r>
      <w:r w:rsidRPr="00D9786C">
        <w:rPr>
          <w:rFonts w:hint="eastAsia"/>
        </w:rPr>
        <w:t>告知娱乐系统，当前系统显示的温度的单位，对应枚举值如下：</w:t>
      </w:r>
    </w:p>
    <w:p w14:paraId="5E65F1C7" w14:textId="4A9A7381" w:rsidR="00337237" w:rsidRPr="00D9786C" w:rsidRDefault="00337237" w:rsidP="00337237">
      <w:pPr>
        <w:pStyle w:val="ListParagraph"/>
        <w:numPr>
          <w:ilvl w:val="0"/>
          <w:numId w:val="51"/>
        </w:numPr>
        <w:ind w:firstLineChars="0"/>
      </w:pPr>
      <w:r w:rsidRPr="00D9786C">
        <w:t>$0=Celcius</w:t>
      </w:r>
      <w:r w:rsidRPr="00D9786C">
        <w:rPr>
          <w:rFonts w:hint="eastAsia"/>
        </w:rPr>
        <w:t>，表示温度的单位是摄氏度；</w:t>
      </w:r>
    </w:p>
    <w:p w14:paraId="07F93610" w14:textId="36BA82A3" w:rsidR="00337237" w:rsidRPr="0098528C" w:rsidRDefault="00337237" w:rsidP="00337237">
      <w:pPr>
        <w:pStyle w:val="ListParagraph"/>
        <w:numPr>
          <w:ilvl w:val="0"/>
          <w:numId w:val="51"/>
        </w:numPr>
        <w:ind w:firstLineChars="0"/>
      </w:pPr>
      <w:r w:rsidRPr="0098528C">
        <w:t>$1=Fahrenheit</w:t>
      </w:r>
      <w:r w:rsidRPr="0098528C">
        <w:rPr>
          <w:rFonts w:hint="eastAsia"/>
        </w:rPr>
        <w:t>，表示温度的单位是华氏度；</w:t>
      </w:r>
    </w:p>
    <w:p w14:paraId="7E9BC453" w14:textId="77777777" w:rsidR="00337237" w:rsidRPr="0098528C" w:rsidRDefault="00337237" w:rsidP="00337237">
      <w:pPr>
        <w:ind w:left="360"/>
      </w:pPr>
    </w:p>
    <w:p w14:paraId="38C78D0D" w14:textId="77777777" w:rsidR="00337237" w:rsidRPr="0098528C" w:rsidRDefault="00337237" w:rsidP="00337237">
      <w:pPr>
        <w:ind w:firstLine="360"/>
      </w:pPr>
      <w:r w:rsidRPr="0098528C">
        <w:rPr>
          <w:rFonts w:hint="eastAsia"/>
        </w:rPr>
        <w:t>前左分区温度显示，</w:t>
      </w:r>
      <w:r w:rsidRPr="0098528C">
        <w:rPr>
          <w:rFonts w:hint="eastAsia"/>
        </w:rPr>
        <w:t>ECC</w:t>
      </w:r>
      <w:r w:rsidRPr="0098528C">
        <w:rPr>
          <w:rFonts w:hint="eastAsia"/>
        </w:rPr>
        <w:t>通过信号</w:t>
      </w:r>
      <w:r w:rsidRPr="0098528C">
        <w:rPr>
          <w:b/>
          <w:i/>
        </w:rPr>
        <w:t>Indication Temperature Setting Level Front Left</w:t>
      </w:r>
      <w:r w:rsidRPr="0098528C">
        <w:rPr>
          <w:rFonts w:hint="eastAsia"/>
        </w:rPr>
        <w:t>和</w:t>
      </w:r>
      <w:r w:rsidRPr="0098528C">
        <w:rPr>
          <w:b/>
          <w:i/>
        </w:rPr>
        <w:t>Indication Temperature Setting State Front Left</w:t>
      </w:r>
      <w:r w:rsidRPr="0098528C">
        <w:rPr>
          <w:rFonts w:hint="eastAsia"/>
        </w:rPr>
        <w:t>告知娱乐系统当前需要显示的温度信息：</w:t>
      </w:r>
    </w:p>
    <w:p w14:paraId="5A7B10F3" w14:textId="3F80176E" w:rsidR="00337237" w:rsidRPr="0098528C" w:rsidRDefault="00337237" w:rsidP="00337237">
      <w:pPr>
        <w:pStyle w:val="ListParagraph"/>
        <w:numPr>
          <w:ilvl w:val="0"/>
          <w:numId w:val="52"/>
        </w:numPr>
        <w:ind w:firstLineChars="0"/>
      </w:pPr>
      <w:r w:rsidRPr="0098528C">
        <w:rPr>
          <w:rFonts w:hint="eastAsia"/>
        </w:rPr>
        <w:t>当空调关闭时，</w:t>
      </w:r>
      <w:r w:rsidRPr="0098528C">
        <w:rPr>
          <w:rFonts w:hint="eastAsia"/>
        </w:rPr>
        <w:t>ECC</w:t>
      </w:r>
      <w:r w:rsidRPr="0098528C">
        <w:rPr>
          <w:rFonts w:hint="eastAsia"/>
        </w:rPr>
        <w:t>发送信号</w:t>
      </w:r>
      <w:r w:rsidRPr="0098528C">
        <w:rPr>
          <w:b/>
          <w:i/>
        </w:rPr>
        <w:t>Indication Temperature Setting State Front Left</w:t>
      </w:r>
      <w:r w:rsidRPr="0098528C">
        <w:rPr>
          <w:rFonts w:hint="eastAsia"/>
        </w:rPr>
        <w:t xml:space="preserve"> =</w:t>
      </w:r>
      <w:r w:rsidRPr="0098528C">
        <w:t xml:space="preserve"> $0 Off</w:t>
      </w:r>
      <w:r w:rsidRPr="0098528C">
        <w:rPr>
          <w:rFonts w:hint="eastAsia"/>
        </w:rPr>
        <w:t>；</w:t>
      </w:r>
    </w:p>
    <w:p w14:paraId="3E462354" w14:textId="29D55B39" w:rsidR="00337237" w:rsidRPr="00D9786C" w:rsidRDefault="007F737A" w:rsidP="00337237">
      <w:pPr>
        <w:pStyle w:val="ListParagraph"/>
        <w:numPr>
          <w:ilvl w:val="0"/>
          <w:numId w:val="52"/>
        </w:numPr>
        <w:ind w:firstLineChars="0"/>
      </w:pPr>
      <w:r w:rsidRPr="0098528C">
        <w:rPr>
          <w:rFonts w:hint="eastAsia"/>
        </w:rPr>
        <w:t>当车辆配置了自动空调，并且用户设定的温度在最高温度和最低温度之间的时候，</w:t>
      </w:r>
      <w:commentRangeStart w:id="37"/>
      <w:commentRangeStart w:id="38"/>
      <w:r w:rsidR="00337237" w:rsidRPr="0098528C">
        <w:rPr>
          <w:rFonts w:hint="eastAsia"/>
        </w:rPr>
        <w:t>ECC</w:t>
      </w:r>
      <w:r w:rsidR="00337237" w:rsidRPr="0098528C">
        <w:rPr>
          <w:rFonts w:hint="eastAsia"/>
        </w:rPr>
        <w:t>发送</w:t>
      </w:r>
      <w:r w:rsidR="00337237" w:rsidRPr="0098528C">
        <w:rPr>
          <w:b/>
          <w:i/>
        </w:rPr>
        <w:t>Indication Temperature Setting State Front Left</w:t>
      </w:r>
      <w:r w:rsidR="00337237" w:rsidRPr="0098528C">
        <w:t xml:space="preserve"> </w:t>
      </w:r>
      <w:r w:rsidR="00337237" w:rsidRPr="0098528C">
        <w:rPr>
          <w:rFonts w:hint="eastAsia"/>
        </w:rPr>
        <w:t>=</w:t>
      </w:r>
      <w:r w:rsidR="00337237" w:rsidRPr="0098528C">
        <w:t xml:space="preserve"> $1 Auto</w:t>
      </w:r>
      <w:r w:rsidR="00337237" w:rsidRPr="0098528C">
        <w:rPr>
          <w:rFonts w:hint="eastAsia"/>
        </w:rPr>
        <w:t>；</w:t>
      </w:r>
      <w:commentRangeEnd w:id="37"/>
      <w:r w:rsidR="00337237" w:rsidRPr="00D9786C">
        <w:rPr>
          <w:rStyle w:val="CommentReference"/>
        </w:rPr>
        <w:commentReference w:id="37"/>
      </w:r>
      <w:commentRangeEnd w:id="38"/>
      <w:r w:rsidRPr="00D9786C">
        <w:rPr>
          <w:rFonts w:hint="eastAsia"/>
        </w:rPr>
        <w:t>并且娱乐系统通过信号</w:t>
      </w:r>
      <w:r w:rsidRPr="00D9786C">
        <w:rPr>
          <w:b/>
          <w:i/>
        </w:rPr>
        <w:t xml:space="preserve">Indication Temperature Setting Level Front Left </w:t>
      </w:r>
      <w:r w:rsidRPr="00D9786C">
        <w:rPr>
          <w:rFonts w:hint="eastAsia"/>
        </w:rPr>
        <w:t>(</w:t>
      </w:r>
      <w:r w:rsidRPr="00D9786C">
        <w:t>Range: 0-</w:t>
      </w:r>
      <w:r w:rsidRPr="00D9786C">
        <w:rPr>
          <w:rFonts w:hint="eastAsia"/>
        </w:rPr>
        <w:t>1</w:t>
      </w:r>
      <w:r w:rsidRPr="00D9786C">
        <w:t>00, Resolution: 1</w:t>
      </w:r>
      <w:r w:rsidRPr="00D9786C">
        <w:rPr>
          <w:rFonts w:hint="eastAsia"/>
        </w:rPr>
        <w:t>)</w:t>
      </w:r>
      <w:r w:rsidRPr="00D9786C">
        <w:t xml:space="preserve"> </w:t>
      </w:r>
      <w:r w:rsidRPr="00D9786C">
        <w:rPr>
          <w:rFonts w:hint="eastAsia"/>
        </w:rPr>
        <w:t>获取当前设定的温度值；</w:t>
      </w:r>
      <w:r w:rsidR="009C220F" w:rsidRPr="00D9786C">
        <w:rPr>
          <w:rStyle w:val="CommentReference"/>
        </w:rPr>
        <w:commentReference w:id="38"/>
      </w:r>
    </w:p>
    <w:p w14:paraId="23C61A52" w14:textId="77777777" w:rsidR="00337237" w:rsidRPr="00D9786C" w:rsidRDefault="00337237" w:rsidP="00337237">
      <w:pPr>
        <w:pStyle w:val="ListParagraph"/>
        <w:numPr>
          <w:ilvl w:val="0"/>
          <w:numId w:val="52"/>
        </w:numPr>
        <w:ind w:firstLineChars="0"/>
      </w:pPr>
      <w:r w:rsidRPr="00D9786C">
        <w:rPr>
          <w:rFonts w:hint="eastAsia"/>
        </w:rPr>
        <w:t>当用户设定到最低温度时，</w:t>
      </w:r>
      <w:r w:rsidRPr="00D9786C">
        <w:rPr>
          <w:rFonts w:hint="eastAsia"/>
        </w:rPr>
        <w:t>ECC</w:t>
      </w:r>
      <w:r w:rsidRPr="00D9786C">
        <w:rPr>
          <w:rFonts w:hint="eastAsia"/>
        </w:rPr>
        <w:t>发送信号</w:t>
      </w:r>
      <w:r w:rsidRPr="00D9786C">
        <w:rPr>
          <w:b/>
          <w:i/>
        </w:rPr>
        <w:t>Indication Temperature Setting State Front Left</w:t>
      </w:r>
      <w:r w:rsidRPr="00D9786C">
        <w:t xml:space="preserve"> </w:t>
      </w:r>
      <w:r w:rsidRPr="00D9786C">
        <w:rPr>
          <w:rFonts w:hint="eastAsia"/>
        </w:rPr>
        <w:t>=</w:t>
      </w:r>
      <w:r w:rsidRPr="00D9786C">
        <w:t xml:space="preserve"> $2 Auto L</w:t>
      </w:r>
      <w:r w:rsidRPr="00D9786C">
        <w:rPr>
          <w:rFonts w:hint="eastAsia"/>
        </w:rPr>
        <w:t>o</w:t>
      </w:r>
      <w:r w:rsidRPr="00D9786C">
        <w:rPr>
          <w:rFonts w:hint="eastAsia"/>
        </w:rPr>
        <w:t>；</w:t>
      </w:r>
    </w:p>
    <w:p w14:paraId="01EC763D" w14:textId="0AEF06B3" w:rsidR="00337237" w:rsidRPr="0098528C" w:rsidRDefault="00337237" w:rsidP="006031B2">
      <w:pPr>
        <w:pStyle w:val="ListParagraph"/>
        <w:numPr>
          <w:ilvl w:val="0"/>
          <w:numId w:val="52"/>
        </w:numPr>
        <w:ind w:firstLineChars="0"/>
      </w:pPr>
      <w:r w:rsidRPr="0098528C">
        <w:rPr>
          <w:rFonts w:hint="eastAsia"/>
        </w:rPr>
        <w:t>当用户设定到最高温度时，</w:t>
      </w:r>
      <w:r w:rsidRPr="0098528C">
        <w:rPr>
          <w:rFonts w:hint="eastAsia"/>
        </w:rPr>
        <w:t>ECC</w:t>
      </w:r>
      <w:r w:rsidRPr="0098528C">
        <w:rPr>
          <w:rFonts w:hint="eastAsia"/>
        </w:rPr>
        <w:t>发送信号</w:t>
      </w:r>
      <w:r w:rsidRPr="0098528C">
        <w:rPr>
          <w:b/>
          <w:i/>
        </w:rPr>
        <w:t>Indication Temperature Setting State Front Left</w:t>
      </w:r>
      <w:r w:rsidRPr="0098528C">
        <w:t xml:space="preserve"> </w:t>
      </w:r>
      <w:r w:rsidRPr="0098528C">
        <w:rPr>
          <w:rFonts w:hint="eastAsia"/>
        </w:rPr>
        <w:t>=</w:t>
      </w:r>
      <w:r w:rsidRPr="0098528C">
        <w:t xml:space="preserve"> $3 Auto Hi</w:t>
      </w:r>
      <w:r w:rsidRPr="0098528C">
        <w:rPr>
          <w:rFonts w:hint="eastAsia"/>
        </w:rPr>
        <w:t>；</w:t>
      </w:r>
    </w:p>
    <w:p w14:paraId="6780A958" w14:textId="637036A2" w:rsidR="00337237" w:rsidRPr="00BE5023" w:rsidRDefault="007F737A" w:rsidP="00337237">
      <w:pPr>
        <w:pStyle w:val="ListParagraph"/>
        <w:numPr>
          <w:ilvl w:val="0"/>
          <w:numId w:val="52"/>
        </w:numPr>
        <w:ind w:firstLineChars="0"/>
      </w:pPr>
      <w:r w:rsidRPr="0098528C">
        <w:rPr>
          <w:rFonts w:hint="eastAsia"/>
        </w:rPr>
        <w:t>当车辆配置了手动空调，</w:t>
      </w:r>
      <w:r w:rsidR="00337237" w:rsidRPr="0098528C">
        <w:rPr>
          <w:rFonts w:hint="eastAsia"/>
        </w:rPr>
        <w:t>ECC</w:t>
      </w:r>
      <w:r w:rsidR="00337237" w:rsidRPr="0098528C">
        <w:rPr>
          <w:rFonts w:hint="eastAsia"/>
        </w:rPr>
        <w:t>发送信号</w:t>
      </w:r>
      <w:r w:rsidR="00337237" w:rsidRPr="0098528C">
        <w:rPr>
          <w:b/>
          <w:i/>
        </w:rPr>
        <w:t>Indication Temperature Setting State Front Left</w:t>
      </w:r>
      <w:r w:rsidR="00337237" w:rsidRPr="0098528C">
        <w:t xml:space="preserve"> </w:t>
      </w:r>
      <w:r w:rsidR="00337237" w:rsidRPr="0098528C">
        <w:rPr>
          <w:rFonts w:hint="eastAsia"/>
        </w:rPr>
        <w:t>=</w:t>
      </w:r>
      <w:r w:rsidR="00337237" w:rsidRPr="0098528C">
        <w:t xml:space="preserve"> $4 Manual</w:t>
      </w:r>
      <w:r w:rsidR="00337237" w:rsidRPr="0098528C">
        <w:rPr>
          <w:rFonts w:hint="eastAsia"/>
        </w:rPr>
        <w:t>；</w:t>
      </w:r>
      <w:r w:rsidR="00863EDE" w:rsidRPr="00BE5023">
        <w:rPr>
          <w:rFonts w:hint="eastAsia"/>
        </w:rPr>
        <w:t>并且娱乐系统通过信号</w:t>
      </w:r>
      <w:r w:rsidR="00863EDE" w:rsidRPr="00BE5023">
        <w:rPr>
          <w:b/>
          <w:i/>
        </w:rPr>
        <w:t xml:space="preserve">Indication Temperature Setting Level Front Left </w:t>
      </w:r>
      <w:r w:rsidR="00863EDE" w:rsidRPr="00BE5023">
        <w:t xml:space="preserve">(Range: 0-100, Resolution: 1) </w:t>
      </w:r>
      <w:r w:rsidR="00863EDE" w:rsidRPr="00BE5023">
        <w:rPr>
          <w:rFonts w:hint="eastAsia"/>
        </w:rPr>
        <w:t>获取当前设定的冷热百分比（</w:t>
      </w:r>
      <w:r w:rsidR="00863EDE" w:rsidRPr="00BE5023">
        <w:t>0%</w:t>
      </w:r>
      <w:r w:rsidR="00863EDE" w:rsidRPr="00BE5023">
        <w:rPr>
          <w:rFonts w:hint="eastAsia"/>
        </w:rPr>
        <w:t>代表全冷，</w:t>
      </w:r>
      <w:r w:rsidR="00863EDE" w:rsidRPr="00BE5023">
        <w:t>100%</w:t>
      </w:r>
      <w:r w:rsidR="00863EDE" w:rsidRPr="00BE5023">
        <w:rPr>
          <w:rFonts w:hint="eastAsia"/>
        </w:rPr>
        <w:t>代表全热）；</w:t>
      </w:r>
    </w:p>
    <w:p w14:paraId="4DED9519" w14:textId="77777777" w:rsidR="00337237" w:rsidRPr="00D9786C" w:rsidRDefault="00337237" w:rsidP="00337237"/>
    <w:p w14:paraId="2E7DC1CA" w14:textId="3762F09D" w:rsidR="00337237" w:rsidRPr="0098528C" w:rsidRDefault="00337237" w:rsidP="00337237">
      <w:pPr>
        <w:ind w:firstLine="360"/>
      </w:pPr>
      <w:r w:rsidRPr="00D9786C">
        <w:rPr>
          <w:rFonts w:hint="eastAsia"/>
        </w:rPr>
        <w:t>前右分区温度显示，</w:t>
      </w:r>
      <w:r w:rsidRPr="00D9786C">
        <w:rPr>
          <w:rFonts w:hint="eastAsia"/>
        </w:rPr>
        <w:t>ECC</w:t>
      </w:r>
      <w:r w:rsidRPr="00D9786C">
        <w:rPr>
          <w:rFonts w:hint="eastAsia"/>
        </w:rPr>
        <w:t>通过信号</w:t>
      </w:r>
      <w:r w:rsidRPr="00D9786C">
        <w:rPr>
          <w:b/>
          <w:i/>
        </w:rPr>
        <w:t xml:space="preserve">Indication Temperature Setting Level Front </w:t>
      </w:r>
      <w:r w:rsidRPr="00D9786C">
        <w:rPr>
          <w:rFonts w:hint="eastAsia"/>
          <w:b/>
          <w:i/>
        </w:rPr>
        <w:t>Right</w:t>
      </w:r>
      <w:r w:rsidRPr="00D9786C">
        <w:rPr>
          <w:rFonts w:hint="eastAsia"/>
        </w:rPr>
        <w:t>和</w:t>
      </w:r>
      <w:r w:rsidRPr="00D9786C">
        <w:rPr>
          <w:b/>
          <w:i/>
        </w:rPr>
        <w:t>Indication Temperature Setting State Front Right</w:t>
      </w:r>
      <w:r w:rsidRPr="0098528C">
        <w:rPr>
          <w:rFonts w:hint="eastAsia"/>
        </w:rPr>
        <w:t>告知娱乐系统当前需要显示的温度信息：</w:t>
      </w:r>
    </w:p>
    <w:p w14:paraId="298036D4" w14:textId="1B97A39B" w:rsidR="00337237" w:rsidRPr="0098528C" w:rsidRDefault="00337237" w:rsidP="006031B2">
      <w:pPr>
        <w:pStyle w:val="ListParagraph"/>
        <w:numPr>
          <w:ilvl w:val="0"/>
          <w:numId w:val="53"/>
        </w:numPr>
        <w:ind w:firstLineChars="0"/>
      </w:pPr>
      <w:r w:rsidRPr="0098528C">
        <w:rPr>
          <w:rFonts w:hint="eastAsia"/>
        </w:rPr>
        <w:t>当空调关闭时，</w:t>
      </w:r>
      <w:r w:rsidRPr="0098528C">
        <w:rPr>
          <w:rFonts w:hint="eastAsia"/>
        </w:rPr>
        <w:t>ECC</w:t>
      </w:r>
      <w:r w:rsidRPr="0098528C">
        <w:rPr>
          <w:rFonts w:hint="eastAsia"/>
        </w:rPr>
        <w:t>发送信号</w:t>
      </w:r>
      <w:r w:rsidRPr="0098528C">
        <w:rPr>
          <w:b/>
          <w:i/>
        </w:rPr>
        <w:t>Indication Temperature Setting State Front Right</w:t>
      </w:r>
      <w:r w:rsidRPr="0098528C">
        <w:rPr>
          <w:rFonts w:hint="eastAsia"/>
        </w:rPr>
        <w:t>=</w:t>
      </w:r>
      <w:r w:rsidRPr="0098528C">
        <w:t xml:space="preserve"> $0 Off</w:t>
      </w:r>
      <w:r w:rsidRPr="0098528C">
        <w:rPr>
          <w:rFonts w:hint="eastAsia"/>
        </w:rPr>
        <w:t>；</w:t>
      </w:r>
    </w:p>
    <w:p w14:paraId="36C431B1" w14:textId="2F324F32" w:rsidR="00337237" w:rsidRPr="00D9786C" w:rsidRDefault="007F737A" w:rsidP="006031B2">
      <w:pPr>
        <w:pStyle w:val="ListParagraph"/>
        <w:numPr>
          <w:ilvl w:val="0"/>
          <w:numId w:val="53"/>
        </w:numPr>
        <w:ind w:firstLineChars="0"/>
      </w:pPr>
      <w:r w:rsidRPr="0098528C">
        <w:rPr>
          <w:rFonts w:hint="eastAsia"/>
        </w:rPr>
        <w:t>当车辆配置了自动空调，并且用户设定的温度在最高温度和最低温度之间的时候，</w:t>
      </w:r>
      <w:r w:rsidR="00337237" w:rsidRPr="0098528C">
        <w:rPr>
          <w:rFonts w:hint="eastAsia"/>
        </w:rPr>
        <w:t>ECC</w:t>
      </w:r>
      <w:r w:rsidR="00337237" w:rsidRPr="0098528C">
        <w:rPr>
          <w:rFonts w:hint="eastAsia"/>
        </w:rPr>
        <w:t>发送</w:t>
      </w:r>
      <w:r w:rsidR="00337237" w:rsidRPr="0098528C">
        <w:rPr>
          <w:b/>
          <w:i/>
        </w:rPr>
        <w:t xml:space="preserve">Indication </w:t>
      </w:r>
      <w:r w:rsidR="00337237" w:rsidRPr="0098528C">
        <w:rPr>
          <w:b/>
          <w:i/>
        </w:rPr>
        <w:lastRenderedPageBreak/>
        <w:t>Temperature Setting State Front Right</w:t>
      </w:r>
      <w:r w:rsidR="00337237" w:rsidRPr="0098528C">
        <w:rPr>
          <w:rFonts w:hint="eastAsia"/>
        </w:rPr>
        <w:t>=</w:t>
      </w:r>
      <w:r w:rsidR="00337237" w:rsidRPr="0098528C">
        <w:t xml:space="preserve"> $1 Auto</w:t>
      </w:r>
      <w:r w:rsidR="00337237" w:rsidRPr="0098528C">
        <w:rPr>
          <w:rFonts w:hint="eastAsia"/>
        </w:rPr>
        <w:t>；</w:t>
      </w:r>
      <w:r w:rsidRPr="0098528C">
        <w:rPr>
          <w:rFonts w:hint="eastAsia"/>
        </w:rPr>
        <w:t>并且娱乐系统通过信号</w:t>
      </w:r>
      <w:r w:rsidRPr="0098528C">
        <w:rPr>
          <w:b/>
          <w:i/>
        </w:rPr>
        <w:t xml:space="preserve">Indication Temperature Setting Level Front Right </w:t>
      </w:r>
      <w:r w:rsidRPr="0098528C">
        <w:rPr>
          <w:rFonts w:hint="eastAsia"/>
        </w:rPr>
        <w:t>(</w:t>
      </w:r>
      <w:r w:rsidRPr="0098528C">
        <w:t>Range: 0-</w:t>
      </w:r>
      <w:r w:rsidRPr="0098528C">
        <w:rPr>
          <w:rFonts w:hint="eastAsia"/>
        </w:rPr>
        <w:t>1</w:t>
      </w:r>
      <w:r w:rsidRPr="0098528C">
        <w:t>00, Resolution: 1</w:t>
      </w:r>
      <w:r w:rsidRPr="0098528C">
        <w:rPr>
          <w:rFonts w:hint="eastAsia"/>
        </w:rPr>
        <w:t>)</w:t>
      </w:r>
      <w:r w:rsidRPr="0098528C">
        <w:t xml:space="preserve"> </w:t>
      </w:r>
      <w:r w:rsidRPr="0098528C">
        <w:rPr>
          <w:rFonts w:hint="eastAsia"/>
        </w:rPr>
        <w:t>获取当前设定的温度值</w:t>
      </w:r>
      <w:r w:rsidRPr="00D9786C">
        <w:rPr>
          <w:rFonts w:hint="eastAsia"/>
        </w:rPr>
        <w:t>；</w:t>
      </w:r>
    </w:p>
    <w:p w14:paraId="1FB32281" w14:textId="77777777" w:rsidR="00337237" w:rsidRPr="00D9786C" w:rsidRDefault="00337237" w:rsidP="006031B2">
      <w:pPr>
        <w:pStyle w:val="ListParagraph"/>
        <w:numPr>
          <w:ilvl w:val="0"/>
          <w:numId w:val="53"/>
        </w:numPr>
        <w:ind w:firstLineChars="0"/>
      </w:pPr>
      <w:r w:rsidRPr="00D9786C">
        <w:rPr>
          <w:rFonts w:hint="eastAsia"/>
        </w:rPr>
        <w:t>当用户设定到最低温度时，</w:t>
      </w:r>
      <w:r w:rsidRPr="00D9786C">
        <w:rPr>
          <w:rFonts w:hint="eastAsia"/>
        </w:rPr>
        <w:t>ECC</w:t>
      </w:r>
      <w:r w:rsidRPr="00D9786C">
        <w:rPr>
          <w:rFonts w:hint="eastAsia"/>
        </w:rPr>
        <w:t>发送信号</w:t>
      </w:r>
      <w:r w:rsidRPr="00D9786C">
        <w:rPr>
          <w:b/>
          <w:i/>
        </w:rPr>
        <w:t>Indication Temperature Setting State Front Right</w:t>
      </w:r>
      <w:r w:rsidRPr="00D9786C">
        <w:rPr>
          <w:rFonts w:hint="eastAsia"/>
        </w:rPr>
        <w:t>=</w:t>
      </w:r>
      <w:r w:rsidRPr="00D9786C">
        <w:t xml:space="preserve"> $2 Auto Lo</w:t>
      </w:r>
      <w:r w:rsidRPr="00D9786C">
        <w:rPr>
          <w:rFonts w:hint="eastAsia"/>
        </w:rPr>
        <w:t>；</w:t>
      </w:r>
    </w:p>
    <w:p w14:paraId="363F621D" w14:textId="58C8E31D" w:rsidR="00337237" w:rsidRPr="0098528C" w:rsidRDefault="00337237" w:rsidP="006031B2">
      <w:pPr>
        <w:pStyle w:val="ListParagraph"/>
        <w:numPr>
          <w:ilvl w:val="0"/>
          <w:numId w:val="53"/>
        </w:numPr>
        <w:ind w:firstLineChars="0"/>
      </w:pPr>
      <w:r w:rsidRPr="0098528C">
        <w:rPr>
          <w:rFonts w:hint="eastAsia"/>
        </w:rPr>
        <w:t>当用户设定到最高温度时，</w:t>
      </w:r>
      <w:r w:rsidRPr="0098528C">
        <w:rPr>
          <w:rFonts w:hint="eastAsia"/>
        </w:rPr>
        <w:t>ECC</w:t>
      </w:r>
      <w:r w:rsidRPr="0098528C">
        <w:rPr>
          <w:rFonts w:hint="eastAsia"/>
        </w:rPr>
        <w:t>发送信号</w:t>
      </w:r>
      <w:r w:rsidRPr="0098528C">
        <w:rPr>
          <w:b/>
          <w:i/>
        </w:rPr>
        <w:t>Indication Temperature Setting State Front Right</w:t>
      </w:r>
      <w:r w:rsidRPr="0098528C">
        <w:rPr>
          <w:rFonts w:hint="eastAsia"/>
        </w:rPr>
        <w:t>=</w:t>
      </w:r>
      <w:r w:rsidRPr="0098528C">
        <w:t xml:space="preserve"> $3 Auto Hi</w:t>
      </w:r>
      <w:r w:rsidRPr="0098528C">
        <w:rPr>
          <w:rFonts w:hint="eastAsia"/>
        </w:rPr>
        <w:t>；</w:t>
      </w:r>
    </w:p>
    <w:p w14:paraId="38A3D5AB" w14:textId="0FBFC3D6" w:rsidR="00337237" w:rsidRPr="00D9786C" w:rsidRDefault="007F737A" w:rsidP="006031B2">
      <w:pPr>
        <w:pStyle w:val="ListParagraph"/>
        <w:numPr>
          <w:ilvl w:val="0"/>
          <w:numId w:val="53"/>
        </w:numPr>
        <w:ind w:firstLineChars="0"/>
      </w:pPr>
      <w:r w:rsidRPr="0098528C">
        <w:rPr>
          <w:rFonts w:hint="eastAsia"/>
        </w:rPr>
        <w:t>当车辆配置了手动空调，</w:t>
      </w:r>
      <w:r w:rsidR="00337237" w:rsidRPr="0098528C">
        <w:rPr>
          <w:rFonts w:hint="eastAsia"/>
        </w:rPr>
        <w:t>ECC</w:t>
      </w:r>
      <w:r w:rsidR="00337237" w:rsidRPr="0098528C">
        <w:rPr>
          <w:rFonts w:hint="eastAsia"/>
        </w:rPr>
        <w:t>发送信号</w:t>
      </w:r>
      <w:r w:rsidR="00337237" w:rsidRPr="0098528C">
        <w:rPr>
          <w:b/>
          <w:i/>
        </w:rPr>
        <w:t>Indication Temperature Setting State Front Right</w:t>
      </w:r>
      <w:r w:rsidR="00337237" w:rsidRPr="0098528C">
        <w:rPr>
          <w:rFonts w:hint="eastAsia"/>
        </w:rPr>
        <w:t xml:space="preserve"> =</w:t>
      </w:r>
      <w:r w:rsidR="00337237" w:rsidRPr="0098528C">
        <w:t xml:space="preserve"> $4 Manual</w:t>
      </w:r>
      <w:r w:rsidR="00337237" w:rsidRPr="0098528C">
        <w:rPr>
          <w:rFonts w:hint="eastAsia"/>
        </w:rPr>
        <w:t>；</w:t>
      </w:r>
      <w:r w:rsidR="00863EDE" w:rsidRPr="00BE5023">
        <w:rPr>
          <w:rFonts w:hint="eastAsia"/>
        </w:rPr>
        <w:t>并且娱乐系统通过信号</w:t>
      </w:r>
      <w:r w:rsidR="00863EDE" w:rsidRPr="00BE5023">
        <w:rPr>
          <w:b/>
          <w:i/>
        </w:rPr>
        <w:t xml:space="preserve">Indication Temperature Setting Level Front </w:t>
      </w:r>
      <w:r w:rsidR="00E25E0E" w:rsidRPr="00E25E0E">
        <w:rPr>
          <w:b/>
          <w:i/>
          <w:color w:val="FF0000"/>
        </w:rPr>
        <w:t xml:space="preserve">Right </w:t>
      </w:r>
      <w:r w:rsidR="00863EDE" w:rsidRPr="00E25E0E">
        <w:rPr>
          <w:b/>
          <w:i/>
          <w:strike/>
          <w:color w:val="FF0000"/>
        </w:rPr>
        <w:t>Left</w:t>
      </w:r>
      <w:r w:rsidR="00863EDE" w:rsidRPr="00BE5023">
        <w:rPr>
          <w:b/>
          <w:i/>
        </w:rPr>
        <w:t xml:space="preserve"> </w:t>
      </w:r>
      <w:r w:rsidR="00863EDE" w:rsidRPr="00BE5023">
        <w:t xml:space="preserve">(Range: 0-100, Resolution: 1) </w:t>
      </w:r>
      <w:r w:rsidR="00863EDE" w:rsidRPr="00BE5023">
        <w:rPr>
          <w:rFonts w:hint="eastAsia"/>
        </w:rPr>
        <w:t>获取当前设定的冷热百分比（</w:t>
      </w:r>
      <w:r w:rsidR="00863EDE" w:rsidRPr="00BE5023">
        <w:t>0%</w:t>
      </w:r>
      <w:r w:rsidR="00863EDE" w:rsidRPr="00BE5023">
        <w:rPr>
          <w:rFonts w:hint="eastAsia"/>
        </w:rPr>
        <w:t>代表全冷，</w:t>
      </w:r>
      <w:r w:rsidR="00863EDE" w:rsidRPr="00BE5023">
        <w:t>100%</w:t>
      </w:r>
      <w:r w:rsidR="00863EDE" w:rsidRPr="00BE5023">
        <w:rPr>
          <w:rFonts w:hint="eastAsia"/>
        </w:rPr>
        <w:t>代表全热）；</w:t>
      </w:r>
    </w:p>
    <w:p w14:paraId="0048C084" w14:textId="77777777" w:rsidR="00337237" w:rsidRPr="00D9786C" w:rsidRDefault="00337237" w:rsidP="00337237"/>
    <w:p w14:paraId="020E2EB2" w14:textId="77777777" w:rsidR="00337237" w:rsidRPr="0098528C" w:rsidRDefault="00337237" w:rsidP="00337237">
      <w:pPr>
        <w:ind w:firstLine="360"/>
      </w:pPr>
      <w:r w:rsidRPr="0098528C">
        <w:rPr>
          <w:rFonts w:hint="eastAsia"/>
        </w:rPr>
        <w:t>后排左分区的温度显示，</w:t>
      </w:r>
      <w:r w:rsidRPr="0098528C">
        <w:rPr>
          <w:rFonts w:hint="eastAsia"/>
        </w:rPr>
        <w:t>ECC</w:t>
      </w:r>
      <w:r w:rsidRPr="0098528C">
        <w:rPr>
          <w:rFonts w:hint="eastAsia"/>
        </w:rPr>
        <w:t>通过信号</w:t>
      </w:r>
      <w:r w:rsidRPr="0098528C">
        <w:rPr>
          <w:b/>
          <w:i/>
        </w:rPr>
        <w:t xml:space="preserve">Indication Temperature Setting Level </w:t>
      </w:r>
      <w:r w:rsidRPr="0098528C">
        <w:rPr>
          <w:rFonts w:hint="eastAsia"/>
          <w:b/>
          <w:i/>
        </w:rPr>
        <w:t>Rear</w:t>
      </w:r>
      <w:r w:rsidRPr="0098528C">
        <w:rPr>
          <w:b/>
          <w:i/>
        </w:rPr>
        <w:t xml:space="preserve"> </w:t>
      </w:r>
      <w:r w:rsidRPr="0098528C">
        <w:rPr>
          <w:rFonts w:hint="eastAsia"/>
          <w:b/>
          <w:i/>
        </w:rPr>
        <w:t>Left</w:t>
      </w:r>
      <w:r w:rsidRPr="0098528C">
        <w:rPr>
          <w:rFonts w:hint="eastAsia"/>
        </w:rPr>
        <w:t>和</w:t>
      </w:r>
      <w:r w:rsidRPr="0098528C">
        <w:rPr>
          <w:b/>
          <w:i/>
        </w:rPr>
        <w:t xml:space="preserve">Indication Temperature Setting State </w:t>
      </w:r>
      <w:r w:rsidRPr="0098528C">
        <w:rPr>
          <w:rFonts w:hint="eastAsia"/>
          <w:b/>
          <w:i/>
        </w:rPr>
        <w:t>Rear</w:t>
      </w:r>
      <w:r w:rsidRPr="0098528C">
        <w:rPr>
          <w:b/>
          <w:i/>
        </w:rPr>
        <w:t xml:space="preserve"> </w:t>
      </w:r>
      <w:r w:rsidRPr="0098528C">
        <w:rPr>
          <w:rFonts w:hint="eastAsia"/>
          <w:b/>
          <w:i/>
        </w:rPr>
        <w:t>Left</w:t>
      </w:r>
      <w:r w:rsidRPr="0098528C">
        <w:rPr>
          <w:rFonts w:hint="eastAsia"/>
        </w:rPr>
        <w:t>告知娱乐系统当前需要显示的温度信息：</w:t>
      </w:r>
    </w:p>
    <w:p w14:paraId="7522129E" w14:textId="3ECD82FC" w:rsidR="00337237" w:rsidRPr="0098528C" w:rsidRDefault="00337237" w:rsidP="006031B2">
      <w:pPr>
        <w:pStyle w:val="ListParagraph"/>
        <w:numPr>
          <w:ilvl w:val="0"/>
          <w:numId w:val="54"/>
        </w:numPr>
        <w:ind w:firstLineChars="0"/>
      </w:pPr>
      <w:r w:rsidRPr="0098528C">
        <w:rPr>
          <w:rFonts w:hint="eastAsia"/>
        </w:rPr>
        <w:t>当空调关闭时，</w:t>
      </w:r>
      <w:r w:rsidRPr="0098528C">
        <w:rPr>
          <w:rFonts w:hint="eastAsia"/>
        </w:rPr>
        <w:t>ECC</w:t>
      </w:r>
      <w:r w:rsidRPr="0098528C">
        <w:rPr>
          <w:rFonts w:hint="eastAsia"/>
        </w:rPr>
        <w:t>发送信号</w:t>
      </w:r>
      <w:r w:rsidRPr="0098528C">
        <w:rPr>
          <w:b/>
          <w:i/>
        </w:rPr>
        <w:t xml:space="preserve">Indication Temperature Setting State </w:t>
      </w:r>
      <w:r w:rsidRPr="0098528C">
        <w:rPr>
          <w:rFonts w:hint="eastAsia"/>
          <w:b/>
          <w:i/>
        </w:rPr>
        <w:t>Rear</w:t>
      </w:r>
      <w:r w:rsidRPr="0098528C">
        <w:rPr>
          <w:b/>
          <w:i/>
        </w:rPr>
        <w:t xml:space="preserve"> </w:t>
      </w:r>
      <w:r w:rsidRPr="0098528C">
        <w:rPr>
          <w:rFonts w:hint="eastAsia"/>
          <w:b/>
          <w:i/>
        </w:rPr>
        <w:t>Left</w:t>
      </w:r>
      <w:r w:rsidRPr="0098528C">
        <w:rPr>
          <w:rFonts w:hint="eastAsia"/>
        </w:rPr>
        <w:t>=</w:t>
      </w:r>
      <w:r w:rsidRPr="0098528C">
        <w:t xml:space="preserve"> $0 Off</w:t>
      </w:r>
      <w:r w:rsidRPr="0098528C">
        <w:rPr>
          <w:rFonts w:hint="eastAsia"/>
        </w:rPr>
        <w:t>；</w:t>
      </w:r>
    </w:p>
    <w:p w14:paraId="37312934" w14:textId="1CC5ED2A" w:rsidR="00337237" w:rsidRPr="00D9786C" w:rsidRDefault="007F737A" w:rsidP="006031B2">
      <w:pPr>
        <w:pStyle w:val="ListParagraph"/>
        <w:numPr>
          <w:ilvl w:val="0"/>
          <w:numId w:val="54"/>
        </w:numPr>
        <w:ind w:firstLineChars="0"/>
      </w:pPr>
      <w:r w:rsidRPr="0098528C">
        <w:rPr>
          <w:rFonts w:hint="eastAsia"/>
        </w:rPr>
        <w:t>当车辆配置了自动空调，并且用户设定的温度在最高温度和最低温度之间的时候，</w:t>
      </w:r>
      <w:r w:rsidR="00337237" w:rsidRPr="0098528C">
        <w:rPr>
          <w:rFonts w:hint="eastAsia"/>
        </w:rPr>
        <w:t>ECC</w:t>
      </w:r>
      <w:r w:rsidR="00337237" w:rsidRPr="0098528C">
        <w:rPr>
          <w:rFonts w:hint="eastAsia"/>
        </w:rPr>
        <w:t>发送</w:t>
      </w:r>
      <w:r w:rsidR="00337237" w:rsidRPr="0098528C">
        <w:rPr>
          <w:b/>
          <w:i/>
        </w:rPr>
        <w:t xml:space="preserve">Indication Temperature Setting State </w:t>
      </w:r>
      <w:r w:rsidR="00337237" w:rsidRPr="0098528C">
        <w:rPr>
          <w:rFonts w:hint="eastAsia"/>
          <w:b/>
          <w:i/>
        </w:rPr>
        <w:t>Rear</w:t>
      </w:r>
      <w:r w:rsidR="00337237" w:rsidRPr="0098528C">
        <w:rPr>
          <w:b/>
          <w:i/>
        </w:rPr>
        <w:t xml:space="preserve"> </w:t>
      </w:r>
      <w:r w:rsidR="00337237" w:rsidRPr="0098528C">
        <w:rPr>
          <w:rFonts w:hint="eastAsia"/>
          <w:b/>
          <w:i/>
        </w:rPr>
        <w:t>Left</w:t>
      </w:r>
      <w:r w:rsidR="00337237" w:rsidRPr="0098528C">
        <w:rPr>
          <w:rFonts w:hint="eastAsia"/>
        </w:rPr>
        <w:t>=</w:t>
      </w:r>
      <w:r w:rsidR="00337237" w:rsidRPr="0098528C">
        <w:t xml:space="preserve"> $1 Auto</w:t>
      </w:r>
      <w:r w:rsidR="00337237" w:rsidRPr="0098528C">
        <w:rPr>
          <w:rFonts w:hint="eastAsia"/>
        </w:rPr>
        <w:t>；</w:t>
      </w:r>
      <w:r w:rsidRPr="0098528C">
        <w:rPr>
          <w:rFonts w:hint="eastAsia"/>
        </w:rPr>
        <w:t>并且娱乐系统通过信号</w:t>
      </w:r>
      <w:r w:rsidRPr="0098528C">
        <w:rPr>
          <w:b/>
          <w:i/>
        </w:rPr>
        <w:t xml:space="preserve">Indication Temperature Setting Level </w:t>
      </w:r>
      <w:r w:rsidRPr="0098528C">
        <w:rPr>
          <w:rFonts w:hint="eastAsia"/>
          <w:b/>
          <w:i/>
        </w:rPr>
        <w:t>Rear</w:t>
      </w:r>
      <w:r w:rsidRPr="0098528C">
        <w:rPr>
          <w:b/>
          <w:i/>
        </w:rPr>
        <w:t xml:space="preserve"> </w:t>
      </w:r>
      <w:r w:rsidRPr="0098528C">
        <w:rPr>
          <w:rFonts w:hint="eastAsia"/>
          <w:b/>
          <w:i/>
        </w:rPr>
        <w:t>Left</w:t>
      </w:r>
      <w:r w:rsidRPr="0098528C">
        <w:rPr>
          <w:b/>
          <w:i/>
        </w:rPr>
        <w:t xml:space="preserve"> </w:t>
      </w:r>
      <w:r w:rsidRPr="0098528C">
        <w:rPr>
          <w:rFonts w:hint="eastAsia"/>
        </w:rPr>
        <w:t>(</w:t>
      </w:r>
      <w:r w:rsidRPr="0098528C">
        <w:t>Range: 0-</w:t>
      </w:r>
      <w:r w:rsidRPr="0098528C">
        <w:rPr>
          <w:rFonts w:hint="eastAsia"/>
        </w:rPr>
        <w:t>1</w:t>
      </w:r>
      <w:r w:rsidRPr="0098528C">
        <w:t>00, Resolution: 1</w:t>
      </w:r>
      <w:r w:rsidRPr="0098528C">
        <w:rPr>
          <w:rFonts w:hint="eastAsia"/>
        </w:rPr>
        <w:t>)</w:t>
      </w:r>
      <w:r w:rsidRPr="0098528C">
        <w:t xml:space="preserve"> </w:t>
      </w:r>
      <w:r w:rsidRPr="0098528C">
        <w:rPr>
          <w:rFonts w:hint="eastAsia"/>
        </w:rPr>
        <w:t>获取当前设定的温度值</w:t>
      </w:r>
      <w:r w:rsidRPr="00D9786C">
        <w:rPr>
          <w:rFonts w:hint="eastAsia"/>
        </w:rPr>
        <w:t>；</w:t>
      </w:r>
    </w:p>
    <w:p w14:paraId="74068694" w14:textId="77777777" w:rsidR="00337237" w:rsidRPr="00D9786C" w:rsidRDefault="00337237" w:rsidP="006031B2">
      <w:pPr>
        <w:pStyle w:val="ListParagraph"/>
        <w:numPr>
          <w:ilvl w:val="0"/>
          <w:numId w:val="54"/>
        </w:numPr>
        <w:ind w:firstLineChars="0"/>
      </w:pPr>
      <w:r w:rsidRPr="00D9786C">
        <w:rPr>
          <w:rFonts w:hint="eastAsia"/>
        </w:rPr>
        <w:t>当用户设定到最低温度时，</w:t>
      </w:r>
      <w:r w:rsidRPr="00D9786C">
        <w:rPr>
          <w:rFonts w:hint="eastAsia"/>
        </w:rPr>
        <w:t>ECC</w:t>
      </w:r>
      <w:r w:rsidRPr="00D9786C">
        <w:rPr>
          <w:rFonts w:hint="eastAsia"/>
        </w:rPr>
        <w:t>发送信号</w:t>
      </w:r>
      <w:r w:rsidRPr="00D9786C">
        <w:rPr>
          <w:b/>
          <w:i/>
        </w:rPr>
        <w:t xml:space="preserve">Indication Temperature Setting State </w:t>
      </w:r>
      <w:r w:rsidRPr="00D9786C">
        <w:rPr>
          <w:rFonts w:hint="eastAsia"/>
          <w:b/>
          <w:i/>
        </w:rPr>
        <w:t>Rear</w:t>
      </w:r>
      <w:r w:rsidRPr="00D9786C">
        <w:rPr>
          <w:b/>
          <w:i/>
        </w:rPr>
        <w:t xml:space="preserve"> </w:t>
      </w:r>
      <w:r w:rsidRPr="00D9786C">
        <w:rPr>
          <w:rFonts w:hint="eastAsia"/>
          <w:b/>
          <w:i/>
        </w:rPr>
        <w:t>Left</w:t>
      </w:r>
      <w:r w:rsidRPr="00D9786C">
        <w:rPr>
          <w:rFonts w:hint="eastAsia"/>
        </w:rPr>
        <w:t>=</w:t>
      </w:r>
      <w:r w:rsidRPr="00D9786C">
        <w:t xml:space="preserve"> $2 Auto Lo</w:t>
      </w:r>
      <w:r w:rsidRPr="00D9786C">
        <w:rPr>
          <w:rFonts w:hint="eastAsia"/>
        </w:rPr>
        <w:t>；</w:t>
      </w:r>
    </w:p>
    <w:p w14:paraId="3965E20A" w14:textId="40A9CA40" w:rsidR="00337237" w:rsidRPr="0098528C" w:rsidRDefault="00337237" w:rsidP="006031B2">
      <w:pPr>
        <w:pStyle w:val="ListParagraph"/>
        <w:numPr>
          <w:ilvl w:val="0"/>
          <w:numId w:val="54"/>
        </w:numPr>
        <w:ind w:firstLineChars="0"/>
      </w:pPr>
      <w:r w:rsidRPr="0098528C">
        <w:rPr>
          <w:rFonts w:hint="eastAsia"/>
        </w:rPr>
        <w:t>当用户设定到最高温度时，</w:t>
      </w:r>
      <w:r w:rsidRPr="0098528C">
        <w:rPr>
          <w:rFonts w:hint="eastAsia"/>
        </w:rPr>
        <w:t>ECC</w:t>
      </w:r>
      <w:r w:rsidRPr="0098528C">
        <w:rPr>
          <w:rFonts w:hint="eastAsia"/>
        </w:rPr>
        <w:t>发送信号</w:t>
      </w:r>
      <w:r w:rsidRPr="0098528C">
        <w:rPr>
          <w:b/>
          <w:i/>
        </w:rPr>
        <w:t xml:space="preserve">Indication Temperature Setting State </w:t>
      </w:r>
      <w:r w:rsidRPr="0098528C">
        <w:rPr>
          <w:rFonts w:hint="eastAsia"/>
          <w:b/>
          <w:i/>
        </w:rPr>
        <w:t>Rear</w:t>
      </w:r>
      <w:r w:rsidRPr="0098528C">
        <w:rPr>
          <w:b/>
          <w:i/>
        </w:rPr>
        <w:t xml:space="preserve"> </w:t>
      </w:r>
      <w:r w:rsidRPr="0098528C">
        <w:rPr>
          <w:rFonts w:hint="eastAsia"/>
          <w:b/>
          <w:i/>
        </w:rPr>
        <w:t>Left</w:t>
      </w:r>
      <w:r w:rsidRPr="0098528C">
        <w:rPr>
          <w:rFonts w:hint="eastAsia"/>
        </w:rPr>
        <w:t>=</w:t>
      </w:r>
      <w:r w:rsidRPr="0098528C">
        <w:t xml:space="preserve"> $3 Auto Hi</w:t>
      </w:r>
      <w:r w:rsidRPr="0098528C">
        <w:rPr>
          <w:rFonts w:hint="eastAsia"/>
        </w:rPr>
        <w:t>；</w:t>
      </w:r>
    </w:p>
    <w:p w14:paraId="149D604B" w14:textId="060887CA" w:rsidR="00337237" w:rsidRPr="00D9786C" w:rsidRDefault="007F737A" w:rsidP="006031B2">
      <w:pPr>
        <w:pStyle w:val="ListParagraph"/>
        <w:numPr>
          <w:ilvl w:val="0"/>
          <w:numId w:val="54"/>
        </w:numPr>
        <w:ind w:firstLineChars="0"/>
      </w:pPr>
      <w:r w:rsidRPr="0098528C">
        <w:rPr>
          <w:rFonts w:hint="eastAsia"/>
        </w:rPr>
        <w:t>当车辆配置了手动空调，</w:t>
      </w:r>
      <w:r w:rsidR="00337237" w:rsidRPr="0098528C">
        <w:rPr>
          <w:rFonts w:hint="eastAsia"/>
        </w:rPr>
        <w:t>ECC</w:t>
      </w:r>
      <w:r w:rsidR="00337237" w:rsidRPr="0098528C">
        <w:rPr>
          <w:rFonts w:hint="eastAsia"/>
        </w:rPr>
        <w:t>发送信号</w:t>
      </w:r>
      <w:r w:rsidR="00337237" w:rsidRPr="0098528C">
        <w:rPr>
          <w:b/>
          <w:i/>
        </w:rPr>
        <w:t xml:space="preserve">Indication Temperature Setting State </w:t>
      </w:r>
      <w:r w:rsidR="00337237" w:rsidRPr="0098528C">
        <w:rPr>
          <w:rFonts w:hint="eastAsia"/>
          <w:b/>
          <w:i/>
        </w:rPr>
        <w:t>Rear</w:t>
      </w:r>
      <w:r w:rsidR="00337237" w:rsidRPr="0098528C">
        <w:rPr>
          <w:b/>
          <w:i/>
        </w:rPr>
        <w:t xml:space="preserve"> </w:t>
      </w:r>
      <w:r w:rsidR="00337237" w:rsidRPr="0098528C">
        <w:rPr>
          <w:rFonts w:hint="eastAsia"/>
          <w:b/>
          <w:i/>
        </w:rPr>
        <w:t>Left</w:t>
      </w:r>
      <w:r w:rsidR="00337237" w:rsidRPr="0098528C">
        <w:rPr>
          <w:rFonts w:hint="eastAsia"/>
        </w:rPr>
        <w:t>=</w:t>
      </w:r>
      <w:r w:rsidR="00337237" w:rsidRPr="0098528C">
        <w:t xml:space="preserve"> $4 Manual</w:t>
      </w:r>
      <w:r w:rsidR="00337237" w:rsidRPr="0098528C">
        <w:rPr>
          <w:rFonts w:hint="eastAsia"/>
        </w:rPr>
        <w:t>；</w:t>
      </w:r>
      <w:r w:rsidR="00863EDE" w:rsidRPr="00BE5023">
        <w:rPr>
          <w:rFonts w:hint="eastAsia"/>
        </w:rPr>
        <w:t>并且娱乐系统通过信号</w:t>
      </w:r>
      <w:r w:rsidR="00863EDE" w:rsidRPr="00BE5023">
        <w:rPr>
          <w:b/>
          <w:i/>
        </w:rPr>
        <w:t xml:space="preserve">Indication Temperature Setting Level </w:t>
      </w:r>
      <w:r w:rsidR="00E25E0E" w:rsidRPr="00E25E0E">
        <w:rPr>
          <w:b/>
          <w:i/>
          <w:color w:val="FF0000"/>
        </w:rPr>
        <w:t xml:space="preserve">Rear </w:t>
      </w:r>
      <w:r w:rsidR="00863EDE" w:rsidRPr="00E25E0E">
        <w:rPr>
          <w:b/>
          <w:i/>
          <w:strike/>
          <w:color w:val="FF0000"/>
        </w:rPr>
        <w:t>Front</w:t>
      </w:r>
      <w:r w:rsidR="00863EDE" w:rsidRPr="00E25E0E">
        <w:rPr>
          <w:b/>
          <w:i/>
          <w:color w:val="FF0000"/>
        </w:rPr>
        <w:t xml:space="preserve"> </w:t>
      </w:r>
      <w:r w:rsidR="00863EDE" w:rsidRPr="00BE5023">
        <w:rPr>
          <w:b/>
          <w:i/>
        </w:rPr>
        <w:t xml:space="preserve">Left </w:t>
      </w:r>
      <w:r w:rsidR="00863EDE" w:rsidRPr="00BE5023">
        <w:t xml:space="preserve">(Range: 0-100, Resolution: 1) </w:t>
      </w:r>
      <w:r w:rsidR="00863EDE" w:rsidRPr="00BE5023">
        <w:rPr>
          <w:rFonts w:hint="eastAsia"/>
        </w:rPr>
        <w:t>获取当前设定的冷热百分比（</w:t>
      </w:r>
      <w:r w:rsidR="00863EDE" w:rsidRPr="00BE5023">
        <w:t>0%</w:t>
      </w:r>
      <w:r w:rsidR="00863EDE" w:rsidRPr="00BE5023">
        <w:rPr>
          <w:rFonts w:hint="eastAsia"/>
        </w:rPr>
        <w:t>代表全冷，</w:t>
      </w:r>
      <w:r w:rsidR="00863EDE" w:rsidRPr="00BE5023">
        <w:t>100%</w:t>
      </w:r>
      <w:r w:rsidR="00863EDE" w:rsidRPr="00BE5023">
        <w:rPr>
          <w:rFonts w:hint="eastAsia"/>
        </w:rPr>
        <w:t>代表全热）；</w:t>
      </w:r>
    </w:p>
    <w:p w14:paraId="7483DBBC" w14:textId="77777777" w:rsidR="00337237" w:rsidRPr="00D9786C" w:rsidRDefault="00337237" w:rsidP="00337237"/>
    <w:p w14:paraId="0191A7DF" w14:textId="77777777" w:rsidR="00337237" w:rsidRPr="0098528C" w:rsidRDefault="00337237" w:rsidP="00337237">
      <w:pPr>
        <w:ind w:firstLine="360"/>
      </w:pPr>
      <w:r w:rsidRPr="0098528C">
        <w:rPr>
          <w:rFonts w:hint="eastAsia"/>
        </w:rPr>
        <w:t>后排右分区温度显示，</w:t>
      </w:r>
      <w:r w:rsidRPr="0098528C">
        <w:rPr>
          <w:rFonts w:hint="eastAsia"/>
        </w:rPr>
        <w:t>ECC</w:t>
      </w:r>
      <w:r w:rsidRPr="0098528C">
        <w:rPr>
          <w:rFonts w:hint="eastAsia"/>
        </w:rPr>
        <w:t>通过信号</w:t>
      </w:r>
      <w:r w:rsidRPr="0098528C">
        <w:rPr>
          <w:b/>
          <w:i/>
        </w:rPr>
        <w:t xml:space="preserve">Indication Temperature Setting Level </w:t>
      </w:r>
      <w:r w:rsidRPr="0098528C">
        <w:rPr>
          <w:rFonts w:hint="eastAsia"/>
          <w:b/>
          <w:i/>
        </w:rPr>
        <w:t>Rear</w:t>
      </w:r>
      <w:r w:rsidRPr="0098528C">
        <w:rPr>
          <w:b/>
          <w:i/>
        </w:rPr>
        <w:t xml:space="preserve"> </w:t>
      </w:r>
      <w:r w:rsidRPr="0098528C">
        <w:rPr>
          <w:rFonts w:hint="eastAsia"/>
          <w:b/>
          <w:i/>
        </w:rPr>
        <w:t>Right</w:t>
      </w:r>
      <w:r w:rsidRPr="0098528C">
        <w:rPr>
          <w:rFonts w:hint="eastAsia"/>
        </w:rPr>
        <w:t>和</w:t>
      </w:r>
      <w:r w:rsidRPr="0098528C">
        <w:rPr>
          <w:b/>
          <w:i/>
        </w:rPr>
        <w:t xml:space="preserve">Indication Temperature Setting State </w:t>
      </w:r>
      <w:r w:rsidRPr="0098528C">
        <w:rPr>
          <w:rFonts w:hint="eastAsia"/>
          <w:b/>
          <w:i/>
        </w:rPr>
        <w:t>Rear</w:t>
      </w:r>
      <w:r w:rsidRPr="0098528C">
        <w:rPr>
          <w:b/>
          <w:i/>
        </w:rPr>
        <w:t xml:space="preserve"> Right</w:t>
      </w:r>
      <w:r w:rsidRPr="0098528C">
        <w:rPr>
          <w:rFonts w:hint="eastAsia"/>
        </w:rPr>
        <w:t>告知娱乐系统当前需要显示的温度信息：</w:t>
      </w:r>
    </w:p>
    <w:p w14:paraId="4BE1D121" w14:textId="47B139EF" w:rsidR="00337237" w:rsidRPr="0098528C" w:rsidRDefault="00337237" w:rsidP="006031B2">
      <w:pPr>
        <w:pStyle w:val="ListParagraph"/>
        <w:numPr>
          <w:ilvl w:val="0"/>
          <w:numId w:val="55"/>
        </w:numPr>
        <w:ind w:firstLineChars="0"/>
      </w:pPr>
      <w:r w:rsidRPr="0098528C">
        <w:rPr>
          <w:rFonts w:hint="eastAsia"/>
        </w:rPr>
        <w:t>当空调关闭时，</w:t>
      </w:r>
      <w:r w:rsidRPr="0098528C">
        <w:rPr>
          <w:rFonts w:hint="eastAsia"/>
        </w:rPr>
        <w:t>ECC</w:t>
      </w:r>
      <w:r w:rsidRPr="0098528C">
        <w:rPr>
          <w:rFonts w:hint="eastAsia"/>
        </w:rPr>
        <w:t>发送信号</w:t>
      </w:r>
      <w:r w:rsidRPr="0098528C">
        <w:rPr>
          <w:b/>
          <w:i/>
        </w:rPr>
        <w:t xml:space="preserve">Indication Temperature Setting State </w:t>
      </w:r>
      <w:r w:rsidRPr="0098528C">
        <w:rPr>
          <w:rFonts w:hint="eastAsia"/>
          <w:b/>
          <w:i/>
        </w:rPr>
        <w:t>Rear</w:t>
      </w:r>
      <w:r w:rsidRPr="0098528C">
        <w:rPr>
          <w:b/>
          <w:i/>
        </w:rPr>
        <w:t xml:space="preserve"> Right</w:t>
      </w:r>
      <w:r w:rsidRPr="0098528C">
        <w:rPr>
          <w:rFonts w:hint="eastAsia"/>
        </w:rPr>
        <w:t>=</w:t>
      </w:r>
      <w:r w:rsidRPr="0098528C">
        <w:t xml:space="preserve"> $0 Off</w:t>
      </w:r>
      <w:r w:rsidRPr="0098528C">
        <w:rPr>
          <w:rFonts w:hint="eastAsia"/>
        </w:rPr>
        <w:t>；</w:t>
      </w:r>
    </w:p>
    <w:p w14:paraId="3120C4E5" w14:textId="528326F6" w:rsidR="00337237" w:rsidRPr="00D9786C" w:rsidRDefault="007F737A" w:rsidP="006031B2">
      <w:pPr>
        <w:pStyle w:val="ListParagraph"/>
        <w:numPr>
          <w:ilvl w:val="0"/>
          <w:numId w:val="55"/>
        </w:numPr>
        <w:ind w:firstLineChars="0"/>
      </w:pPr>
      <w:r w:rsidRPr="0098528C">
        <w:rPr>
          <w:rFonts w:hint="eastAsia"/>
        </w:rPr>
        <w:t>当车辆配置了自动空调，并且用户设定的温度在最高温度和最低温度之间的时候，</w:t>
      </w:r>
      <w:r w:rsidR="00337237" w:rsidRPr="0098528C">
        <w:rPr>
          <w:rFonts w:hint="eastAsia"/>
        </w:rPr>
        <w:t>ECC</w:t>
      </w:r>
      <w:r w:rsidR="00337237" w:rsidRPr="0098528C">
        <w:rPr>
          <w:rFonts w:hint="eastAsia"/>
        </w:rPr>
        <w:t>发送信号</w:t>
      </w:r>
      <w:r w:rsidR="00337237" w:rsidRPr="0098528C">
        <w:rPr>
          <w:b/>
          <w:i/>
        </w:rPr>
        <w:t xml:space="preserve">Indication Temperature Setting State </w:t>
      </w:r>
      <w:r w:rsidR="00337237" w:rsidRPr="0098528C">
        <w:rPr>
          <w:rFonts w:hint="eastAsia"/>
          <w:b/>
          <w:i/>
        </w:rPr>
        <w:t>Rear</w:t>
      </w:r>
      <w:r w:rsidR="00337237" w:rsidRPr="0098528C">
        <w:rPr>
          <w:b/>
          <w:i/>
        </w:rPr>
        <w:t xml:space="preserve"> Right</w:t>
      </w:r>
      <w:r w:rsidR="00337237" w:rsidRPr="0098528C">
        <w:rPr>
          <w:rFonts w:hint="eastAsia"/>
        </w:rPr>
        <w:t>=</w:t>
      </w:r>
      <w:r w:rsidR="00337237" w:rsidRPr="0098528C">
        <w:t xml:space="preserve"> $1 Auto</w:t>
      </w:r>
      <w:r w:rsidR="00337237" w:rsidRPr="0098528C">
        <w:rPr>
          <w:rFonts w:hint="eastAsia"/>
        </w:rPr>
        <w:t>；</w:t>
      </w:r>
      <w:r w:rsidRPr="0098528C">
        <w:rPr>
          <w:rFonts w:hint="eastAsia"/>
        </w:rPr>
        <w:t>并且娱乐系统通过信号</w:t>
      </w:r>
      <w:r w:rsidRPr="0098528C">
        <w:rPr>
          <w:b/>
          <w:i/>
        </w:rPr>
        <w:t xml:space="preserve">Indication Temperature Setting Level </w:t>
      </w:r>
      <w:r w:rsidRPr="0098528C">
        <w:rPr>
          <w:rFonts w:hint="eastAsia"/>
          <w:b/>
          <w:i/>
        </w:rPr>
        <w:t>Rear</w:t>
      </w:r>
      <w:r w:rsidRPr="0098528C">
        <w:rPr>
          <w:b/>
          <w:i/>
        </w:rPr>
        <w:t xml:space="preserve"> Right </w:t>
      </w:r>
      <w:r w:rsidRPr="0098528C">
        <w:rPr>
          <w:rFonts w:hint="eastAsia"/>
        </w:rPr>
        <w:t>(</w:t>
      </w:r>
      <w:r w:rsidRPr="0098528C">
        <w:t>Range: 0-</w:t>
      </w:r>
      <w:r w:rsidRPr="0098528C">
        <w:rPr>
          <w:rFonts w:hint="eastAsia"/>
        </w:rPr>
        <w:t>1</w:t>
      </w:r>
      <w:r w:rsidRPr="0098528C">
        <w:t>00, Resolution: 1</w:t>
      </w:r>
      <w:r w:rsidRPr="0098528C">
        <w:rPr>
          <w:rFonts w:hint="eastAsia"/>
        </w:rPr>
        <w:t>)</w:t>
      </w:r>
      <w:r w:rsidRPr="0098528C">
        <w:t xml:space="preserve"> </w:t>
      </w:r>
      <w:r w:rsidRPr="0098528C">
        <w:rPr>
          <w:rFonts w:hint="eastAsia"/>
        </w:rPr>
        <w:t>获取当前设定的温度值</w:t>
      </w:r>
      <w:r w:rsidRPr="00D9786C">
        <w:rPr>
          <w:rFonts w:hint="eastAsia"/>
        </w:rPr>
        <w:t>；</w:t>
      </w:r>
    </w:p>
    <w:p w14:paraId="512E4554" w14:textId="77777777" w:rsidR="00337237" w:rsidRPr="00D9786C" w:rsidRDefault="00337237" w:rsidP="006031B2">
      <w:pPr>
        <w:pStyle w:val="ListParagraph"/>
        <w:numPr>
          <w:ilvl w:val="0"/>
          <w:numId w:val="55"/>
        </w:numPr>
        <w:ind w:firstLineChars="0"/>
      </w:pPr>
      <w:r w:rsidRPr="00D9786C">
        <w:rPr>
          <w:rFonts w:hint="eastAsia"/>
        </w:rPr>
        <w:t>当用户设定到最低温度时，</w:t>
      </w:r>
      <w:r w:rsidRPr="00D9786C">
        <w:rPr>
          <w:rFonts w:hint="eastAsia"/>
        </w:rPr>
        <w:t>ECC</w:t>
      </w:r>
      <w:r w:rsidRPr="00D9786C">
        <w:rPr>
          <w:rFonts w:hint="eastAsia"/>
        </w:rPr>
        <w:t>发送信号</w:t>
      </w:r>
      <w:r w:rsidRPr="00D9786C">
        <w:rPr>
          <w:b/>
          <w:i/>
        </w:rPr>
        <w:t xml:space="preserve">Indication Temperature Setting State </w:t>
      </w:r>
      <w:r w:rsidRPr="00D9786C">
        <w:rPr>
          <w:rFonts w:hint="eastAsia"/>
          <w:b/>
          <w:i/>
        </w:rPr>
        <w:t>Rear</w:t>
      </w:r>
      <w:r w:rsidRPr="00D9786C">
        <w:rPr>
          <w:b/>
          <w:i/>
        </w:rPr>
        <w:t xml:space="preserve"> Right</w:t>
      </w:r>
      <w:r w:rsidRPr="00D9786C">
        <w:rPr>
          <w:rFonts w:hint="eastAsia"/>
        </w:rPr>
        <w:t>=</w:t>
      </w:r>
      <w:r w:rsidRPr="00D9786C">
        <w:t xml:space="preserve"> $2 Auto Lo</w:t>
      </w:r>
      <w:r w:rsidRPr="00D9786C">
        <w:rPr>
          <w:rFonts w:hint="eastAsia"/>
        </w:rPr>
        <w:t>；</w:t>
      </w:r>
    </w:p>
    <w:p w14:paraId="772693EF" w14:textId="77777777" w:rsidR="00337237" w:rsidRPr="0098528C" w:rsidRDefault="00337237" w:rsidP="006031B2">
      <w:pPr>
        <w:pStyle w:val="ListParagraph"/>
        <w:numPr>
          <w:ilvl w:val="0"/>
          <w:numId w:val="55"/>
        </w:numPr>
        <w:ind w:firstLineChars="0"/>
      </w:pPr>
      <w:r w:rsidRPr="0098528C">
        <w:rPr>
          <w:rFonts w:hint="eastAsia"/>
        </w:rPr>
        <w:t>当用户设定到最高温度时，</w:t>
      </w:r>
      <w:r w:rsidRPr="0098528C">
        <w:rPr>
          <w:rFonts w:hint="eastAsia"/>
        </w:rPr>
        <w:t>ECC</w:t>
      </w:r>
      <w:r w:rsidRPr="0098528C">
        <w:rPr>
          <w:rFonts w:hint="eastAsia"/>
        </w:rPr>
        <w:t>发送信号</w:t>
      </w:r>
      <w:r w:rsidRPr="0098528C">
        <w:rPr>
          <w:b/>
          <w:i/>
        </w:rPr>
        <w:t xml:space="preserve">Indication Temperature Setting State </w:t>
      </w:r>
      <w:r w:rsidRPr="0098528C">
        <w:rPr>
          <w:rFonts w:hint="eastAsia"/>
          <w:b/>
          <w:i/>
        </w:rPr>
        <w:t>Rear</w:t>
      </w:r>
      <w:r w:rsidRPr="0098528C">
        <w:rPr>
          <w:b/>
          <w:i/>
        </w:rPr>
        <w:t xml:space="preserve"> Right</w:t>
      </w:r>
      <w:r w:rsidRPr="0098528C">
        <w:rPr>
          <w:rFonts w:hint="eastAsia"/>
        </w:rPr>
        <w:t>=</w:t>
      </w:r>
      <w:r w:rsidRPr="0098528C">
        <w:t xml:space="preserve"> $3 Auto Hi</w:t>
      </w:r>
      <w:r w:rsidRPr="0098528C">
        <w:rPr>
          <w:rFonts w:hint="eastAsia"/>
        </w:rPr>
        <w:t>；</w:t>
      </w:r>
    </w:p>
    <w:p w14:paraId="1E0631A9" w14:textId="12341989" w:rsidR="00337237" w:rsidRPr="00D9786C" w:rsidRDefault="007F737A" w:rsidP="006031B2">
      <w:pPr>
        <w:pStyle w:val="ListParagraph"/>
        <w:numPr>
          <w:ilvl w:val="0"/>
          <w:numId w:val="55"/>
        </w:numPr>
        <w:ind w:firstLineChars="0"/>
      </w:pPr>
      <w:r w:rsidRPr="0098528C">
        <w:rPr>
          <w:rFonts w:hint="eastAsia"/>
        </w:rPr>
        <w:t>当车辆配置了手动空调，</w:t>
      </w:r>
      <w:r w:rsidR="00337237" w:rsidRPr="0098528C">
        <w:rPr>
          <w:rFonts w:hint="eastAsia"/>
        </w:rPr>
        <w:t>ECC</w:t>
      </w:r>
      <w:r w:rsidR="00337237" w:rsidRPr="0098528C">
        <w:rPr>
          <w:rFonts w:hint="eastAsia"/>
        </w:rPr>
        <w:t>发送信号</w:t>
      </w:r>
      <w:r w:rsidR="00337237" w:rsidRPr="0098528C">
        <w:rPr>
          <w:b/>
          <w:i/>
        </w:rPr>
        <w:t xml:space="preserve">Indication Temperature Setting State </w:t>
      </w:r>
      <w:r w:rsidR="00337237" w:rsidRPr="0098528C">
        <w:rPr>
          <w:rFonts w:hint="eastAsia"/>
          <w:b/>
          <w:i/>
        </w:rPr>
        <w:t>Rear</w:t>
      </w:r>
      <w:r w:rsidR="00337237" w:rsidRPr="0098528C">
        <w:rPr>
          <w:b/>
          <w:i/>
        </w:rPr>
        <w:t xml:space="preserve"> Right</w:t>
      </w:r>
      <w:r w:rsidR="00337237" w:rsidRPr="0098528C">
        <w:rPr>
          <w:rFonts w:hint="eastAsia"/>
        </w:rPr>
        <w:t xml:space="preserve"> =</w:t>
      </w:r>
      <w:r w:rsidR="00337237" w:rsidRPr="0098528C">
        <w:t xml:space="preserve"> $4 Manual</w:t>
      </w:r>
      <w:r w:rsidR="00337237" w:rsidRPr="0098528C">
        <w:rPr>
          <w:rFonts w:hint="eastAsia"/>
        </w:rPr>
        <w:t>；</w:t>
      </w:r>
      <w:r w:rsidR="00863EDE" w:rsidRPr="00BE5023">
        <w:rPr>
          <w:rFonts w:hint="eastAsia"/>
        </w:rPr>
        <w:t>并且娱乐系统通过信号</w:t>
      </w:r>
      <w:r w:rsidR="00863EDE" w:rsidRPr="00BE5023">
        <w:rPr>
          <w:b/>
          <w:i/>
        </w:rPr>
        <w:t>Indication Temperature Setting Level</w:t>
      </w:r>
      <w:r w:rsidR="00E25E0E">
        <w:rPr>
          <w:b/>
          <w:i/>
        </w:rPr>
        <w:t xml:space="preserve"> </w:t>
      </w:r>
      <w:r w:rsidR="00E25E0E" w:rsidRPr="00E25E0E">
        <w:rPr>
          <w:b/>
          <w:i/>
          <w:color w:val="FF0000"/>
        </w:rPr>
        <w:t>Rear Right</w:t>
      </w:r>
      <w:r w:rsidR="00863EDE" w:rsidRPr="00E25E0E">
        <w:rPr>
          <w:b/>
          <w:i/>
          <w:color w:val="FF0000"/>
        </w:rPr>
        <w:t xml:space="preserve"> </w:t>
      </w:r>
      <w:r w:rsidR="00863EDE" w:rsidRPr="00E25E0E">
        <w:rPr>
          <w:b/>
          <w:i/>
          <w:strike/>
          <w:color w:val="FF0000"/>
        </w:rPr>
        <w:t>Front Left</w:t>
      </w:r>
      <w:r w:rsidR="00863EDE" w:rsidRPr="00E25E0E">
        <w:rPr>
          <w:b/>
          <w:i/>
          <w:color w:val="FF0000"/>
        </w:rPr>
        <w:t xml:space="preserve"> </w:t>
      </w:r>
      <w:r w:rsidR="00863EDE" w:rsidRPr="00BE5023">
        <w:t xml:space="preserve">(Range: 0-100, Resolution: 1) </w:t>
      </w:r>
      <w:r w:rsidR="00863EDE" w:rsidRPr="00BE5023">
        <w:rPr>
          <w:rFonts w:hint="eastAsia"/>
        </w:rPr>
        <w:t>获取当前设定的冷热百分比（</w:t>
      </w:r>
      <w:r w:rsidR="00863EDE" w:rsidRPr="00BE5023">
        <w:t>0%</w:t>
      </w:r>
      <w:r w:rsidR="00863EDE" w:rsidRPr="00BE5023">
        <w:rPr>
          <w:rFonts w:hint="eastAsia"/>
        </w:rPr>
        <w:t>代表全冷，</w:t>
      </w:r>
      <w:r w:rsidR="00863EDE" w:rsidRPr="00BE5023">
        <w:t>100%</w:t>
      </w:r>
      <w:r w:rsidR="00863EDE" w:rsidRPr="00BE5023">
        <w:rPr>
          <w:rFonts w:hint="eastAsia"/>
        </w:rPr>
        <w:t>代表全热）；</w:t>
      </w:r>
    </w:p>
    <w:p w14:paraId="6EABE15B" w14:textId="77777777" w:rsidR="00337237" w:rsidRPr="00D9786C" w:rsidRDefault="00337237" w:rsidP="00337237">
      <w:pPr>
        <w:ind w:left="420"/>
      </w:pPr>
    </w:p>
    <w:p w14:paraId="52F14C67" w14:textId="77777777" w:rsidR="00337237" w:rsidRPr="0098528C" w:rsidRDefault="00337237" w:rsidP="00337237">
      <w:r w:rsidRPr="0098528C">
        <w:t>Update Time: 10ms</w:t>
      </w:r>
    </w:p>
    <w:p w14:paraId="0E0CFE70" w14:textId="7EFDF92F" w:rsidR="00337237" w:rsidRPr="0098528C" w:rsidRDefault="00337237" w:rsidP="00337237">
      <w:r w:rsidRPr="0098528C">
        <w:t xml:space="preserve">Periodic Interval: </w:t>
      </w:r>
      <w:r w:rsidR="0083584D" w:rsidRPr="0098528C">
        <w:t>10</w:t>
      </w:r>
      <w:r w:rsidRPr="0098528C">
        <w:t>0</w:t>
      </w:r>
      <w:r w:rsidRPr="0098528C">
        <w:rPr>
          <w:rFonts w:hint="eastAsia"/>
        </w:rPr>
        <w:t>0</w:t>
      </w:r>
      <w:r w:rsidRPr="0098528C">
        <w:t>ms</w:t>
      </w:r>
    </w:p>
    <w:p w14:paraId="2D492EE8" w14:textId="77777777" w:rsidR="00E14838" w:rsidRPr="0098528C" w:rsidRDefault="00E14838" w:rsidP="00E14838">
      <w:r w:rsidRPr="0098528C">
        <w:t>Alive Rolling Count (ARC) required: No</w:t>
      </w:r>
    </w:p>
    <w:p w14:paraId="2389BB32" w14:textId="59F6C76C" w:rsidR="00337237" w:rsidRPr="0098528C" w:rsidRDefault="00E14838" w:rsidP="00E14838">
      <w:r w:rsidRPr="0098528C">
        <w:t>Protection Value/Checksum (PV) required: No</w:t>
      </w:r>
    </w:p>
    <w:p w14:paraId="6B4D55CB" w14:textId="77777777" w:rsidR="0057170C" w:rsidRPr="0098528C" w:rsidRDefault="0057170C" w:rsidP="00E14838"/>
    <w:p w14:paraId="75DF42F4" w14:textId="77777777" w:rsidR="00337237" w:rsidRPr="0098528C" w:rsidRDefault="00337237" w:rsidP="00337237">
      <w:r w:rsidRPr="0098528C">
        <w:rPr>
          <w:rFonts w:hint="eastAsia"/>
          <w:b/>
          <w:u w:val="single"/>
        </w:rPr>
        <w:t>功能安全：</w:t>
      </w:r>
      <w:r w:rsidRPr="0098528C">
        <w:rPr>
          <w:rFonts w:hint="eastAsia"/>
        </w:rPr>
        <w:t>QM</w:t>
      </w:r>
    </w:p>
    <w:p w14:paraId="11188A06" w14:textId="77777777" w:rsidR="00337237" w:rsidRPr="0098528C" w:rsidRDefault="00337237" w:rsidP="00337237">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410890B6" w14:textId="77777777" w:rsidR="00337237" w:rsidRPr="0098528C" w:rsidRDefault="00337237" w:rsidP="00E65EA9"/>
    <w:p w14:paraId="443F99F2" w14:textId="6E5EBD55" w:rsidR="008D1B3A" w:rsidRPr="0098528C" w:rsidRDefault="00E73BC7" w:rsidP="00E25A18">
      <w:pPr>
        <w:pStyle w:val="Heading3"/>
      </w:pPr>
      <w:bookmarkStart w:id="39" w:name="_Toc58413262"/>
      <w:r w:rsidRPr="0098528C">
        <w:rPr>
          <w:rFonts w:hint="eastAsia"/>
        </w:rPr>
        <w:t>温度调节</w:t>
      </w:r>
      <w:r w:rsidRPr="0098528C">
        <w:rPr>
          <w:rFonts w:hint="eastAsia"/>
        </w:rPr>
        <w:t>(</w:t>
      </w:r>
      <w:r w:rsidR="008D1B3A" w:rsidRPr="0098528C">
        <w:rPr>
          <w:rFonts w:hint="eastAsia"/>
        </w:rPr>
        <w:t>Temperature</w:t>
      </w:r>
      <w:r w:rsidR="008D1B3A" w:rsidRPr="0098528C">
        <w:t xml:space="preserve"> </w:t>
      </w:r>
      <w:r w:rsidR="008D1B3A" w:rsidRPr="0098528C">
        <w:rPr>
          <w:rFonts w:hint="eastAsia"/>
        </w:rPr>
        <w:t>Set</w:t>
      </w:r>
      <w:r w:rsidRPr="0098528C">
        <w:rPr>
          <w:rFonts w:hint="eastAsia"/>
        </w:rPr>
        <w:t>)</w:t>
      </w:r>
      <w:bookmarkEnd w:id="39"/>
    </w:p>
    <w:p w14:paraId="0508CF8B" w14:textId="4B2E706E" w:rsidR="000B75F5" w:rsidRPr="0098528C" w:rsidRDefault="000B75F5" w:rsidP="00E65EA9">
      <w:pPr>
        <w:ind w:firstLine="420"/>
      </w:pPr>
      <w:r w:rsidRPr="0098528C">
        <w:t>温度调节适用于前排空调和后排空调。</w:t>
      </w:r>
    </w:p>
    <w:p w14:paraId="3E0ECC95" w14:textId="77777777" w:rsidR="000B75F5" w:rsidRPr="0098528C" w:rsidRDefault="000B75F5" w:rsidP="00E65EA9">
      <w:pPr>
        <w:ind w:firstLine="420"/>
      </w:pPr>
      <w:r w:rsidRPr="0098528C">
        <w:lastRenderedPageBreak/>
        <w:t>Temperature Set shall be applicable to front-row air condition</w:t>
      </w:r>
      <w:r w:rsidRPr="0098528C">
        <w:rPr>
          <w:rFonts w:hint="eastAsia"/>
        </w:rPr>
        <w:t>ing</w:t>
      </w:r>
      <w:r w:rsidRPr="0098528C">
        <w:t xml:space="preserve"> and </w:t>
      </w:r>
      <w:r w:rsidRPr="0098528C">
        <w:rPr>
          <w:rFonts w:hint="eastAsia"/>
        </w:rPr>
        <w:t>rear</w:t>
      </w:r>
      <w:r w:rsidRPr="0098528C">
        <w:t>-row air condition</w:t>
      </w:r>
      <w:r w:rsidRPr="0098528C">
        <w:rPr>
          <w:rFonts w:hint="eastAsia"/>
        </w:rPr>
        <w:t>ing</w:t>
      </w:r>
      <w:r w:rsidRPr="0098528C">
        <w:t>.</w:t>
      </w:r>
    </w:p>
    <w:p w14:paraId="58CB35BC" w14:textId="77777777" w:rsidR="000B75F5" w:rsidRPr="0098528C" w:rsidRDefault="000B75F5" w:rsidP="00E65EA9">
      <w:pPr>
        <w:ind w:firstLine="420"/>
      </w:pPr>
      <w:r w:rsidRPr="0098528C">
        <w:t>空调温度分区需要具备温度调节的能力，支持按照温度调节精度，对当前温度进行上调或下调。</w:t>
      </w:r>
    </w:p>
    <w:p w14:paraId="06D963B0" w14:textId="77777777" w:rsidR="000B75F5" w:rsidRPr="0098528C" w:rsidRDefault="000B75F5" w:rsidP="00E65EA9">
      <w:pPr>
        <w:ind w:firstLine="420"/>
      </w:pPr>
      <w:r w:rsidRPr="0098528C">
        <w:t xml:space="preserve">The </w:t>
      </w:r>
      <w:r w:rsidRPr="0098528C">
        <w:rPr>
          <w:rFonts w:hint="eastAsia"/>
        </w:rPr>
        <w:t xml:space="preserve">A/C </w:t>
      </w:r>
      <w:r w:rsidRPr="0098528C">
        <w:t xml:space="preserve">temperature zones shall </w:t>
      </w:r>
      <w:r w:rsidRPr="0098528C">
        <w:rPr>
          <w:rFonts w:hint="eastAsia"/>
        </w:rPr>
        <w:t>be able to regulate the temperature</w:t>
      </w:r>
      <w:r w:rsidRPr="0098528C">
        <w:t>, which shall support up or down regulation of the current temperature by the temperature regulation accuracy.</w:t>
      </w:r>
    </w:p>
    <w:p w14:paraId="5CD20A1D" w14:textId="77777777" w:rsidR="000B75F5" w:rsidRPr="0098528C" w:rsidRDefault="000B75F5" w:rsidP="00E65EA9">
      <w:pPr>
        <w:ind w:firstLine="420"/>
      </w:pPr>
      <w:r w:rsidRPr="0098528C">
        <w:t>在最高温时不支持温度上调，温度最低时不支持温度下调。</w:t>
      </w:r>
    </w:p>
    <w:p w14:paraId="3E96FEDC" w14:textId="3AAE22EE" w:rsidR="000B75F5" w:rsidRPr="0098528C" w:rsidRDefault="000B75F5" w:rsidP="00CC7996">
      <w:pPr>
        <w:ind w:firstLine="420"/>
      </w:pPr>
      <w:r w:rsidRPr="0098528C">
        <w:t>Up regulation shall be not supported at the highest temperature and down regulation shall be not suppo</w:t>
      </w:r>
      <w:r w:rsidR="00CC7996" w:rsidRPr="0098528C">
        <w:t>rted at the lowest temperature.</w:t>
      </w:r>
    </w:p>
    <w:p w14:paraId="46C444F0" w14:textId="6107FE7C" w:rsidR="00674122" w:rsidRPr="0098528C" w:rsidRDefault="00674122" w:rsidP="00E65EA9">
      <w:pPr>
        <w:ind w:firstLine="420"/>
      </w:pPr>
    </w:p>
    <w:p w14:paraId="6CEDE895" w14:textId="1723D8A3" w:rsidR="0076640E" w:rsidRPr="0098528C" w:rsidRDefault="0076640E" w:rsidP="0076640E">
      <w:pPr>
        <w:ind w:firstLine="420"/>
      </w:pPr>
      <w:r w:rsidRPr="0098528C">
        <w:rPr>
          <w:rFonts w:hint="eastAsia"/>
        </w:rPr>
        <w:t>温度调节的分区相关的标定请参考</w:t>
      </w:r>
      <w:r w:rsidRPr="0098528C">
        <w:rPr>
          <w:rFonts w:hint="eastAsia"/>
        </w:rPr>
        <w:t>&lt;</w:t>
      </w:r>
      <w:r w:rsidRPr="0098528C">
        <w:t xml:space="preserve"> </w:t>
      </w:r>
      <w:r w:rsidRPr="0098528C">
        <w:rPr>
          <w:rFonts w:hint="eastAsia"/>
        </w:rPr>
        <w:t>3.1.1</w:t>
      </w:r>
      <w:r w:rsidRPr="0098528C">
        <w:t xml:space="preserve"> </w:t>
      </w:r>
      <w:r w:rsidRPr="0098528C">
        <w:rPr>
          <w:rFonts w:hint="eastAsia"/>
        </w:rPr>
        <w:t>温度分区</w:t>
      </w:r>
      <w:r w:rsidRPr="0098528C">
        <w:rPr>
          <w:rFonts w:hint="eastAsia"/>
        </w:rPr>
        <w:t xml:space="preserve"> Temperature</w:t>
      </w:r>
      <w:r w:rsidRPr="0098528C">
        <w:t xml:space="preserve"> Zone</w:t>
      </w:r>
      <w:r w:rsidRPr="0098528C">
        <w:rPr>
          <w:rFonts w:hint="eastAsia"/>
        </w:rPr>
        <w:t>&gt;</w:t>
      </w:r>
      <w:r w:rsidRPr="0098528C">
        <w:rPr>
          <w:rFonts w:hint="eastAsia"/>
        </w:rPr>
        <w:t>。</w:t>
      </w:r>
    </w:p>
    <w:p w14:paraId="0ABABCBE" w14:textId="711C3049" w:rsidR="0076640E" w:rsidRPr="0098528C" w:rsidRDefault="0076640E" w:rsidP="0076640E">
      <w:pPr>
        <w:ind w:firstLine="420"/>
      </w:pPr>
      <w:r w:rsidRPr="0098528C">
        <w:t xml:space="preserve">Please refer to &lt; 3.1.1 </w:t>
      </w:r>
      <w:r w:rsidRPr="0098528C">
        <w:rPr>
          <w:rFonts w:hint="eastAsia"/>
        </w:rPr>
        <w:t>温度分区</w:t>
      </w:r>
      <w:r w:rsidRPr="0098528C">
        <w:t xml:space="preserve">Temperature Zone &gt; for calibration related to temperature </w:t>
      </w:r>
      <w:r w:rsidRPr="0098528C">
        <w:rPr>
          <w:rFonts w:hint="eastAsia"/>
        </w:rPr>
        <w:t>set</w:t>
      </w:r>
      <w:r w:rsidRPr="0098528C">
        <w:t>.</w:t>
      </w:r>
    </w:p>
    <w:p w14:paraId="6E1CC718" w14:textId="77777777" w:rsidR="0076640E" w:rsidRPr="0098528C" w:rsidRDefault="0076640E" w:rsidP="00E65EA9">
      <w:pPr>
        <w:ind w:firstLine="420"/>
      </w:pPr>
    </w:p>
    <w:p w14:paraId="32C77BE7" w14:textId="03BD65E9" w:rsidR="0050106B" w:rsidRPr="00D9786C" w:rsidRDefault="0050106B" w:rsidP="00E65EA9">
      <w:pPr>
        <w:ind w:firstLine="420"/>
      </w:pPr>
      <w:commentRangeStart w:id="40"/>
      <w:commentRangeStart w:id="41"/>
      <w:r w:rsidRPr="0098528C">
        <w:rPr>
          <w:rFonts w:hint="eastAsia"/>
        </w:rPr>
        <w:t>娱乐系统可以通过标定</w:t>
      </w:r>
      <w:r w:rsidRPr="0098528C">
        <w:rPr>
          <w:b/>
          <w:i/>
        </w:rPr>
        <w:t>Ke_b_SZ_leftTempInd</w:t>
      </w:r>
      <w:r w:rsidRPr="0098528C">
        <w:rPr>
          <w:rFonts w:hint="eastAsia"/>
        </w:rPr>
        <w:t>确认单区空调的温度控制的显示区域，可以跟物理按键的位置进行匹配，当标定值为</w:t>
      </w:r>
      <w:r w:rsidRPr="0098528C">
        <w:rPr>
          <w:rFonts w:hint="eastAsia"/>
        </w:rPr>
        <w:t>$1=TRUE</w:t>
      </w:r>
      <w:r w:rsidRPr="0098528C">
        <w:rPr>
          <w:rFonts w:hint="eastAsia"/>
        </w:rPr>
        <w:t>时，表示空调的温度控制需要显示在左侧</w:t>
      </w:r>
      <w:r w:rsidRPr="00D9786C">
        <w:rPr>
          <w:rFonts w:hint="eastAsia"/>
        </w:rPr>
        <w:t>；当标定值为</w:t>
      </w:r>
      <w:r w:rsidRPr="00D9786C">
        <w:rPr>
          <w:rFonts w:hint="eastAsia"/>
        </w:rPr>
        <w:t xml:space="preserve"> $0 = FALSE </w:t>
      </w:r>
      <w:r w:rsidRPr="00D9786C">
        <w:rPr>
          <w:rFonts w:hint="eastAsia"/>
        </w:rPr>
        <w:t>时，表示空调的温度控制不需要显示在左侧。</w:t>
      </w:r>
      <w:commentRangeEnd w:id="40"/>
      <w:r w:rsidR="00E249DC" w:rsidRPr="00D9786C">
        <w:rPr>
          <w:rStyle w:val="CommentReference"/>
        </w:rPr>
        <w:commentReference w:id="40"/>
      </w:r>
      <w:commentRangeEnd w:id="41"/>
      <w:r w:rsidR="00FE6825" w:rsidRPr="00D9786C">
        <w:rPr>
          <w:rStyle w:val="CommentReference"/>
        </w:rPr>
        <w:commentReference w:id="41"/>
      </w:r>
      <w:r w:rsidR="00FE6825" w:rsidRPr="00D9786C">
        <w:rPr>
          <w:rFonts w:hint="eastAsia"/>
        </w:rPr>
        <w:t>【</w:t>
      </w:r>
      <w:r w:rsidR="00FE6825" w:rsidRPr="00D9786C">
        <w:rPr>
          <w:rFonts w:hint="eastAsia"/>
        </w:rPr>
        <w:t>GMNA</w:t>
      </w:r>
      <w:r w:rsidR="00FE6825" w:rsidRPr="00D9786C">
        <w:t>标定</w:t>
      </w:r>
      <w:r w:rsidR="00FE6825" w:rsidRPr="00D9786C">
        <w:rPr>
          <w:rFonts w:hint="eastAsia"/>
        </w:rPr>
        <w:t>注释</w:t>
      </w:r>
      <w:r w:rsidR="00FE6825" w:rsidRPr="00D9786C">
        <w:t>，</w:t>
      </w:r>
      <w:r w:rsidR="00FE6825" w:rsidRPr="00D9786C">
        <w:t>Reserved</w:t>
      </w:r>
      <w:r w:rsidR="00FE6825" w:rsidRPr="00D9786C">
        <w:t>】</w:t>
      </w:r>
    </w:p>
    <w:p w14:paraId="360E6251" w14:textId="23E63546" w:rsidR="000D75E5" w:rsidRPr="0098528C" w:rsidRDefault="000D75E5" w:rsidP="00E65EA9">
      <w:pPr>
        <w:ind w:firstLine="420"/>
      </w:pPr>
      <w:r w:rsidRPr="0098528C">
        <w:t xml:space="preserve">The entertainment system can confirm the display area of temperature control of single-zone by calibration </w:t>
      </w:r>
      <w:r w:rsidRPr="0098528C">
        <w:rPr>
          <w:b/>
          <w:i/>
        </w:rPr>
        <w:t>Ke_b_SZ_leftTempInd</w:t>
      </w:r>
      <w:r w:rsidRPr="0098528C">
        <w:t>, which can be matched with the position of physical keys. When the calibration value is $1=TRUE, it means that the temperature control of air conditioner needs to be displayed on the left side; When the calibration value is $0 = FALSE, it means that the temperature control of the air conditioner does not need to be displayed on the left side.</w:t>
      </w:r>
      <w:r w:rsidR="00FE6825" w:rsidRPr="0098528C">
        <w:rPr>
          <w:rFonts w:hint="eastAsia"/>
        </w:rPr>
        <w:t>【</w:t>
      </w:r>
      <w:r w:rsidR="00FE6825" w:rsidRPr="0098528C">
        <w:rPr>
          <w:rFonts w:hint="eastAsia"/>
        </w:rPr>
        <w:t>Description</w:t>
      </w:r>
      <w:r w:rsidR="00FE6825" w:rsidRPr="0098528C">
        <w:t xml:space="preserve"> </w:t>
      </w:r>
      <w:r w:rsidR="00FE6825" w:rsidRPr="0098528C">
        <w:rPr>
          <w:rFonts w:hint="eastAsia"/>
        </w:rPr>
        <w:t>of GMNA Calibration, Reserved</w:t>
      </w:r>
      <w:r w:rsidR="00FE6825" w:rsidRPr="0098528C">
        <w:rPr>
          <w:rFonts w:hint="eastAsia"/>
        </w:rPr>
        <w:t>】</w:t>
      </w:r>
    </w:p>
    <w:p w14:paraId="63723349" w14:textId="611B2156" w:rsidR="00582878" w:rsidRPr="0098528C" w:rsidRDefault="00E65EA9" w:rsidP="00E65EA9">
      <w:pPr>
        <w:pStyle w:val="Heading4"/>
      </w:pPr>
      <w:r w:rsidRPr="0098528C">
        <w:t>CLEA</w:t>
      </w:r>
      <w:r w:rsidRPr="0098528C">
        <w:rPr>
          <w:rFonts w:hint="eastAsia"/>
        </w:rPr>
        <w:t>温度调节</w:t>
      </w:r>
    </w:p>
    <w:p w14:paraId="2F03194C" w14:textId="2A503E49" w:rsidR="00E65EA9" w:rsidRPr="0098528C" w:rsidRDefault="00E65EA9" w:rsidP="00E65EA9">
      <w:pPr>
        <w:rPr>
          <w:b/>
          <w:u w:val="single"/>
        </w:rPr>
      </w:pPr>
      <w:r w:rsidRPr="0098528C">
        <w:rPr>
          <w:rFonts w:hint="eastAsia"/>
          <w:b/>
          <w:u w:val="single"/>
        </w:rPr>
        <w:t>信号发送</w:t>
      </w:r>
    </w:p>
    <w:p w14:paraId="0BE738EE" w14:textId="3AD30BA0" w:rsidR="00420BD2" w:rsidRPr="0098528C" w:rsidRDefault="00E65EA9" w:rsidP="00E65EA9">
      <w:r w:rsidRPr="0098528C">
        <w:tab/>
      </w:r>
      <w:r w:rsidR="00582878" w:rsidRPr="0098528C">
        <w:rPr>
          <w:rFonts w:hint="eastAsia"/>
        </w:rPr>
        <w:t>前左</w:t>
      </w:r>
      <w:r w:rsidR="00D26F00" w:rsidRPr="0098528C">
        <w:rPr>
          <w:rFonts w:hint="eastAsia"/>
        </w:rPr>
        <w:t>分区温度调节，有两种调节方式</w:t>
      </w:r>
      <w:r w:rsidR="00420BD2" w:rsidRPr="0098528C">
        <w:rPr>
          <w:rFonts w:hint="eastAsia"/>
        </w:rPr>
        <w:t>：</w:t>
      </w:r>
    </w:p>
    <w:p w14:paraId="3F56D69D" w14:textId="591C509C" w:rsidR="0059109E" w:rsidRPr="0098528C" w:rsidRDefault="00D26F00" w:rsidP="00420BD2">
      <w:pPr>
        <w:ind w:firstLine="420"/>
      </w:pPr>
      <w:r w:rsidRPr="0098528C">
        <w:rPr>
          <w:rFonts w:hint="eastAsia"/>
        </w:rPr>
        <w:t>方式一，通过信号</w:t>
      </w:r>
      <w:r w:rsidRPr="0098528C">
        <w:rPr>
          <w:b/>
          <w:i/>
        </w:rPr>
        <w:t>Request Temperature Change Front Left Info</w:t>
      </w:r>
      <w:r w:rsidR="00D52167" w:rsidRPr="0098528C">
        <w:rPr>
          <w:rFonts w:hint="eastAsia"/>
        </w:rPr>
        <w:t>进行温度增加和减少的调节</w:t>
      </w:r>
      <w:r w:rsidR="00881A75" w:rsidRPr="0098528C">
        <w:rPr>
          <w:rFonts w:hint="eastAsia"/>
        </w:rPr>
        <w:t xml:space="preserve"> </w:t>
      </w:r>
      <w:r w:rsidR="00E54D46" w:rsidRPr="0098528C">
        <w:rPr>
          <w:rFonts w:hint="eastAsia"/>
        </w:rPr>
        <w:t>(</w:t>
      </w:r>
      <w:r w:rsidR="00E54D46" w:rsidRPr="0098528C">
        <w:t xml:space="preserve">Range: </w:t>
      </w:r>
      <w:r w:rsidR="00881A75" w:rsidRPr="0098528C">
        <w:t>-16.0 - 111.0</w:t>
      </w:r>
      <w:r w:rsidR="00E54D46" w:rsidRPr="0098528C">
        <w:t>, Resolution: 1</w:t>
      </w:r>
      <w:r w:rsidR="00E54D46" w:rsidRPr="0098528C">
        <w:rPr>
          <w:rFonts w:hint="eastAsia"/>
        </w:rPr>
        <w:t>)</w:t>
      </w:r>
      <w:r w:rsidR="0059109E" w:rsidRPr="0098528C">
        <w:rPr>
          <w:rFonts w:hint="eastAsia"/>
        </w:rPr>
        <w:t>：</w:t>
      </w:r>
    </w:p>
    <w:p w14:paraId="2F205E22" w14:textId="7E5FC51C" w:rsidR="0059109E" w:rsidRPr="0098528C" w:rsidRDefault="0059109E" w:rsidP="000E1C54">
      <w:pPr>
        <w:pStyle w:val="ListParagraph"/>
        <w:numPr>
          <w:ilvl w:val="0"/>
          <w:numId w:val="15"/>
        </w:numPr>
        <w:ind w:firstLineChars="0"/>
      </w:pPr>
      <w:r w:rsidRPr="0098528C">
        <w:rPr>
          <w:rFonts w:hint="eastAsia"/>
        </w:rPr>
        <w:t>默认发送值为</w:t>
      </w:r>
      <w:r w:rsidRPr="0098528C">
        <w:rPr>
          <w:rFonts w:hint="eastAsia"/>
        </w:rPr>
        <w:t>0</w:t>
      </w:r>
      <w:r w:rsidRPr="0098528C">
        <w:rPr>
          <w:rFonts w:hint="eastAsia"/>
        </w:rPr>
        <w:t>，</w:t>
      </w:r>
      <w:r w:rsidR="00D52167" w:rsidRPr="0098528C">
        <w:rPr>
          <w:rFonts w:hint="eastAsia"/>
        </w:rPr>
        <w:t>表示没有调节的请求；</w:t>
      </w:r>
    </w:p>
    <w:p w14:paraId="7AEE1BC3" w14:textId="23953610" w:rsidR="0059109E" w:rsidRPr="0098528C" w:rsidRDefault="0059109E" w:rsidP="000E1C54">
      <w:pPr>
        <w:pStyle w:val="ListParagraph"/>
        <w:numPr>
          <w:ilvl w:val="0"/>
          <w:numId w:val="15"/>
        </w:numPr>
        <w:ind w:firstLineChars="0"/>
      </w:pPr>
      <w:commentRangeStart w:id="42"/>
      <w:commentRangeStart w:id="43"/>
      <w:r w:rsidRPr="0098528C">
        <w:rPr>
          <w:rFonts w:hint="eastAsia"/>
        </w:rPr>
        <w:t>当</w:t>
      </w:r>
      <w:r w:rsidR="000E4FA9" w:rsidRPr="0098528C">
        <w:rPr>
          <w:rFonts w:hint="eastAsia"/>
        </w:rPr>
        <w:t>请求温度增加</w:t>
      </w:r>
      <w:r w:rsidR="000E4FA9" w:rsidRPr="0098528C">
        <w:rPr>
          <w:rFonts w:hint="eastAsia"/>
        </w:rPr>
        <w:t>n</w:t>
      </w:r>
      <w:r w:rsidRPr="0098528C">
        <w:rPr>
          <w:rFonts w:hint="eastAsia"/>
        </w:rPr>
        <w:t>度的时候，发送值</w:t>
      </w:r>
      <w:r w:rsidR="000E4FA9" w:rsidRPr="0098528C">
        <w:t>n</w:t>
      </w:r>
      <w:r w:rsidR="000E4FA9" w:rsidRPr="0098528C">
        <w:rPr>
          <w:rFonts w:hint="eastAsia"/>
        </w:rPr>
        <w:t>，</w:t>
      </w:r>
      <w:r w:rsidR="000E4FA9" w:rsidRPr="0098528C">
        <w:rPr>
          <w:rFonts w:hint="eastAsia"/>
        </w:rPr>
        <w:t>n</w:t>
      </w:r>
      <w:r w:rsidR="000E4FA9" w:rsidRPr="0098528C">
        <w:rPr>
          <w:rFonts w:hint="eastAsia"/>
        </w:rPr>
        <w:t>的取值范围建议是</w:t>
      </w:r>
      <w:r w:rsidR="000E4FA9" w:rsidRPr="0098528C">
        <w:rPr>
          <w:rFonts w:hint="eastAsia"/>
        </w:rPr>
        <w:t>0</w:t>
      </w:r>
      <w:r w:rsidR="000E4FA9" w:rsidRPr="0098528C">
        <w:rPr>
          <w:rFonts w:hint="eastAsia"/>
        </w:rPr>
        <w:t>到</w:t>
      </w:r>
      <w:r w:rsidR="000E4FA9" w:rsidRPr="0098528C">
        <w:rPr>
          <w:rFonts w:hint="eastAsia"/>
        </w:rPr>
        <w:t>16</w:t>
      </w:r>
      <w:r w:rsidRPr="0098528C">
        <w:rPr>
          <w:rFonts w:hint="eastAsia"/>
        </w:rPr>
        <w:t>；</w:t>
      </w:r>
    </w:p>
    <w:p w14:paraId="5316E866" w14:textId="53EC9726" w:rsidR="00E65EA9" w:rsidRPr="00D9786C" w:rsidRDefault="0059109E" w:rsidP="000E1C54">
      <w:pPr>
        <w:pStyle w:val="ListParagraph"/>
        <w:numPr>
          <w:ilvl w:val="0"/>
          <w:numId w:val="15"/>
        </w:numPr>
        <w:ind w:firstLineChars="0"/>
      </w:pPr>
      <w:r w:rsidRPr="0098528C">
        <w:rPr>
          <w:rFonts w:hint="eastAsia"/>
        </w:rPr>
        <w:t>当请求温度减少</w:t>
      </w:r>
      <w:r w:rsidR="00FB6522" w:rsidRPr="0098528C">
        <w:rPr>
          <w:rFonts w:hint="eastAsia"/>
        </w:rPr>
        <w:t>n</w:t>
      </w:r>
      <w:r w:rsidRPr="0098528C">
        <w:rPr>
          <w:rFonts w:hint="eastAsia"/>
        </w:rPr>
        <w:t>度的时候，发送值为</w:t>
      </w:r>
      <w:r w:rsidR="000E4FA9" w:rsidRPr="0098528C">
        <w:rPr>
          <w:rFonts w:hint="eastAsia"/>
        </w:rPr>
        <w:t>-n</w:t>
      </w:r>
      <w:r w:rsidR="000E4FA9" w:rsidRPr="0098528C">
        <w:rPr>
          <w:rFonts w:hint="eastAsia"/>
        </w:rPr>
        <w:t>，</w:t>
      </w:r>
      <w:r w:rsidR="00FB6522" w:rsidRPr="0098528C">
        <w:rPr>
          <w:rFonts w:hint="eastAsia"/>
        </w:rPr>
        <w:t>-</w:t>
      </w:r>
      <w:r w:rsidR="000E4FA9" w:rsidRPr="0098528C">
        <w:rPr>
          <w:rFonts w:hint="eastAsia"/>
        </w:rPr>
        <w:t>n</w:t>
      </w:r>
      <w:r w:rsidR="000E4FA9" w:rsidRPr="0098528C">
        <w:rPr>
          <w:rFonts w:hint="eastAsia"/>
        </w:rPr>
        <w:t>的取值范围建议是</w:t>
      </w:r>
      <w:r w:rsidR="00FB6522" w:rsidRPr="0098528C">
        <w:rPr>
          <w:rFonts w:hint="eastAsia"/>
        </w:rPr>
        <w:t>-16</w:t>
      </w:r>
      <w:r w:rsidR="000E4FA9" w:rsidRPr="0098528C">
        <w:rPr>
          <w:rFonts w:hint="eastAsia"/>
        </w:rPr>
        <w:t>到</w:t>
      </w:r>
      <w:r w:rsidR="00FB6522" w:rsidRPr="0098528C">
        <w:t>0</w:t>
      </w:r>
      <w:r w:rsidR="00420BD2" w:rsidRPr="0098528C">
        <w:rPr>
          <w:rFonts w:hint="eastAsia"/>
        </w:rPr>
        <w:t>；</w:t>
      </w:r>
      <w:commentRangeEnd w:id="42"/>
      <w:r w:rsidR="000A0A89" w:rsidRPr="00D9786C">
        <w:rPr>
          <w:rStyle w:val="CommentReference"/>
        </w:rPr>
        <w:commentReference w:id="42"/>
      </w:r>
      <w:commentRangeEnd w:id="43"/>
      <w:r w:rsidR="00DF16C1" w:rsidRPr="00D9786C">
        <w:rPr>
          <w:rStyle w:val="CommentReference"/>
        </w:rPr>
        <w:commentReference w:id="43"/>
      </w:r>
    </w:p>
    <w:p w14:paraId="432E1BFB" w14:textId="77777777" w:rsidR="0059109E" w:rsidRPr="00D9786C" w:rsidRDefault="0059109E" w:rsidP="0059109E">
      <w:pPr>
        <w:ind w:left="420"/>
      </w:pPr>
    </w:p>
    <w:p w14:paraId="6C5F7430" w14:textId="77777777" w:rsidR="006C76BB" w:rsidRPr="0098528C" w:rsidRDefault="00420BD2" w:rsidP="006C76BB">
      <w:pPr>
        <w:ind w:firstLine="420"/>
      </w:pPr>
      <w:r w:rsidRPr="0098528C">
        <w:rPr>
          <w:rFonts w:hint="eastAsia"/>
        </w:rPr>
        <w:t>方式二，通过信号</w:t>
      </w:r>
      <w:r w:rsidR="006C76BB" w:rsidRPr="0098528C">
        <w:rPr>
          <w:b/>
          <w:i/>
        </w:rPr>
        <w:t>Request Temperature Level Front Left Active Info</w:t>
      </w:r>
      <w:r w:rsidRPr="0098528C">
        <w:rPr>
          <w:rFonts w:hint="eastAsia"/>
        </w:rPr>
        <w:t>和</w:t>
      </w:r>
      <w:r w:rsidR="006C76BB" w:rsidRPr="0098528C">
        <w:rPr>
          <w:b/>
          <w:i/>
        </w:rPr>
        <w:t>Request Temperature Level Front Left Info</w:t>
      </w:r>
      <w:r w:rsidRPr="0098528C">
        <w:rPr>
          <w:rFonts w:hint="eastAsia"/>
        </w:rPr>
        <w:t>配合，设置空调到具体的温度</w:t>
      </w:r>
      <w:r w:rsidR="006C76BB" w:rsidRPr="0098528C">
        <w:rPr>
          <w:rFonts w:hint="eastAsia"/>
        </w:rPr>
        <w:t>：</w:t>
      </w:r>
    </w:p>
    <w:p w14:paraId="36D375C8" w14:textId="23708445" w:rsidR="006C76BB" w:rsidRPr="0098528C" w:rsidRDefault="00420BD2" w:rsidP="000E1C54">
      <w:pPr>
        <w:pStyle w:val="ListParagraph"/>
        <w:numPr>
          <w:ilvl w:val="0"/>
          <w:numId w:val="13"/>
        </w:numPr>
        <w:ind w:firstLineChars="0"/>
      </w:pPr>
      <w:r w:rsidRPr="0098528C">
        <w:rPr>
          <w:rFonts w:hint="eastAsia"/>
        </w:rPr>
        <w:t>当信号</w:t>
      </w:r>
      <w:r w:rsidR="006C76BB" w:rsidRPr="0098528C">
        <w:rPr>
          <w:b/>
          <w:i/>
        </w:rPr>
        <w:t xml:space="preserve">Request Temperature Level Front Left Active Info </w:t>
      </w:r>
      <w:r w:rsidR="006C76BB" w:rsidRPr="0098528C">
        <w:rPr>
          <w:rFonts w:hint="eastAsia"/>
        </w:rPr>
        <w:t>=</w:t>
      </w:r>
      <w:r w:rsidR="006C76BB" w:rsidRPr="0098528C">
        <w:t xml:space="preserve"> </w:t>
      </w:r>
      <w:r w:rsidR="006C76BB" w:rsidRPr="0098528C">
        <w:rPr>
          <w:rFonts w:hint="eastAsia"/>
        </w:rPr>
        <w:t>$0 FALSE</w:t>
      </w:r>
      <w:r w:rsidRPr="0098528C">
        <w:rPr>
          <w:rFonts w:hint="eastAsia"/>
        </w:rPr>
        <w:t>时，</w:t>
      </w:r>
      <w:r w:rsidR="002F53B8" w:rsidRPr="0098528C">
        <w:rPr>
          <w:rFonts w:hint="eastAsia"/>
        </w:rPr>
        <w:t>默认发送值，</w:t>
      </w:r>
      <w:r w:rsidRPr="0098528C">
        <w:rPr>
          <w:rFonts w:hint="eastAsia"/>
        </w:rPr>
        <w:t>表示没有控制请求</w:t>
      </w:r>
      <w:r w:rsidR="006C76BB" w:rsidRPr="0098528C">
        <w:rPr>
          <w:rFonts w:hint="eastAsia"/>
        </w:rPr>
        <w:t>；</w:t>
      </w:r>
    </w:p>
    <w:p w14:paraId="2BC0F270" w14:textId="1AA6384E" w:rsidR="00420BD2" w:rsidRPr="00D9786C" w:rsidRDefault="006C76BB" w:rsidP="002B270D">
      <w:pPr>
        <w:pStyle w:val="ListParagraph"/>
        <w:numPr>
          <w:ilvl w:val="0"/>
          <w:numId w:val="13"/>
        </w:numPr>
        <w:ind w:firstLineChars="0"/>
      </w:pPr>
      <w:r w:rsidRPr="0098528C">
        <w:rPr>
          <w:rFonts w:hint="eastAsia"/>
        </w:rPr>
        <w:t>当信号</w:t>
      </w:r>
      <w:r w:rsidRPr="0098528C">
        <w:rPr>
          <w:b/>
          <w:i/>
        </w:rPr>
        <w:t xml:space="preserve">Request Temperature Level Front Left Active Info </w:t>
      </w:r>
      <w:r w:rsidRPr="0098528C">
        <w:rPr>
          <w:rFonts w:hint="eastAsia"/>
        </w:rPr>
        <w:t>=</w:t>
      </w:r>
      <w:r w:rsidRPr="0098528C">
        <w:t xml:space="preserve"> </w:t>
      </w:r>
      <w:r w:rsidRPr="0098528C">
        <w:rPr>
          <w:rFonts w:hint="eastAsia"/>
        </w:rPr>
        <w:t xml:space="preserve">$1 </w:t>
      </w:r>
      <w:r w:rsidRPr="0098528C">
        <w:t>TRUE</w:t>
      </w:r>
      <w:r w:rsidRPr="0098528C">
        <w:rPr>
          <w:rFonts w:hint="eastAsia"/>
        </w:rPr>
        <w:t>时，表示请求</w:t>
      </w:r>
      <w:r w:rsidRPr="0098528C">
        <w:rPr>
          <w:rFonts w:hint="eastAsia"/>
        </w:rPr>
        <w:t>ECC</w:t>
      </w:r>
      <w:r w:rsidRPr="0098528C">
        <w:rPr>
          <w:rFonts w:hint="eastAsia"/>
        </w:rPr>
        <w:t>将温度调节到信号</w:t>
      </w:r>
      <w:r w:rsidRPr="0098528C">
        <w:rPr>
          <w:b/>
          <w:i/>
        </w:rPr>
        <w:t>Request Temperature Level Front Left Info</w:t>
      </w:r>
      <w:r w:rsidRPr="0098528C">
        <w:rPr>
          <w:rFonts w:hint="eastAsia"/>
        </w:rPr>
        <w:t>对应的温度值</w:t>
      </w:r>
      <w:r w:rsidR="002F53B8" w:rsidRPr="0098528C">
        <w:rPr>
          <w:rFonts w:hint="eastAsia"/>
        </w:rPr>
        <w:t>，</w:t>
      </w:r>
      <w:r w:rsidR="002F53B8" w:rsidRPr="00BE5023">
        <w:rPr>
          <w:rFonts w:hint="eastAsia"/>
          <w:strike/>
        </w:rPr>
        <w:t>一段时间</w:t>
      </w:r>
      <w:r w:rsidR="002B270D" w:rsidRPr="00546985">
        <w:rPr>
          <w:rFonts w:hint="eastAsia"/>
          <w:color w:val="FF0000"/>
        </w:rPr>
        <w:t>经过标定</w:t>
      </w:r>
      <w:r w:rsidR="002B270D" w:rsidRPr="00546985">
        <w:rPr>
          <w:color w:val="FF0000"/>
        </w:rPr>
        <w:t>MIN_UPDATE_TIME</w:t>
      </w:r>
      <w:r w:rsidR="002B270D" w:rsidRPr="00546985">
        <w:rPr>
          <w:rFonts w:hint="eastAsia"/>
          <w:color w:val="FF0000"/>
        </w:rPr>
        <w:t>所定义的时长</w:t>
      </w:r>
      <w:r w:rsidR="002F53B8" w:rsidRPr="00D9786C">
        <w:rPr>
          <w:rFonts w:hint="eastAsia"/>
        </w:rPr>
        <w:t>后重新发送默认</w:t>
      </w:r>
      <w:r w:rsidR="002F53B8" w:rsidRPr="00D9786C">
        <w:rPr>
          <w:rFonts w:ascii="Segoe UI Symbol" w:hAnsi="Segoe UI Symbol" w:cs="Segoe UI Symbol" w:hint="eastAsia"/>
        </w:rPr>
        <w:t>值</w:t>
      </w:r>
      <w:r w:rsidRPr="00D9786C">
        <w:rPr>
          <w:rFonts w:hint="eastAsia"/>
        </w:rPr>
        <w:t>。</w:t>
      </w:r>
    </w:p>
    <w:p w14:paraId="586CB6BD" w14:textId="47BF368E" w:rsidR="006C76BB" w:rsidRPr="0098528C" w:rsidRDefault="006C76BB" w:rsidP="006C76BB">
      <w:pPr>
        <w:ind w:left="420"/>
      </w:pPr>
    </w:p>
    <w:p w14:paraId="1A1CEFF9" w14:textId="690822CA" w:rsidR="006C76BB" w:rsidRPr="0098528C" w:rsidRDefault="006C76BB" w:rsidP="00D52167">
      <w:pPr>
        <w:ind w:firstLine="420"/>
      </w:pPr>
      <w:r w:rsidRPr="0098528C">
        <w:rPr>
          <w:rFonts w:hint="eastAsia"/>
        </w:rPr>
        <w:t>前右分区温度调节，有两种调节方式：</w:t>
      </w:r>
    </w:p>
    <w:p w14:paraId="01F8DBDD" w14:textId="0FBEFB97" w:rsidR="00582878" w:rsidRPr="0098528C" w:rsidRDefault="006C76BB" w:rsidP="00582878">
      <w:pPr>
        <w:ind w:firstLine="420"/>
      </w:pPr>
      <w:r w:rsidRPr="0098528C">
        <w:rPr>
          <w:rFonts w:hint="eastAsia"/>
        </w:rPr>
        <w:t>方式一，通过信号</w:t>
      </w:r>
      <w:r w:rsidRPr="0098528C">
        <w:rPr>
          <w:b/>
          <w:i/>
        </w:rPr>
        <w:t xml:space="preserve">Request Temperature Change Front </w:t>
      </w:r>
      <w:bookmarkStart w:id="44" w:name="OLE_LINK9"/>
      <w:bookmarkStart w:id="45" w:name="OLE_LINK10"/>
      <w:r w:rsidRPr="0098528C">
        <w:rPr>
          <w:rFonts w:hint="eastAsia"/>
          <w:b/>
          <w:i/>
        </w:rPr>
        <w:t>Right</w:t>
      </w:r>
      <w:r w:rsidRPr="0098528C">
        <w:rPr>
          <w:b/>
          <w:i/>
        </w:rPr>
        <w:t xml:space="preserve"> </w:t>
      </w:r>
      <w:bookmarkEnd w:id="44"/>
      <w:bookmarkEnd w:id="45"/>
      <w:r w:rsidRPr="0098528C">
        <w:rPr>
          <w:b/>
          <w:i/>
        </w:rPr>
        <w:t>Info</w:t>
      </w:r>
      <w:r w:rsidR="00582878" w:rsidRPr="0098528C">
        <w:rPr>
          <w:rFonts w:hint="eastAsia"/>
        </w:rPr>
        <w:t>进行温度增加和减少的调节</w:t>
      </w:r>
      <w:r w:rsidR="00881A75" w:rsidRPr="0098528C">
        <w:rPr>
          <w:rFonts w:hint="eastAsia"/>
        </w:rPr>
        <w:t>(</w:t>
      </w:r>
      <w:r w:rsidR="00881A75" w:rsidRPr="0098528C">
        <w:t>Range: -16.0 - 111.0, Resolution: 1</w:t>
      </w:r>
      <w:r w:rsidR="00881A75" w:rsidRPr="0098528C">
        <w:rPr>
          <w:rFonts w:hint="eastAsia"/>
        </w:rPr>
        <w:t>)</w:t>
      </w:r>
      <w:r w:rsidR="00582878" w:rsidRPr="0098528C">
        <w:rPr>
          <w:rFonts w:hint="eastAsia"/>
        </w:rPr>
        <w:t>：</w:t>
      </w:r>
    </w:p>
    <w:p w14:paraId="43176542" w14:textId="20EEC4FE" w:rsidR="00582878" w:rsidRPr="0098528C" w:rsidRDefault="00582878" w:rsidP="000E1C54">
      <w:pPr>
        <w:pStyle w:val="ListParagraph"/>
        <w:numPr>
          <w:ilvl w:val="0"/>
          <w:numId w:val="16"/>
        </w:numPr>
        <w:ind w:firstLineChars="0"/>
      </w:pPr>
      <w:r w:rsidRPr="0098528C">
        <w:rPr>
          <w:rFonts w:hint="eastAsia"/>
        </w:rPr>
        <w:t>默认发送值为</w:t>
      </w:r>
      <w:r w:rsidRPr="0098528C">
        <w:rPr>
          <w:rFonts w:hint="eastAsia"/>
        </w:rPr>
        <w:t>0</w:t>
      </w:r>
      <w:r w:rsidRPr="0098528C">
        <w:rPr>
          <w:rFonts w:hint="eastAsia"/>
        </w:rPr>
        <w:t>，表示没有调节的请求；</w:t>
      </w:r>
    </w:p>
    <w:p w14:paraId="1A45E62A" w14:textId="77777777" w:rsidR="000E4FA9" w:rsidRPr="0098528C" w:rsidRDefault="000E4FA9" w:rsidP="000E4FA9">
      <w:pPr>
        <w:pStyle w:val="ListParagraph"/>
        <w:numPr>
          <w:ilvl w:val="0"/>
          <w:numId w:val="16"/>
        </w:numPr>
        <w:ind w:firstLineChars="0"/>
      </w:pPr>
      <w:r w:rsidRPr="0098528C">
        <w:rPr>
          <w:rFonts w:hint="eastAsia"/>
        </w:rPr>
        <w:t>当请求温度增加</w:t>
      </w:r>
      <w:r w:rsidRPr="0098528C">
        <w:rPr>
          <w:rFonts w:hint="eastAsia"/>
        </w:rPr>
        <w:t>n</w:t>
      </w:r>
      <w:r w:rsidRPr="0098528C">
        <w:rPr>
          <w:rFonts w:hint="eastAsia"/>
        </w:rPr>
        <w:t>度的时候，发送值</w:t>
      </w:r>
      <w:r w:rsidRPr="0098528C">
        <w:rPr>
          <w:rFonts w:hint="eastAsia"/>
        </w:rPr>
        <w:t>n</w:t>
      </w:r>
      <w:r w:rsidRPr="0098528C">
        <w:rPr>
          <w:rFonts w:hint="eastAsia"/>
        </w:rPr>
        <w:t>，</w:t>
      </w:r>
      <w:r w:rsidRPr="0098528C">
        <w:rPr>
          <w:rFonts w:hint="eastAsia"/>
        </w:rPr>
        <w:t>n</w:t>
      </w:r>
      <w:r w:rsidRPr="0098528C">
        <w:rPr>
          <w:rFonts w:hint="eastAsia"/>
        </w:rPr>
        <w:t>的取值范围建议是</w:t>
      </w:r>
      <w:r w:rsidRPr="0098528C">
        <w:rPr>
          <w:rFonts w:hint="eastAsia"/>
        </w:rPr>
        <w:t>0</w:t>
      </w:r>
      <w:r w:rsidRPr="0098528C">
        <w:rPr>
          <w:rFonts w:hint="eastAsia"/>
        </w:rPr>
        <w:t>到</w:t>
      </w:r>
      <w:r w:rsidRPr="0098528C">
        <w:rPr>
          <w:rFonts w:hint="eastAsia"/>
        </w:rPr>
        <w:t>16</w:t>
      </w:r>
      <w:r w:rsidRPr="0098528C">
        <w:rPr>
          <w:rFonts w:hint="eastAsia"/>
        </w:rPr>
        <w:t>；</w:t>
      </w:r>
    </w:p>
    <w:p w14:paraId="069B8D09" w14:textId="41C4017C" w:rsidR="000E4FA9" w:rsidRPr="0098528C" w:rsidRDefault="000E4FA9" w:rsidP="000E4FA9">
      <w:pPr>
        <w:pStyle w:val="ListParagraph"/>
        <w:numPr>
          <w:ilvl w:val="0"/>
          <w:numId w:val="16"/>
        </w:numPr>
        <w:ind w:firstLineChars="0"/>
      </w:pPr>
      <w:r w:rsidRPr="0098528C">
        <w:rPr>
          <w:rFonts w:hint="eastAsia"/>
        </w:rPr>
        <w:lastRenderedPageBreak/>
        <w:t>当请求温度减少</w:t>
      </w:r>
      <w:r w:rsidRPr="0098528C">
        <w:rPr>
          <w:rFonts w:hint="eastAsia"/>
        </w:rPr>
        <w:t>n</w:t>
      </w:r>
      <w:r w:rsidRPr="0098528C">
        <w:rPr>
          <w:rFonts w:hint="eastAsia"/>
        </w:rPr>
        <w:t>度的时候，发送值为</w:t>
      </w:r>
      <w:r w:rsidRPr="0098528C">
        <w:rPr>
          <w:rFonts w:hint="eastAsia"/>
        </w:rPr>
        <w:t>-n</w:t>
      </w:r>
      <w:r w:rsidRPr="0098528C">
        <w:rPr>
          <w:rFonts w:hint="eastAsia"/>
        </w:rPr>
        <w:t>，</w:t>
      </w:r>
      <w:r w:rsidR="00FB6522" w:rsidRPr="0098528C">
        <w:rPr>
          <w:rFonts w:hint="eastAsia"/>
        </w:rPr>
        <w:t>-</w:t>
      </w:r>
      <w:r w:rsidRPr="0098528C">
        <w:rPr>
          <w:rFonts w:hint="eastAsia"/>
        </w:rPr>
        <w:t>n</w:t>
      </w:r>
      <w:r w:rsidR="00FB6522" w:rsidRPr="0098528C">
        <w:rPr>
          <w:rFonts w:hint="eastAsia"/>
        </w:rPr>
        <w:t>的取值范围建议是</w:t>
      </w:r>
      <w:r w:rsidR="00FB6522" w:rsidRPr="0098528C">
        <w:rPr>
          <w:rFonts w:hint="eastAsia"/>
        </w:rPr>
        <w:t>-16</w:t>
      </w:r>
      <w:r w:rsidR="00FB6522" w:rsidRPr="0098528C">
        <w:rPr>
          <w:rFonts w:hint="eastAsia"/>
        </w:rPr>
        <w:t>到</w:t>
      </w:r>
      <w:r w:rsidR="00FB6522" w:rsidRPr="0098528C">
        <w:t>0</w:t>
      </w:r>
      <w:r w:rsidRPr="0098528C">
        <w:rPr>
          <w:rFonts w:hint="eastAsia"/>
        </w:rPr>
        <w:t>；</w:t>
      </w:r>
    </w:p>
    <w:p w14:paraId="632EF02F" w14:textId="0D875908" w:rsidR="006C76BB" w:rsidRPr="0098528C" w:rsidRDefault="006C76BB" w:rsidP="006C76BB">
      <w:pPr>
        <w:ind w:firstLine="420"/>
      </w:pPr>
    </w:p>
    <w:p w14:paraId="1AC114EA" w14:textId="19FD922A" w:rsidR="006C76BB" w:rsidRPr="0098528C" w:rsidRDefault="006C76BB" w:rsidP="006C76BB">
      <w:pPr>
        <w:ind w:firstLine="420"/>
      </w:pPr>
      <w:r w:rsidRPr="0098528C">
        <w:rPr>
          <w:rFonts w:hint="eastAsia"/>
        </w:rPr>
        <w:t>方式二，通过信号</w:t>
      </w:r>
      <w:r w:rsidRPr="0098528C">
        <w:rPr>
          <w:b/>
          <w:i/>
        </w:rPr>
        <w:t xml:space="preserve">Request Temperature Level Front </w:t>
      </w:r>
      <w:r w:rsidRPr="0098528C">
        <w:rPr>
          <w:rFonts w:hint="eastAsia"/>
          <w:b/>
          <w:i/>
        </w:rPr>
        <w:t>Right</w:t>
      </w:r>
      <w:r w:rsidRPr="0098528C">
        <w:rPr>
          <w:b/>
          <w:i/>
        </w:rPr>
        <w:t xml:space="preserve"> Active Info</w:t>
      </w:r>
      <w:r w:rsidRPr="0098528C">
        <w:rPr>
          <w:rFonts w:hint="eastAsia"/>
        </w:rPr>
        <w:t>和</w:t>
      </w:r>
      <w:r w:rsidRPr="0098528C">
        <w:rPr>
          <w:b/>
          <w:i/>
        </w:rPr>
        <w:t xml:space="preserve">Request Temperature Level Front </w:t>
      </w:r>
      <w:r w:rsidRPr="0098528C">
        <w:rPr>
          <w:rFonts w:hint="eastAsia"/>
          <w:b/>
          <w:i/>
        </w:rPr>
        <w:t>Right</w:t>
      </w:r>
      <w:r w:rsidRPr="0098528C">
        <w:rPr>
          <w:b/>
          <w:i/>
        </w:rPr>
        <w:t xml:space="preserve"> Info</w:t>
      </w:r>
      <w:r w:rsidRPr="0098528C">
        <w:rPr>
          <w:rFonts w:hint="eastAsia"/>
        </w:rPr>
        <w:t>配合，设置空调到具体的温度：</w:t>
      </w:r>
    </w:p>
    <w:p w14:paraId="7C4C26AD" w14:textId="102BD296" w:rsidR="006C76BB" w:rsidRPr="0098528C" w:rsidRDefault="006C76BB" w:rsidP="000E1C54">
      <w:pPr>
        <w:pStyle w:val="ListParagraph"/>
        <w:numPr>
          <w:ilvl w:val="0"/>
          <w:numId w:val="14"/>
        </w:numPr>
        <w:ind w:firstLineChars="0"/>
      </w:pPr>
      <w:r w:rsidRPr="0098528C">
        <w:rPr>
          <w:rFonts w:hint="eastAsia"/>
        </w:rPr>
        <w:t>当信号</w:t>
      </w:r>
      <w:r w:rsidRPr="0098528C">
        <w:rPr>
          <w:b/>
          <w:i/>
        </w:rPr>
        <w:t xml:space="preserve">Request Temperature Level Front Left Active Info </w:t>
      </w:r>
      <w:r w:rsidRPr="0098528C">
        <w:rPr>
          <w:rFonts w:hint="eastAsia"/>
        </w:rPr>
        <w:t>=</w:t>
      </w:r>
      <w:r w:rsidRPr="0098528C">
        <w:t xml:space="preserve"> </w:t>
      </w:r>
      <w:r w:rsidRPr="0098528C">
        <w:rPr>
          <w:rFonts w:hint="eastAsia"/>
        </w:rPr>
        <w:t>$0 FALSE</w:t>
      </w:r>
      <w:r w:rsidRPr="0098528C">
        <w:rPr>
          <w:rFonts w:hint="eastAsia"/>
        </w:rPr>
        <w:t>时，</w:t>
      </w:r>
      <w:r w:rsidR="002F53B8" w:rsidRPr="0098528C">
        <w:rPr>
          <w:rFonts w:hint="eastAsia"/>
        </w:rPr>
        <w:t>默认发送值，</w:t>
      </w:r>
      <w:r w:rsidRPr="0098528C">
        <w:rPr>
          <w:rFonts w:hint="eastAsia"/>
        </w:rPr>
        <w:t>表示没有控制请求；</w:t>
      </w:r>
    </w:p>
    <w:p w14:paraId="1074BA9B" w14:textId="1419CFA3" w:rsidR="006C76BB" w:rsidRPr="00D9786C" w:rsidRDefault="006C76BB" w:rsidP="000E1C54">
      <w:pPr>
        <w:pStyle w:val="ListParagraph"/>
        <w:numPr>
          <w:ilvl w:val="0"/>
          <w:numId w:val="14"/>
        </w:numPr>
        <w:ind w:firstLineChars="0"/>
      </w:pPr>
      <w:r w:rsidRPr="0098528C">
        <w:rPr>
          <w:rFonts w:hint="eastAsia"/>
        </w:rPr>
        <w:t>当信号</w:t>
      </w:r>
      <w:r w:rsidRPr="0098528C">
        <w:rPr>
          <w:b/>
          <w:i/>
        </w:rPr>
        <w:t xml:space="preserve">Request Temperature Level Front Left Active Info </w:t>
      </w:r>
      <w:r w:rsidRPr="0098528C">
        <w:rPr>
          <w:rFonts w:hint="eastAsia"/>
        </w:rPr>
        <w:t>=</w:t>
      </w:r>
      <w:r w:rsidRPr="0098528C">
        <w:t xml:space="preserve"> </w:t>
      </w:r>
      <w:r w:rsidRPr="0098528C">
        <w:rPr>
          <w:rFonts w:hint="eastAsia"/>
        </w:rPr>
        <w:t xml:space="preserve">$1 </w:t>
      </w:r>
      <w:r w:rsidRPr="0098528C">
        <w:t>TRUE</w:t>
      </w:r>
      <w:r w:rsidRPr="0098528C">
        <w:rPr>
          <w:rFonts w:hint="eastAsia"/>
        </w:rPr>
        <w:t>时，表示请求</w:t>
      </w:r>
      <w:r w:rsidRPr="0098528C">
        <w:rPr>
          <w:rFonts w:hint="eastAsia"/>
        </w:rPr>
        <w:t>ECC</w:t>
      </w:r>
      <w:r w:rsidRPr="0098528C">
        <w:rPr>
          <w:rFonts w:hint="eastAsia"/>
        </w:rPr>
        <w:t>将温度调节到信号</w:t>
      </w:r>
      <w:r w:rsidRPr="0098528C">
        <w:rPr>
          <w:b/>
          <w:i/>
        </w:rPr>
        <w:t>Request Temperature Level Front Left Info</w:t>
      </w:r>
      <w:r w:rsidRPr="0098528C">
        <w:rPr>
          <w:rFonts w:hint="eastAsia"/>
        </w:rPr>
        <w:t>对应的温度值</w:t>
      </w:r>
      <w:r w:rsidR="002F53B8" w:rsidRPr="0098528C">
        <w:rPr>
          <w:rFonts w:hint="eastAsia"/>
        </w:rPr>
        <w:t>，</w:t>
      </w:r>
      <w:r w:rsidR="002F53B8" w:rsidRPr="00BE5023">
        <w:rPr>
          <w:rFonts w:hint="eastAsia"/>
          <w:strike/>
        </w:rPr>
        <w:t>一段时间</w:t>
      </w:r>
      <w:r w:rsidR="002B270D" w:rsidRPr="00546985">
        <w:rPr>
          <w:rFonts w:hint="eastAsia"/>
          <w:color w:val="FF0000"/>
        </w:rPr>
        <w:t>经过标定</w:t>
      </w:r>
      <w:r w:rsidR="002B270D" w:rsidRPr="00546985">
        <w:rPr>
          <w:color w:val="FF0000"/>
        </w:rPr>
        <w:t>MIN_UPDATE_TIME</w:t>
      </w:r>
      <w:r w:rsidR="002B270D" w:rsidRPr="00546985">
        <w:rPr>
          <w:rFonts w:hint="eastAsia"/>
          <w:color w:val="FF0000"/>
        </w:rPr>
        <w:t>所定义的时长</w:t>
      </w:r>
      <w:r w:rsidR="002F53B8" w:rsidRPr="00D9786C">
        <w:rPr>
          <w:rFonts w:hint="eastAsia"/>
        </w:rPr>
        <w:t>后重新发送默认</w:t>
      </w:r>
      <w:r w:rsidR="002F53B8" w:rsidRPr="00D9786C">
        <w:rPr>
          <w:rFonts w:ascii="Segoe UI Symbol" w:hAnsi="Segoe UI Symbol" w:cs="Segoe UI Symbol" w:hint="eastAsia"/>
        </w:rPr>
        <w:t>值</w:t>
      </w:r>
      <w:r w:rsidRPr="00D9786C">
        <w:rPr>
          <w:rFonts w:hint="eastAsia"/>
        </w:rPr>
        <w:t>。</w:t>
      </w:r>
    </w:p>
    <w:p w14:paraId="248E6FA6" w14:textId="77777777" w:rsidR="001308FF" w:rsidRPr="0098528C" w:rsidRDefault="001308FF" w:rsidP="001308FF"/>
    <w:p w14:paraId="1652229F" w14:textId="267D7430" w:rsidR="001308FF" w:rsidRPr="0098528C" w:rsidRDefault="001308FF" w:rsidP="001308FF">
      <w:pPr>
        <w:ind w:firstLine="420"/>
      </w:pPr>
      <w:r w:rsidRPr="00BE5023">
        <w:rPr>
          <w:rFonts w:hint="eastAsia"/>
          <w:strike/>
        </w:rPr>
        <w:t>前</w:t>
      </w:r>
      <w:r w:rsidR="00971AC5" w:rsidRPr="00546985">
        <w:rPr>
          <w:rFonts w:hint="eastAsia"/>
          <w:color w:val="FF0000"/>
        </w:rPr>
        <w:t>后</w:t>
      </w:r>
      <w:r w:rsidRPr="0098528C">
        <w:rPr>
          <w:rFonts w:hint="eastAsia"/>
        </w:rPr>
        <w:t>左分区温度调节，有两种调节方式：</w:t>
      </w:r>
    </w:p>
    <w:p w14:paraId="6806E5CE" w14:textId="60706173" w:rsidR="001308FF" w:rsidRPr="0098528C" w:rsidRDefault="001308FF" w:rsidP="001308FF">
      <w:pPr>
        <w:ind w:firstLine="420"/>
      </w:pPr>
      <w:r w:rsidRPr="0098528C">
        <w:rPr>
          <w:rFonts w:hint="eastAsia"/>
        </w:rPr>
        <w:t>方式一，通过信号</w:t>
      </w:r>
      <w:r w:rsidRPr="0098528C">
        <w:rPr>
          <w:b/>
          <w:i/>
        </w:rPr>
        <w:t xml:space="preserve">Request Temperature Change </w:t>
      </w:r>
      <w:r w:rsidRPr="0098528C">
        <w:rPr>
          <w:rFonts w:hint="eastAsia"/>
          <w:b/>
          <w:i/>
        </w:rPr>
        <w:t>Rear</w:t>
      </w:r>
      <w:r w:rsidRPr="0098528C">
        <w:rPr>
          <w:b/>
          <w:i/>
        </w:rPr>
        <w:t xml:space="preserve"> Left Info</w:t>
      </w:r>
      <w:r w:rsidRPr="0098528C">
        <w:rPr>
          <w:rFonts w:hint="eastAsia"/>
        </w:rPr>
        <w:t>进行温度增加和减少的调节</w:t>
      </w:r>
      <w:r w:rsidR="00881A75" w:rsidRPr="0098528C">
        <w:rPr>
          <w:rFonts w:hint="eastAsia"/>
        </w:rPr>
        <w:t>(</w:t>
      </w:r>
      <w:r w:rsidR="00881A75" w:rsidRPr="0098528C">
        <w:t>Range: -16.0 - 111.0, Resolution: 1</w:t>
      </w:r>
      <w:r w:rsidR="00881A75" w:rsidRPr="0098528C">
        <w:rPr>
          <w:rFonts w:hint="eastAsia"/>
        </w:rPr>
        <w:t>)</w:t>
      </w:r>
      <w:r w:rsidRPr="0098528C">
        <w:rPr>
          <w:rFonts w:hint="eastAsia"/>
        </w:rPr>
        <w:t>：</w:t>
      </w:r>
    </w:p>
    <w:p w14:paraId="6BAB0AF1" w14:textId="4DF25B35" w:rsidR="001308FF" w:rsidRPr="0098528C" w:rsidRDefault="001308FF" w:rsidP="000E1C54">
      <w:pPr>
        <w:pStyle w:val="ListParagraph"/>
        <w:numPr>
          <w:ilvl w:val="0"/>
          <w:numId w:val="18"/>
        </w:numPr>
        <w:ind w:firstLineChars="0"/>
      </w:pPr>
      <w:r w:rsidRPr="0098528C">
        <w:rPr>
          <w:rFonts w:hint="eastAsia"/>
        </w:rPr>
        <w:t>默认发送值为</w:t>
      </w:r>
      <w:r w:rsidRPr="0098528C">
        <w:rPr>
          <w:rFonts w:hint="eastAsia"/>
        </w:rPr>
        <w:t>0</w:t>
      </w:r>
      <w:r w:rsidRPr="0098528C">
        <w:rPr>
          <w:rFonts w:hint="eastAsia"/>
        </w:rPr>
        <w:t>，表示没有调节的请求；</w:t>
      </w:r>
    </w:p>
    <w:p w14:paraId="026D56C8" w14:textId="77777777" w:rsidR="000E4FA9" w:rsidRPr="0098528C" w:rsidRDefault="000E4FA9" w:rsidP="000E4FA9">
      <w:pPr>
        <w:pStyle w:val="ListParagraph"/>
        <w:numPr>
          <w:ilvl w:val="0"/>
          <w:numId w:val="18"/>
        </w:numPr>
        <w:ind w:firstLineChars="0"/>
      </w:pPr>
      <w:r w:rsidRPr="0098528C">
        <w:rPr>
          <w:rFonts w:hint="eastAsia"/>
        </w:rPr>
        <w:t>当请求温度增加</w:t>
      </w:r>
      <w:r w:rsidRPr="0098528C">
        <w:rPr>
          <w:rFonts w:hint="eastAsia"/>
        </w:rPr>
        <w:t>n</w:t>
      </w:r>
      <w:r w:rsidRPr="0098528C">
        <w:rPr>
          <w:rFonts w:hint="eastAsia"/>
        </w:rPr>
        <w:t>度的时候，发送值</w:t>
      </w:r>
      <w:r w:rsidRPr="0098528C">
        <w:rPr>
          <w:rFonts w:hint="eastAsia"/>
        </w:rPr>
        <w:t>n</w:t>
      </w:r>
      <w:r w:rsidRPr="0098528C">
        <w:rPr>
          <w:rFonts w:hint="eastAsia"/>
        </w:rPr>
        <w:t>，</w:t>
      </w:r>
      <w:r w:rsidRPr="0098528C">
        <w:rPr>
          <w:rFonts w:hint="eastAsia"/>
        </w:rPr>
        <w:t>n</w:t>
      </w:r>
      <w:r w:rsidRPr="0098528C">
        <w:rPr>
          <w:rFonts w:hint="eastAsia"/>
        </w:rPr>
        <w:t>的取值范围建议是</w:t>
      </w:r>
      <w:r w:rsidRPr="0098528C">
        <w:rPr>
          <w:rFonts w:hint="eastAsia"/>
        </w:rPr>
        <w:t>0</w:t>
      </w:r>
      <w:r w:rsidRPr="0098528C">
        <w:rPr>
          <w:rFonts w:hint="eastAsia"/>
        </w:rPr>
        <w:t>到</w:t>
      </w:r>
      <w:r w:rsidRPr="0098528C">
        <w:rPr>
          <w:rFonts w:hint="eastAsia"/>
        </w:rPr>
        <w:t>16</w:t>
      </w:r>
      <w:r w:rsidRPr="0098528C">
        <w:rPr>
          <w:rFonts w:hint="eastAsia"/>
        </w:rPr>
        <w:t>；</w:t>
      </w:r>
    </w:p>
    <w:p w14:paraId="37A6E749" w14:textId="69428B8B" w:rsidR="000E4FA9" w:rsidRPr="0098528C" w:rsidRDefault="000E4FA9" w:rsidP="000E4FA9">
      <w:pPr>
        <w:pStyle w:val="ListParagraph"/>
        <w:numPr>
          <w:ilvl w:val="0"/>
          <w:numId w:val="18"/>
        </w:numPr>
        <w:ind w:firstLineChars="0"/>
      </w:pPr>
      <w:r w:rsidRPr="0098528C">
        <w:rPr>
          <w:rFonts w:hint="eastAsia"/>
        </w:rPr>
        <w:t>当请求温度减少</w:t>
      </w:r>
      <w:r w:rsidRPr="0098528C">
        <w:rPr>
          <w:rFonts w:hint="eastAsia"/>
        </w:rPr>
        <w:t>n</w:t>
      </w:r>
      <w:r w:rsidRPr="0098528C">
        <w:rPr>
          <w:rFonts w:hint="eastAsia"/>
        </w:rPr>
        <w:t>度的时候，发送值为</w:t>
      </w:r>
      <w:r w:rsidRPr="0098528C">
        <w:rPr>
          <w:rFonts w:hint="eastAsia"/>
        </w:rPr>
        <w:t>-n</w:t>
      </w:r>
      <w:r w:rsidRPr="0098528C">
        <w:rPr>
          <w:rFonts w:hint="eastAsia"/>
        </w:rPr>
        <w:t>，</w:t>
      </w:r>
      <w:r w:rsidR="00FB6522" w:rsidRPr="0098528C">
        <w:rPr>
          <w:rFonts w:hint="eastAsia"/>
        </w:rPr>
        <w:t>-n</w:t>
      </w:r>
      <w:r w:rsidR="00FB6522" w:rsidRPr="0098528C">
        <w:rPr>
          <w:rFonts w:hint="eastAsia"/>
        </w:rPr>
        <w:t>的取值范围建议是</w:t>
      </w:r>
      <w:r w:rsidR="00FB6522" w:rsidRPr="0098528C">
        <w:rPr>
          <w:rFonts w:hint="eastAsia"/>
        </w:rPr>
        <w:t>-16</w:t>
      </w:r>
      <w:r w:rsidR="00FB6522" w:rsidRPr="0098528C">
        <w:rPr>
          <w:rFonts w:hint="eastAsia"/>
        </w:rPr>
        <w:t>到</w:t>
      </w:r>
      <w:r w:rsidR="00FB6522" w:rsidRPr="0098528C">
        <w:t>0</w:t>
      </w:r>
      <w:r w:rsidRPr="0098528C">
        <w:rPr>
          <w:rFonts w:hint="eastAsia"/>
        </w:rPr>
        <w:t>；</w:t>
      </w:r>
    </w:p>
    <w:p w14:paraId="650ACDBF" w14:textId="77777777" w:rsidR="001308FF" w:rsidRPr="0098528C" w:rsidRDefault="001308FF" w:rsidP="001308FF">
      <w:pPr>
        <w:ind w:left="420"/>
      </w:pPr>
    </w:p>
    <w:p w14:paraId="6A840B8D" w14:textId="74C59B55" w:rsidR="001308FF" w:rsidRPr="0098528C" w:rsidRDefault="001308FF" w:rsidP="001308FF">
      <w:pPr>
        <w:ind w:firstLine="420"/>
      </w:pPr>
      <w:r w:rsidRPr="0098528C">
        <w:rPr>
          <w:rFonts w:hint="eastAsia"/>
        </w:rPr>
        <w:t>方式二，通过信号</w:t>
      </w:r>
      <w:r w:rsidRPr="0098528C">
        <w:rPr>
          <w:b/>
          <w:i/>
        </w:rPr>
        <w:t xml:space="preserve">Request Temperature Level </w:t>
      </w:r>
      <w:r w:rsidRPr="0098528C">
        <w:rPr>
          <w:rFonts w:hint="eastAsia"/>
          <w:b/>
          <w:i/>
        </w:rPr>
        <w:t>Rear</w:t>
      </w:r>
      <w:r w:rsidRPr="0098528C">
        <w:rPr>
          <w:b/>
          <w:i/>
        </w:rPr>
        <w:t xml:space="preserve"> Left Active Info</w:t>
      </w:r>
      <w:r w:rsidRPr="0098528C">
        <w:rPr>
          <w:rFonts w:hint="eastAsia"/>
        </w:rPr>
        <w:t>和</w:t>
      </w:r>
      <w:r w:rsidRPr="0098528C">
        <w:rPr>
          <w:b/>
          <w:i/>
        </w:rPr>
        <w:t xml:space="preserve">Request Temperature Level </w:t>
      </w:r>
      <w:r w:rsidRPr="0098528C">
        <w:rPr>
          <w:rFonts w:hint="eastAsia"/>
          <w:b/>
          <w:i/>
        </w:rPr>
        <w:t>Rear</w:t>
      </w:r>
      <w:r w:rsidRPr="0098528C">
        <w:rPr>
          <w:b/>
          <w:i/>
        </w:rPr>
        <w:t xml:space="preserve"> Left Info</w:t>
      </w:r>
      <w:r w:rsidRPr="0098528C">
        <w:rPr>
          <w:rFonts w:hint="eastAsia"/>
        </w:rPr>
        <w:t>配合，设置空调到具体的温度：</w:t>
      </w:r>
    </w:p>
    <w:p w14:paraId="66BC0107" w14:textId="375BA872" w:rsidR="001308FF" w:rsidRPr="0098528C" w:rsidRDefault="001308FF" w:rsidP="000E1C54">
      <w:pPr>
        <w:pStyle w:val="ListParagraph"/>
        <w:numPr>
          <w:ilvl w:val="0"/>
          <w:numId w:val="19"/>
        </w:numPr>
        <w:ind w:firstLineChars="0"/>
      </w:pPr>
      <w:r w:rsidRPr="0098528C">
        <w:rPr>
          <w:rFonts w:hint="eastAsia"/>
        </w:rPr>
        <w:t>当信号</w:t>
      </w:r>
      <w:r w:rsidRPr="0098528C">
        <w:rPr>
          <w:b/>
          <w:i/>
        </w:rPr>
        <w:t xml:space="preserve">Request Temperature Level </w:t>
      </w:r>
      <w:r w:rsidRPr="0098528C">
        <w:rPr>
          <w:rFonts w:hint="eastAsia"/>
          <w:b/>
          <w:i/>
        </w:rPr>
        <w:t>Rear</w:t>
      </w:r>
      <w:r w:rsidRPr="0098528C">
        <w:rPr>
          <w:b/>
          <w:i/>
        </w:rPr>
        <w:t xml:space="preserve"> Left Active Info </w:t>
      </w:r>
      <w:r w:rsidRPr="0098528C">
        <w:rPr>
          <w:rFonts w:hint="eastAsia"/>
        </w:rPr>
        <w:t>=</w:t>
      </w:r>
      <w:r w:rsidRPr="0098528C">
        <w:t xml:space="preserve"> </w:t>
      </w:r>
      <w:r w:rsidRPr="0098528C">
        <w:rPr>
          <w:rFonts w:hint="eastAsia"/>
        </w:rPr>
        <w:t>$0 FALSE</w:t>
      </w:r>
      <w:r w:rsidRPr="0098528C">
        <w:rPr>
          <w:rFonts w:hint="eastAsia"/>
        </w:rPr>
        <w:t>时，</w:t>
      </w:r>
      <w:r w:rsidR="002F53B8" w:rsidRPr="0098528C">
        <w:rPr>
          <w:rFonts w:hint="eastAsia"/>
        </w:rPr>
        <w:t>默认发送值，</w:t>
      </w:r>
      <w:r w:rsidRPr="0098528C">
        <w:rPr>
          <w:rFonts w:hint="eastAsia"/>
        </w:rPr>
        <w:t>表示没有控制请求；</w:t>
      </w:r>
    </w:p>
    <w:p w14:paraId="55805D75" w14:textId="17DC986F" w:rsidR="001308FF" w:rsidRPr="00D9786C" w:rsidRDefault="001308FF" w:rsidP="000E1C54">
      <w:pPr>
        <w:pStyle w:val="ListParagraph"/>
        <w:numPr>
          <w:ilvl w:val="0"/>
          <w:numId w:val="19"/>
        </w:numPr>
        <w:ind w:firstLineChars="0"/>
      </w:pPr>
      <w:r w:rsidRPr="0098528C">
        <w:rPr>
          <w:rFonts w:hint="eastAsia"/>
        </w:rPr>
        <w:t>当信号</w:t>
      </w:r>
      <w:r w:rsidRPr="0098528C">
        <w:rPr>
          <w:b/>
          <w:i/>
        </w:rPr>
        <w:t xml:space="preserve">Request Temperature Level </w:t>
      </w:r>
      <w:r w:rsidRPr="0098528C">
        <w:rPr>
          <w:rFonts w:hint="eastAsia"/>
          <w:b/>
          <w:i/>
        </w:rPr>
        <w:t>Rear</w:t>
      </w:r>
      <w:r w:rsidRPr="0098528C">
        <w:rPr>
          <w:b/>
          <w:i/>
        </w:rPr>
        <w:t xml:space="preserve"> Left Active Info </w:t>
      </w:r>
      <w:r w:rsidRPr="0098528C">
        <w:rPr>
          <w:rFonts w:hint="eastAsia"/>
        </w:rPr>
        <w:t>=</w:t>
      </w:r>
      <w:r w:rsidRPr="0098528C">
        <w:t xml:space="preserve"> </w:t>
      </w:r>
      <w:r w:rsidRPr="0098528C">
        <w:rPr>
          <w:rFonts w:hint="eastAsia"/>
        </w:rPr>
        <w:t xml:space="preserve">$1 </w:t>
      </w:r>
      <w:r w:rsidRPr="0098528C">
        <w:t>TRUE</w:t>
      </w:r>
      <w:r w:rsidRPr="0098528C">
        <w:rPr>
          <w:rFonts w:hint="eastAsia"/>
        </w:rPr>
        <w:t>时，表示请求</w:t>
      </w:r>
      <w:r w:rsidRPr="0098528C">
        <w:rPr>
          <w:rFonts w:hint="eastAsia"/>
        </w:rPr>
        <w:t>ECC</w:t>
      </w:r>
      <w:r w:rsidRPr="0098528C">
        <w:rPr>
          <w:rFonts w:hint="eastAsia"/>
        </w:rPr>
        <w:t>将温度调节到信号</w:t>
      </w:r>
      <w:r w:rsidRPr="0098528C">
        <w:rPr>
          <w:b/>
          <w:i/>
        </w:rPr>
        <w:t xml:space="preserve">Request Temperature Level </w:t>
      </w:r>
      <w:r w:rsidRPr="0098528C">
        <w:rPr>
          <w:rFonts w:hint="eastAsia"/>
          <w:b/>
          <w:i/>
        </w:rPr>
        <w:t>Rear</w:t>
      </w:r>
      <w:r w:rsidRPr="0098528C">
        <w:rPr>
          <w:b/>
          <w:i/>
        </w:rPr>
        <w:t xml:space="preserve"> Left Info</w:t>
      </w:r>
      <w:r w:rsidRPr="0098528C">
        <w:rPr>
          <w:rFonts w:hint="eastAsia"/>
        </w:rPr>
        <w:t>对应的温度值</w:t>
      </w:r>
      <w:r w:rsidR="002F53B8" w:rsidRPr="0098528C">
        <w:rPr>
          <w:rFonts w:hint="eastAsia"/>
        </w:rPr>
        <w:t>，</w:t>
      </w:r>
      <w:r w:rsidR="002F53B8" w:rsidRPr="00BE5023">
        <w:rPr>
          <w:rFonts w:hint="eastAsia"/>
          <w:strike/>
        </w:rPr>
        <w:t>一段时间</w:t>
      </w:r>
      <w:r w:rsidR="002B270D" w:rsidRPr="00546985">
        <w:rPr>
          <w:rFonts w:hint="eastAsia"/>
          <w:color w:val="FF0000"/>
        </w:rPr>
        <w:t>经过标定</w:t>
      </w:r>
      <w:r w:rsidR="002B270D" w:rsidRPr="00546985">
        <w:rPr>
          <w:color w:val="FF0000"/>
        </w:rPr>
        <w:t>MIN_UPDATE_TIME</w:t>
      </w:r>
      <w:r w:rsidR="002B270D" w:rsidRPr="00546985">
        <w:rPr>
          <w:rFonts w:hint="eastAsia"/>
          <w:color w:val="FF0000"/>
        </w:rPr>
        <w:t>所定义的时长</w:t>
      </w:r>
      <w:r w:rsidR="002F53B8" w:rsidRPr="00D9786C">
        <w:rPr>
          <w:rFonts w:hint="eastAsia"/>
        </w:rPr>
        <w:t>后重新发送默认</w:t>
      </w:r>
      <w:r w:rsidR="002F53B8" w:rsidRPr="00D9786C">
        <w:rPr>
          <w:rFonts w:ascii="Segoe UI Symbol" w:hAnsi="Segoe UI Symbol" w:cs="Segoe UI Symbol" w:hint="eastAsia"/>
        </w:rPr>
        <w:t>值</w:t>
      </w:r>
      <w:r w:rsidRPr="00D9786C">
        <w:rPr>
          <w:rFonts w:hint="eastAsia"/>
        </w:rPr>
        <w:t>。</w:t>
      </w:r>
    </w:p>
    <w:p w14:paraId="74CC4CEF" w14:textId="77777777" w:rsidR="00313FA9" w:rsidRPr="0098528C" w:rsidRDefault="00313FA9" w:rsidP="00313FA9">
      <w:pPr>
        <w:ind w:firstLine="420"/>
      </w:pPr>
    </w:p>
    <w:p w14:paraId="0ED92E3A" w14:textId="69A31D02" w:rsidR="00313FA9" w:rsidRPr="0098528C" w:rsidRDefault="00313FA9" w:rsidP="00313FA9">
      <w:pPr>
        <w:ind w:firstLine="420"/>
      </w:pPr>
      <w:r w:rsidRPr="0098528C">
        <w:rPr>
          <w:rFonts w:hint="eastAsia"/>
        </w:rPr>
        <w:t>后右分区温度调节，有两种调节方式：</w:t>
      </w:r>
    </w:p>
    <w:p w14:paraId="3CCF25A3" w14:textId="3EA8A77C" w:rsidR="00313FA9" w:rsidRPr="0098528C" w:rsidRDefault="00313FA9" w:rsidP="00313FA9">
      <w:pPr>
        <w:ind w:firstLine="420"/>
      </w:pPr>
      <w:r w:rsidRPr="0098528C">
        <w:rPr>
          <w:rFonts w:hint="eastAsia"/>
        </w:rPr>
        <w:t>方式一，通过信号</w:t>
      </w:r>
      <w:r w:rsidRPr="0098528C">
        <w:rPr>
          <w:b/>
          <w:i/>
        </w:rPr>
        <w:t xml:space="preserve">Request Temperature Change </w:t>
      </w:r>
      <w:r w:rsidRPr="0098528C">
        <w:rPr>
          <w:rFonts w:hint="eastAsia"/>
          <w:b/>
          <w:i/>
        </w:rPr>
        <w:t>Rear</w:t>
      </w:r>
      <w:r w:rsidRPr="0098528C">
        <w:rPr>
          <w:b/>
          <w:i/>
        </w:rPr>
        <w:t xml:space="preserve"> </w:t>
      </w:r>
      <w:r w:rsidRPr="0098528C">
        <w:rPr>
          <w:rFonts w:hint="eastAsia"/>
          <w:b/>
          <w:i/>
        </w:rPr>
        <w:t>Right</w:t>
      </w:r>
      <w:r w:rsidRPr="0098528C">
        <w:rPr>
          <w:b/>
          <w:i/>
        </w:rPr>
        <w:t xml:space="preserve"> Info</w:t>
      </w:r>
      <w:r w:rsidRPr="0098528C">
        <w:rPr>
          <w:rFonts w:hint="eastAsia"/>
        </w:rPr>
        <w:t>进行温度增加和减少的调节</w:t>
      </w:r>
      <w:r w:rsidR="00881A75" w:rsidRPr="0098528C">
        <w:rPr>
          <w:rFonts w:hint="eastAsia"/>
        </w:rPr>
        <w:t>(</w:t>
      </w:r>
      <w:r w:rsidR="00881A75" w:rsidRPr="0098528C">
        <w:t>Range: -16.0 - 111.0, Resolution: 1</w:t>
      </w:r>
      <w:r w:rsidR="00881A75" w:rsidRPr="0098528C">
        <w:rPr>
          <w:rFonts w:hint="eastAsia"/>
        </w:rPr>
        <w:t>)</w:t>
      </w:r>
      <w:r w:rsidRPr="0098528C">
        <w:rPr>
          <w:rFonts w:hint="eastAsia"/>
        </w:rPr>
        <w:t>：</w:t>
      </w:r>
    </w:p>
    <w:p w14:paraId="71E3AB63" w14:textId="08A390AE" w:rsidR="00313FA9" w:rsidRPr="0098528C" w:rsidRDefault="00313FA9" w:rsidP="000E1C54">
      <w:pPr>
        <w:pStyle w:val="ListParagraph"/>
        <w:numPr>
          <w:ilvl w:val="0"/>
          <w:numId w:val="20"/>
        </w:numPr>
        <w:ind w:firstLineChars="0"/>
      </w:pPr>
      <w:r w:rsidRPr="0098528C">
        <w:rPr>
          <w:rFonts w:hint="eastAsia"/>
        </w:rPr>
        <w:t>默认发送值为</w:t>
      </w:r>
      <w:r w:rsidRPr="0098528C">
        <w:rPr>
          <w:rFonts w:hint="eastAsia"/>
        </w:rPr>
        <w:t>0</w:t>
      </w:r>
      <w:r w:rsidRPr="0098528C">
        <w:rPr>
          <w:rFonts w:hint="eastAsia"/>
        </w:rPr>
        <w:t>，表示没有调节的请求；</w:t>
      </w:r>
    </w:p>
    <w:p w14:paraId="0EB0A518" w14:textId="77777777" w:rsidR="000E4FA9" w:rsidRPr="0098528C" w:rsidRDefault="000E4FA9" w:rsidP="000E4FA9">
      <w:pPr>
        <w:pStyle w:val="ListParagraph"/>
        <w:numPr>
          <w:ilvl w:val="0"/>
          <w:numId w:val="20"/>
        </w:numPr>
        <w:ind w:firstLineChars="0"/>
      </w:pPr>
      <w:r w:rsidRPr="0098528C">
        <w:rPr>
          <w:rFonts w:hint="eastAsia"/>
        </w:rPr>
        <w:t>当请求温度增加</w:t>
      </w:r>
      <w:r w:rsidRPr="0098528C">
        <w:rPr>
          <w:rFonts w:hint="eastAsia"/>
        </w:rPr>
        <w:t>n</w:t>
      </w:r>
      <w:r w:rsidRPr="0098528C">
        <w:rPr>
          <w:rFonts w:hint="eastAsia"/>
        </w:rPr>
        <w:t>度的时候，发送值</w:t>
      </w:r>
      <w:r w:rsidRPr="0098528C">
        <w:rPr>
          <w:rFonts w:hint="eastAsia"/>
        </w:rPr>
        <w:t>n</w:t>
      </w:r>
      <w:r w:rsidRPr="0098528C">
        <w:rPr>
          <w:rFonts w:hint="eastAsia"/>
        </w:rPr>
        <w:t>，</w:t>
      </w:r>
      <w:r w:rsidRPr="0098528C">
        <w:rPr>
          <w:rFonts w:hint="eastAsia"/>
        </w:rPr>
        <w:t>n</w:t>
      </w:r>
      <w:r w:rsidRPr="0098528C">
        <w:rPr>
          <w:rFonts w:hint="eastAsia"/>
        </w:rPr>
        <w:t>的取值范围建议是</w:t>
      </w:r>
      <w:r w:rsidRPr="0098528C">
        <w:rPr>
          <w:rFonts w:hint="eastAsia"/>
        </w:rPr>
        <w:t>0</w:t>
      </w:r>
      <w:r w:rsidRPr="0098528C">
        <w:rPr>
          <w:rFonts w:hint="eastAsia"/>
        </w:rPr>
        <w:t>到</w:t>
      </w:r>
      <w:r w:rsidRPr="0098528C">
        <w:rPr>
          <w:rFonts w:hint="eastAsia"/>
        </w:rPr>
        <w:t>16</w:t>
      </w:r>
      <w:r w:rsidRPr="0098528C">
        <w:rPr>
          <w:rFonts w:hint="eastAsia"/>
        </w:rPr>
        <w:t>；</w:t>
      </w:r>
    </w:p>
    <w:p w14:paraId="29BA51BA" w14:textId="6F9A4560" w:rsidR="000E4FA9" w:rsidRPr="0098528C" w:rsidRDefault="000E4FA9" w:rsidP="000E4FA9">
      <w:pPr>
        <w:pStyle w:val="ListParagraph"/>
        <w:numPr>
          <w:ilvl w:val="0"/>
          <w:numId w:val="20"/>
        </w:numPr>
        <w:ind w:firstLineChars="0"/>
      </w:pPr>
      <w:r w:rsidRPr="0098528C">
        <w:rPr>
          <w:rFonts w:hint="eastAsia"/>
        </w:rPr>
        <w:t>当请求温度减少</w:t>
      </w:r>
      <w:r w:rsidRPr="0098528C">
        <w:rPr>
          <w:rFonts w:hint="eastAsia"/>
        </w:rPr>
        <w:t>n</w:t>
      </w:r>
      <w:r w:rsidRPr="0098528C">
        <w:rPr>
          <w:rFonts w:hint="eastAsia"/>
        </w:rPr>
        <w:t>度的时候，发送值为</w:t>
      </w:r>
      <w:r w:rsidRPr="0098528C">
        <w:rPr>
          <w:rFonts w:hint="eastAsia"/>
        </w:rPr>
        <w:t>-n</w:t>
      </w:r>
      <w:r w:rsidRPr="0098528C">
        <w:rPr>
          <w:rFonts w:hint="eastAsia"/>
        </w:rPr>
        <w:t>，</w:t>
      </w:r>
      <w:r w:rsidR="00FB6522" w:rsidRPr="0098528C">
        <w:rPr>
          <w:rFonts w:hint="eastAsia"/>
        </w:rPr>
        <w:t>-n</w:t>
      </w:r>
      <w:r w:rsidR="00FB6522" w:rsidRPr="0098528C">
        <w:rPr>
          <w:rFonts w:hint="eastAsia"/>
        </w:rPr>
        <w:t>的取值范围建议是</w:t>
      </w:r>
      <w:r w:rsidR="00FB6522" w:rsidRPr="0098528C">
        <w:rPr>
          <w:rFonts w:hint="eastAsia"/>
        </w:rPr>
        <w:t>-16</w:t>
      </w:r>
      <w:r w:rsidR="00FB6522" w:rsidRPr="0098528C">
        <w:rPr>
          <w:rFonts w:hint="eastAsia"/>
        </w:rPr>
        <w:t>到</w:t>
      </w:r>
      <w:r w:rsidR="00FB6522" w:rsidRPr="0098528C">
        <w:t>0</w:t>
      </w:r>
      <w:r w:rsidRPr="0098528C">
        <w:rPr>
          <w:rFonts w:hint="eastAsia"/>
        </w:rPr>
        <w:t>；</w:t>
      </w:r>
    </w:p>
    <w:p w14:paraId="2596B17B" w14:textId="77777777" w:rsidR="00313FA9" w:rsidRPr="0098528C" w:rsidRDefault="00313FA9" w:rsidP="00313FA9">
      <w:pPr>
        <w:ind w:firstLine="420"/>
      </w:pPr>
    </w:p>
    <w:p w14:paraId="212370A9" w14:textId="362D0F57" w:rsidR="00313FA9" w:rsidRPr="0098528C" w:rsidRDefault="00313FA9" w:rsidP="00313FA9">
      <w:pPr>
        <w:ind w:firstLine="420"/>
      </w:pPr>
      <w:r w:rsidRPr="0098528C">
        <w:rPr>
          <w:rFonts w:hint="eastAsia"/>
        </w:rPr>
        <w:t>方式二，通过信号</w:t>
      </w:r>
      <w:r w:rsidRPr="0098528C">
        <w:rPr>
          <w:b/>
          <w:i/>
        </w:rPr>
        <w:t xml:space="preserve">Request Temperature Level </w:t>
      </w:r>
      <w:r w:rsidR="001308FF" w:rsidRPr="0098528C">
        <w:rPr>
          <w:rFonts w:hint="eastAsia"/>
          <w:b/>
          <w:i/>
        </w:rPr>
        <w:t>Rear</w:t>
      </w:r>
      <w:r w:rsidR="001308FF" w:rsidRPr="0098528C">
        <w:rPr>
          <w:b/>
          <w:i/>
        </w:rPr>
        <w:t xml:space="preserve"> </w:t>
      </w:r>
      <w:r w:rsidRPr="0098528C">
        <w:rPr>
          <w:rFonts w:hint="eastAsia"/>
          <w:b/>
          <w:i/>
        </w:rPr>
        <w:t>Right</w:t>
      </w:r>
      <w:r w:rsidRPr="0098528C">
        <w:rPr>
          <w:b/>
          <w:i/>
        </w:rPr>
        <w:t xml:space="preserve"> Active Info</w:t>
      </w:r>
      <w:r w:rsidRPr="0098528C">
        <w:rPr>
          <w:rFonts w:hint="eastAsia"/>
        </w:rPr>
        <w:t>和</w:t>
      </w:r>
      <w:r w:rsidRPr="0098528C">
        <w:rPr>
          <w:b/>
          <w:i/>
        </w:rPr>
        <w:t xml:space="preserve">Request Temperature Level </w:t>
      </w:r>
      <w:r w:rsidR="001308FF" w:rsidRPr="0098528C">
        <w:rPr>
          <w:rFonts w:hint="eastAsia"/>
          <w:b/>
          <w:i/>
        </w:rPr>
        <w:t>Rear</w:t>
      </w:r>
      <w:r w:rsidR="001308FF" w:rsidRPr="0098528C">
        <w:rPr>
          <w:b/>
          <w:i/>
        </w:rPr>
        <w:t xml:space="preserve"> </w:t>
      </w:r>
      <w:r w:rsidRPr="0098528C">
        <w:rPr>
          <w:rFonts w:hint="eastAsia"/>
          <w:b/>
          <w:i/>
        </w:rPr>
        <w:t>Right</w:t>
      </w:r>
      <w:r w:rsidRPr="0098528C">
        <w:rPr>
          <w:b/>
          <w:i/>
        </w:rPr>
        <w:t xml:space="preserve"> Info</w:t>
      </w:r>
      <w:r w:rsidRPr="0098528C">
        <w:rPr>
          <w:rFonts w:hint="eastAsia"/>
        </w:rPr>
        <w:t>配合，设置空调到具体的温度：</w:t>
      </w:r>
    </w:p>
    <w:p w14:paraId="67A5C6FA" w14:textId="72F3FDD8" w:rsidR="00313FA9" w:rsidRPr="0098528C" w:rsidRDefault="00313FA9" w:rsidP="000E1C54">
      <w:pPr>
        <w:pStyle w:val="ListParagraph"/>
        <w:numPr>
          <w:ilvl w:val="0"/>
          <w:numId w:val="21"/>
        </w:numPr>
        <w:ind w:firstLineChars="0"/>
      </w:pPr>
      <w:r w:rsidRPr="0098528C">
        <w:rPr>
          <w:rFonts w:hint="eastAsia"/>
        </w:rPr>
        <w:t>当信号</w:t>
      </w:r>
      <w:r w:rsidRPr="0098528C">
        <w:rPr>
          <w:b/>
          <w:i/>
        </w:rPr>
        <w:t xml:space="preserve">Request Temperature Level </w:t>
      </w:r>
      <w:r w:rsidR="001308FF" w:rsidRPr="0098528C">
        <w:rPr>
          <w:rFonts w:hint="eastAsia"/>
          <w:b/>
          <w:i/>
        </w:rPr>
        <w:t>Rear</w:t>
      </w:r>
      <w:r w:rsidR="001308FF" w:rsidRPr="0098528C">
        <w:rPr>
          <w:b/>
          <w:i/>
        </w:rPr>
        <w:t xml:space="preserve"> </w:t>
      </w:r>
      <w:r w:rsidRPr="0098528C">
        <w:rPr>
          <w:b/>
          <w:i/>
        </w:rPr>
        <w:t xml:space="preserve">Left Active Info </w:t>
      </w:r>
      <w:r w:rsidRPr="0098528C">
        <w:rPr>
          <w:rFonts w:hint="eastAsia"/>
        </w:rPr>
        <w:t>=</w:t>
      </w:r>
      <w:r w:rsidRPr="0098528C">
        <w:t xml:space="preserve"> </w:t>
      </w:r>
      <w:r w:rsidRPr="0098528C">
        <w:rPr>
          <w:rFonts w:hint="eastAsia"/>
        </w:rPr>
        <w:t>$0 FALSE</w:t>
      </w:r>
      <w:r w:rsidRPr="0098528C">
        <w:rPr>
          <w:rFonts w:hint="eastAsia"/>
        </w:rPr>
        <w:t>时，</w:t>
      </w:r>
      <w:r w:rsidR="002F53B8" w:rsidRPr="0098528C">
        <w:rPr>
          <w:rFonts w:hint="eastAsia"/>
        </w:rPr>
        <w:t>默认发送值，</w:t>
      </w:r>
      <w:r w:rsidRPr="0098528C">
        <w:rPr>
          <w:rFonts w:hint="eastAsia"/>
        </w:rPr>
        <w:t>表示没有控制请求；</w:t>
      </w:r>
    </w:p>
    <w:p w14:paraId="5DCF5EE1" w14:textId="3B08835E" w:rsidR="00313FA9" w:rsidRPr="00D9786C" w:rsidRDefault="00313FA9" w:rsidP="000E1C54">
      <w:pPr>
        <w:pStyle w:val="ListParagraph"/>
        <w:numPr>
          <w:ilvl w:val="0"/>
          <w:numId w:val="21"/>
        </w:numPr>
        <w:ind w:firstLineChars="0"/>
      </w:pPr>
      <w:r w:rsidRPr="0098528C">
        <w:rPr>
          <w:rFonts w:hint="eastAsia"/>
        </w:rPr>
        <w:t>当信号</w:t>
      </w:r>
      <w:r w:rsidRPr="0098528C">
        <w:rPr>
          <w:b/>
          <w:i/>
        </w:rPr>
        <w:t xml:space="preserve">Request Temperature Level </w:t>
      </w:r>
      <w:r w:rsidR="001308FF" w:rsidRPr="0098528C">
        <w:rPr>
          <w:rFonts w:hint="eastAsia"/>
          <w:b/>
          <w:i/>
        </w:rPr>
        <w:t>Rear</w:t>
      </w:r>
      <w:r w:rsidR="001308FF" w:rsidRPr="0098528C">
        <w:rPr>
          <w:b/>
          <w:i/>
        </w:rPr>
        <w:t xml:space="preserve"> </w:t>
      </w:r>
      <w:r w:rsidRPr="0098528C">
        <w:rPr>
          <w:b/>
          <w:i/>
        </w:rPr>
        <w:t xml:space="preserve">Left Active Info </w:t>
      </w:r>
      <w:r w:rsidRPr="0098528C">
        <w:rPr>
          <w:rFonts w:hint="eastAsia"/>
        </w:rPr>
        <w:t>=</w:t>
      </w:r>
      <w:r w:rsidRPr="0098528C">
        <w:t xml:space="preserve"> </w:t>
      </w:r>
      <w:r w:rsidRPr="0098528C">
        <w:rPr>
          <w:rFonts w:hint="eastAsia"/>
        </w:rPr>
        <w:t xml:space="preserve">$1 </w:t>
      </w:r>
      <w:r w:rsidRPr="0098528C">
        <w:t>TRUE</w:t>
      </w:r>
      <w:r w:rsidRPr="0098528C">
        <w:rPr>
          <w:rFonts w:hint="eastAsia"/>
        </w:rPr>
        <w:t>时，表示请求</w:t>
      </w:r>
      <w:r w:rsidRPr="0098528C">
        <w:rPr>
          <w:rFonts w:hint="eastAsia"/>
        </w:rPr>
        <w:t>ECC</w:t>
      </w:r>
      <w:r w:rsidRPr="0098528C">
        <w:rPr>
          <w:rFonts w:hint="eastAsia"/>
        </w:rPr>
        <w:t>将温度调节到信号</w:t>
      </w:r>
      <w:r w:rsidRPr="0098528C">
        <w:rPr>
          <w:b/>
          <w:i/>
        </w:rPr>
        <w:t xml:space="preserve">Request Temperature Level </w:t>
      </w:r>
      <w:r w:rsidR="001308FF" w:rsidRPr="0098528C">
        <w:rPr>
          <w:rFonts w:hint="eastAsia"/>
          <w:b/>
          <w:i/>
        </w:rPr>
        <w:t>Rear</w:t>
      </w:r>
      <w:r w:rsidR="001308FF" w:rsidRPr="0098528C">
        <w:rPr>
          <w:b/>
          <w:i/>
        </w:rPr>
        <w:t xml:space="preserve"> </w:t>
      </w:r>
      <w:r w:rsidRPr="0098528C">
        <w:rPr>
          <w:b/>
          <w:i/>
        </w:rPr>
        <w:t>Left Info</w:t>
      </w:r>
      <w:r w:rsidRPr="0098528C">
        <w:rPr>
          <w:rFonts w:hint="eastAsia"/>
        </w:rPr>
        <w:t>对应的温度值</w:t>
      </w:r>
      <w:r w:rsidR="002F53B8" w:rsidRPr="0098528C">
        <w:rPr>
          <w:rFonts w:hint="eastAsia"/>
        </w:rPr>
        <w:t>，</w:t>
      </w:r>
      <w:r w:rsidR="002F53B8" w:rsidRPr="00BE5023">
        <w:rPr>
          <w:rFonts w:hint="eastAsia"/>
          <w:strike/>
        </w:rPr>
        <w:t>一段时间</w:t>
      </w:r>
      <w:r w:rsidR="002B270D" w:rsidRPr="00546985">
        <w:rPr>
          <w:rFonts w:hint="eastAsia"/>
          <w:color w:val="FF0000"/>
        </w:rPr>
        <w:t>经过标定</w:t>
      </w:r>
      <w:r w:rsidR="002B270D" w:rsidRPr="00546985">
        <w:rPr>
          <w:color w:val="FF0000"/>
        </w:rPr>
        <w:t>MIN_UPDATE_TIME</w:t>
      </w:r>
      <w:r w:rsidR="002B270D" w:rsidRPr="00546985">
        <w:rPr>
          <w:rFonts w:hint="eastAsia"/>
          <w:color w:val="FF0000"/>
        </w:rPr>
        <w:t>所定义的时长</w:t>
      </w:r>
      <w:r w:rsidR="002F53B8" w:rsidRPr="00D9786C">
        <w:rPr>
          <w:rFonts w:hint="eastAsia"/>
        </w:rPr>
        <w:t>后重新发送默认</w:t>
      </w:r>
      <w:r w:rsidR="002F53B8" w:rsidRPr="00D9786C">
        <w:rPr>
          <w:rFonts w:ascii="Segoe UI Symbol" w:hAnsi="Segoe UI Symbol" w:cs="Segoe UI Symbol" w:hint="eastAsia"/>
        </w:rPr>
        <w:t>值</w:t>
      </w:r>
      <w:r w:rsidRPr="00D9786C">
        <w:rPr>
          <w:rFonts w:hint="eastAsia"/>
        </w:rPr>
        <w:t>。</w:t>
      </w:r>
    </w:p>
    <w:p w14:paraId="32F2792F" w14:textId="2C73FA6D" w:rsidR="001308FF" w:rsidRPr="00D9786C" w:rsidRDefault="001308FF" w:rsidP="001308FF"/>
    <w:p w14:paraId="785AEC87" w14:textId="321435D4" w:rsidR="00BE1556" w:rsidRPr="0098528C" w:rsidRDefault="00BE1556" w:rsidP="001308FF">
      <w:pPr>
        <w:rPr>
          <w:b/>
          <w:u w:val="single"/>
        </w:rPr>
      </w:pPr>
      <w:r w:rsidRPr="0098528C">
        <w:rPr>
          <w:rFonts w:hint="eastAsia"/>
          <w:b/>
          <w:u w:val="single"/>
        </w:rPr>
        <w:t>信号接收</w:t>
      </w:r>
    </w:p>
    <w:p w14:paraId="4C61DEF4" w14:textId="3B1D2A54" w:rsidR="00BE1556" w:rsidRPr="0098528C" w:rsidRDefault="00BE1556" w:rsidP="001308FF">
      <w:r w:rsidRPr="0098528C">
        <w:rPr>
          <w:rFonts w:hint="eastAsia"/>
        </w:rPr>
        <w:t>N/A</w:t>
      </w:r>
    </w:p>
    <w:p w14:paraId="085A77AE" w14:textId="77777777" w:rsidR="00BE1556" w:rsidRPr="0098528C" w:rsidRDefault="00BE1556" w:rsidP="001308FF"/>
    <w:p w14:paraId="6074AD2A" w14:textId="0EBE3B38" w:rsidR="001308FF" w:rsidRPr="0098528C" w:rsidRDefault="001308FF" w:rsidP="001308FF">
      <w:r w:rsidRPr="0098528C">
        <w:t>Update Time: 10ms</w:t>
      </w:r>
    </w:p>
    <w:p w14:paraId="32F7DF50" w14:textId="5EDCAB04" w:rsidR="006C76BB" w:rsidRPr="0098528C" w:rsidRDefault="001308FF" w:rsidP="001308FF">
      <w:r w:rsidRPr="0098528C">
        <w:lastRenderedPageBreak/>
        <w:t>Periodic Interval: 50</w:t>
      </w:r>
      <w:r w:rsidRPr="0098528C">
        <w:rPr>
          <w:rFonts w:hint="eastAsia"/>
        </w:rPr>
        <w:t>0</w:t>
      </w:r>
      <w:r w:rsidRPr="0098528C">
        <w:t>ms</w:t>
      </w:r>
    </w:p>
    <w:p w14:paraId="5299A4CC" w14:textId="77777777" w:rsidR="001308FF" w:rsidRPr="0098528C" w:rsidRDefault="001308FF" w:rsidP="001308FF"/>
    <w:p w14:paraId="78FF21DA" w14:textId="77777777" w:rsidR="00582878" w:rsidRPr="0098528C" w:rsidRDefault="00582878" w:rsidP="00582878">
      <w:r w:rsidRPr="0098528C">
        <w:rPr>
          <w:rFonts w:hint="eastAsia"/>
          <w:b/>
          <w:u w:val="single"/>
        </w:rPr>
        <w:t>功能安全：</w:t>
      </w:r>
      <w:r w:rsidRPr="0098528C">
        <w:rPr>
          <w:rFonts w:hint="eastAsia"/>
        </w:rPr>
        <w:t>QM</w:t>
      </w:r>
    </w:p>
    <w:p w14:paraId="6EC2A88C" w14:textId="35D84D8D" w:rsidR="00582878" w:rsidRPr="0098528C" w:rsidRDefault="00582878" w:rsidP="00582878">
      <w:r w:rsidRPr="0098528C">
        <w:rPr>
          <w:rFonts w:hint="eastAsia"/>
          <w:b/>
          <w:u w:val="single"/>
        </w:rPr>
        <w:t>支持的整车电源模式：</w:t>
      </w:r>
      <w:r w:rsidR="00563D5C" w:rsidRPr="0098528C">
        <w:rPr>
          <w:rFonts w:hint="eastAsia"/>
        </w:rPr>
        <w:t>Power</w:t>
      </w:r>
      <w:r w:rsidR="00563D5C" w:rsidRPr="0098528C">
        <w:t xml:space="preserve"> </w:t>
      </w:r>
      <w:r w:rsidR="00563D5C" w:rsidRPr="0098528C">
        <w:rPr>
          <w:rFonts w:hint="eastAsia"/>
        </w:rPr>
        <w:t>Mode</w:t>
      </w:r>
      <w:r w:rsidR="00563D5C" w:rsidRPr="0098528C">
        <w:t xml:space="preserve"> </w:t>
      </w:r>
      <w:r w:rsidR="00563D5C" w:rsidRPr="0098528C">
        <w:rPr>
          <w:rFonts w:hint="eastAsia"/>
        </w:rPr>
        <w:t>ON</w:t>
      </w:r>
    </w:p>
    <w:p w14:paraId="17DF930A" w14:textId="60988D13" w:rsidR="001308FF" w:rsidRPr="0098528C" w:rsidRDefault="001308FF" w:rsidP="001308FF">
      <w:pPr>
        <w:pStyle w:val="Heading4"/>
      </w:pPr>
      <w:r w:rsidRPr="0098528C">
        <w:t>GB</w:t>
      </w:r>
      <w:r w:rsidRPr="0098528C">
        <w:rPr>
          <w:rFonts w:hint="eastAsia"/>
        </w:rPr>
        <w:t>温度调节</w:t>
      </w:r>
    </w:p>
    <w:p w14:paraId="68C14614" w14:textId="77777777" w:rsidR="0057170C" w:rsidRPr="0098528C" w:rsidRDefault="0057170C" w:rsidP="0057170C">
      <w:pPr>
        <w:rPr>
          <w:b/>
          <w:u w:val="single"/>
        </w:rPr>
      </w:pPr>
      <w:r w:rsidRPr="0098528C">
        <w:rPr>
          <w:rFonts w:hint="eastAsia"/>
          <w:b/>
          <w:u w:val="single"/>
        </w:rPr>
        <w:t>信号发送</w:t>
      </w:r>
    </w:p>
    <w:p w14:paraId="59AA6A2B" w14:textId="77777777" w:rsidR="0057170C" w:rsidRPr="0098528C" w:rsidRDefault="0057170C" w:rsidP="0057170C">
      <w:r w:rsidRPr="0098528C">
        <w:tab/>
      </w:r>
      <w:r w:rsidRPr="0098528C">
        <w:rPr>
          <w:rFonts w:hint="eastAsia"/>
        </w:rPr>
        <w:t>前左分区温度调节，有两种调节方式：</w:t>
      </w:r>
    </w:p>
    <w:p w14:paraId="79B7EBF4" w14:textId="2F03E889" w:rsidR="0057170C" w:rsidRPr="00D9786C" w:rsidRDefault="0057170C" w:rsidP="0057170C">
      <w:pPr>
        <w:ind w:firstLine="420"/>
      </w:pPr>
      <w:commentRangeStart w:id="46"/>
      <w:r w:rsidRPr="0098528C">
        <w:rPr>
          <w:rFonts w:hint="eastAsia"/>
        </w:rPr>
        <w:t>方式一，通过信号</w:t>
      </w:r>
      <w:r w:rsidR="00272FBB" w:rsidRPr="00546985">
        <w:rPr>
          <w:rFonts w:eastAsia="Times New Roman"/>
          <w:b/>
          <w:bCs/>
          <w:i/>
          <w:iCs/>
        </w:rPr>
        <w:t>HVAC Infotainment Controls Request 2 : Temperature Left Level Change</w:t>
      </w:r>
      <w:r w:rsidRPr="00D9786C">
        <w:rPr>
          <w:rFonts w:hint="eastAsia"/>
        </w:rPr>
        <w:t>进行温度增加和减少的调节</w:t>
      </w:r>
      <w:r w:rsidR="003A132C" w:rsidRPr="00D9786C">
        <w:rPr>
          <w:rFonts w:hint="eastAsia"/>
        </w:rPr>
        <w:t>(</w:t>
      </w:r>
      <w:r w:rsidR="00A23BA9" w:rsidRPr="00D9786C">
        <w:t>Range</w:t>
      </w:r>
      <w:r w:rsidR="003A132C" w:rsidRPr="00D9786C">
        <w:t xml:space="preserve">: -40-40, </w:t>
      </w:r>
      <w:r w:rsidR="00A23BA9" w:rsidRPr="00D9786C">
        <w:t>Resolution</w:t>
      </w:r>
      <w:r w:rsidR="003A132C" w:rsidRPr="00D9786C">
        <w:t>: 1</w:t>
      </w:r>
      <w:r w:rsidR="003A132C" w:rsidRPr="00D9786C">
        <w:rPr>
          <w:rFonts w:hint="eastAsia"/>
        </w:rPr>
        <w:t>)</w:t>
      </w:r>
      <w:r w:rsidRPr="00D9786C">
        <w:rPr>
          <w:rFonts w:hint="eastAsia"/>
        </w:rPr>
        <w:t>：</w:t>
      </w:r>
      <w:commentRangeEnd w:id="46"/>
      <w:r w:rsidR="003C3220" w:rsidRPr="00D9786C">
        <w:rPr>
          <w:rStyle w:val="CommentReference"/>
        </w:rPr>
        <w:commentReference w:id="46"/>
      </w:r>
    </w:p>
    <w:p w14:paraId="1FE3E4E8" w14:textId="3FF997E1" w:rsidR="0057170C" w:rsidRPr="00D9786C" w:rsidRDefault="0057170C" w:rsidP="000119FF">
      <w:pPr>
        <w:pStyle w:val="ListParagraph"/>
        <w:numPr>
          <w:ilvl w:val="0"/>
          <w:numId w:val="59"/>
        </w:numPr>
        <w:ind w:firstLineChars="0"/>
      </w:pPr>
      <w:r w:rsidRPr="00D9786C">
        <w:rPr>
          <w:rFonts w:hint="eastAsia"/>
        </w:rPr>
        <w:t>默认发送值为</w:t>
      </w:r>
      <w:r w:rsidRPr="00D9786C">
        <w:rPr>
          <w:rFonts w:hint="eastAsia"/>
        </w:rPr>
        <w:t>0</w:t>
      </w:r>
      <w:r w:rsidRPr="00D9786C">
        <w:rPr>
          <w:rFonts w:hint="eastAsia"/>
        </w:rPr>
        <w:t>，表示没有调节的请求；</w:t>
      </w:r>
    </w:p>
    <w:p w14:paraId="77557DC0" w14:textId="62779346" w:rsidR="000E4FA9" w:rsidRPr="00D9786C" w:rsidRDefault="000E4FA9" w:rsidP="000119FF">
      <w:pPr>
        <w:pStyle w:val="ListParagraph"/>
        <w:numPr>
          <w:ilvl w:val="0"/>
          <w:numId w:val="59"/>
        </w:numPr>
        <w:ind w:firstLineChars="0"/>
      </w:pPr>
      <w:r w:rsidRPr="00D9786C">
        <w:rPr>
          <w:rFonts w:hint="eastAsia"/>
        </w:rPr>
        <w:t>当请求温度增加</w:t>
      </w:r>
      <w:r w:rsidRPr="00D9786C">
        <w:rPr>
          <w:rFonts w:hint="eastAsia"/>
        </w:rPr>
        <w:t>n</w:t>
      </w:r>
      <w:r w:rsidRPr="00D9786C">
        <w:rPr>
          <w:rFonts w:hint="eastAsia"/>
        </w:rPr>
        <w:t>度的时候，发送值</w:t>
      </w:r>
      <w:r w:rsidRPr="00D9786C">
        <w:t>n</w:t>
      </w:r>
      <w:r w:rsidRPr="00D9786C">
        <w:rPr>
          <w:rFonts w:hint="eastAsia"/>
        </w:rPr>
        <w:t>，</w:t>
      </w:r>
      <w:r w:rsidRPr="0098528C">
        <w:rPr>
          <w:rFonts w:hint="eastAsia"/>
        </w:rPr>
        <w:t>n</w:t>
      </w:r>
      <w:r w:rsidRPr="0098528C">
        <w:rPr>
          <w:rFonts w:hint="eastAsia"/>
        </w:rPr>
        <w:t>的取值范围建议是</w:t>
      </w:r>
      <w:r w:rsidRPr="0098528C">
        <w:rPr>
          <w:rFonts w:hint="eastAsia"/>
        </w:rPr>
        <w:t>0</w:t>
      </w:r>
      <w:r w:rsidRPr="0098528C">
        <w:rPr>
          <w:rFonts w:hint="eastAsia"/>
        </w:rPr>
        <w:t>到</w:t>
      </w:r>
      <w:r w:rsidR="00FB64D7" w:rsidRPr="00546985">
        <w:t>3</w:t>
      </w:r>
      <w:r w:rsidRPr="00D9786C">
        <w:rPr>
          <w:rFonts w:hint="eastAsia"/>
        </w:rPr>
        <w:t>；</w:t>
      </w:r>
    </w:p>
    <w:p w14:paraId="25C6261D" w14:textId="5551CE01" w:rsidR="000E4FA9" w:rsidRPr="00D9786C" w:rsidRDefault="000E4FA9" w:rsidP="000119FF">
      <w:pPr>
        <w:pStyle w:val="ListParagraph"/>
        <w:numPr>
          <w:ilvl w:val="0"/>
          <w:numId w:val="59"/>
        </w:numPr>
        <w:ind w:firstLineChars="0"/>
      </w:pPr>
      <w:r w:rsidRPr="00D9786C">
        <w:rPr>
          <w:rFonts w:hint="eastAsia"/>
        </w:rPr>
        <w:t>当请求温度减少</w:t>
      </w:r>
      <w:r w:rsidRPr="00D9786C">
        <w:rPr>
          <w:rFonts w:hint="eastAsia"/>
        </w:rPr>
        <w:t>n</w:t>
      </w:r>
      <w:r w:rsidRPr="00D9786C">
        <w:rPr>
          <w:rFonts w:hint="eastAsia"/>
        </w:rPr>
        <w:t>度的时候，发送值为</w:t>
      </w:r>
      <w:r w:rsidRPr="00D9786C">
        <w:rPr>
          <w:rFonts w:hint="eastAsia"/>
        </w:rPr>
        <w:t>-n</w:t>
      </w:r>
      <w:r w:rsidRPr="00D9786C">
        <w:rPr>
          <w:rFonts w:hint="eastAsia"/>
        </w:rPr>
        <w:t>，</w:t>
      </w:r>
      <w:r w:rsidR="002F53B8" w:rsidRPr="00D9786C">
        <w:rPr>
          <w:rFonts w:hint="eastAsia"/>
        </w:rPr>
        <w:t>-</w:t>
      </w:r>
      <w:r w:rsidRPr="00D9786C">
        <w:rPr>
          <w:rFonts w:hint="eastAsia"/>
        </w:rPr>
        <w:t>n</w:t>
      </w:r>
      <w:r w:rsidRPr="00D9786C">
        <w:rPr>
          <w:rFonts w:hint="eastAsia"/>
        </w:rPr>
        <w:t>的取值范围建议是</w:t>
      </w:r>
      <w:r w:rsidR="00FB64D7" w:rsidRPr="00BE5023">
        <w:t>-4</w:t>
      </w:r>
      <w:r w:rsidRPr="00D9786C">
        <w:rPr>
          <w:rFonts w:hint="eastAsia"/>
        </w:rPr>
        <w:t>到</w:t>
      </w:r>
      <w:r w:rsidRPr="00D9786C">
        <w:rPr>
          <w:rFonts w:hint="eastAsia"/>
        </w:rPr>
        <w:t>0</w:t>
      </w:r>
      <w:r w:rsidRPr="00D9786C">
        <w:rPr>
          <w:rFonts w:hint="eastAsia"/>
        </w:rPr>
        <w:t>；</w:t>
      </w:r>
    </w:p>
    <w:p w14:paraId="64CA571B" w14:textId="77777777" w:rsidR="0057170C" w:rsidRPr="0098528C" w:rsidRDefault="0057170C" w:rsidP="0057170C">
      <w:pPr>
        <w:ind w:left="420"/>
      </w:pPr>
    </w:p>
    <w:p w14:paraId="417C8272" w14:textId="7A6B5174" w:rsidR="0057170C" w:rsidRPr="00D9786C" w:rsidRDefault="0057170C" w:rsidP="0057170C">
      <w:pPr>
        <w:ind w:firstLine="420"/>
      </w:pPr>
      <w:r w:rsidRPr="0098528C">
        <w:rPr>
          <w:rFonts w:hint="eastAsia"/>
        </w:rPr>
        <w:t>方式二，通过信号</w:t>
      </w:r>
      <w:commentRangeStart w:id="47"/>
      <w:r w:rsidR="00284BCC" w:rsidRPr="00546985">
        <w:rPr>
          <w:b/>
          <w:i/>
        </w:rPr>
        <w:t>INFO Request Temperature Level Front Left Active</w:t>
      </w:r>
      <w:commentRangeEnd w:id="47"/>
      <w:r w:rsidR="00FB64D7" w:rsidRPr="00D9786C">
        <w:rPr>
          <w:rStyle w:val="CommentReference"/>
        </w:rPr>
        <w:commentReference w:id="47"/>
      </w:r>
      <w:r w:rsidRPr="00D9786C">
        <w:rPr>
          <w:rFonts w:hint="eastAsia"/>
        </w:rPr>
        <w:t>和</w:t>
      </w:r>
      <w:r w:rsidR="00FB64D7" w:rsidRPr="00D9786C">
        <w:rPr>
          <w:b/>
          <w:i/>
        </w:rPr>
        <w:t>INFO Request Temperature Level Front Left</w:t>
      </w:r>
      <w:r w:rsidRPr="00D9786C">
        <w:rPr>
          <w:rFonts w:hint="eastAsia"/>
        </w:rPr>
        <w:t>配合，设置空调到具体的温度：</w:t>
      </w:r>
    </w:p>
    <w:p w14:paraId="60A52EDF" w14:textId="7BD84D49" w:rsidR="0057170C" w:rsidRPr="0098528C" w:rsidRDefault="0057170C" w:rsidP="000119FF">
      <w:pPr>
        <w:pStyle w:val="ListParagraph"/>
        <w:numPr>
          <w:ilvl w:val="0"/>
          <w:numId w:val="60"/>
        </w:numPr>
        <w:ind w:firstLineChars="0"/>
      </w:pPr>
      <w:r w:rsidRPr="0098528C">
        <w:rPr>
          <w:rFonts w:hint="eastAsia"/>
        </w:rPr>
        <w:t>当信号</w:t>
      </w:r>
      <w:r w:rsidR="00284BCC" w:rsidRPr="0098528C">
        <w:rPr>
          <w:b/>
          <w:i/>
        </w:rPr>
        <w:t>INFO Request Temperature Level Front Left Active</w:t>
      </w:r>
      <w:r w:rsidRPr="0098528C">
        <w:rPr>
          <w:b/>
          <w:i/>
        </w:rPr>
        <w:t xml:space="preserve"> </w:t>
      </w:r>
      <w:r w:rsidRPr="0098528C">
        <w:rPr>
          <w:rFonts w:hint="eastAsia"/>
        </w:rPr>
        <w:t>=</w:t>
      </w:r>
      <w:r w:rsidRPr="0098528C">
        <w:t xml:space="preserve"> </w:t>
      </w:r>
      <w:r w:rsidRPr="0098528C">
        <w:rPr>
          <w:rFonts w:hint="eastAsia"/>
        </w:rPr>
        <w:t>$0 FALSE</w:t>
      </w:r>
      <w:r w:rsidRPr="0098528C">
        <w:rPr>
          <w:rFonts w:hint="eastAsia"/>
        </w:rPr>
        <w:t>时，</w:t>
      </w:r>
      <w:r w:rsidR="002F53B8" w:rsidRPr="0098528C">
        <w:rPr>
          <w:rFonts w:hint="eastAsia"/>
        </w:rPr>
        <w:t>默认发送值，</w:t>
      </w:r>
      <w:r w:rsidRPr="0098528C">
        <w:rPr>
          <w:rFonts w:hint="eastAsia"/>
        </w:rPr>
        <w:t>表示没有控制请求；</w:t>
      </w:r>
    </w:p>
    <w:p w14:paraId="3C040A96" w14:textId="644CD61C" w:rsidR="0057170C" w:rsidRPr="00D9786C" w:rsidRDefault="0057170C" w:rsidP="002B270D">
      <w:pPr>
        <w:pStyle w:val="ListParagraph"/>
        <w:numPr>
          <w:ilvl w:val="0"/>
          <w:numId w:val="60"/>
        </w:numPr>
        <w:ind w:firstLineChars="0"/>
      </w:pPr>
      <w:r w:rsidRPr="0098528C">
        <w:rPr>
          <w:rFonts w:hint="eastAsia"/>
        </w:rPr>
        <w:t>当信号</w:t>
      </w:r>
      <w:r w:rsidR="00284BCC" w:rsidRPr="0098528C">
        <w:rPr>
          <w:b/>
          <w:i/>
        </w:rPr>
        <w:t>INFO Request Temperature Level Front Left Active</w:t>
      </w:r>
      <w:r w:rsidRPr="0098528C">
        <w:rPr>
          <w:b/>
          <w:i/>
        </w:rPr>
        <w:t xml:space="preserve"> </w:t>
      </w:r>
      <w:r w:rsidRPr="0098528C">
        <w:rPr>
          <w:rFonts w:hint="eastAsia"/>
        </w:rPr>
        <w:t>=</w:t>
      </w:r>
      <w:r w:rsidRPr="0098528C">
        <w:t xml:space="preserve"> </w:t>
      </w:r>
      <w:r w:rsidRPr="0098528C">
        <w:rPr>
          <w:rFonts w:hint="eastAsia"/>
        </w:rPr>
        <w:t xml:space="preserve">$1 </w:t>
      </w:r>
      <w:r w:rsidRPr="0098528C">
        <w:t>TRUE</w:t>
      </w:r>
      <w:r w:rsidRPr="0098528C">
        <w:rPr>
          <w:rFonts w:hint="eastAsia"/>
        </w:rPr>
        <w:t>时，表示请求</w:t>
      </w:r>
      <w:r w:rsidRPr="0098528C">
        <w:rPr>
          <w:rFonts w:hint="eastAsia"/>
        </w:rPr>
        <w:t>ECC</w:t>
      </w:r>
      <w:r w:rsidRPr="0098528C">
        <w:rPr>
          <w:rFonts w:hint="eastAsia"/>
        </w:rPr>
        <w:t>将温度调节到信号</w:t>
      </w:r>
      <w:r w:rsidR="00284BCC" w:rsidRPr="0098528C">
        <w:rPr>
          <w:b/>
          <w:i/>
        </w:rPr>
        <w:t>INFO Request Temperature Level Front Left</w:t>
      </w:r>
      <w:r w:rsidRPr="0098528C">
        <w:rPr>
          <w:rFonts w:hint="eastAsia"/>
        </w:rPr>
        <w:t>对应的温度值</w:t>
      </w:r>
      <w:r w:rsidR="00284BCC" w:rsidRPr="0098528C">
        <w:rPr>
          <w:rFonts w:hint="eastAsia"/>
        </w:rPr>
        <w:t>(</w:t>
      </w:r>
      <w:r w:rsidR="00A23BA9" w:rsidRPr="0098528C">
        <w:t>Range</w:t>
      </w:r>
      <w:r w:rsidR="00284BCC" w:rsidRPr="0098528C">
        <w:t>: -</w:t>
      </w:r>
      <w:r w:rsidR="00284BCC" w:rsidRPr="0098528C">
        <w:rPr>
          <w:rFonts w:hint="eastAsia"/>
        </w:rPr>
        <w:t>16</w:t>
      </w:r>
      <w:r w:rsidR="00284BCC" w:rsidRPr="0098528C">
        <w:t>-</w:t>
      </w:r>
      <w:r w:rsidR="00284BCC" w:rsidRPr="0098528C">
        <w:rPr>
          <w:rFonts w:hint="eastAsia"/>
        </w:rPr>
        <w:t>100</w:t>
      </w:r>
      <w:r w:rsidR="00284BCC" w:rsidRPr="0098528C">
        <w:t xml:space="preserve">, </w:t>
      </w:r>
      <w:r w:rsidR="00A23BA9" w:rsidRPr="0098528C">
        <w:t>Resolution</w:t>
      </w:r>
      <w:r w:rsidR="00284BCC" w:rsidRPr="0098528C">
        <w:t>: 1</w:t>
      </w:r>
      <w:r w:rsidR="00284BCC" w:rsidRPr="0098528C">
        <w:rPr>
          <w:rFonts w:hint="eastAsia"/>
        </w:rPr>
        <w:t>)</w:t>
      </w:r>
      <w:r w:rsidR="002F53B8" w:rsidRPr="0098528C">
        <w:rPr>
          <w:rFonts w:hint="eastAsia"/>
        </w:rPr>
        <w:t>，</w:t>
      </w:r>
      <w:r w:rsidR="002F53B8" w:rsidRPr="0098528C">
        <w:rPr>
          <w:rFonts w:hint="eastAsia"/>
        </w:rPr>
        <w:t xml:space="preserve"> </w:t>
      </w:r>
      <w:r w:rsidR="002F53B8" w:rsidRPr="00546985">
        <w:rPr>
          <w:rFonts w:hint="eastAsia"/>
          <w:strike/>
        </w:rPr>
        <w:t>一段时间</w:t>
      </w:r>
      <w:r w:rsidR="002B270D" w:rsidRPr="00546985">
        <w:rPr>
          <w:rFonts w:hint="eastAsia"/>
          <w:color w:val="FF0000"/>
        </w:rPr>
        <w:t>经过标定</w:t>
      </w:r>
      <w:r w:rsidR="002B270D" w:rsidRPr="00546985">
        <w:rPr>
          <w:color w:val="FF0000"/>
        </w:rPr>
        <w:t>MIN_UPDATE_TIME</w:t>
      </w:r>
      <w:r w:rsidR="002B270D" w:rsidRPr="00546985">
        <w:rPr>
          <w:rFonts w:hint="eastAsia"/>
          <w:color w:val="FF0000"/>
        </w:rPr>
        <w:t>所定义的时长</w:t>
      </w:r>
      <w:r w:rsidR="002F53B8" w:rsidRPr="00D9786C">
        <w:rPr>
          <w:rFonts w:hint="eastAsia"/>
        </w:rPr>
        <w:t>后重新发送默认</w:t>
      </w:r>
      <w:r w:rsidR="002F53B8" w:rsidRPr="00D9786C">
        <w:rPr>
          <w:rFonts w:ascii="Segoe UI Symbol" w:hAnsi="Segoe UI Symbol" w:cs="Segoe UI Symbol" w:hint="eastAsia"/>
        </w:rPr>
        <w:t>值</w:t>
      </w:r>
      <w:r w:rsidRPr="00D9786C">
        <w:rPr>
          <w:rFonts w:hint="eastAsia"/>
        </w:rPr>
        <w:t>。</w:t>
      </w:r>
    </w:p>
    <w:p w14:paraId="0216F3B6" w14:textId="54F21FB3" w:rsidR="0057170C" w:rsidRPr="0098528C" w:rsidRDefault="0057170C" w:rsidP="0057170C"/>
    <w:p w14:paraId="733EE53C" w14:textId="77777777" w:rsidR="0057170C" w:rsidRPr="0098528C" w:rsidRDefault="0057170C" w:rsidP="0057170C">
      <w:r w:rsidRPr="0098528C">
        <w:t>Update Time: 10ms</w:t>
      </w:r>
    </w:p>
    <w:p w14:paraId="4EED2FAC" w14:textId="426A1535" w:rsidR="0057170C" w:rsidRPr="0098528C" w:rsidRDefault="0057170C" w:rsidP="0057170C">
      <w:r w:rsidRPr="0098528C">
        <w:t xml:space="preserve">Periodic Interval: </w:t>
      </w:r>
      <w:r w:rsidR="003A132C" w:rsidRPr="0098528C">
        <w:t>10</w:t>
      </w:r>
      <w:r w:rsidRPr="0098528C">
        <w:t>0</w:t>
      </w:r>
      <w:r w:rsidRPr="0098528C">
        <w:rPr>
          <w:rFonts w:hint="eastAsia"/>
        </w:rPr>
        <w:t>0</w:t>
      </w:r>
      <w:r w:rsidRPr="0098528C">
        <w:t>ms</w:t>
      </w:r>
    </w:p>
    <w:p w14:paraId="7C4AC381" w14:textId="57C588CA" w:rsidR="0057170C" w:rsidRPr="0098528C" w:rsidRDefault="0057170C" w:rsidP="0057170C">
      <w:r w:rsidRPr="0098528C">
        <w:t xml:space="preserve">Alive Rolling Count (ARC) required: </w:t>
      </w:r>
      <w:r w:rsidR="003A132C" w:rsidRPr="0098528C">
        <w:t>Yes</w:t>
      </w:r>
    </w:p>
    <w:p w14:paraId="5B3B2CE3" w14:textId="18352F0E" w:rsidR="0057170C" w:rsidRPr="0098528C" w:rsidRDefault="0057170C" w:rsidP="0057170C">
      <w:r w:rsidRPr="0098528C">
        <w:t xml:space="preserve">Protection Value/Checksum (PV) required: </w:t>
      </w:r>
      <w:r w:rsidR="003A132C" w:rsidRPr="0098528C">
        <w:t>Yes</w:t>
      </w:r>
    </w:p>
    <w:p w14:paraId="5BA7F1BF" w14:textId="77777777" w:rsidR="0057170C" w:rsidRPr="0098528C" w:rsidRDefault="0057170C" w:rsidP="0057170C"/>
    <w:p w14:paraId="45905114" w14:textId="77777777" w:rsidR="0057170C" w:rsidRPr="0098528C" w:rsidRDefault="0057170C" w:rsidP="0057170C">
      <w:pPr>
        <w:ind w:firstLine="420"/>
      </w:pPr>
      <w:r w:rsidRPr="0098528C">
        <w:rPr>
          <w:rFonts w:hint="eastAsia"/>
        </w:rPr>
        <w:t>前右分区温度调节，有两种调节方式：</w:t>
      </w:r>
    </w:p>
    <w:p w14:paraId="4C833C71" w14:textId="313514A5" w:rsidR="0057170C" w:rsidRPr="0098528C" w:rsidRDefault="0057170C" w:rsidP="0057170C">
      <w:pPr>
        <w:ind w:firstLine="420"/>
      </w:pPr>
      <w:r w:rsidRPr="0098528C">
        <w:rPr>
          <w:rFonts w:hint="eastAsia"/>
        </w:rPr>
        <w:t>方式一，通过信号</w:t>
      </w:r>
      <w:r w:rsidR="00284BCC" w:rsidRPr="0098528C">
        <w:rPr>
          <w:b/>
          <w:i/>
        </w:rPr>
        <w:t>INFO Request Temperature Change Front Right</w:t>
      </w:r>
      <w:r w:rsidRPr="0098528C">
        <w:rPr>
          <w:rFonts w:hint="eastAsia"/>
        </w:rPr>
        <w:t>进行温度增加和减少的调节</w:t>
      </w:r>
      <w:r w:rsidR="003A132C" w:rsidRPr="0098528C">
        <w:rPr>
          <w:rFonts w:hint="eastAsia"/>
        </w:rPr>
        <w:t>(</w:t>
      </w:r>
      <w:r w:rsidR="00A23BA9" w:rsidRPr="0098528C">
        <w:t>Range</w:t>
      </w:r>
      <w:r w:rsidR="003A132C" w:rsidRPr="0098528C">
        <w:t xml:space="preserve">: -40-40, </w:t>
      </w:r>
      <w:r w:rsidR="00A23BA9" w:rsidRPr="0098528C">
        <w:t>Resolution</w:t>
      </w:r>
      <w:r w:rsidR="003A132C" w:rsidRPr="0098528C">
        <w:t>: 1</w:t>
      </w:r>
      <w:r w:rsidR="003A132C" w:rsidRPr="0098528C">
        <w:rPr>
          <w:rFonts w:hint="eastAsia"/>
        </w:rPr>
        <w:t>)</w:t>
      </w:r>
      <w:r w:rsidRPr="0098528C">
        <w:rPr>
          <w:rFonts w:hint="eastAsia"/>
        </w:rPr>
        <w:t>：</w:t>
      </w:r>
    </w:p>
    <w:p w14:paraId="61B2932A" w14:textId="5C7D05E9" w:rsidR="0057170C" w:rsidRPr="0098528C" w:rsidRDefault="0057170C" w:rsidP="000119FF">
      <w:pPr>
        <w:pStyle w:val="ListParagraph"/>
        <w:numPr>
          <w:ilvl w:val="0"/>
          <w:numId w:val="61"/>
        </w:numPr>
        <w:ind w:firstLineChars="0"/>
      </w:pPr>
      <w:r w:rsidRPr="0098528C">
        <w:rPr>
          <w:rFonts w:hint="eastAsia"/>
        </w:rPr>
        <w:t>默认发送值为</w:t>
      </w:r>
      <w:r w:rsidRPr="0098528C">
        <w:rPr>
          <w:rFonts w:hint="eastAsia"/>
        </w:rPr>
        <w:t>0</w:t>
      </w:r>
      <w:r w:rsidRPr="0098528C">
        <w:rPr>
          <w:rFonts w:hint="eastAsia"/>
        </w:rPr>
        <w:t>，表示没有调节的请求；</w:t>
      </w:r>
    </w:p>
    <w:p w14:paraId="5E7163E3" w14:textId="77777777" w:rsidR="000E4FA9" w:rsidRPr="0098528C" w:rsidRDefault="000E4FA9" w:rsidP="000119FF">
      <w:pPr>
        <w:pStyle w:val="ListParagraph"/>
        <w:numPr>
          <w:ilvl w:val="0"/>
          <w:numId w:val="61"/>
        </w:numPr>
        <w:ind w:firstLineChars="0"/>
      </w:pPr>
      <w:r w:rsidRPr="0098528C">
        <w:rPr>
          <w:rFonts w:hint="eastAsia"/>
        </w:rPr>
        <w:t>当请求温度增加</w:t>
      </w:r>
      <w:r w:rsidRPr="0098528C">
        <w:rPr>
          <w:rFonts w:hint="eastAsia"/>
        </w:rPr>
        <w:t>n</w:t>
      </w:r>
      <w:r w:rsidRPr="0098528C">
        <w:rPr>
          <w:rFonts w:hint="eastAsia"/>
        </w:rPr>
        <w:t>度的时候，发送值</w:t>
      </w:r>
      <w:r w:rsidRPr="0098528C">
        <w:t>n</w:t>
      </w:r>
      <w:r w:rsidRPr="0098528C">
        <w:rPr>
          <w:rFonts w:hint="eastAsia"/>
        </w:rPr>
        <w:t>，</w:t>
      </w:r>
      <w:r w:rsidRPr="0098528C">
        <w:rPr>
          <w:rFonts w:hint="eastAsia"/>
        </w:rPr>
        <w:t>n</w:t>
      </w:r>
      <w:r w:rsidRPr="0098528C">
        <w:rPr>
          <w:rFonts w:hint="eastAsia"/>
        </w:rPr>
        <w:t>的取值范围建议是</w:t>
      </w:r>
      <w:r w:rsidRPr="0098528C">
        <w:rPr>
          <w:rFonts w:hint="eastAsia"/>
        </w:rPr>
        <w:t>0</w:t>
      </w:r>
      <w:r w:rsidRPr="0098528C">
        <w:rPr>
          <w:rFonts w:hint="eastAsia"/>
        </w:rPr>
        <w:t>到</w:t>
      </w:r>
      <w:r w:rsidRPr="0098528C">
        <w:rPr>
          <w:rFonts w:hint="eastAsia"/>
        </w:rPr>
        <w:t>40</w:t>
      </w:r>
      <w:r w:rsidRPr="0098528C">
        <w:rPr>
          <w:rFonts w:hint="eastAsia"/>
        </w:rPr>
        <w:t>；</w:t>
      </w:r>
    </w:p>
    <w:p w14:paraId="3F11F479" w14:textId="5AA2ED36" w:rsidR="000E4FA9" w:rsidRPr="0098528C" w:rsidRDefault="000E4FA9" w:rsidP="000119FF">
      <w:pPr>
        <w:pStyle w:val="ListParagraph"/>
        <w:numPr>
          <w:ilvl w:val="0"/>
          <w:numId w:val="61"/>
        </w:numPr>
        <w:ind w:firstLineChars="0"/>
      </w:pPr>
      <w:r w:rsidRPr="0098528C">
        <w:rPr>
          <w:rFonts w:hint="eastAsia"/>
        </w:rPr>
        <w:t>当请求温度减少</w:t>
      </w:r>
      <w:r w:rsidRPr="0098528C">
        <w:rPr>
          <w:rFonts w:hint="eastAsia"/>
        </w:rPr>
        <w:t>n</w:t>
      </w:r>
      <w:r w:rsidRPr="0098528C">
        <w:rPr>
          <w:rFonts w:hint="eastAsia"/>
        </w:rPr>
        <w:t>度的时候，发送值为</w:t>
      </w:r>
      <w:r w:rsidRPr="0098528C">
        <w:rPr>
          <w:rFonts w:hint="eastAsia"/>
        </w:rPr>
        <w:t>-n</w:t>
      </w:r>
      <w:r w:rsidRPr="0098528C">
        <w:rPr>
          <w:rFonts w:hint="eastAsia"/>
        </w:rPr>
        <w:t>，</w:t>
      </w:r>
      <w:r w:rsidR="002F53B8" w:rsidRPr="0098528C">
        <w:rPr>
          <w:rFonts w:hint="eastAsia"/>
        </w:rPr>
        <w:t>-n</w:t>
      </w:r>
      <w:r w:rsidR="002F53B8" w:rsidRPr="0098528C">
        <w:rPr>
          <w:rFonts w:hint="eastAsia"/>
        </w:rPr>
        <w:t>的取值范围建议是</w:t>
      </w:r>
      <w:r w:rsidR="002F53B8" w:rsidRPr="0098528C">
        <w:t>-40</w:t>
      </w:r>
      <w:r w:rsidR="002F53B8" w:rsidRPr="0098528C">
        <w:rPr>
          <w:rFonts w:hint="eastAsia"/>
        </w:rPr>
        <w:t>到</w:t>
      </w:r>
      <w:r w:rsidR="002F53B8" w:rsidRPr="0098528C">
        <w:rPr>
          <w:rFonts w:hint="eastAsia"/>
        </w:rPr>
        <w:t>0</w:t>
      </w:r>
      <w:r w:rsidRPr="0098528C">
        <w:rPr>
          <w:rFonts w:hint="eastAsia"/>
        </w:rPr>
        <w:t>；</w:t>
      </w:r>
    </w:p>
    <w:p w14:paraId="5F0D0F63" w14:textId="77777777" w:rsidR="0057170C" w:rsidRPr="0098528C" w:rsidRDefault="0057170C" w:rsidP="0057170C">
      <w:pPr>
        <w:ind w:firstLine="420"/>
      </w:pPr>
    </w:p>
    <w:p w14:paraId="13143F5B" w14:textId="2E7FE22D" w:rsidR="0057170C" w:rsidRPr="00D9786C" w:rsidRDefault="0057170C" w:rsidP="0057170C">
      <w:pPr>
        <w:ind w:firstLine="420"/>
      </w:pPr>
      <w:r w:rsidRPr="0098528C">
        <w:rPr>
          <w:rFonts w:hint="eastAsia"/>
        </w:rPr>
        <w:t>方式二，通过信号</w:t>
      </w:r>
      <w:r w:rsidR="00284BCC" w:rsidRPr="0098528C">
        <w:rPr>
          <w:b/>
          <w:i/>
        </w:rPr>
        <w:t xml:space="preserve">INFO Request Temperature Level Front </w:t>
      </w:r>
      <w:r w:rsidR="00F106A2" w:rsidRPr="00BE5023">
        <w:rPr>
          <w:b/>
          <w:i/>
        </w:rPr>
        <w:t>Right</w:t>
      </w:r>
      <w:r w:rsidR="00284BCC" w:rsidRPr="00D9786C">
        <w:rPr>
          <w:b/>
          <w:i/>
        </w:rPr>
        <w:t xml:space="preserve"> Active</w:t>
      </w:r>
      <w:r w:rsidRPr="00D9786C">
        <w:rPr>
          <w:rFonts w:hint="eastAsia"/>
        </w:rPr>
        <w:t>和</w:t>
      </w:r>
      <w:r w:rsidR="00284BCC" w:rsidRPr="00D9786C">
        <w:rPr>
          <w:b/>
          <w:i/>
        </w:rPr>
        <w:t>INFO Request Temperature Level Front Right</w:t>
      </w:r>
      <w:r w:rsidRPr="00D9786C">
        <w:rPr>
          <w:rFonts w:hint="eastAsia"/>
        </w:rPr>
        <w:t>配合，设置空调到具体的温度：</w:t>
      </w:r>
    </w:p>
    <w:p w14:paraId="0ACF393D" w14:textId="24A084DD" w:rsidR="0057170C" w:rsidRPr="00D9786C" w:rsidRDefault="0057170C" w:rsidP="000119FF">
      <w:pPr>
        <w:pStyle w:val="ListParagraph"/>
        <w:numPr>
          <w:ilvl w:val="0"/>
          <w:numId w:val="62"/>
        </w:numPr>
        <w:ind w:firstLineChars="0"/>
      </w:pPr>
      <w:r w:rsidRPr="00D9786C">
        <w:rPr>
          <w:rFonts w:hint="eastAsia"/>
        </w:rPr>
        <w:t>当信号</w:t>
      </w:r>
      <w:r w:rsidR="00284BCC" w:rsidRPr="00D9786C">
        <w:rPr>
          <w:b/>
          <w:i/>
        </w:rPr>
        <w:t xml:space="preserve">INFO Request Temperature Level Front </w:t>
      </w:r>
      <w:r w:rsidR="00F106A2" w:rsidRPr="00BE5023">
        <w:rPr>
          <w:b/>
          <w:i/>
        </w:rPr>
        <w:t>Right</w:t>
      </w:r>
      <w:r w:rsidR="00284BCC" w:rsidRPr="00D9786C">
        <w:rPr>
          <w:b/>
          <w:i/>
        </w:rPr>
        <w:t xml:space="preserve"> Active</w:t>
      </w:r>
      <w:r w:rsidRPr="00D9786C">
        <w:rPr>
          <w:b/>
          <w:i/>
        </w:rPr>
        <w:t xml:space="preserve"> </w:t>
      </w:r>
      <w:r w:rsidRPr="00D9786C">
        <w:rPr>
          <w:rFonts w:hint="eastAsia"/>
        </w:rPr>
        <w:t>=</w:t>
      </w:r>
      <w:r w:rsidRPr="00D9786C">
        <w:t xml:space="preserve"> </w:t>
      </w:r>
      <w:r w:rsidRPr="00D9786C">
        <w:rPr>
          <w:rFonts w:hint="eastAsia"/>
        </w:rPr>
        <w:t>$0 FALSE</w:t>
      </w:r>
      <w:r w:rsidRPr="00D9786C">
        <w:rPr>
          <w:rFonts w:hint="eastAsia"/>
        </w:rPr>
        <w:t>时，</w:t>
      </w:r>
      <w:r w:rsidR="002F53B8" w:rsidRPr="00D9786C">
        <w:rPr>
          <w:rFonts w:hint="eastAsia"/>
        </w:rPr>
        <w:t>默认发送值，</w:t>
      </w:r>
      <w:r w:rsidRPr="00D9786C">
        <w:rPr>
          <w:rFonts w:hint="eastAsia"/>
        </w:rPr>
        <w:t>表示没有控制请求；</w:t>
      </w:r>
    </w:p>
    <w:p w14:paraId="4AD38EF5" w14:textId="58B0D5F8" w:rsidR="0057170C" w:rsidRPr="00D9786C" w:rsidRDefault="0057170C" w:rsidP="000119FF">
      <w:pPr>
        <w:pStyle w:val="ListParagraph"/>
        <w:numPr>
          <w:ilvl w:val="0"/>
          <w:numId w:val="62"/>
        </w:numPr>
        <w:ind w:firstLineChars="0"/>
      </w:pPr>
      <w:r w:rsidRPr="00D9786C">
        <w:rPr>
          <w:rFonts w:hint="eastAsia"/>
        </w:rPr>
        <w:t>当信号</w:t>
      </w:r>
      <w:r w:rsidR="00284BCC" w:rsidRPr="00D9786C">
        <w:rPr>
          <w:b/>
          <w:i/>
        </w:rPr>
        <w:t xml:space="preserve">INFO Request Temperature Level Front </w:t>
      </w:r>
      <w:r w:rsidR="00132012" w:rsidRPr="00BE5023">
        <w:rPr>
          <w:b/>
          <w:i/>
        </w:rPr>
        <w:t>Right</w:t>
      </w:r>
      <w:r w:rsidR="00284BCC" w:rsidRPr="00D9786C">
        <w:rPr>
          <w:b/>
          <w:i/>
        </w:rPr>
        <w:t xml:space="preserve"> Active</w:t>
      </w:r>
      <w:r w:rsidRPr="00D9786C">
        <w:rPr>
          <w:b/>
          <w:i/>
        </w:rPr>
        <w:t xml:space="preserve"> </w:t>
      </w:r>
      <w:r w:rsidRPr="00D9786C">
        <w:rPr>
          <w:rFonts w:hint="eastAsia"/>
        </w:rPr>
        <w:t>=</w:t>
      </w:r>
      <w:r w:rsidRPr="00D9786C">
        <w:t xml:space="preserve"> </w:t>
      </w:r>
      <w:r w:rsidRPr="00D9786C">
        <w:rPr>
          <w:rFonts w:hint="eastAsia"/>
        </w:rPr>
        <w:t xml:space="preserve">$1 </w:t>
      </w:r>
      <w:r w:rsidRPr="00D9786C">
        <w:t>TRUE</w:t>
      </w:r>
      <w:r w:rsidRPr="00D9786C">
        <w:rPr>
          <w:rFonts w:hint="eastAsia"/>
        </w:rPr>
        <w:t>时，表示请求</w:t>
      </w:r>
      <w:r w:rsidRPr="00D9786C">
        <w:rPr>
          <w:rFonts w:hint="eastAsia"/>
        </w:rPr>
        <w:t>ECC</w:t>
      </w:r>
      <w:r w:rsidRPr="00D9786C">
        <w:rPr>
          <w:rFonts w:hint="eastAsia"/>
        </w:rPr>
        <w:t>将温度调节到信号</w:t>
      </w:r>
      <w:r w:rsidR="00284BCC" w:rsidRPr="00D9786C">
        <w:rPr>
          <w:b/>
          <w:i/>
        </w:rPr>
        <w:t>INFO Request Temperature Level Front Right</w:t>
      </w:r>
      <w:r w:rsidRPr="00D9786C">
        <w:rPr>
          <w:rFonts w:hint="eastAsia"/>
        </w:rPr>
        <w:t>对应的温度值</w:t>
      </w:r>
      <w:r w:rsidR="00284BCC" w:rsidRPr="00D9786C">
        <w:rPr>
          <w:rFonts w:hint="eastAsia"/>
        </w:rPr>
        <w:t>(</w:t>
      </w:r>
      <w:r w:rsidR="00A23BA9" w:rsidRPr="00D9786C">
        <w:t>Range</w:t>
      </w:r>
      <w:r w:rsidR="00284BCC" w:rsidRPr="0098528C">
        <w:t>: -</w:t>
      </w:r>
      <w:r w:rsidR="00284BCC" w:rsidRPr="0098528C">
        <w:rPr>
          <w:rFonts w:hint="eastAsia"/>
        </w:rPr>
        <w:t>16</w:t>
      </w:r>
      <w:r w:rsidR="00284BCC" w:rsidRPr="0098528C">
        <w:t>-</w:t>
      </w:r>
      <w:r w:rsidR="00284BCC" w:rsidRPr="0098528C">
        <w:rPr>
          <w:rFonts w:hint="eastAsia"/>
        </w:rPr>
        <w:t>100</w:t>
      </w:r>
      <w:r w:rsidR="00284BCC" w:rsidRPr="0098528C">
        <w:t xml:space="preserve">, </w:t>
      </w:r>
      <w:r w:rsidR="00A23BA9" w:rsidRPr="0098528C">
        <w:t>Resolution</w:t>
      </w:r>
      <w:r w:rsidR="00284BCC" w:rsidRPr="0098528C">
        <w:t>: 1</w:t>
      </w:r>
      <w:r w:rsidR="00284BCC" w:rsidRPr="0098528C">
        <w:rPr>
          <w:rFonts w:hint="eastAsia"/>
        </w:rPr>
        <w:t>)</w:t>
      </w:r>
      <w:r w:rsidR="002F53B8" w:rsidRPr="0098528C">
        <w:rPr>
          <w:rFonts w:hint="eastAsia"/>
        </w:rPr>
        <w:t xml:space="preserve"> </w:t>
      </w:r>
      <w:r w:rsidR="002F53B8" w:rsidRPr="0098528C">
        <w:rPr>
          <w:rFonts w:hint="eastAsia"/>
        </w:rPr>
        <w:t>，</w:t>
      </w:r>
      <w:r w:rsidR="002F53B8" w:rsidRPr="00BE5023">
        <w:rPr>
          <w:rFonts w:hint="eastAsia"/>
          <w:strike/>
        </w:rPr>
        <w:t>一段时间</w:t>
      </w:r>
      <w:r w:rsidR="004B73F6" w:rsidRPr="00546985">
        <w:rPr>
          <w:rFonts w:hint="eastAsia"/>
          <w:color w:val="FF0000"/>
        </w:rPr>
        <w:t>经过标定</w:t>
      </w:r>
      <w:r w:rsidR="004B73F6" w:rsidRPr="00546985">
        <w:rPr>
          <w:color w:val="FF0000"/>
        </w:rPr>
        <w:t>MIN_UPDATE_TIME</w:t>
      </w:r>
      <w:r w:rsidR="004B73F6" w:rsidRPr="00546985">
        <w:rPr>
          <w:rFonts w:hint="eastAsia"/>
          <w:color w:val="FF0000"/>
        </w:rPr>
        <w:t>所定义的时长</w:t>
      </w:r>
      <w:r w:rsidR="002F53B8" w:rsidRPr="00D9786C">
        <w:rPr>
          <w:rFonts w:hint="eastAsia"/>
        </w:rPr>
        <w:t>后重新发送默认</w:t>
      </w:r>
      <w:r w:rsidR="002F53B8" w:rsidRPr="00D9786C">
        <w:rPr>
          <w:rFonts w:ascii="Segoe UI Symbol" w:hAnsi="Segoe UI Symbol" w:cs="Segoe UI Symbol" w:hint="eastAsia"/>
        </w:rPr>
        <w:t>值</w:t>
      </w:r>
      <w:r w:rsidRPr="00D9786C">
        <w:rPr>
          <w:rFonts w:hint="eastAsia"/>
        </w:rPr>
        <w:t>。</w:t>
      </w:r>
    </w:p>
    <w:p w14:paraId="312036E1" w14:textId="0835F894" w:rsidR="0057170C" w:rsidRPr="00D9786C" w:rsidRDefault="0057170C" w:rsidP="0057170C"/>
    <w:p w14:paraId="35B4CB74" w14:textId="77777777" w:rsidR="0057170C" w:rsidRPr="00D9786C" w:rsidRDefault="0057170C" w:rsidP="0057170C">
      <w:r w:rsidRPr="00D9786C">
        <w:lastRenderedPageBreak/>
        <w:t>Update Time: 10ms</w:t>
      </w:r>
    </w:p>
    <w:p w14:paraId="73EDED6A" w14:textId="3BFD0C90" w:rsidR="0057170C" w:rsidRPr="0098528C" w:rsidRDefault="0057170C" w:rsidP="0057170C">
      <w:r w:rsidRPr="0098528C">
        <w:t xml:space="preserve">Periodic Interval: </w:t>
      </w:r>
      <w:r w:rsidR="003A132C" w:rsidRPr="0098528C">
        <w:t>10</w:t>
      </w:r>
      <w:r w:rsidRPr="0098528C">
        <w:t>0</w:t>
      </w:r>
      <w:r w:rsidRPr="0098528C">
        <w:rPr>
          <w:rFonts w:hint="eastAsia"/>
        </w:rPr>
        <w:t>0</w:t>
      </w:r>
      <w:r w:rsidRPr="0098528C">
        <w:t>ms</w:t>
      </w:r>
    </w:p>
    <w:p w14:paraId="09B9F844" w14:textId="43C913ED" w:rsidR="0057170C" w:rsidRPr="0098528C" w:rsidRDefault="0057170C" w:rsidP="0057170C">
      <w:r w:rsidRPr="0098528C">
        <w:t xml:space="preserve">Alive Rolling Count (ARC) required: </w:t>
      </w:r>
      <w:r w:rsidR="003A132C" w:rsidRPr="0098528C">
        <w:rPr>
          <w:rFonts w:hint="eastAsia"/>
        </w:rPr>
        <w:t>Yes</w:t>
      </w:r>
    </w:p>
    <w:p w14:paraId="3E760CD0" w14:textId="57925A00" w:rsidR="0057170C" w:rsidRPr="0098528C" w:rsidRDefault="0057170C" w:rsidP="0057170C">
      <w:r w:rsidRPr="0098528C">
        <w:t xml:space="preserve">Protection Value/Checksum (PV) required: </w:t>
      </w:r>
      <w:r w:rsidR="003A132C" w:rsidRPr="0098528C">
        <w:t>Yes</w:t>
      </w:r>
    </w:p>
    <w:p w14:paraId="5C80010A" w14:textId="77777777" w:rsidR="0057170C" w:rsidRPr="0098528C" w:rsidRDefault="0057170C" w:rsidP="0057170C"/>
    <w:p w14:paraId="3BE62277" w14:textId="688F3BD2" w:rsidR="0057170C" w:rsidRPr="0098528C" w:rsidRDefault="0057170C" w:rsidP="0057170C">
      <w:pPr>
        <w:ind w:firstLine="420"/>
      </w:pPr>
      <w:r w:rsidRPr="0098528C">
        <w:rPr>
          <w:rFonts w:hint="eastAsia"/>
        </w:rPr>
        <w:t>后左分区温度调节，有两种调节方式：</w:t>
      </w:r>
    </w:p>
    <w:p w14:paraId="06C50913" w14:textId="60503A8B" w:rsidR="0057170C" w:rsidRPr="0098528C" w:rsidRDefault="0057170C" w:rsidP="0057170C">
      <w:pPr>
        <w:ind w:firstLine="420"/>
      </w:pPr>
      <w:r w:rsidRPr="0098528C">
        <w:rPr>
          <w:rFonts w:hint="eastAsia"/>
        </w:rPr>
        <w:t>方式一，通过信号</w:t>
      </w:r>
      <w:r w:rsidR="00284BCC" w:rsidRPr="0098528C">
        <w:rPr>
          <w:b/>
          <w:i/>
        </w:rPr>
        <w:t>INFO Request Temperature Change Rear Left</w:t>
      </w:r>
      <w:r w:rsidRPr="0098528C">
        <w:rPr>
          <w:rFonts w:hint="eastAsia"/>
        </w:rPr>
        <w:t>进行温度增加和减少的调节</w:t>
      </w:r>
      <w:r w:rsidR="003A132C" w:rsidRPr="0098528C">
        <w:rPr>
          <w:rFonts w:hint="eastAsia"/>
        </w:rPr>
        <w:t>(</w:t>
      </w:r>
      <w:r w:rsidR="00A23BA9" w:rsidRPr="0098528C">
        <w:t>Range</w:t>
      </w:r>
      <w:r w:rsidR="003A132C" w:rsidRPr="0098528C">
        <w:t xml:space="preserve">: -40-40, </w:t>
      </w:r>
      <w:r w:rsidR="00A23BA9" w:rsidRPr="0098528C">
        <w:t>Resolution</w:t>
      </w:r>
      <w:r w:rsidR="003A132C" w:rsidRPr="0098528C">
        <w:t>: 1</w:t>
      </w:r>
      <w:r w:rsidR="003A132C" w:rsidRPr="0098528C">
        <w:rPr>
          <w:rFonts w:hint="eastAsia"/>
        </w:rPr>
        <w:t>)</w:t>
      </w:r>
      <w:r w:rsidRPr="0098528C">
        <w:rPr>
          <w:rFonts w:hint="eastAsia"/>
        </w:rPr>
        <w:t>：</w:t>
      </w:r>
    </w:p>
    <w:p w14:paraId="4FF9C936" w14:textId="56543D89" w:rsidR="0057170C" w:rsidRPr="0098528C" w:rsidRDefault="0057170C" w:rsidP="000119FF">
      <w:pPr>
        <w:pStyle w:val="ListParagraph"/>
        <w:numPr>
          <w:ilvl w:val="0"/>
          <w:numId w:val="63"/>
        </w:numPr>
        <w:ind w:firstLineChars="0"/>
      </w:pPr>
      <w:r w:rsidRPr="0098528C">
        <w:rPr>
          <w:rFonts w:hint="eastAsia"/>
        </w:rPr>
        <w:t>默认发送值为</w:t>
      </w:r>
      <w:r w:rsidRPr="0098528C">
        <w:rPr>
          <w:rFonts w:hint="eastAsia"/>
        </w:rPr>
        <w:t>0</w:t>
      </w:r>
      <w:r w:rsidRPr="0098528C">
        <w:rPr>
          <w:rFonts w:hint="eastAsia"/>
        </w:rPr>
        <w:t>，表示没有调节的请求；</w:t>
      </w:r>
    </w:p>
    <w:p w14:paraId="25B2BED1" w14:textId="77777777" w:rsidR="000E4FA9" w:rsidRPr="0098528C" w:rsidRDefault="000E4FA9" w:rsidP="000119FF">
      <w:pPr>
        <w:pStyle w:val="ListParagraph"/>
        <w:numPr>
          <w:ilvl w:val="0"/>
          <w:numId w:val="63"/>
        </w:numPr>
        <w:ind w:firstLineChars="0"/>
      </w:pPr>
      <w:r w:rsidRPr="0098528C">
        <w:rPr>
          <w:rFonts w:hint="eastAsia"/>
        </w:rPr>
        <w:t>当请求温度增加</w:t>
      </w:r>
      <w:r w:rsidRPr="0098528C">
        <w:rPr>
          <w:rFonts w:hint="eastAsia"/>
        </w:rPr>
        <w:t>n</w:t>
      </w:r>
      <w:r w:rsidRPr="0098528C">
        <w:rPr>
          <w:rFonts w:hint="eastAsia"/>
        </w:rPr>
        <w:t>度的时候，发送值</w:t>
      </w:r>
      <w:r w:rsidRPr="0098528C">
        <w:t>n</w:t>
      </w:r>
      <w:r w:rsidRPr="0098528C">
        <w:rPr>
          <w:rFonts w:hint="eastAsia"/>
        </w:rPr>
        <w:t>，</w:t>
      </w:r>
      <w:r w:rsidRPr="0098528C">
        <w:rPr>
          <w:rFonts w:hint="eastAsia"/>
        </w:rPr>
        <w:t>n</w:t>
      </w:r>
      <w:r w:rsidRPr="0098528C">
        <w:rPr>
          <w:rFonts w:hint="eastAsia"/>
        </w:rPr>
        <w:t>的取值范围建议是</w:t>
      </w:r>
      <w:r w:rsidRPr="0098528C">
        <w:rPr>
          <w:rFonts w:hint="eastAsia"/>
        </w:rPr>
        <w:t>0</w:t>
      </w:r>
      <w:r w:rsidRPr="0098528C">
        <w:rPr>
          <w:rFonts w:hint="eastAsia"/>
        </w:rPr>
        <w:t>到</w:t>
      </w:r>
      <w:r w:rsidRPr="0098528C">
        <w:rPr>
          <w:rFonts w:hint="eastAsia"/>
        </w:rPr>
        <w:t>40</w:t>
      </w:r>
      <w:r w:rsidRPr="0098528C">
        <w:rPr>
          <w:rFonts w:hint="eastAsia"/>
        </w:rPr>
        <w:t>；</w:t>
      </w:r>
    </w:p>
    <w:p w14:paraId="554F2660" w14:textId="543F2F3C" w:rsidR="000E4FA9" w:rsidRPr="0098528C" w:rsidRDefault="000E4FA9" w:rsidP="000119FF">
      <w:pPr>
        <w:pStyle w:val="ListParagraph"/>
        <w:numPr>
          <w:ilvl w:val="0"/>
          <w:numId w:val="63"/>
        </w:numPr>
        <w:ind w:firstLineChars="0"/>
      </w:pPr>
      <w:r w:rsidRPr="0098528C">
        <w:rPr>
          <w:rFonts w:hint="eastAsia"/>
        </w:rPr>
        <w:t>当请求温度减少</w:t>
      </w:r>
      <w:r w:rsidRPr="0098528C">
        <w:rPr>
          <w:rFonts w:hint="eastAsia"/>
        </w:rPr>
        <w:t>n</w:t>
      </w:r>
      <w:r w:rsidRPr="0098528C">
        <w:rPr>
          <w:rFonts w:hint="eastAsia"/>
        </w:rPr>
        <w:t>度的时候，发送值为</w:t>
      </w:r>
      <w:r w:rsidRPr="0098528C">
        <w:rPr>
          <w:rFonts w:hint="eastAsia"/>
        </w:rPr>
        <w:t>-n</w:t>
      </w:r>
      <w:r w:rsidRPr="0098528C">
        <w:rPr>
          <w:rFonts w:hint="eastAsia"/>
        </w:rPr>
        <w:t>，</w:t>
      </w:r>
      <w:r w:rsidR="002F53B8" w:rsidRPr="0098528C">
        <w:rPr>
          <w:rFonts w:hint="eastAsia"/>
        </w:rPr>
        <w:t>-n</w:t>
      </w:r>
      <w:r w:rsidR="002F53B8" w:rsidRPr="0098528C">
        <w:rPr>
          <w:rFonts w:hint="eastAsia"/>
        </w:rPr>
        <w:t>的取值范围建议是</w:t>
      </w:r>
      <w:r w:rsidR="002F53B8" w:rsidRPr="0098528C">
        <w:t>-40</w:t>
      </w:r>
      <w:r w:rsidR="002F53B8" w:rsidRPr="0098528C">
        <w:rPr>
          <w:rFonts w:hint="eastAsia"/>
        </w:rPr>
        <w:t>到</w:t>
      </w:r>
      <w:r w:rsidR="002F53B8" w:rsidRPr="0098528C">
        <w:rPr>
          <w:rFonts w:hint="eastAsia"/>
        </w:rPr>
        <w:t>0</w:t>
      </w:r>
      <w:r w:rsidRPr="0098528C">
        <w:rPr>
          <w:rFonts w:hint="eastAsia"/>
        </w:rPr>
        <w:t>；</w:t>
      </w:r>
    </w:p>
    <w:p w14:paraId="4916F465" w14:textId="77777777" w:rsidR="0057170C" w:rsidRPr="0098528C" w:rsidRDefault="0057170C" w:rsidP="0057170C">
      <w:pPr>
        <w:ind w:left="420"/>
      </w:pPr>
    </w:p>
    <w:p w14:paraId="10AA92AC" w14:textId="38FA62B0" w:rsidR="0057170C" w:rsidRPr="0098528C" w:rsidRDefault="0057170C" w:rsidP="0057170C">
      <w:pPr>
        <w:ind w:firstLine="420"/>
      </w:pPr>
      <w:r w:rsidRPr="0098528C">
        <w:rPr>
          <w:rFonts w:hint="eastAsia"/>
        </w:rPr>
        <w:t>方式二，通过信号</w:t>
      </w:r>
      <w:r w:rsidR="00866B3A" w:rsidRPr="0098528C">
        <w:rPr>
          <w:b/>
          <w:i/>
        </w:rPr>
        <w:t>INFO Request Temperature Level Rear Left Active</w:t>
      </w:r>
      <w:r w:rsidRPr="0098528C">
        <w:rPr>
          <w:rFonts w:hint="eastAsia"/>
        </w:rPr>
        <w:t>和</w:t>
      </w:r>
      <w:r w:rsidR="00866B3A" w:rsidRPr="0098528C">
        <w:rPr>
          <w:b/>
          <w:i/>
        </w:rPr>
        <w:t>INFO Request Temperature Level Rear Left</w:t>
      </w:r>
      <w:r w:rsidRPr="0098528C">
        <w:rPr>
          <w:rFonts w:hint="eastAsia"/>
        </w:rPr>
        <w:t>配合，设置空调到具体的温度：</w:t>
      </w:r>
    </w:p>
    <w:p w14:paraId="7AC98B00" w14:textId="42B7B652" w:rsidR="0057170C" w:rsidRPr="0098528C" w:rsidRDefault="0057170C" w:rsidP="000119FF">
      <w:pPr>
        <w:pStyle w:val="ListParagraph"/>
        <w:numPr>
          <w:ilvl w:val="0"/>
          <w:numId w:val="64"/>
        </w:numPr>
        <w:ind w:firstLineChars="0"/>
      </w:pPr>
      <w:r w:rsidRPr="0098528C">
        <w:rPr>
          <w:rFonts w:hint="eastAsia"/>
        </w:rPr>
        <w:t>当信号</w:t>
      </w:r>
      <w:r w:rsidR="00866B3A" w:rsidRPr="0098528C">
        <w:rPr>
          <w:b/>
          <w:i/>
        </w:rPr>
        <w:t>INFO Request Temperature Level Rear Left Active</w:t>
      </w:r>
      <w:r w:rsidRPr="0098528C">
        <w:rPr>
          <w:b/>
          <w:i/>
        </w:rPr>
        <w:t xml:space="preserve"> </w:t>
      </w:r>
      <w:r w:rsidRPr="0098528C">
        <w:rPr>
          <w:rFonts w:hint="eastAsia"/>
        </w:rPr>
        <w:t>=</w:t>
      </w:r>
      <w:r w:rsidRPr="0098528C">
        <w:t xml:space="preserve"> </w:t>
      </w:r>
      <w:r w:rsidRPr="0098528C">
        <w:rPr>
          <w:rFonts w:hint="eastAsia"/>
        </w:rPr>
        <w:t>$0 FALSE</w:t>
      </w:r>
      <w:r w:rsidRPr="0098528C">
        <w:rPr>
          <w:rFonts w:hint="eastAsia"/>
        </w:rPr>
        <w:t>时，</w:t>
      </w:r>
      <w:r w:rsidR="002F53B8" w:rsidRPr="0098528C">
        <w:rPr>
          <w:rFonts w:hint="eastAsia"/>
        </w:rPr>
        <w:t>默认发送值，</w:t>
      </w:r>
      <w:r w:rsidRPr="0098528C">
        <w:rPr>
          <w:rFonts w:hint="eastAsia"/>
        </w:rPr>
        <w:t>表示没有控制请求；</w:t>
      </w:r>
    </w:p>
    <w:p w14:paraId="20E679E2" w14:textId="1A2FBF0F" w:rsidR="0057170C" w:rsidRPr="00D9786C" w:rsidRDefault="0057170C" w:rsidP="000119FF">
      <w:pPr>
        <w:pStyle w:val="ListParagraph"/>
        <w:numPr>
          <w:ilvl w:val="0"/>
          <w:numId w:val="64"/>
        </w:numPr>
        <w:ind w:firstLineChars="0"/>
      </w:pPr>
      <w:r w:rsidRPr="0098528C">
        <w:rPr>
          <w:rFonts w:hint="eastAsia"/>
        </w:rPr>
        <w:t>当信号</w:t>
      </w:r>
      <w:r w:rsidR="00866B3A" w:rsidRPr="0098528C">
        <w:rPr>
          <w:b/>
          <w:i/>
        </w:rPr>
        <w:t>INFO Request Temperature Level Rear Left Active</w:t>
      </w:r>
      <w:r w:rsidRPr="0098528C">
        <w:rPr>
          <w:rFonts w:hint="eastAsia"/>
        </w:rPr>
        <w:t>=</w:t>
      </w:r>
      <w:r w:rsidRPr="0098528C">
        <w:t xml:space="preserve"> </w:t>
      </w:r>
      <w:r w:rsidRPr="0098528C">
        <w:rPr>
          <w:rFonts w:hint="eastAsia"/>
        </w:rPr>
        <w:t xml:space="preserve">$1 </w:t>
      </w:r>
      <w:r w:rsidRPr="0098528C">
        <w:t>TRUE</w:t>
      </w:r>
      <w:r w:rsidRPr="0098528C">
        <w:rPr>
          <w:rFonts w:hint="eastAsia"/>
        </w:rPr>
        <w:t>时，表示请求</w:t>
      </w:r>
      <w:r w:rsidRPr="0098528C">
        <w:rPr>
          <w:rFonts w:hint="eastAsia"/>
        </w:rPr>
        <w:t>ECC</w:t>
      </w:r>
      <w:r w:rsidRPr="0098528C">
        <w:rPr>
          <w:rFonts w:hint="eastAsia"/>
        </w:rPr>
        <w:t>将温度调节到信号</w:t>
      </w:r>
      <w:r w:rsidR="00866B3A" w:rsidRPr="0098528C">
        <w:rPr>
          <w:b/>
          <w:i/>
        </w:rPr>
        <w:t>INFO Request Temperature Level Rear Left</w:t>
      </w:r>
      <w:r w:rsidRPr="0098528C">
        <w:rPr>
          <w:rFonts w:hint="eastAsia"/>
        </w:rPr>
        <w:t>对应的温度值</w:t>
      </w:r>
      <w:r w:rsidR="00284BCC" w:rsidRPr="0098528C">
        <w:rPr>
          <w:rFonts w:hint="eastAsia"/>
        </w:rPr>
        <w:t>(</w:t>
      </w:r>
      <w:r w:rsidR="00A23BA9" w:rsidRPr="0098528C">
        <w:t>Range</w:t>
      </w:r>
      <w:r w:rsidR="00284BCC" w:rsidRPr="0098528C">
        <w:t>: -</w:t>
      </w:r>
      <w:r w:rsidR="00284BCC" w:rsidRPr="0098528C">
        <w:rPr>
          <w:rFonts w:hint="eastAsia"/>
        </w:rPr>
        <w:t>16</w:t>
      </w:r>
      <w:r w:rsidR="00284BCC" w:rsidRPr="0098528C">
        <w:t>-</w:t>
      </w:r>
      <w:r w:rsidR="00284BCC" w:rsidRPr="0098528C">
        <w:rPr>
          <w:rFonts w:hint="eastAsia"/>
        </w:rPr>
        <w:t>100</w:t>
      </w:r>
      <w:r w:rsidR="00284BCC" w:rsidRPr="0098528C">
        <w:t xml:space="preserve">, </w:t>
      </w:r>
      <w:r w:rsidR="00A23BA9" w:rsidRPr="0098528C">
        <w:t>Resolution</w:t>
      </w:r>
      <w:r w:rsidR="00284BCC" w:rsidRPr="0098528C">
        <w:t>: 1</w:t>
      </w:r>
      <w:r w:rsidR="00284BCC" w:rsidRPr="0098528C">
        <w:rPr>
          <w:rFonts w:hint="eastAsia"/>
        </w:rPr>
        <w:t>)</w:t>
      </w:r>
      <w:r w:rsidR="002F53B8" w:rsidRPr="0098528C">
        <w:rPr>
          <w:rFonts w:hint="eastAsia"/>
        </w:rPr>
        <w:t xml:space="preserve"> </w:t>
      </w:r>
      <w:r w:rsidR="002F53B8" w:rsidRPr="0098528C">
        <w:rPr>
          <w:rFonts w:hint="eastAsia"/>
        </w:rPr>
        <w:t>，</w:t>
      </w:r>
      <w:r w:rsidR="002F53B8" w:rsidRPr="00BE5023">
        <w:rPr>
          <w:rFonts w:hint="eastAsia"/>
          <w:strike/>
        </w:rPr>
        <w:t>一段时间</w:t>
      </w:r>
      <w:r w:rsidR="004B73F6" w:rsidRPr="00546985">
        <w:rPr>
          <w:rFonts w:hint="eastAsia"/>
          <w:color w:val="FF0000"/>
        </w:rPr>
        <w:t>经过标定</w:t>
      </w:r>
      <w:r w:rsidR="004B73F6" w:rsidRPr="00546985">
        <w:rPr>
          <w:color w:val="FF0000"/>
        </w:rPr>
        <w:t>MIN_UPDATE_TIME</w:t>
      </w:r>
      <w:r w:rsidR="004B73F6" w:rsidRPr="00546985">
        <w:rPr>
          <w:rFonts w:hint="eastAsia"/>
          <w:color w:val="FF0000"/>
        </w:rPr>
        <w:t>所定义的时长</w:t>
      </w:r>
      <w:r w:rsidR="002F53B8" w:rsidRPr="00D9786C">
        <w:rPr>
          <w:rFonts w:hint="eastAsia"/>
        </w:rPr>
        <w:t>后重新发送默认</w:t>
      </w:r>
      <w:r w:rsidR="002F53B8" w:rsidRPr="00D9786C">
        <w:rPr>
          <w:rFonts w:ascii="Segoe UI Symbol" w:hAnsi="Segoe UI Symbol" w:cs="Segoe UI Symbol" w:hint="eastAsia"/>
        </w:rPr>
        <w:t>值</w:t>
      </w:r>
      <w:r w:rsidRPr="00D9786C">
        <w:rPr>
          <w:rFonts w:hint="eastAsia"/>
        </w:rPr>
        <w:t>。</w:t>
      </w:r>
    </w:p>
    <w:p w14:paraId="44DEA8BF" w14:textId="391674B5" w:rsidR="0057170C" w:rsidRPr="00D9786C" w:rsidRDefault="0057170C" w:rsidP="003A132C"/>
    <w:p w14:paraId="2018296A" w14:textId="77777777" w:rsidR="003A132C" w:rsidRPr="0098528C" w:rsidRDefault="003A132C" w:rsidP="003A132C">
      <w:r w:rsidRPr="0098528C">
        <w:t>Update Time: 10ms</w:t>
      </w:r>
    </w:p>
    <w:p w14:paraId="59F98A1E" w14:textId="0C02DE9C" w:rsidR="003A132C" w:rsidRPr="0098528C" w:rsidRDefault="003A132C" w:rsidP="003A132C">
      <w:r w:rsidRPr="0098528C">
        <w:t>Periodic Interval: 100</w:t>
      </w:r>
      <w:r w:rsidRPr="0098528C">
        <w:rPr>
          <w:rFonts w:hint="eastAsia"/>
        </w:rPr>
        <w:t>0</w:t>
      </w:r>
      <w:r w:rsidRPr="0098528C">
        <w:t>ms</w:t>
      </w:r>
    </w:p>
    <w:p w14:paraId="55348D18" w14:textId="77777777" w:rsidR="003A132C" w:rsidRPr="0098528C" w:rsidRDefault="003A132C" w:rsidP="003A132C">
      <w:r w:rsidRPr="0098528C">
        <w:t>Alive Rolling Count (ARC) required: No</w:t>
      </w:r>
    </w:p>
    <w:p w14:paraId="5C15B6A5" w14:textId="77777777" w:rsidR="003A132C" w:rsidRPr="0098528C" w:rsidRDefault="003A132C" w:rsidP="003A132C">
      <w:r w:rsidRPr="0098528C">
        <w:t>Protection Value/Checksum (PV) required: No</w:t>
      </w:r>
    </w:p>
    <w:p w14:paraId="14C9E30D" w14:textId="77777777" w:rsidR="003A132C" w:rsidRPr="0098528C" w:rsidRDefault="003A132C" w:rsidP="003A132C"/>
    <w:p w14:paraId="2CFC7277" w14:textId="77777777" w:rsidR="0057170C" w:rsidRPr="0098528C" w:rsidRDefault="0057170C" w:rsidP="0057170C">
      <w:pPr>
        <w:ind w:firstLine="420"/>
      </w:pPr>
      <w:r w:rsidRPr="0098528C">
        <w:rPr>
          <w:rFonts w:hint="eastAsia"/>
        </w:rPr>
        <w:t>后右分区温度调节，有两种调节方式：</w:t>
      </w:r>
    </w:p>
    <w:p w14:paraId="6BC01938" w14:textId="5AFB3589" w:rsidR="0057170C" w:rsidRPr="0098528C" w:rsidRDefault="0057170C" w:rsidP="0057170C">
      <w:pPr>
        <w:ind w:firstLine="420"/>
      </w:pPr>
      <w:r w:rsidRPr="0098528C">
        <w:rPr>
          <w:rFonts w:hint="eastAsia"/>
        </w:rPr>
        <w:t>方式一，通过信号</w:t>
      </w:r>
      <w:r w:rsidR="00284BCC" w:rsidRPr="0098528C">
        <w:rPr>
          <w:b/>
          <w:i/>
        </w:rPr>
        <w:t>INFO Request Temperature Change Rear Right</w:t>
      </w:r>
      <w:r w:rsidRPr="0098528C">
        <w:rPr>
          <w:rFonts w:hint="eastAsia"/>
        </w:rPr>
        <w:t>进行温度增加和减少的调节</w:t>
      </w:r>
      <w:r w:rsidR="003A132C" w:rsidRPr="0098528C">
        <w:rPr>
          <w:rFonts w:hint="eastAsia"/>
        </w:rPr>
        <w:t>(</w:t>
      </w:r>
      <w:r w:rsidR="00A23BA9" w:rsidRPr="0098528C">
        <w:t>Range</w:t>
      </w:r>
      <w:r w:rsidR="003A132C" w:rsidRPr="0098528C">
        <w:t xml:space="preserve">: -40-40, </w:t>
      </w:r>
      <w:r w:rsidR="00A23BA9" w:rsidRPr="0098528C">
        <w:t>Resolution</w:t>
      </w:r>
      <w:r w:rsidR="003A132C" w:rsidRPr="0098528C">
        <w:t>: 1</w:t>
      </w:r>
      <w:r w:rsidR="003A132C" w:rsidRPr="0098528C">
        <w:rPr>
          <w:rFonts w:hint="eastAsia"/>
        </w:rPr>
        <w:t>)</w:t>
      </w:r>
      <w:r w:rsidRPr="0098528C">
        <w:rPr>
          <w:rFonts w:hint="eastAsia"/>
        </w:rPr>
        <w:t>：</w:t>
      </w:r>
    </w:p>
    <w:p w14:paraId="439458F4" w14:textId="1669E125" w:rsidR="0057170C" w:rsidRPr="0098528C" w:rsidRDefault="0057170C" w:rsidP="000119FF">
      <w:pPr>
        <w:pStyle w:val="ListParagraph"/>
        <w:numPr>
          <w:ilvl w:val="0"/>
          <w:numId w:val="65"/>
        </w:numPr>
        <w:ind w:firstLineChars="0"/>
      </w:pPr>
      <w:r w:rsidRPr="0098528C">
        <w:rPr>
          <w:rFonts w:hint="eastAsia"/>
        </w:rPr>
        <w:t>默认发送值为</w:t>
      </w:r>
      <w:r w:rsidRPr="0098528C">
        <w:rPr>
          <w:rFonts w:hint="eastAsia"/>
        </w:rPr>
        <w:t>0</w:t>
      </w:r>
      <w:r w:rsidRPr="0098528C">
        <w:rPr>
          <w:rFonts w:hint="eastAsia"/>
        </w:rPr>
        <w:t>，表示没有调节的请求；</w:t>
      </w:r>
    </w:p>
    <w:p w14:paraId="3E855237" w14:textId="77777777" w:rsidR="000E4FA9" w:rsidRPr="0098528C" w:rsidRDefault="000E4FA9" w:rsidP="000119FF">
      <w:pPr>
        <w:pStyle w:val="ListParagraph"/>
        <w:numPr>
          <w:ilvl w:val="0"/>
          <w:numId w:val="65"/>
        </w:numPr>
        <w:ind w:firstLineChars="0"/>
      </w:pPr>
      <w:r w:rsidRPr="0098528C">
        <w:rPr>
          <w:rFonts w:hint="eastAsia"/>
        </w:rPr>
        <w:t>当请求温度增加</w:t>
      </w:r>
      <w:r w:rsidRPr="0098528C">
        <w:rPr>
          <w:rFonts w:hint="eastAsia"/>
        </w:rPr>
        <w:t>n</w:t>
      </w:r>
      <w:r w:rsidRPr="0098528C">
        <w:rPr>
          <w:rFonts w:hint="eastAsia"/>
        </w:rPr>
        <w:t>度的时候，发送值</w:t>
      </w:r>
      <w:r w:rsidRPr="0098528C">
        <w:t>n</w:t>
      </w:r>
      <w:r w:rsidRPr="0098528C">
        <w:rPr>
          <w:rFonts w:hint="eastAsia"/>
        </w:rPr>
        <w:t>，</w:t>
      </w:r>
      <w:r w:rsidRPr="0098528C">
        <w:rPr>
          <w:rFonts w:hint="eastAsia"/>
        </w:rPr>
        <w:t>n</w:t>
      </w:r>
      <w:r w:rsidRPr="0098528C">
        <w:rPr>
          <w:rFonts w:hint="eastAsia"/>
        </w:rPr>
        <w:t>的取值范围建议是</w:t>
      </w:r>
      <w:r w:rsidRPr="0098528C">
        <w:rPr>
          <w:rFonts w:hint="eastAsia"/>
        </w:rPr>
        <w:t>0</w:t>
      </w:r>
      <w:r w:rsidRPr="0098528C">
        <w:rPr>
          <w:rFonts w:hint="eastAsia"/>
        </w:rPr>
        <w:t>到</w:t>
      </w:r>
      <w:r w:rsidRPr="0098528C">
        <w:rPr>
          <w:rFonts w:hint="eastAsia"/>
        </w:rPr>
        <w:t>40</w:t>
      </w:r>
      <w:r w:rsidRPr="0098528C">
        <w:rPr>
          <w:rFonts w:hint="eastAsia"/>
        </w:rPr>
        <w:t>；</w:t>
      </w:r>
    </w:p>
    <w:p w14:paraId="1BAFE6C4" w14:textId="15BCCCDB" w:rsidR="000E4FA9" w:rsidRPr="0098528C" w:rsidRDefault="000E4FA9" w:rsidP="000119FF">
      <w:pPr>
        <w:pStyle w:val="ListParagraph"/>
        <w:numPr>
          <w:ilvl w:val="0"/>
          <w:numId w:val="65"/>
        </w:numPr>
        <w:ind w:firstLineChars="0"/>
      </w:pPr>
      <w:r w:rsidRPr="0098528C">
        <w:rPr>
          <w:rFonts w:hint="eastAsia"/>
        </w:rPr>
        <w:t>当请求温度减少</w:t>
      </w:r>
      <w:r w:rsidRPr="0098528C">
        <w:rPr>
          <w:rFonts w:hint="eastAsia"/>
        </w:rPr>
        <w:t>n</w:t>
      </w:r>
      <w:r w:rsidRPr="0098528C">
        <w:rPr>
          <w:rFonts w:hint="eastAsia"/>
        </w:rPr>
        <w:t>度的时候，发送值为</w:t>
      </w:r>
      <w:r w:rsidRPr="0098528C">
        <w:rPr>
          <w:rFonts w:hint="eastAsia"/>
        </w:rPr>
        <w:t>-n</w:t>
      </w:r>
      <w:r w:rsidRPr="0098528C">
        <w:rPr>
          <w:rFonts w:hint="eastAsia"/>
        </w:rPr>
        <w:t>，</w:t>
      </w:r>
      <w:r w:rsidR="002F53B8" w:rsidRPr="0098528C">
        <w:rPr>
          <w:rFonts w:hint="eastAsia"/>
        </w:rPr>
        <w:t>-n</w:t>
      </w:r>
      <w:r w:rsidR="002F53B8" w:rsidRPr="0098528C">
        <w:rPr>
          <w:rFonts w:hint="eastAsia"/>
        </w:rPr>
        <w:t>的取值范围建议是</w:t>
      </w:r>
      <w:r w:rsidR="002F53B8" w:rsidRPr="0098528C">
        <w:t>-40</w:t>
      </w:r>
      <w:r w:rsidR="002F53B8" w:rsidRPr="0098528C">
        <w:rPr>
          <w:rFonts w:hint="eastAsia"/>
        </w:rPr>
        <w:t>到</w:t>
      </w:r>
      <w:r w:rsidR="002F53B8" w:rsidRPr="0098528C">
        <w:rPr>
          <w:rFonts w:hint="eastAsia"/>
        </w:rPr>
        <w:t>0</w:t>
      </w:r>
      <w:r w:rsidRPr="0098528C">
        <w:rPr>
          <w:rFonts w:hint="eastAsia"/>
        </w:rPr>
        <w:t>；</w:t>
      </w:r>
    </w:p>
    <w:p w14:paraId="4AC0B321" w14:textId="77777777" w:rsidR="0057170C" w:rsidRPr="0098528C" w:rsidRDefault="0057170C" w:rsidP="0057170C">
      <w:pPr>
        <w:ind w:firstLine="420"/>
      </w:pPr>
    </w:p>
    <w:p w14:paraId="5DA4E87B" w14:textId="4755BB29" w:rsidR="0057170C" w:rsidRPr="0098528C" w:rsidRDefault="0057170C" w:rsidP="0057170C">
      <w:pPr>
        <w:ind w:firstLine="420"/>
      </w:pPr>
      <w:r w:rsidRPr="0098528C">
        <w:rPr>
          <w:rFonts w:hint="eastAsia"/>
        </w:rPr>
        <w:t>方式二，通过信号</w:t>
      </w:r>
      <w:r w:rsidR="00B82F53" w:rsidRPr="0098528C">
        <w:rPr>
          <w:b/>
          <w:i/>
        </w:rPr>
        <w:t>INFO Request Temperature Level Rear Right Active</w:t>
      </w:r>
      <w:r w:rsidRPr="0098528C">
        <w:rPr>
          <w:rFonts w:hint="eastAsia"/>
        </w:rPr>
        <w:t>和</w:t>
      </w:r>
      <w:r w:rsidR="00B82F53" w:rsidRPr="0098528C">
        <w:rPr>
          <w:b/>
          <w:i/>
        </w:rPr>
        <w:t>INFO Request Temperature Level Rear Right</w:t>
      </w:r>
      <w:r w:rsidRPr="0098528C">
        <w:rPr>
          <w:rFonts w:hint="eastAsia"/>
        </w:rPr>
        <w:t>配合，设置空调到具体的温度：</w:t>
      </w:r>
    </w:p>
    <w:p w14:paraId="1A779B51" w14:textId="594BE000" w:rsidR="0057170C" w:rsidRPr="0098528C" w:rsidRDefault="0057170C" w:rsidP="000119FF">
      <w:pPr>
        <w:pStyle w:val="ListParagraph"/>
        <w:numPr>
          <w:ilvl w:val="0"/>
          <w:numId w:val="66"/>
        </w:numPr>
        <w:ind w:firstLineChars="0"/>
      </w:pPr>
      <w:r w:rsidRPr="0098528C">
        <w:rPr>
          <w:rFonts w:hint="eastAsia"/>
        </w:rPr>
        <w:t>当信号</w:t>
      </w:r>
      <w:r w:rsidR="00B82F53" w:rsidRPr="0098528C">
        <w:rPr>
          <w:b/>
          <w:i/>
        </w:rPr>
        <w:t xml:space="preserve">INFO Request Temperature Level Rear Right Active </w:t>
      </w:r>
      <w:r w:rsidRPr="0098528C">
        <w:rPr>
          <w:rFonts w:hint="eastAsia"/>
        </w:rPr>
        <w:t>=</w:t>
      </w:r>
      <w:r w:rsidRPr="0098528C">
        <w:t xml:space="preserve"> </w:t>
      </w:r>
      <w:r w:rsidRPr="0098528C">
        <w:rPr>
          <w:rFonts w:hint="eastAsia"/>
        </w:rPr>
        <w:t>$0 FALSE</w:t>
      </w:r>
      <w:r w:rsidRPr="0098528C">
        <w:rPr>
          <w:rFonts w:hint="eastAsia"/>
        </w:rPr>
        <w:t>时，</w:t>
      </w:r>
      <w:r w:rsidR="002F53B8" w:rsidRPr="0098528C">
        <w:rPr>
          <w:rFonts w:hint="eastAsia"/>
        </w:rPr>
        <w:t>默认发送值，</w:t>
      </w:r>
      <w:r w:rsidRPr="0098528C">
        <w:rPr>
          <w:rFonts w:hint="eastAsia"/>
        </w:rPr>
        <w:t>表示没有控制请求；</w:t>
      </w:r>
    </w:p>
    <w:p w14:paraId="798E23BA" w14:textId="408A85D4" w:rsidR="0057170C" w:rsidRPr="00D9786C" w:rsidRDefault="0057170C" w:rsidP="000119FF">
      <w:pPr>
        <w:pStyle w:val="ListParagraph"/>
        <w:numPr>
          <w:ilvl w:val="0"/>
          <w:numId w:val="66"/>
        </w:numPr>
        <w:ind w:firstLineChars="0"/>
      </w:pPr>
      <w:r w:rsidRPr="0098528C">
        <w:rPr>
          <w:rFonts w:hint="eastAsia"/>
        </w:rPr>
        <w:t>当信号</w:t>
      </w:r>
      <w:r w:rsidR="00B82F53" w:rsidRPr="0098528C">
        <w:rPr>
          <w:b/>
          <w:i/>
        </w:rPr>
        <w:t>INFO Request Temperature Level Rear Right Active</w:t>
      </w:r>
      <w:r w:rsidRPr="0098528C">
        <w:rPr>
          <w:b/>
          <w:i/>
        </w:rPr>
        <w:t xml:space="preserve"> </w:t>
      </w:r>
      <w:r w:rsidRPr="0098528C">
        <w:rPr>
          <w:rFonts w:hint="eastAsia"/>
        </w:rPr>
        <w:t>=</w:t>
      </w:r>
      <w:r w:rsidRPr="0098528C">
        <w:t xml:space="preserve"> </w:t>
      </w:r>
      <w:r w:rsidRPr="0098528C">
        <w:rPr>
          <w:rFonts w:hint="eastAsia"/>
        </w:rPr>
        <w:t xml:space="preserve">$1 </w:t>
      </w:r>
      <w:r w:rsidRPr="0098528C">
        <w:t>TRUE</w:t>
      </w:r>
      <w:r w:rsidRPr="0098528C">
        <w:rPr>
          <w:rFonts w:hint="eastAsia"/>
        </w:rPr>
        <w:t>时，表示请求</w:t>
      </w:r>
      <w:r w:rsidRPr="0098528C">
        <w:rPr>
          <w:rFonts w:hint="eastAsia"/>
        </w:rPr>
        <w:t>ECC</w:t>
      </w:r>
      <w:r w:rsidRPr="0098528C">
        <w:rPr>
          <w:rFonts w:hint="eastAsia"/>
        </w:rPr>
        <w:t>将温度调节到信号</w:t>
      </w:r>
      <w:r w:rsidR="00B82F53" w:rsidRPr="0098528C">
        <w:rPr>
          <w:b/>
          <w:i/>
        </w:rPr>
        <w:t>INFO Request Temperature Level Rear Right</w:t>
      </w:r>
      <w:r w:rsidRPr="0098528C">
        <w:rPr>
          <w:rFonts w:hint="eastAsia"/>
        </w:rPr>
        <w:t>对应的温度值</w:t>
      </w:r>
      <w:r w:rsidR="00284BCC" w:rsidRPr="0098528C">
        <w:rPr>
          <w:rFonts w:hint="eastAsia"/>
        </w:rPr>
        <w:t>(</w:t>
      </w:r>
      <w:r w:rsidR="00A23BA9" w:rsidRPr="0098528C">
        <w:t>Range</w:t>
      </w:r>
      <w:r w:rsidR="00284BCC" w:rsidRPr="0098528C">
        <w:t>: -</w:t>
      </w:r>
      <w:r w:rsidR="00284BCC" w:rsidRPr="0098528C">
        <w:rPr>
          <w:rFonts w:hint="eastAsia"/>
        </w:rPr>
        <w:t>16</w:t>
      </w:r>
      <w:r w:rsidR="00284BCC" w:rsidRPr="0098528C">
        <w:t>-</w:t>
      </w:r>
      <w:r w:rsidR="00284BCC" w:rsidRPr="0098528C">
        <w:rPr>
          <w:rFonts w:hint="eastAsia"/>
        </w:rPr>
        <w:t>100</w:t>
      </w:r>
      <w:r w:rsidR="00284BCC" w:rsidRPr="0098528C">
        <w:t xml:space="preserve">, </w:t>
      </w:r>
      <w:r w:rsidR="00A23BA9" w:rsidRPr="0098528C">
        <w:t>Resolution</w:t>
      </w:r>
      <w:r w:rsidR="00284BCC" w:rsidRPr="0098528C">
        <w:t>: 1</w:t>
      </w:r>
      <w:r w:rsidR="00284BCC" w:rsidRPr="0098528C">
        <w:rPr>
          <w:rFonts w:hint="eastAsia"/>
        </w:rPr>
        <w:t>)</w:t>
      </w:r>
      <w:r w:rsidR="002F53B8" w:rsidRPr="0098528C">
        <w:rPr>
          <w:rFonts w:hint="eastAsia"/>
        </w:rPr>
        <w:t>，</w:t>
      </w:r>
      <w:r w:rsidR="002F53B8" w:rsidRPr="0098528C">
        <w:rPr>
          <w:rFonts w:hint="eastAsia"/>
        </w:rPr>
        <w:t xml:space="preserve"> </w:t>
      </w:r>
      <w:r w:rsidR="002F53B8" w:rsidRPr="00BE5023">
        <w:rPr>
          <w:rFonts w:hint="eastAsia"/>
          <w:strike/>
        </w:rPr>
        <w:t>一段时间</w:t>
      </w:r>
      <w:r w:rsidR="004B73F6" w:rsidRPr="00546985">
        <w:rPr>
          <w:rFonts w:hint="eastAsia"/>
          <w:color w:val="FF0000"/>
        </w:rPr>
        <w:t>经过标定</w:t>
      </w:r>
      <w:r w:rsidR="004B73F6" w:rsidRPr="00546985">
        <w:rPr>
          <w:color w:val="FF0000"/>
        </w:rPr>
        <w:t>MIN_UPDATE_TIME</w:t>
      </w:r>
      <w:r w:rsidR="004B73F6" w:rsidRPr="00546985">
        <w:rPr>
          <w:rFonts w:hint="eastAsia"/>
          <w:color w:val="FF0000"/>
        </w:rPr>
        <w:t>所定义的时长</w:t>
      </w:r>
      <w:r w:rsidR="002F53B8" w:rsidRPr="00D9786C">
        <w:rPr>
          <w:rFonts w:hint="eastAsia"/>
        </w:rPr>
        <w:t>后重新发送默认</w:t>
      </w:r>
      <w:r w:rsidR="002F53B8" w:rsidRPr="00D9786C">
        <w:rPr>
          <w:rFonts w:ascii="Segoe UI Symbol" w:hAnsi="Segoe UI Symbol" w:cs="Segoe UI Symbol" w:hint="eastAsia"/>
        </w:rPr>
        <w:t>值</w:t>
      </w:r>
      <w:r w:rsidRPr="00D9786C">
        <w:rPr>
          <w:rFonts w:hint="eastAsia"/>
        </w:rPr>
        <w:t>。</w:t>
      </w:r>
    </w:p>
    <w:p w14:paraId="5CFD8457" w14:textId="480CCB7B" w:rsidR="0057170C" w:rsidRPr="00D9786C" w:rsidRDefault="0057170C" w:rsidP="0057170C"/>
    <w:p w14:paraId="4CB97A8B" w14:textId="77777777" w:rsidR="003A132C" w:rsidRPr="0098528C" w:rsidRDefault="003A132C" w:rsidP="003A132C">
      <w:r w:rsidRPr="0098528C">
        <w:t>Update Time: 10ms</w:t>
      </w:r>
    </w:p>
    <w:p w14:paraId="029F1039" w14:textId="50A0E59E" w:rsidR="003A132C" w:rsidRPr="0098528C" w:rsidRDefault="003A132C" w:rsidP="003A132C">
      <w:r w:rsidRPr="0098528C">
        <w:t>Periodic Interval: 100</w:t>
      </w:r>
      <w:r w:rsidRPr="0098528C">
        <w:rPr>
          <w:rFonts w:hint="eastAsia"/>
        </w:rPr>
        <w:t>0</w:t>
      </w:r>
      <w:r w:rsidRPr="0098528C">
        <w:t>ms</w:t>
      </w:r>
    </w:p>
    <w:p w14:paraId="2B3E1980" w14:textId="77777777" w:rsidR="003A132C" w:rsidRPr="0098528C" w:rsidRDefault="003A132C" w:rsidP="003A132C">
      <w:r w:rsidRPr="0098528C">
        <w:t>Alive Rolling Count (ARC) required: No</w:t>
      </w:r>
    </w:p>
    <w:p w14:paraId="0864FF39" w14:textId="77777777" w:rsidR="003A132C" w:rsidRPr="0098528C" w:rsidRDefault="003A132C" w:rsidP="003A132C">
      <w:r w:rsidRPr="0098528C">
        <w:t>Protection Value/Checksum (PV) required: No</w:t>
      </w:r>
    </w:p>
    <w:p w14:paraId="7C686A0D" w14:textId="77777777" w:rsidR="003A132C" w:rsidRPr="0098528C" w:rsidRDefault="003A132C" w:rsidP="0057170C"/>
    <w:p w14:paraId="04CADB7F" w14:textId="77777777" w:rsidR="0057170C" w:rsidRPr="0098528C" w:rsidRDefault="0057170C" w:rsidP="0057170C">
      <w:pPr>
        <w:rPr>
          <w:b/>
          <w:u w:val="single"/>
        </w:rPr>
      </w:pPr>
      <w:r w:rsidRPr="0098528C">
        <w:rPr>
          <w:rFonts w:hint="eastAsia"/>
          <w:b/>
          <w:u w:val="single"/>
        </w:rPr>
        <w:t>信号接收</w:t>
      </w:r>
    </w:p>
    <w:p w14:paraId="75533B19" w14:textId="77777777" w:rsidR="0057170C" w:rsidRPr="0098528C" w:rsidRDefault="0057170C" w:rsidP="0057170C">
      <w:r w:rsidRPr="0098528C">
        <w:rPr>
          <w:rFonts w:hint="eastAsia"/>
        </w:rPr>
        <w:t>N/A</w:t>
      </w:r>
    </w:p>
    <w:p w14:paraId="150F357B" w14:textId="77777777" w:rsidR="0057170C" w:rsidRPr="0098528C" w:rsidRDefault="0057170C" w:rsidP="0057170C"/>
    <w:p w14:paraId="32958AEC" w14:textId="77777777" w:rsidR="0057170C" w:rsidRPr="0098528C" w:rsidRDefault="0057170C" w:rsidP="0057170C">
      <w:r w:rsidRPr="0098528C">
        <w:rPr>
          <w:rFonts w:hint="eastAsia"/>
          <w:b/>
          <w:u w:val="single"/>
        </w:rPr>
        <w:t>功能安全：</w:t>
      </w:r>
      <w:r w:rsidRPr="0098528C">
        <w:rPr>
          <w:rFonts w:hint="eastAsia"/>
        </w:rPr>
        <w:t>QM</w:t>
      </w:r>
    </w:p>
    <w:p w14:paraId="0389B0DC" w14:textId="2E0B43F6" w:rsidR="0057170C" w:rsidRPr="0098528C" w:rsidRDefault="0057170C" w:rsidP="001308FF">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013B09A4" w14:textId="45B99A76" w:rsidR="00D054CB" w:rsidRPr="0098528C" w:rsidRDefault="00D054CB" w:rsidP="001308FF"/>
    <w:p w14:paraId="7883DFC1" w14:textId="77777777" w:rsidR="00D054CB" w:rsidRPr="00D9786C" w:rsidRDefault="00D054CB" w:rsidP="001308FF"/>
    <w:p w14:paraId="64C5AC01" w14:textId="0925D666" w:rsidR="00AD2F5B" w:rsidRPr="00D9786C" w:rsidRDefault="00AD2F5B" w:rsidP="00E25A18">
      <w:pPr>
        <w:pStyle w:val="Heading3"/>
      </w:pPr>
      <w:bookmarkStart w:id="48" w:name="_Toc58413263"/>
      <w:commentRangeStart w:id="49"/>
      <w:commentRangeStart w:id="50"/>
      <w:commentRangeStart w:id="51"/>
      <w:r w:rsidRPr="00D9786C">
        <w:rPr>
          <w:rFonts w:hint="eastAsia"/>
        </w:rPr>
        <w:t>风</w:t>
      </w:r>
      <w:r w:rsidR="00E73BC7" w:rsidRPr="00D9786C">
        <w:rPr>
          <w:rFonts w:hint="eastAsia"/>
        </w:rPr>
        <w:t>速显示</w:t>
      </w:r>
      <w:r w:rsidR="00E73BC7" w:rsidRPr="00D9786C">
        <w:rPr>
          <w:rFonts w:hint="eastAsia"/>
        </w:rPr>
        <w:t>(</w:t>
      </w:r>
      <w:r w:rsidR="000B75F5" w:rsidRPr="00D9786C">
        <w:t>Fan Speed</w:t>
      </w:r>
      <w:r w:rsidRPr="00D9786C">
        <w:t xml:space="preserve"> </w:t>
      </w:r>
      <w:r w:rsidRPr="00D9786C">
        <w:rPr>
          <w:rFonts w:hint="eastAsia"/>
        </w:rPr>
        <w:t>indicator</w:t>
      </w:r>
      <w:commentRangeEnd w:id="49"/>
      <w:r w:rsidR="003B24FD" w:rsidRPr="00D9786C">
        <w:rPr>
          <w:rStyle w:val="CommentReference"/>
          <w:b w:val="0"/>
          <w:bCs w:val="0"/>
        </w:rPr>
        <w:commentReference w:id="49"/>
      </w:r>
      <w:commentRangeEnd w:id="50"/>
      <w:r w:rsidR="00E73BC7" w:rsidRPr="00D9786C">
        <w:t>)</w:t>
      </w:r>
      <w:r w:rsidR="00DF16C1" w:rsidRPr="00D9786C">
        <w:rPr>
          <w:rStyle w:val="CommentReference"/>
          <w:b w:val="0"/>
          <w:bCs w:val="0"/>
        </w:rPr>
        <w:commentReference w:id="50"/>
      </w:r>
      <w:commentRangeEnd w:id="51"/>
      <w:r w:rsidR="000E4FA9" w:rsidRPr="00D9786C">
        <w:rPr>
          <w:rStyle w:val="CommentReference"/>
          <w:b w:val="0"/>
          <w:bCs w:val="0"/>
        </w:rPr>
        <w:commentReference w:id="51"/>
      </w:r>
      <w:bookmarkEnd w:id="48"/>
    </w:p>
    <w:p w14:paraId="25AA5C46" w14:textId="77777777" w:rsidR="000B75F5" w:rsidRPr="00D9786C" w:rsidRDefault="000B75F5" w:rsidP="00DF7EDB">
      <w:pPr>
        <w:ind w:firstLine="420"/>
        <w:rPr>
          <w:rFonts w:ascii="Times New Roman" w:hAnsi="Times New Roman" w:cs="Times New Roman"/>
          <w:sz w:val="24"/>
          <w:szCs w:val="24"/>
        </w:rPr>
      </w:pPr>
      <w:r w:rsidRPr="00D9786C">
        <w:t>风速显示适用于前排空调和后排空调</w:t>
      </w:r>
      <w:r w:rsidRPr="00D9786C">
        <w:rPr>
          <w:rFonts w:ascii="Times New Roman" w:hAnsi="Times New Roman" w:cs="Times New Roman"/>
          <w:sz w:val="24"/>
          <w:szCs w:val="24"/>
        </w:rPr>
        <w:t>。</w:t>
      </w:r>
    </w:p>
    <w:p w14:paraId="13A2C1C6" w14:textId="113007AE" w:rsidR="000B75F5" w:rsidRPr="0098528C" w:rsidRDefault="000B75F5" w:rsidP="00DF7EDB">
      <w:pPr>
        <w:ind w:firstLine="420"/>
      </w:pPr>
      <w:r w:rsidRPr="0098528C">
        <w:t>Fan Speed indicator shall be applicable to front-row air condition</w:t>
      </w:r>
      <w:r w:rsidRPr="0098528C">
        <w:rPr>
          <w:rFonts w:hint="eastAsia"/>
        </w:rPr>
        <w:t>ing</w:t>
      </w:r>
      <w:r w:rsidRPr="0098528C">
        <w:t xml:space="preserve"> and </w:t>
      </w:r>
      <w:r w:rsidRPr="0098528C">
        <w:rPr>
          <w:rFonts w:hint="eastAsia"/>
        </w:rPr>
        <w:t>rear</w:t>
      </w:r>
      <w:r w:rsidRPr="0098528C">
        <w:t>-row air condition</w:t>
      </w:r>
      <w:r w:rsidRPr="0098528C">
        <w:rPr>
          <w:rFonts w:hint="eastAsia"/>
        </w:rPr>
        <w:t>ing</w:t>
      </w:r>
      <w:r w:rsidRPr="0098528C">
        <w:t>.</w:t>
      </w:r>
    </w:p>
    <w:p w14:paraId="65F08253" w14:textId="5CA898C7" w:rsidR="000B75F5" w:rsidRPr="0098528C" w:rsidRDefault="000B75F5" w:rsidP="00DF7EDB">
      <w:pPr>
        <w:ind w:firstLine="420"/>
      </w:pPr>
      <w:r w:rsidRPr="0098528C">
        <w:t>空调需要具备</w:t>
      </w:r>
      <w:r w:rsidR="004D5745">
        <w:rPr>
          <w:rFonts w:hint="eastAsia"/>
        </w:rPr>
        <w:t>分区显示</w:t>
      </w:r>
      <w:r w:rsidRPr="0098528C">
        <w:t>风速的能力，支持显示当前风速，并在风速调节时，能够动态显示风速变化。</w:t>
      </w:r>
    </w:p>
    <w:p w14:paraId="56C4893C" w14:textId="77777777" w:rsidR="000B75F5" w:rsidRPr="0098528C" w:rsidRDefault="000B75F5" w:rsidP="00DF7EDB">
      <w:pPr>
        <w:ind w:firstLine="420"/>
      </w:pPr>
      <w:r w:rsidRPr="0098528C">
        <w:t>Air conditioning zones shall be able to display the fan speed, support the display of current fan speed, and dynamically display fan speed changes when fan speed is regulated.</w:t>
      </w:r>
    </w:p>
    <w:p w14:paraId="0D1C26D8" w14:textId="6FD8698F" w:rsidR="00133EAC" w:rsidRPr="0098528C" w:rsidRDefault="00133EAC" w:rsidP="00DF7EDB">
      <w:pPr>
        <w:ind w:firstLine="420"/>
      </w:pPr>
      <w:r w:rsidRPr="0098528C">
        <w:rPr>
          <w:rFonts w:hint="eastAsia"/>
        </w:rPr>
        <w:t>最高风速相关标定，参考本文档</w:t>
      </w:r>
      <w:r w:rsidRPr="0098528C">
        <w:rPr>
          <w:rFonts w:hint="eastAsia"/>
        </w:rPr>
        <w:t>3.1.7</w:t>
      </w:r>
      <w:r w:rsidRPr="0098528C">
        <w:rPr>
          <w:rFonts w:hint="eastAsia"/>
        </w:rPr>
        <w:t>章节。</w:t>
      </w:r>
    </w:p>
    <w:p w14:paraId="5C567601" w14:textId="35CD2437" w:rsidR="000D75E5" w:rsidRPr="0098528C" w:rsidRDefault="000D75E5" w:rsidP="00DF7EDB">
      <w:pPr>
        <w:ind w:firstLine="420"/>
      </w:pPr>
      <w:r w:rsidRPr="0098528C">
        <w:t>Refer to Section 3.1.7 of this document for calibration related to maximum fan speed.</w:t>
      </w:r>
    </w:p>
    <w:p w14:paraId="27CBBDD7" w14:textId="4712E29E" w:rsidR="00BE1556" w:rsidRPr="0098528C" w:rsidRDefault="00BE1556" w:rsidP="00BE1556">
      <w:pPr>
        <w:pStyle w:val="Heading4"/>
      </w:pPr>
      <w:r w:rsidRPr="0098528C">
        <w:rPr>
          <w:rFonts w:hint="eastAsia"/>
        </w:rPr>
        <w:t>CLEA</w:t>
      </w:r>
      <w:r w:rsidRPr="0098528C">
        <w:rPr>
          <w:rFonts w:hint="eastAsia"/>
        </w:rPr>
        <w:t>的风速显示</w:t>
      </w:r>
    </w:p>
    <w:p w14:paraId="3A8CA057" w14:textId="0174A579" w:rsidR="00BE1556" w:rsidRPr="0098528C" w:rsidRDefault="00DF7EDB" w:rsidP="00BE1556">
      <w:pPr>
        <w:rPr>
          <w:b/>
          <w:u w:val="single"/>
        </w:rPr>
      </w:pPr>
      <w:bookmarkStart w:id="52" w:name="OLE_LINK18"/>
      <w:bookmarkStart w:id="53" w:name="OLE_LINK19"/>
      <w:r w:rsidRPr="0098528C">
        <w:rPr>
          <w:rFonts w:hint="eastAsia"/>
          <w:b/>
          <w:u w:val="single"/>
        </w:rPr>
        <w:t>信号发送</w:t>
      </w:r>
    </w:p>
    <w:p w14:paraId="72FCC442" w14:textId="00781B8F" w:rsidR="00DF7EDB" w:rsidRPr="0098528C" w:rsidRDefault="00DF7EDB" w:rsidP="00BE1556">
      <w:r w:rsidRPr="0098528C">
        <w:rPr>
          <w:rFonts w:hint="eastAsia"/>
        </w:rPr>
        <w:t>N/</w:t>
      </w:r>
      <w:r w:rsidRPr="0098528C">
        <w:t>A</w:t>
      </w:r>
    </w:p>
    <w:p w14:paraId="1AC5EE8E" w14:textId="77777777" w:rsidR="009E1FE9" w:rsidRPr="0098528C" w:rsidRDefault="009E1FE9" w:rsidP="00BE1556"/>
    <w:p w14:paraId="4F4F93BF" w14:textId="0CDA7D2E" w:rsidR="00DF7EDB" w:rsidRPr="0098528C" w:rsidRDefault="00DF7EDB" w:rsidP="00BE1556">
      <w:pPr>
        <w:rPr>
          <w:b/>
          <w:u w:val="single"/>
        </w:rPr>
      </w:pPr>
      <w:r w:rsidRPr="0098528C">
        <w:rPr>
          <w:rFonts w:hint="eastAsia"/>
          <w:b/>
          <w:u w:val="single"/>
        </w:rPr>
        <w:t>信号接收</w:t>
      </w:r>
    </w:p>
    <w:p w14:paraId="350110C6" w14:textId="3BC32420" w:rsidR="00DF7EDB" w:rsidRPr="0098528C" w:rsidRDefault="00DF7EDB" w:rsidP="00BE1556">
      <w:r w:rsidRPr="0098528C">
        <w:rPr>
          <w:rFonts w:hint="eastAsia"/>
        </w:rPr>
        <w:tab/>
      </w:r>
      <w:r w:rsidR="009E1FE9" w:rsidRPr="0098528C">
        <w:rPr>
          <w:rFonts w:hint="eastAsia"/>
        </w:rPr>
        <w:t>前排空调风速</w:t>
      </w:r>
      <w:r w:rsidR="00AA5798" w:rsidRPr="0098528C">
        <w:rPr>
          <w:rFonts w:hint="eastAsia"/>
        </w:rPr>
        <w:t>显示</w:t>
      </w:r>
      <w:r w:rsidR="009E1FE9" w:rsidRPr="0098528C">
        <w:rPr>
          <w:rFonts w:hint="eastAsia"/>
        </w:rPr>
        <w:t>，</w:t>
      </w:r>
      <w:r w:rsidRPr="0098528C">
        <w:rPr>
          <w:rFonts w:hint="eastAsia"/>
        </w:rPr>
        <w:t>娱乐系统通过信号</w:t>
      </w:r>
      <w:r w:rsidRPr="0098528C">
        <w:rPr>
          <w:b/>
          <w:i/>
        </w:rPr>
        <w:t>Indication Blower Setting Level Front</w:t>
      </w:r>
      <w:r w:rsidRPr="0098528C">
        <w:rPr>
          <w:rFonts w:hint="eastAsia"/>
        </w:rPr>
        <w:t>和</w:t>
      </w:r>
      <w:r w:rsidRPr="0098528C">
        <w:rPr>
          <w:b/>
          <w:i/>
        </w:rPr>
        <w:t>Indication Blower Setting State Front</w:t>
      </w:r>
      <w:r w:rsidRPr="0098528C">
        <w:rPr>
          <w:rFonts w:hint="eastAsia"/>
        </w:rPr>
        <w:t>获取空调的前排风速信息：</w:t>
      </w:r>
    </w:p>
    <w:p w14:paraId="5830838A" w14:textId="264596B4" w:rsidR="00DF7EDB" w:rsidRPr="0098528C" w:rsidRDefault="00DF7EDB" w:rsidP="000E1C54">
      <w:pPr>
        <w:pStyle w:val="ListParagraph"/>
        <w:numPr>
          <w:ilvl w:val="0"/>
          <w:numId w:val="22"/>
        </w:numPr>
        <w:ind w:firstLineChars="0"/>
      </w:pPr>
      <w:r w:rsidRPr="0098528C">
        <w:rPr>
          <w:rFonts w:hint="eastAsia"/>
        </w:rPr>
        <w:t>当空调处于关闭状态时，</w:t>
      </w:r>
      <w:r w:rsidRPr="0098528C">
        <w:rPr>
          <w:rFonts w:hint="eastAsia"/>
        </w:rPr>
        <w:t>ECC</w:t>
      </w:r>
      <w:r w:rsidRPr="0098528C">
        <w:rPr>
          <w:rFonts w:hint="eastAsia"/>
        </w:rPr>
        <w:t>将信号置为</w:t>
      </w:r>
      <w:r w:rsidRPr="0098528C">
        <w:rPr>
          <w:b/>
          <w:i/>
        </w:rPr>
        <w:t>Indication Blower Setting State Front</w:t>
      </w:r>
      <w:r w:rsidRPr="0098528C">
        <w:t xml:space="preserve"> </w:t>
      </w:r>
      <w:r w:rsidRPr="0098528C">
        <w:rPr>
          <w:rFonts w:hint="eastAsia"/>
        </w:rPr>
        <w:t>=</w:t>
      </w:r>
      <w:r w:rsidRPr="0098528C">
        <w:t xml:space="preserve"> $0 Off</w:t>
      </w:r>
      <w:r w:rsidR="009E1FE9" w:rsidRPr="0098528C">
        <w:rPr>
          <w:rFonts w:hint="eastAsia"/>
        </w:rPr>
        <w:t>；</w:t>
      </w:r>
    </w:p>
    <w:p w14:paraId="73ACA98B" w14:textId="76758413" w:rsidR="00DF7EDB" w:rsidRPr="0098528C" w:rsidRDefault="00DF7EDB" w:rsidP="000E1C54">
      <w:pPr>
        <w:pStyle w:val="ListParagraph"/>
        <w:numPr>
          <w:ilvl w:val="0"/>
          <w:numId w:val="22"/>
        </w:numPr>
        <w:ind w:firstLineChars="0"/>
      </w:pPr>
      <w:r w:rsidRPr="0098528C">
        <w:rPr>
          <w:rFonts w:hint="eastAsia"/>
        </w:rPr>
        <w:t>当空调的</w:t>
      </w:r>
      <w:r w:rsidRPr="0098528C">
        <w:rPr>
          <w:rFonts w:hint="eastAsia"/>
        </w:rPr>
        <w:t>Auto</w:t>
      </w:r>
      <w:r w:rsidRPr="0098528C">
        <w:rPr>
          <w:rFonts w:hint="eastAsia"/>
        </w:rPr>
        <w:t>模式开启时，</w:t>
      </w:r>
      <w:r w:rsidRPr="0098528C">
        <w:rPr>
          <w:rFonts w:hint="eastAsia"/>
        </w:rPr>
        <w:t>ECC</w:t>
      </w:r>
      <w:r w:rsidRPr="0098528C">
        <w:rPr>
          <w:rFonts w:hint="eastAsia"/>
        </w:rPr>
        <w:t>将信号置为</w:t>
      </w:r>
      <w:r w:rsidRPr="0098528C">
        <w:rPr>
          <w:b/>
          <w:i/>
        </w:rPr>
        <w:t>Indication Blower Setting State Front</w:t>
      </w:r>
      <w:r w:rsidRPr="0098528C">
        <w:t xml:space="preserve"> </w:t>
      </w:r>
      <w:r w:rsidRPr="0098528C">
        <w:rPr>
          <w:rFonts w:hint="eastAsia"/>
        </w:rPr>
        <w:t>=</w:t>
      </w:r>
      <w:r w:rsidRPr="0098528C">
        <w:t xml:space="preserve"> $1 Auto</w:t>
      </w:r>
      <w:r w:rsidR="009E1FE9" w:rsidRPr="0098528C">
        <w:rPr>
          <w:rFonts w:hint="eastAsia"/>
        </w:rPr>
        <w:t>；</w:t>
      </w:r>
    </w:p>
    <w:p w14:paraId="51FDB790" w14:textId="12BB3AD0" w:rsidR="00DF7EDB" w:rsidRPr="00D9786C" w:rsidRDefault="00DF7EDB" w:rsidP="000E1C54">
      <w:pPr>
        <w:pStyle w:val="ListParagraph"/>
        <w:numPr>
          <w:ilvl w:val="0"/>
          <w:numId w:val="22"/>
        </w:numPr>
        <w:ind w:firstLineChars="0"/>
      </w:pPr>
      <w:r w:rsidRPr="0098528C">
        <w:rPr>
          <w:rFonts w:hint="eastAsia"/>
        </w:rPr>
        <w:t>当空调开启，且</w:t>
      </w:r>
      <w:r w:rsidR="00AA5798" w:rsidRPr="0098528C">
        <w:rPr>
          <w:rFonts w:hint="eastAsia"/>
        </w:rPr>
        <w:t>处于手动调节风速时</w:t>
      </w:r>
      <w:r w:rsidR="009E1FE9" w:rsidRPr="0098528C">
        <w:rPr>
          <w:rFonts w:hint="eastAsia"/>
        </w:rPr>
        <w:t>，</w:t>
      </w:r>
      <w:r w:rsidR="009E1FE9" w:rsidRPr="0098528C">
        <w:rPr>
          <w:rFonts w:hint="eastAsia"/>
        </w:rPr>
        <w:t>ECC</w:t>
      </w:r>
      <w:r w:rsidR="009E1FE9" w:rsidRPr="0098528C">
        <w:rPr>
          <w:rFonts w:hint="eastAsia"/>
        </w:rPr>
        <w:t>将信号置为</w:t>
      </w:r>
      <w:r w:rsidRPr="0098528C">
        <w:rPr>
          <w:b/>
          <w:i/>
        </w:rPr>
        <w:t>Indication Blower Setting State Front</w:t>
      </w:r>
      <w:r w:rsidRPr="0098528C">
        <w:t xml:space="preserve"> </w:t>
      </w:r>
      <w:r w:rsidRPr="0098528C">
        <w:rPr>
          <w:rFonts w:hint="eastAsia"/>
        </w:rPr>
        <w:t>=</w:t>
      </w:r>
      <w:r w:rsidRPr="0098528C">
        <w:t xml:space="preserve"> </w:t>
      </w:r>
      <w:r w:rsidR="009E1FE9" w:rsidRPr="0098528C">
        <w:t xml:space="preserve">$2 </w:t>
      </w:r>
      <w:r w:rsidRPr="0098528C">
        <w:t>Manual</w:t>
      </w:r>
      <w:r w:rsidR="009E1FE9" w:rsidRPr="0098528C">
        <w:rPr>
          <w:rFonts w:hint="eastAsia"/>
        </w:rPr>
        <w:t>，并且娱乐系统通过信号</w:t>
      </w:r>
      <w:r w:rsidR="009E1FE9" w:rsidRPr="0098528C">
        <w:rPr>
          <w:b/>
          <w:i/>
        </w:rPr>
        <w:t>Indication Blower Setting Level Front</w:t>
      </w:r>
      <w:r w:rsidR="00217432" w:rsidRPr="0098528C">
        <w:rPr>
          <w:b/>
          <w:i/>
        </w:rPr>
        <w:t xml:space="preserve"> </w:t>
      </w:r>
      <w:r w:rsidR="00217432" w:rsidRPr="0098528C">
        <w:rPr>
          <w:rFonts w:hint="eastAsia"/>
        </w:rPr>
        <w:t>(</w:t>
      </w:r>
      <w:commentRangeStart w:id="54"/>
      <w:commentRangeStart w:id="55"/>
      <w:r w:rsidR="00217432" w:rsidRPr="0098528C">
        <w:t>Range: 0-15</w:t>
      </w:r>
      <w:commentRangeEnd w:id="54"/>
      <w:r w:rsidR="00E249DC" w:rsidRPr="00D9786C">
        <w:rPr>
          <w:rStyle w:val="CommentReference"/>
        </w:rPr>
        <w:commentReference w:id="54"/>
      </w:r>
      <w:commentRangeEnd w:id="55"/>
      <w:r w:rsidR="00FE6825" w:rsidRPr="00D9786C">
        <w:rPr>
          <w:rStyle w:val="CommentReference"/>
        </w:rPr>
        <w:commentReference w:id="55"/>
      </w:r>
      <w:r w:rsidR="00217432" w:rsidRPr="00D9786C">
        <w:t>, Resolution: 1</w:t>
      </w:r>
      <w:r w:rsidR="00217432" w:rsidRPr="00D9786C">
        <w:rPr>
          <w:rFonts w:hint="eastAsia"/>
        </w:rPr>
        <w:t>)</w:t>
      </w:r>
      <w:r w:rsidR="009E1FE9" w:rsidRPr="00D9786C">
        <w:rPr>
          <w:rFonts w:hint="eastAsia"/>
        </w:rPr>
        <w:t>具体的风速挡位信息；</w:t>
      </w:r>
    </w:p>
    <w:p w14:paraId="685D582A" w14:textId="77777777" w:rsidR="009E1FE9" w:rsidRPr="0098528C" w:rsidRDefault="009E1FE9" w:rsidP="009E1FE9"/>
    <w:p w14:paraId="39CB7FFC" w14:textId="0357DCBA" w:rsidR="009E1FE9" w:rsidRPr="0098528C" w:rsidRDefault="009E1FE9" w:rsidP="009E1FE9">
      <w:pPr>
        <w:ind w:firstLine="360"/>
      </w:pPr>
      <w:r w:rsidRPr="0098528C">
        <w:rPr>
          <w:rFonts w:hint="eastAsia"/>
        </w:rPr>
        <w:t>后排空调风速</w:t>
      </w:r>
      <w:r w:rsidR="00AA5798" w:rsidRPr="0098528C">
        <w:rPr>
          <w:rFonts w:hint="eastAsia"/>
        </w:rPr>
        <w:t>显示</w:t>
      </w:r>
      <w:r w:rsidRPr="0098528C">
        <w:rPr>
          <w:rFonts w:hint="eastAsia"/>
        </w:rPr>
        <w:t>，娱乐系统通过信号</w:t>
      </w:r>
      <w:r w:rsidRPr="0098528C">
        <w:rPr>
          <w:b/>
          <w:i/>
        </w:rPr>
        <w:t xml:space="preserve">Indication Blower Setting Level </w:t>
      </w:r>
      <w:r w:rsidRPr="0098528C">
        <w:rPr>
          <w:rFonts w:hint="eastAsia"/>
          <w:b/>
          <w:i/>
        </w:rPr>
        <w:t>Rear</w:t>
      </w:r>
      <w:r w:rsidRPr="0098528C">
        <w:rPr>
          <w:rFonts w:hint="eastAsia"/>
        </w:rPr>
        <w:t>和</w:t>
      </w:r>
      <w:r w:rsidRPr="0098528C">
        <w:rPr>
          <w:b/>
          <w:i/>
        </w:rPr>
        <w:t>Indication Blower Setting State Rear</w:t>
      </w:r>
      <w:r w:rsidRPr="0098528C">
        <w:rPr>
          <w:rFonts w:hint="eastAsia"/>
        </w:rPr>
        <w:t>获取空调的前排风速信息：</w:t>
      </w:r>
    </w:p>
    <w:p w14:paraId="4EF9BF69" w14:textId="2FA2CBD1" w:rsidR="009E1FE9" w:rsidRPr="00D9786C" w:rsidRDefault="009E1FE9" w:rsidP="000E1C54">
      <w:pPr>
        <w:pStyle w:val="ListParagraph"/>
        <w:numPr>
          <w:ilvl w:val="0"/>
          <w:numId w:val="23"/>
        </w:numPr>
        <w:ind w:firstLineChars="0"/>
      </w:pPr>
      <w:r w:rsidRPr="0098528C">
        <w:rPr>
          <w:rFonts w:hint="eastAsia"/>
        </w:rPr>
        <w:t>当空调处于关闭状态时，</w:t>
      </w:r>
      <w:commentRangeStart w:id="56"/>
      <w:commentRangeStart w:id="57"/>
      <w:r w:rsidRPr="0098528C">
        <w:rPr>
          <w:rFonts w:hint="eastAsia"/>
        </w:rPr>
        <w:t>ECC</w:t>
      </w:r>
      <w:r w:rsidRPr="0098528C">
        <w:rPr>
          <w:rFonts w:hint="eastAsia"/>
        </w:rPr>
        <w:t>将信号置为</w:t>
      </w:r>
      <w:r w:rsidRPr="0098528C">
        <w:rPr>
          <w:b/>
          <w:i/>
        </w:rPr>
        <w:t>Indication Blower Setting State Rear</w:t>
      </w:r>
      <w:r w:rsidRPr="0098528C">
        <w:t xml:space="preserve"> </w:t>
      </w:r>
      <w:r w:rsidRPr="0098528C">
        <w:rPr>
          <w:rFonts w:hint="eastAsia"/>
        </w:rPr>
        <w:t>=</w:t>
      </w:r>
      <w:r w:rsidRPr="0098528C">
        <w:t xml:space="preserve"> $0 Off</w:t>
      </w:r>
      <w:r w:rsidRPr="0098528C">
        <w:rPr>
          <w:rFonts w:hint="eastAsia"/>
        </w:rPr>
        <w:t>；</w:t>
      </w:r>
      <w:commentRangeEnd w:id="56"/>
      <w:r w:rsidRPr="00D9786C">
        <w:rPr>
          <w:rStyle w:val="CommentReference"/>
        </w:rPr>
        <w:commentReference w:id="56"/>
      </w:r>
      <w:commentRangeEnd w:id="57"/>
      <w:r w:rsidR="00AF1550" w:rsidRPr="00D9786C">
        <w:rPr>
          <w:rStyle w:val="CommentReference"/>
        </w:rPr>
        <w:commentReference w:id="57"/>
      </w:r>
    </w:p>
    <w:p w14:paraId="5E310951" w14:textId="628F8EC0" w:rsidR="009E1FE9" w:rsidRPr="00D9786C" w:rsidRDefault="009E1FE9" w:rsidP="000E1C54">
      <w:pPr>
        <w:pStyle w:val="ListParagraph"/>
        <w:numPr>
          <w:ilvl w:val="0"/>
          <w:numId w:val="23"/>
        </w:numPr>
        <w:ind w:firstLineChars="0"/>
      </w:pPr>
      <w:r w:rsidRPr="00D9786C">
        <w:rPr>
          <w:rFonts w:hint="eastAsia"/>
        </w:rPr>
        <w:t>当空调的</w:t>
      </w:r>
      <w:r w:rsidRPr="00D9786C">
        <w:rPr>
          <w:rFonts w:hint="eastAsia"/>
        </w:rPr>
        <w:t>Auto</w:t>
      </w:r>
      <w:r w:rsidRPr="00D9786C">
        <w:rPr>
          <w:rFonts w:hint="eastAsia"/>
        </w:rPr>
        <w:t>模式开启时，</w:t>
      </w:r>
      <w:commentRangeStart w:id="58"/>
      <w:commentRangeStart w:id="59"/>
      <w:r w:rsidRPr="00D9786C">
        <w:rPr>
          <w:rFonts w:hint="eastAsia"/>
        </w:rPr>
        <w:t>ECC</w:t>
      </w:r>
      <w:r w:rsidRPr="00D9786C">
        <w:rPr>
          <w:rFonts w:hint="eastAsia"/>
        </w:rPr>
        <w:t>将信号置为</w:t>
      </w:r>
      <w:r w:rsidRPr="00D9786C">
        <w:rPr>
          <w:b/>
          <w:i/>
        </w:rPr>
        <w:t xml:space="preserve">Indication Blower Setting State </w:t>
      </w:r>
      <w:r w:rsidRPr="00D9786C">
        <w:rPr>
          <w:rFonts w:hint="eastAsia"/>
          <w:b/>
          <w:i/>
        </w:rPr>
        <w:t>Rear</w:t>
      </w:r>
      <w:r w:rsidRPr="00D9786C">
        <w:rPr>
          <w:rFonts w:hint="eastAsia"/>
        </w:rPr>
        <w:t>=</w:t>
      </w:r>
      <w:r w:rsidRPr="00D9786C">
        <w:t xml:space="preserve"> $1 Auto</w:t>
      </w:r>
      <w:commentRangeEnd w:id="58"/>
      <w:r w:rsidRPr="00D9786C">
        <w:rPr>
          <w:rStyle w:val="CommentReference"/>
        </w:rPr>
        <w:commentReference w:id="58"/>
      </w:r>
      <w:commentRangeEnd w:id="59"/>
      <w:r w:rsidR="00BA5006" w:rsidRPr="00D9786C">
        <w:rPr>
          <w:rStyle w:val="CommentReference"/>
        </w:rPr>
        <w:commentReference w:id="59"/>
      </w:r>
      <w:r w:rsidRPr="00D9786C">
        <w:rPr>
          <w:rFonts w:hint="eastAsia"/>
        </w:rPr>
        <w:t>；</w:t>
      </w:r>
    </w:p>
    <w:p w14:paraId="1A3F5107" w14:textId="2B4EDEE8" w:rsidR="009E1FE9" w:rsidRPr="0098528C" w:rsidRDefault="009E1FE9" w:rsidP="000E1C54">
      <w:pPr>
        <w:pStyle w:val="ListParagraph"/>
        <w:numPr>
          <w:ilvl w:val="0"/>
          <w:numId w:val="23"/>
        </w:numPr>
        <w:ind w:firstLineChars="0"/>
      </w:pPr>
      <w:r w:rsidRPr="00D9786C">
        <w:rPr>
          <w:rFonts w:hint="eastAsia"/>
        </w:rPr>
        <w:t>当空调开启，且</w:t>
      </w:r>
      <w:r w:rsidR="00AA5798" w:rsidRPr="00D9786C">
        <w:rPr>
          <w:rFonts w:hint="eastAsia"/>
        </w:rPr>
        <w:t>处于手动调节风速</w:t>
      </w:r>
      <w:r w:rsidRPr="00D9786C">
        <w:rPr>
          <w:rFonts w:hint="eastAsia"/>
        </w:rPr>
        <w:t>时，</w:t>
      </w:r>
      <w:r w:rsidRPr="00D9786C">
        <w:rPr>
          <w:rFonts w:hint="eastAsia"/>
        </w:rPr>
        <w:t>ECC</w:t>
      </w:r>
      <w:r w:rsidRPr="00D9786C">
        <w:rPr>
          <w:rFonts w:hint="eastAsia"/>
        </w:rPr>
        <w:t>将信号置为</w:t>
      </w:r>
      <w:r w:rsidRPr="00D9786C">
        <w:rPr>
          <w:b/>
          <w:i/>
        </w:rPr>
        <w:t>Indication Blower Setting State Rear</w:t>
      </w:r>
      <w:r w:rsidRPr="00D9786C">
        <w:t xml:space="preserve"> </w:t>
      </w:r>
      <w:r w:rsidRPr="00D9786C">
        <w:rPr>
          <w:rFonts w:hint="eastAsia"/>
        </w:rPr>
        <w:t>=</w:t>
      </w:r>
      <w:r w:rsidRPr="0098528C">
        <w:t xml:space="preserve"> $2 Manual</w:t>
      </w:r>
      <w:r w:rsidRPr="0098528C">
        <w:rPr>
          <w:rFonts w:hint="eastAsia"/>
        </w:rPr>
        <w:t>，并且娱乐系统通过信号</w:t>
      </w:r>
      <w:r w:rsidRPr="0098528C">
        <w:rPr>
          <w:b/>
          <w:i/>
        </w:rPr>
        <w:t xml:space="preserve">Indication Blower Setting Level </w:t>
      </w:r>
      <w:r w:rsidRPr="0098528C">
        <w:rPr>
          <w:rFonts w:hint="eastAsia"/>
          <w:b/>
          <w:i/>
        </w:rPr>
        <w:t>Rear</w:t>
      </w:r>
      <w:r w:rsidR="00217432" w:rsidRPr="0098528C">
        <w:rPr>
          <w:b/>
          <w:i/>
        </w:rPr>
        <w:t xml:space="preserve"> </w:t>
      </w:r>
      <w:r w:rsidR="00217432" w:rsidRPr="0098528C">
        <w:rPr>
          <w:rFonts w:hint="eastAsia"/>
        </w:rPr>
        <w:t>(</w:t>
      </w:r>
      <w:r w:rsidR="00217432" w:rsidRPr="0098528C">
        <w:t>Range: 0-15, Resolution: 1</w:t>
      </w:r>
      <w:r w:rsidR="00217432" w:rsidRPr="0098528C">
        <w:rPr>
          <w:rFonts w:hint="eastAsia"/>
        </w:rPr>
        <w:t>)</w:t>
      </w:r>
      <w:r w:rsidRPr="0098528C">
        <w:rPr>
          <w:rFonts w:hint="eastAsia"/>
        </w:rPr>
        <w:t>具体的风速挡位信息；</w:t>
      </w:r>
    </w:p>
    <w:p w14:paraId="6EDADFB5" w14:textId="655260B0" w:rsidR="00DF7EDB" w:rsidRPr="0098528C" w:rsidRDefault="00DF7EDB" w:rsidP="00BE1556"/>
    <w:p w14:paraId="287158CD" w14:textId="77777777" w:rsidR="00AA5798" w:rsidRPr="0098528C" w:rsidRDefault="00AA5798" w:rsidP="00AA5798">
      <w:r w:rsidRPr="0098528C">
        <w:t>Update Time: 10ms</w:t>
      </w:r>
    </w:p>
    <w:p w14:paraId="24543BF2" w14:textId="47D272A3" w:rsidR="00AA5798" w:rsidRPr="0098528C" w:rsidRDefault="00AA5798" w:rsidP="00BE1556">
      <w:r w:rsidRPr="0098528C">
        <w:t>Periodic Interval: 50</w:t>
      </w:r>
      <w:r w:rsidRPr="0098528C">
        <w:rPr>
          <w:rFonts w:hint="eastAsia"/>
        </w:rPr>
        <w:t>0</w:t>
      </w:r>
      <w:r w:rsidRPr="0098528C">
        <w:t>ms</w:t>
      </w:r>
    </w:p>
    <w:p w14:paraId="64FFCE00" w14:textId="77777777" w:rsidR="00AA5798" w:rsidRPr="0098528C" w:rsidRDefault="00AA5798" w:rsidP="00BE1556"/>
    <w:p w14:paraId="20BB9B42" w14:textId="77777777" w:rsidR="00DF7EDB" w:rsidRPr="0098528C" w:rsidRDefault="00DF7EDB" w:rsidP="00DF7EDB">
      <w:r w:rsidRPr="0098528C">
        <w:rPr>
          <w:rFonts w:hint="eastAsia"/>
          <w:b/>
          <w:u w:val="single"/>
        </w:rPr>
        <w:t>功能安全要求：</w:t>
      </w:r>
      <w:r w:rsidRPr="0098528C">
        <w:rPr>
          <w:rFonts w:hint="eastAsia"/>
        </w:rPr>
        <w:t>QM</w:t>
      </w:r>
    </w:p>
    <w:p w14:paraId="583FECD2" w14:textId="0A590BD5" w:rsidR="00DF7EDB" w:rsidRPr="0098528C" w:rsidRDefault="00DF7EDB" w:rsidP="00DF7EDB">
      <w:r w:rsidRPr="0098528C">
        <w:rPr>
          <w:rFonts w:hint="eastAsia"/>
          <w:b/>
          <w:u w:val="single"/>
        </w:rPr>
        <w:t>支持的整车电源模式：</w:t>
      </w:r>
      <w:r w:rsidR="00D71662" w:rsidRPr="0098528C">
        <w:rPr>
          <w:rFonts w:hint="eastAsia"/>
        </w:rPr>
        <w:t>Power</w:t>
      </w:r>
      <w:r w:rsidR="00D71662" w:rsidRPr="0098528C">
        <w:t xml:space="preserve"> </w:t>
      </w:r>
      <w:r w:rsidR="00D71662" w:rsidRPr="0098528C">
        <w:rPr>
          <w:rFonts w:hint="eastAsia"/>
        </w:rPr>
        <w:t>Mode</w:t>
      </w:r>
      <w:r w:rsidR="00D71662" w:rsidRPr="0098528C">
        <w:t xml:space="preserve"> </w:t>
      </w:r>
      <w:r w:rsidR="00D71662" w:rsidRPr="0098528C">
        <w:rPr>
          <w:rFonts w:hint="eastAsia"/>
        </w:rPr>
        <w:t>O</w:t>
      </w:r>
      <w:r w:rsidR="00563D5C" w:rsidRPr="0098528C">
        <w:rPr>
          <w:rFonts w:hint="eastAsia"/>
        </w:rPr>
        <w:t>N</w:t>
      </w:r>
    </w:p>
    <w:bookmarkEnd w:id="52"/>
    <w:bookmarkEnd w:id="53"/>
    <w:p w14:paraId="7E9090C4" w14:textId="606C256B" w:rsidR="00DF7EDB" w:rsidRPr="0098528C" w:rsidRDefault="00AA5798" w:rsidP="00AA5798">
      <w:pPr>
        <w:pStyle w:val="Heading4"/>
      </w:pPr>
      <w:r w:rsidRPr="0098528C">
        <w:rPr>
          <w:rFonts w:hint="eastAsia"/>
        </w:rPr>
        <w:t>GB</w:t>
      </w:r>
      <w:r w:rsidRPr="0098528C">
        <w:rPr>
          <w:rFonts w:hint="eastAsia"/>
        </w:rPr>
        <w:t>的风速显示</w:t>
      </w:r>
    </w:p>
    <w:p w14:paraId="0889BBB7" w14:textId="77777777" w:rsidR="00217432" w:rsidRPr="0098528C" w:rsidRDefault="00217432" w:rsidP="00217432">
      <w:pPr>
        <w:rPr>
          <w:b/>
          <w:u w:val="single"/>
        </w:rPr>
      </w:pPr>
      <w:r w:rsidRPr="0098528C">
        <w:rPr>
          <w:rFonts w:hint="eastAsia"/>
          <w:b/>
          <w:u w:val="single"/>
        </w:rPr>
        <w:t>信号发送</w:t>
      </w:r>
    </w:p>
    <w:p w14:paraId="26F31C98" w14:textId="77777777" w:rsidR="00217432" w:rsidRPr="0098528C" w:rsidRDefault="00217432" w:rsidP="00217432">
      <w:r w:rsidRPr="0098528C">
        <w:rPr>
          <w:rFonts w:hint="eastAsia"/>
        </w:rPr>
        <w:t>N/</w:t>
      </w:r>
      <w:r w:rsidRPr="0098528C">
        <w:t>A</w:t>
      </w:r>
    </w:p>
    <w:p w14:paraId="579CC723" w14:textId="77777777" w:rsidR="00217432" w:rsidRPr="0098528C" w:rsidRDefault="00217432" w:rsidP="00217432"/>
    <w:p w14:paraId="34907457" w14:textId="77777777" w:rsidR="00217432" w:rsidRPr="0098528C" w:rsidRDefault="00217432" w:rsidP="00217432">
      <w:pPr>
        <w:rPr>
          <w:b/>
          <w:u w:val="single"/>
        </w:rPr>
      </w:pPr>
      <w:r w:rsidRPr="0098528C">
        <w:rPr>
          <w:rFonts w:hint="eastAsia"/>
          <w:b/>
          <w:u w:val="single"/>
        </w:rPr>
        <w:t>信号接收</w:t>
      </w:r>
    </w:p>
    <w:p w14:paraId="24CBF34A" w14:textId="77777777" w:rsidR="00217432" w:rsidRPr="0098528C" w:rsidRDefault="00217432" w:rsidP="00217432">
      <w:r w:rsidRPr="0098528C">
        <w:rPr>
          <w:rFonts w:hint="eastAsia"/>
        </w:rPr>
        <w:tab/>
      </w:r>
      <w:r w:rsidRPr="0098528C">
        <w:rPr>
          <w:rFonts w:hint="eastAsia"/>
        </w:rPr>
        <w:t>前排空调风速显示，娱乐系统通过信号</w:t>
      </w:r>
      <w:r w:rsidRPr="0098528C">
        <w:rPr>
          <w:b/>
          <w:i/>
        </w:rPr>
        <w:t>Indication Blower Setting Level Front</w:t>
      </w:r>
      <w:r w:rsidRPr="0098528C">
        <w:rPr>
          <w:rFonts w:hint="eastAsia"/>
        </w:rPr>
        <w:t>和</w:t>
      </w:r>
      <w:r w:rsidRPr="0098528C">
        <w:rPr>
          <w:b/>
          <w:i/>
        </w:rPr>
        <w:t>Indication Blower Setting State Front</w:t>
      </w:r>
      <w:r w:rsidRPr="0098528C">
        <w:rPr>
          <w:rFonts w:hint="eastAsia"/>
        </w:rPr>
        <w:t>获取空调的前排风速信息：</w:t>
      </w:r>
    </w:p>
    <w:p w14:paraId="3F4134E0" w14:textId="18D0BC28" w:rsidR="00217432" w:rsidRPr="0098528C" w:rsidRDefault="00217432" w:rsidP="000119FF">
      <w:pPr>
        <w:pStyle w:val="ListParagraph"/>
        <w:numPr>
          <w:ilvl w:val="0"/>
          <w:numId w:val="67"/>
        </w:numPr>
        <w:ind w:firstLineChars="0"/>
      </w:pPr>
      <w:r w:rsidRPr="0098528C">
        <w:rPr>
          <w:rFonts w:hint="eastAsia"/>
        </w:rPr>
        <w:t>当空调处于关闭状态时，</w:t>
      </w:r>
      <w:r w:rsidRPr="0098528C">
        <w:rPr>
          <w:rFonts w:hint="eastAsia"/>
        </w:rPr>
        <w:t>ECC</w:t>
      </w:r>
      <w:r w:rsidRPr="0098528C">
        <w:rPr>
          <w:rFonts w:hint="eastAsia"/>
        </w:rPr>
        <w:t>将信号置为</w:t>
      </w:r>
      <w:r w:rsidRPr="0098528C">
        <w:rPr>
          <w:b/>
          <w:i/>
        </w:rPr>
        <w:t>Indication Blower Setting State Front</w:t>
      </w:r>
      <w:r w:rsidRPr="0098528C">
        <w:t xml:space="preserve"> </w:t>
      </w:r>
      <w:r w:rsidRPr="0098528C">
        <w:rPr>
          <w:rFonts w:hint="eastAsia"/>
        </w:rPr>
        <w:t>=</w:t>
      </w:r>
      <w:r w:rsidRPr="0098528C">
        <w:t xml:space="preserve"> $0 Off</w:t>
      </w:r>
      <w:r w:rsidRPr="0098528C">
        <w:rPr>
          <w:rFonts w:hint="eastAsia"/>
        </w:rPr>
        <w:t>；</w:t>
      </w:r>
    </w:p>
    <w:p w14:paraId="43964ACB" w14:textId="4897CDE2" w:rsidR="00217432" w:rsidRPr="0098528C" w:rsidRDefault="00217432" w:rsidP="000119FF">
      <w:pPr>
        <w:pStyle w:val="ListParagraph"/>
        <w:numPr>
          <w:ilvl w:val="0"/>
          <w:numId w:val="67"/>
        </w:numPr>
        <w:ind w:firstLineChars="0"/>
      </w:pPr>
      <w:r w:rsidRPr="0098528C">
        <w:rPr>
          <w:rFonts w:hint="eastAsia"/>
        </w:rPr>
        <w:t>当空调的</w:t>
      </w:r>
      <w:r w:rsidRPr="0098528C">
        <w:rPr>
          <w:rFonts w:hint="eastAsia"/>
        </w:rPr>
        <w:t>Auto</w:t>
      </w:r>
      <w:r w:rsidRPr="0098528C">
        <w:rPr>
          <w:rFonts w:hint="eastAsia"/>
        </w:rPr>
        <w:t>模式开启时，</w:t>
      </w:r>
      <w:r w:rsidRPr="0098528C">
        <w:rPr>
          <w:rFonts w:hint="eastAsia"/>
        </w:rPr>
        <w:t>ECC</w:t>
      </w:r>
      <w:r w:rsidRPr="0098528C">
        <w:rPr>
          <w:rFonts w:hint="eastAsia"/>
        </w:rPr>
        <w:t>将信号置为</w:t>
      </w:r>
      <w:r w:rsidRPr="0098528C">
        <w:rPr>
          <w:b/>
          <w:i/>
        </w:rPr>
        <w:t>Indication Blower Setting State Front</w:t>
      </w:r>
      <w:r w:rsidRPr="0098528C">
        <w:t xml:space="preserve"> </w:t>
      </w:r>
      <w:r w:rsidRPr="0098528C">
        <w:rPr>
          <w:rFonts w:hint="eastAsia"/>
        </w:rPr>
        <w:t>=</w:t>
      </w:r>
      <w:r w:rsidRPr="0098528C">
        <w:t xml:space="preserve"> $1 Auto</w:t>
      </w:r>
      <w:r w:rsidRPr="0098528C">
        <w:rPr>
          <w:rFonts w:hint="eastAsia"/>
        </w:rPr>
        <w:t>；</w:t>
      </w:r>
    </w:p>
    <w:p w14:paraId="77C02A48" w14:textId="76617FDF" w:rsidR="00217432" w:rsidRPr="0098528C" w:rsidRDefault="00217432" w:rsidP="000119FF">
      <w:pPr>
        <w:pStyle w:val="ListParagraph"/>
        <w:numPr>
          <w:ilvl w:val="0"/>
          <w:numId w:val="67"/>
        </w:numPr>
        <w:ind w:firstLineChars="0"/>
      </w:pPr>
      <w:r w:rsidRPr="0098528C">
        <w:rPr>
          <w:rFonts w:hint="eastAsia"/>
        </w:rPr>
        <w:t>当空调开启，且处于手动调节风速时，</w:t>
      </w:r>
      <w:r w:rsidRPr="0098528C">
        <w:rPr>
          <w:rFonts w:hint="eastAsia"/>
        </w:rPr>
        <w:t>ECC</w:t>
      </w:r>
      <w:r w:rsidRPr="0098528C">
        <w:rPr>
          <w:rFonts w:hint="eastAsia"/>
        </w:rPr>
        <w:t>将信号置为</w:t>
      </w:r>
      <w:r w:rsidRPr="0098528C">
        <w:rPr>
          <w:b/>
          <w:i/>
        </w:rPr>
        <w:t>Indication Blower Setting State Front</w:t>
      </w:r>
      <w:r w:rsidRPr="0098528C">
        <w:t xml:space="preserve"> </w:t>
      </w:r>
      <w:r w:rsidRPr="0098528C">
        <w:rPr>
          <w:rFonts w:hint="eastAsia"/>
        </w:rPr>
        <w:t>=</w:t>
      </w:r>
      <w:r w:rsidRPr="0098528C">
        <w:t xml:space="preserve"> $2 Manual</w:t>
      </w:r>
      <w:r w:rsidRPr="0098528C">
        <w:rPr>
          <w:rFonts w:hint="eastAsia"/>
        </w:rPr>
        <w:t>，并且娱乐系统通过信号</w:t>
      </w:r>
      <w:r w:rsidRPr="0098528C">
        <w:rPr>
          <w:b/>
          <w:i/>
        </w:rPr>
        <w:t xml:space="preserve">Indication Blower Setting Level Front </w:t>
      </w:r>
      <w:r w:rsidRPr="0098528C">
        <w:rPr>
          <w:rFonts w:hint="eastAsia"/>
        </w:rPr>
        <w:t>(</w:t>
      </w:r>
      <w:r w:rsidRPr="0098528C">
        <w:t>Range: 0-12, Resolution: 1</w:t>
      </w:r>
      <w:r w:rsidRPr="0098528C">
        <w:rPr>
          <w:rFonts w:hint="eastAsia"/>
        </w:rPr>
        <w:t>)</w:t>
      </w:r>
      <w:r w:rsidRPr="0098528C">
        <w:rPr>
          <w:rFonts w:hint="eastAsia"/>
        </w:rPr>
        <w:t>具体的风速挡位信息；</w:t>
      </w:r>
    </w:p>
    <w:p w14:paraId="2222F283" w14:textId="1A87A0E8" w:rsidR="00217432" w:rsidRPr="0098528C" w:rsidRDefault="00217432" w:rsidP="00217432"/>
    <w:p w14:paraId="7D2AA204" w14:textId="673A1C8E" w:rsidR="00CB6E90" w:rsidRPr="0098528C" w:rsidRDefault="00CB6E90" w:rsidP="005D28E0">
      <w:pPr>
        <w:ind w:firstLine="360"/>
      </w:pPr>
      <w:r w:rsidRPr="0098528C">
        <w:rPr>
          <w:rFonts w:hint="eastAsia"/>
        </w:rPr>
        <w:t>前右空调风速显示，娱乐系统通过信号</w:t>
      </w:r>
      <w:r w:rsidRPr="0098528C">
        <w:rPr>
          <w:b/>
          <w:i/>
        </w:rPr>
        <w:t>Indication Blower Setting Level Front Right</w:t>
      </w:r>
      <w:r w:rsidRPr="0098528C">
        <w:rPr>
          <w:rFonts w:hint="eastAsia"/>
        </w:rPr>
        <w:t>和</w:t>
      </w:r>
      <w:r w:rsidR="009D7AFC" w:rsidRPr="0098528C">
        <w:rPr>
          <w:b/>
          <w:i/>
        </w:rPr>
        <w:t>Indication Blower Setting State Front Right</w:t>
      </w:r>
      <w:r w:rsidRPr="0098528C">
        <w:rPr>
          <w:rFonts w:hint="eastAsia"/>
        </w:rPr>
        <w:t>获取空调的前排风速信息：</w:t>
      </w:r>
    </w:p>
    <w:p w14:paraId="67967FA4" w14:textId="3D17C47C" w:rsidR="00CB6E90" w:rsidRPr="0098528C" w:rsidRDefault="00CB6E90" w:rsidP="00CB6E90">
      <w:pPr>
        <w:pStyle w:val="ListParagraph"/>
        <w:numPr>
          <w:ilvl w:val="0"/>
          <w:numId w:val="56"/>
        </w:numPr>
        <w:ind w:firstLineChars="0"/>
      </w:pPr>
      <w:r w:rsidRPr="0098528C">
        <w:rPr>
          <w:rFonts w:hint="eastAsia"/>
        </w:rPr>
        <w:t>当空调处于关闭状态时，</w:t>
      </w:r>
      <w:r w:rsidRPr="0098528C">
        <w:rPr>
          <w:rFonts w:hint="eastAsia"/>
        </w:rPr>
        <w:t>ECC</w:t>
      </w:r>
      <w:r w:rsidRPr="0098528C">
        <w:rPr>
          <w:rFonts w:hint="eastAsia"/>
        </w:rPr>
        <w:t>将信号置为</w:t>
      </w:r>
      <w:r w:rsidRPr="0098528C">
        <w:rPr>
          <w:b/>
          <w:i/>
        </w:rPr>
        <w:t>Indication Blower Setting State Front Right</w:t>
      </w:r>
      <w:r w:rsidRPr="0098528C">
        <w:t xml:space="preserve"> </w:t>
      </w:r>
      <w:r w:rsidRPr="0098528C">
        <w:rPr>
          <w:rFonts w:hint="eastAsia"/>
        </w:rPr>
        <w:t>=</w:t>
      </w:r>
      <w:r w:rsidRPr="0098528C">
        <w:t xml:space="preserve"> $0 Off</w:t>
      </w:r>
      <w:r w:rsidRPr="0098528C">
        <w:rPr>
          <w:rFonts w:hint="eastAsia"/>
        </w:rPr>
        <w:t>；</w:t>
      </w:r>
    </w:p>
    <w:p w14:paraId="13ABB117" w14:textId="5208070C" w:rsidR="00CB6E90" w:rsidRPr="0098528C" w:rsidRDefault="00CB6E90" w:rsidP="00CB6E90">
      <w:pPr>
        <w:pStyle w:val="ListParagraph"/>
        <w:numPr>
          <w:ilvl w:val="0"/>
          <w:numId w:val="56"/>
        </w:numPr>
        <w:ind w:firstLineChars="0"/>
      </w:pPr>
      <w:r w:rsidRPr="0098528C">
        <w:rPr>
          <w:rFonts w:hint="eastAsia"/>
        </w:rPr>
        <w:t>当空调的</w:t>
      </w:r>
      <w:r w:rsidRPr="0098528C">
        <w:rPr>
          <w:rFonts w:hint="eastAsia"/>
        </w:rPr>
        <w:t>Auto</w:t>
      </w:r>
      <w:r w:rsidRPr="0098528C">
        <w:rPr>
          <w:rFonts w:hint="eastAsia"/>
        </w:rPr>
        <w:t>模式开启时，</w:t>
      </w:r>
      <w:r w:rsidRPr="0098528C">
        <w:rPr>
          <w:rFonts w:hint="eastAsia"/>
        </w:rPr>
        <w:t>ECC</w:t>
      </w:r>
      <w:r w:rsidRPr="0098528C">
        <w:rPr>
          <w:rFonts w:hint="eastAsia"/>
        </w:rPr>
        <w:t>将信号置为</w:t>
      </w:r>
      <w:r w:rsidRPr="0098528C">
        <w:rPr>
          <w:b/>
          <w:i/>
        </w:rPr>
        <w:t>Indication Blower Setting State Front Right</w:t>
      </w:r>
      <w:r w:rsidRPr="0098528C">
        <w:t xml:space="preserve"> </w:t>
      </w:r>
      <w:r w:rsidRPr="0098528C">
        <w:rPr>
          <w:rFonts w:hint="eastAsia"/>
        </w:rPr>
        <w:t>=</w:t>
      </w:r>
      <w:r w:rsidRPr="0098528C">
        <w:t xml:space="preserve"> $1 Auto</w:t>
      </w:r>
      <w:r w:rsidRPr="0098528C">
        <w:rPr>
          <w:rFonts w:hint="eastAsia"/>
        </w:rPr>
        <w:t>；</w:t>
      </w:r>
    </w:p>
    <w:p w14:paraId="3CB57228" w14:textId="044F4171" w:rsidR="00CB6E90" w:rsidRPr="0098528C" w:rsidRDefault="00CB6E90" w:rsidP="00CB6E90">
      <w:pPr>
        <w:pStyle w:val="ListParagraph"/>
        <w:numPr>
          <w:ilvl w:val="0"/>
          <w:numId w:val="56"/>
        </w:numPr>
        <w:ind w:firstLineChars="0"/>
      </w:pPr>
      <w:r w:rsidRPr="0098528C">
        <w:rPr>
          <w:rFonts w:hint="eastAsia"/>
        </w:rPr>
        <w:t>当空调开启，且处于手动调节风速时，</w:t>
      </w:r>
      <w:r w:rsidRPr="0098528C">
        <w:rPr>
          <w:rFonts w:hint="eastAsia"/>
        </w:rPr>
        <w:t>ECC</w:t>
      </w:r>
      <w:r w:rsidRPr="0098528C">
        <w:rPr>
          <w:rFonts w:hint="eastAsia"/>
        </w:rPr>
        <w:t>将信号置为</w:t>
      </w:r>
      <w:r w:rsidR="009D7AFC" w:rsidRPr="0098528C">
        <w:rPr>
          <w:b/>
          <w:i/>
        </w:rPr>
        <w:t>Indication Blower Setting State Front Right</w:t>
      </w:r>
      <w:r w:rsidRPr="0098528C">
        <w:t xml:space="preserve"> </w:t>
      </w:r>
      <w:r w:rsidRPr="0098528C">
        <w:rPr>
          <w:rFonts w:hint="eastAsia"/>
        </w:rPr>
        <w:t>=</w:t>
      </w:r>
      <w:r w:rsidRPr="0098528C">
        <w:t xml:space="preserve"> $2 Manual</w:t>
      </w:r>
      <w:r w:rsidRPr="0098528C">
        <w:rPr>
          <w:rFonts w:hint="eastAsia"/>
        </w:rPr>
        <w:t>，并且娱乐系统通过信号</w:t>
      </w:r>
      <w:r w:rsidRPr="0098528C">
        <w:rPr>
          <w:b/>
          <w:i/>
        </w:rPr>
        <w:t xml:space="preserve">Indication Blower Setting Level Front Right </w:t>
      </w:r>
      <w:r w:rsidRPr="0098528C">
        <w:rPr>
          <w:rFonts w:hint="eastAsia"/>
        </w:rPr>
        <w:t>(</w:t>
      </w:r>
      <w:r w:rsidRPr="0098528C">
        <w:t>Range: 0-12, Resolution: 1</w:t>
      </w:r>
      <w:r w:rsidRPr="0098528C">
        <w:rPr>
          <w:rFonts w:hint="eastAsia"/>
        </w:rPr>
        <w:t>)</w:t>
      </w:r>
      <w:r w:rsidRPr="0098528C">
        <w:rPr>
          <w:rFonts w:hint="eastAsia"/>
        </w:rPr>
        <w:t>具体的风速挡位信息；</w:t>
      </w:r>
    </w:p>
    <w:p w14:paraId="69D07523" w14:textId="77777777" w:rsidR="00CB6E90" w:rsidRPr="0098528C" w:rsidRDefault="00CB6E90" w:rsidP="00217432"/>
    <w:p w14:paraId="31BE43DD" w14:textId="77777777" w:rsidR="00217432" w:rsidRPr="0098528C" w:rsidRDefault="00217432" w:rsidP="00217432">
      <w:pPr>
        <w:ind w:firstLine="360"/>
      </w:pPr>
      <w:r w:rsidRPr="0098528C">
        <w:rPr>
          <w:rFonts w:hint="eastAsia"/>
        </w:rPr>
        <w:t>后排空调风速显示，娱乐系统通过信号</w:t>
      </w:r>
      <w:r w:rsidRPr="0098528C">
        <w:rPr>
          <w:b/>
          <w:i/>
        </w:rPr>
        <w:t xml:space="preserve">Indication Blower Setting Level </w:t>
      </w:r>
      <w:r w:rsidRPr="0098528C">
        <w:rPr>
          <w:rFonts w:hint="eastAsia"/>
          <w:b/>
          <w:i/>
        </w:rPr>
        <w:t>Rear</w:t>
      </w:r>
      <w:r w:rsidRPr="0098528C">
        <w:rPr>
          <w:rFonts w:hint="eastAsia"/>
        </w:rPr>
        <w:t>和</w:t>
      </w:r>
      <w:r w:rsidRPr="0098528C">
        <w:rPr>
          <w:b/>
          <w:i/>
        </w:rPr>
        <w:t>Indication Blower Setting State Rear</w:t>
      </w:r>
      <w:r w:rsidRPr="0098528C">
        <w:rPr>
          <w:rFonts w:hint="eastAsia"/>
        </w:rPr>
        <w:t>获取空调的前排风速信息：</w:t>
      </w:r>
    </w:p>
    <w:p w14:paraId="6B3E3892" w14:textId="06667E0F" w:rsidR="00217432" w:rsidRPr="0098528C" w:rsidRDefault="00217432" w:rsidP="000119FF">
      <w:pPr>
        <w:pStyle w:val="ListParagraph"/>
        <w:numPr>
          <w:ilvl w:val="0"/>
          <w:numId w:val="68"/>
        </w:numPr>
        <w:ind w:firstLineChars="0"/>
      </w:pPr>
      <w:r w:rsidRPr="0098528C">
        <w:rPr>
          <w:rFonts w:hint="eastAsia"/>
        </w:rPr>
        <w:t>当空调处于关闭状态时，</w:t>
      </w:r>
      <w:r w:rsidRPr="0098528C">
        <w:rPr>
          <w:rFonts w:hint="eastAsia"/>
        </w:rPr>
        <w:t>ECC</w:t>
      </w:r>
      <w:r w:rsidRPr="0098528C">
        <w:rPr>
          <w:rFonts w:hint="eastAsia"/>
        </w:rPr>
        <w:t>将信号置为</w:t>
      </w:r>
      <w:r w:rsidRPr="0098528C">
        <w:rPr>
          <w:b/>
          <w:i/>
        </w:rPr>
        <w:t>Indication Blower Setting State Rear</w:t>
      </w:r>
      <w:r w:rsidRPr="0098528C">
        <w:t xml:space="preserve"> </w:t>
      </w:r>
      <w:r w:rsidRPr="0098528C">
        <w:rPr>
          <w:rFonts w:hint="eastAsia"/>
        </w:rPr>
        <w:t>=</w:t>
      </w:r>
      <w:r w:rsidRPr="0098528C">
        <w:t xml:space="preserve"> $0 Off</w:t>
      </w:r>
      <w:r w:rsidRPr="0098528C">
        <w:rPr>
          <w:rFonts w:hint="eastAsia"/>
        </w:rPr>
        <w:t>；</w:t>
      </w:r>
    </w:p>
    <w:p w14:paraId="4D0D1739" w14:textId="77BBCC51" w:rsidR="00217432" w:rsidRPr="0098528C" w:rsidRDefault="00217432" w:rsidP="000119FF">
      <w:pPr>
        <w:pStyle w:val="ListParagraph"/>
        <w:numPr>
          <w:ilvl w:val="0"/>
          <w:numId w:val="68"/>
        </w:numPr>
        <w:ind w:firstLineChars="0"/>
      </w:pPr>
      <w:r w:rsidRPr="0098528C">
        <w:rPr>
          <w:rFonts w:hint="eastAsia"/>
        </w:rPr>
        <w:t>当空调的</w:t>
      </w:r>
      <w:r w:rsidRPr="0098528C">
        <w:rPr>
          <w:rFonts w:hint="eastAsia"/>
        </w:rPr>
        <w:t>Auto</w:t>
      </w:r>
      <w:r w:rsidRPr="0098528C">
        <w:rPr>
          <w:rFonts w:hint="eastAsia"/>
        </w:rPr>
        <w:t>模式开启时，</w:t>
      </w:r>
      <w:r w:rsidRPr="0098528C">
        <w:rPr>
          <w:rFonts w:hint="eastAsia"/>
        </w:rPr>
        <w:t>ECC</w:t>
      </w:r>
      <w:r w:rsidRPr="0098528C">
        <w:rPr>
          <w:rFonts w:hint="eastAsia"/>
        </w:rPr>
        <w:t>将信号置为</w:t>
      </w:r>
      <w:r w:rsidRPr="0098528C">
        <w:rPr>
          <w:b/>
          <w:i/>
        </w:rPr>
        <w:t xml:space="preserve">Indication Blower Setting State </w:t>
      </w:r>
      <w:r w:rsidRPr="0098528C">
        <w:rPr>
          <w:rFonts w:hint="eastAsia"/>
          <w:b/>
          <w:i/>
        </w:rPr>
        <w:t>Rear</w:t>
      </w:r>
      <w:r w:rsidRPr="0098528C">
        <w:rPr>
          <w:rFonts w:hint="eastAsia"/>
        </w:rPr>
        <w:t>=</w:t>
      </w:r>
      <w:r w:rsidRPr="0098528C">
        <w:t xml:space="preserve"> $1 Auto</w:t>
      </w:r>
      <w:r w:rsidRPr="0098528C">
        <w:rPr>
          <w:rFonts w:hint="eastAsia"/>
        </w:rPr>
        <w:t>；</w:t>
      </w:r>
    </w:p>
    <w:p w14:paraId="0A40CBFD" w14:textId="4BA32667" w:rsidR="00217432" w:rsidRPr="0098528C" w:rsidRDefault="00217432" w:rsidP="000119FF">
      <w:pPr>
        <w:pStyle w:val="ListParagraph"/>
        <w:numPr>
          <w:ilvl w:val="0"/>
          <w:numId w:val="68"/>
        </w:numPr>
        <w:ind w:firstLineChars="0"/>
      </w:pPr>
      <w:r w:rsidRPr="0098528C">
        <w:rPr>
          <w:rFonts w:hint="eastAsia"/>
        </w:rPr>
        <w:t>当空调开启，且处于手动调节风速时，</w:t>
      </w:r>
      <w:r w:rsidRPr="0098528C">
        <w:rPr>
          <w:rFonts w:hint="eastAsia"/>
        </w:rPr>
        <w:t>ECC</w:t>
      </w:r>
      <w:r w:rsidRPr="0098528C">
        <w:rPr>
          <w:rFonts w:hint="eastAsia"/>
        </w:rPr>
        <w:t>将信号置为</w:t>
      </w:r>
      <w:r w:rsidRPr="0098528C">
        <w:rPr>
          <w:b/>
          <w:i/>
        </w:rPr>
        <w:t>Indication Blower Setting State Rear</w:t>
      </w:r>
      <w:r w:rsidRPr="0098528C">
        <w:t xml:space="preserve"> </w:t>
      </w:r>
      <w:r w:rsidRPr="0098528C">
        <w:rPr>
          <w:rFonts w:hint="eastAsia"/>
        </w:rPr>
        <w:t>=</w:t>
      </w:r>
      <w:r w:rsidRPr="0098528C">
        <w:t xml:space="preserve"> $2 Manual</w:t>
      </w:r>
      <w:r w:rsidRPr="0098528C">
        <w:rPr>
          <w:rFonts w:hint="eastAsia"/>
        </w:rPr>
        <w:t>，并且娱乐系统通过信号</w:t>
      </w:r>
      <w:r w:rsidRPr="0098528C">
        <w:rPr>
          <w:b/>
          <w:i/>
        </w:rPr>
        <w:t xml:space="preserve">Indication Blower Setting Level </w:t>
      </w:r>
      <w:r w:rsidRPr="0098528C">
        <w:rPr>
          <w:rFonts w:hint="eastAsia"/>
          <w:b/>
          <w:i/>
        </w:rPr>
        <w:t>Rear</w:t>
      </w:r>
      <w:r w:rsidRPr="0098528C">
        <w:rPr>
          <w:b/>
          <w:i/>
        </w:rPr>
        <w:t xml:space="preserve"> </w:t>
      </w:r>
      <w:r w:rsidRPr="0098528C">
        <w:rPr>
          <w:rFonts w:hint="eastAsia"/>
        </w:rPr>
        <w:t>(</w:t>
      </w:r>
      <w:r w:rsidRPr="0098528C">
        <w:t>Range: 0-12, Resolution: 1</w:t>
      </w:r>
      <w:r w:rsidRPr="0098528C">
        <w:rPr>
          <w:rFonts w:hint="eastAsia"/>
        </w:rPr>
        <w:t>)</w:t>
      </w:r>
      <w:r w:rsidRPr="0098528C">
        <w:rPr>
          <w:rFonts w:hint="eastAsia"/>
        </w:rPr>
        <w:t>具体的风速挡位信息；</w:t>
      </w:r>
    </w:p>
    <w:p w14:paraId="72DE5A0F" w14:textId="13E5B4A1" w:rsidR="00217432" w:rsidRPr="0098528C" w:rsidRDefault="00217432" w:rsidP="00217432"/>
    <w:p w14:paraId="1E837380" w14:textId="602882A4" w:rsidR="00CB6E90" w:rsidRPr="0098528C" w:rsidRDefault="00CB6E90" w:rsidP="00CB6E90">
      <w:pPr>
        <w:ind w:firstLine="360"/>
      </w:pPr>
      <w:r w:rsidRPr="0098528C">
        <w:rPr>
          <w:rFonts w:hint="eastAsia"/>
        </w:rPr>
        <w:t>后右空调风速显示，娱乐系统通过信号</w:t>
      </w:r>
      <w:r w:rsidR="009D7AFC" w:rsidRPr="0098528C">
        <w:rPr>
          <w:b/>
          <w:i/>
        </w:rPr>
        <w:t>Indication Blower Setting Level Rear Right</w:t>
      </w:r>
      <w:r w:rsidRPr="0098528C">
        <w:rPr>
          <w:rFonts w:hint="eastAsia"/>
        </w:rPr>
        <w:t>和</w:t>
      </w:r>
      <w:r w:rsidR="009D7AFC" w:rsidRPr="0098528C">
        <w:rPr>
          <w:b/>
          <w:i/>
        </w:rPr>
        <w:t>Indication Blower Setting State Rear Right</w:t>
      </w:r>
      <w:r w:rsidRPr="0098528C">
        <w:rPr>
          <w:rFonts w:hint="eastAsia"/>
        </w:rPr>
        <w:t>获取空调的前排风速信息：</w:t>
      </w:r>
    </w:p>
    <w:p w14:paraId="33F2C706" w14:textId="1533A814" w:rsidR="00CB6E90" w:rsidRPr="00D9786C" w:rsidRDefault="00CB6E90" w:rsidP="000119FF">
      <w:pPr>
        <w:pStyle w:val="ListParagraph"/>
        <w:numPr>
          <w:ilvl w:val="0"/>
          <w:numId w:val="69"/>
        </w:numPr>
        <w:ind w:firstLineChars="0"/>
      </w:pPr>
      <w:r w:rsidRPr="0098528C">
        <w:rPr>
          <w:rFonts w:hint="eastAsia"/>
        </w:rPr>
        <w:t>当空调处于关闭状态时，</w:t>
      </w:r>
      <w:commentRangeStart w:id="60"/>
      <w:commentRangeStart w:id="61"/>
      <w:r w:rsidRPr="0098528C">
        <w:rPr>
          <w:rFonts w:hint="eastAsia"/>
        </w:rPr>
        <w:t>ECC</w:t>
      </w:r>
      <w:r w:rsidRPr="0098528C">
        <w:rPr>
          <w:rFonts w:hint="eastAsia"/>
        </w:rPr>
        <w:t>将信号置为</w:t>
      </w:r>
      <w:r w:rsidR="009D7AFC" w:rsidRPr="0098528C">
        <w:rPr>
          <w:b/>
          <w:i/>
        </w:rPr>
        <w:t>Indication Blower Setting State Rear Right</w:t>
      </w:r>
      <w:r w:rsidRPr="0098528C">
        <w:t xml:space="preserve"> </w:t>
      </w:r>
      <w:r w:rsidRPr="0098528C">
        <w:rPr>
          <w:rFonts w:hint="eastAsia"/>
        </w:rPr>
        <w:t>=</w:t>
      </w:r>
      <w:r w:rsidRPr="0098528C">
        <w:t xml:space="preserve"> $0 Off</w:t>
      </w:r>
      <w:r w:rsidRPr="0098528C">
        <w:rPr>
          <w:rFonts w:hint="eastAsia"/>
        </w:rPr>
        <w:t>；</w:t>
      </w:r>
      <w:commentRangeEnd w:id="60"/>
      <w:r w:rsidRPr="00D9786C">
        <w:rPr>
          <w:rStyle w:val="CommentReference"/>
        </w:rPr>
        <w:commentReference w:id="60"/>
      </w:r>
      <w:commentRangeEnd w:id="61"/>
      <w:r w:rsidR="00AF1550" w:rsidRPr="00D9786C">
        <w:rPr>
          <w:rStyle w:val="CommentReference"/>
        </w:rPr>
        <w:commentReference w:id="61"/>
      </w:r>
    </w:p>
    <w:p w14:paraId="03C9FCA3" w14:textId="5F73C74A" w:rsidR="00CB6E90" w:rsidRPr="00D9786C" w:rsidRDefault="00CB6E90" w:rsidP="000119FF">
      <w:pPr>
        <w:pStyle w:val="ListParagraph"/>
        <w:numPr>
          <w:ilvl w:val="0"/>
          <w:numId w:val="69"/>
        </w:numPr>
        <w:ind w:firstLineChars="0"/>
      </w:pPr>
      <w:r w:rsidRPr="00D9786C">
        <w:rPr>
          <w:rFonts w:hint="eastAsia"/>
        </w:rPr>
        <w:t>当空调的</w:t>
      </w:r>
      <w:r w:rsidRPr="00D9786C">
        <w:rPr>
          <w:rFonts w:hint="eastAsia"/>
        </w:rPr>
        <w:t>Auto</w:t>
      </w:r>
      <w:r w:rsidRPr="00D9786C">
        <w:rPr>
          <w:rFonts w:hint="eastAsia"/>
        </w:rPr>
        <w:t>模式开启时，</w:t>
      </w:r>
      <w:commentRangeStart w:id="62"/>
      <w:commentRangeStart w:id="63"/>
      <w:r w:rsidRPr="00D9786C">
        <w:rPr>
          <w:rFonts w:hint="eastAsia"/>
        </w:rPr>
        <w:t>ECC</w:t>
      </w:r>
      <w:r w:rsidRPr="00D9786C">
        <w:rPr>
          <w:rFonts w:hint="eastAsia"/>
        </w:rPr>
        <w:t>将信号置为</w:t>
      </w:r>
      <w:r w:rsidR="009D7AFC" w:rsidRPr="00D9786C">
        <w:rPr>
          <w:b/>
          <w:i/>
        </w:rPr>
        <w:t>Indication Blower Setting State Rear Right</w:t>
      </w:r>
      <w:r w:rsidR="009D7AFC" w:rsidRPr="00D9786C">
        <w:rPr>
          <w:rFonts w:hint="eastAsia"/>
          <w:b/>
          <w:i/>
        </w:rPr>
        <w:t xml:space="preserve"> </w:t>
      </w:r>
      <w:r w:rsidRPr="00D9786C">
        <w:rPr>
          <w:rFonts w:hint="eastAsia"/>
        </w:rPr>
        <w:t>=</w:t>
      </w:r>
      <w:r w:rsidRPr="00D9786C">
        <w:t xml:space="preserve"> $1 Auto</w:t>
      </w:r>
      <w:commentRangeEnd w:id="62"/>
      <w:r w:rsidRPr="00D9786C">
        <w:rPr>
          <w:rStyle w:val="CommentReference"/>
        </w:rPr>
        <w:commentReference w:id="62"/>
      </w:r>
      <w:commentRangeEnd w:id="63"/>
      <w:r w:rsidR="00AF1550" w:rsidRPr="00D9786C">
        <w:rPr>
          <w:rStyle w:val="CommentReference"/>
        </w:rPr>
        <w:commentReference w:id="63"/>
      </w:r>
      <w:r w:rsidRPr="00D9786C">
        <w:rPr>
          <w:rFonts w:hint="eastAsia"/>
        </w:rPr>
        <w:t>；</w:t>
      </w:r>
    </w:p>
    <w:p w14:paraId="76EDA951" w14:textId="7E343BE6" w:rsidR="00CB6E90" w:rsidRPr="0098528C" w:rsidRDefault="00CB6E90" w:rsidP="000119FF">
      <w:pPr>
        <w:pStyle w:val="ListParagraph"/>
        <w:numPr>
          <w:ilvl w:val="0"/>
          <w:numId w:val="69"/>
        </w:numPr>
        <w:ind w:firstLineChars="0"/>
      </w:pPr>
      <w:r w:rsidRPr="00D9786C">
        <w:rPr>
          <w:rFonts w:hint="eastAsia"/>
        </w:rPr>
        <w:t>当空调开启，且处于手动调节风速时，</w:t>
      </w:r>
      <w:r w:rsidRPr="00D9786C">
        <w:rPr>
          <w:rFonts w:hint="eastAsia"/>
        </w:rPr>
        <w:t>ECC</w:t>
      </w:r>
      <w:r w:rsidRPr="00D9786C">
        <w:rPr>
          <w:rFonts w:hint="eastAsia"/>
        </w:rPr>
        <w:t>将信号置为</w:t>
      </w:r>
      <w:r w:rsidR="009D7AFC" w:rsidRPr="00D9786C">
        <w:rPr>
          <w:b/>
          <w:i/>
        </w:rPr>
        <w:t xml:space="preserve">Indication Blower Setting State Rear Right </w:t>
      </w:r>
      <w:r w:rsidRPr="00D9786C">
        <w:rPr>
          <w:rFonts w:hint="eastAsia"/>
        </w:rPr>
        <w:t>=</w:t>
      </w:r>
      <w:r w:rsidRPr="00D9786C">
        <w:t xml:space="preserve"> $2 Manual</w:t>
      </w:r>
      <w:r w:rsidRPr="0098528C">
        <w:rPr>
          <w:rFonts w:hint="eastAsia"/>
        </w:rPr>
        <w:t>，并且娱乐系统通过信号</w:t>
      </w:r>
      <w:r w:rsidR="009D7AFC" w:rsidRPr="0098528C">
        <w:rPr>
          <w:b/>
          <w:i/>
        </w:rPr>
        <w:t>Indication Blower Setting Level Rear Right</w:t>
      </w:r>
      <w:r w:rsidRPr="0098528C">
        <w:rPr>
          <w:b/>
          <w:i/>
        </w:rPr>
        <w:t xml:space="preserve"> </w:t>
      </w:r>
      <w:r w:rsidRPr="0098528C">
        <w:rPr>
          <w:rFonts w:hint="eastAsia"/>
        </w:rPr>
        <w:t>(</w:t>
      </w:r>
      <w:r w:rsidRPr="0098528C">
        <w:t>Range: 0-12, Resolution: 1</w:t>
      </w:r>
      <w:r w:rsidRPr="0098528C">
        <w:rPr>
          <w:rFonts w:hint="eastAsia"/>
        </w:rPr>
        <w:t>)</w:t>
      </w:r>
      <w:r w:rsidRPr="0098528C">
        <w:rPr>
          <w:rFonts w:hint="eastAsia"/>
        </w:rPr>
        <w:t>具体的风速挡位信息；</w:t>
      </w:r>
    </w:p>
    <w:p w14:paraId="455D11DF" w14:textId="2C7E3050" w:rsidR="00CB6E90" w:rsidRPr="0098528C" w:rsidRDefault="00CB6E90" w:rsidP="00217432"/>
    <w:p w14:paraId="5731F7A5" w14:textId="77777777" w:rsidR="00217432" w:rsidRPr="0098528C" w:rsidRDefault="00217432" w:rsidP="00217432">
      <w:r w:rsidRPr="0098528C">
        <w:t>Update Time: 10ms</w:t>
      </w:r>
    </w:p>
    <w:p w14:paraId="32F65B12" w14:textId="38326870" w:rsidR="00217432" w:rsidRPr="0098528C" w:rsidRDefault="00217432" w:rsidP="00217432">
      <w:r w:rsidRPr="0098528C">
        <w:lastRenderedPageBreak/>
        <w:t xml:space="preserve">Periodic Interval: </w:t>
      </w:r>
      <w:r w:rsidR="002B245A" w:rsidRPr="0098528C">
        <w:t>10</w:t>
      </w:r>
      <w:r w:rsidRPr="0098528C">
        <w:t>0</w:t>
      </w:r>
      <w:r w:rsidRPr="0098528C">
        <w:rPr>
          <w:rFonts w:hint="eastAsia"/>
        </w:rPr>
        <w:t>0</w:t>
      </w:r>
      <w:r w:rsidRPr="0098528C">
        <w:t>ms</w:t>
      </w:r>
    </w:p>
    <w:p w14:paraId="45B4B819" w14:textId="77777777" w:rsidR="00085CDA" w:rsidRPr="0098528C" w:rsidRDefault="00085CDA" w:rsidP="00085CDA">
      <w:r w:rsidRPr="0098528C">
        <w:t>Alive Rolling Count (ARC) required: No</w:t>
      </w:r>
    </w:p>
    <w:p w14:paraId="41077EDC" w14:textId="77777777" w:rsidR="00085CDA" w:rsidRPr="0098528C" w:rsidRDefault="00085CDA" w:rsidP="00085CDA">
      <w:r w:rsidRPr="0098528C">
        <w:t>Protection Value/Checksum (PV) required: No</w:t>
      </w:r>
    </w:p>
    <w:p w14:paraId="30108B1F" w14:textId="77777777" w:rsidR="00217432" w:rsidRPr="0098528C" w:rsidRDefault="00217432" w:rsidP="00217432"/>
    <w:p w14:paraId="05B5E5FA" w14:textId="77777777" w:rsidR="00217432" w:rsidRPr="0098528C" w:rsidRDefault="00217432" w:rsidP="00217432">
      <w:r w:rsidRPr="0098528C">
        <w:rPr>
          <w:rFonts w:hint="eastAsia"/>
          <w:b/>
          <w:u w:val="single"/>
        </w:rPr>
        <w:t>功能安全要求：</w:t>
      </w:r>
      <w:r w:rsidRPr="0098528C">
        <w:rPr>
          <w:rFonts w:hint="eastAsia"/>
        </w:rPr>
        <w:t>QM</w:t>
      </w:r>
    </w:p>
    <w:p w14:paraId="2E4466C3" w14:textId="77777777" w:rsidR="00217432" w:rsidRPr="0098528C" w:rsidRDefault="00217432" w:rsidP="00217432">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0B156647" w14:textId="2E485DBC" w:rsidR="00AD2F5B" w:rsidRPr="0098528C" w:rsidRDefault="00E73BC7" w:rsidP="00E25A18">
      <w:pPr>
        <w:pStyle w:val="Heading3"/>
      </w:pPr>
      <w:bookmarkStart w:id="64" w:name="_Toc58413264"/>
      <w:r w:rsidRPr="0098528C">
        <w:rPr>
          <w:rFonts w:hint="eastAsia"/>
        </w:rPr>
        <w:t>风速调节</w:t>
      </w:r>
      <w:r w:rsidRPr="0098528C">
        <w:rPr>
          <w:rFonts w:hint="eastAsia"/>
        </w:rPr>
        <w:t>(</w:t>
      </w:r>
      <w:r w:rsidR="00B2484E" w:rsidRPr="0098528C">
        <w:t>Fan Speed</w:t>
      </w:r>
      <w:r w:rsidR="00AD2F5B" w:rsidRPr="0098528C">
        <w:t xml:space="preserve"> </w:t>
      </w:r>
      <w:r w:rsidR="00AD2F5B" w:rsidRPr="0098528C">
        <w:rPr>
          <w:rFonts w:hint="eastAsia"/>
        </w:rPr>
        <w:t>Set</w:t>
      </w:r>
      <w:r w:rsidRPr="0098528C">
        <w:t>)</w:t>
      </w:r>
      <w:bookmarkEnd w:id="64"/>
    </w:p>
    <w:p w14:paraId="4B7D8325" w14:textId="77777777" w:rsidR="00B2484E" w:rsidRPr="0098528C" w:rsidRDefault="00B2484E" w:rsidP="009E1FE9">
      <w:pPr>
        <w:ind w:firstLine="420"/>
      </w:pPr>
      <w:r w:rsidRPr="0098528C">
        <w:t>风速调节适用于前排空调和后排空调。</w:t>
      </w:r>
    </w:p>
    <w:p w14:paraId="291D10BD" w14:textId="77777777" w:rsidR="00B2484E" w:rsidRPr="0098528C" w:rsidRDefault="00B2484E" w:rsidP="009E1FE9">
      <w:pPr>
        <w:ind w:firstLine="420"/>
      </w:pPr>
      <w:r w:rsidRPr="0098528C">
        <w:t>FanSpeed Set shall be applicable to front-row air condition</w:t>
      </w:r>
      <w:r w:rsidRPr="0098528C">
        <w:rPr>
          <w:rFonts w:hint="eastAsia"/>
        </w:rPr>
        <w:t>ing</w:t>
      </w:r>
      <w:r w:rsidRPr="0098528C">
        <w:t xml:space="preserve"> and </w:t>
      </w:r>
      <w:r w:rsidRPr="0098528C">
        <w:rPr>
          <w:rFonts w:hint="eastAsia"/>
        </w:rPr>
        <w:t>rear</w:t>
      </w:r>
      <w:r w:rsidRPr="0098528C">
        <w:t>-row air condition</w:t>
      </w:r>
      <w:r w:rsidRPr="0098528C">
        <w:rPr>
          <w:rFonts w:hint="eastAsia"/>
        </w:rPr>
        <w:t>ing</w:t>
      </w:r>
      <w:r w:rsidRPr="0098528C">
        <w:t>.</w:t>
      </w:r>
    </w:p>
    <w:p w14:paraId="5B17E485" w14:textId="77777777" w:rsidR="00B2484E" w:rsidRPr="0098528C" w:rsidRDefault="00B2484E" w:rsidP="009E1FE9">
      <w:pPr>
        <w:ind w:firstLine="420"/>
      </w:pPr>
      <w:r w:rsidRPr="0098528C">
        <w:t>空调温度分区需要具备风速调节的能力，支持按照风速调节精度，对当前风速进行降低或增加。</w:t>
      </w:r>
    </w:p>
    <w:p w14:paraId="3EA6B58E" w14:textId="77777777" w:rsidR="00B2484E" w:rsidRPr="0098528C" w:rsidRDefault="00B2484E" w:rsidP="009E1FE9">
      <w:pPr>
        <w:ind w:firstLine="420"/>
      </w:pPr>
      <w:r w:rsidRPr="0098528C">
        <w:t>Air conditioning zones shall be able to regulate the fan speed, increasing or decreasing the current fan speed according to the fan speed regulation accuracy.</w:t>
      </w:r>
    </w:p>
    <w:p w14:paraId="1C8FF05D" w14:textId="77777777" w:rsidR="00B2484E" w:rsidRPr="0098528C" w:rsidRDefault="00B2484E" w:rsidP="009E1FE9">
      <w:pPr>
        <w:ind w:firstLine="420"/>
      </w:pPr>
      <w:r w:rsidRPr="0098528C">
        <w:t>当处于最大风速时，如果再调节风速增加，则风速维持最大风速不变。</w:t>
      </w:r>
    </w:p>
    <w:p w14:paraId="5904E937" w14:textId="77777777" w:rsidR="00B2484E" w:rsidRPr="0098528C" w:rsidRDefault="00B2484E" w:rsidP="009E1FE9">
      <w:pPr>
        <w:ind w:firstLine="420"/>
      </w:pPr>
      <w:r w:rsidRPr="0098528C">
        <w:t>When the maximum fan speed is reached, the fan speed shall maintain the maximum fan speed unchanged if it is up regulated.</w:t>
      </w:r>
    </w:p>
    <w:p w14:paraId="2C73BD1F" w14:textId="77777777" w:rsidR="00B2484E" w:rsidRPr="0098528C" w:rsidRDefault="00B2484E" w:rsidP="009E1FE9">
      <w:pPr>
        <w:ind w:firstLine="420"/>
      </w:pPr>
      <w:r w:rsidRPr="0098528C">
        <w:t>当处于最低风速时，如果再调节风速减少，则风速维持最低风速不变。</w:t>
      </w:r>
    </w:p>
    <w:p w14:paraId="6F2B1571" w14:textId="77777777" w:rsidR="00B2484E" w:rsidRPr="0098528C" w:rsidRDefault="00B2484E" w:rsidP="009E1FE9">
      <w:pPr>
        <w:ind w:firstLine="420"/>
      </w:pPr>
      <w:r w:rsidRPr="0098528C">
        <w:t>When the minimum fan speed is reached, the fan speed shall maintain the minimum fan speed unchanged if it is down regulated.</w:t>
      </w:r>
    </w:p>
    <w:p w14:paraId="62E27F51" w14:textId="77777777" w:rsidR="00B2484E" w:rsidRPr="0098528C" w:rsidRDefault="00B2484E" w:rsidP="009E1FE9">
      <w:pPr>
        <w:ind w:firstLine="420"/>
      </w:pPr>
      <w:r w:rsidRPr="0098528C">
        <w:t>空调风速的级数</w:t>
      </w:r>
      <w:r w:rsidRPr="0098528C">
        <w:t>/</w:t>
      </w:r>
      <w:r w:rsidRPr="0098528C">
        <w:t>挡位数设置，可以参考标定文件或附录。</w:t>
      </w:r>
    </w:p>
    <w:p w14:paraId="071E3B26" w14:textId="579895AB" w:rsidR="00AD2F5B" w:rsidRPr="0098528C" w:rsidRDefault="00B2484E" w:rsidP="009E1FE9">
      <w:pPr>
        <w:ind w:firstLine="420"/>
      </w:pPr>
      <w:r w:rsidRPr="0098528C">
        <w:t xml:space="preserve">For setting the number of </w:t>
      </w:r>
      <w:r w:rsidRPr="0098528C">
        <w:rPr>
          <w:rFonts w:hint="eastAsia"/>
        </w:rPr>
        <w:t>levels</w:t>
      </w:r>
      <w:r w:rsidRPr="0098528C">
        <w:t>/</w:t>
      </w:r>
      <w:r w:rsidRPr="0098528C">
        <w:rPr>
          <w:rFonts w:hint="eastAsia"/>
        </w:rPr>
        <w:t>gears</w:t>
      </w:r>
      <w:r w:rsidRPr="0098528C">
        <w:t xml:space="preserve"> of fan speed, please refer to the calibration document or appendix.</w:t>
      </w:r>
    </w:p>
    <w:p w14:paraId="1E2EFE90" w14:textId="79241396" w:rsidR="00C95F78" w:rsidRPr="00D9786C" w:rsidRDefault="00AC374A" w:rsidP="009E1FE9">
      <w:pPr>
        <w:ind w:firstLine="420"/>
      </w:pPr>
      <w:r w:rsidRPr="0098528C">
        <w:rPr>
          <w:rFonts w:hint="eastAsia"/>
        </w:rPr>
        <w:t>娱乐系统通过标定</w:t>
      </w:r>
      <w:commentRangeStart w:id="65"/>
      <w:commentRangeStart w:id="66"/>
      <w:r w:rsidRPr="0098528C">
        <w:rPr>
          <w:b/>
          <w:i/>
        </w:rPr>
        <w:t>Maximum_FanSpeed</w:t>
      </w:r>
      <w:r w:rsidRPr="0098528C">
        <w:rPr>
          <w:rFonts w:hint="eastAsia"/>
        </w:rPr>
        <w:t>确认车辆的空调的最大风速。</w:t>
      </w:r>
      <w:commentRangeEnd w:id="65"/>
      <w:r w:rsidRPr="00D9786C">
        <w:rPr>
          <w:rStyle w:val="CommentReference"/>
        </w:rPr>
        <w:commentReference w:id="65"/>
      </w:r>
      <w:commentRangeEnd w:id="66"/>
      <w:r w:rsidR="00AF1550" w:rsidRPr="00D9786C">
        <w:rPr>
          <w:rStyle w:val="CommentReference"/>
        </w:rPr>
        <w:commentReference w:id="66"/>
      </w:r>
      <w:r w:rsidR="00BF22D1" w:rsidRPr="00D9786C">
        <w:rPr>
          <w:rFonts w:hint="eastAsia"/>
        </w:rPr>
        <w:t>当标定值为</w:t>
      </w:r>
      <w:r w:rsidR="00BF22D1" w:rsidRPr="00D9786C">
        <w:rPr>
          <w:rFonts w:hint="eastAsia"/>
        </w:rPr>
        <w:t>8</w:t>
      </w:r>
      <w:r w:rsidR="00BF22D1" w:rsidRPr="00D9786C">
        <w:rPr>
          <w:rFonts w:hint="eastAsia"/>
        </w:rPr>
        <w:t>时，表示车辆的最大风量是</w:t>
      </w:r>
      <w:r w:rsidR="00BF22D1" w:rsidRPr="00D9786C">
        <w:rPr>
          <w:rFonts w:hint="eastAsia"/>
        </w:rPr>
        <w:t>8</w:t>
      </w:r>
      <w:r w:rsidR="00C95F78" w:rsidRPr="00D9786C">
        <w:rPr>
          <w:rFonts w:hint="eastAsia"/>
        </w:rPr>
        <w:t>.</w:t>
      </w:r>
    </w:p>
    <w:p w14:paraId="78104927" w14:textId="24D8CAB9" w:rsidR="000D75E5" w:rsidRPr="0098528C" w:rsidRDefault="000D75E5" w:rsidP="009E1FE9">
      <w:pPr>
        <w:ind w:firstLine="420"/>
      </w:pPr>
      <w:r w:rsidRPr="0098528C">
        <w:t xml:space="preserve">The entertainment system confirms the maximum fan speed of the vehicle's HVAC by calibration </w:t>
      </w:r>
      <w:r w:rsidRPr="0098528C">
        <w:rPr>
          <w:b/>
          <w:i/>
        </w:rPr>
        <w:t>Maximum_FanSpeed</w:t>
      </w:r>
      <w:r w:rsidRPr="0098528C">
        <w:t>. When the calibration value is 8, it means that the maximum fan speed of the vehicle is 8.</w:t>
      </w:r>
    </w:p>
    <w:p w14:paraId="796EE4EA" w14:textId="340298D5" w:rsidR="00426E49" w:rsidRPr="00D9786C" w:rsidRDefault="00426E49" w:rsidP="009E1FE9">
      <w:pPr>
        <w:ind w:firstLine="420"/>
      </w:pPr>
      <w:r w:rsidRPr="0098528C">
        <w:rPr>
          <w:rFonts w:hint="eastAsia"/>
        </w:rPr>
        <w:t>娱乐系统通过标定</w:t>
      </w:r>
      <w:commentRangeStart w:id="67"/>
      <w:r w:rsidRPr="0098528C">
        <w:rPr>
          <w:b/>
          <w:i/>
        </w:rPr>
        <w:t>Rear_Blower_Control_Available</w:t>
      </w:r>
      <w:commentRangeEnd w:id="67"/>
      <w:r w:rsidR="00793E69" w:rsidRPr="00D9786C">
        <w:rPr>
          <w:rStyle w:val="CommentReference"/>
        </w:rPr>
        <w:commentReference w:id="67"/>
      </w:r>
      <w:r w:rsidRPr="00D9786C">
        <w:rPr>
          <w:rFonts w:hint="eastAsia"/>
        </w:rPr>
        <w:t>确定后排空调是否支持风速控制。</w:t>
      </w:r>
      <w:r w:rsidR="00BF22D1" w:rsidRPr="00D9786C">
        <w:rPr>
          <w:rFonts w:hint="eastAsia"/>
        </w:rPr>
        <w:t>当标定值为</w:t>
      </w:r>
      <w:r w:rsidR="00BF22D1" w:rsidRPr="00D9786C">
        <w:rPr>
          <w:rFonts w:hint="eastAsia"/>
        </w:rPr>
        <w:t>$1 = TRUE</w:t>
      </w:r>
      <w:r w:rsidR="00BF22D1" w:rsidRPr="00D9786C">
        <w:rPr>
          <w:rFonts w:hint="eastAsia"/>
        </w:rPr>
        <w:t>，</w:t>
      </w:r>
      <w:commentRangeStart w:id="68"/>
      <w:r w:rsidR="00BF22D1" w:rsidRPr="00D9786C">
        <w:rPr>
          <w:rFonts w:hint="eastAsia"/>
        </w:rPr>
        <w:t>表示后排空调支持风量控制。</w:t>
      </w:r>
      <w:commentRangeEnd w:id="68"/>
      <w:r w:rsidR="00BF22D1" w:rsidRPr="00D9786C">
        <w:rPr>
          <w:rStyle w:val="CommentReference"/>
        </w:rPr>
        <w:commentReference w:id="68"/>
      </w:r>
    </w:p>
    <w:p w14:paraId="62ADFAAB" w14:textId="4810D185" w:rsidR="000D75E5" w:rsidRPr="0098528C" w:rsidRDefault="000D75E5" w:rsidP="009E1FE9">
      <w:pPr>
        <w:ind w:firstLine="420"/>
      </w:pPr>
      <w:r w:rsidRPr="00D9786C">
        <w:t xml:space="preserve">The entertainment system determines whether the rear climate supports fan speed control by calibration </w:t>
      </w:r>
      <w:r w:rsidRPr="0098528C">
        <w:rPr>
          <w:b/>
          <w:i/>
        </w:rPr>
        <w:t>Rear_Blower_Control_Available</w:t>
      </w:r>
      <w:r w:rsidRPr="0098528C">
        <w:t>. When the calibration value is $1 = TRUE, it means that the rear climate supports fan speed control.</w:t>
      </w:r>
    </w:p>
    <w:p w14:paraId="74CA72F2" w14:textId="2B3600DF" w:rsidR="00AA5798" w:rsidRPr="0098528C" w:rsidRDefault="00AA5798" w:rsidP="00AA5798">
      <w:pPr>
        <w:pStyle w:val="Heading4"/>
      </w:pPr>
      <w:r w:rsidRPr="0098528C">
        <w:rPr>
          <w:rFonts w:hint="eastAsia"/>
        </w:rPr>
        <w:t>CLEA</w:t>
      </w:r>
      <w:r w:rsidRPr="0098528C">
        <w:rPr>
          <w:rFonts w:hint="eastAsia"/>
        </w:rPr>
        <w:t>的风速调节</w:t>
      </w:r>
    </w:p>
    <w:p w14:paraId="51CC4141" w14:textId="51E7A125" w:rsidR="00AA5798" w:rsidRPr="0098528C" w:rsidRDefault="00AA5798" w:rsidP="00AA5798">
      <w:pPr>
        <w:rPr>
          <w:b/>
          <w:u w:val="single"/>
        </w:rPr>
      </w:pPr>
      <w:r w:rsidRPr="0098528C">
        <w:rPr>
          <w:rFonts w:hint="eastAsia"/>
          <w:b/>
          <w:u w:val="single"/>
        </w:rPr>
        <w:t>信号发送</w:t>
      </w:r>
    </w:p>
    <w:p w14:paraId="3E1DDC10" w14:textId="5FA92084" w:rsidR="00AA5798" w:rsidRPr="0098528C" w:rsidRDefault="00AA5798" w:rsidP="00AA5798">
      <w:r w:rsidRPr="0098528C">
        <w:tab/>
      </w:r>
      <w:r w:rsidR="009551FF" w:rsidRPr="0098528C">
        <w:rPr>
          <w:rFonts w:hint="eastAsia"/>
        </w:rPr>
        <w:t>前排空调风速调节有两种方式：</w:t>
      </w:r>
    </w:p>
    <w:p w14:paraId="6B83C4A1" w14:textId="60622A54" w:rsidR="009551FF" w:rsidRPr="00D9786C" w:rsidRDefault="009551FF" w:rsidP="00AA5798">
      <w:r w:rsidRPr="0098528C">
        <w:tab/>
      </w:r>
      <w:commentRangeStart w:id="69"/>
      <w:r w:rsidRPr="0098528C">
        <w:rPr>
          <w:rFonts w:hint="eastAsia"/>
        </w:rPr>
        <w:t>方式一，通过信号</w:t>
      </w:r>
      <w:r w:rsidRPr="0098528C">
        <w:rPr>
          <w:b/>
          <w:i/>
        </w:rPr>
        <w:t>Request Blower Level Change Front Info</w:t>
      </w:r>
      <w:r w:rsidR="00BA5006" w:rsidRPr="0098528C">
        <w:t xml:space="preserve">(Range: </w:t>
      </w:r>
      <w:r w:rsidR="00BA5006" w:rsidRPr="0098528C">
        <w:rPr>
          <w:rFonts w:hint="eastAsia"/>
        </w:rPr>
        <w:t>-12</w:t>
      </w:r>
      <w:r w:rsidR="00BA5006" w:rsidRPr="0098528C">
        <w:t>-1</w:t>
      </w:r>
      <w:r w:rsidR="00BA5006" w:rsidRPr="0098528C">
        <w:rPr>
          <w:rFonts w:hint="eastAsia"/>
        </w:rPr>
        <w:t>2</w:t>
      </w:r>
      <w:r w:rsidR="00BA5006" w:rsidRPr="0098528C">
        <w:t>, Resolution: 1)</w:t>
      </w:r>
      <w:r w:rsidRPr="0098528C">
        <w:rPr>
          <w:rFonts w:hint="eastAsia"/>
        </w:rPr>
        <w:t>对风速进行加一档和减一档的调节：</w:t>
      </w:r>
      <w:commentRangeEnd w:id="69"/>
      <w:r w:rsidR="00FB6522" w:rsidRPr="00D9786C">
        <w:rPr>
          <w:rStyle w:val="CommentReference"/>
        </w:rPr>
        <w:commentReference w:id="69"/>
      </w:r>
    </w:p>
    <w:p w14:paraId="2FB2E473" w14:textId="77777777" w:rsidR="009551FF" w:rsidRPr="00D9786C" w:rsidRDefault="009551FF" w:rsidP="000E1C54">
      <w:pPr>
        <w:pStyle w:val="ListParagraph"/>
        <w:numPr>
          <w:ilvl w:val="0"/>
          <w:numId w:val="24"/>
        </w:numPr>
        <w:ind w:firstLineChars="0"/>
      </w:pPr>
      <w:commentRangeStart w:id="70"/>
      <w:r w:rsidRPr="00D9786C">
        <w:rPr>
          <w:rFonts w:hint="eastAsia"/>
        </w:rPr>
        <w:t>默认发送值为</w:t>
      </w:r>
      <w:r w:rsidRPr="00D9786C">
        <w:rPr>
          <w:rFonts w:hint="eastAsia"/>
        </w:rPr>
        <w:t>0</w:t>
      </w:r>
      <w:r w:rsidRPr="00D9786C">
        <w:rPr>
          <w:rFonts w:hint="eastAsia"/>
        </w:rPr>
        <w:t>，表示没有调节的请求；</w:t>
      </w:r>
    </w:p>
    <w:p w14:paraId="7CF2D4A2" w14:textId="646D0CC5" w:rsidR="009551FF" w:rsidRPr="0098528C" w:rsidRDefault="009551FF" w:rsidP="000E1C54">
      <w:pPr>
        <w:pStyle w:val="ListParagraph"/>
        <w:numPr>
          <w:ilvl w:val="0"/>
          <w:numId w:val="24"/>
        </w:numPr>
        <w:ind w:firstLineChars="0"/>
      </w:pPr>
      <w:r w:rsidRPr="0098528C">
        <w:rPr>
          <w:rFonts w:hint="eastAsia"/>
        </w:rPr>
        <w:t>当请求风速增加</w:t>
      </w:r>
      <w:r w:rsidR="00BA5006" w:rsidRPr="0098528C">
        <w:rPr>
          <w:rFonts w:hint="eastAsia"/>
        </w:rPr>
        <w:t>n</w:t>
      </w:r>
      <w:r w:rsidR="00E3679E" w:rsidRPr="0098528C">
        <w:rPr>
          <w:rFonts w:hint="eastAsia"/>
        </w:rPr>
        <w:t>挡</w:t>
      </w:r>
      <w:r w:rsidRPr="0098528C">
        <w:rPr>
          <w:rFonts w:hint="eastAsia"/>
        </w:rPr>
        <w:t>的时候，发送值为</w:t>
      </w:r>
      <w:r w:rsidR="00BA5006" w:rsidRPr="0098528C">
        <w:t>n</w:t>
      </w:r>
      <w:r w:rsidRPr="0098528C">
        <w:rPr>
          <w:rFonts w:hint="eastAsia"/>
        </w:rPr>
        <w:t>；</w:t>
      </w:r>
    </w:p>
    <w:p w14:paraId="5D6528F2" w14:textId="19AA327C" w:rsidR="009551FF" w:rsidRPr="00D9786C" w:rsidRDefault="00E3679E" w:rsidP="000E1C54">
      <w:pPr>
        <w:pStyle w:val="ListParagraph"/>
        <w:numPr>
          <w:ilvl w:val="0"/>
          <w:numId w:val="24"/>
        </w:numPr>
        <w:ind w:firstLineChars="0"/>
      </w:pPr>
      <w:r w:rsidRPr="0098528C">
        <w:rPr>
          <w:rFonts w:hint="eastAsia"/>
        </w:rPr>
        <w:t>当请求风速减少</w:t>
      </w:r>
      <w:r w:rsidR="00BA5006" w:rsidRPr="0098528C">
        <w:rPr>
          <w:rFonts w:hint="eastAsia"/>
        </w:rPr>
        <w:t>n</w:t>
      </w:r>
      <w:r w:rsidRPr="0098528C">
        <w:rPr>
          <w:rFonts w:hint="eastAsia"/>
        </w:rPr>
        <w:t>挡</w:t>
      </w:r>
      <w:r w:rsidR="009551FF" w:rsidRPr="0098528C">
        <w:rPr>
          <w:rFonts w:hint="eastAsia"/>
        </w:rPr>
        <w:t>的时候，发送值为</w:t>
      </w:r>
      <w:r w:rsidR="009551FF" w:rsidRPr="0098528C">
        <w:rPr>
          <w:rFonts w:hint="eastAsia"/>
        </w:rPr>
        <w:t>-</w:t>
      </w:r>
      <w:r w:rsidR="00BA5006" w:rsidRPr="0098528C">
        <w:t>n</w:t>
      </w:r>
      <w:r w:rsidR="009551FF" w:rsidRPr="0098528C">
        <w:rPr>
          <w:rFonts w:hint="eastAsia"/>
        </w:rPr>
        <w:t>；</w:t>
      </w:r>
      <w:commentRangeEnd w:id="70"/>
      <w:r w:rsidR="00AF1550" w:rsidRPr="00D9786C">
        <w:rPr>
          <w:rStyle w:val="CommentReference"/>
        </w:rPr>
        <w:commentReference w:id="70"/>
      </w:r>
    </w:p>
    <w:p w14:paraId="05A4E571" w14:textId="77777777" w:rsidR="00E3679E" w:rsidRPr="00D9786C" w:rsidRDefault="00E3679E" w:rsidP="00E3679E">
      <w:pPr>
        <w:ind w:firstLine="420"/>
      </w:pPr>
    </w:p>
    <w:p w14:paraId="5D205A8C" w14:textId="4725867B" w:rsidR="00E3679E" w:rsidRPr="007A3FAB" w:rsidRDefault="00E3679E" w:rsidP="00E3679E">
      <w:pPr>
        <w:ind w:firstLine="420"/>
      </w:pPr>
      <w:r w:rsidRPr="007A3FAB">
        <w:rPr>
          <w:rFonts w:hint="eastAsia"/>
        </w:rPr>
        <w:t>方式二，通过信号</w:t>
      </w:r>
      <w:r w:rsidRPr="007A3FAB">
        <w:rPr>
          <w:b/>
          <w:i/>
        </w:rPr>
        <w:t>Request Blower Level Front Info</w:t>
      </w:r>
      <w:r w:rsidRPr="007A3FAB">
        <w:rPr>
          <w:rFonts w:hint="eastAsia"/>
        </w:rPr>
        <w:t>和</w:t>
      </w:r>
      <w:r w:rsidRPr="007A3FAB">
        <w:rPr>
          <w:b/>
          <w:i/>
        </w:rPr>
        <w:t>Request Blower Level Front Active Info</w:t>
      </w:r>
      <w:r w:rsidRPr="007A3FAB">
        <w:rPr>
          <w:rFonts w:hint="eastAsia"/>
        </w:rPr>
        <w:t>组合，调节</w:t>
      </w:r>
      <w:r w:rsidRPr="007A3FAB">
        <w:rPr>
          <w:rFonts w:hint="eastAsia"/>
        </w:rPr>
        <w:lastRenderedPageBreak/>
        <w:t>风速到具体的挡位：</w:t>
      </w:r>
    </w:p>
    <w:p w14:paraId="60DE5151" w14:textId="117B48CA" w:rsidR="00E3679E" w:rsidRPr="007A3FAB" w:rsidRDefault="00E3679E" w:rsidP="000E1C54">
      <w:pPr>
        <w:pStyle w:val="ListParagraph"/>
        <w:numPr>
          <w:ilvl w:val="0"/>
          <w:numId w:val="25"/>
        </w:numPr>
        <w:ind w:firstLineChars="0"/>
      </w:pPr>
      <w:r w:rsidRPr="007A3FAB">
        <w:rPr>
          <w:rFonts w:hint="eastAsia"/>
        </w:rPr>
        <w:t>当信号</w:t>
      </w:r>
      <w:r w:rsidRPr="007A3FAB">
        <w:rPr>
          <w:b/>
          <w:i/>
        </w:rPr>
        <w:t>Request Blower Level Front Active Info</w:t>
      </w:r>
      <w:r w:rsidRPr="007A3FAB">
        <w:t xml:space="preserve"> </w:t>
      </w:r>
      <w:r w:rsidRPr="007A3FAB">
        <w:rPr>
          <w:rFonts w:hint="eastAsia"/>
        </w:rPr>
        <w:t>=</w:t>
      </w:r>
      <w:r w:rsidRPr="007A3FAB">
        <w:t xml:space="preserve"> $0 FALSE</w:t>
      </w:r>
      <w:r w:rsidR="00E10013" w:rsidRPr="007A3FAB">
        <w:rPr>
          <w:rFonts w:hint="eastAsia"/>
        </w:rPr>
        <w:t>时，表示没有控制请求；</w:t>
      </w:r>
    </w:p>
    <w:p w14:paraId="41A43923" w14:textId="19B726D3" w:rsidR="00E10013" w:rsidRPr="007A3FAB" w:rsidRDefault="00E10013" w:rsidP="000E1C54">
      <w:pPr>
        <w:pStyle w:val="ListParagraph"/>
        <w:numPr>
          <w:ilvl w:val="0"/>
          <w:numId w:val="25"/>
        </w:numPr>
        <w:ind w:firstLineChars="0"/>
        <w:rPr>
          <w:color w:val="FF0000"/>
        </w:rPr>
      </w:pPr>
      <w:r w:rsidRPr="007A3FAB">
        <w:rPr>
          <w:rFonts w:hint="eastAsia"/>
        </w:rPr>
        <w:t>当信号</w:t>
      </w:r>
      <w:r w:rsidRPr="007A3FAB">
        <w:rPr>
          <w:b/>
          <w:i/>
        </w:rPr>
        <w:t>Request Blower Level Front Active Info</w:t>
      </w:r>
      <w:r w:rsidRPr="007A3FAB">
        <w:t xml:space="preserve"> </w:t>
      </w:r>
      <w:r w:rsidRPr="007A3FAB">
        <w:rPr>
          <w:rFonts w:hint="eastAsia"/>
        </w:rPr>
        <w:t>=</w:t>
      </w:r>
      <w:r w:rsidRPr="007A3FAB">
        <w:t xml:space="preserve"> </w:t>
      </w:r>
      <w:r w:rsidRPr="007A3FAB">
        <w:rPr>
          <w:rFonts w:hint="eastAsia"/>
        </w:rPr>
        <w:t>$1 TRUE</w:t>
      </w:r>
      <w:r w:rsidRPr="007A3FAB">
        <w:rPr>
          <w:rFonts w:hint="eastAsia"/>
        </w:rPr>
        <w:t>时，请求</w:t>
      </w:r>
      <w:r w:rsidRPr="007A3FAB">
        <w:rPr>
          <w:rFonts w:hint="eastAsia"/>
        </w:rPr>
        <w:t>ECC</w:t>
      </w:r>
      <w:r w:rsidRPr="007A3FAB">
        <w:rPr>
          <w:rFonts w:hint="eastAsia"/>
        </w:rPr>
        <w:t>调节风速到信号</w:t>
      </w:r>
      <w:r w:rsidRPr="007A3FAB">
        <w:rPr>
          <w:b/>
          <w:i/>
        </w:rPr>
        <w:t>Request Blower Level Front Info</w:t>
      </w:r>
      <w:bookmarkStart w:id="71" w:name="OLE_LINK16"/>
      <w:bookmarkStart w:id="72" w:name="OLE_LINK17"/>
      <w:r w:rsidR="00217432" w:rsidRPr="007A3FAB">
        <w:rPr>
          <w:b/>
          <w:i/>
        </w:rPr>
        <w:t xml:space="preserve"> </w:t>
      </w:r>
      <w:r w:rsidR="00217432" w:rsidRPr="007A3FAB">
        <w:rPr>
          <w:rFonts w:hint="eastAsia"/>
        </w:rPr>
        <w:t>(</w:t>
      </w:r>
      <w:r w:rsidR="00217432" w:rsidRPr="007A3FAB">
        <w:t>Range: 0-15, Resolution: 1</w:t>
      </w:r>
      <w:r w:rsidR="00217432" w:rsidRPr="007A3FAB">
        <w:rPr>
          <w:rFonts w:hint="eastAsia"/>
        </w:rPr>
        <w:t>)</w:t>
      </w:r>
      <w:bookmarkEnd w:id="71"/>
      <w:bookmarkEnd w:id="72"/>
      <w:r w:rsidRPr="007A3FAB">
        <w:rPr>
          <w:rFonts w:hint="eastAsia"/>
        </w:rPr>
        <w:t>对应的风速挡位</w:t>
      </w:r>
      <w:r w:rsidR="007A3FAB">
        <w:rPr>
          <w:rFonts w:hint="eastAsia"/>
        </w:rPr>
        <w:t>，</w:t>
      </w:r>
      <w:r w:rsidR="007A3FAB" w:rsidRPr="007A3FAB">
        <w:rPr>
          <w:rFonts w:hint="eastAsia"/>
          <w:color w:val="FF0000"/>
        </w:rPr>
        <w:t>经过标定</w:t>
      </w:r>
      <w:r w:rsidR="007A3FAB" w:rsidRPr="007A3FAB">
        <w:rPr>
          <w:color w:val="FF0000"/>
        </w:rPr>
        <w:t>MIN_UPDATE_TIME</w:t>
      </w:r>
      <w:r w:rsidR="007A3FAB" w:rsidRPr="007A3FAB">
        <w:rPr>
          <w:rFonts w:hint="eastAsia"/>
          <w:color w:val="FF0000"/>
        </w:rPr>
        <w:t>所定义的时长后重新发送</w:t>
      </w:r>
      <w:r w:rsidR="007A3FAB">
        <w:rPr>
          <w:rFonts w:hint="eastAsia"/>
          <w:color w:val="FF0000"/>
        </w:rPr>
        <w:t>F</w:t>
      </w:r>
      <w:r w:rsidR="007A3FAB">
        <w:rPr>
          <w:color w:val="FF0000"/>
        </w:rPr>
        <w:t>ALSE</w:t>
      </w:r>
      <w:r w:rsidR="007A3FAB" w:rsidRPr="007A3FAB">
        <w:rPr>
          <w:rFonts w:hint="eastAsia"/>
          <w:color w:val="FF0000"/>
        </w:rPr>
        <w:t>。</w:t>
      </w:r>
    </w:p>
    <w:p w14:paraId="4C91873E" w14:textId="0720E577" w:rsidR="00E10013" w:rsidRPr="0098528C" w:rsidRDefault="00E10013" w:rsidP="00E10013"/>
    <w:p w14:paraId="57CE2620" w14:textId="58BFB288" w:rsidR="00E10013" w:rsidRPr="0098528C" w:rsidRDefault="00E10013" w:rsidP="00E10013">
      <w:pPr>
        <w:ind w:firstLine="420"/>
      </w:pPr>
      <w:r w:rsidRPr="0098528C">
        <w:rPr>
          <w:rFonts w:hint="eastAsia"/>
        </w:rPr>
        <w:t>后排空调风速调节有两种方式：</w:t>
      </w:r>
    </w:p>
    <w:p w14:paraId="1A998FDD" w14:textId="020F8E82" w:rsidR="00E10013" w:rsidRPr="0098528C" w:rsidRDefault="00E10013" w:rsidP="00E10013">
      <w:r w:rsidRPr="0098528C">
        <w:tab/>
      </w:r>
      <w:r w:rsidRPr="0098528C">
        <w:rPr>
          <w:rFonts w:hint="eastAsia"/>
        </w:rPr>
        <w:t>方式一，通过信号</w:t>
      </w:r>
      <w:r w:rsidRPr="0098528C">
        <w:rPr>
          <w:b/>
          <w:i/>
        </w:rPr>
        <w:t xml:space="preserve">Request Blower Level Change </w:t>
      </w:r>
      <w:r w:rsidRPr="0098528C">
        <w:rPr>
          <w:rFonts w:hint="eastAsia"/>
          <w:b/>
          <w:i/>
        </w:rPr>
        <w:t>Rear</w:t>
      </w:r>
      <w:r w:rsidRPr="0098528C">
        <w:rPr>
          <w:b/>
          <w:i/>
        </w:rPr>
        <w:t xml:space="preserve"> Info</w:t>
      </w:r>
      <w:r w:rsidR="00BA5006" w:rsidRPr="0098528C">
        <w:t xml:space="preserve">(Range: </w:t>
      </w:r>
      <w:r w:rsidR="00BA5006" w:rsidRPr="0098528C">
        <w:rPr>
          <w:rFonts w:hint="eastAsia"/>
        </w:rPr>
        <w:t>-12</w:t>
      </w:r>
      <w:r w:rsidR="00BA5006" w:rsidRPr="0098528C">
        <w:t>-1</w:t>
      </w:r>
      <w:r w:rsidR="00BA5006" w:rsidRPr="0098528C">
        <w:rPr>
          <w:rFonts w:hint="eastAsia"/>
        </w:rPr>
        <w:t>2</w:t>
      </w:r>
      <w:r w:rsidR="00BA5006" w:rsidRPr="0098528C">
        <w:t>, Resolution: 1)</w:t>
      </w:r>
      <w:r w:rsidRPr="0098528C">
        <w:rPr>
          <w:rFonts w:hint="eastAsia"/>
        </w:rPr>
        <w:t>对风速进行加一档和减一档的调节：</w:t>
      </w:r>
    </w:p>
    <w:p w14:paraId="1030DCE4" w14:textId="77777777" w:rsidR="00E10013" w:rsidRPr="0098528C" w:rsidRDefault="00E10013" w:rsidP="000E1C54">
      <w:pPr>
        <w:pStyle w:val="ListParagraph"/>
        <w:numPr>
          <w:ilvl w:val="0"/>
          <w:numId w:val="26"/>
        </w:numPr>
        <w:ind w:firstLineChars="0"/>
      </w:pPr>
      <w:r w:rsidRPr="0098528C">
        <w:rPr>
          <w:rFonts w:hint="eastAsia"/>
        </w:rPr>
        <w:t>默认发送值为</w:t>
      </w:r>
      <w:r w:rsidRPr="0098528C">
        <w:rPr>
          <w:rFonts w:hint="eastAsia"/>
        </w:rPr>
        <w:t>0</w:t>
      </w:r>
      <w:r w:rsidRPr="0098528C">
        <w:rPr>
          <w:rFonts w:hint="eastAsia"/>
        </w:rPr>
        <w:t>，表示没有调节的请求；</w:t>
      </w:r>
    </w:p>
    <w:p w14:paraId="3D96D4DF" w14:textId="07E2EF19" w:rsidR="00E10013" w:rsidRPr="0098528C" w:rsidRDefault="00E10013" w:rsidP="000E1C54">
      <w:pPr>
        <w:pStyle w:val="ListParagraph"/>
        <w:numPr>
          <w:ilvl w:val="0"/>
          <w:numId w:val="26"/>
        </w:numPr>
        <w:ind w:firstLineChars="0"/>
      </w:pPr>
      <w:r w:rsidRPr="0098528C">
        <w:rPr>
          <w:rFonts w:hint="eastAsia"/>
        </w:rPr>
        <w:t>当请求风速增加</w:t>
      </w:r>
      <w:r w:rsidR="00BA5006" w:rsidRPr="0098528C">
        <w:rPr>
          <w:rFonts w:hint="eastAsia"/>
        </w:rPr>
        <w:t>n</w:t>
      </w:r>
      <w:r w:rsidRPr="0098528C">
        <w:rPr>
          <w:rFonts w:hint="eastAsia"/>
        </w:rPr>
        <w:t>挡的时候，发送值为</w:t>
      </w:r>
      <w:r w:rsidR="00BA5006" w:rsidRPr="0098528C">
        <w:t>n</w:t>
      </w:r>
      <w:r w:rsidRPr="0098528C">
        <w:rPr>
          <w:rFonts w:hint="eastAsia"/>
        </w:rPr>
        <w:t>；</w:t>
      </w:r>
    </w:p>
    <w:p w14:paraId="5E7131C5" w14:textId="418D4A81" w:rsidR="00E10013" w:rsidRPr="0098528C" w:rsidRDefault="00E10013" w:rsidP="000E1C54">
      <w:pPr>
        <w:pStyle w:val="ListParagraph"/>
        <w:numPr>
          <w:ilvl w:val="0"/>
          <w:numId w:val="26"/>
        </w:numPr>
        <w:ind w:firstLineChars="0"/>
      </w:pPr>
      <w:r w:rsidRPr="0098528C">
        <w:rPr>
          <w:rFonts w:hint="eastAsia"/>
        </w:rPr>
        <w:t>当请求风速减少</w:t>
      </w:r>
      <w:r w:rsidR="00BA5006" w:rsidRPr="0098528C">
        <w:rPr>
          <w:rFonts w:hint="eastAsia"/>
        </w:rPr>
        <w:t>n</w:t>
      </w:r>
      <w:r w:rsidRPr="0098528C">
        <w:rPr>
          <w:rFonts w:hint="eastAsia"/>
        </w:rPr>
        <w:t>挡的时候，发送值为</w:t>
      </w:r>
      <w:r w:rsidRPr="0098528C">
        <w:rPr>
          <w:rFonts w:hint="eastAsia"/>
        </w:rPr>
        <w:t>-</w:t>
      </w:r>
      <w:r w:rsidR="00BA5006" w:rsidRPr="0098528C">
        <w:t>n</w:t>
      </w:r>
      <w:r w:rsidRPr="0098528C">
        <w:rPr>
          <w:rFonts w:hint="eastAsia"/>
        </w:rPr>
        <w:t>；</w:t>
      </w:r>
    </w:p>
    <w:p w14:paraId="378F4CB3" w14:textId="77777777" w:rsidR="00E10013" w:rsidRPr="0098528C" w:rsidRDefault="00E10013" w:rsidP="00E10013">
      <w:pPr>
        <w:ind w:firstLine="420"/>
      </w:pPr>
    </w:p>
    <w:p w14:paraId="0F7E4BB8" w14:textId="34856964" w:rsidR="00E10013" w:rsidRPr="0098528C" w:rsidRDefault="00E10013" w:rsidP="00E10013">
      <w:pPr>
        <w:ind w:firstLine="420"/>
      </w:pPr>
      <w:r w:rsidRPr="0098528C">
        <w:rPr>
          <w:rFonts w:hint="eastAsia"/>
        </w:rPr>
        <w:t>方式二，通过信号</w:t>
      </w:r>
      <w:r w:rsidRPr="0098528C">
        <w:rPr>
          <w:b/>
          <w:i/>
        </w:rPr>
        <w:t xml:space="preserve">Request Blower Level </w:t>
      </w:r>
      <w:r w:rsidRPr="0098528C">
        <w:rPr>
          <w:rFonts w:hint="eastAsia"/>
          <w:b/>
          <w:i/>
        </w:rPr>
        <w:t>Rear</w:t>
      </w:r>
      <w:r w:rsidRPr="0098528C">
        <w:rPr>
          <w:b/>
          <w:i/>
        </w:rPr>
        <w:t xml:space="preserve"> Info</w:t>
      </w:r>
      <w:r w:rsidRPr="0098528C">
        <w:rPr>
          <w:rFonts w:hint="eastAsia"/>
        </w:rPr>
        <w:t>和</w:t>
      </w:r>
      <w:r w:rsidRPr="0098528C">
        <w:rPr>
          <w:b/>
          <w:i/>
        </w:rPr>
        <w:t xml:space="preserve">Request Blower Level </w:t>
      </w:r>
      <w:r w:rsidRPr="0098528C">
        <w:rPr>
          <w:rFonts w:hint="eastAsia"/>
          <w:b/>
          <w:i/>
        </w:rPr>
        <w:t>Rear</w:t>
      </w:r>
      <w:r w:rsidRPr="0098528C">
        <w:rPr>
          <w:b/>
          <w:i/>
        </w:rPr>
        <w:t xml:space="preserve"> Active Info</w:t>
      </w:r>
      <w:r w:rsidRPr="0098528C">
        <w:rPr>
          <w:rFonts w:hint="eastAsia"/>
        </w:rPr>
        <w:t>组合，调节风速到具体的挡位：</w:t>
      </w:r>
    </w:p>
    <w:p w14:paraId="7B2B7967" w14:textId="5A5ABE76" w:rsidR="00E10013" w:rsidRPr="0098528C" w:rsidRDefault="00E10013" w:rsidP="000E1C54">
      <w:pPr>
        <w:pStyle w:val="ListParagraph"/>
        <w:numPr>
          <w:ilvl w:val="0"/>
          <w:numId w:val="27"/>
        </w:numPr>
        <w:ind w:firstLineChars="0"/>
      </w:pPr>
      <w:r w:rsidRPr="0098528C">
        <w:rPr>
          <w:rFonts w:hint="eastAsia"/>
        </w:rPr>
        <w:t>当信号</w:t>
      </w:r>
      <w:r w:rsidRPr="0098528C">
        <w:rPr>
          <w:b/>
          <w:i/>
        </w:rPr>
        <w:t xml:space="preserve">Request Blower Level </w:t>
      </w:r>
      <w:r w:rsidRPr="0098528C">
        <w:rPr>
          <w:rFonts w:hint="eastAsia"/>
          <w:b/>
          <w:i/>
        </w:rPr>
        <w:t>Rear</w:t>
      </w:r>
      <w:r w:rsidRPr="0098528C">
        <w:rPr>
          <w:b/>
          <w:i/>
        </w:rPr>
        <w:t xml:space="preserve"> Active Info</w:t>
      </w:r>
      <w:r w:rsidRPr="0098528C">
        <w:t xml:space="preserve"> </w:t>
      </w:r>
      <w:r w:rsidRPr="0098528C">
        <w:rPr>
          <w:rFonts w:hint="eastAsia"/>
        </w:rPr>
        <w:t>=</w:t>
      </w:r>
      <w:r w:rsidRPr="0098528C">
        <w:t xml:space="preserve"> $0 FALSE</w:t>
      </w:r>
      <w:r w:rsidRPr="0098528C">
        <w:rPr>
          <w:rFonts w:hint="eastAsia"/>
        </w:rPr>
        <w:t>时，表示没有控制请求；</w:t>
      </w:r>
    </w:p>
    <w:p w14:paraId="4DDD6106" w14:textId="466D2291" w:rsidR="00E10013" w:rsidRPr="0098528C" w:rsidRDefault="00E10013" w:rsidP="000E1C54">
      <w:pPr>
        <w:pStyle w:val="ListParagraph"/>
        <w:numPr>
          <w:ilvl w:val="0"/>
          <w:numId w:val="27"/>
        </w:numPr>
        <w:ind w:firstLineChars="0"/>
      </w:pPr>
      <w:r w:rsidRPr="0098528C">
        <w:rPr>
          <w:rFonts w:hint="eastAsia"/>
        </w:rPr>
        <w:t>当信号</w:t>
      </w:r>
      <w:r w:rsidRPr="0098528C">
        <w:rPr>
          <w:b/>
          <w:i/>
        </w:rPr>
        <w:t xml:space="preserve">Request Blower Level </w:t>
      </w:r>
      <w:r w:rsidRPr="0098528C">
        <w:rPr>
          <w:rFonts w:hint="eastAsia"/>
          <w:b/>
          <w:i/>
        </w:rPr>
        <w:t>Rear</w:t>
      </w:r>
      <w:r w:rsidRPr="0098528C">
        <w:rPr>
          <w:b/>
          <w:i/>
        </w:rPr>
        <w:t xml:space="preserve"> Active Info</w:t>
      </w:r>
      <w:r w:rsidRPr="0098528C">
        <w:t xml:space="preserve"> </w:t>
      </w:r>
      <w:r w:rsidRPr="0098528C">
        <w:rPr>
          <w:rFonts w:hint="eastAsia"/>
        </w:rPr>
        <w:t>=</w:t>
      </w:r>
      <w:r w:rsidRPr="0098528C">
        <w:t xml:space="preserve"> </w:t>
      </w:r>
      <w:r w:rsidRPr="0098528C">
        <w:rPr>
          <w:rFonts w:hint="eastAsia"/>
        </w:rPr>
        <w:t>$1 TRUE</w:t>
      </w:r>
      <w:r w:rsidRPr="0098528C">
        <w:rPr>
          <w:rFonts w:hint="eastAsia"/>
        </w:rPr>
        <w:t>时，请求</w:t>
      </w:r>
      <w:r w:rsidRPr="0098528C">
        <w:rPr>
          <w:rFonts w:hint="eastAsia"/>
        </w:rPr>
        <w:t>ECC</w:t>
      </w:r>
      <w:r w:rsidRPr="0098528C">
        <w:rPr>
          <w:rFonts w:hint="eastAsia"/>
        </w:rPr>
        <w:t>调节风速到信号</w:t>
      </w:r>
      <w:r w:rsidRPr="0098528C">
        <w:rPr>
          <w:b/>
          <w:i/>
        </w:rPr>
        <w:t xml:space="preserve">Request Blower Level </w:t>
      </w:r>
      <w:r w:rsidRPr="0098528C">
        <w:rPr>
          <w:rFonts w:hint="eastAsia"/>
          <w:b/>
          <w:i/>
        </w:rPr>
        <w:t>Rear</w:t>
      </w:r>
      <w:r w:rsidRPr="0098528C">
        <w:rPr>
          <w:b/>
          <w:i/>
        </w:rPr>
        <w:t xml:space="preserve"> Info</w:t>
      </w:r>
      <w:r w:rsidR="00217432" w:rsidRPr="0098528C">
        <w:rPr>
          <w:b/>
          <w:i/>
        </w:rPr>
        <w:t xml:space="preserve"> </w:t>
      </w:r>
      <w:r w:rsidR="00217432" w:rsidRPr="0098528C">
        <w:rPr>
          <w:rFonts w:hint="eastAsia"/>
        </w:rPr>
        <w:t>(</w:t>
      </w:r>
      <w:r w:rsidR="00217432" w:rsidRPr="0098528C">
        <w:t>Range: 0-15, Resolution: 1</w:t>
      </w:r>
      <w:r w:rsidR="00217432" w:rsidRPr="0098528C">
        <w:rPr>
          <w:rFonts w:hint="eastAsia"/>
        </w:rPr>
        <w:t>)</w:t>
      </w:r>
      <w:r w:rsidRPr="0098528C">
        <w:rPr>
          <w:rFonts w:hint="eastAsia"/>
        </w:rPr>
        <w:t>对应的风速挡位</w:t>
      </w:r>
      <w:r w:rsidR="00217432" w:rsidRPr="0098528C">
        <w:rPr>
          <w:rFonts w:hint="eastAsia"/>
        </w:rPr>
        <w:t>，</w:t>
      </w:r>
      <w:r w:rsidRPr="0098528C">
        <w:rPr>
          <w:rFonts w:hint="eastAsia"/>
        </w:rPr>
        <w:t>；</w:t>
      </w:r>
    </w:p>
    <w:p w14:paraId="140FCD31" w14:textId="77777777" w:rsidR="00E10013" w:rsidRPr="0098528C" w:rsidRDefault="00E10013" w:rsidP="00E10013"/>
    <w:p w14:paraId="00D9503F" w14:textId="77777777" w:rsidR="00AA5798" w:rsidRPr="0098528C" w:rsidRDefault="00AA5798" w:rsidP="00AA5798"/>
    <w:p w14:paraId="03ABCA25" w14:textId="671E5987" w:rsidR="00AA5798" w:rsidRPr="0098528C" w:rsidRDefault="00AA5798" w:rsidP="00AA5798">
      <w:pPr>
        <w:rPr>
          <w:b/>
          <w:u w:val="single"/>
        </w:rPr>
      </w:pPr>
      <w:r w:rsidRPr="0098528C">
        <w:rPr>
          <w:rFonts w:hint="eastAsia"/>
          <w:b/>
          <w:u w:val="single"/>
        </w:rPr>
        <w:t>信号接收</w:t>
      </w:r>
    </w:p>
    <w:p w14:paraId="125D6B75" w14:textId="2D4DD830" w:rsidR="00AA5798" w:rsidRPr="0098528C" w:rsidRDefault="00AA5798" w:rsidP="00AA5798">
      <w:r w:rsidRPr="0098528C">
        <w:rPr>
          <w:rFonts w:hint="eastAsia"/>
        </w:rPr>
        <w:t>N/A</w:t>
      </w:r>
    </w:p>
    <w:p w14:paraId="3E906BF8" w14:textId="77777777" w:rsidR="00AA5798" w:rsidRPr="0098528C" w:rsidRDefault="00AA5798" w:rsidP="00AA5798"/>
    <w:p w14:paraId="0A0C4F3A" w14:textId="77777777" w:rsidR="00AA5798" w:rsidRPr="0098528C" w:rsidRDefault="00AA5798" w:rsidP="00AA5798">
      <w:r w:rsidRPr="0098528C">
        <w:t>Update Time: 10ms</w:t>
      </w:r>
    </w:p>
    <w:p w14:paraId="15481441" w14:textId="77777777" w:rsidR="00AA5798" w:rsidRPr="0098528C" w:rsidRDefault="00AA5798" w:rsidP="00AA5798">
      <w:r w:rsidRPr="0098528C">
        <w:t>Periodic Interval: 50</w:t>
      </w:r>
      <w:r w:rsidRPr="0098528C">
        <w:rPr>
          <w:rFonts w:hint="eastAsia"/>
        </w:rPr>
        <w:t>0</w:t>
      </w:r>
      <w:r w:rsidRPr="0098528C">
        <w:t>ms</w:t>
      </w:r>
    </w:p>
    <w:p w14:paraId="093DAD3A" w14:textId="77777777" w:rsidR="00AA5798" w:rsidRPr="0098528C" w:rsidRDefault="00AA5798" w:rsidP="00AA5798"/>
    <w:p w14:paraId="1E2B329C" w14:textId="77777777" w:rsidR="00AA5798" w:rsidRPr="0098528C" w:rsidRDefault="00AA5798" w:rsidP="00AA5798">
      <w:r w:rsidRPr="0098528C">
        <w:rPr>
          <w:rFonts w:hint="eastAsia"/>
          <w:b/>
          <w:u w:val="single"/>
        </w:rPr>
        <w:t>功能安全要求：</w:t>
      </w:r>
      <w:r w:rsidRPr="0098528C">
        <w:rPr>
          <w:rFonts w:hint="eastAsia"/>
        </w:rPr>
        <w:t>QM</w:t>
      </w:r>
    </w:p>
    <w:p w14:paraId="7A414869" w14:textId="00A00B2B" w:rsidR="00AA5798" w:rsidRPr="0098528C" w:rsidRDefault="00AA5798" w:rsidP="00AA5798">
      <w:r w:rsidRPr="0098528C">
        <w:rPr>
          <w:rFonts w:hint="eastAsia"/>
          <w:b/>
          <w:u w:val="single"/>
        </w:rPr>
        <w:t>支持的整车电源模式：</w:t>
      </w:r>
      <w:r w:rsidR="00D71662" w:rsidRPr="0098528C">
        <w:rPr>
          <w:rFonts w:hint="eastAsia"/>
        </w:rPr>
        <w:t>Power</w:t>
      </w:r>
      <w:r w:rsidR="00D71662" w:rsidRPr="0098528C">
        <w:t xml:space="preserve"> </w:t>
      </w:r>
      <w:r w:rsidR="00D71662" w:rsidRPr="0098528C">
        <w:rPr>
          <w:rFonts w:hint="eastAsia"/>
        </w:rPr>
        <w:t>Mode</w:t>
      </w:r>
      <w:r w:rsidR="00D71662" w:rsidRPr="0098528C">
        <w:t xml:space="preserve"> </w:t>
      </w:r>
      <w:r w:rsidR="00D71662" w:rsidRPr="0098528C">
        <w:rPr>
          <w:rFonts w:hint="eastAsia"/>
        </w:rPr>
        <w:t>ON</w:t>
      </w:r>
    </w:p>
    <w:p w14:paraId="42EFEFED" w14:textId="3F14B1B7" w:rsidR="008D0836" w:rsidRPr="0098528C" w:rsidRDefault="008D0836" w:rsidP="008D0836">
      <w:pPr>
        <w:pStyle w:val="Heading4"/>
      </w:pPr>
      <w:r w:rsidRPr="0098528C">
        <w:rPr>
          <w:rFonts w:hint="eastAsia"/>
        </w:rPr>
        <w:t>GB</w:t>
      </w:r>
      <w:r w:rsidRPr="0098528C">
        <w:rPr>
          <w:rFonts w:hint="eastAsia"/>
        </w:rPr>
        <w:t>的风速调节</w:t>
      </w:r>
    </w:p>
    <w:p w14:paraId="3FC89DAE" w14:textId="77777777" w:rsidR="00E92035" w:rsidRPr="0098528C" w:rsidRDefault="00E92035" w:rsidP="00E92035">
      <w:pPr>
        <w:rPr>
          <w:b/>
          <w:u w:val="single"/>
        </w:rPr>
      </w:pPr>
      <w:r w:rsidRPr="0098528C">
        <w:rPr>
          <w:rFonts w:hint="eastAsia"/>
          <w:b/>
          <w:u w:val="single"/>
        </w:rPr>
        <w:t>信号发送</w:t>
      </w:r>
    </w:p>
    <w:p w14:paraId="0E55F30E" w14:textId="77777777" w:rsidR="00E92035" w:rsidRPr="0098528C" w:rsidRDefault="00E92035" w:rsidP="00E92035">
      <w:r w:rsidRPr="0098528C">
        <w:tab/>
      </w:r>
      <w:r w:rsidRPr="0098528C">
        <w:rPr>
          <w:rFonts w:hint="eastAsia"/>
        </w:rPr>
        <w:t>前排空调风速调节有两种方式：</w:t>
      </w:r>
    </w:p>
    <w:p w14:paraId="125A2792" w14:textId="415F4F0B" w:rsidR="00E92035" w:rsidRPr="0098528C" w:rsidRDefault="00E92035" w:rsidP="00E92035">
      <w:r w:rsidRPr="0098528C">
        <w:tab/>
      </w:r>
      <w:r w:rsidRPr="0098528C">
        <w:rPr>
          <w:rFonts w:hint="eastAsia"/>
        </w:rPr>
        <w:t>方式一，通过信号</w:t>
      </w:r>
      <w:r w:rsidR="00322FE0" w:rsidRPr="0098528C">
        <w:rPr>
          <w:b/>
          <w:i/>
        </w:rPr>
        <w:t xml:space="preserve">INFO Request Blower Level Change Front </w:t>
      </w:r>
      <w:r w:rsidR="00DD77D2" w:rsidRPr="0098528C">
        <w:t xml:space="preserve">(Range: </w:t>
      </w:r>
      <w:r w:rsidR="0011037C" w:rsidRPr="0098528C">
        <w:rPr>
          <w:rFonts w:hint="eastAsia"/>
        </w:rPr>
        <w:t>-12</w:t>
      </w:r>
      <w:r w:rsidR="00DD77D2" w:rsidRPr="0098528C">
        <w:t>-1</w:t>
      </w:r>
      <w:r w:rsidR="0011037C" w:rsidRPr="0098528C">
        <w:rPr>
          <w:rFonts w:hint="eastAsia"/>
        </w:rPr>
        <w:t>2</w:t>
      </w:r>
      <w:r w:rsidR="00DD77D2" w:rsidRPr="0098528C">
        <w:t>, Resolution: 1)</w:t>
      </w:r>
      <w:r w:rsidRPr="0098528C">
        <w:rPr>
          <w:rFonts w:hint="eastAsia"/>
        </w:rPr>
        <w:t>对风速进行加一档和减一档的调节：</w:t>
      </w:r>
    </w:p>
    <w:p w14:paraId="27ACCA75" w14:textId="4EE4A1B7" w:rsidR="00E92035" w:rsidRPr="0098528C" w:rsidRDefault="00E92035" w:rsidP="000119FF">
      <w:pPr>
        <w:pStyle w:val="ListParagraph"/>
        <w:numPr>
          <w:ilvl w:val="0"/>
          <w:numId w:val="70"/>
        </w:numPr>
        <w:ind w:firstLineChars="0"/>
      </w:pPr>
      <w:r w:rsidRPr="0098528C">
        <w:rPr>
          <w:rFonts w:hint="eastAsia"/>
        </w:rPr>
        <w:t>默认发送值为</w:t>
      </w:r>
      <w:r w:rsidRPr="0098528C">
        <w:rPr>
          <w:rFonts w:hint="eastAsia"/>
        </w:rPr>
        <w:t>0</w:t>
      </w:r>
      <w:r w:rsidRPr="0098528C">
        <w:rPr>
          <w:rFonts w:hint="eastAsia"/>
        </w:rPr>
        <w:t>，表示没有调节的请求；</w:t>
      </w:r>
    </w:p>
    <w:p w14:paraId="2ADFA9BF" w14:textId="54329A41" w:rsidR="00E92035" w:rsidRPr="0098528C" w:rsidRDefault="00E92035" w:rsidP="000119FF">
      <w:pPr>
        <w:pStyle w:val="ListParagraph"/>
        <w:numPr>
          <w:ilvl w:val="0"/>
          <w:numId w:val="70"/>
        </w:numPr>
        <w:ind w:firstLineChars="0"/>
      </w:pPr>
      <w:r w:rsidRPr="0098528C">
        <w:rPr>
          <w:rFonts w:hint="eastAsia"/>
        </w:rPr>
        <w:t>当请求风速增加</w:t>
      </w:r>
      <w:r w:rsidR="00BA5006" w:rsidRPr="0098528C">
        <w:rPr>
          <w:rFonts w:hint="eastAsia"/>
        </w:rPr>
        <w:t>n</w:t>
      </w:r>
      <w:r w:rsidRPr="0098528C">
        <w:rPr>
          <w:rFonts w:hint="eastAsia"/>
        </w:rPr>
        <w:t>挡的时候，发送值为</w:t>
      </w:r>
      <w:r w:rsidR="00BA5006" w:rsidRPr="0098528C">
        <w:t>n</w:t>
      </w:r>
      <w:r w:rsidRPr="0098528C">
        <w:rPr>
          <w:rFonts w:hint="eastAsia"/>
        </w:rPr>
        <w:t>；</w:t>
      </w:r>
    </w:p>
    <w:p w14:paraId="617FC38D" w14:textId="3349DB16" w:rsidR="00E92035" w:rsidRPr="0098528C" w:rsidRDefault="00E92035" w:rsidP="000119FF">
      <w:pPr>
        <w:pStyle w:val="ListParagraph"/>
        <w:numPr>
          <w:ilvl w:val="0"/>
          <w:numId w:val="70"/>
        </w:numPr>
        <w:ind w:firstLineChars="0"/>
      </w:pPr>
      <w:r w:rsidRPr="0098528C">
        <w:rPr>
          <w:rFonts w:hint="eastAsia"/>
        </w:rPr>
        <w:t>当请求风速减少</w:t>
      </w:r>
      <w:r w:rsidR="00BA5006" w:rsidRPr="0098528C">
        <w:rPr>
          <w:rFonts w:hint="eastAsia"/>
        </w:rPr>
        <w:t>n</w:t>
      </w:r>
      <w:r w:rsidRPr="0098528C">
        <w:rPr>
          <w:rFonts w:hint="eastAsia"/>
        </w:rPr>
        <w:t>挡的时候，发送值为</w:t>
      </w:r>
      <w:r w:rsidRPr="0098528C">
        <w:rPr>
          <w:rFonts w:hint="eastAsia"/>
        </w:rPr>
        <w:t>-</w:t>
      </w:r>
      <w:r w:rsidR="00BA5006" w:rsidRPr="0098528C">
        <w:t>n</w:t>
      </w:r>
      <w:r w:rsidRPr="0098528C">
        <w:rPr>
          <w:rFonts w:hint="eastAsia"/>
        </w:rPr>
        <w:t>；</w:t>
      </w:r>
    </w:p>
    <w:p w14:paraId="7D7DD6C7" w14:textId="77777777" w:rsidR="00E92035" w:rsidRPr="0098528C" w:rsidRDefault="00E92035" w:rsidP="00E92035">
      <w:pPr>
        <w:ind w:firstLine="420"/>
      </w:pPr>
    </w:p>
    <w:p w14:paraId="5FA59956" w14:textId="6C9A6C02" w:rsidR="00E92035" w:rsidRPr="0098528C" w:rsidRDefault="00E92035" w:rsidP="00E92035">
      <w:pPr>
        <w:ind w:firstLine="420"/>
      </w:pPr>
      <w:r w:rsidRPr="0098528C">
        <w:rPr>
          <w:rFonts w:hint="eastAsia"/>
        </w:rPr>
        <w:t>方式二，通过信号</w:t>
      </w:r>
      <w:r w:rsidR="00322FE0" w:rsidRPr="0098528C">
        <w:rPr>
          <w:b/>
          <w:i/>
        </w:rPr>
        <w:t>INFO Request Blower Level Front</w:t>
      </w:r>
      <w:r w:rsidRPr="0098528C">
        <w:rPr>
          <w:rFonts w:hint="eastAsia"/>
        </w:rPr>
        <w:t>和</w:t>
      </w:r>
      <w:r w:rsidR="004315C6" w:rsidRPr="0098528C">
        <w:rPr>
          <w:b/>
          <w:i/>
        </w:rPr>
        <w:t>INFO Request Blower Level Front Active</w:t>
      </w:r>
      <w:r w:rsidRPr="0098528C">
        <w:rPr>
          <w:rFonts w:hint="eastAsia"/>
        </w:rPr>
        <w:t>组合，调节风速到具体的挡位：</w:t>
      </w:r>
    </w:p>
    <w:p w14:paraId="6EF85A9F" w14:textId="1703C22C" w:rsidR="00E92035" w:rsidRPr="0098528C" w:rsidRDefault="00E92035" w:rsidP="000119FF">
      <w:pPr>
        <w:pStyle w:val="ListParagraph"/>
        <w:numPr>
          <w:ilvl w:val="0"/>
          <w:numId w:val="71"/>
        </w:numPr>
        <w:ind w:firstLineChars="0"/>
      </w:pPr>
      <w:r w:rsidRPr="0098528C">
        <w:rPr>
          <w:rFonts w:hint="eastAsia"/>
        </w:rPr>
        <w:t>当信号</w:t>
      </w:r>
      <w:r w:rsidR="004315C6" w:rsidRPr="0098528C">
        <w:rPr>
          <w:b/>
          <w:i/>
        </w:rPr>
        <w:t>INFO Request Blower Level Front Active</w:t>
      </w:r>
      <w:r w:rsidRPr="0098528C">
        <w:t xml:space="preserve"> </w:t>
      </w:r>
      <w:r w:rsidRPr="0098528C">
        <w:rPr>
          <w:rFonts w:hint="eastAsia"/>
        </w:rPr>
        <w:t>=</w:t>
      </w:r>
      <w:r w:rsidRPr="0098528C">
        <w:t xml:space="preserve"> $0 FALSE</w:t>
      </w:r>
      <w:r w:rsidRPr="0098528C">
        <w:rPr>
          <w:rFonts w:hint="eastAsia"/>
        </w:rPr>
        <w:t>时，表示没有控制请求；</w:t>
      </w:r>
    </w:p>
    <w:p w14:paraId="48B9728F" w14:textId="2CF892EE" w:rsidR="00E92035" w:rsidRPr="0098528C" w:rsidRDefault="00E92035" w:rsidP="000119FF">
      <w:pPr>
        <w:pStyle w:val="ListParagraph"/>
        <w:numPr>
          <w:ilvl w:val="0"/>
          <w:numId w:val="71"/>
        </w:numPr>
        <w:ind w:firstLineChars="0"/>
      </w:pPr>
      <w:r w:rsidRPr="0098528C">
        <w:rPr>
          <w:rFonts w:hint="eastAsia"/>
        </w:rPr>
        <w:t>当信号</w:t>
      </w:r>
      <w:r w:rsidR="004315C6" w:rsidRPr="0098528C">
        <w:rPr>
          <w:b/>
          <w:i/>
        </w:rPr>
        <w:t>INFO Request Blower Level Front Active</w:t>
      </w:r>
      <w:r w:rsidRPr="0098528C">
        <w:t xml:space="preserve"> </w:t>
      </w:r>
      <w:r w:rsidRPr="0098528C">
        <w:rPr>
          <w:rFonts w:hint="eastAsia"/>
        </w:rPr>
        <w:t>=</w:t>
      </w:r>
      <w:r w:rsidRPr="0098528C">
        <w:t xml:space="preserve"> </w:t>
      </w:r>
      <w:r w:rsidRPr="0098528C">
        <w:rPr>
          <w:rFonts w:hint="eastAsia"/>
        </w:rPr>
        <w:t>$1 TRUE</w:t>
      </w:r>
      <w:r w:rsidRPr="0098528C">
        <w:rPr>
          <w:rFonts w:hint="eastAsia"/>
        </w:rPr>
        <w:t>时，请求</w:t>
      </w:r>
      <w:r w:rsidRPr="0098528C">
        <w:rPr>
          <w:rFonts w:hint="eastAsia"/>
        </w:rPr>
        <w:t>ECC</w:t>
      </w:r>
      <w:r w:rsidRPr="0098528C">
        <w:rPr>
          <w:rFonts w:hint="eastAsia"/>
        </w:rPr>
        <w:t>调节风速到信号</w:t>
      </w:r>
      <w:r w:rsidR="00322FE0" w:rsidRPr="0098528C">
        <w:rPr>
          <w:b/>
          <w:i/>
        </w:rPr>
        <w:t xml:space="preserve">INFO Request </w:t>
      </w:r>
      <w:r w:rsidR="00322FE0" w:rsidRPr="0098528C">
        <w:rPr>
          <w:b/>
          <w:i/>
        </w:rPr>
        <w:lastRenderedPageBreak/>
        <w:t>Blower Level Front</w:t>
      </w:r>
      <w:r w:rsidRPr="0098528C">
        <w:rPr>
          <w:b/>
          <w:i/>
        </w:rPr>
        <w:t xml:space="preserve"> </w:t>
      </w:r>
      <w:r w:rsidRPr="0098528C">
        <w:rPr>
          <w:rFonts w:hint="eastAsia"/>
        </w:rPr>
        <w:t>(</w:t>
      </w:r>
      <w:r w:rsidRPr="0098528C">
        <w:t>Range: 0-1</w:t>
      </w:r>
      <w:r w:rsidR="0011037C" w:rsidRPr="0098528C">
        <w:rPr>
          <w:rFonts w:hint="eastAsia"/>
        </w:rPr>
        <w:t>2</w:t>
      </w:r>
      <w:r w:rsidRPr="0098528C">
        <w:t>, Resolution: 1</w:t>
      </w:r>
      <w:r w:rsidRPr="0098528C">
        <w:rPr>
          <w:rFonts w:hint="eastAsia"/>
        </w:rPr>
        <w:t>)</w:t>
      </w:r>
      <w:r w:rsidRPr="0098528C">
        <w:rPr>
          <w:rFonts w:hint="eastAsia"/>
        </w:rPr>
        <w:t>对应的风速挡位；</w:t>
      </w:r>
    </w:p>
    <w:p w14:paraId="0D6CA7E7" w14:textId="0F7741CE" w:rsidR="00E92035" w:rsidRPr="0098528C" w:rsidRDefault="00E92035" w:rsidP="00E92035"/>
    <w:p w14:paraId="3C7E7C67" w14:textId="77777777" w:rsidR="00860E5B" w:rsidRPr="0098528C" w:rsidRDefault="00860E5B" w:rsidP="00860E5B">
      <w:r w:rsidRPr="0098528C">
        <w:t>Update Time: 10ms</w:t>
      </w:r>
    </w:p>
    <w:p w14:paraId="5B77539B" w14:textId="77777777" w:rsidR="00860E5B" w:rsidRPr="0098528C" w:rsidRDefault="00860E5B" w:rsidP="00860E5B">
      <w:r w:rsidRPr="0098528C">
        <w:t xml:space="preserve">Periodic Interval: </w:t>
      </w:r>
      <w:r w:rsidRPr="0098528C">
        <w:rPr>
          <w:rFonts w:hint="eastAsia"/>
        </w:rPr>
        <w:t>10</w:t>
      </w:r>
      <w:r w:rsidRPr="0098528C">
        <w:t>0</w:t>
      </w:r>
      <w:r w:rsidRPr="0098528C">
        <w:rPr>
          <w:rFonts w:hint="eastAsia"/>
        </w:rPr>
        <w:t>0</w:t>
      </w:r>
      <w:r w:rsidRPr="0098528C">
        <w:t>ms</w:t>
      </w:r>
    </w:p>
    <w:p w14:paraId="0BCF597F" w14:textId="77777777" w:rsidR="00860E5B" w:rsidRPr="0098528C" w:rsidRDefault="00860E5B" w:rsidP="00860E5B">
      <w:r w:rsidRPr="0098528C">
        <w:t xml:space="preserve">Alive Rolling Count (ARC) required: </w:t>
      </w:r>
      <w:r w:rsidRPr="0098528C">
        <w:rPr>
          <w:rFonts w:hint="eastAsia"/>
        </w:rPr>
        <w:t>Yes</w:t>
      </w:r>
    </w:p>
    <w:p w14:paraId="2CA91E1A" w14:textId="77777777" w:rsidR="00860E5B" w:rsidRPr="0098528C" w:rsidRDefault="00860E5B" w:rsidP="00860E5B">
      <w:r w:rsidRPr="0098528C">
        <w:t xml:space="preserve">Protection Value/Checksum (PV) required: </w:t>
      </w:r>
      <w:r w:rsidRPr="0098528C">
        <w:rPr>
          <w:rFonts w:hint="eastAsia"/>
        </w:rPr>
        <w:t>Yes</w:t>
      </w:r>
    </w:p>
    <w:p w14:paraId="1EE7C508" w14:textId="77777777" w:rsidR="00860E5B" w:rsidRPr="0098528C" w:rsidRDefault="00860E5B" w:rsidP="00E92035"/>
    <w:p w14:paraId="51608707" w14:textId="5A2EC0BD" w:rsidR="002238B0" w:rsidRPr="00D9786C" w:rsidRDefault="002238B0" w:rsidP="002238B0">
      <w:commentRangeStart w:id="73"/>
      <w:r w:rsidRPr="0098528C">
        <w:rPr>
          <w:rFonts w:hint="eastAsia"/>
        </w:rPr>
        <w:t>前右空调风速调节有两种方式</w:t>
      </w:r>
      <w:commentRangeEnd w:id="73"/>
      <w:r w:rsidR="00CF49D2" w:rsidRPr="00D9786C">
        <w:rPr>
          <w:rStyle w:val="CommentReference"/>
        </w:rPr>
        <w:commentReference w:id="73"/>
      </w:r>
      <w:r w:rsidRPr="00D9786C">
        <w:rPr>
          <w:rFonts w:hint="eastAsia"/>
        </w:rPr>
        <w:t>：</w:t>
      </w:r>
    </w:p>
    <w:p w14:paraId="7F290084" w14:textId="45F02830" w:rsidR="002238B0" w:rsidRPr="0098528C" w:rsidRDefault="002238B0" w:rsidP="002238B0">
      <w:r w:rsidRPr="0098528C">
        <w:tab/>
      </w:r>
      <w:r w:rsidRPr="0098528C">
        <w:rPr>
          <w:rFonts w:hint="eastAsia"/>
        </w:rPr>
        <w:t>方式一，通过信号</w:t>
      </w:r>
      <w:r w:rsidR="00322FE0" w:rsidRPr="0098528C">
        <w:rPr>
          <w:b/>
          <w:i/>
        </w:rPr>
        <w:t xml:space="preserve">INFO Request Blower Level Change Front Right </w:t>
      </w:r>
      <w:r w:rsidR="0011037C" w:rsidRPr="0098528C">
        <w:t xml:space="preserve">(Range: </w:t>
      </w:r>
      <w:r w:rsidR="0011037C" w:rsidRPr="0098528C">
        <w:rPr>
          <w:rFonts w:hint="eastAsia"/>
        </w:rPr>
        <w:t>-12</w:t>
      </w:r>
      <w:r w:rsidR="0011037C" w:rsidRPr="0098528C">
        <w:t>-1</w:t>
      </w:r>
      <w:r w:rsidR="0011037C" w:rsidRPr="0098528C">
        <w:rPr>
          <w:rFonts w:hint="eastAsia"/>
        </w:rPr>
        <w:t>2</w:t>
      </w:r>
      <w:r w:rsidR="0011037C" w:rsidRPr="0098528C">
        <w:t>, Resolution: 1)</w:t>
      </w:r>
      <w:r w:rsidRPr="0098528C">
        <w:rPr>
          <w:rFonts w:hint="eastAsia"/>
        </w:rPr>
        <w:t>对风速进行加一档和减一档的调节：</w:t>
      </w:r>
    </w:p>
    <w:p w14:paraId="6305B426" w14:textId="7C734AF9" w:rsidR="002238B0" w:rsidRPr="0098528C" w:rsidRDefault="002238B0" w:rsidP="000119FF">
      <w:pPr>
        <w:pStyle w:val="ListParagraph"/>
        <w:numPr>
          <w:ilvl w:val="0"/>
          <w:numId w:val="72"/>
        </w:numPr>
        <w:ind w:firstLineChars="0"/>
      </w:pPr>
      <w:r w:rsidRPr="0098528C">
        <w:rPr>
          <w:rFonts w:hint="eastAsia"/>
        </w:rPr>
        <w:t>默认发送值为</w:t>
      </w:r>
      <w:r w:rsidRPr="0098528C">
        <w:rPr>
          <w:rFonts w:hint="eastAsia"/>
        </w:rPr>
        <w:t>0</w:t>
      </w:r>
      <w:r w:rsidRPr="0098528C">
        <w:rPr>
          <w:rFonts w:hint="eastAsia"/>
        </w:rPr>
        <w:t>，表示没有调节的请求；</w:t>
      </w:r>
    </w:p>
    <w:p w14:paraId="6CDCFABB" w14:textId="724C7519" w:rsidR="002238B0" w:rsidRPr="0098528C" w:rsidRDefault="002238B0" w:rsidP="000119FF">
      <w:pPr>
        <w:pStyle w:val="ListParagraph"/>
        <w:numPr>
          <w:ilvl w:val="0"/>
          <w:numId w:val="72"/>
        </w:numPr>
        <w:ind w:firstLineChars="0"/>
      </w:pPr>
      <w:r w:rsidRPr="0098528C">
        <w:rPr>
          <w:rFonts w:hint="eastAsia"/>
        </w:rPr>
        <w:t>当请求风速增加</w:t>
      </w:r>
      <w:r w:rsidR="00BA5006" w:rsidRPr="0098528C">
        <w:rPr>
          <w:rFonts w:hint="eastAsia"/>
        </w:rPr>
        <w:t>n</w:t>
      </w:r>
      <w:r w:rsidRPr="0098528C">
        <w:rPr>
          <w:rFonts w:hint="eastAsia"/>
        </w:rPr>
        <w:t>挡的时候，发送值为</w:t>
      </w:r>
      <w:r w:rsidR="00BA5006" w:rsidRPr="0098528C">
        <w:t>n</w:t>
      </w:r>
      <w:r w:rsidRPr="0098528C">
        <w:rPr>
          <w:rFonts w:hint="eastAsia"/>
        </w:rPr>
        <w:t>；</w:t>
      </w:r>
    </w:p>
    <w:p w14:paraId="748BCB78" w14:textId="7A8D8A37" w:rsidR="002238B0" w:rsidRPr="0098528C" w:rsidRDefault="00BA5006" w:rsidP="000119FF">
      <w:pPr>
        <w:pStyle w:val="ListParagraph"/>
        <w:numPr>
          <w:ilvl w:val="0"/>
          <w:numId w:val="72"/>
        </w:numPr>
        <w:ind w:firstLineChars="0"/>
      </w:pPr>
      <w:r w:rsidRPr="0098528C">
        <w:rPr>
          <w:rFonts w:hint="eastAsia"/>
        </w:rPr>
        <w:t>当请求风速减少</w:t>
      </w:r>
      <w:r w:rsidRPr="0098528C">
        <w:rPr>
          <w:rFonts w:hint="eastAsia"/>
        </w:rPr>
        <w:t>n</w:t>
      </w:r>
      <w:r w:rsidR="002238B0" w:rsidRPr="0098528C">
        <w:rPr>
          <w:rFonts w:hint="eastAsia"/>
        </w:rPr>
        <w:t>挡的时候，发送值为</w:t>
      </w:r>
      <w:r w:rsidR="002238B0" w:rsidRPr="0098528C">
        <w:rPr>
          <w:rFonts w:hint="eastAsia"/>
        </w:rPr>
        <w:t>-</w:t>
      </w:r>
      <w:r w:rsidRPr="0098528C">
        <w:t>n</w:t>
      </w:r>
      <w:r w:rsidR="002238B0" w:rsidRPr="0098528C">
        <w:rPr>
          <w:rFonts w:hint="eastAsia"/>
        </w:rPr>
        <w:t>；</w:t>
      </w:r>
    </w:p>
    <w:p w14:paraId="3209BE65" w14:textId="77777777" w:rsidR="002238B0" w:rsidRPr="0098528C" w:rsidRDefault="002238B0" w:rsidP="002238B0">
      <w:pPr>
        <w:ind w:firstLine="420"/>
      </w:pPr>
    </w:p>
    <w:p w14:paraId="3AD9EFA6" w14:textId="09ED5013" w:rsidR="002238B0" w:rsidRPr="0098528C" w:rsidRDefault="002238B0" w:rsidP="002238B0">
      <w:pPr>
        <w:ind w:firstLine="420"/>
      </w:pPr>
      <w:r w:rsidRPr="0098528C">
        <w:rPr>
          <w:rFonts w:hint="eastAsia"/>
        </w:rPr>
        <w:t>方式二，通过信号</w:t>
      </w:r>
      <w:r w:rsidR="006453EC" w:rsidRPr="0098528C">
        <w:rPr>
          <w:b/>
          <w:i/>
        </w:rPr>
        <w:t>INFO Request Blower Level Front Right</w:t>
      </w:r>
      <w:r w:rsidRPr="0098528C">
        <w:rPr>
          <w:rFonts w:hint="eastAsia"/>
        </w:rPr>
        <w:t>和</w:t>
      </w:r>
      <w:r w:rsidR="006453EC" w:rsidRPr="0098528C">
        <w:rPr>
          <w:b/>
          <w:i/>
        </w:rPr>
        <w:t>INFO Request Blower Level Front Right Active</w:t>
      </w:r>
      <w:r w:rsidRPr="0098528C">
        <w:rPr>
          <w:rFonts w:hint="eastAsia"/>
        </w:rPr>
        <w:t>组合，调节风速到具体的挡位：</w:t>
      </w:r>
    </w:p>
    <w:p w14:paraId="55CB8DAB" w14:textId="73F71D52" w:rsidR="002238B0" w:rsidRPr="0098528C" w:rsidRDefault="002238B0" w:rsidP="000119FF">
      <w:pPr>
        <w:pStyle w:val="ListParagraph"/>
        <w:numPr>
          <w:ilvl w:val="0"/>
          <w:numId w:val="73"/>
        </w:numPr>
        <w:ind w:firstLineChars="0"/>
      </w:pPr>
      <w:r w:rsidRPr="0098528C">
        <w:rPr>
          <w:rFonts w:hint="eastAsia"/>
        </w:rPr>
        <w:t>当信号</w:t>
      </w:r>
      <w:r w:rsidR="006453EC" w:rsidRPr="0098528C">
        <w:rPr>
          <w:b/>
          <w:i/>
        </w:rPr>
        <w:t>INFO Request Blower Level Front Right Active</w:t>
      </w:r>
      <w:r w:rsidRPr="0098528C">
        <w:t xml:space="preserve"> </w:t>
      </w:r>
      <w:r w:rsidRPr="0098528C">
        <w:rPr>
          <w:rFonts w:hint="eastAsia"/>
        </w:rPr>
        <w:t>=</w:t>
      </w:r>
      <w:r w:rsidRPr="0098528C">
        <w:t xml:space="preserve"> $0 FALSE</w:t>
      </w:r>
      <w:r w:rsidRPr="0098528C">
        <w:rPr>
          <w:rFonts w:hint="eastAsia"/>
        </w:rPr>
        <w:t>时，表示没有控制请求；</w:t>
      </w:r>
    </w:p>
    <w:p w14:paraId="7D06B534" w14:textId="465395D6" w:rsidR="002238B0" w:rsidRPr="0098528C" w:rsidRDefault="002238B0" w:rsidP="000119FF">
      <w:pPr>
        <w:pStyle w:val="ListParagraph"/>
        <w:numPr>
          <w:ilvl w:val="0"/>
          <w:numId w:val="73"/>
        </w:numPr>
        <w:ind w:firstLineChars="0"/>
      </w:pPr>
      <w:r w:rsidRPr="0098528C">
        <w:rPr>
          <w:rFonts w:hint="eastAsia"/>
        </w:rPr>
        <w:t>当信号</w:t>
      </w:r>
      <w:r w:rsidR="006453EC" w:rsidRPr="0098528C">
        <w:rPr>
          <w:b/>
          <w:i/>
        </w:rPr>
        <w:t>INFO Request Blower Level Front Right Active</w:t>
      </w:r>
      <w:r w:rsidRPr="0098528C">
        <w:t xml:space="preserve"> </w:t>
      </w:r>
      <w:r w:rsidRPr="0098528C">
        <w:rPr>
          <w:rFonts w:hint="eastAsia"/>
        </w:rPr>
        <w:t>=</w:t>
      </w:r>
      <w:r w:rsidRPr="0098528C">
        <w:t xml:space="preserve"> </w:t>
      </w:r>
      <w:r w:rsidRPr="0098528C">
        <w:rPr>
          <w:rFonts w:hint="eastAsia"/>
        </w:rPr>
        <w:t>$1 TRUE</w:t>
      </w:r>
      <w:r w:rsidRPr="0098528C">
        <w:rPr>
          <w:rFonts w:hint="eastAsia"/>
        </w:rPr>
        <w:t>时，请求</w:t>
      </w:r>
      <w:r w:rsidRPr="0098528C">
        <w:rPr>
          <w:rFonts w:hint="eastAsia"/>
        </w:rPr>
        <w:t>ECC</w:t>
      </w:r>
      <w:r w:rsidRPr="0098528C">
        <w:rPr>
          <w:rFonts w:hint="eastAsia"/>
        </w:rPr>
        <w:t>调节风速到信号</w:t>
      </w:r>
      <w:r w:rsidR="006453EC" w:rsidRPr="0098528C">
        <w:rPr>
          <w:b/>
          <w:i/>
        </w:rPr>
        <w:t>INFO Request Blower Level Front Right</w:t>
      </w:r>
      <w:r w:rsidRPr="0098528C">
        <w:rPr>
          <w:b/>
          <w:i/>
        </w:rPr>
        <w:t xml:space="preserve"> </w:t>
      </w:r>
      <w:r w:rsidRPr="0098528C">
        <w:rPr>
          <w:rFonts w:hint="eastAsia"/>
        </w:rPr>
        <w:t>(</w:t>
      </w:r>
      <w:r w:rsidRPr="0098528C">
        <w:t>Range: 0-1</w:t>
      </w:r>
      <w:r w:rsidR="0011037C" w:rsidRPr="0098528C">
        <w:rPr>
          <w:rFonts w:hint="eastAsia"/>
        </w:rPr>
        <w:t>2</w:t>
      </w:r>
      <w:r w:rsidRPr="0098528C">
        <w:t>, Resolution: 1</w:t>
      </w:r>
      <w:r w:rsidRPr="0098528C">
        <w:rPr>
          <w:rFonts w:hint="eastAsia"/>
        </w:rPr>
        <w:t>)</w:t>
      </w:r>
      <w:r w:rsidRPr="0098528C">
        <w:rPr>
          <w:rFonts w:hint="eastAsia"/>
        </w:rPr>
        <w:t>对应的风速挡位；</w:t>
      </w:r>
    </w:p>
    <w:p w14:paraId="0F0DE0B9" w14:textId="372D8614" w:rsidR="002238B0" w:rsidRPr="0098528C" w:rsidRDefault="002238B0" w:rsidP="00E92035"/>
    <w:p w14:paraId="4814A218" w14:textId="77777777" w:rsidR="00860E5B" w:rsidRPr="0098528C" w:rsidRDefault="00860E5B" w:rsidP="00860E5B">
      <w:r w:rsidRPr="0098528C">
        <w:t>Update Time: 10ms</w:t>
      </w:r>
    </w:p>
    <w:p w14:paraId="5A9B5CD1" w14:textId="77777777" w:rsidR="00860E5B" w:rsidRPr="0098528C" w:rsidRDefault="00860E5B" w:rsidP="00860E5B">
      <w:r w:rsidRPr="0098528C">
        <w:t xml:space="preserve">Periodic Interval: </w:t>
      </w:r>
      <w:r w:rsidRPr="0098528C">
        <w:rPr>
          <w:rFonts w:hint="eastAsia"/>
        </w:rPr>
        <w:t>10</w:t>
      </w:r>
      <w:r w:rsidRPr="0098528C">
        <w:t>0</w:t>
      </w:r>
      <w:r w:rsidRPr="0098528C">
        <w:rPr>
          <w:rFonts w:hint="eastAsia"/>
        </w:rPr>
        <w:t>0</w:t>
      </w:r>
      <w:r w:rsidRPr="0098528C">
        <w:t>ms</w:t>
      </w:r>
    </w:p>
    <w:p w14:paraId="15449F8F" w14:textId="19DBBA2B" w:rsidR="00860E5B" w:rsidRPr="0098528C" w:rsidRDefault="00860E5B" w:rsidP="00860E5B">
      <w:r w:rsidRPr="0098528C">
        <w:t xml:space="preserve">Alive Rolling Count (ARC) required: </w:t>
      </w:r>
      <w:r w:rsidRPr="0098528C">
        <w:rPr>
          <w:rFonts w:hint="eastAsia"/>
        </w:rPr>
        <w:t>Yes</w:t>
      </w:r>
    </w:p>
    <w:p w14:paraId="04A9FE6E" w14:textId="301E7638" w:rsidR="00860E5B" w:rsidRPr="0098528C" w:rsidRDefault="00860E5B" w:rsidP="00860E5B">
      <w:r w:rsidRPr="0098528C">
        <w:t xml:space="preserve">Protection Value/Checksum (PV) required: </w:t>
      </w:r>
      <w:r w:rsidRPr="0098528C">
        <w:rPr>
          <w:rFonts w:hint="eastAsia"/>
        </w:rPr>
        <w:t>Yes</w:t>
      </w:r>
    </w:p>
    <w:p w14:paraId="687D9111" w14:textId="34333748" w:rsidR="00860E5B" w:rsidRPr="0098528C" w:rsidRDefault="00860E5B" w:rsidP="00E92035"/>
    <w:p w14:paraId="2BDC9388" w14:textId="77777777" w:rsidR="00860E5B" w:rsidRPr="0098528C" w:rsidRDefault="00860E5B" w:rsidP="00E92035"/>
    <w:p w14:paraId="1C71F521" w14:textId="77777777" w:rsidR="00E92035" w:rsidRPr="0098528C" w:rsidRDefault="00E92035" w:rsidP="00E92035">
      <w:pPr>
        <w:ind w:firstLine="420"/>
      </w:pPr>
      <w:r w:rsidRPr="0098528C">
        <w:rPr>
          <w:rFonts w:hint="eastAsia"/>
        </w:rPr>
        <w:t>后排空调风速调节有两种方式：</w:t>
      </w:r>
    </w:p>
    <w:p w14:paraId="5AD5ACE8" w14:textId="71A9E35C" w:rsidR="00E92035" w:rsidRPr="0098528C" w:rsidRDefault="00E92035" w:rsidP="00E92035">
      <w:r w:rsidRPr="0098528C">
        <w:tab/>
      </w:r>
      <w:r w:rsidRPr="0098528C">
        <w:rPr>
          <w:rFonts w:hint="eastAsia"/>
        </w:rPr>
        <w:t>方式一，通过信号</w:t>
      </w:r>
      <w:r w:rsidR="00322FE0" w:rsidRPr="0098528C">
        <w:rPr>
          <w:b/>
          <w:i/>
        </w:rPr>
        <w:t xml:space="preserve">INFO Request Blower Level Change Rear </w:t>
      </w:r>
      <w:r w:rsidR="0011037C" w:rsidRPr="0098528C">
        <w:t xml:space="preserve">(Range: </w:t>
      </w:r>
      <w:r w:rsidR="0011037C" w:rsidRPr="0098528C">
        <w:rPr>
          <w:rFonts w:hint="eastAsia"/>
        </w:rPr>
        <w:t>-12</w:t>
      </w:r>
      <w:r w:rsidR="0011037C" w:rsidRPr="0098528C">
        <w:t>-1</w:t>
      </w:r>
      <w:r w:rsidR="0011037C" w:rsidRPr="0098528C">
        <w:rPr>
          <w:rFonts w:hint="eastAsia"/>
        </w:rPr>
        <w:t>2</w:t>
      </w:r>
      <w:r w:rsidR="0011037C" w:rsidRPr="0098528C">
        <w:t>, Resolution: 1)</w:t>
      </w:r>
      <w:r w:rsidRPr="0098528C">
        <w:rPr>
          <w:rFonts w:hint="eastAsia"/>
        </w:rPr>
        <w:t>对风速进行加一档和减一档的调节：</w:t>
      </w:r>
    </w:p>
    <w:p w14:paraId="525729C8" w14:textId="40B32A53" w:rsidR="00E92035" w:rsidRPr="0098528C" w:rsidRDefault="00E92035" w:rsidP="000119FF">
      <w:pPr>
        <w:pStyle w:val="ListParagraph"/>
        <w:numPr>
          <w:ilvl w:val="0"/>
          <w:numId w:val="74"/>
        </w:numPr>
        <w:ind w:firstLineChars="0"/>
      </w:pPr>
      <w:r w:rsidRPr="0098528C">
        <w:rPr>
          <w:rFonts w:hint="eastAsia"/>
        </w:rPr>
        <w:t>默认发送值为</w:t>
      </w:r>
      <w:r w:rsidRPr="0098528C">
        <w:rPr>
          <w:rFonts w:hint="eastAsia"/>
        </w:rPr>
        <w:t>0</w:t>
      </w:r>
      <w:r w:rsidRPr="0098528C">
        <w:rPr>
          <w:rFonts w:hint="eastAsia"/>
        </w:rPr>
        <w:t>，表示没有调节的请求；</w:t>
      </w:r>
    </w:p>
    <w:p w14:paraId="74EAADE7" w14:textId="5F6C1E61" w:rsidR="00E92035" w:rsidRPr="0098528C" w:rsidRDefault="00E92035" w:rsidP="000119FF">
      <w:pPr>
        <w:pStyle w:val="ListParagraph"/>
        <w:numPr>
          <w:ilvl w:val="0"/>
          <w:numId w:val="74"/>
        </w:numPr>
        <w:ind w:firstLineChars="0"/>
      </w:pPr>
      <w:r w:rsidRPr="0098528C">
        <w:rPr>
          <w:rFonts w:hint="eastAsia"/>
        </w:rPr>
        <w:t>当请求风速增加</w:t>
      </w:r>
      <w:r w:rsidR="00592DBE" w:rsidRPr="0098528C">
        <w:rPr>
          <w:rFonts w:hint="eastAsia"/>
        </w:rPr>
        <w:t>n</w:t>
      </w:r>
      <w:r w:rsidRPr="0098528C">
        <w:rPr>
          <w:rFonts w:hint="eastAsia"/>
        </w:rPr>
        <w:t>挡的时候，发送值为</w:t>
      </w:r>
      <w:r w:rsidR="00592DBE" w:rsidRPr="0098528C">
        <w:t>n</w:t>
      </w:r>
      <w:r w:rsidRPr="0098528C">
        <w:rPr>
          <w:rFonts w:hint="eastAsia"/>
        </w:rPr>
        <w:t>；</w:t>
      </w:r>
    </w:p>
    <w:p w14:paraId="6A1E655C" w14:textId="74DB2468" w:rsidR="00E92035" w:rsidRPr="0098528C" w:rsidRDefault="00E92035" w:rsidP="000119FF">
      <w:pPr>
        <w:pStyle w:val="ListParagraph"/>
        <w:numPr>
          <w:ilvl w:val="0"/>
          <w:numId w:val="74"/>
        </w:numPr>
        <w:ind w:firstLineChars="0"/>
      </w:pPr>
      <w:r w:rsidRPr="0098528C">
        <w:rPr>
          <w:rFonts w:hint="eastAsia"/>
        </w:rPr>
        <w:t>当请求风速减少</w:t>
      </w:r>
      <w:r w:rsidR="00592DBE" w:rsidRPr="0098528C">
        <w:rPr>
          <w:rFonts w:hint="eastAsia"/>
        </w:rPr>
        <w:t>n</w:t>
      </w:r>
      <w:r w:rsidRPr="0098528C">
        <w:rPr>
          <w:rFonts w:hint="eastAsia"/>
        </w:rPr>
        <w:t>挡的时候，发送值为</w:t>
      </w:r>
      <w:r w:rsidRPr="0098528C">
        <w:rPr>
          <w:rFonts w:hint="eastAsia"/>
        </w:rPr>
        <w:t>-</w:t>
      </w:r>
      <w:r w:rsidR="00592DBE" w:rsidRPr="0098528C">
        <w:t>n</w:t>
      </w:r>
      <w:r w:rsidRPr="0098528C">
        <w:rPr>
          <w:rFonts w:hint="eastAsia"/>
        </w:rPr>
        <w:t>；</w:t>
      </w:r>
    </w:p>
    <w:p w14:paraId="2B2370BC" w14:textId="77777777" w:rsidR="00E92035" w:rsidRPr="0098528C" w:rsidRDefault="00E92035" w:rsidP="00E92035">
      <w:pPr>
        <w:ind w:firstLine="420"/>
      </w:pPr>
    </w:p>
    <w:p w14:paraId="09A8AEDF" w14:textId="2D360C2D" w:rsidR="00E92035" w:rsidRPr="0098528C" w:rsidRDefault="00E92035" w:rsidP="00E92035">
      <w:pPr>
        <w:ind w:firstLine="420"/>
      </w:pPr>
      <w:r w:rsidRPr="0098528C">
        <w:rPr>
          <w:rFonts w:hint="eastAsia"/>
        </w:rPr>
        <w:t>方式二，通过信号</w:t>
      </w:r>
      <w:r w:rsidR="000821EB" w:rsidRPr="0098528C">
        <w:rPr>
          <w:b/>
          <w:i/>
        </w:rPr>
        <w:t>INFO Request Blower Level Rear</w:t>
      </w:r>
      <w:r w:rsidRPr="0098528C">
        <w:rPr>
          <w:rFonts w:hint="eastAsia"/>
        </w:rPr>
        <w:t>和</w:t>
      </w:r>
      <w:r w:rsidR="000821EB" w:rsidRPr="0098528C">
        <w:rPr>
          <w:b/>
          <w:i/>
        </w:rPr>
        <w:t>INFO Request Blower Level Rear Active</w:t>
      </w:r>
      <w:r w:rsidRPr="0098528C">
        <w:rPr>
          <w:rFonts w:hint="eastAsia"/>
        </w:rPr>
        <w:t>组合，调节风速到具体的挡位：</w:t>
      </w:r>
    </w:p>
    <w:p w14:paraId="27495AEF" w14:textId="4A5659C1" w:rsidR="00E92035" w:rsidRPr="0098528C" w:rsidRDefault="00E92035" w:rsidP="000119FF">
      <w:pPr>
        <w:pStyle w:val="ListParagraph"/>
        <w:numPr>
          <w:ilvl w:val="0"/>
          <w:numId w:val="75"/>
        </w:numPr>
        <w:ind w:firstLineChars="0"/>
      </w:pPr>
      <w:r w:rsidRPr="0098528C">
        <w:rPr>
          <w:rFonts w:hint="eastAsia"/>
        </w:rPr>
        <w:t>当信号</w:t>
      </w:r>
      <w:r w:rsidR="000821EB" w:rsidRPr="0098528C">
        <w:rPr>
          <w:b/>
          <w:i/>
        </w:rPr>
        <w:t>INFO Request Blower Level Rear Active</w:t>
      </w:r>
      <w:r w:rsidRPr="0098528C">
        <w:t xml:space="preserve"> </w:t>
      </w:r>
      <w:r w:rsidRPr="0098528C">
        <w:rPr>
          <w:rFonts w:hint="eastAsia"/>
        </w:rPr>
        <w:t>=</w:t>
      </w:r>
      <w:r w:rsidRPr="0098528C">
        <w:t xml:space="preserve"> $0 FALSE</w:t>
      </w:r>
      <w:r w:rsidRPr="0098528C">
        <w:rPr>
          <w:rFonts w:hint="eastAsia"/>
        </w:rPr>
        <w:t>时，表示没有控制请求；</w:t>
      </w:r>
    </w:p>
    <w:p w14:paraId="443245F6" w14:textId="2C4630EC" w:rsidR="00E92035" w:rsidRPr="0098528C" w:rsidRDefault="00E92035" w:rsidP="000119FF">
      <w:pPr>
        <w:pStyle w:val="ListParagraph"/>
        <w:numPr>
          <w:ilvl w:val="0"/>
          <w:numId w:val="75"/>
        </w:numPr>
        <w:ind w:firstLineChars="0"/>
      </w:pPr>
      <w:r w:rsidRPr="0098528C">
        <w:rPr>
          <w:rFonts w:hint="eastAsia"/>
        </w:rPr>
        <w:t>当信号</w:t>
      </w:r>
      <w:r w:rsidR="000821EB" w:rsidRPr="0098528C">
        <w:rPr>
          <w:b/>
          <w:i/>
        </w:rPr>
        <w:t>INFO Request Blower Level Rear Active</w:t>
      </w:r>
      <w:r w:rsidR="000821EB" w:rsidRPr="0098528C">
        <w:rPr>
          <w:rFonts w:hint="eastAsia"/>
          <w:b/>
          <w:i/>
        </w:rPr>
        <w:t xml:space="preserve"> </w:t>
      </w:r>
      <w:r w:rsidRPr="0098528C">
        <w:rPr>
          <w:rFonts w:hint="eastAsia"/>
        </w:rPr>
        <w:t>=</w:t>
      </w:r>
      <w:r w:rsidRPr="0098528C">
        <w:t xml:space="preserve"> </w:t>
      </w:r>
      <w:r w:rsidRPr="0098528C">
        <w:rPr>
          <w:rFonts w:hint="eastAsia"/>
        </w:rPr>
        <w:t>$1 TRUE</w:t>
      </w:r>
      <w:r w:rsidRPr="0098528C">
        <w:rPr>
          <w:rFonts w:hint="eastAsia"/>
        </w:rPr>
        <w:t>时，请求</w:t>
      </w:r>
      <w:r w:rsidRPr="0098528C">
        <w:rPr>
          <w:rFonts w:hint="eastAsia"/>
        </w:rPr>
        <w:t>ECC</w:t>
      </w:r>
      <w:r w:rsidRPr="0098528C">
        <w:rPr>
          <w:rFonts w:hint="eastAsia"/>
        </w:rPr>
        <w:t>调节风速到信号</w:t>
      </w:r>
      <w:r w:rsidR="000821EB" w:rsidRPr="0098528C">
        <w:rPr>
          <w:b/>
          <w:i/>
        </w:rPr>
        <w:t>INFO Request Blower Level Rear</w:t>
      </w:r>
      <w:r w:rsidRPr="0098528C">
        <w:rPr>
          <w:b/>
          <w:i/>
        </w:rPr>
        <w:t xml:space="preserve"> </w:t>
      </w:r>
      <w:r w:rsidRPr="0098528C">
        <w:rPr>
          <w:rFonts w:hint="eastAsia"/>
        </w:rPr>
        <w:t>(</w:t>
      </w:r>
      <w:r w:rsidRPr="0098528C">
        <w:t>Range: 0-1</w:t>
      </w:r>
      <w:r w:rsidR="0011037C" w:rsidRPr="0098528C">
        <w:rPr>
          <w:rFonts w:hint="eastAsia"/>
        </w:rPr>
        <w:t>2</w:t>
      </w:r>
      <w:r w:rsidRPr="0098528C">
        <w:t>, Resolution: 1</w:t>
      </w:r>
      <w:r w:rsidRPr="0098528C">
        <w:rPr>
          <w:rFonts w:hint="eastAsia"/>
        </w:rPr>
        <w:t>)</w:t>
      </w:r>
      <w:r w:rsidRPr="0098528C">
        <w:rPr>
          <w:rFonts w:hint="eastAsia"/>
        </w:rPr>
        <w:t>对应的风速挡位；</w:t>
      </w:r>
    </w:p>
    <w:p w14:paraId="57B2BE9D" w14:textId="7945D29B" w:rsidR="00E92035" w:rsidRPr="0098528C" w:rsidRDefault="00E92035" w:rsidP="00E92035"/>
    <w:p w14:paraId="68DD59FE" w14:textId="77777777" w:rsidR="00860E5B" w:rsidRPr="0098528C" w:rsidRDefault="00860E5B" w:rsidP="00860E5B">
      <w:r w:rsidRPr="0098528C">
        <w:t>Update Time: 10ms</w:t>
      </w:r>
    </w:p>
    <w:p w14:paraId="0ED24795" w14:textId="77777777" w:rsidR="00860E5B" w:rsidRPr="0098528C" w:rsidRDefault="00860E5B" w:rsidP="00860E5B">
      <w:r w:rsidRPr="0098528C">
        <w:t xml:space="preserve">Periodic Interval: </w:t>
      </w:r>
      <w:r w:rsidRPr="0098528C">
        <w:rPr>
          <w:rFonts w:hint="eastAsia"/>
        </w:rPr>
        <w:t>10</w:t>
      </w:r>
      <w:r w:rsidRPr="0098528C">
        <w:t>0</w:t>
      </w:r>
      <w:r w:rsidRPr="0098528C">
        <w:rPr>
          <w:rFonts w:hint="eastAsia"/>
        </w:rPr>
        <w:t>0</w:t>
      </w:r>
      <w:r w:rsidRPr="0098528C">
        <w:t>ms</w:t>
      </w:r>
    </w:p>
    <w:p w14:paraId="3410DE98" w14:textId="77777777" w:rsidR="00860E5B" w:rsidRPr="0098528C" w:rsidRDefault="00860E5B" w:rsidP="00860E5B">
      <w:r w:rsidRPr="0098528C">
        <w:t>Alive Rolling Count (ARC) required: No</w:t>
      </w:r>
    </w:p>
    <w:p w14:paraId="0638414B" w14:textId="77777777" w:rsidR="00860E5B" w:rsidRPr="0098528C" w:rsidRDefault="00860E5B" w:rsidP="00860E5B">
      <w:r w:rsidRPr="0098528C">
        <w:t>Protection Value/Checksum (PV) required: No</w:t>
      </w:r>
    </w:p>
    <w:p w14:paraId="3CD23F90" w14:textId="77777777" w:rsidR="00860E5B" w:rsidRPr="0098528C" w:rsidRDefault="00860E5B" w:rsidP="00E92035"/>
    <w:p w14:paraId="7CBCE4D3" w14:textId="204ED31C" w:rsidR="002238B0" w:rsidRPr="0098528C" w:rsidRDefault="002238B0" w:rsidP="002238B0">
      <w:pPr>
        <w:ind w:firstLine="420"/>
      </w:pPr>
      <w:r w:rsidRPr="0098528C">
        <w:rPr>
          <w:rFonts w:hint="eastAsia"/>
        </w:rPr>
        <w:lastRenderedPageBreak/>
        <w:t>后右空调风速调节有两种方式：</w:t>
      </w:r>
    </w:p>
    <w:p w14:paraId="75A35A93" w14:textId="3656E27B" w:rsidR="002238B0" w:rsidRPr="0098528C" w:rsidRDefault="002238B0" w:rsidP="002238B0">
      <w:r w:rsidRPr="0098528C">
        <w:tab/>
      </w:r>
      <w:r w:rsidRPr="0098528C">
        <w:rPr>
          <w:rFonts w:hint="eastAsia"/>
        </w:rPr>
        <w:t>方式一，通过信号</w:t>
      </w:r>
      <w:r w:rsidR="00322FE0" w:rsidRPr="0098528C">
        <w:rPr>
          <w:b/>
          <w:i/>
        </w:rPr>
        <w:t xml:space="preserve">INFO Request Blower Level Change Rear Right </w:t>
      </w:r>
      <w:r w:rsidR="0011037C" w:rsidRPr="0098528C">
        <w:t xml:space="preserve">(Range: </w:t>
      </w:r>
      <w:r w:rsidR="0011037C" w:rsidRPr="0098528C">
        <w:rPr>
          <w:rFonts w:hint="eastAsia"/>
        </w:rPr>
        <w:t>-12</w:t>
      </w:r>
      <w:r w:rsidR="0011037C" w:rsidRPr="0098528C">
        <w:t>-1</w:t>
      </w:r>
      <w:r w:rsidR="0011037C" w:rsidRPr="0098528C">
        <w:rPr>
          <w:rFonts w:hint="eastAsia"/>
        </w:rPr>
        <w:t>2</w:t>
      </w:r>
      <w:r w:rsidR="0011037C" w:rsidRPr="0098528C">
        <w:t>, Resolution: 1)</w:t>
      </w:r>
      <w:r w:rsidRPr="0098528C">
        <w:rPr>
          <w:rFonts w:hint="eastAsia"/>
        </w:rPr>
        <w:t>对风速进行加一档和减一档的调节：</w:t>
      </w:r>
    </w:p>
    <w:p w14:paraId="16D6B736" w14:textId="3D4BC1C0" w:rsidR="002238B0" w:rsidRPr="0098528C" w:rsidRDefault="002238B0" w:rsidP="000119FF">
      <w:pPr>
        <w:pStyle w:val="ListParagraph"/>
        <w:numPr>
          <w:ilvl w:val="0"/>
          <w:numId w:val="76"/>
        </w:numPr>
        <w:ind w:firstLineChars="0"/>
      </w:pPr>
      <w:r w:rsidRPr="0098528C">
        <w:rPr>
          <w:rFonts w:hint="eastAsia"/>
        </w:rPr>
        <w:t>默认发送值为</w:t>
      </w:r>
      <w:r w:rsidRPr="0098528C">
        <w:rPr>
          <w:rFonts w:hint="eastAsia"/>
        </w:rPr>
        <w:t>0</w:t>
      </w:r>
      <w:r w:rsidRPr="0098528C">
        <w:rPr>
          <w:rFonts w:hint="eastAsia"/>
        </w:rPr>
        <w:t>，表示没有调节的请求；</w:t>
      </w:r>
    </w:p>
    <w:p w14:paraId="463F4532" w14:textId="29004E6D" w:rsidR="002238B0" w:rsidRPr="0098528C" w:rsidRDefault="002238B0" w:rsidP="000119FF">
      <w:pPr>
        <w:pStyle w:val="ListParagraph"/>
        <w:numPr>
          <w:ilvl w:val="0"/>
          <w:numId w:val="76"/>
        </w:numPr>
        <w:ind w:firstLineChars="0"/>
      </w:pPr>
      <w:r w:rsidRPr="0098528C">
        <w:rPr>
          <w:rFonts w:hint="eastAsia"/>
        </w:rPr>
        <w:t>当请求风速增加</w:t>
      </w:r>
      <w:r w:rsidR="00592DBE" w:rsidRPr="0098528C">
        <w:rPr>
          <w:rFonts w:hint="eastAsia"/>
        </w:rPr>
        <w:t>n</w:t>
      </w:r>
      <w:r w:rsidRPr="0098528C">
        <w:rPr>
          <w:rFonts w:hint="eastAsia"/>
        </w:rPr>
        <w:t>挡的时候，发送值为</w:t>
      </w:r>
      <w:r w:rsidR="00592DBE" w:rsidRPr="0098528C">
        <w:t>n</w:t>
      </w:r>
      <w:r w:rsidRPr="0098528C">
        <w:rPr>
          <w:rFonts w:hint="eastAsia"/>
        </w:rPr>
        <w:t>；</w:t>
      </w:r>
    </w:p>
    <w:p w14:paraId="044E59F2" w14:textId="1797B14A" w:rsidR="002238B0" w:rsidRPr="0098528C" w:rsidRDefault="002238B0" w:rsidP="000119FF">
      <w:pPr>
        <w:pStyle w:val="ListParagraph"/>
        <w:numPr>
          <w:ilvl w:val="0"/>
          <w:numId w:val="76"/>
        </w:numPr>
        <w:ind w:firstLineChars="0"/>
      </w:pPr>
      <w:r w:rsidRPr="0098528C">
        <w:rPr>
          <w:rFonts w:hint="eastAsia"/>
        </w:rPr>
        <w:t>当请求风速减少</w:t>
      </w:r>
      <w:r w:rsidR="00592DBE" w:rsidRPr="0098528C">
        <w:rPr>
          <w:rFonts w:hint="eastAsia"/>
        </w:rPr>
        <w:t>n</w:t>
      </w:r>
      <w:r w:rsidRPr="0098528C">
        <w:rPr>
          <w:rFonts w:hint="eastAsia"/>
        </w:rPr>
        <w:t>挡的时候，发送值为</w:t>
      </w:r>
      <w:r w:rsidRPr="0098528C">
        <w:rPr>
          <w:rFonts w:hint="eastAsia"/>
        </w:rPr>
        <w:t>-</w:t>
      </w:r>
      <w:r w:rsidR="00592DBE" w:rsidRPr="0098528C">
        <w:t>n</w:t>
      </w:r>
      <w:r w:rsidRPr="0098528C">
        <w:rPr>
          <w:rFonts w:hint="eastAsia"/>
        </w:rPr>
        <w:t>；</w:t>
      </w:r>
    </w:p>
    <w:p w14:paraId="4CDD5707" w14:textId="77777777" w:rsidR="002238B0" w:rsidRPr="0098528C" w:rsidRDefault="002238B0" w:rsidP="002238B0">
      <w:pPr>
        <w:ind w:firstLine="420"/>
      </w:pPr>
    </w:p>
    <w:p w14:paraId="626097A2" w14:textId="2D0D3898" w:rsidR="002238B0" w:rsidRPr="0098528C" w:rsidRDefault="002238B0" w:rsidP="002238B0">
      <w:pPr>
        <w:ind w:firstLine="420"/>
      </w:pPr>
      <w:r w:rsidRPr="0098528C">
        <w:rPr>
          <w:rFonts w:hint="eastAsia"/>
        </w:rPr>
        <w:t>方式二，通过信号</w:t>
      </w:r>
      <w:r w:rsidR="00971F3A" w:rsidRPr="0098528C">
        <w:rPr>
          <w:b/>
          <w:i/>
        </w:rPr>
        <w:t>INFO Request Blower Level Rear Right</w:t>
      </w:r>
      <w:r w:rsidRPr="0098528C">
        <w:rPr>
          <w:rFonts w:hint="eastAsia"/>
        </w:rPr>
        <w:t>和</w:t>
      </w:r>
      <w:r w:rsidR="00971F3A" w:rsidRPr="0098528C">
        <w:rPr>
          <w:b/>
          <w:i/>
        </w:rPr>
        <w:t>INFO Request Blower Level Rear Right Active</w:t>
      </w:r>
      <w:r w:rsidRPr="0098528C">
        <w:rPr>
          <w:rFonts w:hint="eastAsia"/>
        </w:rPr>
        <w:t>组合，调节风速到具体的挡位：</w:t>
      </w:r>
    </w:p>
    <w:p w14:paraId="2EA617DD" w14:textId="4350CEE1" w:rsidR="002238B0" w:rsidRPr="0098528C" w:rsidRDefault="002238B0" w:rsidP="000119FF">
      <w:pPr>
        <w:pStyle w:val="ListParagraph"/>
        <w:numPr>
          <w:ilvl w:val="0"/>
          <w:numId w:val="77"/>
        </w:numPr>
        <w:ind w:firstLineChars="0"/>
      </w:pPr>
      <w:r w:rsidRPr="0098528C">
        <w:rPr>
          <w:rFonts w:hint="eastAsia"/>
        </w:rPr>
        <w:t>当信号</w:t>
      </w:r>
      <w:r w:rsidR="00971F3A" w:rsidRPr="0098528C">
        <w:rPr>
          <w:b/>
          <w:i/>
        </w:rPr>
        <w:t>INFO Request Blower Level Rear Right Active</w:t>
      </w:r>
      <w:r w:rsidRPr="0098528C">
        <w:t xml:space="preserve"> </w:t>
      </w:r>
      <w:r w:rsidRPr="0098528C">
        <w:rPr>
          <w:rFonts w:hint="eastAsia"/>
        </w:rPr>
        <w:t>=</w:t>
      </w:r>
      <w:r w:rsidRPr="0098528C">
        <w:t xml:space="preserve"> $0 FALSE</w:t>
      </w:r>
      <w:r w:rsidRPr="0098528C">
        <w:rPr>
          <w:rFonts w:hint="eastAsia"/>
        </w:rPr>
        <w:t>时，表示没有控制请求；</w:t>
      </w:r>
    </w:p>
    <w:p w14:paraId="34EE5659" w14:textId="6B18FE06" w:rsidR="002238B0" w:rsidRPr="0098528C" w:rsidRDefault="002238B0" w:rsidP="000119FF">
      <w:pPr>
        <w:pStyle w:val="ListParagraph"/>
        <w:numPr>
          <w:ilvl w:val="0"/>
          <w:numId w:val="77"/>
        </w:numPr>
        <w:ind w:firstLineChars="0"/>
      </w:pPr>
      <w:r w:rsidRPr="0098528C">
        <w:rPr>
          <w:rFonts w:hint="eastAsia"/>
        </w:rPr>
        <w:t>当信号</w:t>
      </w:r>
      <w:r w:rsidR="00971F3A" w:rsidRPr="0098528C">
        <w:rPr>
          <w:b/>
          <w:i/>
        </w:rPr>
        <w:t>INFO Request Blower Level Rear Right Active</w:t>
      </w:r>
      <w:r w:rsidRPr="0098528C">
        <w:t xml:space="preserve"> </w:t>
      </w:r>
      <w:r w:rsidRPr="0098528C">
        <w:rPr>
          <w:rFonts w:hint="eastAsia"/>
        </w:rPr>
        <w:t>=</w:t>
      </w:r>
      <w:r w:rsidRPr="0098528C">
        <w:t xml:space="preserve"> </w:t>
      </w:r>
      <w:r w:rsidRPr="0098528C">
        <w:rPr>
          <w:rFonts w:hint="eastAsia"/>
        </w:rPr>
        <w:t>$1 TRUE</w:t>
      </w:r>
      <w:r w:rsidRPr="0098528C">
        <w:rPr>
          <w:rFonts w:hint="eastAsia"/>
        </w:rPr>
        <w:t>时，请求</w:t>
      </w:r>
      <w:r w:rsidRPr="0098528C">
        <w:rPr>
          <w:rFonts w:hint="eastAsia"/>
        </w:rPr>
        <w:t>ECC</w:t>
      </w:r>
      <w:r w:rsidRPr="0098528C">
        <w:rPr>
          <w:rFonts w:hint="eastAsia"/>
        </w:rPr>
        <w:t>调节风速到信号</w:t>
      </w:r>
      <w:r w:rsidR="00971F3A" w:rsidRPr="0098528C">
        <w:rPr>
          <w:b/>
          <w:i/>
        </w:rPr>
        <w:t>INFO Request Blower Level Rear Right</w:t>
      </w:r>
      <w:r w:rsidRPr="0098528C">
        <w:rPr>
          <w:b/>
          <w:i/>
        </w:rPr>
        <w:t xml:space="preserve"> </w:t>
      </w:r>
      <w:r w:rsidRPr="0098528C">
        <w:rPr>
          <w:rFonts w:hint="eastAsia"/>
        </w:rPr>
        <w:t>(</w:t>
      </w:r>
      <w:r w:rsidRPr="0098528C">
        <w:t>Range: 0-1</w:t>
      </w:r>
      <w:r w:rsidR="0011037C" w:rsidRPr="0098528C">
        <w:rPr>
          <w:rFonts w:hint="eastAsia"/>
        </w:rPr>
        <w:t>2</w:t>
      </w:r>
      <w:r w:rsidRPr="0098528C">
        <w:t>, Resolution: 1</w:t>
      </w:r>
      <w:r w:rsidRPr="0098528C">
        <w:rPr>
          <w:rFonts w:hint="eastAsia"/>
        </w:rPr>
        <w:t>)</w:t>
      </w:r>
      <w:r w:rsidRPr="0098528C">
        <w:rPr>
          <w:rFonts w:hint="eastAsia"/>
        </w:rPr>
        <w:t>对应的风速挡位；</w:t>
      </w:r>
    </w:p>
    <w:p w14:paraId="29682425" w14:textId="1B3F62A8" w:rsidR="002238B0" w:rsidRPr="0098528C" w:rsidRDefault="002238B0" w:rsidP="00E92035"/>
    <w:p w14:paraId="430D817C" w14:textId="77777777" w:rsidR="00860E5B" w:rsidRPr="0098528C" w:rsidRDefault="00860E5B" w:rsidP="00860E5B">
      <w:r w:rsidRPr="0098528C">
        <w:t>Update Time: 10ms</w:t>
      </w:r>
    </w:p>
    <w:p w14:paraId="782D4750" w14:textId="77777777" w:rsidR="00860E5B" w:rsidRPr="0098528C" w:rsidRDefault="00860E5B" w:rsidP="00860E5B">
      <w:r w:rsidRPr="0098528C">
        <w:t xml:space="preserve">Periodic Interval: </w:t>
      </w:r>
      <w:r w:rsidRPr="0098528C">
        <w:rPr>
          <w:rFonts w:hint="eastAsia"/>
        </w:rPr>
        <w:t>10</w:t>
      </w:r>
      <w:r w:rsidRPr="0098528C">
        <w:t>0</w:t>
      </w:r>
      <w:r w:rsidRPr="0098528C">
        <w:rPr>
          <w:rFonts w:hint="eastAsia"/>
        </w:rPr>
        <w:t>0</w:t>
      </w:r>
      <w:r w:rsidRPr="0098528C">
        <w:t>ms</w:t>
      </w:r>
    </w:p>
    <w:p w14:paraId="7C15BD06" w14:textId="77777777" w:rsidR="00860E5B" w:rsidRPr="0098528C" w:rsidRDefault="00860E5B" w:rsidP="00860E5B">
      <w:r w:rsidRPr="0098528C">
        <w:t>Alive Rolling Count (ARC) required: No</w:t>
      </w:r>
    </w:p>
    <w:p w14:paraId="69017DD9" w14:textId="77777777" w:rsidR="00860E5B" w:rsidRPr="0098528C" w:rsidRDefault="00860E5B" w:rsidP="00860E5B">
      <w:r w:rsidRPr="0098528C">
        <w:t>Protection Value/Checksum (PV) required: No</w:t>
      </w:r>
    </w:p>
    <w:p w14:paraId="7F477B7A" w14:textId="77777777" w:rsidR="00E92035" w:rsidRPr="0098528C" w:rsidRDefault="00E92035" w:rsidP="00E92035"/>
    <w:p w14:paraId="7458ED7B" w14:textId="77777777" w:rsidR="00E92035" w:rsidRPr="0098528C" w:rsidRDefault="00E92035" w:rsidP="00E92035">
      <w:pPr>
        <w:rPr>
          <w:b/>
          <w:u w:val="single"/>
        </w:rPr>
      </w:pPr>
      <w:r w:rsidRPr="0098528C">
        <w:rPr>
          <w:rFonts w:hint="eastAsia"/>
          <w:b/>
          <w:u w:val="single"/>
        </w:rPr>
        <w:t>信号接收</w:t>
      </w:r>
    </w:p>
    <w:p w14:paraId="129B72C2" w14:textId="77777777" w:rsidR="00E92035" w:rsidRPr="0098528C" w:rsidRDefault="00E92035" w:rsidP="00E92035">
      <w:r w:rsidRPr="0098528C">
        <w:rPr>
          <w:rFonts w:hint="eastAsia"/>
        </w:rPr>
        <w:t>N/A</w:t>
      </w:r>
    </w:p>
    <w:p w14:paraId="708E45AE" w14:textId="77777777" w:rsidR="00E92035" w:rsidRPr="0098528C" w:rsidRDefault="00E92035" w:rsidP="00E92035"/>
    <w:p w14:paraId="50F9A62B" w14:textId="77777777" w:rsidR="00E92035" w:rsidRPr="0098528C" w:rsidRDefault="00E92035" w:rsidP="00E92035"/>
    <w:p w14:paraId="146899EA" w14:textId="77777777" w:rsidR="00E92035" w:rsidRPr="0098528C" w:rsidRDefault="00E92035" w:rsidP="00E92035">
      <w:r w:rsidRPr="0098528C">
        <w:rPr>
          <w:rFonts w:hint="eastAsia"/>
          <w:b/>
          <w:u w:val="single"/>
        </w:rPr>
        <w:t>功能安全要求：</w:t>
      </w:r>
      <w:r w:rsidRPr="0098528C">
        <w:rPr>
          <w:rFonts w:hint="eastAsia"/>
        </w:rPr>
        <w:t>QM</w:t>
      </w:r>
    </w:p>
    <w:p w14:paraId="0BE554C4" w14:textId="77777777" w:rsidR="00E92035" w:rsidRPr="0098528C" w:rsidRDefault="00E92035" w:rsidP="00E92035">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7157104C" w14:textId="7576AE31" w:rsidR="00AD2F5B" w:rsidRPr="0098528C" w:rsidRDefault="00E73BC7" w:rsidP="00ED2A90">
      <w:pPr>
        <w:pStyle w:val="Heading4"/>
      </w:pPr>
      <w:bookmarkStart w:id="74" w:name="_Toc58413265"/>
      <w:r w:rsidRPr="0098528C">
        <w:rPr>
          <w:rFonts w:hint="eastAsia"/>
        </w:rPr>
        <w:t>进气循环模式</w:t>
      </w:r>
      <w:r w:rsidRPr="0098528C">
        <w:rPr>
          <w:rFonts w:hint="eastAsia"/>
        </w:rPr>
        <w:t>(</w:t>
      </w:r>
      <w:r w:rsidR="00AD2F5B" w:rsidRPr="0098528C">
        <w:rPr>
          <w:rFonts w:hint="eastAsia"/>
        </w:rPr>
        <w:t>AirInlet</w:t>
      </w:r>
      <w:r w:rsidRPr="0098528C">
        <w:rPr>
          <w:rFonts w:hint="eastAsia"/>
        </w:rPr>
        <w:t>)</w:t>
      </w:r>
      <w:bookmarkEnd w:id="74"/>
    </w:p>
    <w:p w14:paraId="3CAA6A2F" w14:textId="77777777" w:rsidR="00B2484E" w:rsidRPr="0098528C" w:rsidRDefault="00B2484E" w:rsidP="008D0836">
      <w:pPr>
        <w:ind w:firstLine="420"/>
      </w:pPr>
      <w:r w:rsidRPr="0098528C">
        <w:t>空调进气循环模式适用于前排空调。</w:t>
      </w:r>
    </w:p>
    <w:p w14:paraId="70B850E2" w14:textId="77777777" w:rsidR="00B2484E" w:rsidRPr="0098528C" w:rsidRDefault="00B2484E" w:rsidP="008D0836">
      <w:pPr>
        <w:ind w:firstLine="420"/>
      </w:pPr>
      <w:r w:rsidRPr="0098528C">
        <w:t>The AirInlet shall be applicable to the front air condition</w:t>
      </w:r>
      <w:r w:rsidRPr="0098528C">
        <w:rPr>
          <w:rFonts w:hint="eastAsia"/>
        </w:rPr>
        <w:t>ing</w:t>
      </w:r>
      <w:r w:rsidRPr="0098528C">
        <w:t>.</w:t>
      </w:r>
    </w:p>
    <w:p w14:paraId="6A03D6B3" w14:textId="77777777" w:rsidR="00B2484E" w:rsidRPr="0098528C" w:rsidRDefault="00B2484E" w:rsidP="008D0836">
      <w:pPr>
        <w:ind w:firstLine="420"/>
      </w:pPr>
      <w:r w:rsidRPr="0098528C">
        <w:t>空调进气循环模式是指空调系统的车内外空气流通的工作模式，空调支持外循环、内循环和自动循环三种进气模式。</w:t>
      </w:r>
    </w:p>
    <w:p w14:paraId="305080BF" w14:textId="77777777" w:rsidR="00B2484E" w:rsidRPr="0098528C" w:rsidRDefault="00B2484E" w:rsidP="008D0836">
      <w:pPr>
        <w:ind w:firstLine="420"/>
      </w:pPr>
      <w:r w:rsidRPr="0098528C">
        <w:t xml:space="preserve">The AirInlet refers to the </w:t>
      </w:r>
      <w:r w:rsidRPr="0098528C">
        <w:rPr>
          <w:rFonts w:hint="eastAsia"/>
        </w:rPr>
        <w:t>operating</w:t>
      </w:r>
      <w:r w:rsidRPr="0098528C">
        <w:t xml:space="preserve"> mode of </w:t>
      </w:r>
      <w:r w:rsidRPr="0098528C">
        <w:rPr>
          <w:rFonts w:hint="eastAsia"/>
        </w:rPr>
        <w:t>internal/external air circulation</w:t>
      </w:r>
      <w:r w:rsidRPr="0098528C">
        <w:t xml:space="preserve"> of the air conditioning system. The Air condition</w:t>
      </w:r>
      <w:r w:rsidRPr="0098528C">
        <w:rPr>
          <w:rFonts w:hint="eastAsia"/>
        </w:rPr>
        <w:t>ing</w:t>
      </w:r>
      <w:r w:rsidRPr="0098528C">
        <w:t xml:space="preserve"> shall support three AirInlet modes: external </w:t>
      </w:r>
      <w:r w:rsidRPr="0098528C">
        <w:rPr>
          <w:rFonts w:hint="eastAsia"/>
        </w:rPr>
        <w:t>circulation</w:t>
      </w:r>
      <w:r w:rsidRPr="0098528C">
        <w:t xml:space="preserve">, internal </w:t>
      </w:r>
      <w:r w:rsidRPr="0098528C">
        <w:rPr>
          <w:rFonts w:hint="eastAsia"/>
        </w:rPr>
        <w:t>circulation</w:t>
      </w:r>
      <w:r w:rsidRPr="0098528C">
        <w:t xml:space="preserve"> and automatic </w:t>
      </w:r>
      <w:r w:rsidRPr="0098528C">
        <w:rPr>
          <w:rFonts w:hint="eastAsia"/>
        </w:rPr>
        <w:t>circulation</w:t>
      </w:r>
      <w:r w:rsidRPr="0098528C">
        <w:t>.</w:t>
      </w:r>
    </w:p>
    <w:p w14:paraId="1B67F28F" w14:textId="77777777" w:rsidR="00B2484E" w:rsidRPr="0098528C" w:rsidRDefault="00B2484E" w:rsidP="008D0836">
      <w:pPr>
        <w:ind w:firstLine="420"/>
      </w:pPr>
      <w:r w:rsidRPr="0098528C">
        <w:t>外循环：允许车外空气流入到车内。</w:t>
      </w:r>
    </w:p>
    <w:p w14:paraId="7DD12340" w14:textId="77777777" w:rsidR="00B2484E" w:rsidRPr="0098528C" w:rsidRDefault="00B2484E" w:rsidP="008D0836">
      <w:pPr>
        <w:ind w:firstLine="420"/>
      </w:pPr>
      <w:r w:rsidRPr="0098528C">
        <w:t xml:space="preserve">External </w:t>
      </w:r>
      <w:r w:rsidRPr="0098528C">
        <w:rPr>
          <w:rFonts w:hint="eastAsia"/>
        </w:rPr>
        <w:t>circulation</w:t>
      </w:r>
      <w:r w:rsidRPr="0098528C">
        <w:t>: External air shall be allowed to flow into the vehicle.</w:t>
      </w:r>
    </w:p>
    <w:p w14:paraId="5B423D24" w14:textId="77777777" w:rsidR="00B2484E" w:rsidRPr="0098528C" w:rsidRDefault="00B2484E" w:rsidP="008D0836">
      <w:pPr>
        <w:ind w:firstLine="420"/>
      </w:pPr>
      <w:r w:rsidRPr="0098528C">
        <w:t>内循环：仅允许车内空气进行内部循环。</w:t>
      </w:r>
    </w:p>
    <w:p w14:paraId="173087B1" w14:textId="77777777" w:rsidR="00B2484E" w:rsidRPr="0098528C" w:rsidRDefault="00B2484E" w:rsidP="008D0836">
      <w:pPr>
        <w:ind w:firstLine="420"/>
      </w:pPr>
      <w:r w:rsidRPr="0098528C">
        <w:t xml:space="preserve">Internal </w:t>
      </w:r>
      <w:r w:rsidRPr="0098528C">
        <w:rPr>
          <w:rFonts w:hint="eastAsia"/>
        </w:rPr>
        <w:t>circulation</w:t>
      </w:r>
      <w:r w:rsidRPr="0098528C">
        <w:t xml:space="preserve">: Only the </w:t>
      </w:r>
      <w:r w:rsidRPr="0098528C">
        <w:rPr>
          <w:rFonts w:hint="eastAsia"/>
        </w:rPr>
        <w:t xml:space="preserve">internal </w:t>
      </w:r>
      <w:r w:rsidRPr="0098528C">
        <w:t>air shall be allowed for the</w:t>
      </w:r>
      <w:r w:rsidRPr="0098528C">
        <w:rPr>
          <w:rFonts w:hint="eastAsia"/>
        </w:rPr>
        <w:t xml:space="preserve"> internal</w:t>
      </w:r>
      <w:r w:rsidRPr="0098528C">
        <w:t xml:space="preserve"> </w:t>
      </w:r>
      <w:r w:rsidRPr="0098528C">
        <w:rPr>
          <w:rFonts w:hint="eastAsia"/>
        </w:rPr>
        <w:t>circulation</w:t>
      </w:r>
      <w:r w:rsidRPr="0098528C">
        <w:t>.</w:t>
      </w:r>
    </w:p>
    <w:p w14:paraId="3BD23D36" w14:textId="21304DF4" w:rsidR="00B2484E" w:rsidRPr="00D9786C" w:rsidRDefault="00B2484E" w:rsidP="008D0836">
      <w:pPr>
        <w:ind w:firstLine="420"/>
      </w:pPr>
      <w:r w:rsidRPr="0098528C">
        <w:t>自动循环：基于车辆当前状态，</w:t>
      </w:r>
      <w:commentRangeStart w:id="75"/>
      <w:commentRangeStart w:id="76"/>
      <w:r w:rsidRPr="0098528C">
        <w:t>自动选择合适的循环模式。</w:t>
      </w:r>
      <w:commentRangeEnd w:id="75"/>
      <w:r w:rsidR="002B7D07" w:rsidRPr="00D9786C">
        <w:rPr>
          <w:rStyle w:val="CommentReference"/>
        </w:rPr>
        <w:commentReference w:id="75"/>
      </w:r>
      <w:commentRangeEnd w:id="76"/>
      <w:r w:rsidR="00AF1550" w:rsidRPr="00D9786C">
        <w:rPr>
          <w:rStyle w:val="CommentReference"/>
        </w:rPr>
        <w:commentReference w:id="76"/>
      </w:r>
    </w:p>
    <w:p w14:paraId="60A26053" w14:textId="6BBF95F9" w:rsidR="008D0836" w:rsidRPr="0098528C" w:rsidRDefault="00B2484E" w:rsidP="008A02C3">
      <w:pPr>
        <w:ind w:firstLine="420"/>
      </w:pPr>
      <w:r w:rsidRPr="00D9786C">
        <w:t xml:space="preserve">Automatic </w:t>
      </w:r>
      <w:r w:rsidRPr="00D9786C">
        <w:rPr>
          <w:rFonts w:hint="eastAsia"/>
        </w:rPr>
        <w:t>circulation</w:t>
      </w:r>
      <w:r w:rsidRPr="00D9786C">
        <w:t>: The appropriate c</w:t>
      </w:r>
      <w:r w:rsidRPr="00D9786C">
        <w:rPr>
          <w:rFonts w:hint="eastAsia"/>
        </w:rPr>
        <w:t>irculation</w:t>
      </w:r>
      <w:r w:rsidRPr="00D9786C">
        <w:t xml:space="preserve"> mode shall be automatically selected based on the current status of the vehicle.</w:t>
      </w:r>
    </w:p>
    <w:p w14:paraId="276640DF" w14:textId="2AE2DA1B" w:rsidR="008D0836" w:rsidRPr="0098528C" w:rsidRDefault="008A02C3" w:rsidP="008A02C3">
      <w:pPr>
        <w:pStyle w:val="Heading4"/>
      </w:pPr>
      <w:r w:rsidRPr="0098528C">
        <w:rPr>
          <w:rFonts w:hint="eastAsia"/>
        </w:rPr>
        <w:lastRenderedPageBreak/>
        <w:t>CLEA</w:t>
      </w:r>
      <w:r w:rsidRPr="0098528C">
        <w:rPr>
          <w:rFonts w:hint="eastAsia"/>
        </w:rPr>
        <w:t>的进气循环控制</w:t>
      </w:r>
    </w:p>
    <w:p w14:paraId="064CB677" w14:textId="14E36D3E" w:rsidR="002B7D07" w:rsidRPr="00D9786C" w:rsidRDefault="002B7D07" w:rsidP="002B7D07">
      <w:pPr>
        <w:rPr>
          <w:b/>
          <w:u w:val="single"/>
        </w:rPr>
      </w:pPr>
      <w:commentRangeStart w:id="77"/>
      <w:r w:rsidRPr="0098528C">
        <w:rPr>
          <w:rFonts w:hint="eastAsia"/>
          <w:b/>
          <w:u w:val="single"/>
        </w:rPr>
        <w:t>信号发送</w:t>
      </w:r>
      <w:commentRangeEnd w:id="77"/>
      <w:r w:rsidR="00364A46" w:rsidRPr="00D9786C">
        <w:rPr>
          <w:rStyle w:val="CommentReference"/>
        </w:rPr>
        <w:commentReference w:id="77"/>
      </w:r>
    </w:p>
    <w:p w14:paraId="3A92FA9D" w14:textId="1248E810" w:rsidR="002B7D07" w:rsidRPr="00D9786C" w:rsidRDefault="002B7D07" w:rsidP="002B7D07">
      <w:r w:rsidRPr="0098528C">
        <w:tab/>
      </w:r>
      <w:r w:rsidRPr="0098528C">
        <w:rPr>
          <w:rFonts w:hint="eastAsia"/>
        </w:rPr>
        <w:t>娱乐系统通过信号</w:t>
      </w:r>
      <w:r w:rsidRPr="0098528C">
        <w:rPr>
          <w:b/>
          <w:i/>
        </w:rPr>
        <w:t>Request Recirculation Setting Change Info</w:t>
      </w:r>
      <w:r w:rsidRPr="0098528C">
        <w:rPr>
          <w:rFonts w:hint="eastAsia"/>
        </w:rPr>
        <w:t>对模式进行调节，</w:t>
      </w:r>
      <w:r w:rsidRPr="0098528C">
        <w:rPr>
          <w:rFonts w:hint="eastAsia"/>
        </w:rPr>
        <w:t>CLEA</w:t>
      </w:r>
      <w:r w:rsidRPr="0098528C">
        <w:rPr>
          <w:rFonts w:hint="eastAsia"/>
        </w:rPr>
        <w:t>架构中，进气循环的控制是循环切换的方式进行控制。循环切换的顺序是</w:t>
      </w:r>
      <w:r w:rsidR="00311CE5" w:rsidRPr="0098528C">
        <w:rPr>
          <w:rFonts w:hint="eastAsia"/>
        </w:rPr>
        <w:t>：</w:t>
      </w:r>
      <w:r w:rsidR="00311CE5" w:rsidRPr="0098528C">
        <w:rPr>
          <w:rFonts w:hint="eastAsia"/>
        </w:rPr>
        <w:t>Fresh</w:t>
      </w:r>
      <w:r w:rsidR="00311CE5" w:rsidRPr="0098528C">
        <w:t xml:space="preserve"> </w:t>
      </w:r>
      <w:r w:rsidR="00311CE5" w:rsidRPr="0098528C">
        <w:rPr>
          <w:rFonts w:hint="eastAsia"/>
        </w:rPr>
        <w:t>Air</w:t>
      </w:r>
      <w:r w:rsidR="004A3287" w:rsidRPr="0098528C">
        <w:t>(</w:t>
      </w:r>
      <w:r w:rsidR="004A3287" w:rsidRPr="0098528C">
        <w:rPr>
          <w:rFonts w:hint="eastAsia"/>
        </w:rPr>
        <w:t>外循环</w:t>
      </w:r>
      <w:r w:rsidR="004A3287" w:rsidRPr="0098528C">
        <w:t>)</w:t>
      </w:r>
      <w:r w:rsidR="00311CE5" w:rsidRPr="0098528C">
        <w:t xml:space="preserve"> </w:t>
      </w:r>
      <w:r w:rsidR="00311CE5" w:rsidRPr="00D9786C">
        <w:sym w:font="Wingdings" w:char="F0E0"/>
      </w:r>
      <w:r w:rsidR="00311CE5" w:rsidRPr="00D9786C">
        <w:t xml:space="preserve"> Recirc </w:t>
      </w:r>
      <w:r w:rsidR="004A3287" w:rsidRPr="00D9786C">
        <w:rPr>
          <w:rFonts w:hint="eastAsia"/>
        </w:rPr>
        <w:t>(</w:t>
      </w:r>
      <w:r w:rsidR="004A3287" w:rsidRPr="00D9786C">
        <w:rPr>
          <w:rFonts w:hint="eastAsia"/>
        </w:rPr>
        <w:t>内循环</w:t>
      </w:r>
      <w:r w:rsidR="004A3287" w:rsidRPr="00D9786C">
        <w:rPr>
          <w:rFonts w:hint="eastAsia"/>
        </w:rPr>
        <w:t>)</w:t>
      </w:r>
      <w:r w:rsidR="00592DBE" w:rsidRPr="00D9786C">
        <w:t xml:space="preserve"> </w:t>
      </w:r>
      <w:r w:rsidR="00592DBE" w:rsidRPr="00D9786C">
        <w:sym w:font="Wingdings" w:char="F0E0"/>
      </w:r>
      <w:r w:rsidR="00592DBE" w:rsidRPr="00D9786C">
        <w:rPr>
          <w:rFonts w:hint="eastAsia"/>
        </w:rPr>
        <w:t xml:space="preserve"> Fresh</w:t>
      </w:r>
      <w:r w:rsidR="00592DBE" w:rsidRPr="00D9786C">
        <w:t xml:space="preserve"> </w:t>
      </w:r>
      <w:r w:rsidR="00592DBE" w:rsidRPr="00D9786C">
        <w:rPr>
          <w:rFonts w:hint="eastAsia"/>
        </w:rPr>
        <w:t>Air</w:t>
      </w:r>
      <w:r w:rsidR="00592DBE" w:rsidRPr="00D9786C">
        <w:t>(</w:t>
      </w:r>
      <w:r w:rsidR="00592DBE" w:rsidRPr="00D9786C">
        <w:rPr>
          <w:rFonts w:hint="eastAsia"/>
        </w:rPr>
        <w:t>外循环</w:t>
      </w:r>
      <w:r w:rsidR="00592DBE" w:rsidRPr="00D9786C">
        <w:t>)</w:t>
      </w:r>
      <w:r w:rsidR="00592DBE" w:rsidRPr="00D9786C">
        <w:rPr>
          <w:rFonts w:hint="eastAsia"/>
        </w:rPr>
        <w:t>，</w:t>
      </w:r>
      <w:r w:rsidR="00311CE5" w:rsidRPr="00D9786C">
        <w:t xml:space="preserve"> </w:t>
      </w:r>
      <w:commentRangeStart w:id="78"/>
      <w:r w:rsidR="0046107C" w:rsidRPr="0098528C">
        <w:rPr>
          <w:rFonts w:hint="eastAsia"/>
        </w:rPr>
        <w:t>进气的自动循环模式仅在整车的</w:t>
      </w:r>
      <w:r w:rsidR="0054126D" w:rsidRPr="0098528C">
        <w:rPr>
          <w:rFonts w:hint="eastAsia"/>
        </w:rPr>
        <w:t>空调自动模式开启的状态下才会开启进气的自动循环模式。</w:t>
      </w:r>
      <w:commentRangeEnd w:id="78"/>
      <w:r w:rsidR="0054126D" w:rsidRPr="00D9786C">
        <w:rPr>
          <w:rStyle w:val="CommentReference"/>
        </w:rPr>
        <w:commentReference w:id="78"/>
      </w:r>
    </w:p>
    <w:p w14:paraId="45E50568" w14:textId="465E1D21" w:rsidR="00311CE5" w:rsidRPr="0098528C" w:rsidRDefault="004A3287" w:rsidP="002B7D07">
      <w:r w:rsidRPr="0098528C">
        <w:tab/>
      </w:r>
      <w:r w:rsidRPr="0098528C">
        <w:rPr>
          <w:rFonts w:hint="eastAsia"/>
        </w:rPr>
        <w:t>娱乐系统默认发送信号</w:t>
      </w:r>
      <w:r w:rsidRPr="0098528C">
        <w:rPr>
          <w:b/>
          <w:i/>
        </w:rPr>
        <w:t>Request Recirculation Setting Change Info</w:t>
      </w:r>
      <w:r w:rsidRPr="0098528C">
        <w:rPr>
          <w:rFonts w:hint="eastAsia"/>
        </w:rPr>
        <w:t xml:space="preserve"> =</w:t>
      </w:r>
      <w:r w:rsidRPr="0098528C">
        <w:t xml:space="preserve"> $</w:t>
      </w:r>
      <w:r w:rsidRPr="0098528C">
        <w:rPr>
          <w:rFonts w:hint="eastAsia"/>
        </w:rPr>
        <w:t>0</w:t>
      </w:r>
      <w:r w:rsidRPr="0098528C">
        <w:t xml:space="preserve"> FALSE</w:t>
      </w:r>
      <w:r w:rsidRPr="0098528C">
        <w:rPr>
          <w:rFonts w:hint="eastAsia"/>
        </w:rPr>
        <w:t>，表示没有控制请求，当需要请求切换一次状态时，娱乐系统需要发送信号</w:t>
      </w:r>
      <w:r w:rsidRPr="0098528C">
        <w:rPr>
          <w:b/>
          <w:i/>
        </w:rPr>
        <w:t>Request Recirculation Setting Change Info</w:t>
      </w:r>
      <w:r w:rsidRPr="0098528C">
        <w:rPr>
          <w:rFonts w:hint="eastAsia"/>
        </w:rPr>
        <w:t xml:space="preserve"> =</w:t>
      </w:r>
      <w:r w:rsidRPr="0098528C">
        <w:t xml:space="preserve"> $1 TRUE</w:t>
      </w:r>
      <w:r w:rsidRPr="00D9786C">
        <w:rPr>
          <w:rFonts w:hint="eastAsia"/>
          <w:strike/>
          <w:rPrChange w:id="79" w:author="ZHANG Ping (XC-CI1/EST2-CN)" w:date="2021-01-13T14:19:00Z">
            <w:rPr>
              <w:rFonts w:hint="eastAsia"/>
            </w:rPr>
          </w:rPrChange>
        </w:rPr>
        <w:t>一段时间</w:t>
      </w:r>
      <w:r w:rsidR="004B73F6" w:rsidRPr="0098528C">
        <w:rPr>
          <w:rFonts w:hint="eastAsia"/>
          <w:color w:val="FF0000"/>
          <w:rPrChange w:id="80" w:author="ZHANG Ping (XC-CI1/EST2-CN)" w:date="2021-01-13T14:33:00Z">
            <w:rPr>
              <w:rFonts w:hint="eastAsia"/>
            </w:rPr>
          </w:rPrChange>
        </w:rPr>
        <w:t>并保持标定</w:t>
      </w:r>
      <w:r w:rsidR="004B73F6" w:rsidRPr="0098528C">
        <w:rPr>
          <w:color w:val="FF0000"/>
          <w:rPrChange w:id="81" w:author="ZHANG Ping (XC-CI1/EST2-CN)" w:date="2021-01-13T14:33:00Z">
            <w:rPr/>
          </w:rPrChange>
        </w:rPr>
        <w:t>MIN_UPDATE_TIME</w:t>
      </w:r>
      <w:r w:rsidR="004B73F6" w:rsidRPr="0098528C">
        <w:rPr>
          <w:rFonts w:hint="eastAsia"/>
          <w:color w:val="FF0000"/>
          <w:rPrChange w:id="82" w:author="ZHANG Ping (XC-CI1/EST2-CN)" w:date="2021-01-13T14:33:00Z">
            <w:rPr>
              <w:rFonts w:hint="eastAsia"/>
            </w:rPr>
          </w:rPrChange>
        </w:rPr>
        <w:t>所定义的时长</w:t>
      </w:r>
      <w:r w:rsidRPr="00D9786C">
        <w:rPr>
          <w:rFonts w:hint="eastAsia"/>
        </w:rPr>
        <w:t>，然后再发送信号</w:t>
      </w:r>
      <w:r w:rsidRPr="00D9786C">
        <w:rPr>
          <w:b/>
          <w:i/>
        </w:rPr>
        <w:t>Request Recirculation Setting Change Info</w:t>
      </w:r>
      <w:r w:rsidRPr="00D9786C">
        <w:rPr>
          <w:rFonts w:hint="eastAsia"/>
        </w:rPr>
        <w:t>=</w:t>
      </w:r>
      <w:r w:rsidRPr="00D9786C">
        <w:t xml:space="preserve"> $</w:t>
      </w:r>
      <w:r w:rsidRPr="00D9786C">
        <w:rPr>
          <w:rFonts w:hint="eastAsia"/>
        </w:rPr>
        <w:t>0</w:t>
      </w:r>
      <w:r w:rsidRPr="0098528C">
        <w:t xml:space="preserve"> FALSE</w:t>
      </w:r>
      <w:r w:rsidRPr="0098528C">
        <w:rPr>
          <w:rFonts w:hint="eastAsia"/>
        </w:rPr>
        <w:t>。</w:t>
      </w:r>
    </w:p>
    <w:p w14:paraId="33A531D4" w14:textId="77777777" w:rsidR="002B7D07" w:rsidRPr="0098528C" w:rsidRDefault="002B7D07" w:rsidP="002B7D07"/>
    <w:p w14:paraId="637565DC" w14:textId="77777777" w:rsidR="002B7D07" w:rsidRPr="0098528C" w:rsidRDefault="002B7D07" w:rsidP="002B7D07">
      <w:pPr>
        <w:rPr>
          <w:b/>
          <w:u w:val="single"/>
        </w:rPr>
      </w:pPr>
      <w:r w:rsidRPr="0098528C">
        <w:rPr>
          <w:rFonts w:hint="eastAsia"/>
          <w:b/>
          <w:u w:val="single"/>
        </w:rPr>
        <w:t>信号接收</w:t>
      </w:r>
    </w:p>
    <w:p w14:paraId="29D18C94" w14:textId="0E421E2C" w:rsidR="002B7D07" w:rsidRPr="0098528C" w:rsidRDefault="004A3287" w:rsidP="002B7D07">
      <w:r w:rsidRPr="0098528C">
        <w:tab/>
      </w:r>
      <w:r w:rsidRPr="0098528C">
        <w:rPr>
          <w:rFonts w:hint="eastAsia"/>
        </w:rPr>
        <w:t>娱乐系统通过接收信号</w:t>
      </w:r>
      <w:bookmarkStart w:id="83" w:name="OLE_LINK49"/>
      <w:r w:rsidR="00DE767A" w:rsidRPr="0098528C">
        <w:rPr>
          <w:b/>
          <w:i/>
        </w:rPr>
        <w:t>Indication Recirculation Setting</w:t>
      </w:r>
      <w:bookmarkEnd w:id="83"/>
      <w:r w:rsidRPr="0098528C">
        <w:rPr>
          <w:rFonts w:hint="eastAsia"/>
        </w:rPr>
        <w:t>，获取进气循环的工作状态，信号枚举值对应的含义如下：</w:t>
      </w:r>
    </w:p>
    <w:p w14:paraId="68B8C511" w14:textId="5F42AA79" w:rsidR="004A3287" w:rsidRPr="00D9786C" w:rsidRDefault="00DE767A" w:rsidP="000E1C54">
      <w:pPr>
        <w:pStyle w:val="ListParagraph"/>
        <w:numPr>
          <w:ilvl w:val="0"/>
          <w:numId w:val="28"/>
        </w:numPr>
        <w:ind w:firstLineChars="0"/>
      </w:pPr>
      <w:commentRangeStart w:id="84"/>
      <w:commentRangeStart w:id="85"/>
      <w:r w:rsidRPr="0098528C">
        <w:rPr>
          <w:rFonts w:hint="eastAsia"/>
        </w:rPr>
        <w:t>当</w:t>
      </w:r>
      <w:r w:rsidR="00C762F9" w:rsidRPr="0098528C">
        <w:rPr>
          <w:rFonts w:hint="eastAsia"/>
        </w:rPr>
        <w:t>空调关闭的时候，</w:t>
      </w:r>
      <w:r w:rsidRPr="0098528C">
        <w:rPr>
          <w:rFonts w:hint="eastAsia"/>
        </w:rPr>
        <w:t>信号</w:t>
      </w:r>
      <w:r w:rsidR="00C762F9" w:rsidRPr="0098528C">
        <w:rPr>
          <w:rFonts w:hint="eastAsia"/>
        </w:rPr>
        <w:t>值为</w:t>
      </w:r>
      <w:r w:rsidR="00C762F9" w:rsidRPr="0098528C">
        <w:rPr>
          <w:rFonts w:hint="eastAsia"/>
        </w:rPr>
        <w:t xml:space="preserve"> $0</w:t>
      </w:r>
      <w:r w:rsidR="00C762F9" w:rsidRPr="0098528C">
        <w:t xml:space="preserve"> </w:t>
      </w:r>
      <w:r w:rsidR="00C762F9" w:rsidRPr="0098528C">
        <w:rPr>
          <w:rFonts w:hint="eastAsia"/>
        </w:rPr>
        <w:t>= Off</w:t>
      </w:r>
      <w:r w:rsidR="00C762F9" w:rsidRPr="0098528C">
        <w:rPr>
          <w:rFonts w:hint="eastAsia"/>
        </w:rPr>
        <w:t>；</w:t>
      </w:r>
      <w:commentRangeEnd w:id="84"/>
      <w:r w:rsidR="00515AE2" w:rsidRPr="00D9786C">
        <w:rPr>
          <w:rStyle w:val="CommentReference"/>
        </w:rPr>
        <w:commentReference w:id="84"/>
      </w:r>
      <w:commentRangeEnd w:id="85"/>
      <w:r w:rsidR="00E01311" w:rsidRPr="00D9786C">
        <w:rPr>
          <w:rStyle w:val="CommentReference"/>
        </w:rPr>
        <w:commentReference w:id="85"/>
      </w:r>
    </w:p>
    <w:p w14:paraId="1B92C358" w14:textId="423C7DC6" w:rsidR="00C762F9" w:rsidRPr="00D9786C" w:rsidRDefault="00C762F9" w:rsidP="000E1C54">
      <w:pPr>
        <w:pStyle w:val="ListParagraph"/>
        <w:numPr>
          <w:ilvl w:val="0"/>
          <w:numId w:val="28"/>
        </w:numPr>
        <w:ind w:firstLineChars="0"/>
      </w:pPr>
      <w:r w:rsidRPr="00D9786C">
        <w:rPr>
          <w:rFonts w:hint="eastAsia"/>
        </w:rPr>
        <w:t>当空调开启，且进气模式为外循环时，信号值为</w:t>
      </w:r>
      <w:r w:rsidRPr="00D9786C">
        <w:rPr>
          <w:rFonts w:hint="eastAsia"/>
        </w:rPr>
        <w:t xml:space="preserve"> $1 = Fresh Air</w:t>
      </w:r>
      <w:r w:rsidRPr="00D9786C">
        <w:rPr>
          <w:rFonts w:hint="eastAsia"/>
        </w:rPr>
        <w:t>；</w:t>
      </w:r>
    </w:p>
    <w:p w14:paraId="64AA7665" w14:textId="45CC1ED3" w:rsidR="00C762F9" w:rsidRPr="0098528C" w:rsidRDefault="00C762F9" w:rsidP="000E1C54">
      <w:pPr>
        <w:pStyle w:val="ListParagraph"/>
        <w:numPr>
          <w:ilvl w:val="0"/>
          <w:numId w:val="28"/>
        </w:numPr>
        <w:ind w:firstLineChars="0"/>
      </w:pPr>
      <w:r w:rsidRPr="00D9786C">
        <w:rPr>
          <w:rFonts w:hint="eastAsia"/>
        </w:rPr>
        <w:t>当空调开启，且进气模式为内循环时，</w:t>
      </w:r>
      <w:r w:rsidR="0046107C" w:rsidRPr="0098528C">
        <w:rPr>
          <w:rFonts w:hint="eastAsia"/>
        </w:rPr>
        <w:t>信号值为</w:t>
      </w:r>
      <w:r w:rsidR="0046107C" w:rsidRPr="0098528C">
        <w:rPr>
          <w:rFonts w:hint="eastAsia"/>
        </w:rPr>
        <w:t xml:space="preserve"> $2 = Recire</w:t>
      </w:r>
      <w:r w:rsidR="0046107C" w:rsidRPr="0098528C">
        <w:rPr>
          <w:rFonts w:hint="eastAsia"/>
        </w:rPr>
        <w:t>；</w:t>
      </w:r>
    </w:p>
    <w:p w14:paraId="5C0D3460" w14:textId="0C6FEB42" w:rsidR="005E4899" w:rsidRPr="00D9786C" w:rsidRDefault="0046107C" w:rsidP="000E1C54">
      <w:pPr>
        <w:pStyle w:val="ListParagraph"/>
        <w:numPr>
          <w:ilvl w:val="0"/>
          <w:numId w:val="28"/>
        </w:numPr>
        <w:ind w:firstLineChars="0"/>
      </w:pPr>
      <w:commentRangeStart w:id="86"/>
      <w:commentRangeStart w:id="87"/>
      <w:r w:rsidRPr="0098528C">
        <w:rPr>
          <w:rFonts w:hint="eastAsia"/>
        </w:rPr>
        <w:t>当空调的自动模式开启（参考</w:t>
      </w:r>
      <w:r w:rsidRPr="0098528C">
        <w:rPr>
          <w:rFonts w:hint="eastAsia"/>
        </w:rPr>
        <w:t>&lt;</w:t>
      </w:r>
      <w:r w:rsidRPr="0098528C">
        <w:t xml:space="preserve">3.1.12 </w:t>
      </w:r>
      <w:r w:rsidRPr="0098528C">
        <w:rPr>
          <w:rFonts w:hint="eastAsia"/>
        </w:rPr>
        <w:t>自动模式</w:t>
      </w:r>
      <w:r w:rsidRPr="0098528C">
        <w:rPr>
          <w:rFonts w:hint="eastAsia"/>
        </w:rPr>
        <w:t>&gt;</w:t>
      </w:r>
      <w:r w:rsidRPr="0098528C">
        <w:rPr>
          <w:rFonts w:hint="eastAsia"/>
        </w:rPr>
        <w:t>）时</w:t>
      </w:r>
      <w:commentRangeEnd w:id="86"/>
      <w:r w:rsidR="006B3845" w:rsidRPr="00D9786C">
        <w:rPr>
          <w:rStyle w:val="CommentReference"/>
        </w:rPr>
        <w:commentReference w:id="86"/>
      </w:r>
      <w:commentRangeEnd w:id="87"/>
      <w:r w:rsidR="00AF1550" w:rsidRPr="00D9786C">
        <w:rPr>
          <w:rStyle w:val="CommentReference"/>
        </w:rPr>
        <w:commentReference w:id="87"/>
      </w:r>
      <w:r w:rsidRPr="00D9786C">
        <w:rPr>
          <w:rFonts w:hint="eastAsia"/>
        </w:rPr>
        <w:t>，</w:t>
      </w:r>
      <w:r w:rsidR="005E4899" w:rsidRPr="00D9786C">
        <w:rPr>
          <w:rFonts w:hint="eastAsia"/>
        </w:rPr>
        <w:t>信号值为</w:t>
      </w:r>
      <w:r w:rsidR="005E4899" w:rsidRPr="00D9786C">
        <w:rPr>
          <w:rFonts w:hint="eastAsia"/>
        </w:rPr>
        <w:t xml:space="preserve"> $3 = Auto</w:t>
      </w:r>
      <w:r w:rsidR="005E4899" w:rsidRPr="00D9786C">
        <w:rPr>
          <w:rFonts w:hint="eastAsia"/>
        </w:rPr>
        <w:t>；</w:t>
      </w:r>
    </w:p>
    <w:p w14:paraId="0EB672EA" w14:textId="316B2ED0" w:rsidR="005E4899" w:rsidRPr="00D9786C" w:rsidRDefault="005E4899" w:rsidP="005E4899">
      <w:pPr>
        <w:ind w:left="420"/>
      </w:pPr>
    </w:p>
    <w:p w14:paraId="77EFBA0D" w14:textId="20C0B97A" w:rsidR="00A05C91" w:rsidRPr="00D9786C" w:rsidRDefault="00A05C91" w:rsidP="00A05C91">
      <w:pPr>
        <w:ind w:firstLine="420"/>
      </w:pPr>
      <w:commentRangeStart w:id="88"/>
      <w:r w:rsidRPr="00D9786C">
        <w:rPr>
          <w:rFonts w:hint="eastAsia"/>
        </w:rPr>
        <w:t>当空调关闭时，空调系统会把进气循环模式切换为外循环，娱乐系统还可以通过循环模式切换的信号进行内外循环的切换。</w:t>
      </w:r>
      <w:commentRangeEnd w:id="88"/>
      <w:r w:rsidR="00992AA3" w:rsidRPr="00D9786C">
        <w:rPr>
          <w:rStyle w:val="CommentReference"/>
        </w:rPr>
        <w:commentReference w:id="88"/>
      </w:r>
    </w:p>
    <w:p w14:paraId="56E0A263" w14:textId="77777777" w:rsidR="00A05C91" w:rsidRPr="00D9786C" w:rsidRDefault="00A05C91" w:rsidP="005E4899">
      <w:pPr>
        <w:ind w:left="420"/>
      </w:pPr>
    </w:p>
    <w:p w14:paraId="69114889" w14:textId="1C71E68C" w:rsidR="006B3845" w:rsidRPr="00D9786C" w:rsidRDefault="006B3845" w:rsidP="000F6780">
      <w:pPr>
        <w:ind w:firstLine="420"/>
      </w:pPr>
      <w:r w:rsidRPr="00D9786C">
        <w:rPr>
          <w:rFonts w:hint="eastAsia"/>
        </w:rPr>
        <w:t>车辆的</w:t>
      </w:r>
      <w:r w:rsidR="000F6780" w:rsidRPr="00D9786C">
        <w:rPr>
          <w:rFonts w:hint="eastAsia"/>
        </w:rPr>
        <w:t>空调系统，</w:t>
      </w:r>
      <w:r w:rsidR="0072062D" w:rsidRPr="00D9786C">
        <w:rPr>
          <w:rFonts w:hint="eastAsia"/>
        </w:rPr>
        <w:t>支持用户通过设置（参考</w:t>
      </w:r>
      <w:r w:rsidR="0072062D" w:rsidRPr="00D9786C">
        <w:t>PIS-2051 Customization Setting</w:t>
      </w:r>
      <w:r w:rsidR="0072062D" w:rsidRPr="0098528C">
        <w:rPr>
          <w:rFonts w:hint="eastAsia"/>
        </w:rPr>
        <w:t>）开启自动空气净化功能。</w:t>
      </w:r>
      <w:commentRangeStart w:id="89"/>
      <w:commentRangeStart w:id="90"/>
      <w:r w:rsidR="000F6780" w:rsidRPr="0098528C">
        <w:rPr>
          <w:rFonts w:hint="eastAsia"/>
        </w:rPr>
        <w:t>可以在空气质量不佳的情况下，自动切换进气模式为内循环</w:t>
      </w:r>
      <w:commentRangeEnd w:id="89"/>
      <w:r w:rsidR="00680899" w:rsidRPr="00D9786C">
        <w:rPr>
          <w:rStyle w:val="CommentReference"/>
        </w:rPr>
        <w:commentReference w:id="89"/>
      </w:r>
      <w:commentRangeEnd w:id="90"/>
      <w:r w:rsidR="00DB2FAB" w:rsidRPr="00D9786C">
        <w:rPr>
          <w:rStyle w:val="CommentReference"/>
        </w:rPr>
        <w:commentReference w:id="90"/>
      </w:r>
      <w:r w:rsidR="000F6780" w:rsidRPr="00D9786C">
        <w:rPr>
          <w:rFonts w:hint="eastAsia"/>
        </w:rPr>
        <w:t>，当娱乐系统收到信号</w:t>
      </w:r>
      <w:r w:rsidR="000F6780" w:rsidRPr="00D9786C">
        <w:rPr>
          <w:b/>
          <w:i/>
        </w:rPr>
        <w:t>Indication Air Quality System Taking Recirc Action Message</w:t>
      </w:r>
      <w:r w:rsidR="000F6780" w:rsidRPr="00D9786C">
        <w:rPr>
          <w:rFonts w:hint="eastAsia"/>
        </w:rPr>
        <w:t xml:space="preserve"> =</w:t>
      </w:r>
      <w:r w:rsidR="000F6780" w:rsidRPr="00D9786C">
        <w:t xml:space="preserve"> $1 TURE</w:t>
      </w:r>
      <w:r w:rsidR="0072062D" w:rsidRPr="00D9786C">
        <w:rPr>
          <w:rFonts w:hint="eastAsia"/>
        </w:rPr>
        <w:t>时，表示由于空气质量不佳，空调系统将进气模式切换为内循环，</w:t>
      </w:r>
      <w:commentRangeStart w:id="91"/>
      <w:commentRangeStart w:id="92"/>
      <w:r w:rsidR="000F6780" w:rsidRPr="00D9786C">
        <w:rPr>
          <w:rFonts w:hint="eastAsia"/>
        </w:rPr>
        <w:t>娱乐系统需要提示用户</w:t>
      </w:r>
      <w:commentRangeEnd w:id="91"/>
      <w:r w:rsidR="000F6780" w:rsidRPr="00D9786C">
        <w:rPr>
          <w:rStyle w:val="CommentReference"/>
        </w:rPr>
        <w:commentReference w:id="91"/>
      </w:r>
      <w:commentRangeEnd w:id="92"/>
      <w:r w:rsidR="00DB2FAB" w:rsidRPr="00D9786C">
        <w:rPr>
          <w:rStyle w:val="CommentReference"/>
        </w:rPr>
        <w:commentReference w:id="92"/>
      </w:r>
      <w:r w:rsidR="0072062D" w:rsidRPr="00D9786C">
        <w:rPr>
          <w:rFonts w:hint="eastAsia"/>
        </w:rPr>
        <w:t>。</w:t>
      </w:r>
    </w:p>
    <w:p w14:paraId="1081AA21" w14:textId="4A58356B" w:rsidR="000F6780" w:rsidRPr="00D9786C" w:rsidRDefault="000F6780" w:rsidP="000F6780">
      <w:pPr>
        <w:ind w:firstLine="420"/>
      </w:pPr>
    </w:p>
    <w:p w14:paraId="670AD391" w14:textId="46560B39" w:rsidR="002B7D07" w:rsidRPr="0098528C" w:rsidRDefault="00592DBE" w:rsidP="0094221E">
      <w:pPr>
        <w:ind w:firstLine="420"/>
      </w:pPr>
      <w:r w:rsidRPr="00D9786C">
        <w:rPr>
          <w:rFonts w:hint="eastAsia"/>
        </w:rPr>
        <w:t>用户可以通过设置（参考</w:t>
      </w:r>
      <w:r w:rsidR="0072062D" w:rsidRPr="00D9786C">
        <w:t>PIS-2051 Customization Setting</w:t>
      </w:r>
      <w:r w:rsidRPr="00D9786C">
        <w:rPr>
          <w:rFonts w:hint="eastAsia"/>
        </w:rPr>
        <w:t>）开启自动除雾功能，</w:t>
      </w:r>
      <w:commentRangeStart w:id="93"/>
      <w:commentRangeStart w:id="94"/>
      <w:commentRangeStart w:id="95"/>
      <w:r w:rsidR="000F6780" w:rsidRPr="00D9786C">
        <w:rPr>
          <w:rFonts w:hint="eastAsia"/>
        </w:rPr>
        <w:t>开启</w:t>
      </w:r>
      <w:r w:rsidR="000F6780" w:rsidRPr="0098528C">
        <w:rPr>
          <w:rFonts w:hint="eastAsia"/>
        </w:rPr>
        <w:t>Fog</w:t>
      </w:r>
      <w:r w:rsidR="000F6780" w:rsidRPr="0098528C">
        <w:t xml:space="preserve"> Protection</w:t>
      </w:r>
      <w:commentRangeEnd w:id="93"/>
      <w:r w:rsidR="002257F5" w:rsidRPr="00D9786C">
        <w:rPr>
          <w:rStyle w:val="CommentReference"/>
        </w:rPr>
        <w:commentReference w:id="93"/>
      </w:r>
      <w:commentRangeEnd w:id="94"/>
      <w:r w:rsidR="00DB2FAB" w:rsidRPr="00D9786C">
        <w:rPr>
          <w:rStyle w:val="CommentReference"/>
        </w:rPr>
        <w:commentReference w:id="94"/>
      </w:r>
      <w:commentRangeEnd w:id="95"/>
      <w:r w:rsidR="00124CD0" w:rsidRPr="00D9786C">
        <w:rPr>
          <w:rStyle w:val="CommentReference"/>
        </w:rPr>
        <w:commentReference w:id="95"/>
      </w:r>
      <w:r w:rsidR="000F6780" w:rsidRPr="00D9786C">
        <w:rPr>
          <w:rFonts w:hint="eastAsia"/>
        </w:rPr>
        <w:t>时，空调系统会将进气模式调整为</w:t>
      </w:r>
      <w:r w:rsidR="000F6780" w:rsidRPr="00D9786C">
        <w:rPr>
          <w:rFonts w:hint="eastAsia"/>
        </w:rPr>
        <w:t>OSA</w:t>
      </w:r>
      <w:r w:rsidR="000F6780" w:rsidRPr="00D9786C">
        <w:rPr>
          <w:rFonts w:hint="eastAsia"/>
        </w:rPr>
        <w:t>模式，当娱乐系统收到信号</w:t>
      </w:r>
      <w:r w:rsidR="002257F5" w:rsidRPr="00D9786C">
        <w:rPr>
          <w:b/>
          <w:i/>
        </w:rPr>
        <w:t>Indication Fog Protection Taking Fresh Air Action Message</w:t>
      </w:r>
      <w:r w:rsidR="002257F5" w:rsidRPr="0098528C">
        <w:t xml:space="preserve"> </w:t>
      </w:r>
      <w:r w:rsidR="002257F5" w:rsidRPr="0098528C">
        <w:rPr>
          <w:rFonts w:hint="eastAsia"/>
        </w:rPr>
        <w:t>=</w:t>
      </w:r>
      <w:r w:rsidR="002257F5" w:rsidRPr="0098528C">
        <w:t xml:space="preserve"> $1 TRUE</w:t>
      </w:r>
      <w:r w:rsidR="000F6780" w:rsidRPr="0098528C">
        <w:rPr>
          <w:rFonts w:hint="eastAsia"/>
        </w:rPr>
        <w:t>时，表示空调系统由于</w:t>
      </w:r>
      <w:r w:rsidR="000F6780" w:rsidRPr="0098528C">
        <w:rPr>
          <w:rFonts w:hint="eastAsia"/>
        </w:rPr>
        <w:t>Fog Protection</w:t>
      </w:r>
      <w:r w:rsidR="000F6780" w:rsidRPr="0098528C">
        <w:rPr>
          <w:rFonts w:hint="eastAsia"/>
        </w:rPr>
        <w:t>开启将</w:t>
      </w:r>
      <w:r w:rsidR="002257F5" w:rsidRPr="0098528C">
        <w:rPr>
          <w:rFonts w:hint="eastAsia"/>
        </w:rPr>
        <w:t>进气</w:t>
      </w:r>
      <w:r w:rsidR="000F6780" w:rsidRPr="0098528C">
        <w:rPr>
          <w:rFonts w:hint="eastAsia"/>
        </w:rPr>
        <w:t>模式调整为</w:t>
      </w:r>
      <w:r w:rsidR="000F6780" w:rsidRPr="0098528C">
        <w:rPr>
          <w:rFonts w:hint="eastAsia"/>
        </w:rPr>
        <w:t>OSA</w:t>
      </w:r>
      <w:r w:rsidR="000F6780" w:rsidRPr="0098528C">
        <w:rPr>
          <w:rFonts w:hint="eastAsia"/>
        </w:rPr>
        <w:t>模式。</w:t>
      </w:r>
      <w:r w:rsidRPr="0098528C">
        <w:rPr>
          <w:rFonts w:hint="eastAsia"/>
        </w:rPr>
        <w:t>CLEA</w:t>
      </w:r>
      <w:r w:rsidRPr="0098528C">
        <w:rPr>
          <w:rFonts w:hint="eastAsia"/>
        </w:rPr>
        <w:t>车型在空调系统开启的状态下，才会开启自动除雾功能，当自动除雾功能处于工作状态时，空调控制模块会发送信号</w:t>
      </w:r>
      <w:r w:rsidRPr="0098528C">
        <w:rPr>
          <w:b/>
          <w:i/>
        </w:rPr>
        <w:t>Indication Fog Protection Taking Fresh Air Action Message</w:t>
      </w:r>
      <w:r w:rsidRPr="0098528C">
        <w:t xml:space="preserve"> </w:t>
      </w:r>
      <w:r w:rsidRPr="0098528C">
        <w:rPr>
          <w:rFonts w:hint="eastAsia"/>
        </w:rPr>
        <w:t>=</w:t>
      </w:r>
      <w:r w:rsidRPr="0098528C">
        <w:t xml:space="preserve"> $1 TRUE</w:t>
      </w:r>
      <w:r w:rsidR="0094221E" w:rsidRPr="0098528C">
        <w:rPr>
          <w:rFonts w:hint="eastAsia"/>
        </w:rPr>
        <w:t>。娱乐系统基于这个信号提示用户当前自动除雾功能正处于工作状态。</w:t>
      </w:r>
    </w:p>
    <w:p w14:paraId="690EE195" w14:textId="77777777" w:rsidR="0094221E" w:rsidRPr="0098528C" w:rsidRDefault="0094221E" w:rsidP="0094221E">
      <w:pPr>
        <w:ind w:firstLine="420"/>
      </w:pPr>
    </w:p>
    <w:p w14:paraId="7763D28D" w14:textId="4B29DE18" w:rsidR="002257F5" w:rsidRPr="0098528C" w:rsidRDefault="002257F5" w:rsidP="002B7D07">
      <w:r w:rsidRPr="0098528C">
        <w:tab/>
      </w:r>
      <w:r w:rsidR="00972482" w:rsidRPr="0098528C">
        <w:rPr>
          <w:rFonts w:hint="eastAsia"/>
        </w:rPr>
        <w:t>【信号预留，没有对应功能】</w:t>
      </w:r>
      <w:r w:rsidR="0094221E" w:rsidRPr="0098528C">
        <w:rPr>
          <w:rFonts w:hint="eastAsia"/>
        </w:rPr>
        <w:t>，</w:t>
      </w:r>
      <w:r w:rsidRPr="0098528C">
        <w:rPr>
          <w:rFonts w:hint="eastAsia"/>
        </w:rPr>
        <w:t>当车辆处于</w:t>
      </w:r>
      <w:bookmarkStart w:id="96" w:name="OLE_LINK11"/>
      <w:bookmarkStart w:id="97" w:name="OLE_LINK12"/>
      <w:r w:rsidRPr="0098528C">
        <w:rPr>
          <w:rFonts w:hint="eastAsia"/>
        </w:rPr>
        <w:t>Low</w:t>
      </w:r>
      <w:r w:rsidRPr="0098528C">
        <w:t xml:space="preserve"> </w:t>
      </w:r>
      <w:r w:rsidRPr="0098528C">
        <w:rPr>
          <w:rFonts w:hint="eastAsia"/>
        </w:rPr>
        <w:t>Speed</w:t>
      </w:r>
      <w:r w:rsidRPr="0098528C">
        <w:t xml:space="preserve"> Pollution</w:t>
      </w:r>
      <w:bookmarkEnd w:id="96"/>
      <w:bookmarkEnd w:id="97"/>
      <w:r w:rsidRPr="0098528C">
        <w:rPr>
          <w:rFonts w:hint="eastAsia"/>
        </w:rPr>
        <w:t>状态时，</w:t>
      </w:r>
      <w:commentRangeStart w:id="98"/>
      <w:commentRangeStart w:id="99"/>
      <w:r w:rsidRPr="0098528C">
        <w:rPr>
          <w:rFonts w:hint="eastAsia"/>
        </w:rPr>
        <w:t>空调系统会激活</w:t>
      </w:r>
      <w:r w:rsidRPr="0098528C">
        <w:rPr>
          <w:rFonts w:hint="eastAsia"/>
        </w:rPr>
        <w:t>Low</w:t>
      </w:r>
      <w:r w:rsidRPr="0098528C">
        <w:t xml:space="preserve"> </w:t>
      </w:r>
      <w:r w:rsidRPr="0098528C">
        <w:rPr>
          <w:rFonts w:hint="eastAsia"/>
        </w:rPr>
        <w:t>Speed</w:t>
      </w:r>
      <w:r w:rsidRPr="0098528C">
        <w:t xml:space="preserve"> </w:t>
      </w:r>
      <w:r w:rsidRPr="0098528C">
        <w:rPr>
          <w:rFonts w:hint="eastAsia"/>
        </w:rPr>
        <w:t>Pollution</w:t>
      </w:r>
      <w:r w:rsidRPr="0098528C">
        <w:t xml:space="preserve"> </w:t>
      </w:r>
      <w:r w:rsidRPr="0098528C">
        <w:rPr>
          <w:rFonts w:hint="eastAsia"/>
        </w:rPr>
        <w:t>Protection</w:t>
      </w:r>
      <w:commentRangeEnd w:id="98"/>
      <w:r w:rsidR="00D834FE" w:rsidRPr="00D9786C">
        <w:rPr>
          <w:rStyle w:val="CommentReference"/>
        </w:rPr>
        <w:commentReference w:id="98"/>
      </w:r>
      <w:commentRangeEnd w:id="99"/>
      <w:r w:rsidR="00DB2FAB" w:rsidRPr="00D9786C">
        <w:rPr>
          <w:rStyle w:val="CommentReference"/>
        </w:rPr>
        <w:commentReference w:id="99"/>
      </w:r>
      <w:r w:rsidRPr="00D9786C">
        <w:rPr>
          <w:rFonts w:hint="eastAsia"/>
        </w:rPr>
        <w:t>，会将进气模式调整为内循环。当娱乐系统收到信号</w:t>
      </w:r>
      <w:r w:rsidR="00D834FE" w:rsidRPr="00D9786C">
        <w:rPr>
          <w:b/>
          <w:i/>
        </w:rPr>
        <w:t>Indication Low Speed Pollution Taking Recirc Action Meassage</w:t>
      </w:r>
      <w:r w:rsidR="00D834FE" w:rsidRPr="00D9786C">
        <w:rPr>
          <w:rFonts w:hint="eastAsia"/>
        </w:rPr>
        <w:t xml:space="preserve"> =</w:t>
      </w:r>
      <w:r w:rsidR="00D834FE" w:rsidRPr="00D9786C">
        <w:t xml:space="preserve"> $1 TRUE</w:t>
      </w:r>
      <w:r w:rsidRPr="00D9786C">
        <w:rPr>
          <w:rFonts w:hint="eastAsia"/>
        </w:rPr>
        <w:t>时，就表示</w:t>
      </w:r>
      <w:r w:rsidR="00D834FE" w:rsidRPr="00D9786C">
        <w:rPr>
          <w:rFonts w:hint="eastAsia"/>
        </w:rPr>
        <w:t>由于车辆处于</w:t>
      </w:r>
      <w:r w:rsidR="00D834FE" w:rsidRPr="00D9786C">
        <w:rPr>
          <w:rFonts w:hint="eastAsia"/>
        </w:rPr>
        <w:t>Low</w:t>
      </w:r>
      <w:r w:rsidR="00D834FE" w:rsidRPr="0098528C">
        <w:t xml:space="preserve"> </w:t>
      </w:r>
      <w:r w:rsidR="00D834FE" w:rsidRPr="0098528C">
        <w:rPr>
          <w:rFonts w:hint="eastAsia"/>
        </w:rPr>
        <w:t>Speed</w:t>
      </w:r>
      <w:r w:rsidR="00D834FE" w:rsidRPr="0098528C">
        <w:t xml:space="preserve"> Pollution</w:t>
      </w:r>
      <w:r w:rsidR="00D834FE" w:rsidRPr="0098528C">
        <w:rPr>
          <w:rFonts w:hint="eastAsia"/>
        </w:rPr>
        <w:t>，空调将进气模式调整为了内循环。</w:t>
      </w:r>
    </w:p>
    <w:p w14:paraId="478FC1F7" w14:textId="77777777" w:rsidR="002257F5" w:rsidRPr="0098528C" w:rsidRDefault="002257F5" w:rsidP="002B7D07"/>
    <w:p w14:paraId="25635EA8" w14:textId="77777777" w:rsidR="002B7D07" w:rsidRPr="0098528C" w:rsidRDefault="002B7D07" w:rsidP="002B7D07">
      <w:r w:rsidRPr="0098528C">
        <w:t>Update Time: 10ms</w:t>
      </w:r>
    </w:p>
    <w:p w14:paraId="70332BF8" w14:textId="77777777" w:rsidR="002B7D07" w:rsidRPr="0098528C" w:rsidRDefault="002B7D07" w:rsidP="002B7D07">
      <w:r w:rsidRPr="0098528C">
        <w:t>Periodic Interval: 50</w:t>
      </w:r>
      <w:r w:rsidRPr="0098528C">
        <w:rPr>
          <w:rFonts w:hint="eastAsia"/>
        </w:rPr>
        <w:t>0</w:t>
      </w:r>
      <w:r w:rsidRPr="0098528C">
        <w:t>ms</w:t>
      </w:r>
    </w:p>
    <w:p w14:paraId="762ABA3C" w14:textId="77777777" w:rsidR="002B7D07" w:rsidRPr="0098528C" w:rsidRDefault="002B7D07" w:rsidP="002B7D07"/>
    <w:p w14:paraId="6037746D" w14:textId="77777777" w:rsidR="002B7D07" w:rsidRPr="0098528C" w:rsidRDefault="002B7D07" w:rsidP="002B7D07">
      <w:r w:rsidRPr="0098528C">
        <w:rPr>
          <w:rFonts w:hint="eastAsia"/>
          <w:b/>
          <w:u w:val="single"/>
        </w:rPr>
        <w:t>功能安全要求：</w:t>
      </w:r>
      <w:r w:rsidRPr="0098528C">
        <w:rPr>
          <w:rFonts w:hint="eastAsia"/>
        </w:rPr>
        <w:t>QM</w:t>
      </w:r>
    </w:p>
    <w:p w14:paraId="4A7A5157" w14:textId="5D35385D" w:rsidR="002B7D07" w:rsidRPr="0098528C" w:rsidRDefault="002B7D07" w:rsidP="002B7D07">
      <w:r w:rsidRPr="0098528C">
        <w:rPr>
          <w:rFonts w:hint="eastAsia"/>
          <w:b/>
          <w:u w:val="single"/>
        </w:rPr>
        <w:lastRenderedPageBreak/>
        <w:t>支持的整车电源模式：</w:t>
      </w:r>
      <w:r w:rsidR="00D71662" w:rsidRPr="0098528C">
        <w:rPr>
          <w:rFonts w:hint="eastAsia"/>
        </w:rPr>
        <w:t>Power</w:t>
      </w:r>
      <w:r w:rsidR="00D71662" w:rsidRPr="0098528C">
        <w:t xml:space="preserve"> </w:t>
      </w:r>
      <w:r w:rsidR="00D71662" w:rsidRPr="0098528C">
        <w:rPr>
          <w:rFonts w:hint="eastAsia"/>
        </w:rPr>
        <w:t>Mode</w:t>
      </w:r>
      <w:r w:rsidR="00D71662" w:rsidRPr="0098528C">
        <w:t xml:space="preserve"> </w:t>
      </w:r>
      <w:r w:rsidR="00D71662" w:rsidRPr="0098528C">
        <w:rPr>
          <w:rFonts w:hint="eastAsia"/>
        </w:rPr>
        <w:t>ON</w:t>
      </w:r>
    </w:p>
    <w:p w14:paraId="5BD6037E" w14:textId="53D7FA49" w:rsidR="008A02C3" w:rsidRPr="0098528C" w:rsidRDefault="00680899" w:rsidP="00680899">
      <w:pPr>
        <w:pStyle w:val="Heading4"/>
      </w:pPr>
      <w:r w:rsidRPr="0098528C">
        <w:rPr>
          <w:rFonts w:hint="eastAsia"/>
        </w:rPr>
        <w:t>GB</w:t>
      </w:r>
      <w:r w:rsidRPr="0098528C">
        <w:rPr>
          <w:rFonts w:hint="eastAsia"/>
        </w:rPr>
        <w:t>的进气循环控制</w:t>
      </w:r>
    </w:p>
    <w:p w14:paraId="26AE56BB" w14:textId="77777777" w:rsidR="00860E5B" w:rsidRPr="0098528C" w:rsidRDefault="00860E5B" w:rsidP="00860E5B">
      <w:pPr>
        <w:rPr>
          <w:b/>
          <w:u w:val="single"/>
        </w:rPr>
      </w:pPr>
      <w:r w:rsidRPr="0098528C">
        <w:rPr>
          <w:rFonts w:hint="eastAsia"/>
          <w:b/>
          <w:u w:val="single"/>
        </w:rPr>
        <w:t>信号发送</w:t>
      </w:r>
    </w:p>
    <w:p w14:paraId="2442F37D" w14:textId="5E5A2A0A" w:rsidR="00DA0684" w:rsidRPr="0098528C" w:rsidRDefault="00860E5B" w:rsidP="00860E5B">
      <w:r w:rsidRPr="0098528C">
        <w:tab/>
      </w:r>
      <w:r w:rsidR="00DA0684" w:rsidRPr="0098528C">
        <w:rPr>
          <w:rFonts w:hint="eastAsia"/>
        </w:rPr>
        <w:t>娱乐系统支持通过两种方式对空调系统的进行循环模式控制。</w:t>
      </w:r>
    </w:p>
    <w:p w14:paraId="0941FFCE" w14:textId="561603B2" w:rsidR="00860E5B" w:rsidRPr="00D9786C" w:rsidRDefault="00DA0684" w:rsidP="00DA0684">
      <w:pPr>
        <w:ind w:firstLine="420"/>
      </w:pPr>
      <w:r w:rsidRPr="0098528C">
        <w:rPr>
          <w:rFonts w:hint="eastAsia"/>
        </w:rPr>
        <w:t>方式一，</w:t>
      </w:r>
      <w:r w:rsidR="00860E5B" w:rsidRPr="0098528C">
        <w:rPr>
          <w:rFonts w:hint="eastAsia"/>
        </w:rPr>
        <w:t>娱乐系统通过信号</w:t>
      </w:r>
      <w:r w:rsidR="00620310" w:rsidRPr="0098528C">
        <w:rPr>
          <w:b/>
          <w:i/>
        </w:rPr>
        <w:t>INFO Request Recirculation Setting Change</w:t>
      </w:r>
      <w:r w:rsidR="00860E5B" w:rsidRPr="0098528C">
        <w:rPr>
          <w:rFonts w:hint="eastAsia"/>
        </w:rPr>
        <w:t>对进行模式进行调节，</w:t>
      </w:r>
      <w:r w:rsidR="00A90296" w:rsidRPr="0098528C">
        <w:t xml:space="preserve"> </w:t>
      </w:r>
      <w:r w:rsidR="00860E5B" w:rsidRPr="0098528C">
        <w:rPr>
          <w:rFonts w:hint="eastAsia"/>
        </w:rPr>
        <w:t>循环切换的顺序是：</w:t>
      </w:r>
      <w:r w:rsidR="00860E5B" w:rsidRPr="0098528C">
        <w:rPr>
          <w:rFonts w:hint="eastAsia"/>
        </w:rPr>
        <w:t>Fresh</w:t>
      </w:r>
      <w:r w:rsidR="00860E5B" w:rsidRPr="0098528C">
        <w:t xml:space="preserve"> </w:t>
      </w:r>
      <w:r w:rsidR="00860E5B" w:rsidRPr="0098528C">
        <w:rPr>
          <w:rFonts w:hint="eastAsia"/>
        </w:rPr>
        <w:t>Air</w:t>
      </w:r>
      <w:r w:rsidR="00860E5B" w:rsidRPr="0098528C">
        <w:t>(</w:t>
      </w:r>
      <w:r w:rsidR="00860E5B" w:rsidRPr="0098528C">
        <w:rPr>
          <w:rFonts w:hint="eastAsia"/>
        </w:rPr>
        <w:t>外循环</w:t>
      </w:r>
      <w:r w:rsidR="00860E5B" w:rsidRPr="0098528C">
        <w:t xml:space="preserve">) </w:t>
      </w:r>
      <w:r w:rsidR="00860E5B" w:rsidRPr="00D9786C">
        <w:sym w:font="Wingdings" w:char="F0E0"/>
      </w:r>
      <w:r w:rsidR="00860E5B" w:rsidRPr="00D9786C">
        <w:t xml:space="preserve"> Recirc </w:t>
      </w:r>
      <w:r w:rsidR="00860E5B" w:rsidRPr="00D9786C">
        <w:rPr>
          <w:rFonts w:hint="eastAsia"/>
        </w:rPr>
        <w:t>(</w:t>
      </w:r>
      <w:r w:rsidR="00860E5B" w:rsidRPr="00D9786C">
        <w:rPr>
          <w:rFonts w:hint="eastAsia"/>
        </w:rPr>
        <w:t>内循环</w:t>
      </w:r>
      <w:r w:rsidR="00860E5B" w:rsidRPr="00D9786C">
        <w:rPr>
          <w:rFonts w:hint="eastAsia"/>
        </w:rPr>
        <w:t>)</w:t>
      </w:r>
      <w:r w:rsidR="00860E5B" w:rsidRPr="00D9786C">
        <w:sym w:font="Wingdings" w:char="F0E0"/>
      </w:r>
      <w:r w:rsidR="00860E5B" w:rsidRPr="00D9786C">
        <w:t xml:space="preserve"> </w:t>
      </w:r>
      <w:r w:rsidR="0094221E" w:rsidRPr="00D9786C">
        <w:rPr>
          <w:rFonts w:hint="eastAsia"/>
        </w:rPr>
        <w:t>Fresh</w:t>
      </w:r>
      <w:r w:rsidR="0094221E" w:rsidRPr="00D9786C">
        <w:t xml:space="preserve"> </w:t>
      </w:r>
      <w:r w:rsidR="0094221E" w:rsidRPr="00D9786C">
        <w:rPr>
          <w:rFonts w:hint="eastAsia"/>
        </w:rPr>
        <w:t>Air</w:t>
      </w:r>
      <w:r w:rsidR="0094221E" w:rsidRPr="00D9786C">
        <w:t>(</w:t>
      </w:r>
      <w:r w:rsidR="0094221E" w:rsidRPr="00D9786C">
        <w:rPr>
          <w:rFonts w:hint="eastAsia"/>
        </w:rPr>
        <w:t>外循环</w:t>
      </w:r>
      <w:r w:rsidR="0094221E" w:rsidRPr="00D9786C">
        <w:t>)</w:t>
      </w:r>
      <w:r w:rsidR="00860E5B" w:rsidRPr="00D9786C">
        <w:rPr>
          <w:rFonts w:hint="eastAsia"/>
        </w:rPr>
        <w:t>，</w:t>
      </w:r>
      <w:commentRangeStart w:id="100"/>
      <w:r w:rsidR="00860E5B" w:rsidRPr="00D9786C">
        <w:rPr>
          <w:rFonts w:hint="eastAsia"/>
        </w:rPr>
        <w:t>进气的自动循环模式仅在整车的空调自动模式开启的状态下才会开启进气的自动循环模式。</w:t>
      </w:r>
      <w:commentRangeEnd w:id="100"/>
      <w:r w:rsidR="00860E5B" w:rsidRPr="00D9786C">
        <w:rPr>
          <w:rStyle w:val="CommentReference"/>
        </w:rPr>
        <w:commentReference w:id="100"/>
      </w:r>
    </w:p>
    <w:p w14:paraId="738D962E" w14:textId="59FF7CD7" w:rsidR="00DA0684" w:rsidRPr="00D9786C" w:rsidRDefault="00DA0684" w:rsidP="00860E5B">
      <w:r w:rsidRPr="00D9786C">
        <w:tab/>
      </w:r>
      <w:r w:rsidRPr="00D9786C">
        <w:rPr>
          <w:rFonts w:hint="eastAsia"/>
        </w:rPr>
        <w:t>方式二，娱乐系统通过信号</w:t>
      </w:r>
      <w:r w:rsidR="00E27CEA" w:rsidRPr="00BE5023">
        <w:rPr>
          <w:b/>
          <w:i/>
        </w:rPr>
        <w:t>INFO Request Recirculation Setting</w:t>
      </w:r>
      <w:r w:rsidRPr="00D9786C">
        <w:rPr>
          <w:rFonts w:hint="eastAsia"/>
        </w:rPr>
        <w:t>对空调的循环模式进行控制，信号对应的枚举值的含义如下：</w:t>
      </w:r>
    </w:p>
    <w:p w14:paraId="7E50DDC4" w14:textId="68E71373" w:rsidR="00DA0684" w:rsidRPr="00D9786C" w:rsidRDefault="00DA0684" w:rsidP="000119FF">
      <w:pPr>
        <w:pStyle w:val="ListParagraph"/>
        <w:numPr>
          <w:ilvl w:val="0"/>
          <w:numId w:val="84"/>
        </w:numPr>
        <w:ind w:firstLineChars="0"/>
      </w:pPr>
      <w:r w:rsidRPr="00D9786C">
        <w:rPr>
          <w:rFonts w:hint="eastAsia"/>
        </w:rPr>
        <w:t>默认发送值是</w:t>
      </w:r>
      <w:r w:rsidRPr="00D9786C">
        <w:rPr>
          <w:rFonts w:hint="eastAsia"/>
        </w:rPr>
        <w:t>$0 = NO Action</w:t>
      </w:r>
      <w:r w:rsidRPr="00D9786C">
        <w:rPr>
          <w:rFonts w:hint="eastAsia"/>
        </w:rPr>
        <w:t>，表示没有控制请求；</w:t>
      </w:r>
    </w:p>
    <w:p w14:paraId="03E20C21" w14:textId="7F0A4F6D" w:rsidR="00DA0684" w:rsidRPr="0098528C" w:rsidRDefault="00DA0684" w:rsidP="000119FF">
      <w:pPr>
        <w:pStyle w:val="ListParagraph"/>
        <w:numPr>
          <w:ilvl w:val="0"/>
          <w:numId w:val="84"/>
        </w:numPr>
        <w:ind w:firstLineChars="0"/>
      </w:pPr>
      <w:r w:rsidRPr="0098528C">
        <w:rPr>
          <w:rFonts w:hint="eastAsia"/>
        </w:rPr>
        <w:t>当请求调整为外循环时，发送信号值</w:t>
      </w:r>
      <w:r w:rsidRPr="0098528C">
        <w:rPr>
          <w:rFonts w:hint="eastAsia"/>
        </w:rPr>
        <w:t>$1 = FreshAir</w:t>
      </w:r>
      <w:r w:rsidRPr="0098528C">
        <w:rPr>
          <w:rFonts w:hint="eastAsia"/>
        </w:rPr>
        <w:t>；</w:t>
      </w:r>
    </w:p>
    <w:p w14:paraId="41AF3FDC" w14:textId="0FCADAF8" w:rsidR="009337C8" w:rsidRPr="0098528C" w:rsidRDefault="00DA0684" w:rsidP="000119FF">
      <w:pPr>
        <w:pStyle w:val="ListParagraph"/>
        <w:numPr>
          <w:ilvl w:val="0"/>
          <w:numId w:val="84"/>
        </w:numPr>
        <w:ind w:firstLineChars="0"/>
      </w:pPr>
      <w:r w:rsidRPr="0098528C">
        <w:rPr>
          <w:rFonts w:hint="eastAsia"/>
        </w:rPr>
        <w:t>当请求调整为内循环时，发送信号值</w:t>
      </w:r>
      <w:r w:rsidRPr="0098528C">
        <w:rPr>
          <w:rFonts w:hint="eastAsia"/>
        </w:rPr>
        <w:t>$2 = Recirc</w:t>
      </w:r>
      <w:r w:rsidRPr="0098528C">
        <w:rPr>
          <w:rFonts w:hint="eastAsia"/>
        </w:rPr>
        <w:t>；</w:t>
      </w:r>
    </w:p>
    <w:p w14:paraId="743F072D" w14:textId="77777777" w:rsidR="00DA0684" w:rsidRPr="0098528C" w:rsidRDefault="00DA0684" w:rsidP="00DA0684">
      <w:pPr>
        <w:ind w:left="420"/>
      </w:pPr>
    </w:p>
    <w:p w14:paraId="0B8E73E8" w14:textId="77777777" w:rsidR="009337C8" w:rsidRPr="0098528C" w:rsidRDefault="009337C8" w:rsidP="009337C8">
      <w:r w:rsidRPr="0098528C">
        <w:t>Update Time: 10ms</w:t>
      </w:r>
    </w:p>
    <w:p w14:paraId="730145F3" w14:textId="77777777" w:rsidR="009337C8" w:rsidRPr="0098528C" w:rsidRDefault="009337C8" w:rsidP="009337C8">
      <w:r w:rsidRPr="0098528C">
        <w:t xml:space="preserve">Periodic Interval: </w:t>
      </w:r>
      <w:r w:rsidRPr="0098528C">
        <w:rPr>
          <w:rFonts w:hint="eastAsia"/>
        </w:rPr>
        <w:t>10</w:t>
      </w:r>
      <w:r w:rsidRPr="0098528C">
        <w:t>0</w:t>
      </w:r>
      <w:r w:rsidRPr="0098528C">
        <w:rPr>
          <w:rFonts w:hint="eastAsia"/>
        </w:rPr>
        <w:t>0</w:t>
      </w:r>
      <w:r w:rsidRPr="0098528C">
        <w:t>ms</w:t>
      </w:r>
    </w:p>
    <w:p w14:paraId="7A506FF6" w14:textId="7AE41ECF" w:rsidR="009337C8" w:rsidRPr="0098528C" w:rsidRDefault="009337C8" w:rsidP="00860E5B"/>
    <w:p w14:paraId="56AF2F5C" w14:textId="77777777" w:rsidR="00860E5B" w:rsidRPr="0098528C" w:rsidRDefault="00860E5B" w:rsidP="00860E5B">
      <w:pPr>
        <w:rPr>
          <w:b/>
          <w:u w:val="single"/>
        </w:rPr>
      </w:pPr>
      <w:r w:rsidRPr="0098528C">
        <w:rPr>
          <w:rFonts w:hint="eastAsia"/>
          <w:b/>
          <w:u w:val="single"/>
        </w:rPr>
        <w:t>信号接收</w:t>
      </w:r>
    </w:p>
    <w:p w14:paraId="19B8C3C0" w14:textId="77777777" w:rsidR="00860E5B" w:rsidRPr="0098528C" w:rsidRDefault="00860E5B" w:rsidP="00860E5B">
      <w:r w:rsidRPr="0098528C">
        <w:tab/>
      </w:r>
      <w:r w:rsidRPr="0098528C">
        <w:rPr>
          <w:rFonts w:hint="eastAsia"/>
        </w:rPr>
        <w:t>娱乐系统通过接收信号</w:t>
      </w:r>
      <w:bookmarkStart w:id="101" w:name="OLE_LINK50"/>
      <w:bookmarkStart w:id="102" w:name="OLE_LINK51"/>
      <w:r w:rsidRPr="0098528C">
        <w:rPr>
          <w:b/>
          <w:i/>
        </w:rPr>
        <w:t xml:space="preserve">Indication </w:t>
      </w:r>
      <w:bookmarkStart w:id="103" w:name="OLE_LINK38"/>
      <w:r w:rsidRPr="0098528C">
        <w:rPr>
          <w:b/>
          <w:i/>
        </w:rPr>
        <w:t>Recirculation Setting</w:t>
      </w:r>
      <w:bookmarkEnd w:id="101"/>
      <w:bookmarkEnd w:id="102"/>
      <w:bookmarkEnd w:id="103"/>
      <w:r w:rsidRPr="0098528C">
        <w:rPr>
          <w:rFonts w:hint="eastAsia"/>
        </w:rPr>
        <w:t>，获取进气循环的工作状态，信号枚举值对应的含义如下：</w:t>
      </w:r>
    </w:p>
    <w:p w14:paraId="603A62BB" w14:textId="1EE4729E" w:rsidR="00860E5B" w:rsidRPr="0098528C" w:rsidRDefault="00860E5B" w:rsidP="000119FF">
      <w:pPr>
        <w:pStyle w:val="ListParagraph"/>
        <w:numPr>
          <w:ilvl w:val="0"/>
          <w:numId w:val="78"/>
        </w:numPr>
        <w:ind w:firstLineChars="0"/>
      </w:pPr>
      <w:r w:rsidRPr="0098528C">
        <w:rPr>
          <w:rFonts w:hint="eastAsia"/>
        </w:rPr>
        <w:t>当空调关闭的时候，信号值为</w:t>
      </w:r>
      <w:r w:rsidRPr="0098528C">
        <w:rPr>
          <w:rFonts w:hint="eastAsia"/>
        </w:rPr>
        <w:t xml:space="preserve"> $0</w:t>
      </w:r>
      <w:r w:rsidRPr="0098528C">
        <w:t xml:space="preserve"> </w:t>
      </w:r>
      <w:r w:rsidRPr="0098528C">
        <w:rPr>
          <w:rFonts w:hint="eastAsia"/>
        </w:rPr>
        <w:t>= Off</w:t>
      </w:r>
      <w:r w:rsidRPr="0098528C">
        <w:rPr>
          <w:rFonts w:hint="eastAsia"/>
        </w:rPr>
        <w:t>；</w:t>
      </w:r>
    </w:p>
    <w:p w14:paraId="3AEA92CD" w14:textId="25B35332" w:rsidR="00860E5B" w:rsidRPr="0098528C" w:rsidRDefault="00860E5B" w:rsidP="000119FF">
      <w:pPr>
        <w:pStyle w:val="ListParagraph"/>
        <w:numPr>
          <w:ilvl w:val="0"/>
          <w:numId w:val="78"/>
        </w:numPr>
        <w:ind w:firstLineChars="0"/>
      </w:pPr>
      <w:r w:rsidRPr="0098528C">
        <w:rPr>
          <w:rFonts w:hint="eastAsia"/>
        </w:rPr>
        <w:t>当空调开启，且进气模式为外循环时，信号值为</w:t>
      </w:r>
      <w:r w:rsidRPr="0098528C">
        <w:rPr>
          <w:rFonts w:hint="eastAsia"/>
        </w:rPr>
        <w:t xml:space="preserve"> $1 = Fresh Air</w:t>
      </w:r>
      <w:r w:rsidRPr="0098528C">
        <w:rPr>
          <w:rFonts w:hint="eastAsia"/>
        </w:rPr>
        <w:t>；</w:t>
      </w:r>
    </w:p>
    <w:p w14:paraId="540E8768" w14:textId="77777777" w:rsidR="00860E5B" w:rsidRPr="0098528C" w:rsidRDefault="00860E5B" w:rsidP="000119FF">
      <w:pPr>
        <w:pStyle w:val="ListParagraph"/>
        <w:numPr>
          <w:ilvl w:val="0"/>
          <w:numId w:val="78"/>
        </w:numPr>
        <w:ind w:firstLineChars="0"/>
      </w:pPr>
      <w:r w:rsidRPr="0098528C">
        <w:rPr>
          <w:rFonts w:hint="eastAsia"/>
        </w:rPr>
        <w:t>当空调开启，且进气模式为内循环时，信号值为</w:t>
      </w:r>
      <w:r w:rsidRPr="0098528C">
        <w:rPr>
          <w:rFonts w:hint="eastAsia"/>
        </w:rPr>
        <w:t xml:space="preserve"> $2 = Recire</w:t>
      </w:r>
      <w:r w:rsidRPr="0098528C">
        <w:rPr>
          <w:rFonts w:hint="eastAsia"/>
        </w:rPr>
        <w:t>；</w:t>
      </w:r>
    </w:p>
    <w:p w14:paraId="1FA6F032" w14:textId="77777777" w:rsidR="00860E5B" w:rsidRPr="0098528C" w:rsidRDefault="00860E5B" w:rsidP="00860E5B">
      <w:pPr>
        <w:ind w:left="420"/>
      </w:pPr>
    </w:p>
    <w:p w14:paraId="54B84C54" w14:textId="77777777" w:rsidR="009337C8" w:rsidRPr="0098528C" w:rsidRDefault="009337C8" w:rsidP="009337C8">
      <w:r w:rsidRPr="0098528C">
        <w:t>Update Time: 10ms</w:t>
      </w:r>
    </w:p>
    <w:p w14:paraId="3D550BFB" w14:textId="77777777" w:rsidR="009337C8" w:rsidRPr="0098528C" w:rsidRDefault="009337C8" w:rsidP="009337C8">
      <w:r w:rsidRPr="0098528C">
        <w:t xml:space="preserve">Periodic Interval: </w:t>
      </w:r>
      <w:r w:rsidRPr="0098528C">
        <w:rPr>
          <w:rFonts w:hint="eastAsia"/>
        </w:rPr>
        <w:t>10</w:t>
      </w:r>
      <w:r w:rsidRPr="0098528C">
        <w:t>0</w:t>
      </w:r>
      <w:r w:rsidRPr="0098528C">
        <w:rPr>
          <w:rFonts w:hint="eastAsia"/>
        </w:rPr>
        <w:t>0</w:t>
      </w:r>
      <w:r w:rsidRPr="0098528C">
        <w:t>ms</w:t>
      </w:r>
    </w:p>
    <w:p w14:paraId="02B97162" w14:textId="77777777" w:rsidR="009337C8" w:rsidRPr="0098528C" w:rsidRDefault="009337C8" w:rsidP="009337C8">
      <w:r w:rsidRPr="0098528C">
        <w:t>Alive Rolling Count (ARC) required: No</w:t>
      </w:r>
    </w:p>
    <w:p w14:paraId="1F3F5DDF" w14:textId="77777777" w:rsidR="009337C8" w:rsidRPr="0098528C" w:rsidRDefault="009337C8" w:rsidP="009337C8">
      <w:r w:rsidRPr="0098528C">
        <w:t>Protection Value/Checksum (PV) required: No</w:t>
      </w:r>
    </w:p>
    <w:p w14:paraId="178FE140" w14:textId="4EDA1D5C" w:rsidR="00860E5B" w:rsidRPr="0098528C" w:rsidRDefault="00860E5B" w:rsidP="00680899"/>
    <w:p w14:paraId="66671DB3" w14:textId="77777777" w:rsidR="00EE5F2A" w:rsidRPr="0098528C" w:rsidRDefault="00EE5F2A" w:rsidP="00EE5F2A">
      <w:pPr>
        <w:ind w:firstLine="420"/>
      </w:pPr>
      <w:commentRangeStart w:id="104"/>
      <w:r w:rsidRPr="0098528C">
        <w:rPr>
          <w:rFonts w:hint="eastAsia"/>
        </w:rPr>
        <w:t>车辆的空调系统，支持用户通过设置（参考</w:t>
      </w:r>
      <w:r w:rsidRPr="0098528C">
        <w:t>PIS-2051 Customization Setting</w:t>
      </w:r>
      <w:r w:rsidRPr="0098528C">
        <w:rPr>
          <w:rFonts w:hint="eastAsia"/>
        </w:rPr>
        <w:t>）</w:t>
      </w:r>
      <w:commentRangeEnd w:id="104"/>
      <w:r w:rsidRPr="00D9786C">
        <w:rPr>
          <w:rStyle w:val="CommentReference"/>
        </w:rPr>
        <w:commentReference w:id="104"/>
      </w:r>
      <w:r w:rsidRPr="00D9786C">
        <w:rPr>
          <w:rFonts w:hint="eastAsia"/>
        </w:rPr>
        <w:t>开启自动空气净化功能。可以在空气质量不佳的情况下，自动切换进气模式为内循环，当娱乐系统收到信号</w:t>
      </w:r>
      <w:r w:rsidRPr="00D9786C">
        <w:rPr>
          <w:b/>
          <w:i/>
        </w:rPr>
        <w:t>Indication Air Quality System Taking Recirc Action Message</w:t>
      </w:r>
      <w:r w:rsidRPr="00D9786C">
        <w:rPr>
          <w:rFonts w:hint="eastAsia"/>
        </w:rPr>
        <w:t xml:space="preserve"> =</w:t>
      </w:r>
      <w:r w:rsidRPr="00D9786C">
        <w:t xml:space="preserve"> $1 TURE</w:t>
      </w:r>
      <w:r w:rsidRPr="00D9786C">
        <w:rPr>
          <w:rFonts w:hint="eastAsia"/>
        </w:rPr>
        <w:t>时，表示由于空气质量不佳，空调系统将进气模式切换为内循环，娱乐系统需要提示用户。</w:t>
      </w:r>
    </w:p>
    <w:p w14:paraId="1CEB4C59" w14:textId="77777777" w:rsidR="00EE5F2A" w:rsidRPr="0098528C" w:rsidRDefault="00EE5F2A" w:rsidP="00EE5F2A">
      <w:pPr>
        <w:ind w:firstLine="420"/>
      </w:pPr>
    </w:p>
    <w:p w14:paraId="09DCB087" w14:textId="77777777" w:rsidR="00EE5F2A" w:rsidRPr="0098528C" w:rsidRDefault="00EE5F2A" w:rsidP="00EE5F2A">
      <w:pPr>
        <w:ind w:firstLine="420"/>
      </w:pPr>
      <w:commentRangeStart w:id="105"/>
      <w:r w:rsidRPr="0098528C">
        <w:rPr>
          <w:rFonts w:hint="eastAsia"/>
        </w:rPr>
        <w:t>用户可以通过设置（参考</w:t>
      </w:r>
      <w:r w:rsidRPr="0098528C">
        <w:t>PIS-2051 Customization Setting</w:t>
      </w:r>
      <w:r w:rsidRPr="0098528C">
        <w:rPr>
          <w:rFonts w:hint="eastAsia"/>
        </w:rPr>
        <w:t>）开启自动除雾功能</w:t>
      </w:r>
      <w:commentRangeEnd w:id="105"/>
      <w:r w:rsidRPr="00D9786C">
        <w:rPr>
          <w:rStyle w:val="CommentReference"/>
        </w:rPr>
        <w:commentReference w:id="105"/>
      </w:r>
      <w:r w:rsidRPr="00D9786C">
        <w:rPr>
          <w:rFonts w:hint="eastAsia"/>
        </w:rPr>
        <w:t>，开启</w:t>
      </w:r>
      <w:r w:rsidRPr="00D9786C">
        <w:rPr>
          <w:rFonts w:hint="eastAsia"/>
        </w:rPr>
        <w:t>Fog</w:t>
      </w:r>
      <w:r w:rsidRPr="00D9786C">
        <w:t xml:space="preserve"> Protection</w:t>
      </w:r>
      <w:r w:rsidRPr="00D9786C">
        <w:rPr>
          <w:rFonts w:hint="eastAsia"/>
        </w:rPr>
        <w:t>时，空调系统会将进气模式调整为</w:t>
      </w:r>
      <w:r w:rsidRPr="00D9786C">
        <w:rPr>
          <w:rFonts w:hint="eastAsia"/>
        </w:rPr>
        <w:t>OSA</w:t>
      </w:r>
      <w:r w:rsidRPr="00D9786C">
        <w:rPr>
          <w:rFonts w:hint="eastAsia"/>
        </w:rPr>
        <w:t>模式，当娱乐系统收到信号</w:t>
      </w:r>
      <w:r w:rsidRPr="00D9786C">
        <w:rPr>
          <w:b/>
          <w:i/>
        </w:rPr>
        <w:t>Indication Fog Protection Taking Fresh Air Action Message</w:t>
      </w:r>
      <w:r w:rsidRPr="0098528C">
        <w:t xml:space="preserve"> </w:t>
      </w:r>
      <w:r w:rsidRPr="0098528C">
        <w:rPr>
          <w:rFonts w:hint="eastAsia"/>
        </w:rPr>
        <w:t>=</w:t>
      </w:r>
      <w:r w:rsidRPr="0098528C">
        <w:t xml:space="preserve"> $1 TRUE</w:t>
      </w:r>
      <w:r w:rsidRPr="0098528C">
        <w:rPr>
          <w:rFonts w:hint="eastAsia"/>
        </w:rPr>
        <w:t>时，表示空调系统由于</w:t>
      </w:r>
      <w:r w:rsidRPr="0098528C">
        <w:rPr>
          <w:rFonts w:hint="eastAsia"/>
        </w:rPr>
        <w:t>Fog Protection</w:t>
      </w:r>
      <w:r w:rsidRPr="0098528C">
        <w:rPr>
          <w:rFonts w:hint="eastAsia"/>
        </w:rPr>
        <w:t>开启将进气模式调整为</w:t>
      </w:r>
      <w:r w:rsidRPr="0098528C">
        <w:rPr>
          <w:rFonts w:hint="eastAsia"/>
        </w:rPr>
        <w:t>OSA</w:t>
      </w:r>
      <w:r w:rsidRPr="0098528C">
        <w:rPr>
          <w:rFonts w:hint="eastAsia"/>
        </w:rPr>
        <w:t>模式。</w:t>
      </w:r>
      <w:r w:rsidRPr="0098528C">
        <w:rPr>
          <w:rFonts w:hint="eastAsia"/>
        </w:rPr>
        <w:t>CLEA</w:t>
      </w:r>
      <w:r w:rsidRPr="0098528C">
        <w:rPr>
          <w:rFonts w:hint="eastAsia"/>
        </w:rPr>
        <w:t>车型在空调系统开启的状态下，才会开启自动除雾功能，当自动除雾功能处于工作状态时，空调控制模块会发送信号</w:t>
      </w:r>
      <w:r w:rsidRPr="0098528C">
        <w:rPr>
          <w:b/>
          <w:i/>
        </w:rPr>
        <w:t>Indication Fog Protection Taking Fresh Air Action Message</w:t>
      </w:r>
      <w:r w:rsidRPr="0098528C">
        <w:t xml:space="preserve"> </w:t>
      </w:r>
      <w:r w:rsidRPr="0098528C">
        <w:rPr>
          <w:rFonts w:hint="eastAsia"/>
        </w:rPr>
        <w:t>=</w:t>
      </w:r>
      <w:r w:rsidRPr="0098528C">
        <w:t xml:space="preserve"> $1 TRUE</w:t>
      </w:r>
      <w:r w:rsidRPr="0098528C">
        <w:rPr>
          <w:rFonts w:hint="eastAsia"/>
        </w:rPr>
        <w:t>。娱乐系统基于这个信号提示用户当前自动除雾功能正处于工作状态。</w:t>
      </w:r>
    </w:p>
    <w:p w14:paraId="726CD560" w14:textId="77777777" w:rsidR="00EE5F2A" w:rsidRPr="0098528C" w:rsidRDefault="00EE5F2A" w:rsidP="00EE5F2A">
      <w:pPr>
        <w:ind w:firstLine="420"/>
      </w:pPr>
    </w:p>
    <w:p w14:paraId="5442B5C4" w14:textId="77777777" w:rsidR="00EE5F2A" w:rsidRPr="0098528C" w:rsidRDefault="00EE5F2A" w:rsidP="00EE5F2A">
      <w:r w:rsidRPr="0098528C">
        <w:tab/>
      </w:r>
      <w:r w:rsidRPr="0098528C">
        <w:rPr>
          <w:rFonts w:hint="eastAsia"/>
        </w:rPr>
        <w:t>【信号预留，没有对应功能】，当车辆处于</w:t>
      </w:r>
      <w:r w:rsidRPr="0098528C">
        <w:rPr>
          <w:rFonts w:hint="eastAsia"/>
        </w:rPr>
        <w:t>Low</w:t>
      </w:r>
      <w:r w:rsidRPr="0098528C">
        <w:t xml:space="preserve"> </w:t>
      </w:r>
      <w:r w:rsidRPr="0098528C">
        <w:rPr>
          <w:rFonts w:hint="eastAsia"/>
        </w:rPr>
        <w:t>Speed</w:t>
      </w:r>
      <w:r w:rsidRPr="0098528C">
        <w:t xml:space="preserve"> Pollution</w:t>
      </w:r>
      <w:r w:rsidRPr="0098528C">
        <w:rPr>
          <w:rFonts w:hint="eastAsia"/>
        </w:rPr>
        <w:t>状态时，空调系统会激活</w:t>
      </w:r>
      <w:r w:rsidRPr="0098528C">
        <w:rPr>
          <w:rFonts w:hint="eastAsia"/>
        </w:rPr>
        <w:t>Low</w:t>
      </w:r>
      <w:r w:rsidRPr="0098528C">
        <w:t xml:space="preserve"> </w:t>
      </w:r>
      <w:r w:rsidRPr="0098528C">
        <w:rPr>
          <w:rFonts w:hint="eastAsia"/>
        </w:rPr>
        <w:t>Speed</w:t>
      </w:r>
      <w:r w:rsidRPr="0098528C">
        <w:t xml:space="preserve"> </w:t>
      </w:r>
      <w:r w:rsidRPr="0098528C">
        <w:rPr>
          <w:rFonts w:hint="eastAsia"/>
        </w:rPr>
        <w:lastRenderedPageBreak/>
        <w:t>Pollution</w:t>
      </w:r>
      <w:r w:rsidRPr="0098528C">
        <w:t xml:space="preserve"> </w:t>
      </w:r>
      <w:r w:rsidRPr="0098528C">
        <w:rPr>
          <w:rFonts w:hint="eastAsia"/>
        </w:rPr>
        <w:t>Protection</w:t>
      </w:r>
      <w:r w:rsidRPr="0098528C">
        <w:rPr>
          <w:rFonts w:hint="eastAsia"/>
        </w:rPr>
        <w:t>，会将进气模式调整为内循环。当娱乐系统收到信号</w:t>
      </w:r>
      <w:r w:rsidRPr="0098528C">
        <w:rPr>
          <w:b/>
          <w:i/>
        </w:rPr>
        <w:t>Indication Low Speed Pollution Taking Recirc Action Meassage</w:t>
      </w:r>
      <w:r w:rsidRPr="0098528C">
        <w:rPr>
          <w:rFonts w:hint="eastAsia"/>
        </w:rPr>
        <w:t xml:space="preserve"> =</w:t>
      </w:r>
      <w:r w:rsidRPr="0098528C">
        <w:t xml:space="preserve"> $1 TRUE</w:t>
      </w:r>
      <w:r w:rsidRPr="0098528C">
        <w:rPr>
          <w:rFonts w:hint="eastAsia"/>
        </w:rPr>
        <w:t>时，就表示由于车辆处于</w:t>
      </w:r>
      <w:r w:rsidRPr="0098528C">
        <w:rPr>
          <w:rFonts w:hint="eastAsia"/>
        </w:rPr>
        <w:t>Low</w:t>
      </w:r>
      <w:r w:rsidRPr="0098528C">
        <w:t xml:space="preserve"> </w:t>
      </w:r>
      <w:r w:rsidRPr="0098528C">
        <w:rPr>
          <w:rFonts w:hint="eastAsia"/>
        </w:rPr>
        <w:t>Speed</w:t>
      </w:r>
      <w:r w:rsidRPr="0098528C">
        <w:t xml:space="preserve"> Pollution</w:t>
      </w:r>
      <w:r w:rsidRPr="0098528C">
        <w:rPr>
          <w:rFonts w:hint="eastAsia"/>
        </w:rPr>
        <w:t>，空调将进气模式调整为了内循环。</w:t>
      </w:r>
    </w:p>
    <w:p w14:paraId="182CD4DE" w14:textId="77777777" w:rsidR="00EE5F2A" w:rsidRPr="0098528C" w:rsidRDefault="00EE5F2A" w:rsidP="00680899"/>
    <w:p w14:paraId="39DBACD8" w14:textId="6AF54624" w:rsidR="00DA3C7A" w:rsidRPr="0098528C" w:rsidRDefault="0096289A" w:rsidP="00E25A18">
      <w:pPr>
        <w:pStyle w:val="Heading3"/>
      </w:pPr>
      <w:bookmarkStart w:id="106" w:name="_Toc58413266"/>
      <w:r w:rsidRPr="0098528C">
        <w:rPr>
          <w:rFonts w:hint="eastAsia"/>
        </w:rPr>
        <w:t>开关</w:t>
      </w:r>
      <w:r w:rsidR="006742A3" w:rsidRPr="0098528C">
        <w:rPr>
          <w:rFonts w:hint="eastAsia"/>
        </w:rPr>
        <w:t>状态</w:t>
      </w:r>
      <w:r w:rsidR="00E73BC7" w:rsidRPr="0098528C">
        <w:rPr>
          <w:rFonts w:hint="eastAsia"/>
        </w:rPr>
        <w:t>(</w:t>
      </w:r>
      <w:r w:rsidR="00BB285B" w:rsidRPr="0098528C">
        <w:rPr>
          <w:rFonts w:hint="eastAsia"/>
        </w:rPr>
        <w:t>On/Off</w:t>
      </w:r>
      <w:r w:rsidR="00E73BC7" w:rsidRPr="0098528C">
        <w:rPr>
          <w:rFonts w:hint="eastAsia"/>
        </w:rPr>
        <w:t>)</w:t>
      </w:r>
      <w:bookmarkEnd w:id="106"/>
    </w:p>
    <w:p w14:paraId="2C6926AB" w14:textId="77777777" w:rsidR="00B2484E" w:rsidRPr="0098528C" w:rsidRDefault="00B2484E" w:rsidP="00C93DE2">
      <w:pPr>
        <w:ind w:firstLine="420"/>
      </w:pPr>
      <w:r w:rsidRPr="0098528C">
        <w:t>空调开关状态适用于前排空调和后排空调。</w:t>
      </w:r>
    </w:p>
    <w:p w14:paraId="58FD3095" w14:textId="77777777" w:rsidR="00B2484E" w:rsidRPr="0098528C" w:rsidRDefault="00B2484E" w:rsidP="00C93DE2">
      <w:pPr>
        <w:ind w:firstLine="420"/>
      </w:pPr>
      <w:r w:rsidRPr="0098528C">
        <w:t>On/Off shall be applicable to front-row air condition</w:t>
      </w:r>
      <w:r w:rsidRPr="0098528C">
        <w:rPr>
          <w:rFonts w:hint="eastAsia"/>
        </w:rPr>
        <w:t>ing</w:t>
      </w:r>
      <w:r w:rsidRPr="0098528C">
        <w:t xml:space="preserve"> and </w:t>
      </w:r>
      <w:r w:rsidRPr="0098528C">
        <w:rPr>
          <w:rFonts w:hint="eastAsia"/>
        </w:rPr>
        <w:t>rear</w:t>
      </w:r>
      <w:r w:rsidRPr="0098528C">
        <w:t>-row air condition</w:t>
      </w:r>
      <w:r w:rsidRPr="0098528C">
        <w:rPr>
          <w:rFonts w:hint="eastAsia"/>
        </w:rPr>
        <w:t>ing</w:t>
      </w:r>
      <w:r w:rsidRPr="0098528C">
        <w:t>.</w:t>
      </w:r>
    </w:p>
    <w:p w14:paraId="043DA265" w14:textId="77777777" w:rsidR="00B2484E" w:rsidRPr="0098528C" w:rsidRDefault="00B2484E" w:rsidP="00C93DE2">
      <w:pPr>
        <w:ind w:firstLine="420"/>
      </w:pPr>
      <w:r w:rsidRPr="0098528C">
        <w:t>空调开关状态是指当前空调的开关状态，包括开启和关闭。对于前后排空调而言，其开关状态相互独立。</w:t>
      </w:r>
    </w:p>
    <w:p w14:paraId="4B8B9D23" w14:textId="77777777" w:rsidR="00B2484E" w:rsidRPr="0098528C" w:rsidRDefault="00B2484E" w:rsidP="00C93DE2">
      <w:pPr>
        <w:ind w:firstLine="420"/>
      </w:pPr>
      <w:r w:rsidRPr="0098528C">
        <w:t>On/Off status refers to the current switch status of the air condition</w:t>
      </w:r>
      <w:r w:rsidRPr="0098528C">
        <w:rPr>
          <w:rFonts w:hint="eastAsia"/>
        </w:rPr>
        <w:t>ing</w:t>
      </w:r>
      <w:r w:rsidRPr="0098528C">
        <w:t xml:space="preserve">, including on and off. The On/Off status of the front and </w:t>
      </w:r>
      <w:r w:rsidRPr="0098528C">
        <w:rPr>
          <w:rFonts w:hint="eastAsia"/>
        </w:rPr>
        <w:t>rear</w:t>
      </w:r>
      <w:r w:rsidRPr="0098528C">
        <w:t>-row air condition</w:t>
      </w:r>
      <w:r w:rsidRPr="0098528C">
        <w:rPr>
          <w:rFonts w:hint="eastAsia"/>
        </w:rPr>
        <w:t>ing</w:t>
      </w:r>
      <w:r w:rsidRPr="0098528C">
        <w:t xml:space="preserve"> are independent of each other.</w:t>
      </w:r>
    </w:p>
    <w:p w14:paraId="46181424" w14:textId="06CBABBC" w:rsidR="00B2484E" w:rsidRPr="00D9786C" w:rsidRDefault="00B2484E" w:rsidP="00C93DE2">
      <w:pPr>
        <w:ind w:firstLine="420"/>
      </w:pPr>
      <w:r w:rsidRPr="0098528C">
        <w:t>如果空调开关为关闭状态，则该空调停止工作。</w:t>
      </w:r>
      <w:commentRangeStart w:id="107"/>
      <w:commentRangeStart w:id="108"/>
      <w:commentRangeStart w:id="109"/>
      <w:r w:rsidRPr="0098528C">
        <w:t>在此状态下，</w:t>
      </w:r>
      <w:r w:rsidR="00607F88" w:rsidRPr="0098528C">
        <w:rPr>
          <w:rFonts w:hint="eastAsia"/>
        </w:rPr>
        <w:t>空调还会响应内外循环控制，</w:t>
      </w:r>
      <w:r w:rsidR="00607F88" w:rsidRPr="0098528C">
        <w:rPr>
          <w:rFonts w:hint="eastAsia"/>
        </w:rPr>
        <w:t>A/C</w:t>
      </w:r>
      <w:r w:rsidR="00607F88" w:rsidRPr="0098528C">
        <w:rPr>
          <w:rFonts w:hint="eastAsia"/>
        </w:rPr>
        <w:t>和加热模式控制</w:t>
      </w:r>
      <w:r w:rsidRPr="0098528C">
        <w:t>。</w:t>
      </w:r>
      <w:commentRangeEnd w:id="107"/>
      <w:r w:rsidR="00592163" w:rsidRPr="00D9786C">
        <w:rPr>
          <w:rStyle w:val="CommentReference"/>
        </w:rPr>
        <w:commentReference w:id="107"/>
      </w:r>
      <w:commentRangeEnd w:id="108"/>
      <w:r w:rsidR="00542545" w:rsidRPr="00D9786C">
        <w:rPr>
          <w:rStyle w:val="CommentReference"/>
        </w:rPr>
        <w:commentReference w:id="108"/>
      </w:r>
      <w:commentRangeEnd w:id="109"/>
      <w:r w:rsidR="00607F88" w:rsidRPr="00D9786C">
        <w:rPr>
          <w:rStyle w:val="CommentReference"/>
        </w:rPr>
        <w:commentReference w:id="109"/>
      </w:r>
    </w:p>
    <w:p w14:paraId="24C98D69" w14:textId="7CA3FCC3" w:rsidR="00B2484E" w:rsidRPr="0098528C" w:rsidRDefault="00B2484E" w:rsidP="00C93DE2">
      <w:pPr>
        <w:ind w:firstLine="420"/>
      </w:pPr>
      <w:r w:rsidRPr="00D9786C">
        <w:t>If the air condition</w:t>
      </w:r>
      <w:r w:rsidRPr="00D9786C">
        <w:rPr>
          <w:rFonts w:hint="eastAsia"/>
        </w:rPr>
        <w:t>ing switch</w:t>
      </w:r>
      <w:r w:rsidRPr="00D9786C">
        <w:t xml:space="preserve"> is OFF, the air conditioner shall stop working. Under this status</w:t>
      </w:r>
      <w:r w:rsidR="00CC7996" w:rsidRPr="0098528C">
        <w:t xml:space="preserve">, </w:t>
      </w:r>
      <w:r w:rsidR="00607F88" w:rsidRPr="0098528C">
        <w:rPr>
          <w:rFonts w:hint="eastAsia"/>
        </w:rPr>
        <w:t>HVAC</w:t>
      </w:r>
      <w:r w:rsidR="00607F88" w:rsidRPr="0098528C">
        <w:t xml:space="preserve"> still can response to Air Inle</w:t>
      </w:r>
      <w:r w:rsidR="00ED2A90">
        <w:t>t, A/C and heat control request</w:t>
      </w:r>
      <w:r w:rsidRPr="0098528C">
        <w:t>.</w:t>
      </w:r>
    </w:p>
    <w:p w14:paraId="6342B0EF" w14:textId="77777777" w:rsidR="00B2484E" w:rsidRPr="0098528C" w:rsidRDefault="00B2484E" w:rsidP="00C93DE2">
      <w:pPr>
        <w:ind w:firstLine="420"/>
      </w:pPr>
      <w:r w:rsidRPr="0098528C">
        <w:t>非车辆启动状态下，空调功能不可用。</w:t>
      </w:r>
    </w:p>
    <w:p w14:paraId="6251E765" w14:textId="3DF99BA0" w:rsidR="00415142" w:rsidRPr="0098528C" w:rsidRDefault="00B2484E" w:rsidP="00C93DE2">
      <w:pPr>
        <w:ind w:firstLine="420"/>
      </w:pPr>
      <w:r w:rsidRPr="0098528C">
        <w:t>The air conditioning function shall be not available when the vehicle is not started.</w:t>
      </w:r>
    </w:p>
    <w:p w14:paraId="2BD417CD" w14:textId="214B2DBC" w:rsidR="000374E6" w:rsidRPr="0098528C" w:rsidRDefault="000374E6" w:rsidP="00C93DE2">
      <w:pPr>
        <w:ind w:firstLine="420"/>
      </w:pPr>
      <w:r w:rsidRPr="0098528C">
        <w:rPr>
          <w:rFonts w:hint="eastAsia"/>
        </w:rPr>
        <w:t>娱乐系统通过标定</w:t>
      </w:r>
      <w:r w:rsidRPr="0098528C">
        <w:rPr>
          <w:rFonts w:hint="eastAsia"/>
          <w:b/>
          <w:i/>
        </w:rPr>
        <w:t>Climate_Application_Available</w:t>
      </w:r>
      <w:r w:rsidRPr="0098528C">
        <w:rPr>
          <w:rFonts w:hint="eastAsia"/>
        </w:rPr>
        <w:t>确定是否启用空调</w:t>
      </w:r>
      <w:r w:rsidRPr="0098528C">
        <w:rPr>
          <w:rFonts w:hint="eastAsia"/>
        </w:rPr>
        <w:t>App</w:t>
      </w:r>
      <w:r w:rsidRPr="0098528C">
        <w:rPr>
          <w:rFonts w:hint="eastAsia"/>
        </w:rPr>
        <w:t>。通过标定</w:t>
      </w:r>
      <w:r w:rsidRPr="0098528C">
        <w:rPr>
          <w:rFonts w:hint="eastAsia"/>
          <w:b/>
          <w:i/>
        </w:rPr>
        <w:t>Rear_Climate_Application_Available</w:t>
      </w:r>
      <w:r w:rsidRPr="0098528C">
        <w:rPr>
          <w:rFonts w:hint="eastAsia"/>
        </w:rPr>
        <w:t>确定空调</w:t>
      </w:r>
      <w:r w:rsidRPr="0098528C">
        <w:rPr>
          <w:rFonts w:hint="eastAsia"/>
        </w:rPr>
        <w:t>App</w:t>
      </w:r>
      <w:r w:rsidRPr="0098528C">
        <w:rPr>
          <w:rFonts w:hint="eastAsia"/>
        </w:rPr>
        <w:t>是否开启后排空调的控制。</w:t>
      </w:r>
    </w:p>
    <w:p w14:paraId="5C264CDA" w14:textId="1AE9519C" w:rsidR="004E642D" w:rsidRPr="0098528C" w:rsidRDefault="004E642D" w:rsidP="00C93DE2">
      <w:pPr>
        <w:ind w:firstLine="420"/>
      </w:pPr>
      <w:r w:rsidRPr="0098528C">
        <w:t xml:space="preserve">The entertainment system determines whether to enable the climate App by calibration </w:t>
      </w:r>
      <w:r w:rsidRPr="0098528C">
        <w:rPr>
          <w:b/>
          <w:i/>
        </w:rPr>
        <w:t>Climate_Application_Available</w:t>
      </w:r>
      <w:r w:rsidRPr="0098528C">
        <w:t xml:space="preserve">. Determine whether the </w:t>
      </w:r>
      <w:r w:rsidR="000D75E5" w:rsidRPr="0098528C">
        <w:t>climate</w:t>
      </w:r>
      <w:r w:rsidRPr="0098528C">
        <w:t xml:space="preserve"> App </w:t>
      </w:r>
      <w:r w:rsidR="000D75E5" w:rsidRPr="0098528C">
        <w:t>support</w:t>
      </w:r>
      <w:r w:rsidRPr="0098528C">
        <w:t xml:space="preserve"> the control of the rear </w:t>
      </w:r>
      <w:r w:rsidR="000D75E5" w:rsidRPr="0098528C">
        <w:t>climate</w:t>
      </w:r>
      <w:r w:rsidRPr="0098528C">
        <w:t xml:space="preserve"> by </w:t>
      </w:r>
      <w:r w:rsidR="000D75E5" w:rsidRPr="0098528C">
        <w:t>calibration</w:t>
      </w:r>
      <w:r w:rsidRPr="0098528C">
        <w:t xml:space="preserve"> the </w:t>
      </w:r>
      <w:r w:rsidR="000D75E5" w:rsidRPr="0098528C">
        <w:rPr>
          <w:rFonts w:hint="eastAsia"/>
          <w:b/>
          <w:i/>
        </w:rPr>
        <w:t>Rear_Climate_Application_Available</w:t>
      </w:r>
      <w:r w:rsidRPr="0098528C">
        <w:t>.</w:t>
      </w:r>
    </w:p>
    <w:p w14:paraId="5E6022B7" w14:textId="6FF42A79" w:rsidR="008C506A" w:rsidRPr="0098528C" w:rsidRDefault="00680899" w:rsidP="00972482">
      <w:pPr>
        <w:pStyle w:val="Heading4"/>
      </w:pPr>
      <w:r w:rsidRPr="0098528C">
        <w:rPr>
          <w:rFonts w:hint="eastAsia"/>
        </w:rPr>
        <w:t>CLEA</w:t>
      </w:r>
      <w:r w:rsidRPr="0098528C">
        <w:rPr>
          <w:rFonts w:hint="eastAsia"/>
        </w:rPr>
        <w:t>的空调开关控制</w:t>
      </w:r>
    </w:p>
    <w:p w14:paraId="76DBBF96" w14:textId="62789894" w:rsidR="0060025A" w:rsidRPr="0098528C" w:rsidRDefault="0060025A" w:rsidP="0060025A">
      <w:pPr>
        <w:rPr>
          <w:b/>
          <w:u w:val="single"/>
        </w:rPr>
      </w:pPr>
      <w:r w:rsidRPr="0098528C">
        <w:rPr>
          <w:rFonts w:hint="eastAsia"/>
          <w:b/>
          <w:u w:val="single"/>
        </w:rPr>
        <w:t>信号发送</w:t>
      </w:r>
    </w:p>
    <w:p w14:paraId="3550751E" w14:textId="1DA19968" w:rsidR="0060025A" w:rsidRPr="0098528C" w:rsidRDefault="0060025A" w:rsidP="0060025A">
      <w:r w:rsidRPr="0098528C">
        <w:tab/>
      </w:r>
      <w:r w:rsidRPr="0098528C">
        <w:rPr>
          <w:rFonts w:hint="eastAsia"/>
        </w:rPr>
        <w:t>娱乐系统通过信号</w:t>
      </w:r>
      <w:r w:rsidRPr="0098528C">
        <w:rPr>
          <w:b/>
          <w:i/>
        </w:rPr>
        <w:t>Request Front HVAC Power Change Info</w:t>
      </w:r>
      <w:r w:rsidRPr="0098528C">
        <w:rPr>
          <w:rFonts w:hint="eastAsia"/>
        </w:rPr>
        <w:t>控制进行前排空调的开关控制，</w:t>
      </w:r>
      <w:r w:rsidRPr="0098528C">
        <w:rPr>
          <w:rFonts w:hint="eastAsia"/>
        </w:rPr>
        <w:t>CLEA</w:t>
      </w:r>
      <w:r w:rsidRPr="0098528C">
        <w:rPr>
          <w:rFonts w:hint="eastAsia"/>
        </w:rPr>
        <w:t>架构中，空调开关控制采用的是循环调节的方式进行控制，默认发送</w:t>
      </w:r>
      <w:r w:rsidR="00A40A7B" w:rsidRPr="0098528C">
        <w:rPr>
          <w:rFonts w:hint="eastAsia"/>
        </w:rPr>
        <w:t>值</w:t>
      </w:r>
      <w:r w:rsidR="008C506A" w:rsidRPr="0098528C">
        <w:rPr>
          <w:rFonts w:hint="eastAsia"/>
        </w:rPr>
        <w:t xml:space="preserve"> </w:t>
      </w:r>
      <w:r w:rsidRPr="0098528C">
        <w:t xml:space="preserve">$0 </w:t>
      </w:r>
      <w:r w:rsidR="008C506A" w:rsidRPr="0098528C">
        <w:rPr>
          <w:rFonts w:hint="eastAsia"/>
        </w:rPr>
        <w:t>=</w:t>
      </w:r>
      <w:r w:rsidR="008C506A" w:rsidRPr="0098528C">
        <w:t xml:space="preserve"> </w:t>
      </w:r>
      <w:r w:rsidRPr="0098528C">
        <w:rPr>
          <w:rFonts w:hint="eastAsia"/>
        </w:rPr>
        <w:t>FALSE</w:t>
      </w:r>
      <w:r w:rsidRPr="0098528C">
        <w:rPr>
          <w:rFonts w:hint="eastAsia"/>
        </w:rPr>
        <w:t>，表示没有控制请求。当娱乐系统请求切换空调的开关状态时，会发送信号</w:t>
      </w:r>
      <w:r w:rsidR="00A40A7B" w:rsidRPr="0098528C">
        <w:rPr>
          <w:rFonts w:hint="eastAsia"/>
        </w:rPr>
        <w:t>值</w:t>
      </w:r>
      <w:r w:rsidRPr="0098528C">
        <w:rPr>
          <w:rFonts w:hint="eastAsia"/>
        </w:rPr>
        <w:t>$1</w:t>
      </w:r>
      <w:r w:rsidR="00A40A7B" w:rsidRPr="0098528C">
        <w:t xml:space="preserve"> </w:t>
      </w:r>
      <w:r w:rsidR="00A40A7B" w:rsidRPr="0098528C">
        <w:rPr>
          <w:rFonts w:hint="eastAsia"/>
        </w:rPr>
        <w:t>=</w:t>
      </w:r>
      <w:r w:rsidRPr="0098528C">
        <w:rPr>
          <w:rFonts w:hint="eastAsia"/>
        </w:rPr>
        <w:t xml:space="preserve"> TRUE</w:t>
      </w:r>
      <w:r w:rsidRPr="00D9786C">
        <w:rPr>
          <w:rFonts w:hint="eastAsia"/>
          <w:strike/>
          <w:rPrChange w:id="110" w:author="ZHANG Ping (XC-CI1/EST2-CN)" w:date="2021-01-13T14:19:00Z">
            <w:rPr>
              <w:rFonts w:hint="eastAsia"/>
            </w:rPr>
          </w:rPrChange>
        </w:rPr>
        <w:t>一段时间</w:t>
      </w:r>
      <w:r w:rsidR="004B73F6" w:rsidRPr="0098528C">
        <w:rPr>
          <w:rFonts w:hint="eastAsia"/>
          <w:color w:val="FF0000"/>
          <w:rPrChange w:id="111" w:author="ZHANG Ping (XC-CI1/EST2-CN)" w:date="2021-01-13T14:34:00Z">
            <w:rPr>
              <w:rFonts w:hint="eastAsia"/>
            </w:rPr>
          </w:rPrChange>
        </w:rPr>
        <w:t>并保持标定</w:t>
      </w:r>
      <w:r w:rsidR="004B73F6" w:rsidRPr="0098528C">
        <w:rPr>
          <w:color w:val="FF0000"/>
          <w:rPrChange w:id="112" w:author="ZHANG Ping (XC-CI1/EST2-CN)" w:date="2021-01-13T14:34:00Z">
            <w:rPr/>
          </w:rPrChange>
        </w:rPr>
        <w:t>MIN_UPDATE_TIME</w:t>
      </w:r>
      <w:r w:rsidR="004B73F6" w:rsidRPr="0098528C">
        <w:rPr>
          <w:rFonts w:hint="eastAsia"/>
          <w:color w:val="FF0000"/>
          <w:rPrChange w:id="113" w:author="ZHANG Ping (XC-CI1/EST2-CN)" w:date="2021-01-13T14:34:00Z">
            <w:rPr>
              <w:rFonts w:hint="eastAsia"/>
            </w:rPr>
          </w:rPrChange>
        </w:rPr>
        <w:t>所定义的时长</w:t>
      </w:r>
      <w:r w:rsidRPr="00D9786C">
        <w:rPr>
          <w:rFonts w:hint="eastAsia"/>
        </w:rPr>
        <w:t>，然后再发送信号</w:t>
      </w:r>
      <w:r w:rsidR="00A40A7B" w:rsidRPr="00D9786C">
        <w:rPr>
          <w:rFonts w:hint="eastAsia"/>
        </w:rPr>
        <w:t>值</w:t>
      </w:r>
      <w:r w:rsidR="00A40A7B" w:rsidRPr="00D9786C">
        <w:rPr>
          <w:rFonts w:hint="eastAsia"/>
        </w:rPr>
        <w:t xml:space="preserve"> </w:t>
      </w:r>
      <w:r w:rsidRPr="00D9786C">
        <w:t xml:space="preserve">$0 </w:t>
      </w:r>
      <w:r w:rsidR="00A40A7B" w:rsidRPr="0098528C">
        <w:rPr>
          <w:rFonts w:hint="eastAsia"/>
        </w:rPr>
        <w:t>=</w:t>
      </w:r>
      <w:r w:rsidR="00A40A7B" w:rsidRPr="0098528C">
        <w:t xml:space="preserve"> </w:t>
      </w:r>
      <w:r w:rsidRPr="0098528C">
        <w:rPr>
          <w:rFonts w:hint="eastAsia"/>
        </w:rPr>
        <w:t>FALSE</w:t>
      </w:r>
      <w:r w:rsidRPr="0098528C">
        <w:rPr>
          <w:rFonts w:hint="eastAsia"/>
        </w:rPr>
        <w:t>，表示一个切换状态的控制请求。</w:t>
      </w:r>
    </w:p>
    <w:p w14:paraId="6751C544" w14:textId="0531E643" w:rsidR="0060025A" w:rsidRPr="0098528C" w:rsidRDefault="0060025A" w:rsidP="0060025A">
      <w:r w:rsidRPr="0098528C">
        <w:tab/>
      </w:r>
      <w:r w:rsidRPr="0098528C">
        <w:rPr>
          <w:rFonts w:hint="eastAsia"/>
        </w:rPr>
        <w:t>娱乐系统通过信号</w:t>
      </w:r>
      <w:r w:rsidRPr="0098528C">
        <w:rPr>
          <w:b/>
          <w:i/>
        </w:rPr>
        <w:t xml:space="preserve">Request </w:t>
      </w:r>
      <w:r w:rsidRPr="0098528C">
        <w:rPr>
          <w:rFonts w:hint="eastAsia"/>
          <w:b/>
          <w:i/>
        </w:rPr>
        <w:t>Rear</w:t>
      </w:r>
      <w:r w:rsidRPr="0098528C">
        <w:rPr>
          <w:b/>
          <w:i/>
        </w:rPr>
        <w:t xml:space="preserve"> HVAC Power Change Info</w:t>
      </w:r>
      <w:r w:rsidRPr="0098528C">
        <w:rPr>
          <w:rFonts w:hint="eastAsia"/>
        </w:rPr>
        <w:t>控制进行后排空调的开关控制，</w:t>
      </w:r>
      <w:r w:rsidR="00A40A7B" w:rsidRPr="0098528C">
        <w:rPr>
          <w:rFonts w:hint="eastAsia"/>
        </w:rPr>
        <w:t>CLEA</w:t>
      </w:r>
      <w:r w:rsidR="00A40A7B" w:rsidRPr="0098528C">
        <w:rPr>
          <w:rFonts w:hint="eastAsia"/>
        </w:rPr>
        <w:t>架构中，空调开关控制采用的是循环调节的方式进行控制，默认发送值</w:t>
      </w:r>
      <w:r w:rsidR="00A40A7B" w:rsidRPr="0098528C">
        <w:rPr>
          <w:rFonts w:hint="eastAsia"/>
        </w:rPr>
        <w:t xml:space="preserve"> </w:t>
      </w:r>
      <w:r w:rsidR="00A40A7B" w:rsidRPr="0098528C">
        <w:t xml:space="preserve">$0 </w:t>
      </w:r>
      <w:r w:rsidR="00A40A7B" w:rsidRPr="0098528C">
        <w:rPr>
          <w:rFonts w:hint="eastAsia"/>
        </w:rPr>
        <w:t>=</w:t>
      </w:r>
      <w:r w:rsidR="00A40A7B" w:rsidRPr="0098528C">
        <w:t xml:space="preserve"> </w:t>
      </w:r>
      <w:r w:rsidR="00A40A7B" w:rsidRPr="0098528C">
        <w:rPr>
          <w:rFonts w:hint="eastAsia"/>
        </w:rPr>
        <w:t>FALSE</w:t>
      </w:r>
      <w:r w:rsidR="00A40A7B" w:rsidRPr="0098528C">
        <w:rPr>
          <w:rFonts w:hint="eastAsia"/>
        </w:rPr>
        <w:t>，表示没有控制请求。当娱乐系统请求切换空调的开关状态时，会发送信号值</w:t>
      </w:r>
      <w:r w:rsidR="00A40A7B" w:rsidRPr="0098528C">
        <w:rPr>
          <w:rFonts w:hint="eastAsia"/>
        </w:rPr>
        <w:t xml:space="preserve"> $1</w:t>
      </w:r>
      <w:r w:rsidR="00A40A7B" w:rsidRPr="0098528C">
        <w:t xml:space="preserve"> </w:t>
      </w:r>
      <w:r w:rsidR="00A40A7B" w:rsidRPr="0098528C">
        <w:rPr>
          <w:rFonts w:hint="eastAsia"/>
        </w:rPr>
        <w:t>= TRUE</w:t>
      </w:r>
      <w:r w:rsidR="00A40A7B" w:rsidRPr="00BE5023">
        <w:rPr>
          <w:rFonts w:hint="eastAsia"/>
          <w:strike/>
        </w:rPr>
        <w:t>一段时间</w:t>
      </w:r>
      <w:r w:rsidR="004B73F6" w:rsidRPr="0098528C">
        <w:rPr>
          <w:rFonts w:hint="eastAsia"/>
          <w:color w:val="FF0000"/>
          <w:rPrChange w:id="114" w:author="ZHANG Ping (XC-CI1/EST2-CN)" w:date="2021-01-13T14:34:00Z">
            <w:rPr>
              <w:rFonts w:hint="eastAsia"/>
            </w:rPr>
          </w:rPrChange>
        </w:rPr>
        <w:t>并保持标定</w:t>
      </w:r>
      <w:r w:rsidR="004B73F6" w:rsidRPr="0098528C">
        <w:rPr>
          <w:color w:val="FF0000"/>
          <w:rPrChange w:id="115" w:author="ZHANG Ping (XC-CI1/EST2-CN)" w:date="2021-01-13T14:34:00Z">
            <w:rPr/>
          </w:rPrChange>
        </w:rPr>
        <w:t>MIN_UPDATE_TIME</w:t>
      </w:r>
      <w:r w:rsidR="004B73F6" w:rsidRPr="0098528C">
        <w:rPr>
          <w:rFonts w:hint="eastAsia"/>
          <w:color w:val="FF0000"/>
          <w:rPrChange w:id="116" w:author="ZHANG Ping (XC-CI1/EST2-CN)" w:date="2021-01-13T14:34:00Z">
            <w:rPr>
              <w:rFonts w:hint="eastAsia"/>
            </w:rPr>
          </w:rPrChange>
        </w:rPr>
        <w:t>所定义的时长</w:t>
      </w:r>
      <w:r w:rsidR="00A40A7B" w:rsidRPr="00D9786C">
        <w:rPr>
          <w:rFonts w:hint="eastAsia"/>
        </w:rPr>
        <w:t>，然后再发送信号值</w:t>
      </w:r>
      <w:r w:rsidR="00A40A7B" w:rsidRPr="00D9786C">
        <w:rPr>
          <w:rFonts w:hint="eastAsia"/>
        </w:rPr>
        <w:t xml:space="preserve"> </w:t>
      </w:r>
      <w:r w:rsidR="00A40A7B" w:rsidRPr="00D9786C">
        <w:t xml:space="preserve">$0 </w:t>
      </w:r>
      <w:r w:rsidR="00A40A7B" w:rsidRPr="00D9786C">
        <w:rPr>
          <w:rFonts w:hint="eastAsia"/>
        </w:rPr>
        <w:t>=</w:t>
      </w:r>
      <w:r w:rsidR="00A40A7B" w:rsidRPr="0098528C">
        <w:t xml:space="preserve"> </w:t>
      </w:r>
      <w:r w:rsidR="00A40A7B" w:rsidRPr="0098528C">
        <w:rPr>
          <w:rFonts w:hint="eastAsia"/>
        </w:rPr>
        <w:t>FALSE</w:t>
      </w:r>
      <w:r w:rsidR="00A40A7B" w:rsidRPr="0098528C">
        <w:rPr>
          <w:rFonts w:hint="eastAsia"/>
        </w:rPr>
        <w:t>，表示一个切换状态的控制请求。</w:t>
      </w:r>
    </w:p>
    <w:p w14:paraId="6AC7D006" w14:textId="77777777" w:rsidR="00A40A7B" w:rsidRPr="0098528C" w:rsidRDefault="00A40A7B" w:rsidP="0060025A"/>
    <w:p w14:paraId="4709B192" w14:textId="77777777" w:rsidR="0060025A" w:rsidRPr="0098528C" w:rsidRDefault="0060025A" w:rsidP="0060025A">
      <w:pPr>
        <w:rPr>
          <w:b/>
          <w:u w:val="single"/>
        </w:rPr>
      </w:pPr>
      <w:r w:rsidRPr="0098528C">
        <w:rPr>
          <w:rFonts w:hint="eastAsia"/>
          <w:b/>
          <w:u w:val="single"/>
        </w:rPr>
        <w:t>信号接收</w:t>
      </w:r>
    </w:p>
    <w:p w14:paraId="0FCBD2B8" w14:textId="14728D80" w:rsidR="0060025A" w:rsidRPr="0098528C" w:rsidRDefault="0060025A" w:rsidP="0060025A">
      <w:r w:rsidRPr="0098528C">
        <w:tab/>
      </w:r>
      <w:r w:rsidR="008C506A" w:rsidRPr="0098528C">
        <w:rPr>
          <w:rFonts w:hint="eastAsia"/>
        </w:rPr>
        <w:t>娱乐系统通过信号</w:t>
      </w:r>
      <w:r w:rsidR="008C506A" w:rsidRPr="0098528C">
        <w:rPr>
          <w:b/>
          <w:i/>
        </w:rPr>
        <w:t>Indication Front HVAC On</w:t>
      </w:r>
      <w:r w:rsidR="008C506A" w:rsidRPr="0098528C">
        <w:rPr>
          <w:rFonts w:hint="eastAsia"/>
        </w:rPr>
        <w:t>获取前排空调的开关状态，当信号为</w:t>
      </w:r>
      <w:r w:rsidR="008C506A" w:rsidRPr="0098528C">
        <w:rPr>
          <w:rFonts w:hint="eastAsia"/>
        </w:rPr>
        <w:t>$1</w:t>
      </w:r>
      <w:r w:rsidR="00A40A7B" w:rsidRPr="0098528C">
        <w:t xml:space="preserve"> </w:t>
      </w:r>
      <w:r w:rsidR="008C506A" w:rsidRPr="0098528C">
        <w:rPr>
          <w:rFonts w:hint="eastAsia"/>
        </w:rPr>
        <w:t>=</w:t>
      </w:r>
      <w:r w:rsidR="00A40A7B" w:rsidRPr="0098528C">
        <w:t xml:space="preserve"> </w:t>
      </w:r>
      <w:r w:rsidR="008C506A" w:rsidRPr="0098528C">
        <w:rPr>
          <w:rFonts w:hint="eastAsia"/>
        </w:rPr>
        <w:t>TRUE</w:t>
      </w:r>
      <w:r w:rsidR="008C506A" w:rsidRPr="0098528C">
        <w:rPr>
          <w:rFonts w:hint="eastAsia"/>
        </w:rPr>
        <w:t>时，表示前排空调开启，当信号为</w:t>
      </w:r>
      <w:r w:rsidR="008C506A" w:rsidRPr="0098528C">
        <w:rPr>
          <w:rFonts w:hint="eastAsia"/>
        </w:rPr>
        <w:t>$0</w:t>
      </w:r>
      <w:r w:rsidR="00A40A7B" w:rsidRPr="0098528C">
        <w:t xml:space="preserve"> </w:t>
      </w:r>
      <w:r w:rsidR="008C506A" w:rsidRPr="0098528C">
        <w:rPr>
          <w:rFonts w:hint="eastAsia"/>
        </w:rPr>
        <w:t>=</w:t>
      </w:r>
      <w:r w:rsidR="00A40A7B" w:rsidRPr="0098528C">
        <w:t xml:space="preserve"> </w:t>
      </w:r>
      <w:r w:rsidR="008C506A" w:rsidRPr="0098528C">
        <w:rPr>
          <w:rFonts w:hint="eastAsia"/>
        </w:rPr>
        <w:t>FALSE</w:t>
      </w:r>
      <w:r w:rsidR="00A40A7B" w:rsidRPr="0098528C">
        <w:t xml:space="preserve"> </w:t>
      </w:r>
      <w:r w:rsidR="008C506A" w:rsidRPr="0098528C">
        <w:rPr>
          <w:rFonts w:hint="eastAsia"/>
        </w:rPr>
        <w:t>时，</w:t>
      </w:r>
      <w:r w:rsidR="008C506A" w:rsidRPr="0098528C">
        <w:rPr>
          <w:rFonts w:hint="eastAsia"/>
        </w:rPr>
        <w:t xml:space="preserve"> </w:t>
      </w:r>
      <w:r w:rsidR="008C506A" w:rsidRPr="0098528C">
        <w:rPr>
          <w:rFonts w:hint="eastAsia"/>
        </w:rPr>
        <w:t>表示前排空调处于关闭的状态。</w:t>
      </w:r>
    </w:p>
    <w:p w14:paraId="13456C9E" w14:textId="3C62F03F" w:rsidR="008C506A" w:rsidRPr="0098528C" w:rsidRDefault="008C506A" w:rsidP="0060025A">
      <w:r w:rsidRPr="0098528C">
        <w:tab/>
      </w:r>
      <w:r w:rsidR="00A40A7B" w:rsidRPr="0098528C">
        <w:rPr>
          <w:rFonts w:hint="eastAsia"/>
        </w:rPr>
        <w:t>娱乐系统通过信号</w:t>
      </w:r>
      <w:r w:rsidR="00A40A7B" w:rsidRPr="0098528C">
        <w:rPr>
          <w:b/>
          <w:i/>
        </w:rPr>
        <w:t>Indication Rear HVAC On</w:t>
      </w:r>
      <w:r w:rsidR="00A40A7B" w:rsidRPr="0098528C">
        <w:rPr>
          <w:rFonts w:hint="eastAsia"/>
        </w:rPr>
        <w:t>获取后排空调的开关状态，当信号为</w:t>
      </w:r>
      <w:r w:rsidR="00A40A7B" w:rsidRPr="0098528C">
        <w:rPr>
          <w:rFonts w:hint="eastAsia"/>
        </w:rPr>
        <w:t>$1</w:t>
      </w:r>
      <w:r w:rsidR="00A40A7B" w:rsidRPr="0098528C">
        <w:t xml:space="preserve"> </w:t>
      </w:r>
      <w:r w:rsidR="00A40A7B" w:rsidRPr="0098528C">
        <w:rPr>
          <w:rFonts w:hint="eastAsia"/>
        </w:rPr>
        <w:t>=</w:t>
      </w:r>
      <w:r w:rsidR="00A40A7B" w:rsidRPr="0098528C">
        <w:t xml:space="preserve"> </w:t>
      </w:r>
      <w:r w:rsidR="00A40A7B" w:rsidRPr="0098528C">
        <w:rPr>
          <w:rFonts w:hint="eastAsia"/>
        </w:rPr>
        <w:t>TRUE</w:t>
      </w:r>
      <w:r w:rsidR="00A40A7B" w:rsidRPr="0098528C">
        <w:rPr>
          <w:rFonts w:hint="eastAsia"/>
        </w:rPr>
        <w:t>时，表示后排空调开启，当信号为</w:t>
      </w:r>
      <w:r w:rsidR="00A40A7B" w:rsidRPr="0098528C">
        <w:rPr>
          <w:rFonts w:hint="eastAsia"/>
        </w:rPr>
        <w:t>$0</w:t>
      </w:r>
      <w:r w:rsidR="00A40A7B" w:rsidRPr="0098528C">
        <w:t xml:space="preserve"> </w:t>
      </w:r>
      <w:r w:rsidR="00A40A7B" w:rsidRPr="0098528C">
        <w:rPr>
          <w:rFonts w:hint="eastAsia"/>
        </w:rPr>
        <w:t>=</w:t>
      </w:r>
      <w:r w:rsidR="00A40A7B" w:rsidRPr="0098528C">
        <w:t xml:space="preserve"> </w:t>
      </w:r>
      <w:r w:rsidR="00A40A7B" w:rsidRPr="0098528C">
        <w:rPr>
          <w:rFonts w:hint="eastAsia"/>
        </w:rPr>
        <w:t>FALSE</w:t>
      </w:r>
      <w:r w:rsidR="00A40A7B" w:rsidRPr="0098528C">
        <w:t xml:space="preserve"> </w:t>
      </w:r>
      <w:r w:rsidR="00A40A7B" w:rsidRPr="0098528C">
        <w:rPr>
          <w:rFonts w:hint="eastAsia"/>
        </w:rPr>
        <w:t>时，</w:t>
      </w:r>
      <w:r w:rsidR="00A40A7B" w:rsidRPr="0098528C">
        <w:rPr>
          <w:rFonts w:hint="eastAsia"/>
        </w:rPr>
        <w:t xml:space="preserve"> </w:t>
      </w:r>
      <w:r w:rsidR="00A40A7B" w:rsidRPr="0098528C">
        <w:rPr>
          <w:rFonts w:hint="eastAsia"/>
        </w:rPr>
        <w:t>表示后排空调处于关闭的状态。</w:t>
      </w:r>
    </w:p>
    <w:p w14:paraId="195FA9A6" w14:textId="77777777" w:rsidR="0060025A" w:rsidRPr="0098528C" w:rsidRDefault="0060025A" w:rsidP="0060025A"/>
    <w:p w14:paraId="05FBFFC1" w14:textId="77777777" w:rsidR="0060025A" w:rsidRPr="0098528C" w:rsidRDefault="0060025A" w:rsidP="0060025A">
      <w:r w:rsidRPr="0098528C">
        <w:t>Update Time: 10ms</w:t>
      </w:r>
    </w:p>
    <w:p w14:paraId="2F8F364D" w14:textId="77777777" w:rsidR="0060025A" w:rsidRPr="0098528C" w:rsidRDefault="0060025A" w:rsidP="0060025A">
      <w:r w:rsidRPr="0098528C">
        <w:lastRenderedPageBreak/>
        <w:t>Periodic Interval: 50</w:t>
      </w:r>
      <w:r w:rsidRPr="0098528C">
        <w:rPr>
          <w:rFonts w:hint="eastAsia"/>
        </w:rPr>
        <w:t>0</w:t>
      </w:r>
      <w:r w:rsidRPr="0098528C">
        <w:t>ms</w:t>
      </w:r>
    </w:p>
    <w:p w14:paraId="242301BD" w14:textId="77777777" w:rsidR="0060025A" w:rsidRPr="0098528C" w:rsidRDefault="0060025A" w:rsidP="0060025A"/>
    <w:p w14:paraId="6E067A5C" w14:textId="77777777" w:rsidR="0060025A" w:rsidRPr="0098528C" w:rsidRDefault="0060025A" w:rsidP="0060025A">
      <w:r w:rsidRPr="0098528C">
        <w:rPr>
          <w:rFonts w:hint="eastAsia"/>
          <w:b/>
          <w:u w:val="single"/>
        </w:rPr>
        <w:t>功能安全要求：</w:t>
      </w:r>
      <w:r w:rsidRPr="0098528C">
        <w:rPr>
          <w:rFonts w:hint="eastAsia"/>
        </w:rPr>
        <w:t>QM</w:t>
      </w:r>
    </w:p>
    <w:p w14:paraId="58F1CD57" w14:textId="6BA515C9" w:rsidR="00680899" w:rsidRPr="0098528C" w:rsidRDefault="0060025A" w:rsidP="00F83E72">
      <w:r w:rsidRPr="0098528C">
        <w:rPr>
          <w:rFonts w:hint="eastAsia"/>
          <w:b/>
          <w:u w:val="single"/>
        </w:rPr>
        <w:t>支持的整车电源模式：</w:t>
      </w:r>
      <w:r w:rsidR="00A40A7B" w:rsidRPr="0098528C">
        <w:rPr>
          <w:rFonts w:hint="eastAsia"/>
        </w:rPr>
        <w:t>Power</w:t>
      </w:r>
      <w:r w:rsidR="00A40A7B" w:rsidRPr="0098528C">
        <w:t xml:space="preserve"> </w:t>
      </w:r>
      <w:r w:rsidR="00A40A7B" w:rsidRPr="0098528C">
        <w:rPr>
          <w:rFonts w:hint="eastAsia"/>
        </w:rPr>
        <w:t>Mode</w:t>
      </w:r>
      <w:r w:rsidR="00A40A7B" w:rsidRPr="0098528C">
        <w:t xml:space="preserve"> </w:t>
      </w:r>
      <w:r w:rsidR="00A40A7B" w:rsidRPr="0098528C">
        <w:rPr>
          <w:rFonts w:hint="eastAsia"/>
        </w:rPr>
        <w:t>ON</w:t>
      </w:r>
    </w:p>
    <w:p w14:paraId="23F71B81" w14:textId="100C67DE" w:rsidR="00680899" w:rsidRPr="0098528C" w:rsidRDefault="00680899" w:rsidP="00680899">
      <w:pPr>
        <w:pStyle w:val="Heading4"/>
      </w:pPr>
      <w:r w:rsidRPr="0098528C">
        <w:rPr>
          <w:rFonts w:hint="eastAsia"/>
        </w:rPr>
        <w:t>GB</w:t>
      </w:r>
      <w:r w:rsidRPr="0098528C">
        <w:rPr>
          <w:rFonts w:hint="eastAsia"/>
        </w:rPr>
        <w:t>的空调开关控制</w:t>
      </w:r>
    </w:p>
    <w:p w14:paraId="004CF2D8" w14:textId="77777777" w:rsidR="00217432" w:rsidRPr="0098528C" w:rsidRDefault="00217432" w:rsidP="00217432">
      <w:pPr>
        <w:rPr>
          <w:b/>
          <w:u w:val="single"/>
        </w:rPr>
      </w:pPr>
      <w:r w:rsidRPr="0098528C">
        <w:rPr>
          <w:rFonts w:hint="eastAsia"/>
          <w:b/>
          <w:u w:val="single"/>
        </w:rPr>
        <w:t>信号发送</w:t>
      </w:r>
    </w:p>
    <w:p w14:paraId="44A8BEE6" w14:textId="4E19BCDE" w:rsidR="00217432" w:rsidRPr="0098528C" w:rsidRDefault="00217432" w:rsidP="00217432">
      <w:r w:rsidRPr="0098528C">
        <w:tab/>
      </w:r>
      <w:r w:rsidR="0072062D" w:rsidRPr="0098528C">
        <w:rPr>
          <w:rFonts w:hint="eastAsia"/>
        </w:rPr>
        <w:t>娱乐系统支持两种方式对</w:t>
      </w:r>
      <w:r w:rsidR="007A2C28" w:rsidRPr="0098528C">
        <w:rPr>
          <w:rFonts w:hint="eastAsia"/>
        </w:rPr>
        <w:t>空调开启和关闭进行控制。</w:t>
      </w:r>
    </w:p>
    <w:p w14:paraId="4C6F744D" w14:textId="463CDAFE" w:rsidR="007A2C28" w:rsidRPr="0098528C" w:rsidRDefault="007A2C28" w:rsidP="00217432">
      <w:r w:rsidRPr="0098528C">
        <w:tab/>
      </w:r>
      <w:r w:rsidRPr="0098528C">
        <w:rPr>
          <w:rFonts w:hint="eastAsia"/>
        </w:rPr>
        <w:t>方式一，前排空调，娱乐系统通过信号</w:t>
      </w:r>
      <w:r w:rsidRPr="0098528C">
        <w:rPr>
          <w:b/>
          <w:i/>
        </w:rPr>
        <w:t>INFO Request Front HVAC Power Change</w:t>
      </w:r>
      <w:r w:rsidRPr="0098528C">
        <w:rPr>
          <w:rFonts w:hint="eastAsia"/>
        </w:rPr>
        <w:t>控制进行前排空调的开关控制，默认发送值</w:t>
      </w:r>
      <w:r w:rsidRPr="0098528C">
        <w:rPr>
          <w:rFonts w:hint="eastAsia"/>
        </w:rPr>
        <w:t xml:space="preserve"> </w:t>
      </w:r>
      <w:r w:rsidRPr="0098528C">
        <w:t xml:space="preserve">$0 </w:t>
      </w:r>
      <w:r w:rsidRPr="0098528C">
        <w:rPr>
          <w:rFonts w:hint="eastAsia"/>
        </w:rPr>
        <w:t>=</w:t>
      </w:r>
      <w:r w:rsidRPr="0098528C">
        <w:t xml:space="preserve"> </w:t>
      </w:r>
      <w:r w:rsidRPr="0098528C">
        <w:rPr>
          <w:rFonts w:hint="eastAsia"/>
        </w:rPr>
        <w:t>FALSE</w:t>
      </w:r>
      <w:r w:rsidRPr="0098528C">
        <w:rPr>
          <w:rFonts w:hint="eastAsia"/>
        </w:rPr>
        <w:t>，表示没有控制请求。当娱乐系统请求切换空调的开关状态时，会发送信号值</w:t>
      </w:r>
      <w:r w:rsidRPr="0098528C">
        <w:rPr>
          <w:rFonts w:hint="eastAsia"/>
        </w:rPr>
        <w:t>$1</w:t>
      </w:r>
      <w:r w:rsidRPr="0098528C">
        <w:t xml:space="preserve"> </w:t>
      </w:r>
      <w:r w:rsidRPr="0098528C">
        <w:rPr>
          <w:rFonts w:hint="eastAsia"/>
        </w:rPr>
        <w:t>= TRUE</w:t>
      </w:r>
      <w:r w:rsidRPr="00BE5023">
        <w:rPr>
          <w:rFonts w:hint="eastAsia"/>
          <w:strike/>
        </w:rPr>
        <w:t>一段时间</w:t>
      </w:r>
      <w:r w:rsidR="004B73F6" w:rsidRPr="0098528C">
        <w:rPr>
          <w:rFonts w:hint="eastAsia"/>
          <w:color w:val="FF0000"/>
          <w:rPrChange w:id="117" w:author="ZHANG Ping (XC-CI1/EST2-CN)" w:date="2021-01-13T14:34:00Z">
            <w:rPr>
              <w:rFonts w:hint="eastAsia"/>
            </w:rPr>
          </w:rPrChange>
        </w:rPr>
        <w:t>并保持标定</w:t>
      </w:r>
      <w:r w:rsidR="004B73F6" w:rsidRPr="0098528C">
        <w:rPr>
          <w:color w:val="FF0000"/>
          <w:rPrChange w:id="118" w:author="ZHANG Ping (XC-CI1/EST2-CN)" w:date="2021-01-13T14:34:00Z">
            <w:rPr/>
          </w:rPrChange>
        </w:rPr>
        <w:t>MIN_UPDATE_TIME</w:t>
      </w:r>
      <w:r w:rsidR="004B73F6" w:rsidRPr="0098528C">
        <w:rPr>
          <w:rFonts w:hint="eastAsia"/>
          <w:color w:val="FF0000"/>
          <w:rPrChange w:id="119" w:author="ZHANG Ping (XC-CI1/EST2-CN)" w:date="2021-01-13T14:34:00Z">
            <w:rPr>
              <w:rFonts w:hint="eastAsia"/>
            </w:rPr>
          </w:rPrChange>
        </w:rPr>
        <w:t>所定义的时长</w:t>
      </w:r>
      <w:r w:rsidRPr="00D9786C">
        <w:rPr>
          <w:rFonts w:hint="eastAsia"/>
        </w:rPr>
        <w:t>，然后再发送信号值</w:t>
      </w:r>
      <w:r w:rsidRPr="00D9786C">
        <w:rPr>
          <w:rFonts w:hint="eastAsia"/>
        </w:rPr>
        <w:t xml:space="preserve"> </w:t>
      </w:r>
      <w:r w:rsidRPr="00D9786C">
        <w:t xml:space="preserve">$0 </w:t>
      </w:r>
      <w:r w:rsidRPr="00D9786C">
        <w:rPr>
          <w:rFonts w:hint="eastAsia"/>
        </w:rPr>
        <w:t>=</w:t>
      </w:r>
      <w:r w:rsidRPr="0098528C">
        <w:t xml:space="preserve"> </w:t>
      </w:r>
      <w:r w:rsidRPr="0098528C">
        <w:rPr>
          <w:rFonts w:hint="eastAsia"/>
        </w:rPr>
        <w:t>FALSE</w:t>
      </w:r>
      <w:r w:rsidRPr="0098528C">
        <w:rPr>
          <w:rFonts w:hint="eastAsia"/>
        </w:rPr>
        <w:t>，表示一个切换状态的控制请求。</w:t>
      </w:r>
    </w:p>
    <w:p w14:paraId="0EAF4EB1" w14:textId="0DA16E2A" w:rsidR="007A2C28" w:rsidRPr="0098528C" w:rsidRDefault="007A2C28" w:rsidP="00217432">
      <w:r w:rsidRPr="0098528C">
        <w:tab/>
      </w:r>
      <w:r w:rsidRPr="0098528C">
        <w:rPr>
          <w:rFonts w:hint="eastAsia"/>
        </w:rPr>
        <w:t>方式一，后排空调，娱乐系统通过信号</w:t>
      </w:r>
      <w:r w:rsidRPr="0098528C">
        <w:rPr>
          <w:b/>
          <w:i/>
        </w:rPr>
        <w:t xml:space="preserve">INFO Request </w:t>
      </w:r>
      <w:r w:rsidRPr="0098528C">
        <w:rPr>
          <w:rFonts w:hint="eastAsia"/>
          <w:b/>
          <w:i/>
        </w:rPr>
        <w:t>Rear</w:t>
      </w:r>
      <w:r w:rsidRPr="0098528C">
        <w:rPr>
          <w:b/>
          <w:i/>
        </w:rPr>
        <w:t xml:space="preserve"> HVAC Power Change</w:t>
      </w:r>
      <w:r w:rsidRPr="0098528C">
        <w:rPr>
          <w:rFonts w:hint="eastAsia"/>
        </w:rPr>
        <w:t>控制进行后排空调的开关控制，默认发送值</w:t>
      </w:r>
      <w:r w:rsidRPr="0098528C">
        <w:rPr>
          <w:rFonts w:hint="eastAsia"/>
        </w:rPr>
        <w:t xml:space="preserve"> </w:t>
      </w:r>
      <w:r w:rsidRPr="0098528C">
        <w:t xml:space="preserve">$0 </w:t>
      </w:r>
      <w:r w:rsidRPr="0098528C">
        <w:rPr>
          <w:rFonts w:hint="eastAsia"/>
        </w:rPr>
        <w:t>=</w:t>
      </w:r>
      <w:r w:rsidRPr="0098528C">
        <w:t xml:space="preserve"> </w:t>
      </w:r>
      <w:r w:rsidRPr="0098528C">
        <w:rPr>
          <w:rFonts w:hint="eastAsia"/>
        </w:rPr>
        <w:t>FALSE</w:t>
      </w:r>
      <w:r w:rsidRPr="0098528C">
        <w:rPr>
          <w:rFonts w:hint="eastAsia"/>
        </w:rPr>
        <w:t>，表示没有控制请求。当娱乐系统请求切换空调的开关状态时，会发送信号值</w:t>
      </w:r>
      <w:r w:rsidRPr="0098528C">
        <w:rPr>
          <w:rFonts w:hint="eastAsia"/>
        </w:rPr>
        <w:t>$1</w:t>
      </w:r>
      <w:r w:rsidRPr="0098528C">
        <w:t xml:space="preserve"> </w:t>
      </w:r>
      <w:r w:rsidRPr="0098528C">
        <w:rPr>
          <w:rFonts w:hint="eastAsia"/>
        </w:rPr>
        <w:t>= TRUE</w:t>
      </w:r>
      <w:r w:rsidRPr="00BE5023">
        <w:rPr>
          <w:rFonts w:hint="eastAsia"/>
          <w:strike/>
        </w:rPr>
        <w:t>一段时间</w:t>
      </w:r>
      <w:r w:rsidR="00E45E73" w:rsidRPr="0098528C">
        <w:rPr>
          <w:rFonts w:hint="eastAsia"/>
          <w:color w:val="FF0000"/>
          <w:rPrChange w:id="120" w:author="ZHANG Ping (XC-CI1/EST2-CN)" w:date="2021-01-13T14:35:00Z">
            <w:rPr>
              <w:rFonts w:hint="eastAsia"/>
              <w:color w:val="0070C0"/>
            </w:rPr>
          </w:rPrChange>
        </w:rPr>
        <w:t>并保持标定</w:t>
      </w:r>
      <w:r w:rsidR="00E45E73" w:rsidRPr="0098528C">
        <w:rPr>
          <w:color w:val="FF0000"/>
          <w:rPrChange w:id="121" w:author="ZHANG Ping (XC-CI1/EST2-CN)" w:date="2021-01-13T14:35:00Z">
            <w:rPr>
              <w:color w:val="0070C0"/>
            </w:rPr>
          </w:rPrChange>
        </w:rPr>
        <w:t>MIN_UPDATE_TIME</w:t>
      </w:r>
      <w:r w:rsidR="00E45E73" w:rsidRPr="0098528C">
        <w:rPr>
          <w:rFonts w:hint="eastAsia"/>
          <w:color w:val="FF0000"/>
          <w:rPrChange w:id="122" w:author="ZHANG Ping (XC-CI1/EST2-CN)" w:date="2021-01-13T14:35:00Z">
            <w:rPr>
              <w:rFonts w:hint="eastAsia"/>
              <w:color w:val="0070C0"/>
            </w:rPr>
          </w:rPrChange>
        </w:rPr>
        <w:t>所定义的时长</w:t>
      </w:r>
      <w:r w:rsidRPr="00D9786C">
        <w:rPr>
          <w:rFonts w:hint="eastAsia"/>
        </w:rPr>
        <w:t>，然后再发送信号值</w:t>
      </w:r>
      <w:r w:rsidRPr="00D9786C">
        <w:rPr>
          <w:rFonts w:hint="eastAsia"/>
        </w:rPr>
        <w:t xml:space="preserve"> </w:t>
      </w:r>
      <w:r w:rsidRPr="00D9786C">
        <w:t xml:space="preserve">$0 </w:t>
      </w:r>
      <w:r w:rsidRPr="00D9786C">
        <w:rPr>
          <w:rFonts w:hint="eastAsia"/>
        </w:rPr>
        <w:t>=</w:t>
      </w:r>
      <w:r w:rsidRPr="00D9786C">
        <w:t xml:space="preserve"> </w:t>
      </w:r>
      <w:r w:rsidRPr="00D9786C">
        <w:rPr>
          <w:rFonts w:hint="eastAsia"/>
        </w:rPr>
        <w:t>FALSE</w:t>
      </w:r>
      <w:r w:rsidRPr="00D9786C">
        <w:rPr>
          <w:rFonts w:hint="eastAsia"/>
        </w:rPr>
        <w:t>，表示一个切换状态的控制请求。</w:t>
      </w:r>
    </w:p>
    <w:p w14:paraId="40C0C0A3" w14:textId="3FB59A27" w:rsidR="007A2C28" w:rsidRPr="0098528C" w:rsidRDefault="007A2C28" w:rsidP="00217432">
      <w:r w:rsidRPr="0098528C">
        <w:tab/>
      </w:r>
      <w:r w:rsidRPr="0098528C">
        <w:rPr>
          <w:rFonts w:hint="eastAsia"/>
        </w:rPr>
        <w:t>方式二，前</w:t>
      </w:r>
      <w:r w:rsidRPr="0098528C">
        <w:rPr>
          <w:rFonts w:hint="eastAsia"/>
        </w:rPr>
        <w:t>/</w:t>
      </w:r>
      <w:r w:rsidRPr="0098528C">
        <w:rPr>
          <w:rFonts w:hint="eastAsia"/>
        </w:rPr>
        <w:t>后排空调控制，娱乐系统通过信号</w:t>
      </w:r>
      <w:r w:rsidRPr="0098528C">
        <w:rPr>
          <w:b/>
          <w:i/>
        </w:rPr>
        <w:t>INFO Request HVAC Power Setting</w:t>
      </w:r>
      <w:r w:rsidRPr="0098528C">
        <w:rPr>
          <w:rFonts w:hint="eastAsia"/>
        </w:rPr>
        <w:t>对前后排空调的开关状态进行控制。该信号枚举值对应的含义如下：</w:t>
      </w:r>
    </w:p>
    <w:p w14:paraId="34E7A116" w14:textId="211398A8" w:rsidR="007A2C28" w:rsidRPr="0098528C" w:rsidRDefault="007A2C28" w:rsidP="000119FF">
      <w:pPr>
        <w:pStyle w:val="ListParagraph"/>
        <w:numPr>
          <w:ilvl w:val="0"/>
          <w:numId w:val="85"/>
        </w:numPr>
        <w:ind w:firstLineChars="0"/>
      </w:pPr>
      <w:r w:rsidRPr="0098528C">
        <w:rPr>
          <w:rFonts w:hint="eastAsia"/>
        </w:rPr>
        <w:t>默认发送值为</w:t>
      </w:r>
      <w:r w:rsidRPr="0098528C">
        <w:rPr>
          <w:rFonts w:hint="eastAsia"/>
        </w:rPr>
        <w:t>$0 = NoAction</w:t>
      </w:r>
      <w:r w:rsidRPr="0098528C">
        <w:rPr>
          <w:rFonts w:hint="eastAsia"/>
        </w:rPr>
        <w:t>，表示没有控制请求；</w:t>
      </w:r>
    </w:p>
    <w:p w14:paraId="26BE3D7A" w14:textId="77777777" w:rsidR="009D0CE7" w:rsidRPr="0098528C" w:rsidRDefault="009D0CE7" w:rsidP="000119FF">
      <w:pPr>
        <w:pStyle w:val="ListParagraph"/>
        <w:numPr>
          <w:ilvl w:val="0"/>
          <w:numId w:val="85"/>
        </w:numPr>
        <w:ind w:firstLineChars="0"/>
      </w:pPr>
      <w:r w:rsidRPr="0098528C">
        <w:rPr>
          <w:rFonts w:hint="eastAsia"/>
        </w:rPr>
        <w:t>当请求控制同时关闭前排空调和后排空调时，发送信号值</w:t>
      </w:r>
      <w:r w:rsidRPr="0098528C">
        <w:rPr>
          <w:rFonts w:hint="eastAsia"/>
        </w:rPr>
        <w:t xml:space="preserve">$1 = </w:t>
      </w:r>
      <w:r w:rsidRPr="0098528C">
        <w:t>FrontOFF_RearOFF</w:t>
      </w:r>
      <w:r w:rsidRPr="0098528C">
        <w:rPr>
          <w:rFonts w:hint="eastAsia"/>
        </w:rPr>
        <w:t>；</w:t>
      </w:r>
    </w:p>
    <w:p w14:paraId="227546D7" w14:textId="7436A1FB" w:rsidR="009D0CE7" w:rsidRPr="0098528C" w:rsidRDefault="009D0CE7" w:rsidP="000119FF">
      <w:pPr>
        <w:pStyle w:val="ListParagraph"/>
        <w:numPr>
          <w:ilvl w:val="0"/>
          <w:numId w:val="85"/>
        </w:numPr>
        <w:ind w:firstLineChars="0"/>
      </w:pPr>
      <w:r w:rsidRPr="0098528C">
        <w:rPr>
          <w:rFonts w:hint="eastAsia"/>
        </w:rPr>
        <w:t>当请求控制开启前排空调，但是关闭后排空调时，发送信号值</w:t>
      </w:r>
      <w:r w:rsidRPr="0098528C">
        <w:rPr>
          <w:rFonts w:hint="eastAsia"/>
        </w:rPr>
        <w:t xml:space="preserve">$2 = </w:t>
      </w:r>
      <w:r w:rsidRPr="0098528C">
        <w:t>FrontON_RearOFF</w:t>
      </w:r>
      <w:r w:rsidRPr="0098528C">
        <w:rPr>
          <w:rFonts w:hint="eastAsia"/>
        </w:rPr>
        <w:t>；</w:t>
      </w:r>
    </w:p>
    <w:p w14:paraId="39A48D97" w14:textId="70AA386E" w:rsidR="009D0CE7" w:rsidRPr="0098528C" w:rsidRDefault="009D0CE7" w:rsidP="000119FF">
      <w:pPr>
        <w:pStyle w:val="ListParagraph"/>
        <w:numPr>
          <w:ilvl w:val="0"/>
          <w:numId w:val="85"/>
        </w:numPr>
        <w:ind w:firstLineChars="0"/>
      </w:pPr>
      <w:r w:rsidRPr="0098528C">
        <w:rPr>
          <w:rFonts w:hint="eastAsia"/>
        </w:rPr>
        <w:t>当请求控制同时开启前排空调和后排控制时，发送信号值</w:t>
      </w:r>
      <w:r w:rsidRPr="0098528C">
        <w:rPr>
          <w:rFonts w:hint="eastAsia"/>
        </w:rPr>
        <w:t>$3</w:t>
      </w:r>
      <w:r w:rsidRPr="0098528C">
        <w:t xml:space="preserve"> = FrontON_RearON</w:t>
      </w:r>
      <w:r w:rsidRPr="0098528C">
        <w:rPr>
          <w:rFonts w:hint="eastAsia"/>
        </w:rPr>
        <w:t>；</w:t>
      </w:r>
    </w:p>
    <w:p w14:paraId="07D4355C" w14:textId="1433E95F" w:rsidR="007A2C28" w:rsidRPr="0098528C" w:rsidRDefault="009D0CE7" w:rsidP="000119FF">
      <w:pPr>
        <w:pStyle w:val="ListParagraph"/>
        <w:numPr>
          <w:ilvl w:val="0"/>
          <w:numId w:val="85"/>
        </w:numPr>
        <w:ind w:firstLineChars="0"/>
      </w:pPr>
      <w:r w:rsidRPr="0098528C">
        <w:rPr>
          <w:rFonts w:hint="eastAsia"/>
        </w:rPr>
        <w:t>当请求控制关闭前排空调，但是开启后排空调，发送信号值</w:t>
      </w:r>
      <w:r w:rsidRPr="0098528C">
        <w:rPr>
          <w:rFonts w:hint="eastAsia"/>
        </w:rPr>
        <w:t xml:space="preserve">$4 = </w:t>
      </w:r>
      <w:r w:rsidRPr="0098528C">
        <w:t>FrontOFF_RearON</w:t>
      </w:r>
      <w:r w:rsidRPr="0098528C">
        <w:rPr>
          <w:rFonts w:hint="eastAsia"/>
        </w:rPr>
        <w:t>；</w:t>
      </w:r>
    </w:p>
    <w:p w14:paraId="18B04976" w14:textId="77777777" w:rsidR="00217432" w:rsidRPr="0098528C" w:rsidRDefault="00217432" w:rsidP="00217432"/>
    <w:p w14:paraId="3DFEE76B" w14:textId="77777777" w:rsidR="00217432" w:rsidRPr="0098528C" w:rsidRDefault="00217432" w:rsidP="00217432">
      <w:pPr>
        <w:rPr>
          <w:b/>
          <w:u w:val="single"/>
        </w:rPr>
      </w:pPr>
      <w:r w:rsidRPr="0098528C">
        <w:rPr>
          <w:rFonts w:hint="eastAsia"/>
          <w:b/>
          <w:u w:val="single"/>
        </w:rPr>
        <w:t>信号接收</w:t>
      </w:r>
    </w:p>
    <w:p w14:paraId="7700CC82" w14:textId="77777777" w:rsidR="00217432" w:rsidRPr="0098528C" w:rsidRDefault="00217432" w:rsidP="00217432">
      <w:r w:rsidRPr="0098528C">
        <w:tab/>
      </w:r>
      <w:r w:rsidRPr="0098528C">
        <w:rPr>
          <w:rFonts w:hint="eastAsia"/>
        </w:rPr>
        <w:t>娱乐系统通过信号</w:t>
      </w:r>
      <w:r w:rsidRPr="0098528C">
        <w:rPr>
          <w:b/>
          <w:i/>
        </w:rPr>
        <w:t>Indication Front HVAC On</w:t>
      </w:r>
      <w:r w:rsidRPr="0098528C">
        <w:rPr>
          <w:rFonts w:hint="eastAsia"/>
        </w:rPr>
        <w:t>获取前排空调的开关状态，当信号为</w:t>
      </w:r>
      <w:r w:rsidRPr="0098528C">
        <w:rPr>
          <w:rFonts w:hint="eastAsia"/>
        </w:rPr>
        <w:t>$1</w:t>
      </w:r>
      <w:r w:rsidRPr="0098528C">
        <w:t xml:space="preserve"> </w:t>
      </w:r>
      <w:r w:rsidRPr="0098528C">
        <w:rPr>
          <w:rFonts w:hint="eastAsia"/>
        </w:rPr>
        <w:t>=</w:t>
      </w:r>
      <w:r w:rsidRPr="0098528C">
        <w:t xml:space="preserve"> </w:t>
      </w:r>
      <w:r w:rsidRPr="0098528C">
        <w:rPr>
          <w:rFonts w:hint="eastAsia"/>
        </w:rPr>
        <w:t>TRUE</w:t>
      </w:r>
      <w:r w:rsidRPr="0098528C">
        <w:rPr>
          <w:rFonts w:hint="eastAsia"/>
        </w:rPr>
        <w:t>时，表示前排空调开启，当信号为</w:t>
      </w:r>
      <w:r w:rsidRPr="0098528C">
        <w:rPr>
          <w:rFonts w:hint="eastAsia"/>
        </w:rPr>
        <w:t>$0</w:t>
      </w:r>
      <w:r w:rsidRPr="0098528C">
        <w:t xml:space="preserve"> </w:t>
      </w:r>
      <w:r w:rsidRPr="0098528C">
        <w:rPr>
          <w:rFonts w:hint="eastAsia"/>
        </w:rPr>
        <w:t>=</w:t>
      </w:r>
      <w:r w:rsidRPr="0098528C">
        <w:t xml:space="preserve"> </w:t>
      </w:r>
      <w:r w:rsidRPr="0098528C">
        <w:rPr>
          <w:rFonts w:hint="eastAsia"/>
        </w:rPr>
        <w:t>FALSE</w:t>
      </w:r>
      <w:r w:rsidRPr="0098528C">
        <w:t xml:space="preserve"> </w:t>
      </w:r>
      <w:r w:rsidRPr="0098528C">
        <w:rPr>
          <w:rFonts w:hint="eastAsia"/>
        </w:rPr>
        <w:t>时，</w:t>
      </w:r>
      <w:r w:rsidRPr="0098528C">
        <w:rPr>
          <w:rFonts w:hint="eastAsia"/>
        </w:rPr>
        <w:t xml:space="preserve"> </w:t>
      </w:r>
      <w:r w:rsidRPr="0098528C">
        <w:rPr>
          <w:rFonts w:hint="eastAsia"/>
        </w:rPr>
        <w:t>表示前排空调处于关闭的状态。</w:t>
      </w:r>
    </w:p>
    <w:p w14:paraId="74B292DB" w14:textId="77777777" w:rsidR="00217432" w:rsidRPr="0098528C" w:rsidRDefault="00217432" w:rsidP="00217432">
      <w:r w:rsidRPr="0098528C">
        <w:tab/>
      </w:r>
      <w:r w:rsidRPr="0098528C">
        <w:rPr>
          <w:rFonts w:hint="eastAsia"/>
        </w:rPr>
        <w:t>娱乐系统通过信号</w:t>
      </w:r>
      <w:r w:rsidRPr="0098528C">
        <w:rPr>
          <w:b/>
          <w:i/>
        </w:rPr>
        <w:t>Indication Rear HVAC On</w:t>
      </w:r>
      <w:r w:rsidRPr="0098528C">
        <w:rPr>
          <w:rFonts w:hint="eastAsia"/>
        </w:rPr>
        <w:t>获取后排空调的开关状态，当信号为</w:t>
      </w:r>
      <w:r w:rsidRPr="0098528C">
        <w:rPr>
          <w:rFonts w:hint="eastAsia"/>
        </w:rPr>
        <w:t>$1</w:t>
      </w:r>
      <w:r w:rsidRPr="0098528C">
        <w:t xml:space="preserve"> </w:t>
      </w:r>
      <w:r w:rsidRPr="0098528C">
        <w:rPr>
          <w:rFonts w:hint="eastAsia"/>
        </w:rPr>
        <w:t>=</w:t>
      </w:r>
      <w:r w:rsidRPr="0098528C">
        <w:t xml:space="preserve"> </w:t>
      </w:r>
      <w:r w:rsidRPr="0098528C">
        <w:rPr>
          <w:rFonts w:hint="eastAsia"/>
        </w:rPr>
        <w:t>TRUE</w:t>
      </w:r>
      <w:r w:rsidRPr="0098528C">
        <w:rPr>
          <w:rFonts w:hint="eastAsia"/>
        </w:rPr>
        <w:t>时，表示后排空调开启，当信号为</w:t>
      </w:r>
      <w:r w:rsidRPr="0098528C">
        <w:rPr>
          <w:rFonts w:hint="eastAsia"/>
        </w:rPr>
        <w:t>$0</w:t>
      </w:r>
      <w:r w:rsidRPr="0098528C">
        <w:t xml:space="preserve"> </w:t>
      </w:r>
      <w:r w:rsidRPr="0098528C">
        <w:rPr>
          <w:rFonts w:hint="eastAsia"/>
        </w:rPr>
        <w:t>=</w:t>
      </w:r>
      <w:r w:rsidRPr="0098528C">
        <w:t xml:space="preserve"> </w:t>
      </w:r>
      <w:r w:rsidRPr="0098528C">
        <w:rPr>
          <w:rFonts w:hint="eastAsia"/>
        </w:rPr>
        <w:t>FALSE</w:t>
      </w:r>
      <w:r w:rsidRPr="0098528C">
        <w:t xml:space="preserve"> </w:t>
      </w:r>
      <w:r w:rsidRPr="0098528C">
        <w:rPr>
          <w:rFonts w:hint="eastAsia"/>
        </w:rPr>
        <w:t>时，</w:t>
      </w:r>
      <w:r w:rsidRPr="0098528C">
        <w:rPr>
          <w:rFonts w:hint="eastAsia"/>
        </w:rPr>
        <w:t xml:space="preserve"> </w:t>
      </w:r>
      <w:r w:rsidRPr="0098528C">
        <w:rPr>
          <w:rFonts w:hint="eastAsia"/>
        </w:rPr>
        <w:t>表示后排空调处于关闭的状态。</w:t>
      </w:r>
    </w:p>
    <w:p w14:paraId="01B8D0AD" w14:textId="77777777" w:rsidR="00217432" w:rsidRPr="0098528C" w:rsidRDefault="00217432" w:rsidP="00217432"/>
    <w:p w14:paraId="2A2A2CBA" w14:textId="77777777" w:rsidR="00217432" w:rsidRPr="0098528C" w:rsidRDefault="00217432" w:rsidP="00217432">
      <w:r w:rsidRPr="0098528C">
        <w:t>Update Time: 10ms</w:t>
      </w:r>
    </w:p>
    <w:p w14:paraId="2F02B809" w14:textId="3BAE1753" w:rsidR="00217432" w:rsidRPr="0098528C" w:rsidRDefault="00217432" w:rsidP="00217432">
      <w:r w:rsidRPr="0098528C">
        <w:t>Periodic Interval: 100</w:t>
      </w:r>
      <w:r w:rsidRPr="0098528C">
        <w:rPr>
          <w:rFonts w:hint="eastAsia"/>
        </w:rPr>
        <w:t>0</w:t>
      </w:r>
      <w:r w:rsidRPr="0098528C">
        <w:t>ms</w:t>
      </w:r>
    </w:p>
    <w:p w14:paraId="165B014C" w14:textId="77777777" w:rsidR="00217432" w:rsidRPr="0098528C" w:rsidRDefault="00217432" w:rsidP="00217432"/>
    <w:p w14:paraId="3C4D73C9" w14:textId="77777777" w:rsidR="00217432" w:rsidRPr="0098528C" w:rsidRDefault="00217432" w:rsidP="00217432">
      <w:r w:rsidRPr="0098528C">
        <w:rPr>
          <w:rFonts w:hint="eastAsia"/>
          <w:b/>
          <w:u w:val="single"/>
        </w:rPr>
        <w:t>功能安全要求：</w:t>
      </w:r>
      <w:r w:rsidRPr="0098528C">
        <w:rPr>
          <w:rFonts w:hint="eastAsia"/>
        </w:rPr>
        <w:t>QM</w:t>
      </w:r>
    </w:p>
    <w:p w14:paraId="46F97495" w14:textId="755C0CDC" w:rsidR="00680899" w:rsidRPr="0098528C" w:rsidRDefault="00217432" w:rsidP="00680899">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0FB999EE" w14:textId="2213EA8F" w:rsidR="00B041A8" w:rsidRPr="0098528C" w:rsidRDefault="00E73BC7" w:rsidP="00E25A18">
      <w:pPr>
        <w:pStyle w:val="Heading3"/>
      </w:pPr>
      <w:bookmarkStart w:id="123" w:name="_Toc58413267"/>
      <w:r w:rsidRPr="0098528C">
        <w:rPr>
          <w:rFonts w:hint="eastAsia"/>
        </w:rPr>
        <w:t>吹风模式</w:t>
      </w:r>
      <w:r w:rsidRPr="0098528C">
        <w:rPr>
          <w:rFonts w:hint="eastAsia"/>
        </w:rPr>
        <w:t>(</w:t>
      </w:r>
      <w:r w:rsidR="00B041A8" w:rsidRPr="0098528C">
        <w:rPr>
          <w:rFonts w:hint="eastAsia"/>
        </w:rPr>
        <w:t>Blower</w:t>
      </w:r>
      <w:r w:rsidRPr="0098528C">
        <w:t xml:space="preserve"> </w:t>
      </w:r>
      <w:r w:rsidR="00B041A8" w:rsidRPr="0098528C">
        <w:rPr>
          <w:rFonts w:hint="eastAsia"/>
        </w:rPr>
        <w:t>Mode</w:t>
      </w:r>
      <w:r w:rsidRPr="0098528C">
        <w:rPr>
          <w:rFonts w:hint="eastAsia"/>
        </w:rPr>
        <w:t>)</w:t>
      </w:r>
      <w:bookmarkEnd w:id="123"/>
    </w:p>
    <w:p w14:paraId="5E52EBD1" w14:textId="353192A3" w:rsidR="00B041A8" w:rsidRPr="0098528C" w:rsidRDefault="00B041A8" w:rsidP="008D0836">
      <w:pPr>
        <w:ind w:firstLine="420"/>
      </w:pPr>
      <w:r w:rsidRPr="0098528C">
        <w:rPr>
          <w:rFonts w:hint="eastAsia"/>
        </w:rPr>
        <w:t>吹风模式适用于前排空调和后排空调。</w:t>
      </w:r>
    </w:p>
    <w:p w14:paraId="49D34849" w14:textId="33E41EF3" w:rsidR="00D701C2" w:rsidRPr="0098528C" w:rsidRDefault="00D701C2" w:rsidP="008D0836">
      <w:pPr>
        <w:ind w:firstLine="420"/>
      </w:pPr>
      <w:r w:rsidRPr="0098528C">
        <w:t>Blower mode is applicable to front air conditioner and rear air conditioner.</w:t>
      </w:r>
    </w:p>
    <w:p w14:paraId="2E2D9F26" w14:textId="31B6B539" w:rsidR="00B041A8" w:rsidRPr="0098528C" w:rsidRDefault="00B041A8" w:rsidP="008D0836">
      <w:pPr>
        <w:ind w:firstLine="420"/>
      </w:pPr>
      <w:r w:rsidRPr="0098528C">
        <w:rPr>
          <w:rFonts w:hint="eastAsia"/>
        </w:rPr>
        <w:t>空调吹风模式是指空调的出风口的送风方式，空调吹风模式支持中控面</w:t>
      </w:r>
      <w:r w:rsidR="009243C5" w:rsidRPr="0098528C">
        <w:rPr>
          <w:rFonts w:hint="eastAsia"/>
        </w:rPr>
        <w:t>板出送风（吹面）、地板送风（吹脚）、挡风玻璃送风（吹窗）中的一种</w:t>
      </w:r>
      <w:r w:rsidRPr="0098528C">
        <w:rPr>
          <w:rFonts w:hint="eastAsia"/>
        </w:rPr>
        <w:t>或多种模式的组合，具体可以参考标定文件或附录。</w:t>
      </w:r>
    </w:p>
    <w:p w14:paraId="49531151" w14:textId="4DC640E5" w:rsidR="00D701C2" w:rsidRPr="0098528C" w:rsidRDefault="00D701C2" w:rsidP="008D0836">
      <w:pPr>
        <w:ind w:firstLine="420"/>
      </w:pPr>
      <w:r w:rsidRPr="0098528C">
        <w:lastRenderedPageBreak/>
        <w:t>Air-conditioning blowing mode refers to the air supply mode at the air outlet of air conditioner. Air-conditioning blowing mode supports one or a combination of multiple modes, such as air supply from central control panel (blowing surface), floor air supply (blowing foot) and windshield air supply (blowing window). For details, please refer to calibration documents or appendices.</w:t>
      </w:r>
    </w:p>
    <w:p w14:paraId="18FCEF62" w14:textId="61CD1C4E" w:rsidR="001222BA" w:rsidRPr="0098528C" w:rsidRDefault="001222BA" w:rsidP="008D0836">
      <w:pPr>
        <w:ind w:firstLine="420"/>
      </w:pPr>
      <w:r w:rsidRPr="0098528C">
        <w:rPr>
          <w:rFonts w:hint="eastAsia"/>
        </w:rPr>
        <w:t>娱乐系统通过标定</w:t>
      </w:r>
      <w:r w:rsidR="007275AB" w:rsidRPr="0098528C">
        <w:rPr>
          <w:b/>
          <w:i/>
        </w:rPr>
        <w:t>Air_Distribution_Control_Discrete_Style</w:t>
      </w:r>
      <w:r w:rsidRPr="0098528C">
        <w:rPr>
          <w:rFonts w:hint="eastAsia"/>
        </w:rPr>
        <w:t>确定显示的吹风模式类型，当标定值为</w:t>
      </w:r>
      <w:r w:rsidRPr="0098528C">
        <w:rPr>
          <w:rFonts w:hint="eastAsia"/>
        </w:rPr>
        <w:t>$0</w:t>
      </w:r>
      <w:r w:rsidRPr="0098528C">
        <w:t xml:space="preserve"> </w:t>
      </w:r>
      <w:r w:rsidRPr="0098528C">
        <w:rPr>
          <w:rFonts w:hint="eastAsia"/>
        </w:rPr>
        <w:t>=</w:t>
      </w:r>
      <w:r w:rsidRPr="0098528C">
        <w:t xml:space="preserve"> </w:t>
      </w:r>
      <w:r w:rsidRPr="0098528C">
        <w:rPr>
          <w:rFonts w:hint="eastAsia"/>
        </w:rPr>
        <w:t xml:space="preserve"> </w:t>
      </w:r>
      <w:r w:rsidR="007275AB" w:rsidRPr="0098528C">
        <w:rPr>
          <w:rFonts w:hint="eastAsia"/>
        </w:rPr>
        <w:t>FALSE</w:t>
      </w:r>
      <w:r w:rsidRPr="0098528C">
        <w:rPr>
          <w:rFonts w:hint="eastAsia"/>
        </w:rPr>
        <w:t>时，显示</w:t>
      </w:r>
      <w:r w:rsidRPr="0098528C">
        <w:rPr>
          <w:rFonts w:hint="eastAsia"/>
        </w:rPr>
        <w:t>Combi</w:t>
      </w:r>
      <w:r w:rsidRPr="0098528C">
        <w:rPr>
          <w:rFonts w:hint="eastAsia"/>
        </w:rPr>
        <w:t>模式的控制界面。当标定值为</w:t>
      </w:r>
      <w:r w:rsidRPr="0098528C">
        <w:rPr>
          <w:rFonts w:hint="eastAsia"/>
        </w:rPr>
        <w:t>$1</w:t>
      </w:r>
      <w:r w:rsidRPr="0098528C">
        <w:t xml:space="preserve"> </w:t>
      </w:r>
      <w:r w:rsidRPr="0098528C">
        <w:rPr>
          <w:rFonts w:hint="eastAsia"/>
        </w:rPr>
        <w:t>=</w:t>
      </w:r>
      <w:r w:rsidRPr="0098528C">
        <w:t xml:space="preserve"> </w:t>
      </w:r>
      <w:r w:rsidR="007275AB" w:rsidRPr="0098528C">
        <w:rPr>
          <w:rFonts w:hint="eastAsia"/>
        </w:rPr>
        <w:t>TRUE</w:t>
      </w:r>
      <w:r w:rsidRPr="0098528C">
        <w:rPr>
          <w:rFonts w:hint="eastAsia"/>
        </w:rPr>
        <w:t>时，显示</w:t>
      </w:r>
      <w:r w:rsidRPr="0098528C">
        <w:rPr>
          <w:rFonts w:hint="eastAsia"/>
        </w:rPr>
        <w:t>4-Mode</w:t>
      </w:r>
      <w:r w:rsidRPr="0098528C">
        <w:t>的</w:t>
      </w:r>
      <w:r w:rsidRPr="0098528C">
        <w:rPr>
          <w:rFonts w:hint="eastAsia"/>
        </w:rPr>
        <w:t>控制界面。</w:t>
      </w:r>
    </w:p>
    <w:p w14:paraId="14C3D7AC" w14:textId="18A13908" w:rsidR="00F674E1" w:rsidRPr="0098528C" w:rsidRDefault="00F674E1" w:rsidP="008D0836">
      <w:pPr>
        <w:ind w:firstLine="420"/>
      </w:pPr>
      <w:r w:rsidRPr="0098528C">
        <w:rPr>
          <w:rFonts w:hint="eastAsia"/>
        </w:rPr>
        <w:t>娱乐系统通过标定</w:t>
      </w:r>
      <w:commentRangeStart w:id="124"/>
      <w:r w:rsidRPr="0098528C">
        <w:rPr>
          <w:b/>
          <w:i/>
        </w:rPr>
        <w:t>Dual_Front_Air_Distribution</w:t>
      </w:r>
      <w:commentRangeEnd w:id="124"/>
      <w:r w:rsidR="0094221E" w:rsidRPr="00D9786C">
        <w:rPr>
          <w:rStyle w:val="CommentReference"/>
        </w:rPr>
        <w:commentReference w:id="124"/>
      </w:r>
      <w:r w:rsidRPr="00D9786C">
        <w:rPr>
          <w:rFonts w:hint="eastAsia"/>
        </w:rPr>
        <w:t>确定前排的吹风模式是否支持分区控制。标定值为</w:t>
      </w:r>
      <w:r w:rsidRPr="00D9786C">
        <w:rPr>
          <w:rFonts w:hint="eastAsia"/>
        </w:rPr>
        <w:t>$0 = FALSE</w:t>
      </w:r>
      <w:r w:rsidRPr="00D9786C">
        <w:rPr>
          <w:rFonts w:hint="eastAsia"/>
        </w:rPr>
        <w:t>时，前排空调的吹风模式不支持分区控制；标定值为</w:t>
      </w:r>
      <w:r w:rsidRPr="00D9786C">
        <w:rPr>
          <w:rFonts w:hint="eastAsia"/>
        </w:rPr>
        <w:t>$1 = TRUE</w:t>
      </w:r>
      <w:r w:rsidRPr="00D9786C">
        <w:rPr>
          <w:rFonts w:hint="eastAsia"/>
        </w:rPr>
        <w:t>时，前排空调的吹风模式支持左右分区独立控制。</w:t>
      </w:r>
    </w:p>
    <w:p w14:paraId="1209FDF8" w14:textId="5482DE7E" w:rsidR="002F5D72" w:rsidRPr="0098528C" w:rsidRDefault="002F5D72" w:rsidP="002F5D72">
      <w:pPr>
        <w:pStyle w:val="Heading4"/>
      </w:pPr>
      <w:r w:rsidRPr="0098528C">
        <w:rPr>
          <w:rFonts w:hint="eastAsia"/>
        </w:rPr>
        <w:t>CLEA</w:t>
      </w:r>
      <w:r w:rsidRPr="0098528C">
        <w:rPr>
          <w:rFonts w:hint="eastAsia"/>
        </w:rPr>
        <w:t>的吹风模式调节</w:t>
      </w:r>
    </w:p>
    <w:p w14:paraId="59A7D71B" w14:textId="77777777" w:rsidR="00035F14" w:rsidRPr="0098528C" w:rsidRDefault="00035F14" w:rsidP="00035F14">
      <w:pPr>
        <w:rPr>
          <w:b/>
          <w:u w:val="single"/>
        </w:rPr>
      </w:pPr>
      <w:r w:rsidRPr="0098528C">
        <w:rPr>
          <w:rFonts w:hint="eastAsia"/>
          <w:b/>
          <w:u w:val="single"/>
        </w:rPr>
        <w:t>信号发送</w:t>
      </w:r>
    </w:p>
    <w:p w14:paraId="293CD851" w14:textId="5088A81E" w:rsidR="00035F14" w:rsidRPr="0098528C" w:rsidRDefault="00035F14" w:rsidP="00EB24AE">
      <w:r w:rsidRPr="0098528C">
        <w:tab/>
      </w:r>
      <w:r w:rsidR="00DA6042" w:rsidRPr="0098528C">
        <w:rPr>
          <w:rFonts w:hint="eastAsia"/>
        </w:rPr>
        <w:t>前左区域的吹风模式，</w:t>
      </w:r>
      <w:r w:rsidR="00EB24AE" w:rsidRPr="0098528C">
        <w:rPr>
          <w:rFonts w:hint="eastAsia"/>
        </w:rPr>
        <w:t>娱乐系统通过信号</w:t>
      </w:r>
      <w:r w:rsidR="00EB24AE" w:rsidRPr="0098528C">
        <w:rPr>
          <w:b/>
          <w:i/>
        </w:rPr>
        <w:t>Request Air Distribution Front Left Info</w:t>
      </w:r>
      <w:r w:rsidR="00EB24AE" w:rsidRPr="0098528C">
        <w:rPr>
          <w:rFonts w:hint="eastAsia"/>
        </w:rPr>
        <w:t>对前左侧的空调吹风模式进行调节，控制请求的枚举值的含义对应如下：</w:t>
      </w:r>
    </w:p>
    <w:p w14:paraId="08BFB7B3" w14:textId="2DB75FA3" w:rsidR="00EB24AE" w:rsidRPr="0098528C" w:rsidRDefault="00EB24AE" w:rsidP="000E1C54">
      <w:pPr>
        <w:pStyle w:val="ListParagraph"/>
        <w:numPr>
          <w:ilvl w:val="0"/>
          <w:numId w:val="29"/>
        </w:numPr>
        <w:ind w:firstLineChars="0"/>
      </w:pPr>
      <w:r w:rsidRPr="0098528C">
        <w:t>$0=NoAction</w:t>
      </w:r>
      <w:r w:rsidRPr="0098528C">
        <w:rPr>
          <w:rFonts w:hint="eastAsia"/>
        </w:rPr>
        <w:t>，默认发送值，表示</w:t>
      </w:r>
      <w:r w:rsidRPr="0098528C">
        <w:rPr>
          <w:rFonts w:hint="eastAsia"/>
        </w:rPr>
        <w:t>VCU</w:t>
      </w:r>
      <w:r w:rsidRPr="0098528C">
        <w:rPr>
          <w:rFonts w:hint="eastAsia"/>
        </w:rPr>
        <w:t>没有控制请求；</w:t>
      </w:r>
    </w:p>
    <w:p w14:paraId="6F4F0BFD" w14:textId="3E337162" w:rsidR="00EB24AE" w:rsidRPr="00D9786C" w:rsidRDefault="00EB24AE" w:rsidP="000E1C54">
      <w:pPr>
        <w:pStyle w:val="ListParagraph"/>
        <w:numPr>
          <w:ilvl w:val="0"/>
          <w:numId w:val="29"/>
        </w:numPr>
        <w:ind w:firstLineChars="0"/>
      </w:pPr>
      <w:r w:rsidRPr="0098528C">
        <w:t>$1=Auto</w:t>
      </w:r>
      <w:r w:rsidRPr="0098528C">
        <w:rPr>
          <w:rFonts w:hint="eastAsia"/>
        </w:rPr>
        <w:t>，</w:t>
      </w:r>
      <w:r w:rsidR="00972482" w:rsidRPr="0098528C">
        <w:rPr>
          <w:rFonts w:hint="eastAsia"/>
        </w:rPr>
        <w:t>预留，</w:t>
      </w:r>
      <w:commentRangeStart w:id="125"/>
      <w:commentRangeStart w:id="126"/>
      <w:r w:rsidRPr="0098528C">
        <w:rPr>
          <w:rFonts w:hint="eastAsia"/>
        </w:rPr>
        <w:t>空调目前不支持单独将吹风模式调节为</w:t>
      </w:r>
      <w:r w:rsidRPr="0098528C">
        <w:rPr>
          <w:rFonts w:hint="eastAsia"/>
        </w:rPr>
        <w:t>Auto</w:t>
      </w:r>
      <w:r w:rsidRPr="0098528C">
        <w:rPr>
          <w:rFonts w:hint="eastAsia"/>
        </w:rPr>
        <w:t>模式；</w:t>
      </w:r>
      <w:commentRangeEnd w:id="125"/>
      <w:r w:rsidRPr="00D9786C">
        <w:rPr>
          <w:rStyle w:val="CommentReference"/>
        </w:rPr>
        <w:commentReference w:id="125"/>
      </w:r>
      <w:commentRangeEnd w:id="126"/>
      <w:r w:rsidR="00124CD0" w:rsidRPr="00D9786C">
        <w:rPr>
          <w:rStyle w:val="CommentReference"/>
        </w:rPr>
        <w:commentReference w:id="126"/>
      </w:r>
    </w:p>
    <w:p w14:paraId="45F91D32" w14:textId="116A8EA8" w:rsidR="00EB24AE" w:rsidRPr="0098528C" w:rsidRDefault="00EB24AE" w:rsidP="000E1C54">
      <w:pPr>
        <w:pStyle w:val="ListParagraph"/>
        <w:numPr>
          <w:ilvl w:val="0"/>
          <w:numId w:val="29"/>
        </w:numPr>
        <w:ind w:firstLineChars="0"/>
      </w:pPr>
      <w:r w:rsidRPr="00D9786C">
        <w:t>$2=Floor</w:t>
      </w:r>
      <w:r w:rsidRPr="00D9786C">
        <w:rPr>
          <w:rFonts w:hint="eastAsia"/>
        </w:rPr>
        <w:t>，娱乐系统请求将</w:t>
      </w:r>
      <w:r w:rsidR="00683664" w:rsidRPr="00D9786C">
        <w:rPr>
          <w:rFonts w:hint="eastAsia"/>
        </w:rPr>
        <w:t>前左的</w:t>
      </w:r>
      <w:r w:rsidRPr="00D9786C">
        <w:rPr>
          <w:rFonts w:hint="eastAsia"/>
        </w:rPr>
        <w:t>吹风模式调节为仅吹地板；</w:t>
      </w:r>
    </w:p>
    <w:p w14:paraId="6B9451E0" w14:textId="7BC7392C" w:rsidR="00EB24AE" w:rsidRPr="0098528C" w:rsidRDefault="00EB24AE" w:rsidP="000E1C54">
      <w:pPr>
        <w:pStyle w:val="ListParagraph"/>
        <w:numPr>
          <w:ilvl w:val="0"/>
          <w:numId w:val="29"/>
        </w:numPr>
        <w:ind w:firstLineChars="0"/>
      </w:pPr>
      <w:r w:rsidRPr="0098528C">
        <w:t>$3=FloorAndVent</w:t>
      </w:r>
      <w:r w:rsidRPr="0098528C">
        <w:rPr>
          <w:rFonts w:hint="eastAsia"/>
        </w:rPr>
        <w:t>，娱乐系统请求将</w:t>
      </w:r>
      <w:r w:rsidR="00683664" w:rsidRPr="0098528C">
        <w:rPr>
          <w:rFonts w:hint="eastAsia"/>
        </w:rPr>
        <w:t>前左的</w:t>
      </w:r>
      <w:r w:rsidRPr="0098528C">
        <w:rPr>
          <w:rFonts w:hint="eastAsia"/>
        </w:rPr>
        <w:t>吹风模式调节为吹面和吹地板；</w:t>
      </w:r>
    </w:p>
    <w:p w14:paraId="36D5F2F0" w14:textId="1BC45DD7" w:rsidR="00EB24AE" w:rsidRPr="0098528C" w:rsidRDefault="00EB24AE" w:rsidP="000E1C54">
      <w:pPr>
        <w:pStyle w:val="ListParagraph"/>
        <w:numPr>
          <w:ilvl w:val="0"/>
          <w:numId w:val="29"/>
        </w:numPr>
        <w:ind w:firstLineChars="0"/>
      </w:pPr>
      <w:r w:rsidRPr="0098528C">
        <w:t>$4=Vent</w:t>
      </w:r>
      <w:r w:rsidRPr="0098528C">
        <w:rPr>
          <w:rFonts w:hint="eastAsia"/>
        </w:rPr>
        <w:t>，娱乐系统请求将</w:t>
      </w:r>
      <w:r w:rsidR="00683664" w:rsidRPr="0098528C">
        <w:rPr>
          <w:rFonts w:hint="eastAsia"/>
        </w:rPr>
        <w:t>前左的</w:t>
      </w:r>
      <w:r w:rsidRPr="0098528C">
        <w:rPr>
          <w:rFonts w:hint="eastAsia"/>
        </w:rPr>
        <w:t>吹风模式调节为仅吹面；</w:t>
      </w:r>
    </w:p>
    <w:p w14:paraId="2C280EDD" w14:textId="2409A8E1" w:rsidR="00EB24AE" w:rsidRPr="0098528C" w:rsidRDefault="00EB24AE" w:rsidP="000E1C54">
      <w:pPr>
        <w:pStyle w:val="ListParagraph"/>
        <w:numPr>
          <w:ilvl w:val="0"/>
          <w:numId w:val="29"/>
        </w:numPr>
        <w:ind w:firstLineChars="0"/>
      </w:pPr>
      <w:r w:rsidRPr="0098528C">
        <w:t>$5=VentAndWindshield</w:t>
      </w:r>
      <w:r w:rsidRPr="0098528C">
        <w:rPr>
          <w:rFonts w:hint="eastAsia"/>
        </w:rPr>
        <w:t>，娱乐系统请求将</w:t>
      </w:r>
      <w:r w:rsidR="00683664" w:rsidRPr="0098528C">
        <w:rPr>
          <w:rFonts w:hint="eastAsia"/>
        </w:rPr>
        <w:t>前左的</w:t>
      </w:r>
      <w:r w:rsidRPr="0098528C">
        <w:rPr>
          <w:rFonts w:hint="eastAsia"/>
        </w:rPr>
        <w:t>吹风模式调节为吹面和吹挡风玻璃；</w:t>
      </w:r>
    </w:p>
    <w:p w14:paraId="08DAEEED" w14:textId="527EC1DE" w:rsidR="00EB24AE" w:rsidRPr="0098528C" w:rsidRDefault="00683664" w:rsidP="000E1C54">
      <w:pPr>
        <w:pStyle w:val="ListParagraph"/>
        <w:numPr>
          <w:ilvl w:val="0"/>
          <w:numId w:val="29"/>
        </w:numPr>
        <w:ind w:firstLineChars="0"/>
      </w:pPr>
      <w:r w:rsidRPr="0098528C">
        <w:t>$6=Windshield</w:t>
      </w:r>
      <w:r w:rsidRPr="0098528C">
        <w:rPr>
          <w:rFonts w:hint="eastAsia"/>
        </w:rPr>
        <w:t>，</w:t>
      </w:r>
      <w:r w:rsidR="00CE62AC" w:rsidRPr="0098528C">
        <w:rPr>
          <w:rFonts w:hint="eastAsia"/>
        </w:rPr>
        <w:t>娱乐系统请求将</w:t>
      </w:r>
      <w:r w:rsidRPr="0098528C">
        <w:rPr>
          <w:rFonts w:hint="eastAsia"/>
        </w:rPr>
        <w:t>前左的</w:t>
      </w:r>
      <w:r w:rsidR="00CE62AC" w:rsidRPr="0098528C">
        <w:rPr>
          <w:rFonts w:hint="eastAsia"/>
        </w:rPr>
        <w:t>吹风模式调节为仅吹</w:t>
      </w:r>
      <w:r w:rsidRPr="0098528C">
        <w:rPr>
          <w:rFonts w:hint="eastAsia"/>
        </w:rPr>
        <w:t>挡风玻璃；</w:t>
      </w:r>
    </w:p>
    <w:p w14:paraId="1822CB44" w14:textId="08A36751" w:rsidR="00EB24AE" w:rsidRPr="0098528C" w:rsidRDefault="00683664" w:rsidP="000E1C54">
      <w:pPr>
        <w:pStyle w:val="ListParagraph"/>
        <w:numPr>
          <w:ilvl w:val="0"/>
          <w:numId w:val="29"/>
        </w:numPr>
        <w:ind w:firstLineChars="0"/>
      </w:pPr>
      <w:r w:rsidRPr="0098528C">
        <w:t>$7=FloorAndWindshield</w:t>
      </w:r>
      <w:r w:rsidRPr="0098528C">
        <w:rPr>
          <w:rFonts w:hint="eastAsia"/>
        </w:rPr>
        <w:t>，娱乐系统请求将前左的吹风模式调节为吹地板和吹挡风玻璃；</w:t>
      </w:r>
    </w:p>
    <w:p w14:paraId="656F5CE8" w14:textId="56A8BCFB" w:rsidR="00EB24AE" w:rsidRPr="0098528C" w:rsidRDefault="00EB24AE" w:rsidP="000E1C54">
      <w:pPr>
        <w:pStyle w:val="ListParagraph"/>
        <w:numPr>
          <w:ilvl w:val="0"/>
          <w:numId w:val="29"/>
        </w:numPr>
        <w:ind w:firstLineChars="0"/>
      </w:pPr>
      <w:r w:rsidRPr="0098528C">
        <w:t>$8=FloorAndVentAndWindshield</w:t>
      </w:r>
      <w:r w:rsidR="00683664" w:rsidRPr="0098528C">
        <w:rPr>
          <w:rFonts w:hint="eastAsia"/>
        </w:rPr>
        <w:t>，娱乐系统请求将前左的吹风模式调节为吹地板、吹面和吹挡风玻璃；</w:t>
      </w:r>
    </w:p>
    <w:p w14:paraId="1E435892" w14:textId="58175313" w:rsidR="00035F14" w:rsidRPr="0098528C" w:rsidRDefault="00035F14" w:rsidP="007E4347"/>
    <w:p w14:paraId="5ECF9B82" w14:textId="7361B07D" w:rsidR="00683664" w:rsidRPr="00D9786C" w:rsidRDefault="00E21AEE" w:rsidP="00683664">
      <w:pPr>
        <w:ind w:firstLine="420"/>
      </w:pPr>
      <w:r w:rsidRPr="0098528C">
        <w:rPr>
          <w:rFonts w:hint="eastAsia"/>
        </w:rPr>
        <w:t>【</w:t>
      </w:r>
      <w:r w:rsidRPr="0098528C">
        <w:rPr>
          <w:rFonts w:hint="eastAsia"/>
        </w:rPr>
        <w:t>Reserved</w:t>
      </w:r>
      <w:r w:rsidRPr="0098528C">
        <w:rPr>
          <w:rFonts w:hint="eastAsia"/>
        </w:rPr>
        <w:t>】</w:t>
      </w:r>
      <w:r w:rsidR="00DA6042" w:rsidRPr="0098528C">
        <w:rPr>
          <w:rFonts w:hint="eastAsia"/>
        </w:rPr>
        <w:t>前右区域的吹风模式，</w:t>
      </w:r>
      <w:commentRangeStart w:id="127"/>
      <w:commentRangeStart w:id="128"/>
      <w:r w:rsidR="00683664" w:rsidRPr="0098528C">
        <w:rPr>
          <w:rFonts w:hint="eastAsia"/>
        </w:rPr>
        <w:t>娱乐系统通过信号</w:t>
      </w:r>
      <w:r w:rsidR="00683664" w:rsidRPr="0098528C">
        <w:rPr>
          <w:b/>
          <w:i/>
        </w:rPr>
        <w:t>Request Air Distribution Front Right Info</w:t>
      </w:r>
      <w:r w:rsidR="00683664" w:rsidRPr="0098528C">
        <w:rPr>
          <w:rFonts w:hint="eastAsia"/>
        </w:rPr>
        <w:t>对前右侧的空调吹风模式进行调节，控制请求的枚举值的含义对应如下：</w:t>
      </w:r>
      <w:commentRangeEnd w:id="127"/>
      <w:r w:rsidR="00B93BC3" w:rsidRPr="00D9786C">
        <w:rPr>
          <w:rStyle w:val="CommentReference"/>
        </w:rPr>
        <w:commentReference w:id="127"/>
      </w:r>
      <w:commentRangeEnd w:id="128"/>
      <w:r w:rsidR="00124CD0" w:rsidRPr="00D9786C">
        <w:rPr>
          <w:rStyle w:val="CommentReference"/>
        </w:rPr>
        <w:commentReference w:id="128"/>
      </w:r>
    </w:p>
    <w:p w14:paraId="18272A77" w14:textId="77777777" w:rsidR="00683664" w:rsidRPr="0098528C" w:rsidRDefault="00683664" w:rsidP="000E1C54">
      <w:pPr>
        <w:pStyle w:val="ListParagraph"/>
        <w:numPr>
          <w:ilvl w:val="0"/>
          <w:numId w:val="30"/>
        </w:numPr>
        <w:ind w:firstLineChars="0"/>
      </w:pPr>
      <w:r w:rsidRPr="00D9786C">
        <w:t>$0=NoAction</w:t>
      </w:r>
      <w:r w:rsidRPr="00D9786C">
        <w:rPr>
          <w:rFonts w:hint="eastAsia"/>
        </w:rPr>
        <w:t>，默认发送值，表示</w:t>
      </w:r>
      <w:r w:rsidRPr="00D9786C">
        <w:rPr>
          <w:rFonts w:hint="eastAsia"/>
        </w:rPr>
        <w:t>VCU</w:t>
      </w:r>
      <w:r w:rsidRPr="00D9786C">
        <w:rPr>
          <w:rFonts w:hint="eastAsia"/>
        </w:rPr>
        <w:t>没有控制请求；</w:t>
      </w:r>
    </w:p>
    <w:p w14:paraId="3194DBCB" w14:textId="5160F333" w:rsidR="00683664" w:rsidRPr="0098528C" w:rsidRDefault="00683664" w:rsidP="000E1C54">
      <w:pPr>
        <w:pStyle w:val="ListParagraph"/>
        <w:numPr>
          <w:ilvl w:val="0"/>
          <w:numId w:val="30"/>
        </w:numPr>
        <w:ind w:firstLineChars="0"/>
      </w:pPr>
      <w:r w:rsidRPr="0098528C">
        <w:t>$1=Auto</w:t>
      </w:r>
      <w:r w:rsidRPr="0098528C">
        <w:rPr>
          <w:rFonts w:hint="eastAsia"/>
        </w:rPr>
        <w:t>，</w:t>
      </w:r>
      <w:r w:rsidR="00972482" w:rsidRPr="0098528C">
        <w:rPr>
          <w:rFonts w:hint="eastAsia"/>
        </w:rPr>
        <w:t>预留，</w:t>
      </w:r>
      <w:r w:rsidRPr="0098528C">
        <w:rPr>
          <w:rFonts w:hint="eastAsia"/>
        </w:rPr>
        <w:t>空调目前不支持单独将吹风模式调节为</w:t>
      </w:r>
      <w:r w:rsidRPr="0098528C">
        <w:rPr>
          <w:rFonts w:hint="eastAsia"/>
        </w:rPr>
        <w:t>Auto</w:t>
      </w:r>
      <w:r w:rsidRPr="0098528C">
        <w:rPr>
          <w:rFonts w:hint="eastAsia"/>
        </w:rPr>
        <w:t>模式；</w:t>
      </w:r>
    </w:p>
    <w:p w14:paraId="36C0B5F1" w14:textId="4EEFBF2F" w:rsidR="00683664" w:rsidRPr="0098528C" w:rsidRDefault="00683664" w:rsidP="000E1C54">
      <w:pPr>
        <w:pStyle w:val="ListParagraph"/>
        <w:numPr>
          <w:ilvl w:val="0"/>
          <w:numId w:val="30"/>
        </w:numPr>
        <w:ind w:firstLineChars="0"/>
      </w:pPr>
      <w:r w:rsidRPr="0098528C">
        <w:t>$2=Floor</w:t>
      </w:r>
      <w:r w:rsidRPr="0098528C">
        <w:rPr>
          <w:rFonts w:hint="eastAsia"/>
        </w:rPr>
        <w:t>，娱乐系统请求将</w:t>
      </w:r>
      <w:r w:rsidR="009C13BF" w:rsidRPr="0098528C">
        <w:rPr>
          <w:rFonts w:hint="eastAsia"/>
        </w:rPr>
        <w:t>前右</w:t>
      </w:r>
      <w:r w:rsidRPr="0098528C">
        <w:rPr>
          <w:rFonts w:hint="eastAsia"/>
        </w:rPr>
        <w:t>的吹风模式调节为仅吹地板；</w:t>
      </w:r>
    </w:p>
    <w:p w14:paraId="1A10A510" w14:textId="48A4B24E" w:rsidR="00683664" w:rsidRPr="0098528C" w:rsidRDefault="00683664" w:rsidP="000E1C54">
      <w:pPr>
        <w:pStyle w:val="ListParagraph"/>
        <w:numPr>
          <w:ilvl w:val="0"/>
          <w:numId w:val="30"/>
        </w:numPr>
        <w:ind w:firstLineChars="0"/>
      </w:pPr>
      <w:r w:rsidRPr="0098528C">
        <w:t>$3=FloorAndVent</w:t>
      </w:r>
      <w:r w:rsidRPr="0098528C">
        <w:rPr>
          <w:rFonts w:hint="eastAsia"/>
        </w:rPr>
        <w:t>，娱乐系统请求将前</w:t>
      </w:r>
      <w:r w:rsidR="009C13BF" w:rsidRPr="0098528C">
        <w:rPr>
          <w:rFonts w:hint="eastAsia"/>
        </w:rPr>
        <w:t>右</w:t>
      </w:r>
      <w:r w:rsidRPr="0098528C">
        <w:rPr>
          <w:rFonts w:hint="eastAsia"/>
        </w:rPr>
        <w:t>的吹风模式调节为吹面和吹地板；</w:t>
      </w:r>
    </w:p>
    <w:p w14:paraId="0B99075F" w14:textId="060298BB" w:rsidR="00683664" w:rsidRPr="0098528C" w:rsidRDefault="00683664" w:rsidP="000E1C54">
      <w:pPr>
        <w:pStyle w:val="ListParagraph"/>
        <w:numPr>
          <w:ilvl w:val="0"/>
          <w:numId w:val="30"/>
        </w:numPr>
        <w:ind w:firstLineChars="0"/>
      </w:pPr>
      <w:r w:rsidRPr="0098528C">
        <w:t>$4=Vent</w:t>
      </w:r>
      <w:r w:rsidRPr="0098528C">
        <w:rPr>
          <w:rFonts w:hint="eastAsia"/>
        </w:rPr>
        <w:t>，娱乐系统请求将前</w:t>
      </w:r>
      <w:r w:rsidR="009C13BF" w:rsidRPr="0098528C">
        <w:rPr>
          <w:rFonts w:hint="eastAsia"/>
        </w:rPr>
        <w:t>右</w:t>
      </w:r>
      <w:r w:rsidRPr="0098528C">
        <w:rPr>
          <w:rFonts w:hint="eastAsia"/>
        </w:rPr>
        <w:t>的吹风模式调节为仅吹面；</w:t>
      </w:r>
    </w:p>
    <w:p w14:paraId="08BC6F9A" w14:textId="79B01BFF" w:rsidR="00683664" w:rsidRPr="0098528C" w:rsidRDefault="00683664" w:rsidP="000E1C54">
      <w:pPr>
        <w:pStyle w:val="ListParagraph"/>
        <w:numPr>
          <w:ilvl w:val="0"/>
          <w:numId w:val="30"/>
        </w:numPr>
        <w:ind w:firstLineChars="0"/>
      </w:pPr>
      <w:r w:rsidRPr="0098528C">
        <w:t>$5=VentAndWindshield</w:t>
      </w:r>
      <w:r w:rsidRPr="0098528C">
        <w:rPr>
          <w:rFonts w:hint="eastAsia"/>
        </w:rPr>
        <w:t>，娱乐系统请求将前</w:t>
      </w:r>
      <w:r w:rsidR="009C13BF" w:rsidRPr="0098528C">
        <w:rPr>
          <w:rFonts w:hint="eastAsia"/>
        </w:rPr>
        <w:t>右</w:t>
      </w:r>
      <w:r w:rsidRPr="0098528C">
        <w:rPr>
          <w:rFonts w:hint="eastAsia"/>
        </w:rPr>
        <w:t>的吹风模式调节为吹面和吹挡风玻璃；</w:t>
      </w:r>
    </w:p>
    <w:p w14:paraId="4012213D" w14:textId="299E01FC" w:rsidR="00683664" w:rsidRPr="0098528C" w:rsidRDefault="00683664" w:rsidP="000E1C54">
      <w:pPr>
        <w:pStyle w:val="ListParagraph"/>
        <w:numPr>
          <w:ilvl w:val="0"/>
          <w:numId w:val="30"/>
        </w:numPr>
        <w:ind w:firstLineChars="0"/>
      </w:pPr>
      <w:r w:rsidRPr="0098528C">
        <w:t>$6=Windshield</w:t>
      </w:r>
      <w:r w:rsidRPr="0098528C">
        <w:rPr>
          <w:rFonts w:hint="eastAsia"/>
        </w:rPr>
        <w:t>，娱乐系统请求将前</w:t>
      </w:r>
      <w:r w:rsidR="009C13BF" w:rsidRPr="0098528C">
        <w:rPr>
          <w:rFonts w:hint="eastAsia"/>
        </w:rPr>
        <w:t>右</w:t>
      </w:r>
      <w:r w:rsidRPr="0098528C">
        <w:rPr>
          <w:rFonts w:hint="eastAsia"/>
        </w:rPr>
        <w:t>的吹风模式调节为仅吹挡风玻璃；</w:t>
      </w:r>
    </w:p>
    <w:p w14:paraId="12920724" w14:textId="425AA3A6" w:rsidR="00683664" w:rsidRPr="0098528C" w:rsidRDefault="00683664" w:rsidP="000E1C54">
      <w:pPr>
        <w:pStyle w:val="ListParagraph"/>
        <w:numPr>
          <w:ilvl w:val="0"/>
          <w:numId w:val="30"/>
        </w:numPr>
        <w:ind w:firstLineChars="0"/>
      </w:pPr>
      <w:r w:rsidRPr="0098528C">
        <w:t>$7=FloorAndWindshield</w:t>
      </w:r>
      <w:r w:rsidRPr="0098528C">
        <w:rPr>
          <w:rFonts w:hint="eastAsia"/>
        </w:rPr>
        <w:t>，娱乐系统请求将前</w:t>
      </w:r>
      <w:r w:rsidR="009C13BF" w:rsidRPr="0098528C">
        <w:rPr>
          <w:rFonts w:hint="eastAsia"/>
        </w:rPr>
        <w:t>右</w:t>
      </w:r>
      <w:r w:rsidRPr="0098528C">
        <w:rPr>
          <w:rFonts w:hint="eastAsia"/>
        </w:rPr>
        <w:t>的吹风模式调节为吹地板和吹挡风玻璃；</w:t>
      </w:r>
    </w:p>
    <w:p w14:paraId="0728ABBA" w14:textId="6389DFC3" w:rsidR="00683664" w:rsidRPr="0098528C" w:rsidRDefault="00683664" w:rsidP="000E1C54">
      <w:pPr>
        <w:pStyle w:val="ListParagraph"/>
        <w:numPr>
          <w:ilvl w:val="0"/>
          <w:numId w:val="30"/>
        </w:numPr>
        <w:ind w:firstLineChars="0"/>
      </w:pPr>
      <w:r w:rsidRPr="0098528C">
        <w:t>$8=FloorAndVentAndWindshield</w:t>
      </w:r>
      <w:r w:rsidRPr="0098528C">
        <w:rPr>
          <w:rFonts w:hint="eastAsia"/>
        </w:rPr>
        <w:t>，娱乐系统请求将前</w:t>
      </w:r>
      <w:r w:rsidR="009C13BF" w:rsidRPr="0098528C">
        <w:rPr>
          <w:rFonts w:hint="eastAsia"/>
        </w:rPr>
        <w:t>右</w:t>
      </w:r>
      <w:r w:rsidRPr="0098528C">
        <w:rPr>
          <w:rFonts w:hint="eastAsia"/>
        </w:rPr>
        <w:t>的吹风模式调节为吹地板、吹面和吹挡风玻璃；</w:t>
      </w:r>
    </w:p>
    <w:p w14:paraId="1F8E9000" w14:textId="77777777" w:rsidR="007E4347" w:rsidRPr="0098528C" w:rsidRDefault="007E4347" w:rsidP="007E4347"/>
    <w:p w14:paraId="0E079E75" w14:textId="2695CFB9" w:rsidR="00F11577" w:rsidRPr="0098528C" w:rsidRDefault="00DA6042" w:rsidP="00F11577">
      <w:pPr>
        <w:ind w:firstLine="420"/>
      </w:pPr>
      <w:commentRangeStart w:id="129"/>
      <w:commentRangeStart w:id="130"/>
      <w:r w:rsidRPr="0098528C">
        <w:rPr>
          <w:rFonts w:hint="eastAsia"/>
        </w:rPr>
        <w:t>后左区域的吹风模式</w:t>
      </w:r>
      <w:commentRangeEnd w:id="129"/>
      <w:r w:rsidR="002576FC" w:rsidRPr="00D9786C">
        <w:rPr>
          <w:rStyle w:val="CommentReference"/>
        </w:rPr>
        <w:commentReference w:id="129"/>
      </w:r>
      <w:commentRangeEnd w:id="130"/>
      <w:r w:rsidR="00124CD0" w:rsidRPr="00D9786C">
        <w:rPr>
          <w:rStyle w:val="CommentReference"/>
        </w:rPr>
        <w:commentReference w:id="130"/>
      </w:r>
      <w:r w:rsidRPr="00D9786C">
        <w:rPr>
          <w:rFonts w:hint="eastAsia"/>
        </w:rPr>
        <w:t>，</w:t>
      </w:r>
      <w:r w:rsidR="00F11577" w:rsidRPr="00D9786C">
        <w:rPr>
          <w:rFonts w:hint="eastAsia"/>
        </w:rPr>
        <w:t>娱乐系统通过信号</w:t>
      </w:r>
      <w:r w:rsidR="00F11577" w:rsidRPr="00D9786C">
        <w:rPr>
          <w:b/>
          <w:i/>
        </w:rPr>
        <w:t>Request Air Distribution Rear Left Info</w:t>
      </w:r>
      <w:r w:rsidR="00F11577" w:rsidRPr="00D9786C">
        <w:rPr>
          <w:rFonts w:hint="eastAsia"/>
        </w:rPr>
        <w:t>对后左侧的空调吹风模式进行调节，控制请求的枚举值</w:t>
      </w:r>
      <w:r w:rsidR="00F11577" w:rsidRPr="0098528C">
        <w:rPr>
          <w:rFonts w:hint="eastAsia"/>
        </w:rPr>
        <w:t>的含义对应如下：</w:t>
      </w:r>
    </w:p>
    <w:p w14:paraId="5556AD38" w14:textId="77777777" w:rsidR="00F11577" w:rsidRPr="0098528C" w:rsidRDefault="00F11577" w:rsidP="000E1C54">
      <w:pPr>
        <w:pStyle w:val="ListParagraph"/>
        <w:numPr>
          <w:ilvl w:val="0"/>
          <w:numId w:val="37"/>
        </w:numPr>
        <w:ind w:firstLineChars="0"/>
      </w:pPr>
      <w:r w:rsidRPr="0098528C">
        <w:t>$0=NoAction</w:t>
      </w:r>
      <w:r w:rsidRPr="0098528C">
        <w:rPr>
          <w:rFonts w:hint="eastAsia"/>
        </w:rPr>
        <w:t>，默认发送值，表示</w:t>
      </w:r>
      <w:r w:rsidRPr="0098528C">
        <w:rPr>
          <w:rFonts w:hint="eastAsia"/>
        </w:rPr>
        <w:t>VCU</w:t>
      </w:r>
      <w:r w:rsidRPr="0098528C">
        <w:rPr>
          <w:rFonts w:hint="eastAsia"/>
        </w:rPr>
        <w:t>没有控制请求；</w:t>
      </w:r>
    </w:p>
    <w:p w14:paraId="79401874" w14:textId="12EC48D8" w:rsidR="00F11577" w:rsidRPr="00D9786C" w:rsidRDefault="00F11577" w:rsidP="000E1C54">
      <w:pPr>
        <w:pStyle w:val="ListParagraph"/>
        <w:numPr>
          <w:ilvl w:val="0"/>
          <w:numId w:val="37"/>
        </w:numPr>
        <w:ind w:firstLineChars="0"/>
      </w:pPr>
      <w:r w:rsidRPr="0098528C">
        <w:t>$1=Auto</w:t>
      </w:r>
      <w:r w:rsidRPr="0098528C">
        <w:rPr>
          <w:rFonts w:hint="eastAsia"/>
        </w:rPr>
        <w:t>，</w:t>
      </w:r>
      <w:r w:rsidR="00972482" w:rsidRPr="0098528C">
        <w:rPr>
          <w:rFonts w:hint="eastAsia"/>
        </w:rPr>
        <w:t>预留，</w:t>
      </w:r>
      <w:commentRangeStart w:id="131"/>
      <w:r w:rsidRPr="0098528C">
        <w:rPr>
          <w:rFonts w:hint="eastAsia"/>
        </w:rPr>
        <w:t>空调目前不支持单独将吹风模式调节为</w:t>
      </w:r>
      <w:r w:rsidRPr="0098528C">
        <w:rPr>
          <w:rFonts w:hint="eastAsia"/>
        </w:rPr>
        <w:t>Auto</w:t>
      </w:r>
      <w:r w:rsidRPr="0098528C">
        <w:rPr>
          <w:rFonts w:hint="eastAsia"/>
        </w:rPr>
        <w:t>模式；</w:t>
      </w:r>
      <w:commentRangeEnd w:id="131"/>
      <w:r w:rsidRPr="00D9786C">
        <w:rPr>
          <w:rStyle w:val="CommentReference"/>
        </w:rPr>
        <w:commentReference w:id="131"/>
      </w:r>
    </w:p>
    <w:p w14:paraId="2AF7158D" w14:textId="64719E39" w:rsidR="00F11577" w:rsidRPr="00D9786C" w:rsidRDefault="00F11577" w:rsidP="000E1C54">
      <w:pPr>
        <w:pStyle w:val="ListParagraph"/>
        <w:numPr>
          <w:ilvl w:val="0"/>
          <w:numId w:val="37"/>
        </w:numPr>
        <w:ind w:firstLineChars="0"/>
      </w:pPr>
      <w:r w:rsidRPr="00D9786C">
        <w:t>$2=Floor</w:t>
      </w:r>
      <w:r w:rsidRPr="00D9786C">
        <w:rPr>
          <w:rFonts w:hint="eastAsia"/>
        </w:rPr>
        <w:t>，娱乐系统请求将后左的吹风模式调节为仅吹地板；</w:t>
      </w:r>
    </w:p>
    <w:p w14:paraId="64027BFE" w14:textId="561DC93C" w:rsidR="00F11577" w:rsidRPr="0098528C" w:rsidRDefault="00F11577" w:rsidP="000E1C54">
      <w:pPr>
        <w:pStyle w:val="ListParagraph"/>
        <w:numPr>
          <w:ilvl w:val="0"/>
          <w:numId w:val="37"/>
        </w:numPr>
        <w:ind w:firstLineChars="0"/>
      </w:pPr>
      <w:r w:rsidRPr="0098528C">
        <w:t>$3=FloorAndVent</w:t>
      </w:r>
      <w:r w:rsidRPr="0098528C">
        <w:rPr>
          <w:rFonts w:hint="eastAsia"/>
        </w:rPr>
        <w:t>，娱乐系统请求将后左的吹风模式调节为吹面和吹地板；</w:t>
      </w:r>
    </w:p>
    <w:p w14:paraId="4E5B9AD6" w14:textId="6DA055D7" w:rsidR="00F11577" w:rsidRPr="0098528C" w:rsidRDefault="00F11577" w:rsidP="000E1C54">
      <w:pPr>
        <w:pStyle w:val="ListParagraph"/>
        <w:numPr>
          <w:ilvl w:val="0"/>
          <w:numId w:val="37"/>
        </w:numPr>
        <w:ind w:firstLineChars="0"/>
      </w:pPr>
      <w:r w:rsidRPr="0098528C">
        <w:lastRenderedPageBreak/>
        <w:t>$4=Vent</w:t>
      </w:r>
      <w:r w:rsidRPr="0098528C">
        <w:rPr>
          <w:rFonts w:hint="eastAsia"/>
        </w:rPr>
        <w:t>，娱乐系统请求将后左的吹风模式调节为仅吹面；</w:t>
      </w:r>
    </w:p>
    <w:p w14:paraId="2B4FDC3C" w14:textId="66217C70" w:rsidR="00F11577" w:rsidRPr="00D9786C" w:rsidRDefault="00F11577" w:rsidP="000E1C54">
      <w:pPr>
        <w:pStyle w:val="ListParagraph"/>
        <w:numPr>
          <w:ilvl w:val="0"/>
          <w:numId w:val="37"/>
        </w:numPr>
        <w:ind w:firstLineChars="0"/>
      </w:pPr>
      <w:commentRangeStart w:id="132"/>
      <w:commentRangeStart w:id="133"/>
      <w:r w:rsidRPr="0098528C">
        <w:t>$5=VentAndWindshield</w:t>
      </w:r>
      <w:r w:rsidRPr="0098528C">
        <w:rPr>
          <w:rFonts w:hint="eastAsia"/>
        </w:rPr>
        <w:t>，娱乐系统请求将后左的吹风模式调节为吹面和吹挡风玻璃；</w:t>
      </w:r>
      <w:commentRangeEnd w:id="132"/>
      <w:r w:rsidR="002576FC" w:rsidRPr="00D9786C">
        <w:rPr>
          <w:rStyle w:val="CommentReference"/>
        </w:rPr>
        <w:commentReference w:id="132"/>
      </w:r>
      <w:commentRangeEnd w:id="133"/>
      <w:r w:rsidR="0094221E" w:rsidRPr="00D9786C">
        <w:rPr>
          <w:rStyle w:val="CommentReference"/>
        </w:rPr>
        <w:commentReference w:id="133"/>
      </w:r>
    </w:p>
    <w:p w14:paraId="31C0B121" w14:textId="32940C17" w:rsidR="00F11577" w:rsidRPr="00D9786C" w:rsidRDefault="00F11577" w:rsidP="000E1C54">
      <w:pPr>
        <w:pStyle w:val="ListParagraph"/>
        <w:numPr>
          <w:ilvl w:val="0"/>
          <w:numId w:val="37"/>
        </w:numPr>
        <w:ind w:firstLineChars="0"/>
      </w:pPr>
      <w:r w:rsidRPr="00D9786C">
        <w:t>$6=Windshield</w:t>
      </w:r>
      <w:r w:rsidRPr="00D9786C">
        <w:rPr>
          <w:rFonts w:hint="eastAsia"/>
        </w:rPr>
        <w:t>，娱乐系统请求将后左的吹风模式调节为仅吹挡风玻璃；</w:t>
      </w:r>
    </w:p>
    <w:p w14:paraId="485815D4" w14:textId="79D71E8C" w:rsidR="00F11577" w:rsidRPr="0098528C" w:rsidRDefault="00F11577" w:rsidP="000E1C54">
      <w:pPr>
        <w:pStyle w:val="ListParagraph"/>
        <w:numPr>
          <w:ilvl w:val="0"/>
          <w:numId w:val="37"/>
        </w:numPr>
        <w:ind w:firstLineChars="0"/>
      </w:pPr>
      <w:r w:rsidRPr="0098528C">
        <w:t>$7=FloorAndWindshield</w:t>
      </w:r>
      <w:r w:rsidRPr="0098528C">
        <w:rPr>
          <w:rFonts w:hint="eastAsia"/>
        </w:rPr>
        <w:t>，娱乐系统请求将后左的吹风模式调节为吹地板和吹挡风玻璃；</w:t>
      </w:r>
    </w:p>
    <w:p w14:paraId="764A53DC" w14:textId="652E5112" w:rsidR="00F11577" w:rsidRPr="00D9786C" w:rsidRDefault="00F11577" w:rsidP="000E1C54">
      <w:pPr>
        <w:pStyle w:val="ListParagraph"/>
        <w:numPr>
          <w:ilvl w:val="0"/>
          <w:numId w:val="37"/>
        </w:numPr>
        <w:ind w:firstLineChars="0"/>
      </w:pPr>
      <w:r w:rsidRPr="0098528C">
        <w:t>$8=FloorAndVentAndWindshield</w:t>
      </w:r>
      <w:r w:rsidRPr="0098528C">
        <w:rPr>
          <w:rFonts w:hint="eastAsia"/>
        </w:rPr>
        <w:t>，娱乐系统请求将后左的吹风模式调节为吹地板、</w:t>
      </w:r>
      <w:commentRangeStart w:id="134"/>
      <w:commentRangeStart w:id="135"/>
      <w:r w:rsidRPr="0098528C">
        <w:rPr>
          <w:rFonts w:hint="eastAsia"/>
        </w:rPr>
        <w:t>吹面和吹挡风玻璃</w:t>
      </w:r>
      <w:commentRangeEnd w:id="134"/>
      <w:r w:rsidR="008510C6" w:rsidRPr="00D9786C">
        <w:rPr>
          <w:rStyle w:val="CommentReference"/>
        </w:rPr>
        <w:commentReference w:id="134"/>
      </w:r>
      <w:commentRangeEnd w:id="135"/>
      <w:r w:rsidR="00F1288F" w:rsidRPr="00D9786C">
        <w:rPr>
          <w:rStyle w:val="CommentReference"/>
        </w:rPr>
        <w:commentReference w:id="135"/>
      </w:r>
      <w:r w:rsidRPr="00D9786C">
        <w:rPr>
          <w:rFonts w:hint="eastAsia"/>
        </w:rPr>
        <w:t>；</w:t>
      </w:r>
    </w:p>
    <w:p w14:paraId="0F96BDF9" w14:textId="77777777" w:rsidR="007E4347" w:rsidRPr="0098528C" w:rsidRDefault="007E4347" w:rsidP="00C65DD5"/>
    <w:p w14:paraId="1657C5F8" w14:textId="363002CE" w:rsidR="00F11577" w:rsidRPr="00D9786C" w:rsidRDefault="00F1288F" w:rsidP="00F11577">
      <w:pPr>
        <w:ind w:firstLine="420"/>
      </w:pPr>
      <w:r w:rsidRPr="0098528C">
        <w:rPr>
          <w:rFonts w:hint="eastAsia"/>
        </w:rPr>
        <w:t>【</w:t>
      </w:r>
      <w:r w:rsidRPr="0098528C">
        <w:rPr>
          <w:rFonts w:hint="eastAsia"/>
        </w:rPr>
        <w:t>Reserved</w:t>
      </w:r>
      <w:r w:rsidRPr="0098528C">
        <w:rPr>
          <w:rFonts w:hint="eastAsia"/>
        </w:rPr>
        <w:t>】</w:t>
      </w:r>
      <w:commentRangeStart w:id="136"/>
      <w:commentRangeStart w:id="137"/>
      <w:r w:rsidR="00DA6042" w:rsidRPr="0098528C">
        <w:rPr>
          <w:rFonts w:hint="eastAsia"/>
        </w:rPr>
        <w:t>后右区域的吹风模式，</w:t>
      </w:r>
      <w:commentRangeStart w:id="138"/>
      <w:r w:rsidR="00F11577" w:rsidRPr="0098528C">
        <w:rPr>
          <w:rFonts w:hint="eastAsia"/>
        </w:rPr>
        <w:t>娱乐系统通过信号</w:t>
      </w:r>
      <w:r w:rsidR="00F11577" w:rsidRPr="0098528C">
        <w:rPr>
          <w:b/>
          <w:i/>
        </w:rPr>
        <w:t xml:space="preserve">Request Air Distribution Rear </w:t>
      </w:r>
      <w:r w:rsidR="00F11577" w:rsidRPr="0098528C">
        <w:rPr>
          <w:rFonts w:hint="eastAsia"/>
          <w:b/>
          <w:i/>
        </w:rPr>
        <w:t>Right</w:t>
      </w:r>
      <w:r w:rsidR="00F11577" w:rsidRPr="0098528C">
        <w:rPr>
          <w:b/>
          <w:i/>
        </w:rPr>
        <w:t xml:space="preserve"> Info</w:t>
      </w:r>
      <w:r w:rsidR="00F11577" w:rsidRPr="0098528C">
        <w:rPr>
          <w:rFonts w:hint="eastAsia"/>
        </w:rPr>
        <w:t>对后右侧的空调吹风模式进行调节，控制请求的枚举值的含义对应如下：</w:t>
      </w:r>
      <w:commentRangeEnd w:id="138"/>
      <w:r w:rsidR="00F11577" w:rsidRPr="00D9786C">
        <w:rPr>
          <w:rStyle w:val="CommentReference"/>
        </w:rPr>
        <w:commentReference w:id="138"/>
      </w:r>
      <w:commentRangeEnd w:id="136"/>
      <w:r w:rsidR="00AA123A" w:rsidRPr="00D9786C">
        <w:rPr>
          <w:rStyle w:val="CommentReference"/>
        </w:rPr>
        <w:commentReference w:id="136"/>
      </w:r>
      <w:commentRangeEnd w:id="137"/>
      <w:r w:rsidRPr="00D9786C">
        <w:rPr>
          <w:rStyle w:val="CommentReference"/>
        </w:rPr>
        <w:commentReference w:id="137"/>
      </w:r>
    </w:p>
    <w:p w14:paraId="405276A9" w14:textId="77777777" w:rsidR="00F11577" w:rsidRPr="0098528C" w:rsidRDefault="00F11577" w:rsidP="000E1C54">
      <w:pPr>
        <w:pStyle w:val="ListParagraph"/>
        <w:numPr>
          <w:ilvl w:val="0"/>
          <w:numId w:val="38"/>
        </w:numPr>
        <w:ind w:firstLineChars="0"/>
      </w:pPr>
      <w:r w:rsidRPr="00D9786C">
        <w:t>$0=NoAction</w:t>
      </w:r>
      <w:r w:rsidRPr="00D9786C">
        <w:rPr>
          <w:rFonts w:hint="eastAsia"/>
        </w:rPr>
        <w:t>，默认发送值，表示</w:t>
      </w:r>
      <w:r w:rsidRPr="00D9786C">
        <w:rPr>
          <w:rFonts w:hint="eastAsia"/>
        </w:rPr>
        <w:t>VCU</w:t>
      </w:r>
      <w:r w:rsidRPr="00D9786C">
        <w:rPr>
          <w:rFonts w:hint="eastAsia"/>
        </w:rPr>
        <w:t>没有控</w:t>
      </w:r>
      <w:r w:rsidRPr="0098528C">
        <w:rPr>
          <w:rFonts w:hint="eastAsia"/>
        </w:rPr>
        <w:t>制请求；</w:t>
      </w:r>
    </w:p>
    <w:p w14:paraId="369F1ABF" w14:textId="77777777" w:rsidR="00F11577" w:rsidRPr="00D9786C" w:rsidRDefault="00F11577" w:rsidP="000E1C54">
      <w:pPr>
        <w:pStyle w:val="ListParagraph"/>
        <w:numPr>
          <w:ilvl w:val="0"/>
          <w:numId w:val="38"/>
        </w:numPr>
        <w:ind w:firstLineChars="0"/>
      </w:pPr>
      <w:r w:rsidRPr="0098528C">
        <w:t>$1=Auto</w:t>
      </w:r>
      <w:r w:rsidRPr="0098528C">
        <w:rPr>
          <w:rFonts w:hint="eastAsia"/>
        </w:rPr>
        <w:t>，</w:t>
      </w:r>
      <w:commentRangeStart w:id="139"/>
      <w:commentRangeStart w:id="140"/>
      <w:r w:rsidRPr="0098528C">
        <w:rPr>
          <w:rFonts w:hint="eastAsia"/>
        </w:rPr>
        <w:t>预留，空调目前不支持单独将吹风模式调节为</w:t>
      </w:r>
      <w:r w:rsidRPr="0098528C">
        <w:rPr>
          <w:rFonts w:hint="eastAsia"/>
        </w:rPr>
        <w:t>Auto</w:t>
      </w:r>
      <w:r w:rsidRPr="0098528C">
        <w:rPr>
          <w:rFonts w:hint="eastAsia"/>
        </w:rPr>
        <w:t>模式；</w:t>
      </w:r>
      <w:commentRangeEnd w:id="139"/>
      <w:r w:rsidRPr="00D9786C">
        <w:rPr>
          <w:rStyle w:val="CommentReference"/>
        </w:rPr>
        <w:commentReference w:id="139"/>
      </w:r>
      <w:commentRangeEnd w:id="140"/>
      <w:r w:rsidR="003A25A7" w:rsidRPr="00D9786C">
        <w:rPr>
          <w:rStyle w:val="CommentReference"/>
        </w:rPr>
        <w:commentReference w:id="140"/>
      </w:r>
    </w:p>
    <w:p w14:paraId="10D1D3B4" w14:textId="52C4E6C6" w:rsidR="00F11577" w:rsidRPr="00D9786C" w:rsidRDefault="00F11577" w:rsidP="000E1C54">
      <w:pPr>
        <w:pStyle w:val="ListParagraph"/>
        <w:numPr>
          <w:ilvl w:val="0"/>
          <w:numId w:val="38"/>
        </w:numPr>
        <w:ind w:firstLineChars="0"/>
      </w:pPr>
      <w:r w:rsidRPr="00D9786C">
        <w:t>$2=Floor</w:t>
      </w:r>
      <w:r w:rsidRPr="00D9786C">
        <w:rPr>
          <w:rFonts w:hint="eastAsia"/>
        </w:rPr>
        <w:t>，娱乐系统请求将后右的吹风模式调节为仅吹地板；</w:t>
      </w:r>
    </w:p>
    <w:p w14:paraId="5CB34A59" w14:textId="3E88D68E" w:rsidR="00F11577" w:rsidRPr="0098528C" w:rsidRDefault="00F11577" w:rsidP="000E1C54">
      <w:pPr>
        <w:pStyle w:val="ListParagraph"/>
        <w:numPr>
          <w:ilvl w:val="0"/>
          <w:numId w:val="38"/>
        </w:numPr>
        <w:ind w:firstLineChars="0"/>
      </w:pPr>
      <w:r w:rsidRPr="0098528C">
        <w:t>$3=FloorAndVent</w:t>
      </w:r>
      <w:r w:rsidRPr="0098528C">
        <w:rPr>
          <w:rFonts w:hint="eastAsia"/>
        </w:rPr>
        <w:t>，娱乐系统请求将后右的吹风模式调节为吹面和吹地板；</w:t>
      </w:r>
    </w:p>
    <w:p w14:paraId="65382DBE" w14:textId="63A3AA22" w:rsidR="00F11577" w:rsidRPr="0098528C" w:rsidRDefault="00F11577" w:rsidP="000E1C54">
      <w:pPr>
        <w:pStyle w:val="ListParagraph"/>
        <w:numPr>
          <w:ilvl w:val="0"/>
          <w:numId w:val="38"/>
        </w:numPr>
        <w:ind w:firstLineChars="0"/>
      </w:pPr>
      <w:r w:rsidRPr="0098528C">
        <w:t>$4=Vent</w:t>
      </w:r>
      <w:r w:rsidRPr="0098528C">
        <w:rPr>
          <w:rFonts w:hint="eastAsia"/>
        </w:rPr>
        <w:t>，娱乐系统请求将后右的吹风模式调节为仅吹面；</w:t>
      </w:r>
    </w:p>
    <w:p w14:paraId="373FC411" w14:textId="63E07A08" w:rsidR="00F11577" w:rsidRPr="0098528C" w:rsidRDefault="00F11577" w:rsidP="000E1C54">
      <w:pPr>
        <w:pStyle w:val="ListParagraph"/>
        <w:numPr>
          <w:ilvl w:val="0"/>
          <w:numId w:val="38"/>
        </w:numPr>
        <w:ind w:firstLineChars="0"/>
      </w:pPr>
      <w:r w:rsidRPr="0098528C">
        <w:t>$5=VentAndWindshield</w:t>
      </w:r>
      <w:r w:rsidRPr="0098528C">
        <w:rPr>
          <w:rFonts w:hint="eastAsia"/>
        </w:rPr>
        <w:t>，娱乐系统请求将后右的吹风模式调节为吹面和吹挡风玻璃；</w:t>
      </w:r>
    </w:p>
    <w:p w14:paraId="24518530" w14:textId="6EB5222D" w:rsidR="00F11577" w:rsidRPr="0098528C" w:rsidRDefault="00F11577" w:rsidP="000E1C54">
      <w:pPr>
        <w:pStyle w:val="ListParagraph"/>
        <w:numPr>
          <w:ilvl w:val="0"/>
          <w:numId w:val="38"/>
        </w:numPr>
        <w:ind w:firstLineChars="0"/>
      </w:pPr>
      <w:r w:rsidRPr="0098528C">
        <w:t>$6=Windshield</w:t>
      </w:r>
      <w:r w:rsidRPr="0098528C">
        <w:rPr>
          <w:rFonts w:hint="eastAsia"/>
        </w:rPr>
        <w:t>，娱乐系统请求将后右的吹风模式调节为仅吹挡风玻璃；</w:t>
      </w:r>
    </w:p>
    <w:p w14:paraId="666F4113" w14:textId="0573EE2C" w:rsidR="00F11577" w:rsidRPr="0098528C" w:rsidRDefault="00F11577" w:rsidP="000E1C54">
      <w:pPr>
        <w:pStyle w:val="ListParagraph"/>
        <w:numPr>
          <w:ilvl w:val="0"/>
          <w:numId w:val="38"/>
        </w:numPr>
        <w:ind w:firstLineChars="0"/>
      </w:pPr>
      <w:r w:rsidRPr="0098528C">
        <w:t>$7=FloorAndWindshield</w:t>
      </w:r>
      <w:r w:rsidRPr="0098528C">
        <w:rPr>
          <w:rFonts w:hint="eastAsia"/>
        </w:rPr>
        <w:t>，娱乐系统请求将后右的吹风模式调节为吹地板和吹挡风玻璃；</w:t>
      </w:r>
    </w:p>
    <w:p w14:paraId="55207069" w14:textId="3CD14EA9" w:rsidR="00F11577" w:rsidRPr="0098528C" w:rsidRDefault="00F11577" w:rsidP="000E1C54">
      <w:pPr>
        <w:pStyle w:val="ListParagraph"/>
        <w:numPr>
          <w:ilvl w:val="0"/>
          <w:numId w:val="38"/>
        </w:numPr>
        <w:ind w:firstLineChars="0"/>
      </w:pPr>
      <w:r w:rsidRPr="0098528C">
        <w:t>$8=FloorAndVentAndWindshield</w:t>
      </w:r>
      <w:r w:rsidRPr="0098528C">
        <w:rPr>
          <w:rFonts w:hint="eastAsia"/>
        </w:rPr>
        <w:t>，娱乐系统请求将后右的吹风模式调节为吹地板、吹面和吹挡风玻璃；</w:t>
      </w:r>
    </w:p>
    <w:p w14:paraId="4654448A" w14:textId="77777777" w:rsidR="00086F31" w:rsidRPr="0098528C" w:rsidRDefault="00086F31" w:rsidP="007E4347"/>
    <w:p w14:paraId="07202586" w14:textId="113F002E" w:rsidR="007E4347" w:rsidRPr="0098528C" w:rsidRDefault="00086F31" w:rsidP="007E4347">
      <w:r w:rsidRPr="0098528C">
        <w:rPr>
          <w:rFonts w:hint="eastAsia"/>
          <w:b/>
          <w:u w:val="single"/>
        </w:rPr>
        <w:t>Note:</w:t>
      </w:r>
      <w:r w:rsidRPr="0098528C">
        <w:rPr>
          <w:rFonts w:hint="eastAsia"/>
        </w:rPr>
        <w:t xml:space="preserve"> </w:t>
      </w:r>
      <w:r w:rsidRPr="0098528C">
        <w:rPr>
          <w:rFonts w:hint="eastAsia"/>
        </w:rPr>
        <w:t>后排区域支持的吹风模式调节具体参考</w:t>
      </w:r>
      <w:r w:rsidRPr="0098528C">
        <w:rPr>
          <w:rFonts w:hint="eastAsia"/>
        </w:rPr>
        <w:t>&lt;</w:t>
      </w:r>
      <w:r w:rsidRPr="0098528C">
        <w:t xml:space="preserve">5 </w:t>
      </w:r>
      <w:r w:rsidRPr="0098528C">
        <w:rPr>
          <w:rFonts w:hint="eastAsia"/>
        </w:rPr>
        <w:t>附录</w:t>
      </w:r>
      <w:r w:rsidRPr="0098528C">
        <w:rPr>
          <w:rFonts w:hint="eastAsia"/>
        </w:rPr>
        <w:t>Appendix&gt;</w:t>
      </w:r>
      <w:r w:rsidRPr="0098528C">
        <w:rPr>
          <w:rFonts w:hint="eastAsia"/>
        </w:rPr>
        <w:t>中的附件</w:t>
      </w:r>
      <w:r w:rsidR="00240345" w:rsidRPr="0098528C">
        <w:rPr>
          <w:rFonts w:hint="eastAsia"/>
        </w:rPr>
        <w:t>内容为准，本章节只是对信号定义的说明。</w:t>
      </w:r>
    </w:p>
    <w:p w14:paraId="3C8C20F6" w14:textId="77777777" w:rsidR="00F11577" w:rsidRPr="0098528C" w:rsidRDefault="00F11577" w:rsidP="00086F31"/>
    <w:p w14:paraId="18A994E9" w14:textId="77777777" w:rsidR="00035F14" w:rsidRPr="0098528C" w:rsidRDefault="00035F14" w:rsidP="00035F14">
      <w:pPr>
        <w:rPr>
          <w:b/>
          <w:u w:val="single"/>
        </w:rPr>
      </w:pPr>
      <w:r w:rsidRPr="0098528C">
        <w:rPr>
          <w:rFonts w:hint="eastAsia"/>
          <w:b/>
          <w:u w:val="single"/>
        </w:rPr>
        <w:t>信号接收</w:t>
      </w:r>
    </w:p>
    <w:p w14:paraId="08FBA846" w14:textId="6F4201DB" w:rsidR="00035F14" w:rsidRPr="0098528C" w:rsidRDefault="00035F14" w:rsidP="00EB24AE">
      <w:r w:rsidRPr="0098528C">
        <w:tab/>
      </w:r>
      <w:r w:rsidR="00DA6042" w:rsidRPr="0098528C">
        <w:rPr>
          <w:rFonts w:hint="eastAsia"/>
        </w:rPr>
        <w:t>前左区域的吹风模式，</w:t>
      </w:r>
      <w:r w:rsidR="00B93BC3" w:rsidRPr="0098528C">
        <w:rPr>
          <w:rFonts w:hint="eastAsia"/>
        </w:rPr>
        <w:t>娱乐系统通过信号</w:t>
      </w:r>
      <w:r w:rsidR="00096397" w:rsidRPr="0098528C">
        <w:rPr>
          <w:b/>
          <w:i/>
        </w:rPr>
        <w:t>Indication Air Distribution Front Left</w:t>
      </w:r>
      <w:r w:rsidR="00B93BC3" w:rsidRPr="0098528C">
        <w:rPr>
          <w:rFonts w:hint="eastAsia"/>
        </w:rPr>
        <w:t>获取前左的空调吹风模式的状态，状态反馈的枚举值对应的含义如下：</w:t>
      </w:r>
    </w:p>
    <w:p w14:paraId="06F95839" w14:textId="49AEA1E3" w:rsidR="00B93BC3" w:rsidRPr="0098528C" w:rsidRDefault="007003FA" w:rsidP="000E1C54">
      <w:pPr>
        <w:pStyle w:val="ListParagraph"/>
        <w:numPr>
          <w:ilvl w:val="0"/>
          <w:numId w:val="31"/>
        </w:numPr>
        <w:ind w:firstLineChars="0"/>
      </w:pPr>
      <w:r w:rsidRPr="0098528C">
        <w:t>$0=Off</w:t>
      </w:r>
      <w:r w:rsidRPr="0098528C">
        <w:rPr>
          <w:rFonts w:hint="eastAsia"/>
        </w:rPr>
        <w:t>，当空调处于关闭状态时，娱乐系统会接收到该信号值；</w:t>
      </w:r>
    </w:p>
    <w:p w14:paraId="1884DDB6" w14:textId="0A43B489" w:rsidR="00B93BC3" w:rsidRPr="0098528C" w:rsidRDefault="007003FA" w:rsidP="000E1C54">
      <w:pPr>
        <w:pStyle w:val="ListParagraph"/>
        <w:numPr>
          <w:ilvl w:val="0"/>
          <w:numId w:val="31"/>
        </w:numPr>
        <w:ind w:firstLineChars="0"/>
      </w:pPr>
      <w:r w:rsidRPr="0098528C">
        <w:t>$1=Auto</w:t>
      </w:r>
      <w:r w:rsidRPr="0098528C">
        <w:rPr>
          <w:rFonts w:hint="eastAsia"/>
        </w:rPr>
        <w:t>，当空调处于</w:t>
      </w:r>
      <w:r w:rsidRPr="0098528C">
        <w:rPr>
          <w:rFonts w:hint="eastAsia"/>
        </w:rPr>
        <w:t>Auto</w:t>
      </w:r>
      <w:r w:rsidRPr="0098528C">
        <w:rPr>
          <w:rFonts w:hint="eastAsia"/>
        </w:rPr>
        <w:t>模式时，娱乐系统会接收到该信号值；</w:t>
      </w:r>
    </w:p>
    <w:p w14:paraId="66DADEBD" w14:textId="0423D295" w:rsidR="00B93BC3" w:rsidRPr="0098528C" w:rsidRDefault="007003FA" w:rsidP="000E1C54">
      <w:pPr>
        <w:pStyle w:val="ListParagraph"/>
        <w:numPr>
          <w:ilvl w:val="0"/>
          <w:numId w:val="31"/>
        </w:numPr>
        <w:ind w:firstLineChars="0"/>
      </w:pPr>
      <w:r w:rsidRPr="0098528C">
        <w:t>$2=Floor</w:t>
      </w:r>
      <w:r w:rsidRPr="0098528C">
        <w:rPr>
          <w:rFonts w:hint="eastAsia"/>
        </w:rPr>
        <w:t>，表示前左的空调吹风模式为吹地板时；</w:t>
      </w:r>
    </w:p>
    <w:p w14:paraId="343621EE" w14:textId="7741669C" w:rsidR="00B93BC3" w:rsidRPr="0098528C" w:rsidRDefault="007003FA" w:rsidP="000E1C54">
      <w:pPr>
        <w:pStyle w:val="ListParagraph"/>
        <w:numPr>
          <w:ilvl w:val="0"/>
          <w:numId w:val="31"/>
        </w:numPr>
        <w:ind w:firstLineChars="0"/>
      </w:pPr>
      <w:r w:rsidRPr="0098528C">
        <w:t>$3=Floor And Vent</w:t>
      </w:r>
      <w:r w:rsidRPr="0098528C">
        <w:rPr>
          <w:rFonts w:hint="eastAsia"/>
        </w:rPr>
        <w:t>，表示前左的空调吹风模式为吹地板和吹面；</w:t>
      </w:r>
    </w:p>
    <w:p w14:paraId="5456B2F2" w14:textId="11B5268B" w:rsidR="00B93BC3" w:rsidRPr="0098528C" w:rsidRDefault="007003FA" w:rsidP="000E1C54">
      <w:pPr>
        <w:pStyle w:val="ListParagraph"/>
        <w:numPr>
          <w:ilvl w:val="0"/>
          <w:numId w:val="31"/>
        </w:numPr>
        <w:ind w:firstLineChars="0"/>
      </w:pPr>
      <w:r w:rsidRPr="0098528C">
        <w:t>$4=Vent</w:t>
      </w:r>
      <w:r w:rsidRPr="0098528C">
        <w:rPr>
          <w:rFonts w:hint="eastAsia"/>
        </w:rPr>
        <w:t>，表示前左的空调吹风模式为吹面；</w:t>
      </w:r>
    </w:p>
    <w:p w14:paraId="736B7989" w14:textId="18E84332" w:rsidR="00B93BC3" w:rsidRPr="0098528C" w:rsidRDefault="007003FA" w:rsidP="000E1C54">
      <w:pPr>
        <w:pStyle w:val="ListParagraph"/>
        <w:numPr>
          <w:ilvl w:val="0"/>
          <w:numId w:val="31"/>
        </w:numPr>
        <w:ind w:firstLineChars="0"/>
      </w:pPr>
      <w:r w:rsidRPr="0098528C">
        <w:t>$5=Vent And Windshield</w:t>
      </w:r>
      <w:r w:rsidRPr="0098528C">
        <w:rPr>
          <w:rFonts w:hint="eastAsia"/>
        </w:rPr>
        <w:t>，表示前左的空调吹风模式为吹面和吹挡风玻璃；</w:t>
      </w:r>
    </w:p>
    <w:p w14:paraId="1FB13EDE" w14:textId="1FC55503" w:rsidR="00B93BC3" w:rsidRPr="0098528C" w:rsidRDefault="007003FA" w:rsidP="000E1C54">
      <w:pPr>
        <w:pStyle w:val="ListParagraph"/>
        <w:numPr>
          <w:ilvl w:val="0"/>
          <w:numId w:val="31"/>
        </w:numPr>
        <w:ind w:firstLineChars="0"/>
      </w:pPr>
      <w:r w:rsidRPr="0098528C">
        <w:t>$6=Windshield</w:t>
      </w:r>
      <w:r w:rsidRPr="0098528C">
        <w:rPr>
          <w:rFonts w:hint="eastAsia"/>
        </w:rPr>
        <w:t>，</w:t>
      </w:r>
      <w:r w:rsidR="00B93BC3" w:rsidRPr="0098528C">
        <w:t xml:space="preserve"> </w:t>
      </w:r>
      <w:r w:rsidRPr="0098528C">
        <w:rPr>
          <w:rFonts w:hint="eastAsia"/>
        </w:rPr>
        <w:t>表示前左的空调吹风模式为仅吹挡风玻璃；</w:t>
      </w:r>
    </w:p>
    <w:p w14:paraId="06019598" w14:textId="536FE261" w:rsidR="00B93BC3" w:rsidRPr="0098528C" w:rsidRDefault="007003FA" w:rsidP="000E1C54">
      <w:pPr>
        <w:pStyle w:val="ListParagraph"/>
        <w:numPr>
          <w:ilvl w:val="0"/>
          <w:numId w:val="31"/>
        </w:numPr>
        <w:ind w:firstLineChars="0"/>
      </w:pPr>
      <w:r w:rsidRPr="0098528C">
        <w:t>$7=Floor And Windshield</w:t>
      </w:r>
      <w:r w:rsidRPr="0098528C">
        <w:rPr>
          <w:rFonts w:hint="eastAsia"/>
        </w:rPr>
        <w:t>，表示前左的空调的吹风模式为吹地板和吹挡风玻璃；</w:t>
      </w:r>
    </w:p>
    <w:p w14:paraId="3B8D5F1A" w14:textId="230B2A4D" w:rsidR="00B93BC3" w:rsidRPr="0098528C" w:rsidRDefault="00B93BC3" w:rsidP="000E1C54">
      <w:pPr>
        <w:pStyle w:val="ListParagraph"/>
        <w:numPr>
          <w:ilvl w:val="0"/>
          <w:numId w:val="31"/>
        </w:numPr>
        <w:ind w:firstLineChars="0"/>
      </w:pPr>
      <w:r w:rsidRPr="0098528C">
        <w:t>$</w:t>
      </w:r>
      <w:r w:rsidR="007003FA" w:rsidRPr="0098528C">
        <w:t>8=Floor And Vent And Windshield</w:t>
      </w:r>
      <w:r w:rsidR="007003FA" w:rsidRPr="0098528C">
        <w:rPr>
          <w:rFonts w:hint="eastAsia"/>
        </w:rPr>
        <w:t>，</w:t>
      </w:r>
      <w:r w:rsidRPr="0098528C">
        <w:t xml:space="preserve"> </w:t>
      </w:r>
      <w:r w:rsidR="007003FA" w:rsidRPr="0098528C">
        <w:rPr>
          <w:rFonts w:hint="eastAsia"/>
        </w:rPr>
        <w:t>表示前左的空调的吹风模式为吹地板和</w:t>
      </w:r>
      <w:r w:rsidR="00096397" w:rsidRPr="0098528C">
        <w:rPr>
          <w:rFonts w:hint="eastAsia"/>
        </w:rPr>
        <w:t>；</w:t>
      </w:r>
    </w:p>
    <w:p w14:paraId="36A1D7F1" w14:textId="34A9A3F7" w:rsidR="00B93BC3" w:rsidRPr="0098528C" w:rsidRDefault="00B93BC3" w:rsidP="0042536C">
      <w:pPr>
        <w:pStyle w:val="ListParagraph"/>
        <w:numPr>
          <w:ilvl w:val="0"/>
          <w:numId w:val="31"/>
        </w:numPr>
        <w:ind w:firstLineChars="0"/>
      </w:pPr>
      <w:r w:rsidRPr="0098528C">
        <w:t>$9=Max Defrost</w:t>
      </w:r>
      <w:r w:rsidR="007003FA" w:rsidRPr="0098528C">
        <w:rPr>
          <w:rFonts w:hint="eastAsia"/>
        </w:rPr>
        <w:t>，当开启前挡风玻璃除雾模式</w:t>
      </w:r>
      <w:r w:rsidR="007003FA" w:rsidRPr="0098528C">
        <w:rPr>
          <w:rFonts w:hint="eastAsia"/>
        </w:rPr>
        <w:t>&lt;</w:t>
      </w:r>
      <w:hyperlink w:anchor="_CLEA的前挡除雾控制" w:history="1">
        <w:r w:rsidR="007003FA" w:rsidRPr="00D9786C">
          <w:rPr>
            <w:rStyle w:val="Hyperlink"/>
            <w:rFonts w:hint="eastAsia"/>
            <w:color w:val="auto"/>
          </w:rPr>
          <w:t>参考</w:t>
        </w:r>
        <w:r w:rsidR="0019198B" w:rsidRPr="00D9786C">
          <w:rPr>
            <w:rStyle w:val="Hyperlink"/>
            <w:rFonts w:hint="eastAsia"/>
            <w:color w:val="auto"/>
          </w:rPr>
          <w:t>3.1.11.1</w:t>
        </w:r>
        <w:r w:rsidR="0019198B" w:rsidRPr="00D9786C">
          <w:rPr>
            <w:rStyle w:val="Hyperlink"/>
            <w:color w:val="auto"/>
          </w:rPr>
          <w:t xml:space="preserve"> </w:t>
        </w:r>
        <w:r w:rsidR="0042536C" w:rsidRPr="00D9786C">
          <w:rPr>
            <w:rStyle w:val="Hyperlink"/>
            <w:rFonts w:hint="eastAsia"/>
            <w:color w:val="auto"/>
          </w:rPr>
          <w:t>CLEA</w:t>
        </w:r>
        <w:r w:rsidR="0042536C" w:rsidRPr="0098528C">
          <w:rPr>
            <w:rStyle w:val="Hyperlink"/>
            <w:rFonts w:hint="eastAsia"/>
            <w:color w:val="auto"/>
          </w:rPr>
          <w:t>的前挡除雾控制</w:t>
        </w:r>
      </w:hyperlink>
      <w:r w:rsidR="007003FA" w:rsidRPr="00D9786C">
        <w:rPr>
          <w:rFonts w:hint="eastAsia"/>
        </w:rPr>
        <w:t>&gt;</w:t>
      </w:r>
      <w:r w:rsidR="007003FA" w:rsidRPr="00D9786C">
        <w:rPr>
          <w:rFonts w:hint="eastAsia"/>
        </w:rPr>
        <w:t>的时候，</w:t>
      </w:r>
      <w:r w:rsidR="00096397" w:rsidRPr="00D9786C">
        <w:rPr>
          <w:rFonts w:hint="eastAsia"/>
        </w:rPr>
        <w:t>吹风模式会进入</w:t>
      </w:r>
      <w:r w:rsidR="00096397" w:rsidRPr="0098528C">
        <w:rPr>
          <w:rFonts w:hint="eastAsia"/>
        </w:rPr>
        <w:t>Max</w:t>
      </w:r>
      <w:r w:rsidR="00096397" w:rsidRPr="0098528C">
        <w:t xml:space="preserve"> </w:t>
      </w:r>
      <w:r w:rsidR="00096397" w:rsidRPr="0098528C">
        <w:rPr>
          <w:rFonts w:hint="eastAsia"/>
        </w:rPr>
        <w:t>Defrost</w:t>
      </w:r>
      <w:r w:rsidR="00096397" w:rsidRPr="0098528C">
        <w:rPr>
          <w:rFonts w:hint="eastAsia"/>
        </w:rPr>
        <w:t>状态；</w:t>
      </w:r>
    </w:p>
    <w:p w14:paraId="51E11C33" w14:textId="77777777" w:rsidR="007E4347" w:rsidRPr="0098528C" w:rsidRDefault="007E4347" w:rsidP="00096397"/>
    <w:p w14:paraId="4979EE9C" w14:textId="0073AE30" w:rsidR="00096397" w:rsidRPr="0098528C" w:rsidRDefault="00E21AEE" w:rsidP="00096397">
      <w:pPr>
        <w:ind w:firstLine="360"/>
      </w:pPr>
      <w:r w:rsidRPr="0098528C">
        <w:rPr>
          <w:rFonts w:hint="eastAsia"/>
        </w:rPr>
        <w:t>【</w:t>
      </w:r>
      <w:r w:rsidRPr="0098528C">
        <w:rPr>
          <w:rFonts w:hint="eastAsia"/>
        </w:rPr>
        <w:t>Reserved</w:t>
      </w:r>
      <w:r w:rsidRPr="0098528C">
        <w:rPr>
          <w:rFonts w:hint="eastAsia"/>
        </w:rPr>
        <w:t>】</w:t>
      </w:r>
      <w:r w:rsidR="00DA6042" w:rsidRPr="0098528C">
        <w:rPr>
          <w:rFonts w:hint="eastAsia"/>
        </w:rPr>
        <w:t>前右区域的吹风模式，</w:t>
      </w:r>
      <w:r w:rsidR="00096397" w:rsidRPr="0098528C">
        <w:rPr>
          <w:rFonts w:hint="eastAsia"/>
        </w:rPr>
        <w:t>娱乐系统通过信号</w:t>
      </w:r>
      <w:r w:rsidR="00096397" w:rsidRPr="0098528C">
        <w:rPr>
          <w:b/>
          <w:i/>
        </w:rPr>
        <w:t>Indication Air Distribution Front Left</w:t>
      </w:r>
      <w:r w:rsidR="00096397" w:rsidRPr="0098528C">
        <w:rPr>
          <w:rFonts w:hint="eastAsia"/>
        </w:rPr>
        <w:t>获取前右的空调吹风模式的状态，状态反馈的枚举值对应的含义如下：</w:t>
      </w:r>
    </w:p>
    <w:p w14:paraId="65C3C27E" w14:textId="77777777" w:rsidR="00096397" w:rsidRPr="0098528C" w:rsidRDefault="00096397" w:rsidP="000E1C54">
      <w:pPr>
        <w:pStyle w:val="ListParagraph"/>
        <w:numPr>
          <w:ilvl w:val="0"/>
          <w:numId w:val="32"/>
        </w:numPr>
        <w:ind w:firstLineChars="0"/>
      </w:pPr>
      <w:r w:rsidRPr="0098528C">
        <w:t>$0=Off</w:t>
      </w:r>
      <w:r w:rsidRPr="0098528C">
        <w:rPr>
          <w:rFonts w:hint="eastAsia"/>
        </w:rPr>
        <w:t>，当空调处于关闭状态时，娱乐系统会接收到该信号值；</w:t>
      </w:r>
    </w:p>
    <w:p w14:paraId="2209443A" w14:textId="77777777" w:rsidR="00096397" w:rsidRPr="0098528C" w:rsidRDefault="00096397" w:rsidP="000E1C54">
      <w:pPr>
        <w:pStyle w:val="ListParagraph"/>
        <w:numPr>
          <w:ilvl w:val="0"/>
          <w:numId w:val="32"/>
        </w:numPr>
        <w:ind w:firstLineChars="0"/>
      </w:pPr>
      <w:r w:rsidRPr="0098528C">
        <w:t>$1=Auto</w:t>
      </w:r>
      <w:r w:rsidRPr="0098528C">
        <w:rPr>
          <w:rFonts w:hint="eastAsia"/>
        </w:rPr>
        <w:t>，当空调处于</w:t>
      </w:r>
      <w:r w:rsidRPr="0098528C">
        <w:rPr>
          <w:rFonts w:hint="eastAsia"/>
        </w:rPr>
        <w:t>Auto</w:t>
      </w:r>
      <w:r w:rsidRPr="0098528C">
        <w:rPr>
          <w:rFonts w:hint="eastAsia"/>
        </w:rPr>
        <w:t>模式时，娱乐系统会接收到该信号值；</w:t>
      </w:r>
    </w:p>
    <w:p w14:paraId="588B207D" w14:textId="0E1753C0" w:rsidR="00096397" w:rsidRPr="0098528C" w:rsidRDefault="00096397" w:rsidP="000E1C54">
      <w:pPr>
        <w:pStyle w:val="ListParagraph"/>
        <w:numPr>
          <w:ilvl w:val="0"/>
          <w:numId w:val="32"/>
        </w:numPr>
        <w:ind w:firstLineChars="0"/>
      </w:pPr>
      <w:r w:rsidRPr="0098528C">
        <w:t>$2=Floor</w:t>
      </w:r>
      <w:r w:rsidRPr="0098528C">
        <w:rPr>
          <w:rFonts w:hint="eastAsia"/>
        </w:rPr>
        <w:t>，表示前右的空调吹风模式为吹地板时；</w:t>
      </w:r>
    </w:p>
    <w:p w14:paraId="6C6A36D2" w14:textId="17708180" w:rsidR="00096397" w:rsidRPr="0098528C" w:rsidRDefault="00096397" w:rsidP="000E1C54">
      <w:pPr>
        <w:pStyle w:val="ListParagraph"/>
        <w:numPr>
          <w:ilvl w:val="0"/>
          <w:numId w:val="32"/>
        </w:numPr>
        <w:ind w:firstLineChars="0"/>
      </w:pPr>
      <w:r w:rsidRPr="0098528C">
        <w:t>$3=Floor And Vent</w:t>
      </w:r>
      <w:r w:rsidRPr="0098528C">
        <w:rPr>
          <w:rFonts w:hint="eastAsia"/>
        </w:rPr>
        <w:t>，表示前右的空调吹风模式为吹地板和吹面；</w:t>
      </w:r>
    </w:p>
    <w:p w14:paraId="41C60735" w14:textId="4DE20BA8" w:rsidR="00096397" w:rsidRPr="0098528C" w:rsidRDefault="00096397" w:rsidP="000E1C54">
      <w:pPr>
        <w:pStyle w:val="ListParagraph"/>
        <w:numPr>
          <w:ilvl w:val="0"/>
          <w:numId w:val="32"/>
        </w:numPr>
        <w:ind w:firstLineChars="0"/>
      </w:pPr>
      <w:r w:rsidRPr="0098528C">
        <w:t>$4=Vent</w:t>
      </w:r>
      <w:r w:rsidRPr="0098528C">
        <w:rPr>
          <w:rFonts w:hint="eastAsia"/>
        </w:rPr>
        <w:t>，表示前右的空调吹风模式为吹面；</w:t>
      </w:r>
    </w:p>
    <w:p w14:paraId="650F4BE7" w14:textId="07537000" w:rsidR="00096397" w:rsidRPr="0098528C" w:rsidRDefault="00096397" w:rsidP="000E1C54">
      <w:pPr>
        <w:pStyle w:val="ListParagraph"/>
        <w:numPr>
          <w:ilvl w:val="0"/>
          <w:numId w:val="32"/>
        </w:numPr>
        <w:ind w:firstLineChars="0"/>
      </w:pPr>
      <w:r w:rsidRPr="0098528C">
        <w:t>$5=Vent And Windshield</w:t>
      </w:r>
      <w:r w:rsidRPr="0098528C">
        <w:rPr>
          <w:rFonts w:hint="eastAsia"/>
        </w:rPr>
        <w:t>，表示前右的空调吹风模式为吹面和吹挡风玻璃；</w:t>
      </w:r>
    </w:p>
    <w:p w14:paraId="16DFB9FB" w14:textId="706FABFC" w:rsidR="00096397" w:rsidRPr="0098528C" w:rsidRDefault="00096397" w:rsidP="000E1C54">
      <w:pPr>
        <w:pStyle w:val="ListParagraph"/>
        <w:numPr>
          <w:ilvl w:val="0"/>
          <w:numId w:val="32"/>
        </w:numPr>
        <w:ind w:firstLineChars="0"/>
      </w:pPr>
      <w:r w:rsidRPr="0098528C">
        <w:lastRenderedPageBreak/>
        <w:t>$6=Windshield</w:t>
      </w:r>
      <w:r w:rsidRPr="0098528C">
        <w:rPr>
          <w:rFonts w:hint="eastAsia"/>
        </w:rPr>
        <w:t>，</w:t>
      </w:r>
      <w:r w:rsidRPr="0098528C">
        <w:t xml:space="preserve"> </w:t>
      </w:r>
      <w:r w:rsidRPr="0098528C">
        <w:rPr>
          <w:rFonts w:hint="eastAsia"/>
        </w:rPr>
        <w:t>表示前右的空调吹风模式为仅吹挡风玻璃；</w:t>
      </w:r>
    </w:p>
    <w:p w14:paraId="1FEE9C97" w14:textId="3114639F" w:rsidR="00096397" w:rsidRPr="0098528C" w:rsidRDefault="00096397" w:rsidP="000E1C54">
      <w:pPr>
        <w:pStyle w:val="ListParagraph"/>
        <w:numPr>
          <w:ilvl w:val="0"/>
          <w:numId w:val="32"/>
        </w:numPr>
        <w:ind w:firstLineChars="0"/>
      </w:pPr>
      <w:r w:rsidRPr="0098528C">
        <w:t>$7=Floor And Windshield</w:t>
      </w:r>
      <w:r w:rsidRPr="0098528C">
        <w:rPr>
          <w:rFonts w:hint="eastAsia"/>
        </w:rPr>
        <w:t>，表示前右的空调的吹风模式为吹地板和吹挡风玻璃；</w:t>
      </w:r>
    </w:p>
    <w:p w14:paraId="1FFA0E7F" w14:textId="5725629D" w:rsidR="00096397" w:rsidRPr="0098528C" w:rsidRDefault="00096397" w:rsidP="000E1C54">
      <w:pPr>
        <w:pStyle w:val="ListParagraph"/>
        <w:numPr>
          <w:ilvl w:val="0"/>
          <w:numId w:val="32"/>
        </w:numPr>
        <w:ind w:firstLineChars="0"/>
      </w:pPr>
      <w:r w:rsidRPr="0098528C">
        <w:t>$8=Floor And Vent And Windshield</w:t>
      </w:r>
      <w:r w:rsidRPr="0098528C">
        <w:rPr>
          <w:rFonts w:hint="eastAsia"/>
        </w:rPr>
        <w:t>，</w:t>
      </w:r>
      <w:r w:rsidRPr="0098528C">
        <w:t xml:space="preserve"> </w:t>
      </w:r>
      <w:r w:rsidRPr="0098528C">
        <w:rPr>
          <w:rFonts w:hint="eastAsia"/>
        </w:rPr>
        <w:t>表示前右的空调的吹风模式为吹地板和；</w:t>
      </w:r>
    </w:p>
    <w:p w14:paraId="570AD61B" w14:textId="3F188573" w:rsidR="00096397" w:rsidRPr="0098528C" w:rsidRDefault="00096397" w:rsidP="000E1C54">
      <w:pPr>
        <w:pStyle w:val="ListParagraph"/>
        <w:numPr>
          <w:ilvl w:val="0"/>
          <w:numId w:val="32"/>
        </w:numPr>
        <w:ind w:firstLineChars="0"/>
      </w:pPr>
      <w:r w:rsidRPr="0098528C">
        <w:t>$9=Max Defrost</w:t>
      </w:r>
      <w:r w:rsidRPr="0098528C">
        <w:rPr>
          <w:rFonts w:hint="eastAsia"/>
        </w:rPr>
        <w:t>，当开启前挡风玻璃除雾模式</w:t>
      </w:r>
      <w:r w:rsidRPr="0098528C">
        <w:rPr>
          <w:rFonts w:hint="eastAsia"/>
        </w:rPr>
        <w:t>&lt;</w:t>
      </w:r>
      <w:hyperlink w:anchor="_CLEA的前挡除雾控制" w:history="1">
        <w:r w:rsidR="0019198B" w:rsidRPr="00D9786C">
          <w:rPr>
            <w:rStyle w:val="Hyperlink"/>
            <w:rFonts w:hint="eastAsia"/>
            <w:color w:val="auto"/>
          </w:rPr>
          <w:t>参考</w:t>
        </w:r>
        <w:r w:rsidR="0019198B" w:rsidRPr="00D9786C">
          <w:rPr>
            <w:rStyle w:val="Hyperlink"/>
            <w:rFonts w:hint="eastAsia"/>
            <w:color w:val="auto"/>
          </w:rPr>
          <w:t>3.1.11.1</w:t>
        </w:r>
        <w:r w:rsidR="0019198B" w:rsidRPr="00D9786C">
          <w:rPr>
            <w:rStyle w:val="Hyperlink"/>
            <w:color w:val="auto"/>
          </w:rPr>
          <w:t xml:space="preserve"> </w:t>
        </w:r>
        <w:r w:rsidR="0019198B" w:rsidRPr="00D9786C">
          <w:rPr>
            <w:rStyle w:val="Hyperlink"/>
            <w:rFonts w:hint="eastAsia"/>
            <w:color w:val="auto"/>
          </w:rPr>
          <w:t>CLEA</w:t>
        </w:r>
        <w:r w:rsidR="0019198B" w:rsidRPr="0098528C">
          <w:rPr>
            <w:rStyle w:val="Hyperlink"/>
            <w:rFonts w:hint="eastAsia"/>
            <w:color w:val="auto"/>
          </w:rPr>
          <w:t>的前挡除雾控制</w:t>
        </w:r>
      </w:hyperlink>
      <w:r w:rsidRPr="00D9786C">
        <w:rPr>
          <w:rFonts w:hint="eastAsia"/>
        </w:rPr>
        <w:t>&gt;</w:t>
      </w:r>
      <w:r w:rsidRPr="00D9786C">
        <w:rPr>
          <w:rFonts w:hint="eastAsia"/>
        </w:rPr>
        <w:t>的时候，吹风模式会进入</w:t>
      </w:r>
      <w:r w:rsidRPr="00D9786C">
        <w:rPr>
          <w:rFonts w:hint="eastAsia"/>
        </w:rPr>
        <w:t>Max</w:t>
      </w:r>
      <w:r w:rsidRPr="00D9786C">
        <w:t xml:space="preserve"> </w:t>
      </w:r>
      <w:r w:rsidRPr="00D9786C">
        <w:rPr>
          <w:rFonts w:hint="eastAsia"/>
        </w:rPr>
        <w:t>Defrost</w:t>
      </w:r>
      <w:r w:rsidRPr="0098528C">
        <w:rPr>
          <w:rFonts w:hint="eastAsia"/>
        </w:rPr>
        <w:t>状态；</w:t>
      </w:r>
    </w:p>
    <w:p w14:paraId="7E18072C" w14:textId="77777777" w:rsidR="007E4347" w:rsidRPr="0098528C" w:rsidRDefault="007E4347" w:rsidP="00035F14"/>
    <w:p w14:paraId="25AA4C6B" w14:textId="03DC4D13" w:rsidR="00F11577" w:rsidRPr="0098528C" w:rsidRDefault="00DA6042" w:rsidP="00F11577">
      <w:pPr>
        <w:ind w:firstLine="360"/>
      </w:pPr>
      <w:r w:rsidRPr="0098528C">
        <w:rPr>
          <w:rFonts w:hint="eastAsia"/>
        </w:rPr>
        <w:t>后左区域的吹风模式，</w:t>
      </w:r>
      <w:r w:rsidR="00F11577" w:rsidRPr="0098528C">
        <w:rPr>
          <w:rFonts w:hint="eastAsia"/>
        </w:rPr>
        <w:t>娱乐系统通过信号</w:t>
      </w:r>
      <w:r w:rsidR="00F11577" w:rsidRPr="0098528C">
        <w:rPr>
          <w:b/>
          <w:i/>
        </w:rPr>
        <w:t>Indication Air Distribution Rear Left</w:t>
      </w:r>
      <w:r w:rsidR="00F11577" w:rsidRPr="0098528C">
        <w:rPr>
          <w:rFonts w:hint="eastAsia"/>
        </w:rPr>
        <w:t>获取后左的空调吹风模式的状态，状态反馈的枚举值对应的含义如下：</w:t>
      </w:r>
    </w:p>
    <w:p w14:paraId="11425906" w14:textId="77777777" w:rsidR="00F11577" w:rsidRPr="0098528C" w:rsidRDefault="00F11577" w:rsidP="000E1C54">
      <w:pPr>
        <w:pStyle w:val="ListParagraph"/>
        <w:numPr>
          <w:ilvl w:val="0"/>
          <w:numId w:val="39"/>
        </w:numPr>
        <w:ind w:firstLineChars="0"/>
      </w:pPr>
      <w:r w:rsidRPr="0098528C">
        <w:t>$0=Off</w:t>
      </w:r>
      <w:r w:rsidRPr="0098528C">
        <w:rPr>
          <w:rFonts w:hint="eastAsia"/>
        </w:rPr>
        <w:t>，当空调处于关闭状态时，娱乐系统会接收到该信号值；</w:t>
      </w:r>
    </w:p>
    <w:p w14:paraId="395DFED7" w14:textId="77777777" w:rsidR="00F11577" w:rsidRPr="0098528C" w:rsidRDefault="00F11577" w:rsidP="000E1C54">
      <w:pPr>
        <w:pStyle w:val="ListParagraph"/>
        <w:numPr>
          <w:ilvl w:val="0"/>
          <w:numId w:val="39"/>
        </w:numPr>
        <w:ind w:firstLineChars="0"/>
      </w:pPr>
      <w:r w:rsidRPr="0098528C">
        <w:t>$1=Auto</w:t>
      </w:r>
      <w:r w:rsidRPr="0098528C">
        <w:rPr>
          <w:rFonts w:hint="eastAsia"/>
        </w:rPr>
        <w:t>，当空调处于</w:t>
      </w:r>
      <w:r w:rsidRPr="0098528C">
        <w:rPr>
          <w:rFonts w:hint="eastAsia"/>
        </w:rPr>
        <w:t>Auto</w:t>
      </w:r>
      <w:r w:rsidRPr="0098528C">
        <w:rPr>
          <w:rFonts w:hint="eastAsia"/>
        </w:rPr>
        <w:t>模式时，娱乐系统会接收到该信号值；</w:t>
      </w:r>
    </w:p>
    <w:p w14:paraId="660658C4" w14:textId="4A2703C3" w:rsidR="00F11577" w:rsidRPr="0098528C" w:rsidRDefault="00F11577" w:rsidP="000E1C54">
      <w:pPr>
        <w:pStyle w:val="ListParagraph"/>
        <w:numPr>
          <w:ilvl w:val="0"/>
          <w:numId w:val="39"/>
        </w:numPr>
        <w:ind w:firstLineChars="0"/>
      </w:pPr>
      <w:r w:rsidRPr="0098528C">
        <w:t>$2=Floor</w:t>
      </w:r>
      <w:r w:rsidRPr="0098528C">
        <w:rPr>
          <w:rFonts w:hint="eastAsia"/>
        </w:rPr>
        <w:t>，表示后左的空调吹风模式为吹地板时；</w:t>
      </w:r>
    </w:p>
    <w:p w14:paraId="1C884F2A" w14:textId="5CA99CDE" w:rsidR="00F11577" w:rsidRPr="0098528C" w:rsidRDefault="00F11577" w:rsidP="000E1C54">
      <w:pPr>
        <w:pStyle w:val="ListParagraph"/>
        <w:numPr>
          <w:ilvl w:val="0"/>
          <w:numId w:val="39"/>
        </w:numPr>
        <w:ind w:firstLineChars="0"/>
      </w:pPr>
      <w:r w:rsidRPr="0098528C">
        <w:t>$3=Floor And Vent</w:t>
      </w:r>
      <w:r w:rsidRPr="0098528C">
        <w:rPr>
          <w:rFonts w:hint="eastAsia"/>
        </w:rPr>
        <w:t>，表示后左的空调吹风模式为吹地板和吹面；</w:t>
      </w:r>
    </w:p>
    <w:p w14:paraId="3451D0AE" w14:textId="62247588" w:rsidR="00F11577" w:rsidRPr="0098528C" w:rsidRDefault="00F11577" w:rsidP="000E1C54">
      <w:pPr>
        <w:pStyle w:val="ListParagraph"/>
        <w:numPr>
          <w:ilvl w:val="0"/>
          <w:numId w:val="39"/>
        </w:numPr>
        <w:ind w:firstLineChars="0"/>
      </w:pPr>
      <w:r w:rsidRPr="0098528C">
        <w:t>$4=Vent</w:t>
      </w:r>
      <w:r w:rsidRPr="0098528C">
        <w:rPr>
          <w:rFonts w:hint="eastAsia"/>
        </w:rPr>
        <w:t>，表示后左的空调吹风模式为吹面；</w:t>
      </w:r>
    </w:p>
    <w:p w14:paraId="41BF758F" w14:textId="78B541DE" w:rsidR="00F11577" w:rsidRPr="0098528C" w:rsidRDefault="00F11577" w:rsidP="000E1C54">
      <w:pPr>
        <w:pStyle w:val="ListParagraph"/>
        <w:numPr>
          <w:ilvl w:val="0"/>
          <w:numId w:val="39"/>
        </w:numPr>
        <w:ind w:firstLineChars="0"/>
      </w:pPr>
      <w:r w:rsidRPr="0098528C">
        <w:t>$5=Vent And Windshield</w:t>
      </w:r>
      <w:r w:rsidRPr="0098528C">
        <w:rPr>
          <w:rFonts w:hint="eastAsia"/>
        </w:rPr>
        <w:t>，表示后左的空调吹风模式为吹面和吹挡风玻璃；</w:t>
      </w:r>
    </w:p>
    <w:p w14:paraId="690DBA53" w14:textId="0F79D7E9" w:rsidR="00F11577" w:rsidRPr="0098528C" w:rsidRDefault="00F11577" w:rsidP="000E1C54">
      <w:pPr>
        <w:pStyle w:val="ListParagraph"/>
        <w:numPr>
          <w:ilvl w:val="0"/>
          <w:numId w:val="39"/>
        </w:numPr>
        <w:ind w:firstLineChars="0"/>
      </w:pPr>
      <w:r w:rsidRPr="0098528C">
        <w:t>$6=Windshield</w:t>
      </w:r>
      <w:r w:rsidRPr="0098528C">
        <w:rPr>
          <w:rFonts w:hint="eastAsia"/>
        </w:rPr>
        <w:t>，</w:t>
      </w:r>
      <w:r w:rsidRPr="0098528C">
        <w:t xml:space="preserve"> </w:t>
      </w:r>
      <w:r w:rsidRPr="0098528C">
        <w:rPr>
          <w:rFonts w:hint="eastAsia"/>
        </w:rPr>
        <w:t>表示后左的空调吹风模式为仅吹挡风玻璃；</w:t>
      </w:r>
    </w:p>
    <w:p w14:paraId="4EB1F804" w14:textId="188F490B" w:rsidR="00F11577" w:rsidRPr="0098528C" w:rsidRDefault="00F11577" w:rsidP="000E1C54">
      <w:pPr>
        <w:pStyle w:val="ListParagraph"/>
        <w:numPr>
          <w:ilvl w:val="0"/>
          <w:numId w:val="39"/>
        </w:numPr>
        <w:ind w:firstLineChars="0"/>
      </w:pPr>
      <w:r w:rsidRPr="0098528C">
        <w:t>$7=Floor And Windshield</w:t>
      </w:r>
      <w:r w:rsidRPr="0098528C">
        <w:rPr>
          <w:rFonts w:hint="eastAsia"/>
        </w:rPr>
        <w:t>，表示后左的空调的吹风模式为吹地板和吹挡风玻璃；</w:t>
      </w:r>
    </w:p>
    <w:p w14:paraId="1C848094" w14:textId="61580351" w:rsidR="00F11577" w:rsidRPr="0098528C" w:rsidRDefault="00F11577" w:rsidP="000E1C54">
      <w:pPr>
        <w:pStyle w:val="ListParagraph"/>
        <w:numPr>
          <w:ilvl w:val="0"/>
          <w:numId w:val="39"/>
        </w:numPr>
        <w:ind w:firstLineChars="0"/>
      </w:pPr>
      <w:r w:rsidRPr="0098528C">
        <w:t>$8=Floor And Vent And Windshield</w:t>
      </w:r>
      <w:r w:rsidRPr="0098528C">
        <w:rPr>
          <w:rFonts w:hint="eastAsia"/>
        </w:rPr>
        <w:t>，</w:t>
      </w:r>
      <w:r w:rsidRPr="0098528C">
        <w:t xml:space="preserve"> </w:t>
      </w:r>
      <w:r w:rsidRPr="0098528C">
        <w:rPr>
          <w:rFonts w:hint="eastAsia"/>
        </w:rPr>
        <w:t>表示后左的空调的吹风模式为吹地板和；</w:t>
      </w:r>
    </w:p>
    <w:p w14:paraId="2245806A" w14:textId="2FB488A7" w:rsidR="00F11577" w:rsidRPr="0098528C" w:rsidRDefault="00F11577" w:rsidP="000E1C54">
      <w:pPr>
        <w:pStyle w:val="ListParagraph"/>
        <w:numPr>
          <w:ilvl w:val="0"/>
          <w:numId w:val="39"/>
        </w:numPr>
        <w:ind w:firstLineChars="0"/>
      </w:pPr>
      <w:r w:rsidRPr="0098528C">
        <w:t>$9=Max Defrost</w:t>
      </w:r>
      <w:r w:rsidRPr="0098528C">
        <w:rPr>
          <w:rFonts w:hint="eastAsia"/>
        </w:rPr>
        <w:t>，</w:t>
      </w:r>
      <w:r w:rsidR="0019198B" w:rsidRPr="0098528C">
        <w:rPr>
          <w:rFonts w:hint="eastAsia"/>
        </w:rPr>
        <w:t>信号预留</w:t>
      </w:r>
      <w:r w:rsidRPr="0098528C">
        <w:rPr>
          <w:rFonts w:hint="eastAsia"/>
        </w:rPr>
        <w:t>；</w:t>
      </w:r>
    </w:p>
    <w:p w14:paraId="25FD6357" w14:textId="77777777" w:rsidR="00B113CD" w:rsidRPr="0098528C" w:rsidRDefault="00B113CD" w:rsidP="007E4347"/>
    <w:p w14:paraId="554B92A2" w14:textId="1A3845CC" w:rsidR="00F11577" w:rsidRPr="0098528C" w:rsidRDefault="00E21AEE" w:rsidP="00F11577">
      <w:pPr>
        <w:ind w:firstLine="360"/>
      </w:pPr>
      <w:r w:rsidRPr="0098528C">
        <w:rPr>
          <w:rFonts w:hint="eastAsia"/>
        </w:rPr>
        <w:t>【</w:t>
      </w:r>
      <w:r w:rsidRPr="0098528C">
        <w:rPr>
          <w:rFonts w:hint="eastAsia"/>
        </w:rPr>
        <w:t>Reserved</w:t>
      </w:r>
      <w:r w:rsidRPr="0098528C">
        <w:rPr>
          <w:rFonts w:hint="eastAsia"/>
        </w:rPr>
        <w:t>】</w:t>
      </w:r>
      <w:r w:rsidR="00DA6042" w:rsidRPr="0098528C">
        <w:rPr>
          <w:rFonts w:hint="eastAsia"/>
        </w:rPr>
        <w:t>后右区域的吹风模式，</w:t>
      </w:r>
      <w:r w:rsidR="00F11577" w:rsidRPr="0098528C">
        <w:rPr>
          <w:rFonts w:hint="eastAsia"/>
        </w:rPr>
        <w:t>娱乐系统通过信号</w:t>
      </w:r>
      <w:r w:rsidR="00F11577" w:rsidRPr="0098528C">
        <w:rPr>
          <w:b/>
          <w:i/>
        </w:rPr>
        <w:t xml:space="preserve">Indication Air Distribution </w:t>
      </w:r>
      <w:r w:rsidR="001D2B02" w:rsidRPr="0098528C">
        <w:rPr>
          <w:b/>
          <w:i/>
        </w:rPr>
        <w:t>Rear Right</w:t>
      </w:r>
      <w:r w:rsidR="00F11577" w:rsidRPr="0098528C">
        <w:rPr>
          <w:rFonts w:hint="eastAsia"/>
        </w:rPr>
        <w:t>获取后右的空调吹风模式的状态，状态反馈的枚举值对应的含义如下：</w:t>
      </w:r>
    </w:p>
    <w:p w14:paraId="4F4544D7" w14:textId="77777777" w:rsidR="00F11577" w:rsidRPr="0098528C" w:rsidRDefault="00F11577" w:rsidP="000E1C54">
      <w:pPr>
        <w:pStyle w:val="ListParagraph"/>
        <w:numPr>
          <w:ilvl w:val="0"/>
          <w:numId w:val="40"/>
        </w:numPr>
        <w:ind w:firstLineChars="0"/>
      </w:pPr>
      <w:r w:rsidRPr="0098528C">
        <w:t>$0=Off</w:t>
      </w:r>
      <w:r w:rsidRPr="0098528C">
        <w:rPr>
          <w:rFonts w:hint="eastAsia"/>
        </w:rPr>
        <w:t>，当空调处于关闭状态时，娱乐系统会接收到该信号值；</w:t>
      </w:r>
    </w:p>
    <w:p w14:paraId="2F6ECCD7" w14:textId="77777777" w:rsidR="00F11577" w:rsidRPr="0098528C" w:rsidRDefault="00F11577" w:rsidP="000E1C54">
      <w:pPr>
        <w:pStyle w:val="ListParagraph"/>
        <w:numPr>
          <w:ilvl w:val="0"/>
          <w:numId w:val="40"/>
        </w:numPr>
        <w:ind w:firstLineChars="0"/>
      </w:pPr>
      <w:r w:rsidRPr="0098528C">
        <w:t>$1=Auto</w:t>
      </w:r>
      <w:r w:rsidRPr="0098528C">
        <w:rPr>
          <w:rFonts w:hint="eastAsia"/>
        </w:rPr>
        <w:t>，当空调处于</w:t>
      </w:r>
      <w:r w:rsidRPr="0098528C">
        <w:rPr>
          <w:rFonts w:hint="eastAsia"/>
        </w:rPr>
        <w:t>Auto</w:t>
      </w:r>
      <w:r w:rsidRPr="0098528C">
        <w:rPr>
          <w:rFonts w:hint="eastAsia"/>
        </w:rPr>
        <w:t>模式时，娱乐系统会接收到该信号值；</w:t>
      </w:r>
    </w:p>
    <w:p w14:paraId="48B51AB0" w14:textId="6D3328E3" w:rsidR="00F11577" w:rsidRPr="0098528C" w:rsidRDefault="00F11577" w:rsidP="000E1C54">
      <w:pPr>
        <w:pStyle w:val="ListParagraph"/>
        <w:numPr>
          <w:ilvl w:val="0"/>
          <w:numId w:val="40"/>
        </w:numPr>
        <w:ind w:firstLineChars="0"/>
      </w:pPr>
      <w:r w:rsidRPr="0098528C">
        <w:t>$2=Floor</w:t>
      </w:r>
      <w:r w:rsidRPr="0098528C">
        <w:rPr>
          <w:rFonts w:hint="eastAsia"/>
        </w:rPr>
        <w:t>，表示后右的空调吹风模式为吹地板时；</w:t>
      </w:r>
    </w:p>
    <w:p w14:paraId="66CDAFD2" w14:textId="44BBA82F" w:rsidR="00F11577" w:rsidRPr="0098528C" w:rsidRDefault="00F11577" w:rsidP="000E1C54">
      <w:pPr>
        <w:pStyle w:val="ListParagraph"/>
        <w:numPr>
          <w:ilvl w:val="0"/>
          <w:numId w:val="40"/>
        </w:numPr>
        <w:ind w:firstLineChars="0"/>
      </w:pPr>
      <w:r w:rsidRPr="0098528C">
        <w:t>$3=Floor And Vent</w:t>
      </w:r>
      <w:r w:rsidRPr="0098528C">
        <w:rPr>
          <w:rFonts w:hint="eastAsia"/>
        </w:rPr>
        <w:t>，表示后右的空调吹风模式为吹地板和吹面；</w:t>
      </w:r>
    </w:p>
    <w:p w14:paraId="7BDEFBFA" w14:textId="44AE6184" w:rsidR="00F11577" w:rsidRPr="0098528C" w:rsidRDefault="00F11577" w:rsidP="000E1C54">
      <w:pPr>
        <w:pStyle w:val="ListParagraph"/>
        <w:numPr>
          <w:ilvl w:val="0"/>
          <w:numId w:val="40"/>
        </w:numPr>
        <w:ind w:firstLineChars="0"/>
      </w:pPr>
      <w:r w:rsidRPr="0098528C">
        <w:t>$4=Vent</w:t>
      </w:r>
      <w:r w:rsidRPr="0098528C">
        <w:rPr>
          <w:rFonts w:hint="eastAsia"/>
        </w:rPr>
        <w:t>，表示后右的空调吹风模式为吹面；</w:t>
      </w:r>
    </w:p>
    <w:p w14:paraId="3475AD37" w14:textId="5E1D45BE" w:rsidR="00F11577" w:rsidRPr="0098528C" w:rsidRDefault="00F11577" w:rsidP="000E1C54">
      <w:pPr>
        <w:pStyle w:val="ListParagraph"/>
        <w:numPr>
          <w:ilvl w:val="0"/>
          <w:numId w:val="40"/>
        </w:numPr>
        <w:ind w:firstLineChars="0"/>
      </w:pPr>
      <w:r w:rsidRPr="0098528C">
        <w:t>$5=Vent And Windshield</w:t>
      </w:r>
      <w:r w:rsidRPr="0098528C">
        <w:rPr>
          <w:rFonts w:hint="eastAsia"/>
        </w:rPr>
        <w:t>，表示后右的空调吹风模式为吹面和吹挡风玻璃；</w:t>
      </w:r>
    </w:p>
    <w:p w14:paraId="2182F983" w14:textId="4D1A2C78" w:rsidR="00F11577" w:rsidRPr="0098528C" w:rsidRDefault="00F11577" w:rsidP="000E1C54">
      <w:pPr>
        <w:pStyle w:val="ListParagraph"/>
        <w:numPr>
          <w:ilvl w:val="0"/>
          <w:numId w:val="40"/>
        </w:numPr>
        <w:ind w:firstLineChars="0"/>
      </w:pPr>
      <w:r w:rsidRPr="0098528C">
        <w:t>$6=Windshield</w:t>
      </w:r>
      <w:r w:rsidRPr="0098528C">
        <w:rPr>
          <w:rFonts w:hint="eastAsia"/>
        </w:rPr>
        <w:t>，</w:t>
      </w:r>
      <w:r w:rsidRPr="0098528C">
        <w:t xml:space="preserve"> </w:t>
      </w:r>
      <w:r w:rsidRPr="0098528C">
        <w:rPr>
          <w:rFonts w:hint="eastAsia"/>
        </w:rPr>
        <w:t>表示后右的空调吹风模式为仅吹挡风玻璃；</w:t>
      </w:r>
    </w:p>
    <w:p w14:paraId="38AAEAF6" w14:textId="3910C385" w:rsidR="00F11577" w:rsidRPr="0098528C" w:rsidRDefault="00F11577" w:rsidP="000E1C54">
      <w:pPr>
        <w:pStyle w:val="ListParagraph"/>
        <w:numPr>
          <w:ilvl w:val="0"/>
          <w:numId w:val="40"/>
        </w:numPr>
        <w:ind w:firstLineChars="0"/>
      </w:pPr>
      <w:r w:rsidRPr="0098528C">
        <w:t>$7=Floor And Windshield</w:t>
      </w:r>
      <w:r w:rsidRPr="0098528C">
        <w:rPr>
          <w:rFonts w:hint="eastAsia"/>
        </w:rPr>
        <w:t>，表示后右的空调的吹风模式为吹地板和吹挡风玻璃；</w:t>
      </w:r>
    </w:p>
    <w:p w14:paraId="1004A714" w14:textId="2A8C90A3" w:rsidR="00F11577" w:rsidRPr="0098528C" w:rsidRDefault="00F11577" w:rsidP="000E1C54">
      <w:pPr>
        <w:pStyle w:val="ListParagraph"/>
        <w:numPr>
          <w:ilvl w:val="0"/>
          <w:numId w:val="40"/>
        </w:numPr>
        <w:ind w:firstLineChars="0"/>
      </w:pPr>
      <w:r w:rsidRPr="0098528C">
        <w:t>$8=Floor And Vent And Windshield</w:t>
      </w:r>
      <w:r w:rsidRPr="0098528C">
        <w:rPr>
          <w:rFonts w:hint="eastAsia"/>
        </w:rPr>
        <w:t>，</w:t>
      </w:r>
      <w:r w:rsidRPr="0098528C">
        <w:t xml:space="preserve"> </w:t>
      </w:r>
      <w:r w:rsidRPr="0098528C">
        <w:rPr>
          <w:rFonts w:hint="eastAsia"/>
        </w:rPr>
        <w:t>表示后右的空调的吹风模式为吹地板和；</w:t>
      </w:r>
    </w:p>
    <w:p w14:paraId="315CFFAA" w14:textId="71752FC5" w:rsidR="00F11577" w:rsidRPr="0098528C" w:rsidRDefault="00F11577" w:rsidP="00035F14">
      <w:pPr>
        <w:pStyle w:val="ListParagraph"/>
        <w:numPr>
          <w:ilvl w:val="0"/>
          <w:numId w:val="40"/>
        </w:numPr>
        <w:ind w:firstLineChars="0"/>
      </w:pPr>
      <w:r w:rsidRPr="0098528C">
        <w:t>$9=Max Defrost</w:t>
      </w:r>
      <w:r w:rsidRPr="0098528C">
        <w:rPr>
          <w:rFonts w:hint="eastAsia"/>
        </w:rPr>
        <w:t>，</w:t>
      </w:r>
      <w:r w:rsidR="0019198B" w:rsidRPr="0098528C">
        <w:rPr>
          <w:rFonts w:hint="eastAsia"/>
        </w:rPr>
        <w:t>信号预留</w:t>
      </w:r>
      <w:r w:rsidRPr="0098528C">
        <w:rPr>
          <w:rFonts w:hint="eastAsia"/>
        </w:rPr>
        <w:t>；</w:t>
      </w:r>
    </w:p>
    <w:p w14:paraId="6035126F" w14:textId="77777777" w:rsidR="00035F14" w:rsidRPr="0098528C" w:rsidRDefault="00035F14" w:rsidP="00035F14"/>
    <w:p w14:paraId="6F11179E" w14:textId="77777777" w:rsidR="00035F14" w:rsidRPr="0098528C" w:rsidRDefault="00035F14" w:rsidP="00035F14">
      <w:r w:rsidRPr="0098528C">
        <w:rPr>
          <w:rFonts w:hint="eastAsia"/>
          <w:b/>
          <w:u w:val="single"/>
        </w:rPr>
        <w:t>功能安全要求：</w:t>
      </w:r>
      <w:r w:rsidRPr="0098528C">
        <w:rPr>
          <w:rFonts w:hint="eastAsia"/>
        </w:rPr>
        <w:t>QM</w:t>
      </w:r>
    </w:p>
    <w:p w14:paraId="483638D3" w14:textId="417C4FAD" w:rsidR="002F5D72" w:rsidRPr="0098528C" w:rsidRDefault="00035F14" w:rsidP="00035F14">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58D3455A" w14:textId="4CE1D603" w:rsidR="00F12E86" w:rsidRPr="0098528C" w:rsidRDefault="00F12E86" w:rsidP="00F12E86">
      <w:pPr>
        <w:pStyle w:val="Heading4"/>
      </w:pPr>
      <w:r w:rsidRPr="0098528C">
        <w:rPr>
          <w:rFonts w:hint="eastAsia"/>
        </w:rPr>
        <w:t>GB</w:t>
      </w:r>
      <w:r w:rsidRPr="0098528C">
        <w:rPr>
          <w:rFonts w:hint="eastAsia"/>
        </w:rPr>
        <w:t>的吹风模式调节</w:t>
      </w:r>
    </w:p>
    <w:p w14:paraId="12B3FC85" w14:textId="77777777" w:rsidR="00DA6042" w:rsidRPr="0098528C" w:rsidRDefault="00DA6042" w:rsidP="00DA6042">
      <w:pPr>
        <w:rPr>
          <w:b/>
          <w:u w:val="single"/>
        </w:rPr>
      </w:pPr>
      <w:r w:rsidRPr="0098528C">
        <w:rPr>
          <w:rFonts w:hint="eastAsia"/>
          <w:b/>
          <w:u w:val="single"/>
        </w:rPr>
        <w:t>信号发送</w:t>
      </w:r>
    </w:p>
    <w:p w14:paraId="1DEB2C86" w14:textId="1176D0DD" w:rsidR="00DA6042" w:rsidRPr="0098528C" w:rsidRDefault="00DA6042" w:rsidP="00DA6042">
      <w:r w:rsidRPr="0098528C">
        <w:tab/>
      </w:r>
      <w:r w:rsidRPr="0098528C">
        <w:rPr>
          <w:rFonts w:hint="eastAsia"/>
        </w:rPr>
        <w:t>前左区域的吹风模式，娱乐系统通过信号</w:t>
      </w:r>
      <w:bookmarkStart w:id="141" w:name="OLE_LINK15"/>
      <w:r w:rsidR="00B814C7" w:rsidRPr="0098528C">
        <w:rPr>
          <w:rFonts w:hint="eastAsia"/>
          <w:b/>
          <w:i/>
        </w:rPr>
        <w:t>INFO</w:t>
      </w:r>
      <w:bookmarkEnd w:id="141"/>
      <w:r w:rsidR="00B814C7" w:rsidRPr="0098528C">
        <w:t xml:space="preserve"> </w:t>
      </w:r>
      <w:r w:rsidRPr="0098528C">
        <w:rPr>
          <w:b/>
          <w:i/>
        </w:rPr>
        <w:t xml:space="preserve">Request Air Distribution Front Left </w:t>
      </w:r>
      <w:r w:rsidRPr="0098528C">
        <w:rPr>
          <w:rFonts w:hint="eastAsia"/>
        </w:rPr>
        <w:t>对前左侧的空调吹风模式进行调节，控制请求的枚举值的含义对应如下：</w:t>
      </w:r>
    </w:p>
    <w:p w14:paraId="6217C670" w14:textId="77777777" w:rsidR="00DA6042" w:rsidRPr="0098528C" w:rsidRDefault="00DA6042" w:rsidP="000E1C54">
      <w:pPr>
        <w:pStyle w:val="ListParagraph"/>
        <w:numPr>
          <w:ilvl w:val="0"/>
          <w:numId w:val="42"/>
        </w:numPr>
        <w:ind w:firstLineChars="0"/>
      </w:pPr>
      <w:r w:rsidRPr="0098528C">
        <w:t>$0=NoAction</w:t>
      </w:r>
      <w:r w:rsidRPr="0098528C">
        <w:rPr>
          <w:rFonts w:hint="eastAsia"/>
        </w:rPr>
        <w:t>，默认发送值，表示</w:t>
      </w:r>
      <w:r w:rsidRPr="0098528C">
        <w:rPr>
          <w:rFonts w:hint="eastAsia"/>
        </w:rPr>
        <w:t>VCU</w:t>
      </w:r>
      <w:r w:rsidRPr="0098528C">
        <w:rPr>
          <w:rFonts w:hint="eastAsia"/>
        </w:rPr>
        <w:t>没有控制请求；</w:t>
      </w:r>
    </w:p>
    <w:p w14:paraId="4524B042" w14:textId="77777777" w:rsidR="00DA6042" w:rsidRPr="0098528C" w:rsidRDefault="00DA6042" w:rsidP="000E1C54">
      <w:pPr>
        <w:pStyle w:val="ListParagraph"/>
        <w:numPr>
          <w:ilvl w:val="0"/>
          <w:numId w:val="42"/>
        </w:numPr>
        <w:ind w:firstLineChars="0"/>
      </w:pPr>
      <w:r w:rsidRPr="0098528C">
        <w:t>$1=Auto</w:t>
      </w:r>
      <w:r w:rsidRPr="0098528C">
        <w:rPr>
          <w:rFonts w:hint="eastAsia"/>
        </w:rPr>
        <w:t>，预留，空调目前不支持单独将吹风模式调节为</w:t>
      </w:r>
      <w:r w:rsidRPr="0098528C">
        <w:rPr>
          <w:rFonts w:hint="eastAsia"/>
        </w:rPr>
        <w:t>Auto</w:t>
      </w:r>
      <w:r w:rsidRPr="0098528C">
        <w:rPr>
          <w:rFonts w:hint="eastAsia"/>
        </w:rPr>
        <w:t>模式；</w:t>
      </w:r>
    </w:p>
    <w:p w14:paraId="2B8AB5FC" w14:textId="77777777" w:rsidR="00DA6042" w:rsidRPr="0098528C" w:rsidRDefault="00DA6042" w:rsidP="000E1C54">
      <w:pPr>
        <w:pStyle w:val="ListParagraph"/>
        <w:numPr>
          <w:ilvl w:val="0"/>
          <w:numId w:val="42"/>
        </w:numPr>
        <w:ind w:firstLineChars="0"/>
      </w:pPr>
      <w:r w:rsidRPr="0098528C">
        <w:t>$2=Floor</w:t>
      </w:r>
      <w:r w:rsidRPr="0098528C">
        <w:rPr>
          <w:rFonts w:hint="eastAsia"/>
        </w:rPr>
        <w:t>，娱乐系统请求将前左的吹风模式调节为仅吹地板；</w:t>
      </w:r>
    </w:p>
    <w:p w14:paraId="03744E81" w14:textId="77777777" w:rsidR="00DA6042" w:rsidRPr="0098528C" w:rsidRDefault="00DA6042" w:rsidP="000E1C54">
      <w:pPr>
        <w:pStyle w:val="ListParagraph"/>
        <w:numPr>
          <w:ilvl w:val="0"/>
          <w:numId w:val="42"/>
        </w:numPr>
        <w:ind w:firstLineChars="0"/>
      </w:pPr>
      <w:r w:rsidRPr="0098528C">
        <w:lastRenderedPageBreak/>
        <w:t>$3=FloorAndVent</w:t>
      </w:r>
      <w:r w:rsidRPr="0098528C">
        <w:rPr>
          <w:rFonts w:hint="eastAsia"/>
        </w:rPr>
        <w:t>，娱乐系统请求将前左的吹风模式调节为吹面和吹地板；</w:t>
      </w:r>
    </w:p>
    <w:p w14:paraId="1FF4690E" w14:textId="77777777" w:rsidR="00DA6042" w:rsidRPr="0098528C" w:rsidRDefault="00DA6042" w:rsidP="000E1C54">
      <w:pPr>
        <w:pStyle w:val="ListParagraph"/>
        <w:numPr>
          <w:ilvl w:val="0"/>
          <w:numId w:val="42"/>
        </w:numPr>
        <w:ind w:firstLineChars="0"/>
      </w:pPr>
      <w:r w:rsidRPr="0098528C">
        <w:t>$4=Vent</w:t>
      </w:r>
      <w:r w:rsidRPr="0098528C">
        <w:rPr>
          <w:rFonts w:hint="eastAsia"/>
        </w:rPr>
        <w:t>，娱乐系统请求将前左的吹风模式调节为仅吹面；</w:t>
      </w:r>
    </w:p>
    <w:p w14:paraId="7E6F0EC8" w14:textId="77777777" w:rsidR="00DA6042" w:rsidRPr="0098528C" w:rsidRDefault="00DA6042" w:rsidP="000E1C54">
      <w:pPr>
        <w:pStyle w:val="ListParagraph"/>
        <w:numPr>
          <w:ilvl w:val="0"/>
          <w:numId w:val="42"/>
        </w:numPr>
        <w:ind w:firstLineChars="0"/>
      </w:pPr>
      <w:r w:rsidRPr="0098528C">
        <w:t>$5=VentAndWindshield</w:t>
      </w:r>
      <w:r w:rsidRPr="0098528C">
        <w:rPr>
          <w:rFonts w:hint="eastAsia"/>
        </w:rPr>
        <w:t>，娱乐系统请求将前左的吹风模式调节为吹面和吹挡风玻璃；</w:t>
      </w:r>
    </w:p>
    <w:p w14:paraId="0597008D" w14:textId="77777777" w:rsidR="00DA6042" w:rsidRPr="0098528C" w:rsidRDefault="00DA6042" w:rsidP="000E1C54">
      <w:pPr>
        <w:pStyle w:val="ListParagraph"/>
        <w:numPr>
          <w:ilvl w:val="0"/>
          <w:numId w:val="42"/>
        </w:numPr>
        <w:ind w:firstLineChars="0"/>
      </w:pPr>
      <w:r w:rsidRPr="0098528C">
        <w:t>$6=Windshield</w:t>
      </w:r>
      <w:r w:rsidRPr="0098528C">
        <w:rPr>
          <w:rFonts w:hint="eastAsia"/>
        </w:rPr>
        <w:t>，娱乐系统请求将前左的吹风模式调节为仅吹挡风玻璃；</w:t>
      </w:r>
    </w:p>
    <w:p w14:paraId="0CFCD84C" w14:textId="77777777" w:rsidR="00DA6042" w:rsidRPr="0098528C" w:rsidRDefault="00DA6042" w:rsidP="000E1C54">
      <w:pPr>
        <w:pStyle w:val="ListParagraph"/>
        <w:numPr>
          <w:ilvl w:val="0"/>
          <w:numId w:val="42"/>
        </w:numPr>
        <w:ind w:firstLineChars="0"/>
      </w:pPr>
      <w:r w:rsidRPr="0098528C">
        <w:t>$7=FloorAndWindshield</w:t>
      </w:r>
      <w:r w:rsidRPr="0098528C">
        <w:rPr>
          <w:rFonts w:hint="eastAsia"/>
        </w:rPr>
        <w:t>，娱乐系统请求将前左的吹风模式调节为吹地板和吹挡风玻璃；</w:t>
      </w:r>
    </w:p>
    <w:p w14:paraId="5B02A27D" w14:textId="77777777" w:rsidR="00DA6042" w:rsidRPr="0098528C" w:rsidRDefault="00DA6042" w:rsidP="000E1C54">
      <w:pPr>
        <w:pStyle w:val="ListParagraph"/>
        <w:numPr>
          <w:ilvl w:val="0"/>
          <w:numId w:val="42"/>
        </w:numPr>
        <w:ind w:firstLineChars="0"/>
      </w:pPr>
      <w:r w:rsidRPr="0098528C">
        <w:t>$8=FloorAndVentAndWindshield</w:t>
      </w:r>
      <w:r w:rsidRPr="0098528C">
        <w:rPr>
          <w:rFonts w:hint="eastAsia"/>
        </w:rPr>
        <w:t>，娱乐系统请求将前左的吹风模式调节为吹地板、吹面和吹挡风玻璃；</w:t>
      </w:r>
    </w:p>
    <w:p w14:paraId="0F208F2C" w14:textId="06FC13F3" w:rsidR="00DA6042" w:rsidRPr="0098528C" w:rsidRDefault="00DA6042" w:rsidP="00C65DD5"/>
    <w:p w14:paraId="0C23F08D" w14:textId="77777777" w:rsidR="00C65DD5" w:rsidRPr="0098528C" w:rsidRDefault="00C65DD5" w:rsidP="00C65DD5">
      <w:r w:rsidRPr="0098528C">
        <w:t>Update Time: 10ms</w:t>
      </w:r>
    </w:p>
    <w:p w14:paraId="59D0134F" w14:textId="77777777" w:rsidR="00C65DD5" w:rsidRPr="0098528C" w:rsidRDefault="00C65DD5" w:rsidP="00C65DD5">
      <w:r w:rsidRPr="0098528C">
        <w:t xml:space="preserve">Periodic Interval: </w:t>
      </w:r>
      <w:r w:rsidRPr="0098528C">
        <w:rPr>
          <w:rFonts w:hint="eastAsia"/>
        </w:rPr>
        <w:t>10</w:t>
      </w:r>
      <w:r w:rsidRPr="0098528C">
        <w:t>0</w:t>
      </w:r>
      <w:r w:rsidRPr="0098528C">
        <w:rPr>
          <w:rFonts w:hint="eastAsia"/>
        </w:rPr>
        <w:t>0</w:t>
      </w:r>
      <w:r w:rsidRPr="0098528C">
        <w:t>ms</w:t>
      </w:r>
    </w:p>
    <w:p w14:paraId="1E819F7C" w14:textId="77777777" w:rsidR="00C65DD5" w:rsidRPr="0098528C" w:rsidRDefault="00C65DD5" w:rsidP="00C65DD5">
      <w:r w:rsidRPr="0098528C">
        <w:t xml:space="preserve">Alive Rolling Count (ARC) required: </w:t>
      </w:r>
      <w:r w:rsidRPr="0098528C">
        <w:rPr>
          <w:rFonts w:hint="eastAsia"/>
        </w:rPr>
        <w:t>Yes</w:t>
      </w:r>
    </w:p>
    <w:p w14:paraId="6DD00D18" w14:textId="77777777" w:rsidR="00C65DD5" w:rsidRPr="0098528C" w:rsidRDefault="00C65DD5" w:rsidP="00C65DD5">
      <w:r w:rsidRPr="0098528C">
        <w:t xml:space="preserve">Protection Value/Checksum (PV) required: </w:t>
      </w:r>
      <w:r w:rsidRPr="0098528C">
        <w:rPr>
          <w:rFonts w:hint="eastAsia"/>
        </w:rPr>
        <w:t>Yes</w:t>
      </w:r>
    </w:p>
    <w:p w14:paraId="0F961803" w14:textId="77777777" w:rsidR="00C65DD5" w:rsidRPr="0098528C" w:rsidRDefault="00C65DD5" w:rsidP="00C65DD5"/>
    <w:p w14:paraId="6F2144D4" w14:textId="7B223EEA" w:rsidR="00DA6042" w:rsidRPr="0098528C" w:rsidRDefault="00DA6042" w:rsidP="00DA6042">
      <w:pPr>
        <w:ind w:firstLine="420"/>
      </w:pPr>
      <w:r w:rsidRPr="0098528C">
        <w:rPr>
          <w:rFonts w:hint="eastAsia"/>
        </w:rPr>
        <w:t>前右区域的吹风模式，娱乐系统通过信号</w:t>
      </w:r>
      <w:r w:rsidR="00B814C7" w:rsidRPr="0098528C">
        <w:rPr>
          <w:rFonts w:hint="eastAsia"/>
          <w:b/>
          <w:i/>
        </w:rPr>
        <w:t>INFO</w:t>
      </w:r>
      <w:r w:rsidR="00B814C7" w:rsidRPr="0098528C">
        <w:rPr>
          <w:b/>
          <w:i/>
        </w:rPr>
        <w:t xml:space="preserve"> </w:t>
      </w:r>
      <w:r w:rsidRPr="0098528C">
        <w:rPr>
          <w:b/>
          <w:i/>
        </w:rPr>
        <w:t xml:space="preserve">Request Air Distribution Front Right </w:t>
      </w:r>
      <w:r w:rsidRPr="0098528C">
        <w:rPr>
          <w:rFonts w:hint="eastAsia"/>
        </w:rPr>
        <w:t>对前右侧的空调吹风模式进行调节，控制请求的枚举值的含义对应如下：</w:t>
      </w:r>
    </w:p>
    <w:p w14:paraId="6A5A5B8B" w14:textId="77777777" w:rsidR="00DA6042" w:rsidRPr="0098528C" w:rsidRDefault="00DA6042" w:rsidP="000E1C54">
      <w:pPr>
        <w:pStyle w:val="ListParagraph"/>
        <w:numPr>
          <w:ilvl w:val="0"/>
          <w:numId w:val="43"/>
        </w:numPr>
        <w:ind w:firstLineChars="0"/>
      </w:pPr>
      <w:r w:rsidRPr="0098528C">
        <w:t>$0=NoAction</w:t>
      </w:r>
      <w:r w:rsidRPr="0098528C">
        <w:rPr>
          <w:rFonts w:hint="eastAsia"/>
        </w:rPr>
        <w:t>，默认发送值，表示</w:t>
      </w:r>
      <w:r w:rsidRPr="0098528C">
        <w:rPr>
          <w:rFonts w:hint="eastAsia"/>
        </w:rPr>
        <w:t>VCU</w:t>
      </w:r>
      <w:r w:rsidRPr="0098528C">
        <w:rPr>
          <w:rFonts w:hint="eastAsia"/>
        </w:rPr>
        <w:t>没有控制请求；</w:t>
      </w:r>
    </w:p>
    <w:p w14:paraId="2776DE4E" w14:textId="77777777" w:rsidR="00DA6042" w:rsidRPr="0098528C" w:rsidRDefault="00DA6042" w:rsidP="000E1C54">
      <w:pPr>
        <w:pStyle w:val="ListParagraph"/>
        <w:numPr>
          <w:ilvl w:val="0"/>
          <w:numId w:val="43"/>
        </w:numPr>
        <w:ind w:firstLineChars="0"/>
      </w:pPr>
      <w:r w:rsidRPr="0098528C">
        <w:t>$1=Auto</w:t>
      </w:r>
      <w:r w:rsidRPr="0098528C">
        <w:rPr>
          <w:rFonts w:hint="eastAsia"/>
        </w:rPr>
        <w:t>，预留，空调目前不支持单独将吹风模式调节为</w:t>
      </w:r>
      <w:r w:rsidRPr="0098528C">
        <w:rPr>
          <w:rFonts w:hint="eastAsia"/>
        </w:rPr>
        <w:t>Auto</w:t>
      </w:r>
      <w:r w:rsidRPr="0098528C">
        <w:rPr>
          <w:rFonts w:hint="eastAsia"/>
        </w:rPr>
        <w:t>模式；</w:t>
      </w:r>
    </w:p>
    <w:p w14:paraId="163B2503" w14:textId="77777777" w:rsidR="00DA6042" w:rsidRPr="0098528C" w:rsidRDefault="00DA6042" w:rsidP="000E1C54">
      <w:pPr>
        <w:pStyle w:val="ListParagraph"/>
        <w:numPr>
          <w:ilvl w:val="0"/>
          <w:numId w:val="43"/>
        </w:numPr>
        <w:ind w:firstLineChars="0"/>
      </w:pPr>
      <w:r w:rsidRPr="0098528C">
        <w:t>$2=Floor</w:t>
      </w:r>
      <w:r w:rsidRPr="0098528C">
        <w:rPr>
          <w:rFonts w:hint="eastAsia"/>
        </w:rPr>
        <w:t>，娱乐系统请求将前右的吹风模式调节为仅吹地板；</w:t>
      </w:r>
    </w:p>
    <w:p w14:paraId="7607B349" w14:textId="77777777" w:rsidR="00DA6042" w:rsidRPr="0098528C" w:rsidRDefault="00DA6042" w:rsidP="000E1C54">
      <w:pPr>
        <w:pStyle w:val="ListParagraph"/>
        <w:numPr>
          <w:ilvl w:val="0"/>
          <w:numId w:val="43"/>
        </w:numPr>
        <w:ind w:firstLineChars="0"/>
      </w:pPr>
      <w:r w:rsidRPr="0098528C">
        <w:t>$3=FloorAndVent</w:t>
      </w:r>
      <w:r w:rsidRPr="0098528C">
        <w:rPr>
          <w:rFonts w:hint="eastAsia"/>
        </w:rPr>
        <w:t>，娱乐系统请求将前右的吹风模式调节为吹面和吹地板；</w:t>
      </w:r>
    </w:p>
    <w:p w14:paraId="2075F780" w14:textId="77777777" w:rsidR="00DA6042" w:rsidRPr="0098528C" w:rsidRDefault="00DA6042" w:rsidP="000E1C54">
      <w:pPr>
        <w:pStyle w:val="ListParagraph"/>
        <w:numPr>
          <w:ilvl w:val="0"/>
          <w:numId w:val="43"/>
        </w:numPr>
        <w:ind w:firstLineChars="0"/>
      </w:pPr>
      <w:r w:rsidRPr="0098528C">
        <w:t>$4=Vent</w:t>
      </w:r>
      <w:r w:rsidRPr="0098528C">
        <w:rPr>
          <w:rFonts w:hint="eastAsia"/>
        </w:rPr>
        <w:t>，娱乐系统请求将前右的吹风模式调节为仅吹面；</w:t>
      </w:r>
    </w:p>
    <w:p w14:paraId="68A4A644" w14:textId="77777777" w:rsidR="00DA6042" w:rsidRPr="0098528C" w:rsidRDefault="00DA6042" w:rsidP="000E1C54">
      <w:pPr>
        <w:pStyle w:val="ListParagraph"/>
        <w:numPr>
          <w:ilvl w:val="0"/>
          <w:numId w:val="43"/>
        </w:numPr>
        <w:ind w:firstLineChars="0"/>
      </w:pPr>
      <w:r w:rsidRPr="0098528C">
        <w:t>$5=VentAndWindshield</w:t>
      </w:r>
      <w:r w:rsidRPr="0098528C">
        <w:rPr>
          <w:rFonts w:hint="eastAsia"/>
        </w:rPr>
        <w:t>，娱乐系统请求将前右的吹风模式调节为吹面和吹挡风玻璃；</w:t>
      </w:r>
    </w:p>
    <w:p w14:paraId="0F8B6476" w14:textId="77777777" w:rsidR="00DA6042" w:rsidRPr="0098528C" w:rsidRDefault="00DA6042" w:rsidP="000E1C54">
      <w:pPr>
        <w:pStyle w:val="ListParagraph"/>
        <w:numPr>
          <w:ilvl w:val="0"/>
          <w:numId w:val="43"/>
        </w:numPr>
        <w:ind w:firstLineChars="0"/>
      </w:pPr>
      <w:r w:rsidRPr="0098528C">
        <w:t>$6=Windshield</w:t>
      </w:r>
      <w:r w:rsidRPr="0098528C">
        <w:rPr>
          <w:rFonts w:hint="eastAsia"/>
        </w:rPr>
        <w:t>，娱乐系统请求将前右的吹风模式调节为仅吹挡风玻璃；</w:t>
      </w:r>
    </w:p>
    <w:p w14:paraId="7199A99A" w14:textId="77777777" w:rsidR="00DA6042" w:rsidRPr="0098528C" w:rsidRDefault="00DA6042" w:rsidP="000E1C54">
      <w:pPr>
        <w:pStyle w:val="ListParagraph"/>
        <w:numPr>
          <w:ilvl w:val="0"/>
          <w:numId w:val="43"/>
        </w:numPr>
        <w:ind w:firstLineChars="0"/>
      </w:pPr>
      <w:r w:rsidRPr="0098528C">
        <w:t>$7=FloorAndWindshield</w:t>
      </w:r>
      <w:r w:rsidRPr="0098528C">
        <w:rPr>
          <w:rFonts w:hint="eastAsia"/>
        </w:rPr>
        <w:t>，娱乐系统请求将前右的吹风模式调节为吹地板和吹挡风玻璃；</w:t>
      </w:r>
    </w:p>
    <w:p w14:paraId="2F0C75A1" w14:textId="77777777" w:rsidR="00DA6042" w:rsidRPr="0098528C" w:rsidRDefault="00DA6042" w:rsidP="000E1C54">
      <w:pPr>
        <w:pStyle w:val="ListParagraph"/>
        <w:numPr>
          <w:ilvl w:val="0"/>
          <w:numId w:val="43"/>
        </w:numPr>
        <w:ind w:firstLineChars="0"/>
      </w:pPr>
      <w:r w:rsidRPr="0098528C">
        <w:t>$8=FloorAndVentAndWindshield</w:t>
      </w:r>
      <w:r w:rsidRPr="0098528C">
        <w:rPr>
          <w:rFonts w:hint="eastAsia"/>
        </w:rPr>
        <w:t>，娱乐系统请求将前右的吹风模式调节为吹地板、吹面和吹挡风玻璃；</w:t>
      </w:r>
    </w:p>
    <w:p w14:paraId="0C095E8F" w14:textId="619342A2" w:rsidR="00DA6042" w:rsidRPr="0098528C" w:rsidRDefault="00DA6042" w:rsidP="00C65DD5"/>
    <w:p w14:paraId="10F59959" w14:textId="77777777" w:rsidR="00C65DD5" w:rsidRPr="0098528C" w:rsidRDefault="00C65DD5" w:rsidP="00C65DD5">
      <w:r w:rsidRPr="0098528C">
        <w:t>Update Time: 10ms</w:t>
      </w:r>
    </w:p>
    <w:p w14:paraId="3908B5BD" w14:textId="77777777" w:rsidR="00C65DD5" w:rsidRPr="0098528C" w:rsidRDefault="00C65DD5" w:rsidP="00C65DD5">
      <w:r w:rsidRPr="0098528C">
        <w:t xml:space="preserve">Periodic Interval: </w:t>
      </w:r>
      <w:r w:rsidRPr="0098528C">
        <w:rPr>
          <w:rFonts w:hint="eastAsia"/>
        </w:rPr>
        <w:t>10</w:t>
      </w:r>
      <w:r w:rsidRPr="0098528C">
        <w:t>0</w:t>
      </w:r>
      <w:r w:rsidRPr="0098528C">
        <w:rPr>
          <w:rFonts w:hint="eastAsia"/>
        </w:rPr>
        <w:t>0</w:t>
      </w:r>
      <w:r w:rsidRPr="0098528C">
        <w:t>ms</w:t>
      </w:r>
    </w:p>
    <w:p w14:paraId="1E30D54D" w14:textId="77777777" w:rsidR="00C65DD5" w:rsidRPr="0098528C" w:rsidRDefault="00C65DD5" w:rsidP="00C65DD5">
      <w:r w:rsidRPr="0098528C">
        <w:t xml:space="preserve">Alive Rolling Count (ARC) required: </w:t>
      </w:r>
      <w:r w:rsidRPr="0098528C">
        <w:rPr>
          <w:rFonts w:hint="eastAsia"/>
        </w:rPr>
        <w:t>Yes</w:t>
      </w:r>
    </w:p>
    <w:p w14:paraId="5273A2F1" w14:textId="77777777" w:rsidR="00C65DD5" w:rsidRPr="0098528C" w:rsidRDefault="00C65DD5" w:rsidP="00C65DD5">
      <w:r w:rsidRPr="0098528C">
        <w:t xml:space="preserve">Protection Value/Checksum (PV) required: </w:t>
      </w:r>
      <w:r w:rsidRPr="0098528C">
        <w:rPr>
          <w:rFonts w:hint="eastAsia"/>
        </w:rPr>
        <w:t>Yes</w:t>
      </w:r>
    </w:p>
    <w:p w14:paraId="697036DD" w14:textId="77777777" w:rsidR="00C65DD5" w:rsidRPr="0098528C" w:rsidRDefault="00C65DD5" w:rsidP="00C65DD5"/>
    <w:p w14:paraId="5E7D48D9" w14:textId="7A8537F0" w:rsidR="00DA6042" w:rsidRPr="0098528C" w:rsidRDefault="00DA6042" w:rsidP="00DA6042">
      <w:pPr>
        <w:ind w:firstLine="420"/>
      </w:pPr>
      <w:r w:rsidRPr="0098528C">
        <w:rPr>
          <w:rFonts w:hint="eastAsia"/>
        </w:rPr>
        <w:t>后左区域的吹风模式，娱乐系统通过信号</w:t>
      </w:r>
      <w:r w:rsidR="00B814C7" w:rsidRPr="0098528C">
        <w:rPr>
          <w:rFonts w:hint="eastAsia"/>
          <w:b/>
          <w:i/>
        </w:rPr>
        <w:t>INFO</w:t>
      </w:r>
      <w:r w:rsidR="00B814C7" w:rsidRPr="0098528C">
        <w:rPr>
          <w:b/>
          <w:i/>
        </w:rPr>
        <w:t xml:space="preserve"> </w:t>
      </w:r>
      <w:r w:rsidRPr="0098528C">
        <w:rPr>
          <w:b/>
          <w:i/>
        </w:rPr>
        <w:t xml:space="preserve">Request Air Distribution Rear Left </w:t>
      </w:r>
      <w:r w:rsidRPr="0098528C">
        <w:rPr>
          <w:rFonts w:hint="eastAsia"/>
        </w:rPr>
        <w:t>对后左侧的空调吹风模式进行调节，控制请求的枚举值的含义对应如下：</w:t>
      </w:r>
    </w:p>
    <w:p w14:paraId="07608FD1" w14:textId="77777777" w:rsidR="00DA6042" w:rsidRPr="0098528C" w:rsidRDefault="00DA6042" w:rsidP="000E1C54">
      <w:pPr>
        <w:pStyle w:val="ListParagraph"/>
        <w:numPr>
          <w:ilvl w:val="0"/>
          <w:numId w:val="44"/>
        </w:numPr>
        <w:ind w:firstLineChars="0"/>
      </w:pPr>
      <w:r w:rsidRPr="0098528C">
        <w:t>$0=NoAction</w:t>
      </w:r>
      <w:r w:rsidRPr="0098528C">
        <w:rPr>
          <w:rFonts w:hint="eastAsia"/>
        </w:rPr>
        <w:t>，默认发送值，表示</w:t>
      </w:r>
      <w:r w:rsidRPr="0098528C">
        <w:rPr>
          <w:rFonts w:hint="eastAsia"/>
        </w:rPr>
        <w:t>VCU</w:t>
      </w:r>
      <w:r w:rsidRPr="0098528C">
        <w:rPr>
          <w:rFonts w:hint="eastAsia"/>
        </w:rPr>
        <w:t>没有控制请求；</w:t>
      </w:r>
    </w:p>
    <w:p w14:paraId="1E79F661" w14:textId="77777777" w:rsidR="00DA6042" w:rsidRPr="0098528C" w:rsidRDefault="00DA6042" w:rsidP="000E1C54">
      <w:pPr>
        <w:pStyle w:val="ListParagraph"/>
        <w:numPr>
          <w:ilvl w:val="0"/>
          <w:numId w:val="44"/>
        </w:numPr>
        <w:ind w:firstLineChars="0"/>
      </w:pPr>
      <w:r w:rsidRPr="0098528C">
        <w:t>$1=Auto</w:t>
      </w:r>
      <w:r w:rsidRPr="0098528C">
        <w:rPr>
          <w:rFonts w:hint="eastAsia"/>
        </w:rPr>
        <w:t>，预留，空调目前不支持单独将吹风模式调节为</w:t>
      </w:r>
      <w:r w:rsidRPr="0098528C">
        <w:rPr>
          <w:rFonts w:hint="eastAsia"/>
        </w:rPr>
        <w:t>Auto</w:t>
      </w:r>
      <w:r w:rsidRPr="0098528C">
        <w:rPr>
          <w:rFonts w:hint="eastAsia"/>
        </w:rPr>
        <w:t>模式；</w:t>
      </w:r>
    </w:p>
    <w:p w14:paraId="47EDBC95" w14:textId="77777777" w:rsidR="00DA6042" w:rsidRPr="0098528C" w:rsidRDefault="00DA6042" w:rsidP="000E1C54">
      <w:pPr>
        <w:pStyle w:val="ListParagraph"/>
        <w:numPr>
          <w:ilvl w:val="0"/>
          <w:numId w:val="44"/>
        </w:numPr>
        <w:ind w:firstLineChars="0"/>
      </w:pPr>
      <w:r w:rsidRPr="0098528C">
        <w:t>$2=Floor</w:t>
      </w:r>
      <w:r w:rsidRPr="0098528C">
        <w:rPr>
          <w:rFonts w:hint="eastAsia"/>
        </w:rPr>
        <w:t>，娱乐系统请求将后左的吹风模式调节为仅吹地板；</w:t>
      </w:r>
    </w:p>
    <w:p w14:paraId="066875B3" w14:textId="77777777" w:rsidR="00DA6042" w:rsidRPr="0098528C" w:rsidRDefault="00DA6042" w:rsidP="000E1C54">
      <w:pPr>
        <w:pStyle w:val="ListParagraph"/>
        <w:numPr>
          <w:ilvl w:val="0"/>
          <w:numId w:val="44"/>
        </w:numPr>
        <w:ind w:firstLineChars="0"/>
      </w:pPr>
      <w:r w:rsidRPr="0098528C">
        <w:t>$3=FloorAndVent</w:t>
      </w:r>
      <w:r w:rsidRPr="0098528C">
        <w:rPr>
          <w:rFonts w:hint="eastAsia"/>
        </w:rPr>
        <w:t>，娱乐系统请求将后左的吹风模式调节为吹面和吹地板；</w:t>
      </w:r>
    </w:p>
    <w:p w14:paraId="70781822" w14:textId="77777777" w:rsidR="00DA6042" w:rsidRPr="0098528C" w:rsidRDefault="00DA6042" w:rsidP="000E1C54">
      <w:pPr>
        <w:pStyle w:val="ListParagraph"/>
        <w:numPr>
          <w:ilvl w:val="0"/>
          <w:numId w:val="44"/>
        </w:numPr>
        <w:ind w:firstLineChars="0"/>
      </w:pPr>
      <w:r w:rsidRPr="0098528C">
        <w:t>$4=Vent</w:t>
      </w:r>
      <w:r w:rsidRPr="0098528C">
        <w:rPr>
          <w:rFonts w:hint="eastAsia"/>
        </w:rPr>
        <w:t>，娱乐系统请求将后左的吹风模式调节为仅吹面；</w:t>
      </w:r>
    </w:p>
    <w:p w14:paraId="4A42D4D3" w14:textId="77777777" w:rsidR="00DA6042" w:rsidRPr="0098528C" w:rsidRDefault="00DA6042" w:rsidP="000E1C54">
      <w:pPr>
        <w:pStyle w:val="ListParagraph"/>
        <w:numPr>
          <w:ilvl w:val="0"/>
          <w:numId w:val="44"/>
        </w:numPr>
        <w:ind w:firstLineChars="0"/>
      </w:pPr>
      <w:r w:rsidRPr="0098528C">
        <w:t>$5=VentAndWindshield</w:t>
      </w:r>
      <w:r w:rsidRPr="0098528C">
        <w:rPr>
          <w:rFonts w:hint="eastAsia"/>
        </w:rPr>
        <w:t>，娱乐系统请求将后左的吹风模式调节为吹面和吹挡风玻璃；</w:t>
      </w:r>
    </w:p>
    <w:p w14:paraId="00EB81E4" w14:textId="77777777" w:rsidR="00DA6042" w:rsidRPr="0098528C" w:rsidRDefault="00DA6042" w:rsidP="000E1C54">
      <w:pPr>
        <w:pStyle w:val="ListParagraph"/>
        <w:numPr>
          <w:ilvl w:val="0"/>
          <w:numId w:val="44"/>
        </w:numPr>
        <w:ind w:firstLineChars="0"/>
      </w:pPr>
      <w:r w:rsidRPr="0098528C">
        <w:t>$6=Windshield</w:t>
      </w:r>
      <w:r w:rsidRPr="0098528C">
        <w:rPr>
          <w:rFonts w:hint="eastAsia"/>
        </w:rPr>
        <w:t>，娱乐系统请求将后左的吹风模式调节为仅吹挡风玻璃；</w:t>
      </w:r>
    </w:p>
    <w:p w14:paraId="65E2B622" w14:textId="77777777" w:rsidR="00DA6042" w:rsidRPr="0098528C" w:rsidRDefault="00DA6042" w:rsidP="000E1C54">
      <w:pPr>
        <w:pStyle w:val="ListParagraph"/>
        <w:numPr>
          <w:ilvl w:val="0"/>
          <w:numId w:val="44"/>
        </w:numPr>
        <w:ind w:firstLineChars="0"/>
      </w:pPr>
      <w:r w:rsidRPr="0098528C">
        <w:t>$7=FloorAndWindshield</w:t>
      </w:r>
      <w:r w:rsidRPr="0098528C">
        <w:rPr>
          <w:rFonts w:hint="eastAsia"/>
        </w:rPr>
        <w:t>，娱乐系统请求将后左的吹风模式调节为吹地板和吹挡风玻璃；</w:t>
      </w:r>
    </w:p>
    <w:p w14:paraId="457219EF" w14:textId="77777777" w:rsidR="00DA6042" w:rsidRPr="0098528C" w:rsidRDefault="00DA6042" w:rsidP="000E1C54">
      <w:pPr>
        <w:pStyle w:val="ListParagraph"/>
        <w:numPr>
          <w:ilvl w:val="0"/>
          <w:numId w:val="44"/>
        </w:numPr>
        <w:ind w:firstLineChars="0"/>
      </w:pPr>
      <w:r w:rsidRPr="0098528C">
        <w:t>$8=FloorAndVentAndWindshield</w:t>
      </w:r>
      <w:r w:rsidRPr="0098528C">
        <w:rPr>
          <w:rFonts w:hint="eastAsia"/>
        </w:rPr>
        <w:t>，娱乐系统请求将后左的吹风模式调节为吹地板、吹面和吹挡风玻璃；</w:t>
      </w:r>
    </w:p>
    <w:p w14:paraId="4559B420" w14:textId="10DD4995" w:rsidR="00DA6042" w:rsidRPr="0098528C" w:rsidRDefault="00DA6042" w:rsidP="00C65DD5"/>
    <w:p w14:paraId="3FC40E60" w14:textId="77777777" w:rsidR="00C65DD5" w:rsidRPr="0098528C" w:rsidRDefault="00C65DD5" w:rsidP="00C65DD5">
      <w:r w:rsidRPr="0098528C">
        <w:t>Update Time: 10ms</w:t>
      </w:r>
    </w:p>
    <w:p w14:paraId="5F6847EC" w14:textId="77777777" w:rsidR="00C65DD5" w:rsidRPr="0098528C" w:rsidRDefault="00C65DD5" w:rsidP="00C65DD5">
      <w:r w:rsidRPr="0098528C">
        <w:t xml:space="preserve">Periodic Interval: </w:t>
      </w:r>
      <w:r w:rsidRPr="0098528C">
        <w:rPr>
          <w:rFonts w:hint="eastAsia"/>
        </w:rPr>
        <w:t>10</w:t>
      </w:r>
      <w:r w:rsidRPr="0098528C">
        <w:t>0</w:t>
      </w:r>
      <w:r w:rsidRPr="0098528C">
        <w:rPr>
          <w:rFonts w:hint="eastAsia"/>
        </w:rPr>
        <w:t>0</w:t>
      </w:r>
      <w:r w:rsidRPr="0098528C">
        <w:t>ms</w:t>
      </w:r>
    </w:p>
    <w:p w14:paraId="3E9C1AC7" w14:textId="77777777" w:rsidR="00C65DD5" w:rsidRPr="0098528C" w:rsidRDefault="00C65DD5" w:rsidP="00C65DD5">
      <w:r w:rsidRPr="0098528C">
        <w:t>Alive Rolling Count (ARC) required: No</w:t>
      </w:r>
    </w:p>
    <w:p w14:paraId="05BC094E" w14:textId="77777777" w:rsidR="00C65DD5" w:rsidRPr="0098528C" w:rsidRDefault="00C65DD5" w:rsidP="00C65DD5">
      <w:r w:rsidRPr="0098528C">
        <w:lastRenderedPageBreak/>
        <w:t>Protection Value/Checksum (PV) required: No</w:t>
      </w:r>
    </w:p>
    <w:p w14:paraId="145C9B72" w14:textId="77777777" w:rsidR="00C65DD5" w:rsidRPr="0098528C" w:rsidRDefault="00C65DD5" w:rsidP="00C65DD5"/>
    <w:p w14:paraId="1D600259" w14:textId="34DADA8D" w:rsidR="00DA6042" w:rsidRPr="0098528C" w:rsidRDefault="00DA6042" w:rsidP="00DA6042">
      <w:pPr>
        <w:ind w:firstLine="420"/>
      </w:pPr>
      <w:r w:rsidRPr="0098528C">
        <w:rPr>
          <w:rFonts w:hint="eastAsia"/>
        </w:rPr>
        <w:t>后右区域的吹风模式，娱乐系统通过信号</w:t>
      </w:r>
      <w:r w:rsidR="00B814C7" w:rsidRPr="0098528C">
        <w:rPr>
          <w:rFonts w:hint="eastAsia"/>
          <w:b/>
          <w:i/>
        </w:rPr>
        <w:t>INFO</w:t>
      </w:r>
      <w:r w:rsidR="00B814C7" w:rsidRPr="0098528C">
        <w:rPr>
          <w:b/>
          <w:i/>
        </w:rPr>
        <w:t xml:space="preserve"> </w:t>
      </w:r>
      <w:r w:rsidRPr="0098528C">
        <w:rPr>
          <w:b/>
          <w:i/>
        </w:rPr>
        <w:t xml:space="preserve">Request Air Distribution Rear </w:t>
      </w:r>
      <w:r w:rsidRPr="0098528C">
        <w:rPr>
          <w:rFonts w:hint="eastAsia"/>
          <w:b/>
          <w:i/>
        </w:rPr>
        <w:t>Right</w:t>
      </w:r>
      <w:r w:rsidRPr="0098528C">
        <w:rPr>
          <w:b/>
          <w:i/>
        </w:rPr>
        <w:t xml:space="preserve"> </w:t>
      </w:r>
      <w:r w:rsidRPr="0098528C">
        <w:rPr>
          <w:rFonts w:hint="eastAsia"/>
        </w:rPr>
        <w:t>对后右侧的空调吹风模式进行调节，控制请求的枚举值的含义对应如下：</w:t>
      </w:r>
    </w:p>
    <w:p w14:paraId="0746D831" w14:textId="77777777" w:rsidR="00DA6042" w:rsidRPr="0098528C" w:rsidRDefault="00DA6042" w:rsidP="000E1C54">
      <w:pPr>
        <w:pStyle w:val="ListParagraph"/>
        <w:numPr>
          <w:ilvl w:val="0"/>
          <w:numId w:val="45"/>
        </w:numPr>
        <w:ind w:firstLineChars="0"/>
      </w:pPr>
      <w:r w:rsidRPr="0098528C">
        <w:t>$0=NoAction</w:t>
      </w:r>
      <w:r w:rsidRPr="0098528C">
        <w:rPr>
          <w:rFonts w:hint="eastAsia"/>
        </w:rPr>
        <w:t>，默认发送值，表示</w:t>
      </w:r>
      <w:r w:rsidRPr="0098528C">
        <w:rPr>
          <w:rFonts w:hint="eastAsia"/>
        </w:rPr>
        <w:t>VCU</w:t>
      </w:r>
      <w:r w:rsidRPr="0098528C">
        <w:rPr>
          <w:rFonts w:hint="eastAsia"/>
        </w:rPr>
        <w:t>没有控制请求；</w:t>
      </w:r>
    </w:p>
    <w:p w14:paraId="43E08AB2" w14:textId="77777777" w:rsidR="00DA6042" w:rsidRPr="0098528C" w:rsidRDefault="00DA6042" w:rsidP="000E1C54">
      <w:pPr>
        <w:pStyle w:val="ListParagraph"/>
        <w:numPr>
          <w:ilvl w:val="0"/>
          <w:numId w:val="45"/>
        </w:numPr>
        <w:ind w:firstLineChars="0"/>
      </w:pPr>
      <w:r w:rsidRPr="0098528C">
        <w:t>$1=Auto</w:t>
      </w:r>
      <w:r w:rsidRPr="0098528C">
        <w:rPr>
          <w:rFonts w:hint="eastAsia"/>
        </w:rPr>
        <w:t>，预留，空调目前不支持单独将吹风模式调节为</w:t>
      </w:r>
      <w:r w:rsidRPr="0098528C">
        <w:rPr>
          <w:rFonts w:hint="eastAsia"/>
        </w:rPr>
        <w:t>Auto</w:t>
      </w:r>
      <w:r w:rsidRPr="0098528C">
        <w:rPr>
          <w:rFonts w:hint="eastAsia"/>
        </w:rPr>
        <w:t>模式；</w:t>
      </w:r>
    </w:p>
    <w:p w14:paraId="18359FAA" w14:textId="77777777" w:rsidR="00DA6042" w:rsidRPr="0098528C" w:rsidRDefault="00DA6042" w:rsidP="000E1C54">
      <w:pPr>
        <w:pStyle w:val="ListParagraph"/>
        <w:numPr>
          <w:ilvl w:val="0"/>
          <w:numId w:val="45"/>
        </w:numPr>
        <w:ind w:firstLineChars="0"/>
      </w:pPr>
      <w:r w:rsidRPr="0098528C">
        <w:t>$2=Floor</w:t>
      </w:r>
      <w:r w:rsidRPr="0098528C">
        <w:rPr>
          <w:rFonts w:hint="eastAsia"/>
        </w:rPr>
        <w:t>，娱乐系统请求将后右的吹风模式调节为仅吹地板；</w:t>
      </w:r>
    </w:p>
    <w:p w14:paraId="5C3AFDCB" w14:textId="77777777" w:rsidR="00DA6042" w:rsidRPr="0098528C" w:rsidRDefault="00DA6042" w:rsidP="000E1C54">
      <w:pPr>
        <w:pStyle w:val="ListParagraph"/>
        <w:numPr>
          <w:ilvl w:val="0"/>
          <w:numId w:val="45"/>
        </w:numPr>
        <w:ind w:firstLineChars="0"/>
      </w:pPr>
      <w:r w:rsidRPr="0098528C">
        <w:t>$3=FloorAndVent</w:t>
      </w:r>
      <w:r w:rsidRPr="0098528C">
        <w:rPr>
          <w:rFonts w:hint="eastAsia"/>
        </w:rPr>
        <w:t>，娱乐系统请求将后右的吹风模式调节为吹面和吹地板；</w:t>
      </w:r>
    </w:p>
    <w:p w14:paraId="5E27480F" w14:textId="77777777" w:rsidR="00DA6042" w:rsidRPr="0098528C" w:rsidRDefault="00DA6042" w:rsidP="000E1C54">
      <w:pPr>
        <w:pStyle w:val="ListParagraph"/>
        <w:numPr>
          <w:ilvl w:val="0"/>
          <w:numId w:val="45"/>
        </w:numPr>
        <w:ind w:firstLineChars="0"/>
      </w:pPr>
      <w:r w:rsidRPr="0098528C">
        <w:t>$4=Vent</w:t>
      </w:r>
      <w:r w:rsidRPr="0098528C">
        <w:rPr>
          <w:rFonts w:hint="eastAsia"/>
        </w:rPr>
        <w:t>，娱乐系统请求将后右的吹风模式调节为仅吹面；</w:t>
      </w:r>
    </w:p>
    <w:p w14:paraId="24045632" w14:textId="77777777" w:rsidR="00DA6042" w:rsidRPr="0098528C" w:rsidRDefault="00DA6042" w:rsidP="000E1C54">
      <w:pPr>
        <w:pStyle w:val="ListParagraph"/>
        <w:numPr>
          <w:ilvl w:val="0"/>
          <w:numId w:val="45"/>
        </w:numPr>
        <w:ind w:firstLineChars="0"/>
      </w:pPr>
      <w:r w:rsidRPr="0098528C">
        <w:t>$5=VentAndWindshield</w:t>
      </w:r>
      <w:r w:rsidRPr="0098528C">
        <w:rPr>
          <w:rFonts w:hint="eastAsia"/>
        </w:rPr>
        <w:t>，娱乐系统请求将后右的吹风模式调节为吹面和吹挡风玻璃；</w:t>
      </w:r>
    </w:p>
    <w:p w14:paraId="556B8179" w14:textId="77777777" w:rsidR="00DA6042" w:rsidRPr="0098528C" w:rsidRDefault="00DA6042" w:rsidP="000E1C54">
      <w:pPr>
        <w:pStyle w:val="ListParagraph"/>
        <w:numPr>
          <w:ilvl w:val="0"/>
          <w:numId w:val="45"/>
        </w:numPr>
        <w:ind w:firstLineChars="0"/>
      </w:pPr>
      <w:r w:rsidRPr="0098528C">
        <w:t>$6=Windshield</w:t>
      </w:r>
      <w:r w:rsidRPr="0098528C">
        <w:rPr>
          <w:rFonts w:hint="eastAsia"/>
        </w:rPr>
        <w:t>，娱乐系统请求将后右的吹风模式调节为仅吹挡风玻璃；</w:t>
      </w:r>
    </w:p>
    <w:p w14:paraId="1852D979" w14:textId="77777777" w:rsidR="00DA6042" w:rsidRPr="0098528C" w:rsidRDefault="00DA6042" w:rsidP="000E1C54">
      <w:pPr>
        <w:pStyle w:val="ListParagraph"/>
        <w:numPr>
          <w:ilvl w:val="0"/>
          <w:numId w:val="45"/>
        </w:numPr>
        <w:ind w:firstLineChars="0"/>
      </w:pPr>
      <w:r w:rsidRPr="0098528C">
        <w:t>$7=FloorAndWindshield</w:t>
      </w:r>
      <w:r w:rsidRPr="0098528C">
        <w:rPr>
          <w:rFonts w:hint="eastAsia"/>
        </w:rPr>
        <w:t>，娱乐系统请求将后右的吹风模式调节为吹地板和吹挡风玻璃；</w:t>
      </w:r>
    </w:p>
    <w:p w14:paraId="3D6DBA9E" w14:textId="77777777" w:rsidR="00DA6042" w:rsidRPr="0098528C" w:rsidRDefault="00DA6042" w:rsidP="000E1C54">
      <w:pPr>
        <w:pStyle w:val="ListParagraph"/>
        <w:numPr>
          <w:ilvl w:val="0"/>
          <w:numId w:val="45"/>
        </w:numPr>
        <w:ind w:firstLineChars="0"/>
      </w:pPr>
      <w:r w:rsidRPr="0098528C">
        <w:t>$8=FloorAndVentAndWindshield</w:t>
      </w:r>
      <w:r w:rsidRPr="0098528C">
        <w:rPr>
          <w:rFonts w:hint="eastAsia"/>
        </w:rPr>
        <w:t>，娱乐系统请求将后右的吹风模式调节为吹地板、吹面和吹挡风玻璃；</w:t>
      </w:r>
    </w:p>
    <w:p w14:paraId="66FDA968" w14:textId="0A928404" w:rsidR="00DA6042" w:rsidRPr="0098528C" w:rsidRDefault="00DA6042" w:rsidP="00C65DD5"/>
    <w:p w14:paraId="5B077070" w14:textId="77777777" w:rsidR="00C65DD5" w:rsidRPr="0098528C" w:rsidRDefault="00C65DD5" w:rsidP="00C65DD5">
      <w:r w:rsidRPr="0098528C">
        <w:t>Update Time: 10ms</w:t>
      </w:r>
    </w:p>
    <w:p w14:paraId="47714CE8" w14:textId="77777777" w:rsidR="00C65DD5" w:rsidRPr="0098528C" w:rsidRDefault="00C65DD5" w:rsidP="00C65DD5">
      <w:r w:rsidRPr="0098528C">
        <w:t xml:space="preserve">Periodic Interval: </w:t>
      </w:r>
      <w:r w:rsidRPr="0098528C">
        <w:rPr>
          <w:rFonts w:hint="eastAsia"/>
        </w:rPr>
        <w:t>10</w:t>
      </w:r>
      <w:r w:rsidRPr="0098528C">
        <w:t>0</w:t>
      </w:r>
      <w:r w:rsidRPr="0098528C">
        <w:rPr>
          <w:rFonts w:hint="eastAsia"/>
        </w:rPr>
        <w:t>0</w:t>
      </w:r>
      <w:r w:rsidRPr="0098528C">
        <w:t>ms</w:t>
      </w:r>
    </w:p>
    <w:p w14:paraId="60A0406A" w14:textId="77777777" w:rsidR="00C65DD5" w:rsidRPr="0098528C" w:rsidRDefault="00C65DD5" w:rsidP="00C65DD5">
      <w:r w:rsidRPr="0098528C">
        <w:t>Alive Rolling Count (ARC) required: No</w:t>
      </w:r>
    </w:p>
    <w:p w14:paraId="7ED3FE11" w14:textId="77777777" w:rsidR="00C65DD5" w:rsidRPr="0098528C" w:rsidRDefault="00C65DD5" w:rsidP="00C65DD5">
      <w:r w:rsidRPr="0098528C">
        <w:t>Protection Value/Checksum (PV) required: No</w:t>
      </w:r>
    </w:p>
    <w:p w14:paraId="31DF352B" w14:textId="77777777" w:rsidR="00C65DD5" w:rsidRPr="0098528C" w:rsidRDefault="00C65DD5" w:rsidP="00C65DD5"/>
    <w:p w14:paraId="2C58F391" w14:textId="77777777" w:rsidR="00DA6042" w:rsidRPr="0098528C" w:rsidRDefault="00DA6042" w:rsidP="00DA6042">
      <w:pPr>
        <w:rPr>
          <w:b/>
          <w:u w:val="single"/>
        </w:rPr>
      </w:pPr>
      <w:r w:rsidRPr="0098528C">
        <w:rPr>
          <w:rFonts w:hint="eastAsia"/>
          <w:b/>
          <w:u w:val="single"/>
        </w:rPr>
        <w:t>信号接收</w:t>
      </w:r>
    </w:p>
    <w:p w14:paraId="6B84D405" w14:textId="77777777" w:rsidR="00DA6042" w:rsidRPr="0098528C" w:rsidRDefault="00DA6042" w:rsidP="00DA6042">
      <w:r w:rsidRPr="0098528C">
        <w:tab/>
      </w:r>
      <w:r w:rsidRPr="0098528C">
        <w:rPr>
          <w:rFonts w:hint="eastAsia"/>
        </w:rPr>
        <w:t>前左区域的吹风模式，娱乐系统通过信号</w:t>
      </w:r>
      <w:r w:rsidRPr="0098528C">
        <w:rPr>
          <w:b/>
          <w:i/>
        </w:rPr>
        <w:t>Indication Air Distribution Front Left</w:t>
      </w:r>
      <w:r w:rsidRPr="0098528C">
        <w:rPr>
          <w:rFonts w:hint="eastAsia"/>
        </w:rPr>
        <w:t>获取前左的空调吹风模式的状态，状态反馈的枚举值对应的含义如下：</w:t>
      </w:r>
    </w:p>
    <w:p w14:paraId="61C6B58E" w14:textId="77777777" w:rsidR="00DA6042" w:rsidRPr="0098528C" w:rsidRDefault="00DA6042" w:rsidP="000E1C54">
      <w:pPr>
        <w:pStyle w:val="ListParagraph"/>
        <w:numPr>
          <w:ilvl w:val="0"/>
          <w:numId w:val="41"/>
        </w:numPr>
        <w:ind w:firstLineChars="0"/>
      </w:pPr>
      <w:r w:rsidRPr="0098528C">
        <w:t>$0=Off</w:t>
      </w:r>
      <w:r w:rsidRPr="0098528C">
        <w:rPr>
          <w:rFonts w:hint="eastAsia"/>
        </w:rPr>
        <w:t>，当空调处于关闭状态时，娱乐系统会接收到该信号值；</w:t>
      </w:r>
    </w:p>
    <w:p w14:paraId="1F2FFE9A" w14:textId="77777777" w:rsidR="00DA6042" w:rsidRPr="0098528C" w:rsidRDefault="00DA6042" w:rsidP="000E1C54">
      <w:pPr>
        <w:pStyle w:val="ListParagraph"/>
        <w:numPr>
          <w:ilvl w:val="0"/>
          <w:numId w:val="41"/>
        </w:numPr>
        <w:ind w:firstLineChars="0"/>
      </w:pPr>
      <w:r w:rsidRPr="0098528C">
        <w:t>$1=Auto</w:t>
      </w:r>
      <w:r w:rsidRPr="0098528C">
        <w:rPr>
          <w:rFonts w:hint="eastAsia"/>
        </w:rPr>
        <w:t>，当空调处于</w:t>
      </w:r>
      <w:r w:rsidRPr="0098528C">
        <w:rPr>
          <w:rFonts w:hint="eastAsia"/>
        </w:rPr>
        <w:t>Auto</w:t>
      </w:r>
      <w:r w:rsidRPr="0098528C">
        <w:rPr>
          <w:rFonts w:hint="eastAsia"/>
        </w:rPr>
        <w:t>模式时，娱乐系统会接收到该信号值；</w:t>
      </w:r>
    </w:p>
    <w:p w14:paraId="0F4710A5" w14:textId="77777777" w:rsidR="00DA6042" w:rsidRPr="0098528C" w:rsidRDefault="00DA6042" w:rsidP="000E1C54">
      <w:pPr>
        <w:pStyle w:val="ListParagraph"/>
        <w:numPr>
          <w:ilvl w:val="0"/>
          <w:numId w:val="41"/>
        </w:numPr>
        <w:ind w:firstLineChars="0"/>
      </w:pPr>
      <w:r w:rsidRPr="0098528C">
        <w:t>$2=Floor</w:t>
      </w:r>
      <w:r w:rsidRPr="0098528C">
        <w:rPr>
          <w:rFonts w:hint="eastAsia"/>
        </w:rPr>
        <w:t>，表示前左的空调吹风模式为吹地板时；</w:t>
      </w:r>
    </w:p>
    <w:p w14:paraId="34565459" w14:textId="77777777" w:rsidR="00DA6042" w:rsidRPr="0098528C" w:rsidRDefault="00DA6042" w:rsidP="000E1C54">
      <w:pPr>
        <w:pStyle w:val="ListParagraph"/>
        <w:numPr>
          <w:ilvl w:val="0"/>
          <w:numId w:val="41"/>
        </w:numPr>
        <w:ind w:firstLineChars="0"/>
      </w:pPr>
      <w:r w:rsidRPr="0098528C">
        <w:t>$3=Floor And Vent</w:t>
      </w:r>
      <w:r w:rsidRPr="0098528C">
        <w:rPr>
          <w:rFonts w:hint="eastAsia"/>
        </w:rPr>
        <w:t>，表示前左的空调吹风模式为吹地板和吹面；</w:t>
      </w:r>
    </w:p>
    <w:p w14:paraId="6EEE9BF7" w14:textId="77777777" w:rsidR="00DA6042" w:rsidRPr="0098528C" w:rsidRDefault="00DA6042" w:rsidP="000E1C54">
      <w:pPr>
        <w:pStyle w:val="ListParagraph"/>
        <w:numPr>
          <w:ilvl w:val="0"/>
          <w:numId w:val="41"/>
        </w:numPr>
        <w:ind w:firstLineChars="0"/>
      </w:pPr>
      <w:r w:rsidRPr="0098528C">
        <w:t>$4=Vent</w:t>
      </w:r>
      <w:r w:rsidRPr="0098528C">
        <w:rPr>
          <w:rFonts w:hint="eastAsia"/>
        </w:rPr>
        <w:t>，表示前左的空调吹风模式为吹面；</w:t>
      </w:r>
    </w:p>
    <w:p w14:paraId="52E2576D" w14:textId="77777777" w:rsidR="00DA6042" w:rsidRPr="0098528C" w:rsidRDefault="00DA6042" w:rsidP="000E1C54">
      <w:pPr>
        <w:pStyle w:val="ListParagraph"/>
        <w:numPr>
          <w:ilvl w:val="0"/>
          <w:numId w:val="41"/>
        </w:numPr>
        <w:ind w:firstLineChars="0"/>
      </w:pPr>
      <w:r w:rsidRPr="0098528C">
        <w:t>$5=Vent And Windshield</w:t>
      </w:r>
      <w:r w:rsidRPr="0098528C">
        <w:rPr>
          <w:rFonts w:hint="eastAsia"/>
        </w:rPr>
        <w:t>，表示前左的空调吹风模式为吹面和吹挡风玻璃；</w:t>
      </w:r>
    </w:p>
    <w:p w14:paraId="5040E4D0" w14:textId="77777777" w:rsidR="00DA6042" w:rsidRPr="0098528C" w:rsidRDefault="00DA6042" w:rsidP="000E1C54">
      <w:pPr>
        <w:pStyle w:val="ListParagraph"/>
        <w:numPr>
          <w:ilvl w:val="0"/>
          <w:numId w:val="41"/>
        </w:numPr>
        <w:ind w:firstLineChars="0"/>
      </w:pPr>
      <w:r w:rsidRPr="0098528C">
        <w:t>$6=Windshield</w:t>
      </w:r>
      <w:r w:rsidRPr="0098528C">
        <w:rPr>
          <w:rFonts w:hint="eastAsia"/>
        </w:rPr>
        <w:t>，</w:t>
      </w:r>
      <w:r w:rsidRPr="0098528C">
        <w:t xml:space="preserve"> </w:t>
      </w:r>
      <w:r w:rsidRPr="0098528C">
        <w:rPr>
          <w:rFonts w:hint="eastAsia"/>
        </w:rPr>
        <w:t>表示前左的空调吹风模式为仅吹挡风玻璃；</w:t>
      </w:r>
    </w:p>
    <w:p w14:paraId="6496CED6" w14:textId="77777777" w:rsidR="00DA6042" w:rsidRPr="0098528C" w:rsidRDefault="00DA6042" w:rsidP="000E1C54">
      <w:pPr>
        <w:pStyle w:val="ListParagraph"/>
        <w:numPr>
          <w:ilvl w:val="0"/>
          <w:numId w:val="41"/>
        </w:numPr>
        <w:ind w:firstLineChars="0"/>
      </w:pPr>
      <w:r w:rsidRPr="0098528C">
        <w:t>$7=Floor And Windshield</w:t>
      </w:r>
      <w:r w:rsidRPr="0098528C">
        <w:rPr>
          <w:rFonts w:hint="eastAsia"/>
        </w:rPr>
        <w:t>，表示前左的空调的吹风模式为吹地板和吹挡风玻璃；</w:t>
      </w:r>
    </w:p>
    <w:p w14:paraId="0889C854" w14:textId="77777777" w:rsidR="00DA6042" w:rsidRPr="0098528C" w:rsidRDefault="00DA6042" w:rsidP="000E1C54">
      <w:pPr>
        <w:pStyle w:val="ListParagraph"/>
        <w:numPr>
          <w:ilvl w:val="0"/>
          <w:numId w:val="41"/>
        </w:numPr>
        <w:ind w:firstLineChars="0"/>
      </w:pPr>
      <w:r w:rsidRPr="0098528C">
        <w:t>$8=Floor And Vent And Windshield</w:t>
      </w:r>
      <w:r w:rsidRPr="0098528C">
        <w:rPr>
          <w:rFonts w:hint="eastAsia"/>
        </w:rPr>
        <w:t>，</w:t>
      </w:r>
      <w:r w:rsidRPr="0098528C">
        <w:t xml:space="preserve"> </w:t>
      </w:r>
      <w:r w:rsidRPr="0098528C">
        <w:rPr>
          <w:rFonts w:hint="eastAsia"/>
        </w:rPr>
        <w:t>表示前左的空调的吹风模式为吹地板和；</w:t>
      </w:r>
    </w:p>
    <w:p w14:paraId="28D6F72A" w14:textId="5B1BCC55" w:rsidR="00DA6042" w:rsidRPr="0098528C" w:rsidRDefault="00DA6042" w:rsidP="000E1C54">
      <w:pPr>
        <w:pStyle w:val="ListParagraph"/>
        <w:numPr>
          <w:ilvl w:val="0"/>
          <w:numId w:val="41"/>
        </w:numPr>
        <w:ind w:firstLineChars="0"/>
      </w:pPr>
      <w:r w:rsidRPr="0098528C">
        <w:t>$9=Max Defrost</w:t>
      </w:r>
      <w:r w:rsidRPr="0098528C">
        <w:rPr>
          <w:rFonts w:hint="eastAsia"/>
        </w:rPr>
        <w:t>，当开启前挡风玻璃除雾模式</w:t>
      </w:r>
      <w:r w:rsidRPr="0098528C">
        <w:rPr>
          <w:rFonts w:hint="eastAsia"/>
        </w:rPr>
        <w:t>&lt;</w:t>
      </w:r>
      <w:r w:rsidRPr="0098528C">
        <w:rPr>
          <w:rFonts w:hint="eastAsia"/>
        </w:rPr>
        <w:t>参考</w:t>
      </w:r>
      <w:hyperlink w:anchor="_GB的前挡除雾控制" w:history="1">
        <w:r w:rsidR="0019198B" w:rsidRPr="00D9786C">
          <w:rPr>
            <w:rStyle w:val="Hyperlink"/>
            <w:rFonts w:hint="eastAsia"/>
            <w:color w:val="auto"/>
          </w:rPr>
          <w:t>3.1.11.2</w:t>
        </w:r>
        <w:r w:rsidR="0019198B" w:rsidRPr="00D9786C">
          <w:rPr>
            <w:rStyle w:val="Hyperlink"/>
            <w:color w:val="auto"/>
          </w:rPr>
          <w:t xml:space="preserve"> GB</w:t>
        </w:r>
        <w:r w:rsidR="0019198B" w:rsidRPr="00D9786C">
          <w:rPr>
            <w:rStyle w:val="Hyperlink"/>
            <w:color w:val="auto"/>
          </w:rPr>
          <w:t>的前挡除雾控制</w:t>
        </w:r>
      </w:hyperlink>
      <w:r w:rsidRPr="00D9786C">
        <w:rPr>
          <w:rFonts w:hint="eastAsia"/>
        </w:rPr>
        <w:t>&gt;</w:t>
      </w:r>
      <w:r w:rsidRPr="00D9786C">
        <w:rPr>
          <w:rFonts w:hint="eastAsia"/>
        </w:rPr>
        <w:t>的时候，吹风模式会进入</w:t>
      </w:r>
      <w:r w:rsidRPr="00D9786C">
        <w:rPr>
          <w:rFonts w:hint="eastAsia"/>
        </w:rPr>
        <w:t>Max</w:t>
      </w:r>
      <w:r w:rsidRPr="00D9786C">
        <w:t xml:space="preserve"> </w:t>
      </w:r>
      <w:r w:rsidRPr="0098528C">
        <w:rPr>
          <w:rFonts w:hint="eastAsia"/>
        </w:rPr>
        <w:t>Defrost</w:t>
      </w:r>
      <w:r w:rsidRPr="0098528C">
        <w:rPr>
          <w:rFonts w:hint="eastAsia"/>
        </w:rPr>
        <w:t>状态；</w:t>
      </w:r>
    </w:p>
    <w:p w14:paraId="59D4C605" w14:textId="25C6D108" w:rsidR="00DA6042" w:rsidRPr="0098528C" w:rsidRDefault="00DA6042" w:rsidP="00DA6042"/>
    <w:p w14:paraId="62AFC5DF" w14:textId="77777777" w:rsidR="00C65DD5" w:rsidRPr="0098528C" w:rsidRDefault="00C65DD5" w:rsidP="00C65DD5">
      <w:r w:rsidRPr="0098528C">
        <w:t>Update Time: 10ms</w:t>
      </w:r>
    </w:p>
    <w:p w14:paraId="0C46E5BD" w14:textId="77777777" w:rsidR="00C65DD5" w:rsidRPr="0098528C" w:rsidRDefault="00C65DD5" w:rsidP="00C65DD5">
      <w:r w:rsidRPr="0098528C">
        <w:t xml:space="preserve">Periodic Interval: </w:t>
      </w:r>
      <w:r w:rsidRPr="0098528C">
        <w:rPr>
          <w:rFonts w:hint="eastAsia"/>
        </w:rPr>
        <w:t>10</w:t>
      </w:r>
      <w:r w:rsidRPr="0098528C">
        <w:t>0</w:t>
      </w:r>
      <w:r w:rsidRPr="0098528C">
        <w:rPr>
          <w:rFonts w:hint="eastAsia"/>
        </w:rPr>
        <w:t>0</w:t>
      </w:r>
      <w:r w:rsidRPr="0098528C">
        <w:t>ms</w:t>
      </w:r>
    </w:p>
    <w:p w14:paraId="16E84274" w14:textId="77777777" w:rsidR="00C65DD5" w:rsidRPr="0098528C" w:rsidRDefault="00C65DD5" w:rsidP="00C65DD5">
      <w:r w:rsidRPr="0098528C">
        <w:t>Alive Rolling Count (ARC) required: No</w:t>
      </w:r>
    </w:p>
    <w:p w14:paraId="674A17DB" w14:textId="77777777" w:rsidR="00C65DD5" w:rsidRPr="0098528C" w:rsidRDefault="00C65DD5" w:rsidP="00C65DD5">
      <w:r w:rsidRPr="0098528C">
        <w:t>Protection Value/Checksum (PV) required: No</w:t>
      </w:r>
    </w:p>
    <w:p w14:paraId="574DE750" w14:textId="77777777" w:rsidR="00C65DD5" w:rsidRPr="0098528C" w:rsidRDefault="00C65DD5" w:rsidP="00DA6042"/>
    <w:p w14:paraId="52BD9DC2" w14:textId="77777777" w:rsidR="00DA6042" w:rsidRPr="0098528C" w:rsidRDefault="00DA6042" w:rsidP="00DA6042">
      <w:pPr>
        <w:ind w:firstLine="360"/>
      </w:pPr>
      <w:r w:rsidRPr="0098528C">
        <w:rPr>
          <w:rFonts w:hint="eastAsia"/>
        </w:rPr>
        <w:t>前右区域的吹风模式，娱乐系统通过信号</w:t>
      </w:r>
      <w:r w:rsidRPr="0098528C">
        <w:rPr>
          <w:b/>
          <w:i/>
        </w:rPr>
        <w:t>Indication Air Distribution Front Left</w:t>
      </w:r>
      <w:r w:rsidRPr="0098528C">
        <w:rPr>
          <w:rFonts w:hint="eastAsia"/>
        </w:rPr>
        <w:t>获取前右的空调吹风模式的状态，状态反馈的枚举值对应的含义如下：</w:t>
      </w:r>
    </w:p>
    <w:p w14:paraId="4F5A038D" w14:textId="77777777" w:rsidR="00DA6042" w:rsidRPr="0098528C" w:rsidRDefault="00DA6042" w:rsidP="000E1C54">
      <w:pPr>
        <w:pStyle w:val="ListParagraph"/>
        <w:numPr>
          <w:ilvl w:val="0"/>
          <w:numId w:val="46"/>
        </w:numPr>
        <w:ind w:firstLineChars="0"/>
      </w:pPr>
      <w:r w:rsidRPr="0098528C">
        <w:t>$0=Off</w:t>
      </w:r>
      <w:r w:rsidRPr="0098528C">
        <w:rPr>
          <w:rFonts w:hint="eastAsia"/>
        </w:rPr>
        <w:t>，当空调处于关闭状态时，娱乐系统会接收到该信号值；</w:t>
      </w:r>
    </w:p>
    <w:p w14:paraId="4B471D86" w14:textId="77777777" w:rsidR="00DA6042" w:rsidRPr="0098528C" w:rsidRDefault="00DA6042" w:rsidP="000E1C54">
      <w:pPr>
        <w:pStyle w:val="ListParagraph"/>
        <w:numPr>
          <w:ilvl w:val="0"/>
          <w:numId w:val="46"/>
        </w:numPr>
        <w:ind w:firstLineChars="0"/>
      </w:pPr>
      <w:r w:rsidRPr="0098528C">
        <w:t>$1=Auto</w:t>
      </w:r>
      <w:r w:rsidRPr="0098528C">
        <w:rPr>
          <w:rFonts w:hint="eastAsia"/>
        </w:rPr>
        <w:t>，当空调处于</w:t>
      </w:r>
      <w:r w:rsidRPr="0098528C">
        <w:rPr>
          <w:rFonts w:hint="eastAsia"/>
        </w:rPr>
        <w:t>Auto</w:t>
      </w:r>
      <w:r w:rsidRPr="0098528C">
        <w:rPr>
          <w:rFonts w:hint="eastAsia"/>
        </w:rPr>
        <w:t>模式时，娱乐系统会接收到该信号值；</w:t>
      </w:r>
    </w:p>
    <w:p w14:paraId="02448DB4" w14:textId="77777777" w:rsidR="00DA6042" w:rsidRPr="0098528C" w:rsidRDefault="00DA6042" w:rsidP="000E1C54">
      <w:pPr>
        <w:pStyle w:val="ListParagraph"/>
        <w:numPr>
          <w:ilvl w:val="0"/>
          <w:numId w:val="46"/>
        </w:numPr>
        <w:ind w:firstLineChars="0"/>
      </w:pPr>
      <w:r w:rsidRPr="0098528C">
        <w:t>$2=Floor</w:t>
      </w:r>
      <w:r w:rsidRPr="0098528C">
        <w:rPr>
          <w:rFonts w:hint="eastAsia"/>
        </w:rPr>
        <w:t>，表示前右的空调吹风模式为吹地板时；</w:t>
      </w:r>
    </w:p>
    <w:p w14:paraId="1AFCD4B6" w14:textId="77777777" w:rsidR="00DA6042" w:rsidRPr="0098528C" w:rsidRDefault="00DA6042" w:rsidP="000E1C54">
      <w:pPr>
        <w:pStyle w:val="ListParagraph"/>
        <w:numPr>
          <w:ilvl w:val="0"/>
          <w:numId w:val="46"/>
        </w:numPr>
        <w:ind w:firstLineChars="0"/>
      </w:pPr>
      <w:r w:rsidRPr="0098528C">
        <w:lastRenderedPageBreak/>
        <w:t>$3=Floor And Vent</w:t>
      </w:r>
      <w:r w:rsidRPr="0098528C">
        <w:rPr>
          <w:rFonts w:hint="eastAsia"/>
        </w:rPr>
        <w:t>，表示前右的空调吹风模式为吹地板和吹面；</w:t>
      </w:r>
    </w:p>
    <w:p w14:paraId="707904F0" w14:textId="77777777" w:rsidR="00DA6042" w:rsidRPr="0098528C" w:rsidRDefault="00DA6042" w:rsidP="000E1C54">
      <w:pPr>
        <w:pStyle w:val="ListParagraph"/>
        <w:numPr>
          <w:ilvl w:val="0"/>
          <w:numId w:val="46"/>
        </w:numPr>
        <w:ind w:firstLineChars="0"/>
      </w:pPr>
      <w:r w:rsidRPr="0098528C">
        <w:t>$4=Vent</w:t>
      </w:r>
      <w:r w:rsidRPr="0098528C">
        <w:rPr>
          <w:rFonts w:hint="eastAsia"/>
        </w:rPr>
        <w:t>，表示前右的空调吹风模式为吹面；</w:t>
      </w:r>
    </w:p>
    <w:p w14:paraId="6DBF4C38" w14:textId="77777777" w:rsidR="00DA6042" w:rsidRPr="0098528C" w:rsidRDefault="00DA6042" w:rsidP="000E1C54">
      <w:pPr>
        <w:pStyle w:val="ListParagraph"/>
        <w:numPr>
          <w:ilvl w:val="0"/>
          <w:numId w:val="46"/>
        </w:numPr>
        <w:ind w:firstLineChars="0"/>
      </w:pPr>
      <w:r w:rsidRPr="0098528C">
        <w:t>$5=Vent And Windshield</w:t>
      </w:r>
      <w:r w:rsidRPr="0098528C">
        <w:rPr>
          <w:rFonts w:hint="eastAsia"/>
        </w:rPr>
        <w:t>，表示前右的空调吹风模式为吹面和吹挡风玻璃；</w:t>
      </w:r>
    </w:p>
    <w:p w14:paraId="5EDBE2DF" w14:textId="77777777" w:rsidR="00DA6042" w:rsidRPr="0098528C" w:rsidRDefault="00DA6042" w:rsidP="000E1C54">
      <w:pPr>
        <w:pStyle w:val="ListParagraph"/>
        <w:numPr>
          <w:ilvl w:val="0"/>
          <w:numId w:val="46"/>
        </w:numPr>
        <w:ind w:firstLineChars="0"/>
      </w:pPr>
      <w:r w:rsidRPr="0098528C">
        <w:t>$6=Windshield</w:t>
      </w:r>
      <w:r w:rsidRPr="0098528C">
        <w:rPr>
          <w:rFonts w:hint="eastAsia"/>
        </w:rPr>
        <w:t>，</w:t>
      </w:r>
      <w:r w:rsidRPr="0098528C">
        <w:t xml:space="preserve"> </w:t>
      </w:r>
      <w:r w:rsidRPr="0098528C">
        <w:rPr>
          <w:rFonts w:hint="eastAsia"/>
        </w:rPr>
        <w:t>表示前右的空调吹风模式为仅吹挡风玻璃；</w:t>
      </w:r>
    </w:p>
    <w:p w14:paraId="349B7FD2" w14:textId="77777777" w:rsidR="00DA6042" w:rsidRPr="0098528C" w:rsidRDefault="00DA6042" w:rsidP="000E1C54">
      <w:pPr>
        <w:pStyle w:val="ListParagraph"/>
        <w:numPr>
          <w:ilvl w:val="0"/>
          <w:numId w:val="46"/>
        </w:numPr>
        <w:ind w:firstLineChars="0"/>
      </w:pPr>
      <w:r w:rsidRPr="0098528C">
        <w:t>$7=Floor And Windshield</w:t>
      </w:r>
      <w:r w:rsidRPr="0098528C">
        <w:rPr>
          <w:rFonts w:hint="eastAsia"/>
        </w:rPr>
        <w:t>，表示前右的空调的吹风模式为吹地板和吹挡风玻璃；</w:t>
      </w:r>
    </w:p>
    <w:p w14:paraId="4C8369F7" w14:textId="77777777" w:rsidR="00DA6042" w:rsidRPr="0098528C" w:rsidRDefault="00DA6042" w:rsidP="000E1C54">
      <w:pPr>
        <w:pStyle w:val="ListParagraph"/>
        <w:numPr>
          <w:ilvl w:val="0"/>
          <w:numId w:val="46"/>
        </w:numPr>
        <w:ind w:firstLineChars="0"/>
      </w:pPr>
      <w:r w:rsidRPr="0098528C">
        <w:t>$8=Floor And Vent And Windshield</w:t>
      </w:r>
      <w:r w:rsidRPr="0098528C">
        <w:rPr>
          <w:rFonts w:hint="eastAsia"/>
        </w:rPr>
        <w:t>，</w:t>
      </w:r>
      <w:r w:rsidRPr="0098528C">
        <w:t xml:space="preserve"> </w:t>
      </w:r>
      <w:r w:rsidRPr="0098528C">
        <w:rPr>
          <w:rFonts w:hint="eastAsia"/>
        </w:rPr>
        <w:t>表示前右的空调的吹风模式为吹地板和；</w:t>
      </w:r>
    </w:p>
    <w:p w14:paraId="6884F7ED" w14:textId="19335844" w:rsidR="00DA6042" w:rsidRPr="0098528C" w:rsidRDefault="00DA6042" w:rsidP="000E1C54">
      <w:pPr>
        <w:pStyle w:val="ListParagraph"/>
        <w:numPr>
          <w:ilvl w:val="0"/>
          <w:numId w:val="46"/>
        </w:numPr>
        <w:ind w:firstLineChars="0"/>
      </w:pPr>
      <w:r w:rsidRPr="0098528C">
        <w:t>$9=Max Defrost</w:t>
      </w:r>
      <w:r w:rsidRPr="0098528C">
        <w:rPr>
          <w:rFonts w:hint="eastAsia"/>
        </w:rPr>
        <w:t>，当开启前挡风玻璃除雾模式</w:t>
      </w:r>
      <w:r w:rsidRPr="0098528C">
        <w:rPr>
          <w:rFonts w:hint="eastAsia"/>
        </w:rPr>
        <w:t>&lt;</w:t>
      </w:r>
      <w:r w:rsidRPr="0098528C">
        <w:rPr>
          <w:rFonts w:hint="eastAsia"/>
        </w:rPr>
        <w:t>参考</w:t>
      </w:r>
      <w:hyperlink w:anchor="_GB的前挡除雾控制" w:history="1">
        <w:r w:rsidR="0019198B" w:rsidRPr="00D9786C">
          <w:rPr>
            <w:rStyle w:val="Hyperlink"/>
            <w:rFonts w:hint="eastAsia"/>
            <w:color w:val="auto"/>
          </w:rPr>
          <w:t>3.1.11.2</w:t>
        </w:r>
        <w:r w:rsidR="0019198B" w:rsidRPr="00D9786C">
          <w:rPr>
            <w:rStyle w:val="Hyperlink"/>
            <w:color w:val="auto"/>
          </w:rPr>
          <w:t xml:space="preserve"> GB</w:t>
        </w:r>
        <w:r w:rsidR="0019198B" w:rsidRPr="00D9786C">
          <w:rPr>
            <w:rStyle w:val="Hyperlink"/>
            <w:color w:val="auto"/>
          </w:rPr>
          <w:t>的前挡除雾控制</w:t>
        </w:r>
      </w:hyperlink>
      <w:r w:rsidRPr="00D9786C">
        <w:rPr>
          <w:rFonts w:hint="eastAsia"/>
        </w:rPr>
        <w:t>&gt;</w:t>
      </w:r>
      <w:r w:rsidRPr="00D9786C">
        <w:rPr>
          <w:rFonts w:hint="eastAsia"/>
        </w:rPr>
        <w:t>的时候，吹风模式会进入</w:t>
      </w:r>
      <w:r w:rsidRPr="00D9786C">
        <w:rPr>
          <w:rFonts w:hint="eastAsia"/>
        </w:rPr>
        <w:t>Max</w:t>
      </w:r>
      <w:r w:rsidRPr="00D9786C">
        <w:t xml:space="preserve"> </w:t>
      </w:r>
      <w:r w:rsidRPr="0098528C">
        <w:rPr>
          <w:rFonts w:hint="eastAsia"/>
        </w:rPr>
        <w:t>Defrost</w:t>
      </w:r>
      <w:r w:rsidRPr="0098528C">
        <w:rPr>
          <w:rFonts w:hint="eastAsia"/>
        </w:rPr>
        <w:t>状态；</w:t>
      </w:r>
    </w:p>
    <w:p w14:paraId="50283F13" w14:textId="208223D9" w:rsidR="00DA6042" w:rsidRPr="0098528C" w:rsidRDefault="00DA6042" w:rsidP="00DA6042"/>
    <w:p w14:paraId="68D76FFD" w14:textId="77777777" w:rsidR="00C65DD5" w:rsidRPr="0098528C" w:rsidRDefault="00C65DD5" w:rsidP="00C65DD5">
      <w:r w:rsidRPr="0098528C">
        <w:t>Update Time: 10ms</w:t>
      </w:r>
    </w:p>
    <w:p w14:paraId="2BF02B48" w14:textId="77777777" w:rsidR="00C65DD5" w:rsidRPr="0098528C" w:rsidRDefault="00C65DD5" w:rsidP="00C65DD5">
      <w:r w:rsidRPr="0098528C">
        <w:t xml:space="preserve">Periodic Interval: </w:t>
      </w:r>
      <w:r w:rsidRPr="0098528C">
        <w:rPr>
          <w:rFonts w:hint="eastAsia"/>
        </w:rPr>
        <w:t>10</w:t>
      </w:r>
      <w:r w:rsidRPr="0098528C">
        <w:t>0</w:t>
      </w:r>
      <w:r w:rsidRPr="0098528C">
        <w:rPr>
          <w:rFonts w:hint="eastAsia"/>
        </w:rPr>
        <w:t>0</w:t>
      </w:r>
      <w:r w:rsidRPr="0098528C">
        <w:t>ms</w:t>
      </w:r>
    </w:p>
    <w:p w14:paraId="37B931FD" w14:textId="77777777" w:rsidR="00C65DD5" w:rsidRPr="0098528C" w:rsidRDefault="00C65DD5" w:rsidP="00C65DD5">
      <w:r w:rsidRPr="0098528C">
        <w:t>Alive Rolling Count (ARC) required: No</w:t>
      </w:r>
    </w:p>
    <w:p w14:paraId="56BF7FAA" w14:textId="77777777" w:rsidR="00C65DD5" w:rsidRPr="0098528C" w:rsidRDefault="00C65DD5" w:rsidP="00C65DD5">
      <w:r w:rsidRPr="0098528C">
        <w:t>Protection Value/Checksum (PV) required: No</w:t>
      </w:r>
    </w:p>
    <w:p w14:paraId="3BA5F5E7" w14:textId="77777777" w:rsidR="00C65DD5" w:rsidRPr="0098528C" w:rsidRDefault="00C65DD5" w:rsidP="00DA6042"/>
    <w:p w14:paraId="33089F09" w14:textId="77777777" w:rsidR="00DA6042" w:rsidRPr="0098528C" w:rsidRDefault="00DA6042" w:rsidP="00DA6042">
      <w:pPr>
        <w:ind w:firstLine="360"/>
      </w:pPr>
      <w:r w:rsidRPr="0098528C">
        <w:rPr>
          <w:rFonts w:hint="eastAsia"/>
        </w:rPr>
        <w:t>后左区域的吹风模式，娱乐系统通过信号</w:t>
      </w:r>
      <w:r w:rsidRPr="0098528C">
        <w:rPr>
          <w:b/>
          <w:i/>
        </w:rPr>
        <w:t>Indication Air Distribution Rear Left</w:t>
      </w:r>
      <w:r w:rsidRPr="0098528C">
        <w:rPr>
          <w:rFonts w:hint="eastAsia"/>
        </w:rPr>
        <w:t>获取后左的空调吹风模式的状态，状态反馈的枚举值对应的含义如下：</w:t>
      </w:r>
    </w:p>
    <w:p w14:paraId="6CC9DBA8" w14:textId="77777777" w:rsidR="00DA6042" w:rsidRPr="0098528C" w:rsidRDefault="00DA6042" w:rsidP="000E1C54">
      <w:pPr>
        <w:pStyle w:val="ListParagraph"/>
        <w:numPr>
          <w:ilvl w:val="0"/>
          <w:numId w:val="47"/>
        </w:numPr>
        <w:ind w:firstLineChars="0"/>
      </w:pPr>
      <w:r w:rsidRPr="0098528C">
        <w:t>$0=Off</w:t>
      </w:r>
      <w:r w:rsidRPr="0098528C">
        <w:rPr>
          <w:rFonts w:hint="eastAsia"/>
        </w:rPr>
        <w:t>，当空调处于关闭状态时，娱乐系统会接收到该信号值；</w:t>
      </w:r>
    </w:p>
    <w:p w14:paraId="16FCAF80" w14:textId="77777777" w:rsidR="00DA6042" w:rsidRPr="0098528C" w:rsidRDefault="00DA6042" w:rsidP="000E1C54">
      <w:pPr>
        <w:pStyle w:val="ListParagraph"/>
        <w:numPr>
          <w:ilvl w:val="0"/>
          <w:numId w:val="47"/>
        </w:numPr>
        <w:ind w:firstLineChars="0"/>
      </w:pPr>
      <w:r w:rsidRPr="0098528C">
        <w:t>$1=Auto</w:t>
      </w:r>
      <w:r w:rsidRPr="0098528C">
        <w:rPr>
          <w:rFonts w:hint="eastAsia"/>
        </w:rPr>
        <w:t>，当空调处于</w:t>
      </w:r>
      <w:r w:rsidRPr="0098528C">
        <w:rPr>
          <w:rFonts w:hint="eastAsia"/>
        </w:rPr>
        <w:t>Auto</w:t>
      </w:r>
      <w:r w:rsidRPr="0098528C">
        <w:rPr>
          <w:rFonts w:hint="eastAsia"/>
        </w:rPr>
        <w:t>模式时，娱乐系统会接收到该信号值；</w:t>
      </w:r>
    </w:p>
    <w:p w14:paraId="76E57187" w14:textId="77777777" w:rsidR="00DA6042" w:rsidRPr="0098528C" w:rsidRDefault="00DA6042" w:rsidP="000E1C54">
      <w:pPr>
        <w:pStyle w:val="ListParagraph"/>
        <w:numPr>
          <w:ilvl w:val="0"/>
          <w:numId w:val="47"/>
        </w:numPr>
        <w:ind w:firstLineChars="0"/>
      </w:pPr>
      <w:r w:rsidRPr="0098528C">
        <w:t>$2=Floor</w:t>
      </w:r>
      <w:r w:rsidRPr="0098528C">
        <w:rPr>
          <w:rFonts w:hint="eastAsia"/>
        </w:rPr>
        <w:t>，表示后左的空调吹风模式为吹地板时；</w:t>
      </w:r>
    </w:p>
    <w:p w14:paraId="5B413271" w14:textId="77777777" w:rsidR="00DA6042" w:rsidRPr="0098528C" w:rsidRDefault="00DA6042" w:rsidP="000E1C54">
      <w:pPr>
        <w:pStyle w:val="ListParagraph"/>
        <w:numPr>
          <w:ilvl w:val="0"/>
          <w:numId w:val="47"/>
        </w:numPr>
        <w:ind w:firstLineChars="0"/>
      </w:pPr>
      <w:r w:rsidRPr="0098528C">
        <w:t>$3=Floor And Vent</w:t>
      </w:r>
      <w:r w:rsidRPr="0098528C">
        <w:rPr>
          <w:rFonts w:hint="eastAsia"/>
        </w:rPr>
        <w:t>，表示后左的空调吹风模式为吹地板和吹面；</w:t>
      </w:r>
    </w:p>
    <w:p w14:paraId="6F38F031" w14:textId="77777777" w:rsidR="00DA6042" w:rsidRPr="0098528C" w:rsidRDefault="00DA6042" w:rsidP="000E1C54">
      <w:pPr>
        <w:pStyle w:val="ListParagraph"/>
        <w:numPr>
          <w:ilvl w:val="0"/>
          <w:numId w:val="47"/>
        </w:numPr>
        <w:ind w:firstLineChars="0"/>
      </w:pPr>
      <w:r w:rsidRPr="0098528C">
        <w:t>$4=Vent</w:t>
      </w:r>
      <w:r w:rsidRPr="0098528C">
        <w:rPr>
          <w:rFonts w:hint="eastAsia"/>
        </w:rPr>
        <w:t>，表示后左的空调吹风模式为吹面；</w:t>
      </w:r>
    </w:p>
    <w:p w14:paraId="76636B27" w14:textId="77777777" w:rsidR="00DA6042" w:rsidRPr="0098528C" w:rsidRDefault="00DA6042" w:rsidP="000E1C54">
      <w:pPr>
        <w:pStyle w:val="ListParagraph"/>
        <w:numPr>
          <w:ilvl w:val="0"/>
          <w:numId w:val="47"/>
        </w:numPr>
        <w:ind w:firstLineChars="0"/>
      </w:pPr>
      <w:r w:rsidRPr="0098528C">
        <w:t>$5=Vent And Windshield</w:t>
      </w:r>
      <w:r w:rsidRPr="0098528C">
        <w:rPr>
          <w:rFonts w:hint="eastAsia"/>
        </w:rPr>
        <w:t>，表示后左的空调吹风模式为吹面和吹挡风玻璃；</w:t>
      </w:r>
    </w:p>
    <w:p w14:paraId="5F12B1F9" w14:textId="77777777" w:rsidR="00DA6042" w:rsidRPr="0098528C" w:rsidRDefault="00DA6042" w:rsidP="000E1C54">
      <w:pPr>
        <w:pStyle w:val="ListParagraph"/>
        <w:numPr>
          <w:ilvl w:val="0"/>
          <w:numId w:val="47"/>
        </w:numPr>
        <w:ind w:firstLineChars="0"/>
      </w:pPr>
      <w:r w:rsidRPr="0098528C">
        <w:t>$6=Windshield</w:t>
      </w:r>
      <w:r w:rsidRPr="0098528C">
        <w:rPr>
          <w:rFonts w:hint="eastAsia"/>
        </w:rPr>
        <w:t>，</w:t>
      </w:r>
      <w:r w:rsidRPr="0098528C">
        <w:t xml:space="preserve"> </w:t>
      </w:r>
      <w:r w:rsidRPr="0098528C">
        <w:rPr>
          <w:rFonts w:hint="eastAsia"/>
        </w:rPr>
        <w:t>表示后左的空调吹风模式为仅吹挡风玻璃；</w:t>
      </w:r>
    </w:p>
    <w:p w14:paraId="6B429291" w14:textId="77777777" w:rsidR="00DA6042" w:rsidRPr="0098528C" w:rsidRDefault="00DA6042" w:rsidP="000E1C54">
      <w:pPr>
        <w:pStyle w:val="ListParagraph"/>
        <w:numPr>
          <w:ilvl w:val="0"/>
          <w:numId w:val="47"/>
        </w:numPr>
        <w:ind w:firstLineChars="0"/>
      </w:pPr>
      <w:r w:rsidRPr="0098528C">
        <w:t>$7=Floor And Windshield</w:t>
      </w:r>
      <w:r w:rsidRPr="0098528C">
        <w:rPr>
          <w:rFonts w:hint="eastAsia"/>
        </w:rPr>
        <w:t>，表示后左的空调的吹风模式为吹地板和吹挡风玻璃；</w:t>
      </w:r>
    </w:p>
    <w:p w14:paraId="73FDC134" w14:textId="77777777" w:rsidR="00DA6042" w:rsidRPr="0098528C" w:rsidRDefault="00DA6042" w:rsidP="000E1C54">
      <w:pPr>
        <w:pStyle w:val="ListParagraph"/>
        <w:numPr>
          <w:ilvl w:val="0"/>
          <w:numId w:val="47"/>
        </w:numPr>
        <w:ind w:firstLineChars="0"/>
      </w:pPr>
      <w:r w:rsidRPr="0098528C">
        <w:t>$8=Floor And Vent And Windshield</w:t>
      </w:r>
      <w:r w:rsidRPr="0098528C">
        <w:rPr>
          <w:rFonts w:hint="eastAsia"/>
        </w:rPr>
        <w:t>，</w:t>
      </w:r>
      <w:r w:rsidRPr="0098528C">
        <w:t xml:space="preserve"> </w:t>
      </w:r>
      <w:r w:rsidRPr="0098528C">
        <w:rPr>
          <w:rFonts w:hint="eastAsia"/>
        </w:rPr>
        <w:t>表示后左的空调的吹风模式为吹地板和；</w:t>
      </w:r>
    </w:p>
    <w:p w14:paraId="68E9E3E5" w14:textId="01CFF56D" w:rsidR="00DA6042" w:rsidRPr="0098528C" w:rsidRDefault="00DA6042" w:rsidP="000E1C54">
      <w:pPr>
        <w:pStyle w:val="ListParagraph"/>
        <w:numPr>
          <w:ilvl w:val="0"/>
          <w:numId w:val="47"/>
        </w:numPr>
        <w:ind w:firstLineChars="0"/>
      </w:pPr>
      <w:r w:rsidRPr="0098528C">
        <w:t>$9=Max Defrost</w:t>
      </w:r>
      <w:r w:rsidRPr="0098528C">
        <w:rPr>
          <w:rFonts w:hint="eastAsia"/>
        </w:rPr>
        <w:t>，</w:t>
      </w:r>
      <w:r w:rsidR="0019198B" w:rsidRPr="0098528C">
        <w:rPr>
          <w:rFonts w:hint="eastAsia"/>
        </w:rPr>
        <w:t>预留</w:t>
      </w:r>
      <w:r w:rsidRPr="0098528C">
        <w:rPr>
          <w:rFonts w:hint="eastAsia"/>
        </w:rPr>
        <w:t>；</w:t>
      </w:r>
    </w:p>
    <w:p w14:paraId="6FD8B9B5" w14:textId="5F6907C7" w:rsidR="00DA6042" w:rsidRPr="0098528C" w:rsidRDefault="00DA6042" w:rsidP="00C65DD5"/>
    <w:p w14:paraId="7EAA3A45" w14:textId="77777777" w:rsidR="00C65DD5" w:rsidRPr="0098528C" w:rsidRDefault="00C65DD5" w:rsidP="00C65DD5">
      <w:r w:rsidRPr="0098528C">
        <w:t>Update Time: 10ms</w:t>
      </w:r>
    </w:p>
    <w:p w14:paraId="638A5E54" w14:textId="77777777" w:rsidR="00C65DD5" w:rsidRPr="0098528C" w:rsidRDefault="00C65DD5" w:rsidP="00C65DD5">
      <w:r w:rsidRPr="0098528C">
        <w:t xml:space="preserve">Periodic Interval: </w:t>
      </w:r>
      <w:r w:rsidRPr="0098528C">
        <w:rPr>
          <w:rFonts w:hint="eastAsia"/>
        </w:rPr>
        <w:t>10</w:t>
      </w:r>
      <w:r w:rsidRPr="0098528C">
        <w:t>0</w:t>
      </w:r>
      <w:r w:rsidRPr="0098528C">
        <w:rPr>
          <w:rFonts w:hint="eastAsia"/>
        </w:rPr>
        <w:t>0</w:t>
      </w:r>
      <w:r w:rsidRPr="0098528C">
        <w:t>ms</w:t>
      </w:r>
    </w:p>
    <w:p w14:paraId="4E51A0B2" w14:textId="77777777" w:rsidR="00C65DD5" w:rsidRPr="0098528C" w:rsidRDefault="00C65DD5" w:rsidP="00C65DD5">
      <w:r w:rsidRPr="0098528C">
        <w:t>Alive Rolling Count (ARC) required: No</w:t>
      </w:r>
    </w:p>
    <w:p w14:paraId="2C8EA0E3" w14:textId="77777777" w:rsidR="00C65DD5" w:rsidRPr="0098528C" w:rsidRDefault="00C65DD5" w:rsidP="00C65DD5">
      <w:r w:rsidRPr="0098528C">
        <w:t>Protection Value/Checksum (PV) required: No</w:t>
      </w:r>
    </w:p>
    <w:p w14:paraId="5B5C4AB0" w14:textId="77777777" w:rsidR="00C65DD5" w:rsidRPr="0098528C" w:rsidRDefault="00C65DD5" w:rsidP="00C65DD5"/>
    <w:p w14:paraId="685935B6" w14:textId="77777777" w:rsidR="00DA6042" w:rsidRPr="0098528C" w:rsidRDefault="00DA6042" w:rsidP="00DA6042">
      <w:pPr>
        <w:ind w:firstLine="360"/>
      </w:pPr>
      <w:r w:rsidRPr="0098528C">
        <w:rPr>
          <w:rFonts w:hint="eastAsia"/>
        </w:rPr>
        <w:t>后右区域的吹风模式，娱乐系统通过信号</w:t>
      </w:r>
      <w:r w:rsidRPr="0098528C">
        <w:rPr>
          <w:b/>
          <w:i/>
        </w:rPr>
        <w:t>Indication Air Distribution Rear Right</w:t>
      </w:r>
      <w:r w:rsidRPr="0098528C">
        <w:rPr>
          <w:rFonts w:hint="eastAsia"/>
        </w:rPr>
        <w:t>获取后右的空调吹风模式的状态，状态反馈的枚举值对应的含义如下：</w:t>
      </w:r>
    </w:p>
    <w:p w14:paraId="416E62C1" w14:textId="77777777" w:rsidR="00DA6042" w:rsidRPr="0098528C" w:rsidRDefault="00DA6042" w:rsidP="000E1C54">
      <w:pPr>
        <w:pStyle w:val="ListParagraph"/>
        <w:numPr>
          <w:ilvl w:val="0"/>
          <w:numId w:val="48"/>
        </w:numPr>
        <w:ind w:firstLineChars="0"/>
      </w:pPr>
      <w:r w:rsidRPr="0098528C">
        <w:t>$0=Off</w:t>
      </w:r>
      <w:r w:rsidRPr="0098528C">
        <w:rPr>
          <w:rFonts w:hint="eastAsia"/>
        </w:rPr>
        <w:t>，当空调处于关闭状态时，娱乐系统会接收到该信号值；</w:t>
      </w:r>
    </w:p>
    <w:p w14:paraId="42CF6592" w14:textId="77777777" w:rsidR="00DA6042" w:rsidRPr="0098528C" w:rsidRDefault="00DA6042" w:rsidP="000E1C54">
      <w:pPr>
        <w:pStyle w:val="ListParagraph"/>
        <w:numPr>
          <w:ilvl w:val="0"/>
          <w:numId w:val="48"/>
        </w:numPr>
        <w:ind w:firstLineChars="0"/>
      </w:pPr>
      <w:r w:rsidRPr="0098528C">
        <w:t>$1=Auto</w:t>
      </w:r>
      <w:r w:rsidRPr="0098528C">
        <w:rPr>
          <w:rFonts w:hint="eastAsia"/>
        </w:rPr>
        <w:t>，当空调处于</w:t>
      </w:r>
      <w:r w:rsidRPr="0098528C">
        <w:rPr>
          <w:rFonts w:hint="eastAsia"/>
        </w:rPr>
        <w:t>Auto</w:t>
      </w:r>
      <w:r w:rsidRPr="0098528C">
        <w:rPr>
          <w:rFonts w:hint="eastAsia"/>
        </w:rPr>
        <w:t>模式时，娱乐系统会接收到该信号值；</w:t>
      </w:r>
    </w:p>
    <w:p w14:paraId="29787B9D" w14:textId="77777777" w:rsidR="00DA6042" w:rsidRPr="0098528C" w:rsidRDefault="00DA6042" w:rsidP="000E1C54">
      <w:pPr>
        <w:pStyle w:val="ListParagraph"/>
        <w:numPr>
          <w:ilvl w:val="0"/>
          <w:numId w:val="48"/>
        </w:numPr>
        <w:ind w:firstLineChars="0"/>
      </w:pPr>
      <w:r w:rsidRPr="0098528C">
        <w:t>$2=Floor</w:t>
      </w:r>
      <w:r w:rsidRPr="0098528C">
        <w:rPr>
          <w:rFonts w:hint="eastAsia"/>
        </w:rPr>
        <w:t>，表示后右的空调吹风模式为吹地板时；</w:t>
      </w:r>
    </w:p>
    <w:p w14:paraId="0E2B0D41" w14:textId="77777777" w:rsidR="00DA6042" w:rsidRPr="0098528C" w:rsidRDefault="00DA6042" w:rsidP="000E1C54">
      <w:pPr>
        <w:pStyle w:val="ListParagraph"/>
        <w:numPr>
          <w:ilvl w:val="0"/>
          <w:numId w:val="48"/>
        </w:numPr>
        <w:ind w:firstLineChars="0"/>
      </w:pPr>
      <w:r w:rsidRPr="0098528C">
        <w:t>$3=Floor And Vent</w:t>
      </w:r>
      <w:r w:rsidRPr="0098528C">
        <w:rPr>
          <w:rFonts w:hint="eastAsia"/>
        </w:rPr>
        <w:t>，表示后右的空调吹风模式为吹地板和吹面；</w:t>
      </w:r>
    </w:p>
    <w:p w14:paraId="24A83A93" w14:textId="77777777" w:rsidR="00DA6042" w:rsidRPr="0098528C" w:rsidRDefault="00DA6042" w:rsidP="000E1C54">
      <w:pPr>
        <w:pStyle w:val="ListParagraph"/>
        <w:numPr>
          <w:ilvl w:val="0"/>
          <w:numId w:val="48"/>
        </w:numPr>
        <w:ind w:firstLineChars="0"/>
      </w:pPr>
      <w:r w:rsidRPr="0098528C">
        <w:t>$4=Vent</w:t>
      </w:r>
      <w:r w:rsidRPr="0098528C">
        <w:rPr>
          <w:rFonts w:hint="eastAsia"/>
        </w:rPr>
        <w:t>，表示后右的空调吹风模式为吹面；</w:t>
      </w:r>
    </w:p>
    <w:p w14:paraId="64DBE993" w14:textId="77777777" w:rsidR="00DA6042" w:rsidRPr="0098528C" w:rsidRDefault="00DA6042" w:rsidP="000E1C54">
      <w:pPr>
        <w:pStyle w:val="ListParagraph"/>
        <w:numPr>
          <w:ilvl w:val="0"/>
          <w:numId w:val="48"/>
        </w:numPr>
        <w:ind w:firstLineChars="0"/>
      </w:pPr>
      <w:r w:rsidRPr="0098528C">
        <w:t>$5=Vent And Windshield</w:t>
      </w:r>
      <w:r w:rsidRPr="0098528C">
        <w:rPr>
          <w:rFonts w:hint="eastAsia"/>
        </w:rPr>
        <w:t>，表示后右的空调吹风模式为吹面和吹挡风玻璃；</w:t>
      </w:r>
    </w:p>
    <w:p w14:paraId="639C93E0" w14:textId="77777777" w:rsidR="00DA6042" w:rsidRPr="0098528C" w:rsidRDefault="00DA6042" w:rsidP="000E1C54">
      <w:pPr>
        <w:pStyle w:val="ListParagraph"/>
        <w:numPr>
          <w:ilvl w:val="0"/>
          <w:numId w:val="48"/>
        </w:numPr>
        <w:ind w:firstLineChars="0"/>
      </w:pPr>
      <w:r w:rsidRPr="0098528C">
        <w:t>$6=Windshield</w:t>
      </w:r>
      <w:r w:rsidRPr="0098528C">
        <w:rPr>
          <w:rFonts w:hint="eastAsia"/>
        </w:rPr>
        <w:t>，</w:t>
      </w:r>
      <w:r w:rsidRPr="0098528C">
        <w:t xml:space="preserve"> </w:t>
      </w:r>
      <w:r w:rsidRPr="0098528C">
        <w:rPr>
          <w:rFonts w:hint="eastAsia"/>
        </w:rPr>
        <w:t>表示后右的空调吹风模式为仅吹挡风玻璃；</w:t>
      </w:r>
    </w:p>
    <w:p w14:paraId="08E1F2A9" w14:textId="77777777" w:rsidR="00DA6042" w:rsidRPr="0098528C" w:rsidRDefault="00DA6042" w:rsidP="000E1C54">
      <w:pPr>
        <w:pStyle w:val="ListParagraph"/>
        <w:numPr>
          <w:ilvl w:val="0"/>
          <w:numId w:val="48"/>
        </w:numPr>
        <w:ind w:firstLineChars="0"/>
      </w:pPr>
      <w:r w:rsidRPr="0098528C">
        <w:t>$7=Floor And Windshield</w:t>
      </w:r>
      <w:r w:rsidRPr="0098528C">
        <w:rPr>
          <w:rFonts w:hint="eastAsia"/>
        </w:rPr>
        <w:t>，表示后右的空调的吹风模式为吹地板和吹挡风玻璃；</w:t>
      </w:r>
    </w:p>
    <w:p w14:paraId="5F2701A7" w14:textId="77777777" w:rsidR="00DA6042" w:rsidRPr="0098528C" w:rsidRDefault="00DA6042" w:rsidP="000E1C54">
      <w:pPr>
        <w:pStyle w:val="ListParagraph"/>
        <w:numPr>
          <w:ilvl w:val="0"/>
          <w:numId w:val="48"/>
        </w:numPr>
        <w:ind w:firstLineChars="0"/>
      </w:pPr>
      <w:r w:rsidRPr="0098528C">
        <w:t>$8=Floor And Vent And Windshield</w:t>
      </w:r>
      <w:r w:rsidRPr="0098528C">
        <w:rPr>
          <w:rFonts w:hint="eastAsia"/>
        </w:rPr>
        <w:t>，</w:t>
      </w:r>
      <w:r w:rsidRPr="0098528C">
        <w:t xml:space="preserve"> </w:t>
      </w:r>
      <w:r w:rsidRPr="0098528C">
        <w:rPr>
          <w:rFonts w:hint="eastAsia"/>
        </w:rPr>
        <w:t>表示后右的空调的吹风模式为吹地板和；</w:t>
      </w:r>
    </w:p>
    <w:p w14:paraId="76774FB6" w14:textId="782AA724" w:rsidR="00DA6042" w:rsidRPr="0098528C" w:rsidRDefault="00DA6042" w:rsidP="000E1C54">
      <w:pPr>
        <w:pStyle w:val="ListParagraph"/>
        <w:numPr>
          <w:ilvl w:val="0"/>
          <w:numId w:val="48"/>
        </w:numPr>
        <w:ind w:firstLineChars="0"/>
      </w:pPr>
      <w:r w:rsidRPr="0098528C">
        <w:t>$9=Max Defrost</w:t>
      </w:r>
      <w:r w:rsidRPr="0098528C">
        <w:rPr>
          <w:rFonts w:hint="eastAsia"/>
        </w:rPr>
        <w:t>，</w:t>
      </w:r>
      <w:r w:rsidR="0019198B" w:rsidRPr="0098528C">
        <w:rPr>
          <w:rFonts w:hint="eastAsia"/>
        </w:rPr>
        <w:t>预留</w:t>
      </w:r>
      <w:r w:rsidRPr="0098528C">
        <w:rPr>
          <w:rFonts w:hint="eastAsia"/>
        </w:rPr>
        <w:t>；</w:t>
      </w:r>
    </w:p>
    <w:p w14:paraId="5A39F679" w14:textId="77777777" w:rsidR="00DA6042" w:rsidRPr="0098528C" w:rsidRDefault="00DA6042" w:rsidP="00DA6042"/>
    <w:p w14:paraId="0482B7A4" w14:textId="77777777" w:rsidR="00C65DD5" w:rsidRPr="0098528C" w:rsidRDefault="00C65DD5" w:rsidP="00C65DD5">
      <w:r w:rsidRPr="0098528C">
        <w:t>Update Time: 10ms</w:t>
      </w:r>
    </w:p>
    <w:p w14:paraId="25CBCA39" w14:textId="77777777" w:rsidR="00C65DD5" w:rsidRPr="0098528C" w:rsidRDefault="00C65DD5" w:rsidP="00C65DD5">
      <w:r w:rsidRPr="0098528C">
        <w:t xml:space="preserve">Periodic Interval: </w:t>
      </w:r>
      <w:r w:rsidRPr="0098528C">
        <w:rPr>
          <w:rFonts w:hint="eastAsia"/>
        </w:rPr>
        <w:t>10</w:t>
      </w:r>
      <w:r w:rsidRPr="0098528C">
        <w:t>0</w:t>
      </w:r>
      <w:r w:rsidRPr="0098528C">
        <w:rPr>
          <w:rFonts w:hint="eastAsia"/>
        </w:rPr>
        <w:t>0</w:t>
      </w:r>
      <w:r w:rsidRPr="0098528C">
        <w:t>ms</w:t>
      </w:r>
    </w:p>
    <w:p w14:paraId="1619B6AA" w14:textId="77777777" w:rsidR="00C65DD5" w:rsidRPr="0098528C" w:rsidRDefault="00C65DD5" w:rsidP="00C65DD5">
      <w:r w:rsidRPr="0098528C">
        <w:t>Alive Rolling Count (ARC) required: No</w:t>
      </w:r>
    </w:p>
    <w:p w14:paraId="738155F2" w14:textId="77777777" w:rsidR="00C65DD5" w:rsidRPr="0098528C" w:rsidRDefault="00C65DD5" w:rsidP="00C65DD5">
      <w:r w:rsidRPr="0098528C">
        <w:t>Protection Value/Checksum (PV) required: No</w:t>
      </w:r>
    </w:p>
    <w:p w14:paraId="7CB15572" w14:textId="77777777" w:rsidR="00DA6042" w:rsidRPr="0098528C" w:rsidRDefault="00DA6042" w:rsidP="00DA6042"/>
    <w:p w14:paraId="074EE6D9" w14:textId="77777777" w:rsidR="00DA6042" w:rsidRPr="0098528C" w:rsidRDefault="00DA6042" w:rsidP="00DA6042">
      <w:r w:rsidRPr="0098528C">
        <w:rPr>
          <w:rFonts w:hint="eastAsia"/>
          <w:b/>
          <w:u w:val="single"/>
        </w:rPr>
        <w:t>功能安全要求：</w:t>
      </w:r>
      <w:r w:rsidRPr="0098528C">
        <w:rPr>
          <w:rFonts w:hint="eastAsia"/>
        </w:rPr>
        <w:t>QM</w:t>
      </w:r>
    </w:p>
    <w:p w14:paraId="78FABE4A" w14:textId="77777777" w:rsidR="00DA6042" w:rsidRPr="0098528C" w:rsidRDefault="00DA6042" w:rsidP="00DA6042">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739120CD" w14:textId="0F738E72" w:rsidR="00353F6D" w:rsidRPr="0098528C" w:rsidRDefault="001416F6" w:rsidP="00E25A18">
      <w:pPr>
        <w:pStyle w:val="Heading3"/>
      </w:pPr>
      <w:bookmarkStart w:id="142" w:name="_Toc58413268"/>
      <w:r w:rsidRPr="0098528C">
        <w:rPr>
          <w:rFonts w:hint="eastAsia"/>
        </w:rPr>
        <w:t>除雾</w:t>
      </w:r>
      <w:r w:rsidR="00E73BC7" w:rsidRPr="0098528C">
        <w:rPr>
          <w:rFonts w:hint="eastAsia"/>
        </w:rPr>
        <w:t>除霜</w:t>
      </w:r>
      <w:r w:rsidR="00E73BC7" w:rsidRPr="0098528C">
        <w:rPr>
          <w:rFonts w:hint="eastAsia"/>
        </w:rPr>
        <w:t>(</w:t>
      </w:r>
      <w:r w:rsidR="002235E8" w:rsidRPr="0098528C">
        <w:t>Defog</w:t>
      </w:r>
      <w:r w:rsidRPr="0098528C">
        <w:rPr>
          <w:rFonts w:hint="eastAsia"/>
        </w:rPr>
        <w:t xml:space="preserve"> and</w:t>
      </w:r>
      <w:r w:rsidRPr="0098528C">
        <w:t xml:space="preserve"> Defrost</w:t>
      </w:r>
      <w:r w:rsidR="00E73BC7" w:rsidRPr="0098528C">
        <w:rPr>
          <w:rFonts w:hint="eastAsia"/>
        </w:rPr>
        <w:t>)</w:t>
      </w:r>
      <w:bookmarkEnd w:id="142"/>
    </w:p>
    <w:p w14:paraId="6948054B" w14:textId="0E6632F1" w:rsidR="008A59EB" w:rsidRPr="00D9786C" w:rsidRDefault="00456F1E" w:rsidP="008D0836">
      <w:pPr>
        <w:ind w:firstLine="420"/>
        <w:rPr>
          <w:rPrChange w:id="143" w:author="ZHANG Ping (XC-CI1/EST2-CN)" w:date="2021-01-13T14:19:00Z">
            <w:rPr>
              <w:color w:val="FF0000"/>
            </w:rPr>
          </w:rPrChange>
        </w:rPr>
      </w:pPr>
      <w:r w:rsidRPr="0098528C">
        <w:rPr>
          <w:rFonts w:hint="eastAsia"/>
        </w:rPr>
        <w:t>Front</w:t>
      </w:r>
      <w:r w:rsidRPr="0098528C">
        <w:t xml:space="preserve"> </w:t>
      </w:r>
      <w:r w:rsidRPr="0098528C">
        <w:rPr>
          <w:rFonts w:hint="eastAsia"/>
        </w:rPr>
        <w:t>Defrost</w:t>
      </w:r>
      <w:r w:rsidR="008A59EB" w:rsidRPr="0098528C">
        <w:t>是指空调通过向挡风玻璃送风（吹窗），去除前挡风玻璃的水雾的工作模式，该模式的工作状态包括开启和关闭。</w:t>
      </w:r>
      <w:r w:rsidR="0043388F" w:rsidRPr="00D9786C">
        <w:rPr>
          <w:rFonts w:hint="eastAsia"/>
          <w:rPrChange w:id="144" w:author="ZHANG Ping (XC-CI1/EST2-CN)" w:date="2021-01-13T14:19:00Z">
            <w:rPr>
              <w:rFonts w:hint="eastAsia"/>
              <w:color w:val="FF0000"/>
            </w:rPr>
          </w:rPrChange>
        </w:rPr>
        <w:t>挡风玻璃加热是吹窗功能的辅助功能，指在挡风玻璃加电热丝增加除雾除霜效率，当前该功能只在</w:t>
      </w:r>
      <w:r w:rsidR="0043388F" w:rsidRPr="00D9786C">
        <w:rPr>
          <w:rPrChange w:id="145" w:author="ZHANG Ping (XC-CI1/EST2-CN)" w:date="2021-01-13T14:19:00Z">
            <w:rPr>
              <w:color w:val="FF0000"/>
            </w:rPr>
          </w:rPrChange>
        </w:rPr>
        <w:t>GB</w:t>
      </w:r>
      <w:r w:rsidR="0043388F" w:rsidRPr="00D9786C">
        <w:rPr>
          <w:rFonts w:hint="eastAsia"/>
          <w:rPrChange w:id="146" w:author="ZHANG Ping (XC-CI1/EST2-CN)" w:date="2021-01-13T14:19:00Z">
            <w:rPr>
              <w:rFonts w:hint="eastAsia"/>
              <w:color w:val="FF0000"/>
            </w:rPr>
          </w:rPrChange>
        </w:rPr>
        <w:t>车型上实现。</w:t>
      </w:r>
    </w:p>
    <w:p w14:paraId="0AFFFCC5" w14:textId="6BE62399" w:rsidR="008A59EB" w:rsidRPr="0098528C" w:rsidRDefault="00456F1E" w:rsidP="008D0836">
      <w:pPr>
        <w:ind w:firstLine="420"/>
      </w:pPr>
      <w:r w:rsidRPr="00D9786C">
        <w:rPr>
          <w:rFonts w:hint="eastAsia"/>
        </w:rPr>
        <w:t>Front</w:t>
      </w:r>
      <w:r w:rsidRPr="00D9786C">
        <w:t xml:space="preserve"> </w:t>
      </w:r>
      <w:r w:rsidRPr="00D9786C">
        <w:rPr>
          <w:rFonts w:hint="eastAsia"/>
        </w:rPr>
        <w:t>Defrost</w:t>
      </w:r>
      <w:r w:rsidRPr="00D9786C">
        <w:t xml:space="preserve"> </w:t>
      </w:r>
      <w:r w:rsidR="008A59EB" w:rsidRPr="0098528C">
        <w:t xml:space="preserve">refers to the </w:t>
      </w:r>
      <w:r w:rsidR="008A59EB" w:rsidRPr="0098528C">
        <w:rPr>
          <w:rFonts w:hint="eastAsia"/>
        </w:rPr>
        <w:t>operating</w:t>
      </w:r>
      <w:r w:rsidR="008A59EB" w:rsidRPr="0098528C">
        <w:t xml:space="preserve"> mode of air condition</w:t>
      </w:r>
      <w:r w:rsidR="008A59EB" w:rsidRPr="0098528C">
        <w:rPr>
          <w:rFonts w:hint="eastAsia"/>
        </w:rPr>
        <w:t>ing</w:t>
      </w:r>
      <w:r w:rsidR="008A59EB" w:rsidRPr="0098528C">
        <w:t xml:space="preserve"> to remove </w:t>
      </w:r>
      <w:r w:rsidR="008A59EB" w:rsidRPr="0098528C">
        <w:rPr>
          <w:rFonts w:hint="eastAsia"/>
        </w:rPr>
        <w:t xml:space="preserve">the </w:t>
      </w:r>
      <w:r w:rsidR="008A59EB" w:rsidRPr="0098528C">
        <w:t xml:space="preserve">mist from the windshield by </w:t>
      </w:r>
      <w:r w:rsidR="008A59EB" w:rsidRPr="0098528C">
        <w:rPr>
          <w:rFonts w:hint="eastAsia"/>
        </w:rPr>
        <w:t>distributing</w:t>
      </w:r>
      <w:r w:rsidR="008A59EB" w:rsidRPr="0098528C">
        <w:t xml:space="preserve"> air to the windshield (window). The </w:t>
      </w:r>
      <w:r w:rsidR="008A59EB" w:rsidRPr="0098528C">
        <w:rPr>
          <w:rFonts w:hint="eastAsia"/>
        </w:rPr>
        <w:t>operating</w:t>
      </w:r>
      <w:r w:rsidR="008A59EB" w:rsidRPr="0098528C">
        <w:t xml:space="preserve"> status of this mode includes on and off.</w:t>
      </w:r>
    </w:p>
    <w:p w14:paraId="1990C1F9" w14:textId="4E3E29E5" w:rsidR="008A59EB" w:rsidRPr="0098528C" w:rsidRDefault="00456F1E" w:rsidP="008D0836">
      <w:pPr>
        <w:ind w:firstLine="420"/>
      </w:pPr>
      <w:r w:rsidRPr="0098528C">
        <w:rPr>
          <w:rFonts w:hint="eastAsia"/>
        </w:rPr>
        <w:t>Rear</w:t>
      </w:r>
      <w:r w:rsidRPr="0098528C">
        <w:t xml:space="preserve"> </w:t>
      </w:r>
      <w:r w:rsidRPr="0098528C">
        <w:rPr>
          <w:rFonts w:hint="eastAsia"/>
        </w:rPr>
        <w:t>Defog</w:t>
      </w:r>
      <w:r w:rsidR="008A59EB" w:rsidRPr="0098528C">
        <w:t>是指通过后窗玻璃电阻丝加热的方式去除霜，该模式的工作状态包括开启和关闭。</w:t>
      </w:r>
    </w:p>
    <w:p w14:paraId="616E2DF8" w14:textId="2E4C8475" w:rsidR="008A59EB" w:rsidRPr="0098528C" w:rsidRDefault="00456F1E" w:rsidP="008D0836">
      <w:pPr>
        <w:ind w:firstLine="420"/>
      </w:pPr>
      <w:r w:rsidRPr="0098528C">
        <w:rPr>
          <w:rFonts w:hint="eastAsia"/>
        </w:rPr>
        <w:t>Rear</w:t>
      </w:r>
      <w:r w:rsidRPr="0098528C">
        <w:t xml:space="preserve"> </w:t>
      </w:r>
      <w:r w:rsidRPr="0098528C">
        <w:rPr>
          <w:rFonts w:hint="eastAsia"/>
        </w:rPr>
        <w:t>Defog</w:t>
      </w:r>
      <w:r w:rsidRPr="0098528C">
        <w:t xml:space="preserve"> </w:t>
      </w:r>
      <w:r w:rsidR="008A59EB" w:rsidRPr="0098528C">
        <w:t xml:space="preserve">refers to defrosting by heating the resistance wires of the rear window glass. The </w:t>
      </w:r>
      <w:r w:rsidR="008A59EB" w:rsidRPr="0098528C">
        <w:rPr>
          <w:rFonts w:hint="eastAsia"/>
        </w:rPr>
        <w:t>operating</w:t>
      </w:r>
      <w:r w:rsidR="008A59EB" w:rsidRPr="0098528C">
        <w:t xml:space="preserve"> status of this mode includes on and off.</w:t>
      </w:r>
    </w:p>
    <w:p w14:paraId="6F0E7C2D" w14:textId="24068AB2" w:rsidR="00CF3663" w:rsidRPr="00D9786C" w:rsidRDefault="00CF3663" w:rsidP="008D0836">
      <w:pPr>
        <w:ind w:firstLine="420"/>
      </w:pPr>
      <w:commentRangeStart w:id="147"/>
      <w:commentRangeStart w:id="148"/>
      <w:r w:rsidRPr="0098528C">
        <w:rPr>
          <w:rFonts w:hint="eastAsia"/>
        </w:rPr>
        <w:t>娱乐系统通过标定</w:t>
      </w:r>
      <w:r w:rsidR="00346448" w:rsidRPr="0098528C">
        <w:rPr>
          <w:b/>
          <w:i/>
        </w:rPr>
        <w:t>Defrost_Label_GlobalB</w:t>
      </w:r>
      <w:r w:rsidRPr="0098528C">
        <w:rPr>
          <w:rFonts w:hint="eastAsia"/>
        </w:rPr>
        <w:t>确定挡风玻璃除雾</w:t>
      </w:r>
      <w:r w:rsidR="00346448" w:rsidRPr="0098528C">
        <w:rPr>
          <w:rFonts w:hint="eastAsia"/>
        </w:rPr>
        <w:t>的图标的样式。</w:t>
      </w:r>
      <w:commentRangeEnd w:id="147"/>
      <w:r w:rsidR="0042536C" w:rsidRPr="00D9786C">
        <w:rPr>
          <w:rStyle w:val="CommentReference"/>
        </w:rPr>
        <w:commentReference w:id="147"/>
      </w:r>
      <w:commentRangeEnd w:id="148"/>
      <w:r w:rsidR="0024110B" w:rsidRPr="00D9786C">
        <w:rPr>
          <w:rStyle w:val="CommentReference"/>
        </w:rPr>
        <w:commentReference w:id="148"/>
      </w:r>
      <w:r w:rsidR="00346448" w:rsidRPr="00D9786C">
        <w:rPr>
          <w:rFonts w:hint="eastAsia"/>
        </w:rPr>
        <w:t>对应关系如下：</w:t>
      </w:r>
    </w:p>
    <w:p w14:paraId="2A038224" w14:textId="781F7C55" w:rsidR="00D701C2" w:rsidRPr="0098528C" w:rsidRDefault="00D701C2" w:rsidP="008D0836">
      <w:pPr>
        <w:ind w:firstLine="420"/>
      </w:pPr>
      <w:r w:rsidRPr="0098528C">
        <w:t xml:space="preserve">The entertainment system determines the style of the windshield defogging icon by </w:t>
      </w:r>
      <w:r w:rsidRPr="0098528C">
        <w:rPr>
          <w:b/>
          <w:i/>
        </w:rPr>
        <w:t>Defrost_Label_GlobalB</w:t>
      </w:r>
      <w:r w:rsidRPr="0098528C">
        <w:t>. Correspondence is as follows:</w:t>
      </w:r>
    </w:p>
    <w:p w14:paraId="653F57ED" w14:textId="41863A53" w:rsidR="00346448" w:rsidRPr="0098528C" w:rsidRDefault="00346448" w:rsidP="000119FF">
      <w:pPr>
        <w:pStyle w:val="ListParagraph"/>
        <w:numPr>
          <w:ilvl w:val="0"/>
          <w:numId w:val="80"/>
        </w:numPr>
        <w:ind w:firstLineChars="0"/>
      </w:pPr>
      <w:r w:rsidRPr="0098528C">
        <w:t>0  "CeINFO_Defrost_Label_GlobalB_ISO_Only";</w:t>
      </w:r>
      <w:r w:rsidRPr="0098528C">
        <w:tab/>
      </w:r>
    </w:p>
    <w:p w14:paraId="7A3A575E" w14:textId="46FF9F4D" w:rsidR="00346448" w:rsidRPr="0098528C" w:rsidRDefault="00346448" w:rsidP="000119FF">
      <w:pPr>
        <w:pStyle w:val="ListParagraph"/>
        <w:numPr>
          <w:ilvl w:val="0"/>
          <w:numId w:val="80"/>
        </w:numPr>
        <w:ind w:firstLineChars="0"/>
      </w:pPr>
      <w:r w:rsidRPr="0098528C">
        <w:t>1  "CeINFO_Defrost_Label_GlobalB_Front_Plus_ISO";</w:t>
      </w:r>
      <w:r w:rsidRPr="0098528C">
        <w:tab/>
      </w:r>
    </w:p>
    <w:p w14:paraId="0E1D92E6" w14:textId="42B0F240" w:rsidR="00346448" w:rsidRPr="0098528C" w:rsidRDefault="00346448" w:rsidP="000119FF">
      <w:pPr>
        <w:pStyle w:val="ListParagraph"/>
        <w:numPr>
          <w:ilvl w:val="0"/>
          <w:numId w:val="80"/>
        </w:numPr>
        <w:ind w:firstLineChars="0"/>
      </w:pPr>
      <w:r w:rsidRPr="0098528C">
        <w:t>2  "CeINFO_Defrost_Label_GlobalB_Max_Plus_ISO"</w:t>
      </w:r>
    </w:p>
    <w:p w14:paraId="2AB38651" w14:textId="4CC4CA68" w:rsidR="00456F1E" w:rsidRPr="0098528C" w:rsidRDefault="00456F1E" w:rsidP="00456F1E">
      <w:pPr>
        <w:ind w:firstLine="420"/>
      </w:pPr>
      <w:r w:rsidRPr="0098528C">
        <w:rPr>
          <w:rFonts w:hint="eastAsia"/>
        </w:rPr>
        <w:t>娱乐系统通过标定</w:t>
      </w:r>
      <w:r w:rsidRPr="0098528C">
        <w:rPr>
          <w:b/>
          <w:i/>
        </w:rPr>
        <w:t>P_FRONT_DEFROST_ENABLED</w:t>
      </w:r>
      <w:r w:rsidRPr="0098528C">
        <w:rPr>
          <w:rFonts w:hint="eastAsia"/>
        </w:rPr>
        <w:t>确定是否支持前挡风玻璃除霜的控制。</w:t>
      </w:r>
    </w:p>
    <w:p w14:paraId="3495CEC6" w14:textId="5C156C34" w:rsidR="00D701C2" w:rsidRPr="0098528C" w:rsidRDefault="00D701C2" w:rsidP="00456F1E">
      <w:pPr>
        <w:ind w:firstLine="420"/>
      </w:pPr>
      <w:r w:rsidRPr="0098528C">
        <w:t>The entertainment system determines whether the front windshield defrosting control is supported by calibrat</w:t>
      </w:r>
      <w:r w:rsidRPr="0098528C">
        <w:rPr>
          <w:rFonts w:hint="eastAsia"/>
        </w:rPr>
        <w:t>ion</w:t>
      </w:r>
      <w:r w:rsidRPr="0098528C">
        <w:t xml:space="preserve"> </w:t>
      </w:r>
      <w:r w:rsidRPr="0098528C">
        <w:rPr>
          <w:b/>
          <w:i/>
        </w:rPr>
        <w:t>P_FRONT_DEFROST_ENABLED</w:t>
      </w:r>
      <w:r w:rsidRPr="0098528C">
        <w:t>.</w:t>
      </w:r>
    </w:p>
    <w:p w14:paraId="3C9C54B7" w14:textId="05871815" w:rsidR="00456F1E" w:rsidRPr="00D9786C" w:rsidRDefault="00A87892" w:rsidP="00A87892">
      <w:pPr>
        <w:ind w:left="420"/>
      </w:pPr>
      <w:commentRangeStart w:id="149"/>
      <w:commentRangeStart w:id="150"/>
      <w:r w:rsidRPr="0098528C">
        <w:rPr>
          <w:rFonts w:hint="eastAsia"/>
        </w:rPr>
        <w:t>娱乐系统通过标定</w:t>
      </w:r>
      <w:r w:rsidRPr="0098528C">
        <w:rPr>
          <w:b/>
          <w:i/>
        </w:rPr>
        <w:t>P_REAR_DEFOG_ENABLED</w:t>
      </w:r>
      <w:r w:rsidRPr="0098528C">
        <w:rPr>
          <w:rFonts w:hint="eastAsia"/>
        </w:rPr>
        <w:t>确定是否支持后挡风玻璃除雾的控制。</w:t>
      </w:r>
      <w:commentRangeEnd w:id="149"/>
      <w:r w:rsidRPr="00D9786C">
        <w:rPr>
          <w:rStyle w:val="CommentReference"/>
        </w:rPr>
        <w:commentReference w:id="149"/>
      </w:r>
      <w:commentRangeEnd w:id="150"/>
    </w:p>
    <w:p w14:paraId="194A46B6" w14:textId="52B50D87" w:rsidR="00A87892" w:rsidRPr="0098528C" w:rsidRDefault="0024110B" w:rsidP="00D701C2">
      <w:pPr>
        <w:ind w:firstLine="420"/>
      </w:pPr>
      <w:r w:rsidRPr="00D9786C">
        <w:rPr>
          <w:rStyle w:val="CommentReference"/>
        </w:rPr>
        <w:commentReference w:id="150"/>
      </w:r>
      <w:r w:rsidR="00D701C2" w:rsidRPr="00D9786C">
        <w:t xml:space="preserve">The entertainment system determines whether the rear windshield defogging control is supported by calibrating </w:t>
      </w:r>
      <w:r w:rsidR="00D701C2" w:rsidRPr="0098528C">
        <w:rPr>
          <w:b/>
          <w:i/>
        </w:rPr>
        <w:t>P_REAR_DEFOG_ENABLED</w:t>
      </w:r>
      <w:r w:rsidR="00D701C2" w:rsidRPr="0098528C">
        <w:t>.</w:t>
      </w:r>
    </w:p>
    <w:p w14:paraId="70CA6D8D" w14:textId="28267E74" w:rsidR="00B7276C" w:rsidRPr="0098528C" w:rsidRDefault="00B7276C" w:rsidP="00B7276C">
      <w:pPr>
        <w:pStyle w:val="Heading4"/>
      </w:pPr>
      <w:bookmarkStart w:id="151" w:name="_CLEA的前挡除雾控制"/>
      <w:bookmarkEnd w:id="151"/>
      <w:r w:rsidRPr="0098528C">
        <w:rPr>
          <w:rFonts w:hint="eastAsia"/>
        </w:rPr>
        <w:t>CLEA</w:t>
      </w:r>
      <w:r w:rsidRPr="0098528C">
        <w:rPr>
          <w:rFonts w:hint="eastAsia"/>
        </w:rPr>
        <w:t>的</w:t>
      </w:r>
      <w:r w:rsidR="0042536C" w:rsidRPr="0098528C">
        <w:rPr>
          <w:rFonts w:hint="eastAsia"/>
        </w:rPr>
        <w:t>前挡</w:t>
      </w:r>
      <w:r w:rsidRPr="0098528C">
        <w:rPr>
          <w:rFonts w:hint="eastAsia"/>
        </w:rPr>
        <w:t>除雾控制</w:t>
      </w:r>
    </w:p>
    <w:p w14:paraId="669A860F" w14:textId="77777777" w:rsidR="00B7276C" w:rsidRPr="0098528C" w:rsidRDefault="00B7276C" w:rsidP="00B7276C">
      <w:pPr>
        <w:rPr>
          <w:b/>
          <w:u w:val="single"/>
        </w:rPr>
      </w:pPr>
      <w:r w:rsidRPr="0098528C">
        <w:rPr>
          <w:rFonts w:hint="eastAsia"/>
          <w:b/>
          <w:u w:val="single"/>
        </w:rPr>
        <w:t>信号发送</w:t>
      </w:r>
    </w:p>
    <w:p w14:paraId="7C906EE0" w14:textId="2FDC7DFC" w:rsidR="00B7276C" w:rsidRPr="0098528C" w:rsidRDefault="00B7276C" w:rsidP="00B7276C">
      <w:r w:rsidRPr="0098528C">
        <w:tab/>
      </w:r>
      <w:r w:rsidRPr="0098528C">
        <w:rPr>
          <w:rFonts w:hint="eastAsia"/>
        </w:rPr>
        <w:t>娱乐系统通过信号</w:t>
      </w:r>
      <w:r w:rsidR="00300DFE" w:rsidRPr="0098528C">
        <w:rPr>
          <w:b/>
          <w:i/>
        </w:rPr>
        <w:t>Request Max Defrost Setting Change Info</w:t>
      </w:r>
      <w:r w:rsidRPr="0098528C">
        <w:rPr>
          <w:rFonts w:hint="eastAsia"/>
        </w:rPr>
        <w:t>请求</w:t>
      </w:r>
      <w:r w:rsidRPr="0098528C">
        <w:rPr>
          <w:rFonts w:hint="eastAsia"/>
        </w:rPr>
        <w:t>ECC</w:t>
      </w:r>
      <w:r w:rsidRPr="0098528C">
        <w:rPr>
          <w:rFonts w:hint="eastAsia"/>
        </w:rPr>
        <w:t>控制前挡风玻璃的除雾模式开启和关闭。</w:t>
      </w:r>
      <w:r w:rsidR="00703272" w:rsidRPr="0098528C">
        <w:rPr>
          <w:rFonts w:hint="eastAsia"/>
        </w:rPr>
        <w:t>CLEA</w:t>
      </w:r>
      <w:r w:rsidR="00703272" w:rsidRPr="0098528C">
        <w:rPr>
          <w:rFonts w:hint="eastAsia"/>
        </w:rPr>
        <w:t>架构中，采用该信号进行循环的调节，默认信号发送</w:t>
      </w:r>
      <w:r w:rsidR="00703272" w:rsidRPr="0098528C">
        <w:rPr>
          <w:rFonts w:hint="eastAsia"/>
        </w:rPr>
        <w:t xml:space="preserve"> $</w:t>
      </w:r>
      <w:r w:rsidR="00703272" w:rsidRPr="0098528C">
        <w:t>0 = FALSE</w:t>
      </w:r>
      <w:r w:rsidR="00703272" w:rsidRPr="0098528C">
        <w:rPr>
          <w:rFonts w:hint="eastAsia"/>
        </w:rPr>
        <w:t>，当娱乐系统请求</w:t>
      </w:r>
      <w:r w:rsidR="00703272" w:rsidRPr="0098528C">
        <w:rPr>
          <w:rFonts w:hint="eastAsia"/>
        </w:rPr>
        <w:t>ECC</w:t>
      </w:r>
      <w:r w:rsidR="00703272" w:rsidRPr="0098528C">
        <w:rPr>
          <w:rFonts w:hint="eastAsia"/>
        </w:rPr>
        <w:t>切换除雾模式的状态时，会发送值</w:t>
      </w:r>
      <w:r w:rsidR="00703272" w:rsidRPr="0098528C">
        <w:rPr>
          <w:rFonts w:hint="eastAsia"/>
        </w:rPr>
        <w:t xml:space="preserve"> $1=TRUE</w:t>
      </w:r>
      <w:r w:rsidR="00703272" w:rsidRPr="00D9786C">
        <w:rPr>
          <w:rFonts w:hint="eastAsia"/>
          <w:strike/>
          <w:rPrChange w:id="152" w:author="ZHANG Ping (XC-CI1/EST2-CN)" w:date="2021-01-13T14:19:00Z">
            <w:rPr>
              <w:rFonts w:hint="eastAsia"/>
            </w:rPr>
          </w:rPrChange>
        </w:rPr>
        <w:t>一段时间</w:t>
      </w:r>
      <w:r w:rsidR="00E45E73" w:rsidRPr="0098528C">
        <w:rPr>
          <w:rFonts w:hint="eastAsia"/>
          <w:color w:val="FF0000"/>
          <w:rPrChange w:id="153" w:author="ZHANG Ping (XC-CI1/EST2-CN)" w:date="2021-01-13T14:35:00Z">
            <w:rPr>
              <w:rFonts w:hint="eastAsia"/>
            </w:rPr>
          </w:rPrChange>
        </w:rPr>
        <w:t>并保持标定</w:t>
      </w:r>
      <w:r w:rsidR="00E45E73" w:rsidRPr="0098528C">
        <w:rPr>
          <w:color w:val="FF0000"/>
          <w:rPrChange w:id="154" w:author="ZHANG Ping (XC-CI1/EST2-CN)" w:date="2021-01-13T14:35:00Z">
            <w:rPr/>
          </w:rPrChange>
        </w:rPr>
        <w:t>MIN_UPDATE_TIME</w:t>
      </w:r>
      <w:r w:rsidR="00E45E73" w:rsidRPr="0098528C">
        <w:rPr>
          <w:rFonts w:hint="eastAsia"/>
          <w:color w:val="FF0000"/>
          <w:rPrChange w:id="155" w:author="ZHANG Ping (XC-CI1/EST2-CN)" w:date="2021-01-13T14:35:00Z">
            <w:rPr>
              <w:rFonts w:hint="eastAsia"/>
            </w:rPr>
          </w:rPrChange>
        </w:rPr>
        <w:t>所定义的时长</w:t>
      </w:r>
      <w:r w:rsidR="00703272" w:rsidRPr="0098528C">
        <w:rPr>
          <w:rFonts w:hint="eastAsia"/>
        </w:rPr>
        <w:t>，然后再发送信号值</w:t>
      </w:r>
      <w:r w:rsidR="00703272" w:rsidRPr="0098528C">
        <w:rPr>
          <w:rFonts w:hint="eastAsia"/>
        </w:rPr>
        <w:t xml:space="preserve"> $0 = FALSE</w:t>
      </w:r>
      <w:r w:rsidR="00703272" w:rsidRPr="0098528C">
        <w:rPr>
          <w:rFonts w:hint="eastAsia"/>
        </w:rPr>
        <w:t>。</w:t>
      </w:r>
    </w:p>
    <w:p w14:paraId="43608AB4" w14:textId="77777777" w:rsidR="00703272" w:rsidRPr="0098528C" w:rsidRDefault="00703272" w:rsidP="00B7276C">
      <w:pPr>
        <w:rPr>
          <w:b/>
          <w:u w:val="single"/>
        </w:rPr>
      </w:pPr>
    </w:p>
    <w:p w14:paraId="25263BFE" w14:textId="53197278" w:rsidR="00703272" w:rsidRPr="0098528C" w:rsidRDefault="00B7276C" w:rsidP="00B7276C">
      <w:pPr>
        <w:rPr>
          <w:b/>
          <w:u w:val="single"/>
        </w:rPr>
      </w:pPr>
      <w:r w:rsidRPr="0098528C">
        <w:rPr>
          <w:rFonts w:hint="eastAsia"/>
          <w:b/>
          <w:u w:val="single"/>
        </w:rPr>
        <w:t>信号接收</w:t>
      </w:r>
    </w:p>
    <w:p w14:paraId="73689159" w14:textId="5F22454B" w:rsidR="00B7276C" w:rsidRPr="00D9786C" w:rsidRDefault="00B7276C" w:rsidP="00B7276C">
      <w:r w:rsidRPr="0098528C">
        <w:tab/>
      </w:r>
      <w:commentRangeStart w:id="156"/>
      <w:commentRangeStart w:id="157"/>
      <w:commentRangeStart w:id="158"/>
      <w:commentRangeStart w:id="159"/>
      <w:r w:rsidR="00703272" w:rsidRPr="0098528C">
        <w:rPr>
          <w:rFonts w:hint="eastAsia"/>
        </w:rPr>
        <w:t>娱乐系统通过信号</w:t>
      </w:r>
      <w:r w:rsidR="00703272" w:rsidRPr="0098528C">
        <w:rPr>
          <w:b/>
          <w:i/>
        </w:rPr>
        <w:t>Indication Air Distribution Front Left</w:t>
      </w:r>
      <w:r w:rsidR="00703272" w:rsidRPr="0098528C">
        <w:rPr>
          <w:rFonts w:hint="eastAsia"/>
        </w:rPr>
        <w:t>或者信号</w:t>
      </w:r>
      <w:r w:rsidR="00703272" w:rsidRPr="0098528C">
        <w:rPr>
          <w:b/>
          <w:i/>
        </w:rPr>
        <w:t>Indication Air Distribution Front Right</w:t>
      </w:r>
      <w:r w:rsidR="00703272" w:rsidRPr="0098528C">
        <w:rPr>
          <w:rFonts w:hint="eastAsia"/>
        </w:rPr>
        <w:t>获取前挡风玻璃除雾模式的工作状态</w:t>
      </w:r>
      <w:r w:rsidR="00FC4C46" w:rsidRPr="0098528C">
        <w:rPr>
          <w:rFonts w:hint="eastAsia"/>
        </w:rPr>
        <w:t>。</w:t>
      </w:r>
      <w:commentRangeEnd w:id="156"/>
      <w:r w:rsidR="00FC4C46" w:rsidRPr="00D9786C">
        <w:rPr>
          <w:rStyle w:val="CommentReference"/>
        </w:rPr>
        <w:commentReference w:id="156"/>
      </w:r>
      <w:commentRangeEnd w:id="157"/>
      <w:r w:rsidR="0094221E" w:rsidRPr="00D9786C">
        <w:rPr>
          <w:rStyle w:val="CommentReference"/>
        </w:rPr>
        <w:commentReference w:id="157"/>
      </w:r>
      <w:commentRangeEnd w:id="158"/>
      <w:r w:rsidR="00C77021" w:rsidRPr="00D9786C">
        <w:rPr>
          <w:rStyle w:val="CommentReference"/>
        </w:rPr>
        <w:commentReference w:id="158"/>
      </w:r>
      <w:commentRangeEnd w:id="159"/>
      <w:r w:rsidR="0041564C" w:rsidRPr="00D9786C">
        <w:rPr>
          <w:rStyle w:val="CommentReference"/>
        </w:rPr>
        <w:commentReference w:id="159"/>
      </w:r>
    </w:p>
    <w:p w14:paraId="40C93C77" w14:textId="30C8B1F6" w:rsidR="00FC4C46" w:rsidRPr="0098528C" w:rsidRDefault="00FC4C46" w:rsidP="00B7276C">
      <w:r w:rsidRPr="0098528C">
        <w:lastRenderedPageBreak/>
        <w:tab/>
      </w:r>
      <w:r w:rsidRPr="0098528C">
        <w:rPr>
          <w:rFonts w:hint="eastAsia"/>
        </w:rPr>
        <w:t>仅当信号</w:t>
      </w:r>
      <w:bookmarkStart w:id="160" w:name="OLE_LINK26"/>
      <w:bookmarkStart w:id="161" w:name="OLE_LINK27"/>
      <w:r w:rsidRPr="0098528C">
        <w:rPr>
          <w:b/>
          <w:i/>
        </w:rPr>
        <w:t>Indication Air Distribution Front Left</w:t>
      </w:r>
      <w:bookmarkEnd w:id="160"/>
      <w:bookmarkEnd w:id="161"/>
      <w:r w:rsidRPr="0098528C">
        <w:rPr>
          <w:rFonts w:hint="eastAsia"/>
        </w:rPr>
        <w:t>或者信号</w:t>
      </w:r>
      <w:r w:rsidRPr="0098528C">
        <w:rPr>
          <w:b/>
          <w:i/>
        </w:rPr>
        <w:t>Indication Air Distribution Front Right</w:t>
      </w:r>
      <w:r w:rsidRPr="0098528C">
        <w:rPr>
          <w:rFonts w:hint="eastAsia"/>
        </w:rPr>
        <w:t>收到枚举值</w:t>
      </w:r>
      <w:r w:rsidRPr="0098528C">
        <w:rPr>
          <w:rFonts w:hint="eastAsia"/>
        </w:rPr>
        <w:t>$</w:t>
      </w:r>
      <w:r w:rsidRPr="0098528C">
        <w:t>9 = Max Defrost</w:t>
      </w:r>
      <w:r w:rsidR="0041564C" w:rsidRPr="0098528C">
        <w:rPr>
          <w:rFonts w:hint="eastAsia"/>
        </w:rPr>
        <w:t>，</w:t>
      </w:r>
      <w:r w:rsidRPr="0098528C">
        <w:rPr>
          <w:rFonts w:hint="eastAsia"/>
        </w:rPr>
        <w:t>表示前挡风玻璃的除雾模式开启，其他枚举值均表示除雾模式处于关闭的状态。</w:t>
      </w:r>
    </w:p>
    <w:p w14:paraId="1635D64A" w14:textId="211C849D" w:rsidR="0041564C" w:rsidRPr="00D9786C" w:rsidRDefault="0041564C" w:rsidP="00B7276C">
      <w:pPr>
        <w:rPr>
          <w:rPrChange w:id="162" w:author="ZHANG Ping (XC-CI1/EST2-CN)" w:date="2021-01-13T14:19:00Z">
            <w:rPr>
              <w:color w:val="FF0000"/>
            </w:rPr>
          </w:rPrChange>
        </w:rPr>
      </w:pPr>
      <w:r w:rsidRPr="00D9786C">
        <w:rPr>
          <w:rPrChange w:id="163" w:author="ZHANG Ping (XC-CI1/EST2-CN)" w:date="2021-01-13T14:19:00Z">
            <w:rPr>
              <w:color w:val="FF0000"/>
            </w:rPr>
          </w:rPrChange>
        </w:rPr>
        <w:tab/>
      </w:r>
      <w:r w:rsidR="000E44D4" w:rsidRPr="00D9786C">
        <w:rPr>
          <w:rFonts w:hint="eastAsia"/>
          <w:rPrChange w:id="164" w:author="ZHANG Ping (XC-CI1/EST2-CN)" w:date="2021-01-13T14:19:00Z">
            <w:rPr>
              <w:rFonts w:hint="eastAsia"/>
              <w:color w:val="FF0000"/>
            </w:rPr>
          </w:rPrChange>
        </w:rPr>
        <w:t>当前，</w:t>
      </w:r>
      <w:r w:rsidRPr="00D9786C">
        <w:rPr>
          <w:rFonts w:hint="eastAsia"/>
          <w:rPrChange w:id="165" w:author="ZHANG Ping (XC-CI1/EST2-CN)" w:date="2021-01-13T14:19:00Z">
            <w:rPr>
              <w:rFonts w:hint="eastAsia"/>
              <w:color w:val="FF0000"/>
            </w:rPr>
          </w:rPrChange>
        </w:rPr>
        <w:t>对</w:t>
      </w:r>
      <w:r w:rsidRPr="00D9786C">
        <w:rPr>
          <w:b/>
          <w:i/>
          <w:rPrChange w:id="166" w:author="ZHANG Ping (XC-CI1/EST2-CN)" w:date="2021-01-13T14:19:00Z">
            <w:rPr>
              <w:b/>
              <w:i/>
              <w:color w:val="FF0000"/>
            </w:rPr>
          </w:rPrChange>
        </w:rPr>
        <w:t>Indication Air Distribution Front Right</w:t>
      </w:r>
      <w:r w:rsidRPr="00D9786C">
        <w:rPr>
          <w:rFonts w:hint="eastAsia"/>
          <w:rPrChange w:id="167" w:author="ZHANG Ping (XC-CI1/EST2-CN)" w:date="2021-01-13T14:19:00Z">
            <w:rPr>
              <w:rFonts w:hint="eastAsia"/>
              <w:color w:val="FF0000"/>
            </w:rPr>
          </w:rPrChange>
        </w:rPr>
        <w:t>作</w:t>
      </w:r>
      <w:r w:rsidRPr="00D9786C">
        <w:rPr>
          <w:rPrChange w:id="168" w:author="ZHANG Ping (XC-CI1/EST2-CN)" w:date="2021-01-13T14:19:00Z">
            <w:rPr>
              <w:color w:val="FF0000"/>
            </w:rPr>
          </w:rPrChange>
        </w:rPr>
        <w:t>reserve</w:t>
      </w:r>
      <w:r w:rsidRPr="00D9786C">
        <w:rPr>
          <w:rFonts w:hint="eastAsia"/>
          <w:rPrChange w:id="169" w:author="ZHANG Ping (XC-CI1/EST2-CN)" w:date="2021-01-13T14:19:00Z">
            <w:rPr>
              <w:rFonts w:hint="eastAsia"/>
              <w:color w:val="FF0000"/>
            </w:rPr>
          </w:rPrChange>
        </w:rPr>
        <w:t>处理，在</w:t>
      </w:r>
      <w:r w:rsidRPr="00D9786C">
        <w:rPr>
          <w:rPrChange w:id="170" w:author="ZHANG Ping (XC-CI1/EST2-CN)" w:date="2021-01-13T14:19:00Z">
            <w:rPr>
              <w:color w:val="FF0000"/>
            </w:rPr>
          </w:rPrChange>
        </w:rPr>
        <w:t>CLEA</w:t>
      </w:r>
      <w:r w:rsidRPr="00D9786C">
        <w:rPr>
          <w:rFonts w:hint="eastAsia"/>
          <w:rPrChange w:id="171" w:author="ZHANG Ping (XC-CI1/EST2-CN)" w:date="2021-01-13T14:19:00Z">
            <w:rPr>
              <w:rFonts w:hint="eastAsia"/>
              <w:color w:val="FF0000"/>
            </w:rPr>
          </w:rPrChange>
        </w:rPr>
        <w:t>车型上不适用。</w:t>
      </w:r>
    </w:p>
    <w:p w14:paraId="0D9CF9F2" w14:textId="77777777" w:rsidR="00B7276C" w:rsidRPr="00D9786C" w:rsidRDefault="00B7276C" w:rsidP="00B7276C"/>
    <w:p w14:paraId="5A2D8112" w14:textId="77777777" w:rsidR="00B7276C" w:rsidRPr="00D9786C" w:rsidRDefault="00B7276C" w:rsidP="00B7276C">
      <w:r w:rsidRPr="00D9786C">
        <w:t>Update Time: 10ms</w:t>
      </w:r>
    </w:p>
    <w:p w14:paraId="1EBD664F" w14:textId="77777777" w:rsidR="00B7276C" w:rsidRPr="0098528C" w:rsidRDefault="00B7276C" w:rsidP="00B7276C">
      <w:r w:rsidRPr="0098528C">
        <w:t>Periodic Interval: 50</w:t>
      </w:r>
      <w:r w:rsidRPr="0098528C">
        <w:rPr>
          <w:rFonts w:hint="eastAsia"/>
        </w:rPr>
        <w:t>0</w:t>
      </w:r>
      <w:r w:rsidRPr="0098528C">
        <w:t>ms</w:t>
      </w:r>
    </w:p>
    <w:p w14:paraId="630AA536" w14:textId="77777777" w:rsidR="00B7276C" w:rsidRPr="0098528C" w:rsidRDefault="00B7276C" w:rsidP="00B7276C"/>
    <w:p w14:paraId="2A70F185" w14:textId="77777777" w:rsidR="00B7276C" w:rsidRPr="0098528C" w:rsidRDefault="00B7276C" w:rsidP="00B7276C">
      <w:r w:rsidRPr="0098528C">
        <w:rPr>
          <w:rFonts w:hint="eastAsia"/>
          <w:b/>
          <w:u w:val="single"/>
        </w:rPr>
        <w:t>功能安全要求：</w:t>
      </w:r>
      <w:r w:rsidRPr="0098528C">
        <w:rPr>
          <w:rFonts w:hint="eastAsia"/>
        </w:rPr>
        <w:t>QM</w:t>
      </w:r>
    </w:p>
    <w:p w14:paraId="49EE3A2E" w14:textId="77777777" w:rsidR="00B7276C" w:rsidRPr="0098528C" w:rsidRDefault="00B7276C" w:rsidP="00B7276C">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4239C38A" w14:textId="45CD85C7" w:rsidR="00B7276C" w:rsidRPr="0098528C" w:rsidRDefault="00B7276C" w:rsidP="00B7276C">
      <w:pPr>
        <w:pStyle w:val="Heading4"/>
      </w:pPr>
      <w:bookmarkStart w:id="172" w:name="_GB的前挡除雾控制"/>
      <w:bookmarkEnd w:id="172"/>
      <w:r w:rsidRPr="0098528C">
        <w:rPr>
          <w:rFonts w:hint="eastAsia"/>
        </w:rPr>
        <w:t>GB</w:t>
      </w:r>
      <w:r w:rsidRPr="0098528C">
        <w:rPr>
          <w:rFonts w:hint="eastAsia"/>
        </w:rPr>
        <w:t>的</w:t>
      </w:r>
      <w:r w:rsidR="0042536C" w:rsidRPr="0098528C">
        <w:rPr>
          <w:rFonts w:hint="eastAsia"/>
        </w:rPr>
        <w:t>前挡</w:t>
      </w:r>
      <w:r w:rsidRPr="0098528C">
        <w:rPr>
          <w:rFonts w:hint="eastAsia"/>
        </w:rPr>
        <w:t>除雾控制</w:t>
      </w:r>
    </w:p>
    <w:p w14:paraId="7E761ABB" w14:textId="77777777" w:rsidR="00A90296" w:rsidRPr="0098528C" w:rsidRDefault="00A90296" w:rsidP="00A90296">
      <w:pPr>
        <w:rPr>
          <w:b/>
          <w:u w:val="single"/>
        </w:rPr>
      </w:pPr>
      <w:r w:rsidRPr="0098528C">
        <w:rPr>
          <w:rFonts w:hint="eastAsia"/>
          <w:b/>
          <w:u w:val="single"/>
        </w:rPr>
        <w:t>信号发送</w:t>
      </w:r>
    </w:p>
    <w:p w14:paraId="2092387E" w14:textId="06A87722" w:rsidR="009E69D8" w:rsidRPr="0098528C" w:rsidRDefault="00A90296" w:rsidP="00995AD6">
      <w:r w:rsidRPr="0098528C">
        <w:tab/>
      </w:r>
      <w:r w:rsidR="009E69D8" w:rsidRPr="0098528C">
        <w:rPr>
          <w:rFonts w:hint="eastAsia"/>
        </w:rPr>
        <w:t>娱乐系统可以通过两种信号请求控制挡风玻璃除雾模式的开启和关闭。</w:t>
      </w:r>
    </w:p>
    <w:p w14:paraId="3DBCCD37" w14:textId="6535F880" w:rsidR="009E69D8" w:rsidRPr="00D9786C" w:rsidRDefault="009E69D8" w:rsidP="009E69D8">
      <w:pPr>
        <w:ind w:firstLine="420"/>
      </w:pPr>
      <w:r w:rsidRPr="0098528C">
        <w:rPr>
          <w:rFonts w:hint="eastAsia"/>
        </w:rPr>
        <w:t>方式一，通过信号</w:t>
      </w:r>
      <w:r w:rsidRPr="0098528C">
        <w:rPr>
          <w:b/>
          <w:i/>
        </w:rPr>
        <w:t>INFO Request MAX Defrost Change</w:t>
      </w:r>
      <w:r w:rsidRPr="0098528C">
        <w:rPr>
          <w:rFonts w:hint="eastAsia"/>
        </w:rPr>
        <w:t>请求空调系统切换除雾模式的工作状态，默认信号发送</w:t>
      </w:r>
      <w:r w:rsidRPr="0098528C">
        <w:rPr>
          <w:rFonts w:hint="eastAsia"/>
        </w:rPr>
        <w:t xml:space="preserve"> $0 = FALSE</w:t>
      </w:r>
      <w:r w:rsidRPr="0098528C">
        <w:rPr>
          <w:rFonts w:hint="eastAsia"/>
        </w:rPr>
        <w:t>，当娱乐系统请求</w:t>
      </w:r>
      <w:r w:rsidRPr="0098528C">
        <w:rPr>
          <w:rFonts w:hint="eastAsia"/>
        </w:rPr>
        <w:t>ECC</w:t>
      </w:r>
      <w:r w:rsidRPr="0098528C">
        <w:rPr>
          <w:rFonts w:hint="eastAsia"/>
        </w:rPr>
        <w:t>切换除雾模式的状态时，会发送值</w:t>
      </w:r>
      <w:r w:rsidRPr="0098528C">
        <w:rPr>
          <w:rFonts w:hint="eastAsia"/>
        </w:rPr>
        <w:t xml:space="preserve"> $1=TRUE</w:t>
      </w:r>
      <w:r w:rsidRPr="00BE5023">
        <w:rPr>
          <w:rFonts w:hint="eastAsia"/>
          <w:strike/>
        </w:rPr>
        <w:t>一段时间</w:t>
      </w:r>
      <w:r w:rsidR="00E45E73" w:rsidRPr="00BE5023">
        <w:rPr>
          <w:rFonts w:hint="eastAsia"/>
          <w:color w:val="FF0000"/>
        </w:rPr>
        <w:t>并保持标定</w:t>
      </w:r>
      <w:r w:rsidR="00E45E73" w:rsidRPr="00BE5023">
        <w:rPr>
          <w:color w:val="FF0000"/>
        </w:rPr>
        <w:t>MIN_UPDATE_TIME</w:t>
      </w:r>
      <w:r w:rsidR="00E45E73" w:rsidRPr="00BE5023">
        <w:rPr>
          <w:rFonts w:hint="eastAsia"/>
          <w:color w:val="FF0000"/>
        </w:rPr>
        <w:t>所定义的时长</w:t>
      </w:r>
      <w:r w:rsidRPr="00D9786C">
        <w:rPr>
          <w:rFonts w:hint="eastAsia"/>
        </w:rPr>
        <w:t>，然后再发送信号值</w:t>
      </w:r>
      <w:r w:rsidRPr="00D9786C">
        <w:rPr>
          <w:rFonts w:hint="eastAsia"/>
        </w:rPr>
        <w:t xml:space="preserve"> $0 = FALSE</w:t>
      </w:r>
      <w:r w:rsidRPr="00D9786C">
        <w:rPr>
          <w:rFonts w:hint="eastAsia"/>
        </w:rPr>
        <w:t>。</w:t>
      </w:r>
    </w:p>
    <w:p w14:paraId="22C375BB" w14:textId="4C67EA68" w:rsidR="009E69D8" w:rsidRPr="0098528C" w:rsidRDefault="009E69D8" w:rsidP="009E69D8">
      <w:pPr>
        <w:ind w:firstLine="420"/>
      </w:pPr>
      <w:r w:rsidRPr="0098528C">
        <w:rPr>
          <w:rFonts w:hint="eastAsia"/>
        </w:rPr>
        <w:t>方式二，通过信号</w:t>
      </w:r>
      <w:r w:rsidRPr="0098528C">
        <w:rPr>
          <w:b/>
          <w:i/>
        </w:rPr>
        <w:t>INFO Request MAX Defrost Setting</w:t>
      </w:r>
      <w:r w:rsidRPr="0098528C">
        <w:rPr>
          <w:rFonts w:hint="eastAsia"/>
        </w:rPr>
        <w:t>请求开启和关闭前挡除雾模式</w:t>
      </w:r>
      <w:r w:rsidR="00995AD6" w:rsidRPr="0098528C">
        <w:rPr>
          <w:rFonts w:hint="eastAsia"/>
        </w:rPr>
        <w:t>，信号枚举值对应的含义如下：</w:t>
      </w:r>
    </w:p>
    <w:p w14:paraId="741A58F1" w14:textId="77777777" w:rsidR="00995AD6" w:rsidRPr="0098528C" w:rsidRDefault="00995AD6" w:rsidP="000119FF">
      <w:pPr>
        <w:pStyle w:val="ListParagraph"/>
        <w:numPr>
          <w:ilvl w:val="0"/>
          <w:numId w:val="81"/>
        </w:numPr>
        <w:ind w:firstLineChars="0"/>
      </w:pPr>
      <w:r w:rsidRPr="0098528C">
        <w:rPr>
          <w:rFonts w:hint="eastAsia"/>
        </w:rPr>
        <w:t>当除雾控制没有请求的时候，信号值为</w:t>
      </w:r>
      <w:r w:rsidRPr="0098528C">
        <w:rPr>
          <w:rFonts w:hint="eastAsia"/>
        </w:rPr>
        <w:t xml:space="preserve"> $0</w:t>
      </w:r>
      <w:r w:rsidRPr="0098528C">
        <w:t xml:space="preserve"> </w:t>
      </w:r>
      <w:r w:rsidRPr="0098528C">
        <w:rPr>
          <w:rFonts w:hint="eastAsia"/>
        </w:rPr>
        <w:t xml:space="preserve">= </w:t>
      </w:r>
      <w:r w:rsidRPr="0098528C">
        <w:t>NoAction</w:t>
      </w:r>
      <w:r w:rsidRPr="0098528C">
        <w:rPr>
          <w:rFonts w:hint="eastAsia"/>
        </w:rPr>
        <w:t>；</w:t>
      </w:r>
    </w:p>
    <w:p w14:paraId="31D30785" w14:textId="77777777" w:rsidR="00995AD6" w:rsidRPr="0098528C" w:rsidRDefault="00995AD6" w:rsidP="000119FF">
      <w:pPr>
        <w:pStyle w:val="ListParagraph"/>
        <w:numPr>
          <w:ilvl w:val="0"/>
          <w:numId w:val="81"/>
        </w:numPr>
        <w:ind w:firstLineChars="0"/>
      </w:pPr>
      <w:r w:rsidRPr="0098528C">
        <w:rPr>
          <w:rFonts w:hint="eastAsia"/>
        </w:rPr>
        <w:t>当除雾控制关闭的时候，信号值为</w:t>
      </w:r>
      <w:r w:rsidRPr="0098528C">
        <w:rPr>
          <w:rFonts w:hint="eastAsia"/>
        </w:rPr>
        <w:t xml:space="preserve"> $1 = </w:t>
      </w:r>
      <w:r w:rsidRPr="0098528C">
        <w:t>MAXdefrostOFF</w:t>
      </w:r>
      <w:r w:rsidRPr="0098528C">
        <w:rPr>
          <w:rFonts w:hint="eastAsia"/>
        </w:rPr>
        <w:t>；</w:t>
      </w:r>
    </w:p>
    <w:p w14:paraId="07D43770" w14:textId="77777777" w:rsidR="00995AD6" w:rsidRPr="0098528C" w:rsidRDefault="00995AD6" w:rsidP="000119FF">
      <w:pPr>
        <w:pStyle w:val="ListParagraph"/>
        <w:numPr>
          <w:ilvl w:val="0"/>
          <w:numId w:val="81"/>
        </w:numPr>
        <w:ind w:firstLineChars="0"/>
      </w:pPr>
      <w:r w:rsidRPr="0098528C">
        <w:rPr>
          <w:rFonts w:hint="eastAsia"/>
        </w:rPr>
        <w:t>当除雾控制打开的时候，信号值为</w:t>
      </w:r>
      <w:r w:rsidRPr="0098528C">
        <w:rPr>
          <w:rFonts w:hint="eastAsia"/>
        </w:rPr>
        <w:t xml:space="preserve"> $2 = </w:t>
      </w:r>
      <w:r w:rsidRPr="0098528C">
        <w:t>MAXdefrostON</w:t>
      </w:r>
      <w:r w:rsidRPr="0098528C">
        <w:rPr>
          <w:rFonts w:hint="eastAsia"/>
        </w:rPr>
        <w:t>；</w:t>
      </w:r>
    </w:p>
    <w:p w14:paraId="07B5CF81" w14:textId="77777777" w:rsidR="009E69D8" w:rsidRPr="0098528C" w:rsidRDefault="009E69D8" w:rsidP="00A90296"/>
    <w:p w14:paraId="402AED9B" w14:textId="77777777" w:rsidR="00A90296" w:rsidRPr="0098528C" w:rsidRDefault="00A90296" w:rsidP="00A90296">
      <w:r w:rsidRPr="0098528C">
        <w:t>Update Time: 10ms</w:t>
      </w:r>
    </w:p>
    <w:p w14:paraId="49EA1A44" w14:textId="77777777" w:rsidR="00A90296" w:rsidRPr="0098528C" w:rsidRDefault="00A90296" w:rsidP="00A90296">
      <w:r w:rsidRPr="0098528C">
        <w:t xml:space="preserve">Periodic Interval: </w:t>
      </w:r>
      <w:r w:rsidRPr="0098528C">
        <w:rPr>
          <w:rFonts w:hint="eastAsia"/>
        </w:rPr>
        <w:t>10</w:t>
      </w:r>
      <w:r w:rsidRPr="0098528C">
        <w:t>0</w:t>
      </w:r>
      <w:r w:rsidRPr="0098528C">
        <w:rPr>
          <w:rFonts w:hint="eastAsia"/>
        </w:rPr>
        <w:t>0</w:t>
      </w:r>
      <w:r w:rsidRPr="0098528C">
        <w:t>ms</w:t>
      </w:r>
    </w:p>
    <w:p w14:paraId="34FE7D11" w14:textId="77777777" w:rsidR="00A90296" w:rsidRPr="0098528C" w:rsidRDefault="00A90296" w:rsidP="00A90296">
      <w:r w:rsidRPr="0098528C">
        <w:t xml:space="preserve">Alive Rolling Count (ARC) required: </w:t>
      </w:r>
      <w:r w:rsidRPr="0098528C">
        <w:rPr>
          <w:rFonts w:hint="eastAsia"/>
        </w:rPr>
        <w:t>Yes</w:t>
      </w:r>
    </w:p>
    <w:p w14:paraId="7065387F" w14:textId="596E1D42" w:rsidR="00A90296" w:rsidRPr="0098528C" w:rsidRDefault="00A90296" w:rsidP="00A90296">
      <w:r w:rsidRPr="0098528C">
        <w:t xml:space="preserve">Protection Value/Checksum (PV) required: </w:t>
      </w:r>
      <w:r w:rsidRPr="0098528C">
        <w:rPr>
          <w:rFonts w:hint="eastAsia"/>
        </w:rPr>
        <w:t>Yes</w:t>
      </w:r>
    </w:p>
    <w:p w14:paraId="51685412" w14:textId="77777777" w:rsidR="00D76C9C" w:rsidRPr="0098528C" w:rsidRDefault="00D76C9C" w:rsidP="00A90296">
      <w:pPr>
        <w:rPr>
          <w:b/>
          <w:u w:val="single"/>
        </w:rPr>
      </w:pPr>
    </w:p>
    <w:p w14:paraId="76354CC8" w14:textId="77777777" w:rsidR="00A90296" w:rsidRPr="0098528C" w:rsidRDefault="00A90296" w:rsidP="00A90296">
      <w:pPr>
        <w:rPr>
          <w:b/>
          <w:u w:val="single"/>
        </w:rPr>
      </w:pPr>
      <w:r w:rsidRPr="0098528C">
        <w:rPr>
          <w:rFonts w:hint="eastAsia"/>
          <w:b/>
          <w:u w:val="single"/>
        </w:rPr>
        <w:t>信号接收</w:t>
      </w:r>
    </w:p>
    <w:p w14:paraId="75CF7D2E" w14:textId="77777777" w:rsidR="00A90296" w:rsidRPr="00D9786C" w:rsidRDefault="00A90296" w:rsidP="00A90296">
      <w:r w:rsidRPr="0098528C">
        <w:tab/>
      </w:r>
      <w:commentRangeStart w:id="173"/>
      <w:commentRangeStart w:id="174"/>
      <w:r w:rsidRPr="0098528C">
        <w:rPr>
          <w:rFonts w:hint="eastAsia"/>
        </w:rPr>
        <w:t>娱乐系统通过信号</w:t>
      </w:r>
      <w:r w:rsidRPr="0098528C">
        <w:rPr>
          <w:b/>
          <w:i/>
        </w:rPr>
        <w:t>Indication Air Distribution Front Left</w:t>
      </w:r>
      <w:r w:rsidRPr="0098528C">
        <w:rPr>
          <w:rFonts w:hint="eastAsia"/>
        </w:rPr>
        <w:t>或者信号</w:t>
      </w:r>
      <w:r w:rsidRPr="0098528C">
        <w:rPr>
          <w:b/>
          <w:i/>
        </w:rPr>
        <w:t>Indication Air Distribution Front Right</w:t>
      </w:r>
      <w:r w:rsidRPr="0098528C">
        <w:rPr>
          <w:rFonts w:hint="eastAsia"/>
        </w:rPr>
        <w:t>获取前挡风玻璃除雾模式的工作状态。</w:t>
      </w:r>
      <w:commentRangeEnd w:id="173"/>
      <w:r w:rsidRPr="00D9786C">
        <w:rPr>
          <w:rStyle w:val="CommentReference"/>
        </w:rPr>
        <w:commentReference w:id="173"/>
      </w:r>
      <w:commentRangeEnd w:id="174"/>
      <w:r w:rsidR="00700C19" w:rsidRPr="00D9786C">
        <w:rPr>
          <w:rStyle w:val="CommentReference"/>
        </w:rPr>
        <w:commentReference w:id="174"/>
      </w:r>
    </w:p>
    <w:p w14:paraId="34023689" w14:textId="2B30E569" w:rsidR="00A90296" w:rsidRPr="0098528C" w:rsidRDefault="00A90296" w:rsidP="00A90296">
      <w:r w:rsidRPr="0098528C">
        <w:tab/>
      </w:r>
      <w:r w:rsidRPr="0098528C">
        <w:rPr>
          <w:rFonts w:hint="eastAsia"/>
        </w:rPr>
        <w:t>仅当信号</w:t>
      </w:r>
      <w:r w:rsidRPr="0098528C">
        <w:rPr>
          <w:b/>
          <w:i/>
        </w:rPr>
        <w:t>Indication Air Distribution Front Left</w:t>
      </w:r>
      <w:r w:rsidRPr="0098528C">
        <w:rPr>
          <w:rFonts w:hint="eastAsia"/>
        </w:rPr>
        <w:t>或者信号</w:t>
      </w:r>
      <w:r w:rsidRPr="0098528C">
        <w:rPr>
          <w:b/>
          <w:i/>
        </w:rPr>
        <w:t>Indication Air Distribution Front Right</w:t>
      </w:r>
      <w:r w:rsidRPr="0098528C">
        <w:rPr>
          <w:rFonts w:hint="eastAsia"/>
        </w:rPr>
        <w:t>收到枚举值</w:t>
      </w:r>
      <w:r w:rsidRPr="0098528C">
        <w:rPr>
          <w:rFonts w:hint="eastAsia"/>
        </w:rPr>
        <w:t>$</w:t>
      </w:r>
      <w:r w:rsidRPr="0098528C">
        <w:t xml:space="preserve">9 = Max Defrost, </w:t>
      </w:r>
      <w:r w:rsidRPr="0098528C">
        <w:rPr>
          <w:rFonts w:hint="eastAsia"/>
        </w:rPr>
        <w:t>表示前挡风玻璃的除雾模式开启，其他枚举值均表示除雾模式处于关闭的状态。</w:t>
      </w:r>
    </w:p>
    <w:p w14:paraId="5FBB8601" w14:textId="31B4190B" w:rsidR="00082815" w:rsidRPr="00D9786C" w:rsidRDefault="0041564C" w:rsidP="0043388F">
      <w:pPr>
        <w:ind w:firstLine="420"/>
      </w:pPr>
      <w:r w:rsidRPr="00BE5023">
        <w:rPr>
          <w:rFonts w:hint="eastAsia"/>
        </w:rPr>
        <w:t>对</w:t>
      </w:r>
      <w:r w:rsidRPr="00BE5023">
        <w:rPr>
          <w:b/>
          <w:i/>
        </w:rPr>
        <w:t>Indication Air Distribution Front Right</w:t>
      </w:r>
      <w:r w:rsidRPr="00BE5023">
        <w:rPr>
          <w:rFonts w:hint="eastAsia"/>
        </w:rPr>
        <w:t>作</w:t>
      </w:r>
      <w:r w:rsidRPr="00BE5023">
        <w:t>reserve</w:t>
      </w:r>
      <w:r w:rsidRPr="00BE5023">
        <w:rPr>
          <w:rFonts w:hint="eastAsia"/>
        </w:rPr>
        <w:t>处理，在</w:t>
      </w:r>
      <w:r w:rsidRPr="00BE5023">
        <w:t>GB-Buick</w:t>
      </w:r>
      <w:r w:rsidRPr="00BE5023">
        <w:rPr>
          <w:rFonts w:hint="eastAsia"/>
        </w:rPr>
        <w:t>车型上不适用。</w:t>
      </w:r>
    </w:p>
    <w:p w14:paraId="0F45751D" w14:textId="77777777" w:rsidR="00D15BA1" w:rsidRPr="00D9786C" w:rsidRDefault="00D15BA1" w:rsidP="00A90296"/>
    <w:p w14:paraId="52E15710" w14:textId="77777777" w:rsidR="00806C9F" w:rsidRPr="0098528C" w:rsidRDefault="00806C9F" w:rsidP="00806C9F">
      <w:r w:rsidRPr="0098528C">
        <w:t>Update Time: 10ms</w:t>
      </w:r>
    </w:p>
    <w:p w14:paraId="29D5F1BB" w14:textId="77777777" w:rsidR="00806C9F" w:rsidRPr="0098528C" w:rsidRDefault="00806C9F" w:rsidP="00806C9F">
      <w:r w:rsidRPr="0098528C">
        <w:t xml:space="preserve">Periodic Interval: </w:t>
      </w:r>
      <w:r w:rsidRPr="0098528C">
        <w:rPr>
          <w:rFonts w:hint="eastAsia"/>
        </w:rPr>
        <w:t>10</w:t>
      </w:r>
      <w:r w:rsidRPr="0098528C">
        <w:t>0</w:t>
      </w:r>
      <w:r w:rsidRPr="0098528C">
        <w:rPr>
          <w:rFonts w:hint="eastAsia"/>
        </w:rPr>
        <w:t>0</w:t>
      </w:r>
      <w:r w:rsidRPr="0098528C">
        <w:t>ms</w:t>
      </w:r>
    </w:p>
    <w:p w14:paraId="0FA76283" w14:textId="2850B26C" w:rsidR="00806C9F" w:rsidRPr="0098528C" w:rsidRDefault="00806C9F" w:rsidP="00806C9F">
      <w:r w:rsidRPr="0098528C">
        <w:t xml:space="preserve">Alive Rolling Count (ARC) required: </w:t>
      </w:r>
      <w:r w:rsidRPr="0098528C">
        <w:rPr>
          <w:rFonts w:hint="eastAsia"/>
        </w:rPr>
        <w:t>No</w:t>
      </w:r>
    </w:p>
    <w:p w14:paraId="237AEB52" w14:textId="0C0D1981" w:rsidR="00806C9F" w:rsidRPr="0098528C" w:rsidRDefault="00806C9F" w:rsidP="00806C9F">
      <w:r w:rsidRPr="0098528C">
        <w:t xml:space="preserve">Protection Value/Checksum (PV) required: </w:t>
      </w:r>
      <w:r w:rsidRPr="0098528C">
        <w:rPr>
          <w:rFonts w:hint="eastAsia"/>
        </w:rPr>
        <w:t>No</w:t>
      </w:r>
    </w:p>
    <w:p w14:paraId="2B133557" w14:textId="1AF20DBE" w:rsidR="00A90296" w:rsidRPr="0098528C" w:rsidRDefault="00A90296" w:rsidP="00B7276C"/>
    <w:p w14:paraId="2F8AF5AF" w14:textId="77777777" w:rsidR="00806C9F" w:rsidRPr="0098528C" w:rsidRDefault="00806C9F" w:rsidP="00806C9F">
      <w:r w:rsidRPr="0098528C">
        <w:rPr>
          <w:rFonts w:hint="eastAsia"/>
          <w:b/>
          <w:u w:val="single"/>
        </w:rPr>
        <w:t>功能安全要求：</w:t>
      </w:r>
      <w:r w:rsidRPr="0098528C">
        <w:rPr>
          <w:rFonts w:hint="eastAsia"/>
        </w:rPr>
        <w:t>QM</w:t>
      </w:r>
    </w:p>
    <w:p w14:paraId="01001431" w14:textId="77777777" w:rsidR="00806C9F" w:rsidRPr="0098528C" w:rsidRDefault="00806C9F" w:rsidP="00806C9F">
      <w:r w:rsidRPr="0098528C">
        <w:rPr>
          <w:rFonts w:hint="eastAsia"/>
          <w:b/>
          <w:u w:val="single"/>
        </w:rPr>
        <w:t>支持的整车电源模式：</w:t>
      </w:r>
      <w:r w:rsidRPr="0098528C">
        <w:rPr>
          <w:rFonts w:hint="eastAsia"/>
        </w:rPr>
        <w:t>Power Mode ON</w:t>
      </w:r>
    </w:p>
    <w:p w14:paraId="1710BEC4" w14:textId="72016B3F" w:rsidR="00B7276C" w:rsidRPr="0098528C" w:rsidRDefault="00B7276C" w:rsidP="00B7276C">
      <w:pPr>
        <w:pStyle w:val="Heading4"/>
      </w:pPr>
      <w:r w:rsidRPr="0098528C">
        <w:rPr>
          <w:rFonts w:hint="eastAsia"/>
        </w:rPr>
        <w:lastRenderedPageBreak/>
        <w:t>CLEA</w:t>
      </w:r>
      <w:r w:rsidRPr="0098528C">
        <w:rPr>
          <w:rFonts w:hint="eastAsia"/>
        </w:rPr>
        <w:t>的</w:t>
      </w:r>
      <w:r w:rsidR="0042536C" w:rsidRPr="0098528C">
        <w:rPr>
          <w:rFonts w:hint="eastAsia"/>
        </w:rPr>
        <w:t>后窗</w:t>
      </w:r>
      <w:r w:rsidRPr="0098528C">
        <w:rPr>
          <w:rFonts w:hint="eastAsia"/>
        </w:rPr>
        <w:t>除霜控制</w:t>
      </w:r>
    </w:p>
    <w:p w14:paraId="0FAF64A1" w14:textId="77777777" w:rsidR="00B7276C" w:rsidRPr="0098528C" w:rsidRDefault="00B7276C" w:rsidP="00B7276C">
      <w:pPr>
        <w:rPr>
          <w:b/>
          <w:u w:val="single"/>
        </w:rPr>
      </w:pPr>
      <w:r w:rsidRPr="0098528C">
        <w:rPr>
          <w:rFonts w:hint="eastAsia"/>
          <w:b/>
          <w:u w:val="single"/>
        </w:rPr>
        <w:t>信号发送</w:t>
      </w:r>
    </w:p>
    <w:p w14:paraId="56B41ED2" w14:textId="1079DB91" w:rsidR="00B7276C" w:rsidRPr="0098528C" w:rsidRDefault="00FC4C46" w:rsidP="00B7276C">
      <w:r w:rsidRPr="0098528C">
        <w:tab/>
      </w:r>
      <w:r w:rsidRPr="0098528C">
        <w:rPr>
          <w:rFonts w:hint="eastAsia"/>
        </w:rPr>
        <w:t>娱乐系统通过信号</w:t>
      </w:r>
      <w:r w:rsidRPr="0098528C">
        <w:rPr>
          <w:b/>
          <w:i/>
        </w:rPr>
        <w:t>Request Rear Defog Setting Change info</w:t>
      </w:r>
      <w:r w:rsidRPr="0098528C">
        <w:t> </w:t>
      </w:r>
      <w:r w:rsidRPr="0098528C">
        <w:rPr>
          <w:rFonts w:hint="eastAsia"/>
        </w:rPr>
        <w:t>对后挡风玻璃的除霜进行控制，</w:t>
      </w:r>
      <w:r w:rsidRPr="0098528C">
        <w:rPr>
          <w:rFonts w:hint="eastAsia"/>
        </w:rPr>
        <w:t>CLEA</w:t>
      </w:r>
      <w:r w:rsidRPr="0098528C">
        <w:rPr>
          <w:rFonts w:hint="eastAsia"/>
        </w:rPr>
        <w:t>架构中，采用该信号进行除霜模式的循环</w:t>
      </w:r>
      <w:r w:rsidR="008E56F6" w:rsidRPr="0098528C">
        <w:rPr>
          <w:rFonts w:hint="eastAsia"/>
        </w:rPr>
        <w:t>控制</w:t>
      </w:r>
      <w:r w:rsidR="004E74FE" w:rsidRPr="0098528C">
        <w:rPr>
          <w:rFonts w:hint="eastAsia"/>
        </w:rPr>
        <w:t>，</w:t>
      </w:r>
      <w:r w:rsidR="008E56F6" w:rsidRPr="0098528C">
        <w:rPr>
          <w:rFonts w:hint="eastAsia"/>
        </w:rPr>
        <w:t>默认发送信号值为</w:t>
      </w:r>
      <w:r w:rsidR="008E56F6" w:rsidRPr="0098528C">
        <w:rPr>
          <w:rFonts w:hint="eastAsia"/>
        </w:rPr>
        <w:t>$0 = FASLE</w:t>
      </w:r>
      <w:r w:rsidR="008E56F6" w:rsidRPr="0098528C">
        <w:rPr>
          <w:rFonts w:hint="eastAsia"/>
        </w:rPr>
        <w:t>，当娱乐</w:t>
      </w:r>
      <w:r w:rsidR="00E45E73" w:rsidRPr="007608AF">
        <w:rPr>
          <w:rFonts w:hint="eastAsia"/>
          <w:color w:val="FF0000"/>
          <w:rPrChange w:id="175" w:author="ZHANG Ping (XC-CI1/EST2-CN)" w:date="2021-01-13T15:08:00Z">
            <w:rPr>
              <w:rFonts w:hint="eastAsia"/>
            </w:rPr>
          </w:rPrChange>
        </w:rPr>
        <w:t>系统</w:t>
      </w:r>
      <w:r w:rsidR="008E56F6" w:rsidRPr="0098528C">
        <w:rPr>
          <w:rFonts w:hint="eastAsia"/>
        </w:rPr>
        <w:t>需要请求切换除霜的开关状态时，娱乐系统发送值</w:t>
      </w:r>
      <w:r w:rsidR="00EC3E70" w:rsidRPr="0098528C">
        <w:rPr>
          <w:rFonts w:hint="eastAsia"/>
        </w:rPr>
        <w:t>$1 = TRUE</w:t>
      </w:r>
      <w:r w:rsidR="00EC3E70" w:rsidRPr="00BE5023">
        <w:rPr>
          <w:rFonts w:hint="eastAsia"/>
          <w:strike/>
        </w:rPr>
        <w:t>一段时间</w:t>
      </w:r>
      <w:r w:rsidR="00E45E73" w:rsidRPr="0098528C">
        <w:rPr>
          <w:rFonts w:hint="eastAsia"/>
          <w:color w:val="FF0000"/>
          <w:rPrChange w:id="176" w:author="ZHANG Ping (XC-CI1/EST2-CN)" w:date="2021-01-13T14:36:00Z">
            <w:rPr>
              <w:rFonts w:hint="eastAsia"/>
              <w:color w:val="0070C0"/>
            </w:rPr>
          </w:rPrChange>
        </w:rPr>
        <w:t>并保持标定</w:t>
      </w:r>
      <w:r w:rsidR="00E45E73" w:rsidRPr="0098528C">
        <w:rPr>
          <w:color w:val="FF0000"/>
          <w:rPrChange w:id="177" w:author="ZHANG Ping (XC-CI1/EST2-CN)" w:date="2021-01-13T14:36:00Z">
            <w:rPr>
              <w:color w:val="0070C0"/>
            </w:rPr>
          </w:rPrChange>
        </w:rPr>
        <w:t>MIN_UPDATE_TIME</w:t>
      </w:r>
      <w:r w:rsidR="00E45E73" w:rsidRPr="0098528C">
        <w:rPr>
          <w:rFonts w:hint="eastAsia"/>
          <w:color w:val="FF0000"/>
          <w:rPrChange w:id="178" w:author="ZHANG Ping (XC-CI1/EST2-CN)" w:date="2021-01-13T14:36:00Z">
            <w:rPr>
              <w:rFonts w:hint="eastAsia"/>
              <w:color w:val="0070C0"/>
            </w:rPr>
          </w:rPrChange>
        </w:rPr>
        <w:t>所定义的时长</w:t>
      </w:r>
      <w:r w:rsidR="00EC3E70" w:rsidRPr="00D9786C">
        <w:rPr>
          <w:rFonts w:hint="eastAsia"/>
        </w:rPr>
        <w:t>，然后再发送信号值为</w:t>
      </w:r>
      <w:r w:rsidR="00EC3E70" w:rsidRPr="00D9786C">
        <w:rPr>
          <w:rFonts w:hint="eastAsia"/>
        </w:rPr>
        <w:t xml:space="preserve"> $</w:t>
      </w:r>
      <w:r w:rsidR="00EC3E70" w:rsidRPr="00D9786C">
        <w:t>0</w:t>
      </w:r>
      <w:r w:rsidR="00EC3E70" w:rsidRPr="00D9786C">
        <w:rPr>
          <w:rFonts w:hint="eastAsia"/>
        </w:rPr>
        <w:t xml:space="preserve"> = FASLE</w:t>
      </w:r>
      <w:r w:rsidR="00EC3E70" w:rsidRPr="0098528C">
        <w:rPr>
          <w:rFonts w:hint="eastAsia"/>
        </w:rPr>
        <w:t>。</w:t>
      </w:r>
    </w:p>
    <w:p w14:paraId="19B7F327" w14:textId="77777777" w:rsidR="00FC4C46" w:rsidRPr="0098528C" w:rsidRDefault="00FC4C46" w:rsidP="00B7276C"/>
    <w:p w14:paraId="570F502E" w14:textId="77777777" w:rsidR="00B7276C" w:rsidRPr="0098528C" w:rsidRDefault="00B7276C" w:rsidP="00B7276C">
      <w:pPr>
        <w:rPr>
          <w:b/>
          <w:u w:val="single"/>
        </w:rPr>
      </w:pPr>
      <w:r w:rsidRPr="0098528C">
        <w:rPr>
          <w:rFonts w:hint="eastAsia"/>
          <w:b/>
          <w:u w:val="single"/>
        </w:rPr>
        <w:t>信号接收</w:t>
      </w:r>
    </w:p>
    <w:p w14:paraId="0183D227" w14:textId="7512542C" w:rsidR="00B7276C" w:rsidRPr="0098528C" w:rsidRDefault="00B7276C" w:rsidP="00B7276C">
      <w:r w:rsidRPr="0098528C">
        <w:tab/>
      </w:r>
      <w:r w:rsidR="00C77C1D" w:rsidRPr="0098528C">
        <w:rPr>
          <w:rFonts w:hint="eastAsia"/>
        </w:rPr>
        <w:t>娱乐系统通过信号</w:t>
      </w:r>
      <w:r w:rsidR="00C77C1D" w:rsidRPr="0098528C">
        <w:rPr>
          <w:b/>
          <w:i/>
        </w:rPr>
        <w:t>Indication Rear Window Defog Setting</w:t>
      </w:r>
      <w:r w:rsidR="00C77C1D" w:rsidRPr="0098528C">
        <w:rPr>
          <w:rFonts w:hint="eastAsia"/>
        </w:rPr>
        <w:t>获取后挡风玻璃的除霜功能的开关状态，当信号值为</w:t>
      </w:r>
      <w:r w:rsidR="00C77C1D" w:rsidRPr="0098528C">
        <w:t xml:space="preserve">$1= RearDefON </w:t>
      </w:r>
      <w:r w:rsidR="00C77C1D" w:rsidRPr="0098528C">
        <w:rPr>
          <w:rFonts w:hint="eastAsia"/>
        </w:rPr>
        <w:t>时，表示后挡风玻璃的除霜功能开启，当信号值为</w:t>
      </w:r>
      <w:r w:rsidR="00C77C1D" w:rsidRPr="0098528C">
        <w:rPr>
          <w:rFonts w:hint="eastAsia"/>
        </w:rPr>
        <w:t xml:space="preserve"> </w:t>
      </w:r>
      <w:r w:rsidR="00C77C1D" w:rsidRPr="0098528C">
        <w:t xml:space="preserve">$0 = RearDefOFF </w:t>
      </w:r>
      <w:r w:rsidR="00C77C1D" w:rsidRPr="0098528C">
        <w:rPr>
          <w:rFonts w:hint="eastAsia"/>
        </w:rPr>
        <w:t>时，表示后窗挡风玻璃的除霜功能关闭。</w:t>
      </w:r>
    </w:p>
    <w:p w14:paraId="3921C2B0" w14:textId="77777777" w:rsidR="00B7276C" w:rsidRPr="0098528C" w:rsidRDefault="00B7276C" w:rsidP="00B7276C"/>
    <w:p w14:paraId="5F36AD55" w14:textId="77777777" w:rsidR="00B7276C" w:rsidRPr="0098528C" w:rsidRDefault="00B7276C" w:rsidP="00B7276C">
      <w:r w:rsidRPr="0098528C">
        <w:t>Update Time: 10ms</w:t>
      </w:r>
    </w:p>
    <w:p w14:paraId="4FA4818D" w14:textId="77777777" w:rsidR="00B7276C" w:rsidRPr="0098528C" w:rsidRDefault="00B7276C" w:rsidP="00B7276C">
      <w:r w:rsidRPr="0098528C">
        <w:t>Periodic Interval: 50</w:t>
      </w:r>
      <w:r w:rsidRPr="0098528C">
        <w:rPr>
          <w:rFonts w:hint="eastAsia"/>
        </w:rPr>
        <w:t>0</w:t>
      </w:r>
      <w:r w:rsidRPr="0098528C">
        <w:t>ms</w:t>
      </w:r>
    </w:p>
    <w:p w14:paraId="750AD8BC" w14:textId="77777777" w:rsidR="00B7276C" w:rsidRPr="0098528C" w:rsidRDefault="00B7276C" w:rsidP="00B7276C"/>
    <w:p w14:paraId="3C298E52" w14:textId="77777777" w:rsidR="00B7276C" w:rsidRPr="0098528C" w:rsidRDefault="00B7276C" w:rsidP="00B7276C">
      <w:r w:rsidRPr="0098528C">
        <w:rPr>
          <w:rFonts w:hint="eastAsia"/>
          <w:b/>
          <w:u w:val="single"/>
        </w:rPr>
        <w:t>功能安全要求：</w:t>
      </w:r>
      <w:r w:rsidRPr="0098528C">
        <w:rPr>
          <w:rFonts w:hint="eastAsia"/>
        </w:rPr>
        <w:t>QM</w:t>
      </w:r>
    </w:p>
    <w:p w14:paraId="2145BA88" w14:textId="77777777" w:rsidR="00B7276C" w:rsidRPr="0098528C" w:rsidRDefault="00B7276C" w:rsidP="00B7276C">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48966B1E" w14:textId="1D4173E4" w:rsidR="00B7276C" w:rsidRPr="0098528C" w:rsidRDefault="00B7276C" w:rsidP="00B7276C">
      <w:pPr>
        <w:pStyle w:val="Heading4"/>
      </w:pPr>
      <w:r w:rsidRPr="0098528C">
        <w:rPr>
          <w:rFonts w:hint="eastAsia"/>
        </w:rPr>
        <w:t>GB</w:t>
      </w:r>
      <w:r w:rsidRPr="0098528C">
        <w:rPr>
          <w:rFonts w:hint="eastAsia"/>
        </w:rPr>
        <w:t>的</w:t>
      </w:r>
      <w:r w:rsidR="0042536C" w:rsidRPr="0098528C">
        <w:rPr>
          <w:rFonts w:hint="eastAsia"/>
        </w:rPr>
        <w:t>后窗</w:t>
      </w:r>
      <w:r w:rsidRPr="0098528C">
        <w:rPr>
          <w:rFonts w:hint="eastAsia"/>
        </w:rPr>
        <w:t>除霜控制</w:t>
      </w:r>
    </w:p>
    <w:p w14:paraId="543910A7" w14:textId="77777777" w:rsidR="00DF0622" w:rsidRPr="0098528C" w:rsidRDefault="00DF0622" w:rsidP="00DF0622">
      <w:pPr>
        <w:rPr>
          <w:b/>
          <w:u w:val="single"/>
        </w:rPr>
      </w:pPr>
      <w:r w:rsidRPr="0098528C">
        <w:rPr>
          <w:rFonts w:hint="eastAsia"/>
          <w:b/>
          <w:u w:val="single"/>
        </w:rPr>
        <w:t>信号发送</w:t>
      </w:r>
    </w:p>
    <w:p w14:paraId="6A532F28" w14:textId="218BEC47" w:rsidR="00B50599" w:rsidRPr="0098528C" w:rsidRDefault="00B50599" w:rsidP="00DF0622">
      <w:r w:rsidRPr="0098528C">
        <w:tab/>
      </w:r>
      <w:r w:rsidRPr="0098528C">
        <w:rPr>
          <w:rFonts w:hint="eastAsia"/>
        </w:rPr>
        <w:t>娱乐系统支持通过两种方式对后挡风玻璃的除霜进行控制。</w:t>
      </w:r>
      <w:r w:rsidR="00DF0622" w:rsidRPr="0098528C">
        <w:tab/>
      </w:r>
    </w:p>
    <w:p w14:paraId="2C40AA70" w14:textId="36E47924" w:rsidR="00DF0622" w:rsidRPr="0098528C" w:rsidRDefault="00B50599" w:rsidP="00B50599">
      <w:pPr>
        <w:ind w:firstLine="420"/>
      </w:pPr>
      <w:r w:rsidRPr="0098528C">
        <w:rPr>
          <w:rFonts w:hint="eastAsia"/>
        </w:rPr>
        <w:t>方式一，</w:t>
      </w:r>
      <w:r w:rsidR="00DF0622" w:rsidRPr="0098528C">
        <w:rPr>
          <w:rFonts w:hint="eastAsia"/>
        </w:rPr>
        <w:t>娱乐系统通过信号</w:t>
      </w:r>
      <w:r w:rsidR="00DF0622" w:rsidRPr="0098528C">
        <w:rPr>
          <w:b/>
          <w:i/>
        </w:rPr>
        <w:t>INFO Request Rear Defog Setting Change</w:t>
      </w:r>
      <w:r w:rsidR="00DF0622" w:rsidRPr="0098528C">
        <w:t> </w:t>
      </w:r>
      <w:r w:rsidR="00DF0622" w:rsidRPr="0098528C">
        <w:rPr>
          <w:rFonts w:hint="eastAsia"/>
        </w:rPr>
        <w:t>对后挡风玻璃的除霜进行控制，</w:t>
      </w:r>
      <w:r w:rsidR="00DF0622" w:rsidRPr="0098528C">
        <w:t xml:space="preserve"> </w:t>
      </w:r>
      <w:r w:rsidR="00DF0622" w:rsidRPr="0098528C">
        <w:rPr>
          <w:rFonts w:hint="eastAsia"/>
        </w:rPr>
        <w:t>默认发送信号值为</w:t>
      </w:r>
      <w:r w:rsidR="00DF0622" w:rsidRPr="0098528C">
        <w:rPr>
          <w:rFonts w:hint="eastAsia"/>
        </w:rPr>
        <w:t>$0 = FASLE</w:t>
      </w:r>
      <w:r w:rsidR="00DF0622" w:rsidRPr="0098528C">
        <w:rPr>
          <w:rFonts w:hint="eastAsia"/>
        </w:rPr>
        <w:t>，当娱乐</w:t>
      </w:r>
      <w:r w:rsidR="00113138" w:rsidRPr="007608AF">
        <w:rPr>
          <w:rFonts w:hint="eastAsia"/>
          <w:color w:val="FF0000"/>
          <w:rPrChange w:id="179" w:author="ZHANG Ping (XC-CI1/EST2-CN)" w:date="2021-01-13T15:09:00Z">
            <w:rPr>
              <w:rFonts w:hint="eastAsia"/>
            </w:rPr>
          </w:rPrChange>
        </w:rPr>
        <w:t>系统</w:t>
      </w:r>
      <w:r w:rsidR="00DF0622" w:rsidRPr="0098528C">
        <w:rPr>
          <w:rFonts w:hint="eastAsia"/>
        </w:rPr>
        <w:t>需要请求切换除霜的开关状态时，娱乐系统发送值</w:t>
      </w:r>
      <w:r w:rsidR="00DF0622" w:rsidRPr="0098528C">
        <w:rPr>
          <w:rFonts w:hint="eastAsia"/>
        </w:rPr>
        <w:t>$1 = TRUE</w:t>
      </w:r>
      <w:r w:rsidR="00DF0622" w:rsidRPr="00BE5023">
        <w:rPr>
          <w:rFonts w:hint="eastAsia"/>
          <w:strike/>
        </w:rPr>
        <w:t>一段时间</w:t>
      </w:r>
      <w:r w:rsidR="00113138" w:rsidRPr="0098528C">
        <w:rPr>
          <w:rFonts w:hint="eastAsia"/>
          <w:color w:val="FF0000"/>
          <w:rPrChange w:id="180" w:author="ZHANG Ping (XC-CI1/EST2-CN)" w:date="2021-01-13T14:36:00Z">
            <w:rPr>
              <w:rFonts w:hint="eastAsia"/>
            </w:rPr>
          </w:rPrChange>
        </w:rPr>
        <w:t>并保持标定</w:t>
      </w:r>
      <w:r w:rsidR="00113138" w:rsidRPr="0098528C">
        <w:rPr>
          <w:color w:val="FF0000"/>
          <w:rPrChange w:id="181" w:author="ZHANG Ping (XC-CI1/EST2-CN)" w:date="2021-01-13T14:36:00Z">
            <w:rPr/>
          </w:rPrChange>
        </w:rPr>
        <w:t>MIN_UPDATE_TIME</w:t>
      </w:r>
      <w:r w:rsidR="00113138" w:rsidRPr="0098528C">
        <w:rPr>
          <w:rFonts w:hint="eastAsia"/>
          <w:color w:val="FF0000"/>
          <w:rPrChange w:id="182" w:author="ZHANG Ping (XC-CI1/EST2-CN)" w:date="2021-01-13T14:36:00Z">
            <w:rPr>
              <w:rFonts w:hint="eastAsia"/>
            </w:rPr>
          </w:rPrChange>
        </w:rPr>
        <w:t>所定义的时长</w:t>
      </w:r>
      <w:r w:rsidR="00DF0622" w:rsidRPr="00D9786C">
        <w:rPr>
          <w:rFonts w:hint="eastAsia"/>
        </w:rPr>
        <w:t>，然后再发送信号值为</w:t>
      </w:r>
      <w:r w:rsidR="00DF0622" w:rsidRPr="0098528C">
        <w:rPr>
          <w:rFonts w:hint="eastAsia"/>
        </w:rPr>
        <w:t xml:space="preserve"> $</w:t>
      </w:r>
      <w:r w:rsidR="00DF0622" w:rsidRPr="0098528C">
        <w:t>0</w:t>
      </w:r>
      <w:r w:rsidR="00DF0622" w:rsidRPr="0098528C">
        <w:rPr>
          <w:rFonts w:hint="eastAsia"/>
        </w:rPr>
        <w:t xml:space="preserve"> = FASLE</w:t>
      </w:r>
      <w:r w:rsidR="00DF0622" w:rsidRPr="0098528C">
        <w:rPr>
          <w:rFonts w:hint="eastAsia"/>
        </w:rPr>
        <w:t>。</w:t>
      </w:r>
    </w:p>
    <w:p w14:paraId="397AD1C8" w14:textId="7356DA8F" w:rsidR="00DF0622" w:rsidRPr="0098528C" w:rsidRDefault="00B50599" w:rsidP="00B50599">
      <w:pPr>
        <w:ind w:firstLine="420"/>
      </w:pPr>
      <w:r w:rsidRPr="0098528C">
        <w:rPr>
          <w:rFonts w:hint="eastAsia"/>
        </w:rPr>
        <w:t>方式二，</w:t>
      </w:r>
      <w:r w:rsidR="00DF0622" w:rsidRPr="0098528C">
        <w:rPr>
          <w:rFonts w:hint="eastAsia"/>
        </w:rPr>
        <w:t>娱乐系统通过信号</w:t>
      </w:r>
      <w:r w:rsidR="00DF0622" w:rsidRPr="0098528C">
        <w:rPr>
          <w:b/>
          <w:i/>
        </w:rPr>
        <w:t>INFO Request Rear Defog Setting</w:t>
      </w:r>
      <w:r w:rsidR="00DF0622" w:rsidRPr="0098528C">
        <w:rPr>
          <w:rFonts w:hint="eastAsia"/>
        </w:rPr>
        <w:t>，进行除霜控制</w:t>
      </w:r>
      <w:r w:rsidRPr="0098528C">
        <w:rPr>
          <w:rFonts w:hint="eastAsia"/>
        </w:rPr>
        <w:t>，</w:t>
      </w:r>
      <w:r w:rsidR="00DF0622" w:rsidRPr="0098528C">
        <w:rPr>
          <w:rFonts w:hint="eastAsia"/>
        </w:rPr>
        <w:t>信号枚举值对应的含义如下：</w:t>
      </w:r>
    </w:p>
    <w:p w14:paraId="37CEBF59" w14:textId="1E0E75D2" w:rsidR="00DF0622" w:rsidRPr="0098528C" w:rsidRDefault="00DF0622" w:rsidP="000119FF">
      <w:pPr>
        <w:pStyle w:val="ListParagraph"/>
        <w:numPr>
          <w:ilvl w:val="0"/>
          <w:numId w:val="79"/>
        </w:numPr>
        <w:ind w:firstLineChars="0"/>
      </w:pPr>
      <w:r w:rsidRPr="0098528C">
        <w:rPr>
          <w:rFonts w:hint="eastAsia"/>
        </w:rPr>
        <w:t>当除霜控制没有请求的时候，信号值为</w:t>
      </w:r>
      <w:r w:rsidRPr="0098528C">
        <w:rPr>
          <w:rFonts w:hint="eastAsia"/>
        </w:rPr>
        <w:t xml:space="preserve"> $0</w:t>
      </w:r>
      <w:r w:rsidRPr="0098528C">
        <w:t xml:space="preserve"> </w:t>
      </w:r>
      <w:r w:rsidRPr="0098528C">
        <w:rPr>
          <w:rFonts w:hint="eastAsia"/>
        </w:rPr>
        <w:t xml:space="preserve">= </w:t>
      </w:r>
      <w:r w:rsidRPr="0098528C">
        <w:t>NoAction</w:t>
      </w:r>
      <w:r w:rsidRPr="0098528C">
        <w:rPr>
          <w:rFonts w:hint="eastAsia"/>
        </w:rPr>
        <w:t>；</w:t>
      </w:r>
    </w:p>
    <w:p w14:paraId="118F7D12" w14:textId="132ADFE9" w:rsidR="00DF0622" w:rsidRPr="0098528C" w:rsidRDefault="00DF0622" w:rsidP="000119FF">
      <w:pPr>
        <w:pStyle w:val="ListParagraph"/>
        <w:numPr>
          <w:ilvl w:val="0"/>
          <w:numId w:val="79"/>
        </w:numPr>
        <w:ind w:firstLineChars="0"/>
      </w:pPr>
      <w:r w:rsidRPr="0098528C">
        <w:rPr>
          <w:rFonts w:hint="eastAsia"/>
        </w:rPr>
        <w:t>当</w:t>
      </w:r>
      <w:r w:rsidR="00B50599" w:rsidRPr="0098528C">
        <w:rPr>
          <w:rFonts w:hint="eastAsia"/>
        </w:rPr>
        <w:t>请求</w:t>
      </w:r>
      <w:r w:rsidRPr="0098528C">
        <w:rPr>
          <w:rFonts w:hint="eastAsia"/>
        </w:rPr>
        <w:t>除霜控制关闭的时候，信号值为</w:t>
      </w:r>
      <w:r w:rsidRPr="0098528C">
        <w:rPr>
          <w:rFonts w:hint="eastAsia"/>
        </w:rPr>
        <w:t xml:space="preserve"> $1 = </w:t>
      </w:r>
      <w:r w:rsidRPr="0098528C">
        <w:t>RearDefOFF</w:t>
      </w:r>
      <w:r w:rsidRPr="0098528C">
        <w:rPr>
          <w:rFonts w:hint="eastAsia"/>
        </w:rPr>
        <w:t>；</w:t>
      </w:r>
    </w:p>
    <w:p w14:paraId="48BDD6CF" w14:textId="3CC15A14" w:rsidR="00DF0622" w:rsidRPr="0098528C" w:rsidRDefault="00DF0622" w:rsidP="000119FF">
      <w:pPr>
        <w:pStyle w:val="ListParagraph"/>
        <w:numPr>
          <w:ilvl w:val="0"/>
          <w:numId w:val="79"/>
        </w:numPr>
        <w:ind w:firstLineChars="0"/>
      </w:pPr>
      <w:r w:rsidRPr="0098528C">
        <w:rPr>
          <w:rFonts w:hint="eastAsia"/>
        </w:rPr>
        <w:t>当</w:t>
      </w:r>
      <w:r w:rsidR="00B50599" w:rsidRPr="0098528C">
        <w:rPr>
          <w:rFonts w:hint="eastAsia"/>
        </w:rPr>
        <w:t>请求</w:t>
      </w:r>
      <w:r w:rsidRPr="0098528C">
        <w:rPr>
          <w:rFonts w:hint="eastAsia"/>
        </w:rPr>
        <w:t>除霜控制打开的时候，信号值为</w:t>
      </w:r>
      <w:r w:rsidRPr="0098528C">
        <w:rPr>
          <w:rFonts w:hint="eastAsia"/>
        </w:rPr>
        <w:t xml:space="preserve"> $2 = </w:t>
      </w:r>
      <w:r w:rsidRPr="0098528C">
        <w:t>RearDefON</w:t>
      </w:r>
      <w:r w:rsidRPr="0098528C">
        <w:rPr>
          <w:rFonts w:hint="eastAsia"/>
        </w:rPr>
        <w:t>；</w:t>
      </w:r>
    </w:p>
    <w:p w14:paraId="35E690AD" w14:textId="77777777" w:rsidR="00DF0622" w:rsidRPr="0098528C" w:rsidRDefault="00DF0622" w:rsidP="00DF0622"/>
    <w:p w14:paraId="69490FA4" w14:textId="77777777" w:rsidR="00DF0622" w:rsidRPr="0098528C" w:rsidRDefault="00DF0622" w:rsidP="00DF0622">
      <w:r w:rsidRPr="0098528C">
        <w:t>Update Time: 10ms</w:t>
      </w:r>
    </w:p>
    <w:p w14:paraId="32E9FBC4" w14:textId="77777777" w:rsidR="00DF0622" w:rsidRPr="0098528C" w:rsidRDefault="00DF0622" w:rsidP="00DF0622">
      <w:r w:rsidRPr="0098528C">
        <w:t xml:space="preserve">Periodic Interval: </w:t>
      </w:r>
      <w:r w:rsidRPr="0098528C">
        <w:rPr>
          <w:rFonts w:hint="eastAsia"/>
        </w:rPr>
        <w:t>10</w:t>
      </w:r>
      <w:r w:rsidRPr="0098528C">
        <w:t>0</w:t>
      </w:r>
      <w:r w:rsidRPr="0098528C">
        <w:rPr>
          <w:rFonts w:hint="eastAsia"/>
        </w:rPr>
        <w:t>0</w:t>
      </w:r>
      <w:r w:rsidRPr="0098528C">
        <w:t>ms</w:t>
      </w:r>
    </w:p>
    <w:p w14:paraId="556C6B57" w14:textId="2E36B0EA" w:rsidR="00DF0622" w:rsidRPr="0098528C" w:rsidRDefault="00DF0622" w:rsidP="00DF0622">
      <w:r w:rsidRPr="0098528C">
        <w:t>Alive Rolling Count (ARC) required: No</w:t>
      </w:r>
    </w:p>
    <w:p w14:paraId="3B5EB9FA" w14:textId="7F21D3EC" w:rsidR="00DF0622" w:rsidRPr="0098528C" w:rsidRDefault="00DF0622" w:rsidP="00DF0622">
      <w:r w:rsidRPr="0098528C">
        <w:t>Protection Value/Checksum (PV) required: No</w:t>
      </w:r>
    </w:p>
    <w:p w14:paraId="47D76760" w14:textId="3CF49DD0" w:rsidR="00DF0622" w:rsidRPr="0098528C" w:rsidRDefault="00DF0622" w:rsidP="00DF0622"/>
    <w:p w14:paraId="2DA59BCD" w14:textId="77777777" w:rsidR="00DF0622" w:rsidRPr="0098528C" w:rsidRDefault="00DF0622" w:rsidP="00DF0622">
      <w:pPr>
        <w:rPr>
          <w:b/>
          <w:u w:val="single"/>
        </w:rPr>
      </w:pPr>
      <w:r w:rsidRPr="0098528C">
        <w:rPr>
          <w:rFonts w:hint="eastAsia"/>
          <w:b/>
          <w:u w:val="single"/>
        </w:rPr>
        <w:t>信号接收</w:t>
      </w:r>
    </w:p>
    <w:p w14:paraId="4556DDB7" w14:textId="77777777" w:rsidR="00DF0622" w:rsidRPr="0098528C" w:rsidRDefault="00DF0622" w:rsidP="00DF0622">
      <w:r w:rsidRPr="0098528C">
        <w:tab/>
      </w:r>
      <w:r w:rsidRPr="0098528C">
        <w:rPr>
          <w:rFonts w:hint="eastAsia"/>
        </w:rPr>
        <w:t>娱乐系统通过信号</w:t>
      </w:r>
      <w:r w:rsidRPr="0098528C">
        <w:rPr>
          <w:b/>
          <w:i/>
        </w:rPr>
        <w:t>Indication Rear Window Defog Setting</w:t>
      </w:r>
      <w:r w:rsidRPr="0098528C">
        <w:rPr>
          <w:rFonts w:hint="eastAsia"/>
        </w:rPr>
        <w:t>获取后挡风玻璃的除霜功能的开关状态，当信号值为</w:t>
      </w:r>
      <w:r w:rsidRPr="0098528C">
        <w:t xml:space="preserve">$1= RearDefON </w:t>
      </w:r>
      <w:r w:rsidRPr="0098528C">
        <w:rPr>
          <w:rFonts w:hint="eastAsia"/>
        </w:rPr>
        <w:t>时，表示后挡风玻璃的除霜功能开启，当信号值为</w:t>
      </w:r>
      <w:r w:rsidRPr="0098528C">
        <w:rPr>
          <w:rFonts w:hint="eastAsia"/>
        </w:rPr>
        <w:t xml:space="preserve"> </w:t>
      </w:r>
      <w:r w:rsidRPr="0098528C">
        <w:t xml:space="preserve">$0 = RearDefOFF </w:t>
      </w:r>
      <w:r w:rsidRPr="0098528C">
        <w:rPr>
          <w:rFonts w:hint="eastAsia"/>
        </w:rPr>
        <w:t>时，表示后窗挡风玻璃的除霜功能关闭。</w:t>
      </w:r>
    </w:p>
    <w:p w14:paraId="308491F1" w14:textId="77777777" w:rsidR="00DF0622" w:rsidRPr="0098528C" w:rsidRDefault="00DF0622" w:rsidP="00DF0622"/>
    <w:p w14:paraId="4B6605BD" w14:textId="77777777" w:rsidR="00DF0622" w:rsidRPr="0098528C" w:rsidRDefault="00DF0622" w:rsidP="00DF0622">
      <w:r w:rsidRPr="0098528C">
        <w:t>Update Time: 10ms</w:t>
      </w:r>
    </w:p>
    <w:p w14:paraId="23F6FB2E" w14:textId="77777777" w:rsidR="00DF0622" w:rsidRPr="0098528C" w:rsidRDefault="00DF0622" w:rsidP="00DF0622">
      <w:r w:rsidRPr="0098528C">
        <w:lastRenderedPageBreak/>
        <w:t xml:space="preserve">Periodic Interval: </w:t>
      </w:r>
      <w:r w:rsidRPr="0098528C">
        <w:rPr>
          <w:rFonts w:hint="eastAsia"/>
        </w:rPr>
        <w:t>10</w:t>
      </w:r>
      <w:r w:rsidRPr="0098528C">
        <w:t>0</w:t>
      </w:r>
      <w:r w:rsidRPr="0098528C">
        <w:rPr>
          <w:rFonts w:hint="eastAsia"/>
        </w:rPr>
        <w:t>0</w:t>
      </w:r>
      <w:r w:rsidRPr="0098528C">
        <w:t>ms</w:t>
      </w:r>
    </w:p>
    <w:p w14:paraId="550ECD2E" w14:textId="77777777" w:rsidR="00DF0622" w:rsidRPr="0098528C" w:rsidRDefault="00DF0622" w:rsidP="00DF0622">
      <w:r w:rsidRPr="0098528C">
        <w:t>Alive Rolling Count (ARC) required: No</w:t>
      </w:r>
    </w:p>
    <w:p w14:paraId="33E243C4" w14:textId="77777777" w:rsidR="00DF0622" w:rsidRPr="0098528C" w:rsidRDefault="00DF0622" w:rsidP="00DF0622">
      <w:r w:rsidRPr="0098528C">
        <w:t>Protection Value/Checksum (PV) required: No</w:t>
      </w:r>
    </w:p>
    <w:p w14:paraId="44C10F4C" w14:textId="77777777" w:rsidR="00DF0622" w:rsidRPr="0098528C" w:rsidRDefault="00DF0622" w:rsidP="00DF0622"/>
    <w:p w14:paraId="3D74C08F" w14:textId="77777777" w:rsidR="00DF0622" w:rsidRPr="0098528C" w:rsidRDefault="00DF0622" w:rsidP="00DF0622">
      <w:r w:rsidRPr="0098528C">
        <w:rPr>
          <w:rFonts w:hint="eastAsia"/>
          <w:b/>
          <w:u w:val="single"/>
        </w:rPr>
        <w:t>功能安全要求：</w:t>
      </w:r>
      <w:r w:rsidRPr="0098528C">
        <w:rPr>
          <w:rFonts w:hint="eastAsia"/>
        </w:rPr>
        <w:t>QM</w:t>
      </w:r>
    </w:p>
    <w:p w14:paraId="430C01A5" w14:textId="7B9D92D2" w:rsidR="00DF0622" w:rsidRPr="0098528C" w:rsidRDefault="00DF0622" w:rsidP="00DF0622">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55FDD4FB" w14:textId="670EEB46" w:rsidR="002875CE" w:rsidRPr="00BE5023" w:rsidRDefault="002875CE" w:rsidP="002875CE">
      <w:pPr>
        <w:pStyle w:val="Heading4"/>
      </w:pPr>
      <w:commentRangeStart w:id="183"/>
      <w:commentRangeStart w:id="184"/>
      <w:r w:rsidRPr="00BE5023">
        <w:t>GB</w:t>
      </w:r>
      <w:r w:rsidRPr="00BE5023">
        <w:rPr>
          <w:rFonts w:hint="eastAsia"/>
        </w:rPr>
        <w:t>的</w:t>
      </w:r>
      <w:r w:rsidR="002F01D6" w:rsidRPr="00BE5023">
        <w:rPr>
          <w:rFonts w:hint="eastAsia"/>
        </w:rPr>
        <w:t>前挡</w:t>
      </w:r>
      <w:r w:rsidRPr="00BE5023">
        <w:rPr>
          <w:rFonts w:hint="eastAsia"/>
        </w:rPr>
        <w:t>玻璃加热</w:t>
      </w:r>
      <w:commentRangeEnd w:id="183"/>
      <w:r w:rsidRPr="00D9786C">
        <w:rPr>
          <w:rStyle w:val="CommentReference"/>
          <w:rFonts w:asciiTheme="minorHAnsi" w:eastAsiaTheme="minorEastAsia" w:hAnsiTheme="minorHAnsi" w:cstheme="minorBidi"/>
          <w:b w:val="0"/>
          <w:bCs w:val="0"/>
        </w:rPr>
        <w:commentReference w:id="183"/>
      </w:r>
      <w:commentRangeEnd w:id="184"/>
      <w:r w:rsidR="00537714" w:rsidRPr="00D9786C">
        <w:rPr>
          <w:rStyle w:val="CommentReference"/>
          <w:rFonts w:asciiTheme="minorHAnsi" w:eastAsiaTheme="minorEastAsia" w:hAnsiTheme="minorHAnsi" w:cstheme="minorBidi"/>
          <w:b w:val="0"/>
          <w:bCs w:val="0"/>
        </w:rPr>
        <w:commentReference w:id="184"/>
      </w:r>
      <w:r w:rsidR="002F01D6" w:rsidRPr="00BE5023">
        <w:t xml:space="preserve"> </w:t>
      </w:r>
      <w:r w:rsidR="007873C1" w:rsidRPr="007873C1">
        <w:rPr>
          <w:color w:val="FF0000"/>
        </w:rPr>
        <w:t>[Delete]</w:t>
      </w:r>
    </w:p>
    <w:p w14:paraId="05E071BC" w14:textId="77777777" w:rsidR="002875CE" w:rsidRPr="007873C1" w:rsidRDefault="002875CE" w:rsidP="002875CE">
      <w:pPr>
        <w:rPr>
          <w:b/>
          <w:strike/>
          <w:color w:val="FF0000"/>
          <w:u w:val="single"/>
        </w:rPr>
      </w:pPr>
      <w:r w:rsidRPr="007873C1">
        <w:rPr>
          <w:rFonts w:hint="eastAsia"/>
          <w:b/>
          <w:strike/>
          <w:color w:val="FF0000"/>
          <w:u w:val="single"/>
        </w:rPr>
        <w:t>信号发送</w:t>
      </w:r>
    </w:p>
    <w:p w14:paraId="0E77F6E4" w14:textId="77777777" w:rsidR="002875CE" w:rsidRPr="007873C1" w:rsidRDefault="002875CE" w:rsidP="002875CE">
      <w:pPr>
        <w:rPr>
          <w:strike/>
          <w:color w:val="FF0000"/>
        </w:rPr>
      </w:pPr>
      <w:r w:rsidRPr="007873C1">
        <w:rPr>
          <w:strike/>
          <w:color w:val="FF0000"/>
        </w:rPr>
        <w:tab/>
        <w:t>GB</w:t>
      </w:r>
      <w:r w:rsidRPr="007873C1">
        <w:rPr>
          <w:rFonts w:hint="eastAsia"/>
          <w:strike/>
          <w:color w:val="FF0000"/>
        </w:rPr>
        <w:t>架构中，娱乐系统可以通过两种信号请求控制挡风玻璃加热功能的开启和关闭。</w:t>
      </w:r>
    </w:p>
    <w:p w14:paraId="2B474825" w14:textId="569D6617" w:rsidR="002875CE" w:rsidRPr="007873C1" w:rsidRDefault="002875CE" w:rsidP="002875CE">
      <w:pPr>
        <w:ind w:firstLine="420"/>
        <w:rPr>
          <w:strike/>
          <w:color w:val="FF0000"/>
        </w:rPr>
      </w:pPr>
      <w:r w:rsidRPr="007873C1">
        <w:rPr>
          <w:rFonts w:hint="eastAsia"/>
          <w:strike/>
          <w:color w:val="FF0000"/>
        </w:rPr>
        <w:t>方式一，通过信号</w:t>
      </w:r>
      <w:r w:rsidRPr="007873C1">
        <w:rPr>
          <w:b/>
          <w:i/>
          <w:strike/>
          <w:color w:val="FF0000"/>
        </w:rPr>
        <w:t>INFO Request Heated Front Windshield Setting Change</w:t>
      </w:r>
      <w:r w:rsidRPr="007873C1">
        <w:rPr>
          <w:rFonts w:hint="eastAsia"/>
          <w:strike/>
          <w:color w:val="FF0000"/>
        </w:rPr>
        <w:t>请求空调系统打开挡风玻璃加热，默认信号发送</w:t>
      </w:r>
      <w:r w:rsidRPr="007873C1">
        <w:rPr>
          <w:strike/>
          <w:color w:val="FF0000"/>
        </w:rPr>
        <w:t xml:space="preserve"> $0 = FALSE</w:t>
      </w:r>
      <w:r w:rsidRPr="007873C1">
        <w:rPr>
          <w:rFonts w:hint="eastAsia"/>
          <w:strike/>
          <w:color w:val="FF0000"/>
        </w:rPr>
        <w:t>，当娱乐系统请求</w:t>
      </w:r>
      <w:r w:rsidRPr="007873C1">
        <w:rPr>
          <w:strike/>
          <w:color w:val="FF0000"/>
        </w:rPr>
        <w:t>ECC</w:t>
      </w:r>
      <w:r w:rsidRPr="007873C1">
        <w:rPr>
          <w:rFonts w:hint="eastAsia"/>
          <w:strike/>
          <w:color w:val="FF0000"/>
        </w:rPr>
        <w:t>打开挡风玻璃加热时，会发送值</w:t>
      </w:r>
      <w:r w:rsidRPr="007873C1">
        <w:rPr>
          <w:strike/>
          <w:color w:val="FF0000"/>
        </w:rPr>
        <w:t xml:space="preserve"> $1=TRUE</w:t>
      </w:r>
      <w:r w:rsidRPr="007873C1">
        <w:rPr>
          <w:rFonts w:hint="eastAsia"/>
          <w:strike/>
          <w:color w:val="FF0000"/>
        </w:rPr>
        <w:t>一段时间</w:t>
      </w:r>
      <w:r w:rsidR="00113138" w:rsidRPr="007873C1">
        <w:rPr>
          <w:rFonts w:hint="eastAsia"/>
          <w:strike/>
          <w:color w:val="FF0000"/>
        </w:rPr>
        <w:t>并保持标定</w:t>
      </w:r>
      <w:r w:rsidR="00113138" w:rsidRPr="007873C1">
        <w:rPr>
          <w:strike/>
          <w:color w:val="FF0000"/>
        </w:rPr>
        <w:t>MIN_UPDATE_TIME</w:t>
      </w:r>
      <w:r w:rsidR="00113138" w:rsidRPr="007873C1">
        <w:rPr>
          <w:rFonts w:hint="eastAsia"/>
          <w:strike/>
          <w:color w:val="FF0000"/>
        </w:rPr>
        <w:t>所定义的时长</w:t>
      </w:r>
      <w:r w:rsidRPr="007873C1">
        <w:rPr>
          <w:rFonts w:hint="eastAsia"/>
          <w:strike/>
          <w:color w:val="FF0000"/>
        </w:rPr>
        <w:t>，然后再发送信号值</w:t>
      </w:r>
      <w:r w:rsidRPr="007873C1">
        <w:rPr>
          <w:strike/>
          <w:color w:val="FF0000"/>
        </w:rPr>
        <w:t xml:space="preserve"> $0 = FALSE</w:t>
      </w:r>
      <w:r w:rsidRPr="007873C1">
        <w:rPr>
          <w:rFonts w:hint="eastAsia"/>
          <w:strike/>
          <w:color w:val="FF0000"/>
        </w:rPr>
        <w:t>。</w:t>
      </w:r>
    </w:p>
    <w:p w14:paraId="68A77992" w14:textId="77777777" w:rsidR="002875CE" w:rsidRPr="007873C1" w:rsidRDefault="002875CE" w:rsidP="002875CE">
      <w:pPr>
        <w:ind w:firstLine="420"/>
        <w:rPr>
          <w:strike/>
          <w:color w:val="FF0000"/>
        </w:rPr>
      </w:pPr>
      <w:r w:rsidRPr="007873C1">
        <w:rPr>
          <w:rFonts w:hint="eastAsia"/>
          <w:strike/>
          <w:color w:val="FF0000"/>
        </w:rPr>
        <w:t>方式二，通过信号</w:t>
      </w:r>
      <w:r w:rsidRPr="007873C1">
        <w:rPr>
          <w:b/>
          <w:i/>
          <w:strike/>
          <w:color w:val="FF0000"/>
        </w:rPr>
        <w:t>INFO Request Heated Front Windshield Setting</w:t>
      </w:r>
      <w:r w:rsidRPr="007873C1">
        <w:rPr>
          <w:rFonts w:hint="eastAsia"/>
          <w:strike/>
          <w:color w:val="FF0000"/>
        </w:rPr>
        <w:t>请求开启和关闭挡风玻璃加热功能，信号枚举值对应的含义如下：</w:t>
      </w:r>
    </w:p>
    <w:p w14:paraId="7BEFD6D6" w14:textId="77777777" w:rsidR="002875CE" w:rsidRPr="007873C1" w:rsidRDefault="002875CE" w:rsidP="002875CE">
      <w:pPr>
        <w:pStyle w:val="ListParagraph"/>
        <w:numPr>
          <w:ilvl w:val="0"/>
          <w:numId w:val="90"/>
        </w:numPr>
        <w:ind w:firstLineChars="0"/>
        <w:rPr>
          <w:strike/>
          <w:color w:val="FF0000"/>
        </w:rPr>
      </w:pPr>
      <w:r w:rsidRPr="007873C1">
        <w:rPr>
          <w:rFonts w:hint="eastAsia"/>
          <w:strike/>
          <w:color w:val="FF0000"/>
        </w:rPr>
        <w:t>当没有请求的时候，信号值为</w:t>
      </w:r>
      <w:r w:rsidRPr="007873C1">
        <w:rPr>
          <w:strike/>
          <w:color w:val="FF0000"/>
        </w:rPr>
        <w:t xml:space="preserve"> $0 = NoAction</w:t>
      </w:r>
      <w:r w:rsidRPr="007873C1">
        <w:rPr>
          <w:rFonts w:hint="eastAsia"/>
          <w:strike/>
          <w:color w:val="FF0000"/>
        </w:rPr>
        <w:t>；</w:t>
      </w:r>
    </w:p>
    <w:p w14:paraId="3B11D929" w14:textId="77777777" w:rsidR="002875CE" w:rsidRPr="007873C1" w:rsidRDefault="002875CE" w:rsidP="002875CE">
      <w:pPr>
        <w:pStyle w:val="ListParagraph"/>
        <w:numPr>
          <w:ilvl w:val="0"/>
          <w:numId w:val="90"/>
        </w:numPr>
        <w:ind w:firstLineChars="0"/>
        <w:rPr>
          <w:strike/>
          <w:color w:val="FF0000"/>
        </w:rPr>
      </w:pPr>
      <w:r w:rsidRPr="007873C1">
        <w:rPr>
          <w:rFonts w:hint="eastAsia"/>
          <w:strike/>
          <w:color w:val="FF0000"/>
        </w:rPr>
        <w:t>当挡风玻璃加热关闭的时候，信号值为</w:t>
      </w:r>
      <w:r w:rsidRPr="007873C1">
        <w:rPr>
          <w:strike/>
          <w:color w:val="FF0000"/>
        </w:rPr>
        <w:t xml:space="preserve"> $1 = HFWS_OFF</w:t>
      </w:r>
      <w:r w:rsidRPr="007873C1">
        <w:rPr>
          <w:rFonts w:hint="eastAsia"/>
          <w:strike/>
          <w:color w:val="FF0000"/>
        </w:rPr>
        <w:t>；</w:t>
      </w:r>
    </w:p>
    <w:p w14:paraId="36C4D8D4" w14:textId="77777777" w:rsidR="002875CE" w:rsidRPr="007873C1" w:rsidRDefault="002875CE" w:rsidP="002875CE">
      <w:pPr>
        <w:pStyle w:val="ListParagraph"/>
        <w:numPr>
          <w:ilvl w:val="0"/>
          <w:numId w:val="90"/>
        </w:numPr>
        <w:ind w:firstLineChars="0"/>
        <w:rPr>
          <w:strike/>
          <w:color w:val="FF0000"/>
        </w:rPr>
      </w:pPr>
      <w:r w:rsidRPr="007873C1">
        <w:rPr>
          <w:rFonts w:hint="eastAsia"/>
          <w:strike/>
          <w:color w:val="FF0000"/>
        </w:rPr>
        <w:t>当挡风玻璃加热打开的时候，信号值为</w:t>
      </w:r>
      <w:r w:rsidRPr="007873C1">
        <w:rPr>
          <w:strike/>
          <w:color w:val="FF0000"/>
        </w:rPr>
        <w:t xml:space="preserve"> $2 = HFWS_ON</w:t>
      </w:r>
      <w:r w:rsidRPr="007873C1">
        <w:rPr>
          <w:rFonts w:hint="eastAsia"/>
          <w:strike/>
          <w:color w:val="FF0000"/>
        </w:rPr>
        <w:t>；</w:t>
      </w:r>
    </w:p>
    <w:p w14:paraId="38BF1C2D" w14:textId="48517B67" w:rsidR="002875CE" w:rsidRPr="007873C1" w:rsidRDefault="002875CE" w:rsidP="002875CE">
      <w:pPr>
        <w:pStyle w:val="ListParagraph"/>
        <w:numPr>
          <w:ilvl w:val="0"/>
          <w:numId w:val="90"/>
        </w:numPr>
        <w:ind w:firstLineChars="0"/>
        <w:rPr>
          <w:strike/>
          <w:color w:val="FF0000"/>
        </w:rPr>
      </w:pPr>
      <w:r w:rsidRPr="007873C1">
        <w:rPr>
          <w:rFonts w:hint="eastAsia"/>
          <w:strike/>
          <w:color w:val="FF0000"/>
        </w:rPr>
        <w:t>当打开挡风玻璃加热至</w:t>
      </w:r>
      <w:r w:rsidRPr="007873C1">
        <w:rPr>
          <w:strike/>
          <w:color w:val="FF0000"/>
        </w:rPr>
        <w:t xml:space="preserve">AUTO </w:t>
      </w:r>
      <w:r w:rsidRPr="007873C1">
        <w:rPr>
          <w:rFonts w:hint="eastAsia"/>
          <w:strike/>
          <w:color w:val="FF0000"/>
        </w:rPr>
        <w:t>挡位时，信号值为</w:t>
      </w:r>
      <w:r w:rsidRPr="007873C1">
        <w:rPr>
          <w:strike/>
          <w:color w:val="FF0000"/>
        </w:rPr>
        <w:t>$3 = AUTO</w:t>
      </w:r>
      <w:r w:rsidRPr="007873C1">
        <w:rPr>
          <w:rFonts w:hint="eastAsia"/>
          <w:strike/>
          <w:color w:val="FF0000"/>
        </w:rPr>
        <w:t>；</w:t>
      </w:r>
    </w:p>
    <w:p w14:paraId="78F7E958" w14:textId="48D62C43" w:rsidR="002F01D6" w:rsidRPr="007873C1" w:rsidRDefault="002F01D6" w:rsidP="002F01D6">
      <w:pPr>
        <w:rPr>
          <w:strike/>
          <w:color w:val="FF0000"/>
        </w:rPr>
      </w:pPr>
    </w:p>
    <w:p w14:paraId="75854883" w14:textId="77777777" w:rsidR="002F01D6" w:rsidRPr="007873C1" w:rsidRDefault="002F01D6" w:rsidP="002F01D6">
      <w:pPr>
        <w:rPr>
          <w:strike/>
          <w:color w:val="FF0000"/>
        </w:rPr>
      </w:pPr>
      <w:r w:rsidRPr="007873C1">
        <w:rPr>
          <w:strike/>
          <w:color w:val="FF0000"/>
        </w:rPr>
        <w:t>Update Time: 10ms</w:t>
      </w:r>
    </w:p>
    <w:p w14:paraId="153BC812" w14:textId="77777777" w:rsidR="002F01D6" w:rsidRPr="007873C1" w:rsidRDefault="002F01D6" w:rsidP="002F01D6">
      <w:pPr>
        <w:rPr>
          <w:strike/>
          <w:color w:val="FF0000"/>
        </w:rPr>
      </w:pPr>
      <w:r w:rsidRPr="007873C1">
        <w:rPr>
          <w:strike/>
          <w:color w:val="FF0000"/>
        </w:rPr>
        <w:t>Periodic Interval: 1000ms</w:t>
      </w:r>
    </w:p>
    <w:p w14:paraId="31772565" w14:textId="77777777" w:rsidR="002F01D6" w:rsidRPr="007873C1" w:rsidRDefault="002F01D6" w:rsidP="002F01D6">
      <w:pPr>
        <w:rPr>
          <w:strike/>
          <w:color w:val="FF0000"/>
        </w:rPr>
      </w:pPr>
      <w:r w:rsidRPr="007873C1">
        <w:rPr>
          <w:strike/>
          <w:color w:val="FF0000"/>
        </w:rPr>
        <w:t>Alive Rolling Count (ARC) required: No</w:t>
      </w:r>
    </w:p>
    <w:p w14:paraId="5B6CD40A" w14:textId="42E258C7" w:rsidR="002F01D6" w:rsidRPr="007873C1" w:rsidRDefault="002F01D6" w:rsidP="002F01D6">
      <w:pPr>
        <w:rPr>
          <w:strike/>
          <w:color w:val="FF0000"/>
        </w:rPr>
      </w:pPr>
      <w:r w:rsidRPr="007873C1">
        <w:rPr>
          <w:strike/>
          <w:color w:val="FF0000"/>
        </w:rPr>
        <w:t>Protection Value/Checksum (PV) required: No</w:t>
      </w:r>
    </w:p>
    <w:p w14:paraId="16A8B80D" w14:textId="77777777" w:rsidR="002875CE" w:rsidRPr="007873C1" w:rsidRDefault="002875CE" w:rsidP="002875CE">
      <w:pPr>
        <w:rPr>
          <w:strike/>
          <w:color w:val="FF0000"/>
        </w:rPr>
      </w:pPr>
    </w:p>
    <w:p w14:paraId="61A98C0F" w14:textId="77777777" w:rsidR="002875CE" w:rsidRPr="007873C1" w:rsidRDefault="002875CE" w:rsidP="002875CE">
      <w:pPr>
        <w:rPr>
          <w:strike/>
          <w:color w:val="FF0000"/>
        </w:rPr>
      </w:pPr>
      <w:r w:rsidRPr="007873C1">
        <w:rPr>
          <w:rFonts w:hint="eastAsia"/>
          <w:b/>
          <w:strike/>
          <w:color w:val="FF0000"/>
          <w:u w:val="single"/>
        </w:rPr>
        <w:t>信号接收</w:t>
      </w:r>
    </w:p>
    <w:p w14:paraId="406F0446" w14:textId="77777777" w:rsidR="002875CE" w:rsidRPr="007873C1" w:rsidRDefault="002875CE" w:rsidP="002875CE">
      <w:pPr>
        <w:ind w:firstLine="420"/>
        <w:rPr>
          <w:strike/>
          <w:color w:val="FF0000"/>
        </w:rPr>
      </w:pPr>
      <w:r w:rsidRPr="007873C1">
        <w:rPr>
          <w:rFonts w:hint="eastAsia"/>
          <w:strike/>
          <w:color w:val="FF0000"/>
        </w:rPr>
        <w:t>GB</w:t>
      </w:r>
      <w:r w:rsidRPr="007873C1">
        <w:rPr>
          <w:rFonts w:hint="eastAsia"/>
          <w:strike/>
          <w:color w:val="FF0000"/>
        </w:rPr>
        <w:t>架构中，娱乐系统可以通过信号</w:t>
      </w:r>
      <w:commentRangeStart w:id="185"/>
      <w:r w:rsidRPr="007873C1">
        <w:rPr>
          <w:b/>
          <w:i/>
          <w:strike/>
          <w:color w:val="FF0000"/>
        </w:rPr>
        <w:t>Heated Front Windshield Status</w:t>
      </w:r>
      <w:commentRangeEnd w:id="185"/>
      <w:r w:rsidRPr="007873C1">
        <w:rPr>
          <w:rStyle w:val="CommentReference"/>
          <w:strike/>
          <w:color w:val="FF0000"/>
        </w:rPr>
        <w:commentReference w:id="185"/>
      </w:r>
      <w:r w:rsidRPr="007873C1">
        <w:rPr>
          <w:rFonts w:hint="eastAsia"/>
          <w:strike/>
          <w:color w:val="FF0000"/>
        </w:rPr>
        <w:t>确定前挡风玻璃除雾的工作状态，枚举值对应的含义如下：</w:t>
      </w:r>
    </w:p>
    <w:p w14:paraId="7E03CFB0" w14:textId="77777777" w:rsidR="002875CE" w:rsidRPr="007873C1" w:rsidRDefault="002875CE" w:rsidP="002875CE">
      <w:pPr>
        <w:pStyle w:val="ListParagraph"/>
        <w:numPr>
          <w:ilvl w:val="0"/>
          <w:numId w:val="86"/>
        </w:numPr>
        <w:ind w:firstLineChars="0"/>
        <w:rPr>
          <w:strike/>
          <w:color w:val="FF0000"/>
        </w:rPr>
      </w:pPr>
      <w:r w:rsidRPr="007873C1">
        <w:rPr>
          <w:strike/>
          <w:color w:val="FF0000"/>
        </w:rPr>
        <w:t>$0 = UNKNOWN</w:t>
      </w:r>
      <w:r w:rsidRPr="007873C1">
        <w:rPr>
          <w:rFonts w:hint="eastAsia"/>
          <w:strike/>
          <w:color w:val="FF0000"/>
        </w:rPr>
        <w:t>，表示状态未知。</w:t>
      </w:r>
    </w:p>
    <w:p w14:paraId="7343801B" w14:textId="77777777" w:rsidR="002875CE" w:rsidRPr="007873C1" w:rsidRDefault="002875CE" w:rsidP="002875CE">
      <w:pPr>
        <w:pStyle w:val="ListParagraph"/>
        <w:numPr>
          <w:ilvl w:val="0"/>
          <w:numId w:val="86"/>
        </w:numPr>
        <w:ind w:firstLineChars="0"/>
        <w:rPr>
          <w:strike/>
          <w:color w:val="FF0000"/>
        </w:rPr>
      </w:pPr>
      <w:r w:rsidRPr="007873C1">
        <w:rPr>
          <w:strike/>
          <w:color w:val="FF0000"/>
        </w:rPr>
        <w:t>$1 = OFF</w:t>
      </w:r>
      <w:r w:rsidRPr="007873C1">
        <w:rPr>
          <w:rFonts w:hint="eastAsia"/>
          <w:strike/>
          <w:color w:val="FF0000"/>
        </w:rPr>
        <w:t>，表示前挡风玻璃加热关闭；</w:t>
      </w:r>
    </w:p>
    <w:p w14:paraId="7F967EAC" w14:textId="77777777" w:rsidR="002875CE" w:rsidRPr="007873C1" w:rsidRDefault="002875CE" w:rsidP="002875CE">
      <w:pPr>
        <w:pStyle w:val="ListParagraph"/>
        <w:numPr>
          <w:ilvl w:val="0"/>
          <w:numId w:val="86"/>
        </w:numPr>
        <w:ind w:firstLineChars="0"/>
        <w:rPr>
          <w:strike/>
          <w:color w:val="FF0000"/>
        </w:rPr>
      </w:pPr>
      <w:r w:rsidRPr="007873C1">
        <w:rPr>
          <w:strike/>
          <w:color w:val="FF0000"/>
        </w:rPr>
        <w:t>$2 = ON</w:t>
      </w:r>
      <w:r w:rsidRPr="007873C1">
        <w:rPr>
          <w:rFonts w:hint="eastAsia"/>
          <w:strike/>
          <w:color w:val="FF0000"/>
        </w:rPr>
        <w:t>，表示前挡风玻璃加热开启；</w:t>
      </w:r>
      <w:r w:rsidRPr="007873C1">
        <w:rPr>
          <w:rStyle w:val="CommentReference"/>
          <w:strike/>
          <w:color w:val="FF0000"/>
        </w:rPr>
        <w:commentReference w:id="186"/>
      </w:r>
      <w:r w:rsidRPr="007873C1">
        <w:rPr>
          <w:rStyle w:val="CommentReference"/>
          <w:strike/>
          <w:color w:val="FF0000"/>
        </w:rPr>
        <w:commentReference w:id="187"/>
      </w:r>
    </w:p>
    <w:p w14:paraId="2C1C8165" w14:textId="40FD8F34" w:rsidR="002F01D6" w:rsidRPr="007873C1" w:rsidRDefault="002F01D6" w:rsidP="002F01D6">
      <w:pPr>
        <w:ind w:left="420"/>
        <w:rPr>
          <w:strike/>
          <w:color w:val="FF0000"/>
        </w:rPr>
      </w:pPr>
    </w:p>
    <w:p w14:paraId="06A297DE" w14:textId="77777777" w:rsidR="002F01D6" w:rsidRPr="007873C1" w:rsidRDefault="002F01D6" w:rsidP="002F01D6">
      <w:pPr>
        <w:rPr>
          <w:strike/>
          <w:color w:val="FF0000"/>
        </w:rPr>
      </w:pPr>
      <w:r w:rsidRPr="007873C1">
        <w:rPr>
          <w:strike/>
          <w:color w:val="FF0000"/>
        </w:rPr>
        <w:t>Update Time: 10ms</w:t>
      </w:r>
    </w:p>
    <w:p w14:paraId="26A8C830" w14:textId="77777777" w:rsidR="002F01D6" w:rsidRPr="007873C1" w:rsidRDefault="002F01D6" w:rsidP="002F01D6">
      <w:pPr>
        <w:rPr>
          <w:strike/>
          <w:color w:val="FF0000"/>
        </w:rPr>
      </w:pPr>
      <w:r w:rsidRPr="007873C1">
        <w:rPr>
          <w:strike/>
          <w:color w:val="FF0000"/>
        </w:rPr>
        <w:t>Periodic Interval: 1000ms</w:t>
      </w:r>
    </w:p>
    <w:p w14:paraId="3414972E" w14:textId="77777777" w:rsidR="002F01D6" w:rsidRPr="007873C1" w:rsidRDefault="002F01D6" w:rsidP="002F01D6">
      <w:pPr>
        <w:rPr>
          <w:strike/>
          <w:color w:val="FF0000"/>
        </w:rPr>
      </w:pPr>
      <w:r w:rsidRPr="007873C1">
        <w:rPr>
          <w:strike/>
          <w:color w:val="FF0000"/>
        </w:rPr>
        <w:t>Alive Rolling Count (ARC) required: No</w:t>
      </w:r>
    </w:p>
    <w:p w14:paraId="5A6B9242" w14:textId="615C5A10" w:rsidR="002F01D6" w:rsidRPr="007873C1" w:rsidRDefault="002F01D6" w:rsidP="002F01D6">
      <w:pPr>
        <w:rPr>
          <w:strike/>
          <w:color w:val="FF0000"/>
        </w:rPr>
      </w:pPr>
      <w:r w:rsidRPr="007873C1">
        <w:rPr>
          <w:strike/>
          <w:color w:val="FF0000"/>
        </w:rPr>
        <w:t>Protection Value/Checksum (PV) required: No</w:t>
      </w:r>
    </w:p>
    <w:p w14:paraId="2EF812EC" w14:textId="77777777" w:rsidR="002F01D6" w:rsidRPr="007873C1" w:rsidRDefault="002F01D6" w:rsidP="002F01D6">
      <w:pPr>
        <w:ind w:left="420"/>
        <w:rPr>
          <w:strike/>
          <w:color w:val="FF0000"/>
        </w:rPr>
      </w:pPr>
    </w:p>
    <w:p w14:paraId="27611A5C" w14:textId="7D9BE94B" w:rsidR="00BB285B" w:rsidRPr="0098528C" w:rsidRDefault="00E73BC7" w:rsidP="00E25A18">
      <w:pPr>
        <w:pStyle w:val="Heading3"/>
      </w:pPr>
      <w:bookmarkStart w:id="188" w:name="_Toc58413269"/>
      <w:r w:rsidRPr="00D9786C">
        <w:rPr>
          <w:rFonts w:hint="eastAsia"/>
        </w:rPr>
        <w:t>自动模式</w:t>
      </w:r>
      <w:r w:rsidRPr="00D9786C">
        <w:rPr>
          <w:rFonts w:hint="eastAsia"/>
        </w:rPr>
        <w:t>(</w:t>
      </w:r>
      <w:r w:rsidR="00BB285B" w:rsidRPr="00D9786C">
        <w:rPr>
          <w:rFonts w:hint="eastAsia"/>
        </w:rPr>
        <w:t>Auto</w:t>
      </w:r>
      <w:r w:rsidR="0096306C" w:rsidRPr="00D9786C">
        <w:t xml:space="preserve"> Mode</w:t>
      </w:r>
      <w:r w:rsidRPr="0098528C">
        <w:rPr>
          <w:rFonts w:hint="eastAsia"/>
        </w:rPr>
        <w:t>)</w:t>
      </w:r>
      <w:bookmarkEnd w:id="188"/>
    </w:p>
    <w:p w14:paraId="7BA86C43" w14:textId="77777777" w:rsidR="0096306C" w:rsidRPr="0098528C" w:rsidRDefault="0096306C" w:rsidP="00C77C1D">
      <w:pPr>
        <w:ind w:firstLine="420"/>
      </w:pPr>
      <w:r w:rsidRPr="0098528C">
        <w:t>空调自动模式适用于前排空调和后排空调。</w:t>
      </w:r>
    </w:p>
    <w:p w14:paraId="074E4067" w14:textId="77777777" w:rsidR="0096306C" w:rsidRPr="0098528C" w:rsidRDefault="0096306C" w:rsidP="00C77C1D">
      <w:pPr>
        <w:ind w:firstLine="420"/>
      </w:pPr>
      <w:r w:rsidRPr="0098528C">
        <w:t xml:space="preserve">The A/C </w:t>
      </w:r>
      <w:r w:rsidRPr="0098528C">
        <w:rPr>
          <w:rFonts w:hint="eastAsia"/>
        </w:rPr>
        <w:t xml:space="preserve">Auto </w:t>
      </w:r>
      <w:r w:rsidRPr="0098528C">
        <w:t>mode shall be applicable to the front</w:t>
      </w:r>
      <w:r w:rsidRPr="0098528C">
        <w:rPr>
          <w:rFonts w:hint="eastAsia"/>
        </w:rPr>
        <w:t>-row</w:t>
      </w:r>
      <w:r w:rsidRPr="0098528C">
        <w:t xml:space="preserve"> air condition</w:t>
      </w:r>
      <w:r w:rsidRPr="0098528C">
        <w:rPr>
          <w:rFonts w:hint="eastAsia"/>
        </w:rPr>
        <w:t>ing</w:t>
      </w:r>
      <w:r w:rsidRPr="0098528C">
        <w:t xml:space="preserve"> and the </w:t>
      </w:r>
      <w:r w:rsidRPr="0098528C">
        <w:rPr>
          <w:rFonts w:hint="eastAsia"/>
        </w:rPr>
        <w:t>rear</w:t>
      </w:r>
      <w:r w:rsidRPr="0098528C">
        <w:t>-row air condition</w:t>
      </w:r>
      <w:r w:rsidRPr="0098528C">
        <w:rPr>
          <w:rFonts w:hint="eastAsia"/>
        </w:rPr>
        <w:t>ing</w:t>
      </w:r>
      <w:r w:rsidRPr="0098528C">
        <w:t>.</w:t>
      </w:r>
    </w:p>
    <w:p w14:paraId="60096A63" w14:textId="77777777" w:rsidR="0096306C" w:rsidRPr="0098528C" w:rsidRDefault="0096306C" w:rsidP="00C77C1D">
      <w:pPr>
        <w:ind w:firstLine="420"/>
      </w:pPr>
      <w:r w:rsidRPr="0098528C">
        <w:lastRenderedPageBreak/>
        <w:t>空调自动模式是指空调基于当前的工况而自动调节适合状态的工作模式，该模式状态包括开启和关闭。</w:t>
      </w:r>
    </w:p>
    <w:p w14:paraId="10B9DD8C" w14:textId="1EA1C5C5" w:rsidR="006A3869" w:rsidRPr="0098528C" w:rsidRDefault="0096306C" w:rsidP="00C77C1D">
      <w:pPr>
        <w:ind w:firstLine="420"/>
      </w:pPr>
      <w:r w:rsidRPr="0098528C">
        <w:rPr>
          <w:rFonts w:hint="eastAsia"/>
        </w:rPr>
        <w:t xml:space="preserve">Air conditioning </w:t>
      </w:r>
      <w:r w:rsidRPr="0098528C">
        <w:t xml:space="preserve">Auto </w:t>
      </w:r>
      <w:r w:rsidRPr="0098528C">
        <w:rPr>
          <w:rFonts w:hint="eastAsia"/>
        </w:rPr>
        <w:t xml:space="preserve">mode </w:t>
      </w:r>
      <w:r w:rsidRPr="0098528C">
        <w:t xml:space="preserve">refers to the </w:t>
      </w:r>
      <w:r w:rsidRPr="0098528C">
        <w:rPr>
          <w:rFonts w:hint="eastAsia"/>
        </w:rPr>
        <w:t>operating</w:t>
      </w:r>
      <w:r w:rsidRPr="0098528C">
        <w:t xml:space="preserve"> mode in which the air conditioner </w:t>
      </w:r>
      <w:r w:rsidRPr="0098528C">
        <w:rPr>
          <w:rFonts w:hint="eastAsia"/>
        </w:rPr>
        <w:t xml:space="preserve">is </w:t>
      </w:r>
      <w:r w:rsidRPr="0098528C">
        <w:t>automatically regulate</w:t>
      </w:r>
      <w:r w:rsidRPr="0098528C">
        <w:rPr>
          <w:rFonts w:hint="eastAsia"/>
        </w:rPr>
        <w:t>d</w:t>
      </w:r>
      <w:r w:rsidRPr="0098528C">
        <w:t xml:space="preserve"> to the </w:t>
      </w:r>
      <w:r w:rsidRPr="0098528C">
        <w:rPr>
          <w:rFonts w:hint="eastAsia"/>
        </w:rPr>
        <w:t>proper</w:t>
      </w:r>
      <w:r w:rsidRPr="0098528C">
        <w:t xml:space="preserve"> status based on the current working conditions, and the mode status includes on and off.</w:t>
      </w:r>
    </w:p>
    <w:p w14:paraId="3F2CE6E4" w14:textId="1D37EFE0" w:rsidR="00D72310" w:rsidRPr="0098528C" w:rsidRDefault="00D72310" w:rsidP="00C77C1D">
      <w:pPr>
        <w:ind w:firstLine="420"/>
      </w:pPr>
      <w:r w:rsidRPr="0098528C">
        <w:rPr>
          <w:rFonts w:hint="eastAsia"/>
        </w:rPr>
        <w:t>自动模式开启状态下，</w:t>
      </w:r>
      <w:r w:rsidRPr="0098528C">
        <w:rPr>
          <w:rFonts w:hint="eastAsia"/>
        </w:rPr>
        <w:t>GB</w:t>
      </w:r>
      <w:r w:rsidRPr="0098528C">
        <w:rPr>
          <w:rFonts w:hint="eastAsia"/>
        </w:rPr>
        <w:t>和</w:t>
      </w:r>
      <w:r w:rsidRPr="0098528C">
        <w:rPr>
          <w:rFonts w:hint="eastAsia"/>
        </w:rPr>
        <w:t>CLEA</w:t>
      </w:r>
      <w:r w:rsidRPr="0098528C">
        <w:rPr>
          <w:rFonts w:hint="eastAsia"/>
        </w:rPr>
        <w:t>架构的空调在</w:t>
      </w:r>
      <w:r w:rsidR="004B04CE" w:rsidRPr="0098528C">
        <w:rPr>
          <w:rFonts w:hint="eastAsia"/>
        </w:rPr>
        <w:t>显示</w:t>
      </w:r>
      <w:r w:rsidRPr="0098528C">
        <w:rPr>
          <w:rFonts w:hint="eastAsia"/>
        </w:rPr>
        <w:t>上的差异如下表格所示：</w:t>
      </w:r>
    </w:p>
    <w:p w14:paraId="05FA372D" w14:textId="03989BA6" w:rsidR="004B04CE" w:rsidRPr="0098528C" w:rsidRDefault="004B04CE" w:rsidP="00C77C1D">
      <w:pPr>
        <w:ind w:firstLine="420"/>
      </w:pPr>
      <w:r w:rsidRPr="0098528C">
        <w:t>When the automatic mode is turned on, the display differences between GB and CLEA HVAC are shown in the following table:</w:t>
      </w:r>
    </w:p>
    <w:tbl>
      <w:tblPr>
        <w:tblStyle w:val="TableGrid"/>
        <w:tblW w:w="0" w:type="auto"/>
        <w:tblLook w:val="04A0" w:firstRow="1" w:lastRow="0" w:firstColumn="1" w:lastColumn="0" w:noHBand="0" w:noVBand="1"/>
      </w:tblPr>
      <w:tblGrid>
        <w:gridCol w:w="2547"/>
        <w:gridCol w:w="3947"/>
        <w:gridCol w:w="3248"/>
      </w:tblGrid>
      <w:tr w:rsidR="005727C7" w:rsidRPr="0098528C" w14:paraId="47459DB0" w14:textId="77777777" w:rsidTr="00607F88">
        <w:tc>
          <w:tcPr>
            <w:tcW w:w="2547" w:type="dxa"/>
          </w:tcPr>
          <w:p w14:paraId="59346FAC" w14:textId="1773BA9E" w:rsidR="00D72310" w:rsidRPr="0098528C" w:rsidRDefault="00D72310" w:rsidP="00C77C1D">
            <w:bookmarkStart w:id="189" w:name="OLE_LINK54"/>
            <w:bookmarkStart w:id="190" w:name="OLE_LINK55"/>
          </w:p>
        </w:tc>
        <w:tc>
          <w:tcPr>
            <w:tcW w:w="3947" w:type="dxa"/>
          </w:tcPr>
          <w:p w14:paraId="4BACFBCA" w14:textId="554260DB" w:rsidR="00D72310" w:rsidRPr="0098528C" w:rsidRDefault="009E345C" w:rsidP="00C77C1D">
            <w:bookmarkStart w:id="191" w:name="OLE_LINK52"/>
            <w:bookmarkStart w:id="192" w:name="OLE_LINK53"/>
            <w:r w:rsidRPr="0098528C">
              <w:rPr>
                <w:rFonts w:hint="eastAsia"/>
              </w:rPr>
              <w:t>Display</w:t>
            </w:r>
            <w:r w:rsidRPr="0098528C">
              <w:t xml:space="preserve"> “AUTO”</w:t>
            </w:r>
            <w:r w:rsidR="004B04CE" w:rsidRPr="0098528C">
              <w:t xml:space="preserve"> </w:t>
            </w:r>
            <w:r w:rsidR="004B04CE" w:rsidRPr="0098528C">
              <w:rPr>
                <w:rFonts w:hint="eastAsia"/>
              </w:rPr>
              <w:t>Status</w:t>
            </w:r>
            <w:r w:rsidRPr="0098528C">
              <w:rPr>
                <w:rFonts w:hint="eastAsia"/>
              </w:rPr>
              <w:t>-</w:t>
            </w:r>
            <w:bookmarkEnd w:id="191"/>
            <w:bookmarkEnd w:id="192"/>
            <w:r w:rsidRPr="0098528C">
              <w:rPr>
                <w:rFonts w:hint="eastAsia"/>
              </w:rPr>
              <w:t>CLEA</w:t>
            </w:r>
          </w:p>
        </w:tc>
        <w:tc>
          <w:tcPr>
            <w:tcW w:w="3248" w:type="dxa"/>
          </w:tcPr>
          <w:p w14:paraId="46445A36" w14:textId="7789DF34" w:rsidR="00D72310" w:rsidRPr="0098528C" w:rsidRDefault="004B04CE" w:rsidP="00C77C1D">
            <w:r w:rsidRPr="0098528C">
              <w:rPr>
                <w:rFonts w:hint="eastAsia"/>
              </w:rPr>
              <w:t>Display</w:t>
            </w:r>
            <w:r w:rsidRPr="0098528C">
              <w:t xml:space="preserve"> “AUTO” </w:t>
            </w:r>
            <w:r w:rsidRPr="0098528C">
              <w:rPr>
                <w:rFonts w:hint="eastAsia"/>
              </w:rPr>
              <w:t xml:space="preserve">Status </w:t>
            </w:r>
            <w:r w:rsidR="009E345C" w:rsidRPr="0098528C">
              <w:rPr>
                <w:rFonts w:hint="eastAsia"/>
              </w:rPr>
              <w:t>-</w:t>
            </w:r>
            <w:r w:rsidR="00D72310" w:rsidRPr="0098528C">
              <w:rPr>
                <w:rFonts w:hint="eastAsia"/>
              </w:rPr>
              <w:t>GB</w:t>
            </w:r>
          </w:p>
        </w:tc>
      </w:tr>
      <w:tr w:rsidR="005727C7" w:rsidRPr="0098528C" w14:paraId="77B20CCD" w14:textId="77777777" w:rsidTr="00607F88">
        <w:tc>
          <w:tcPr>
            <w:tcW w:w="2547" w:type="dxa"/>
          </w:tcPr>
          <w:p w14:paraId="54BF3B22" w14:textId="395093AD" w:rsidR="009E345C" w:rsidRPr="0098528C" w:rsidRDefault="004B04CE" w:rsidP="00C77C1D">
            <w:r w:rsidRPr="0098528C">
              <w:t>Air Inlet</w:t>
            </w:r>
          </w:p>
        </w:tc>
        <w:tc>
          <w:tcPr>
            <w:tcW w:w="3947" w:type="dxa"/>
          </w:tcPr>
          <w:p w14:paraId="474C6B28" w14:textId="22DCB827" w:rsidR="00D72310" w:rsidRPr="0098528C" w:rsidRDefault="009E345C" w:rsidP="00607F88">
            <w:r w:rsidRPr="0098528C">
              <w:rPr>
                <w:rFonts w:hint="eastAsia"/>
              </w:rPr>
              <w:t>Y</w:t>
            </w:r>
            <w:r w:rsidR="00607F88" w:rsidRPr="0098528C">
              <w:t xml:space="preserve"> (CLEA</w:t>
            </w:r>
            <w:r w:rsidR="00607F88" w:rsidRPr="0098528C">
              <w:rPr>
                <w:rFonts w:hint="eastAsia"/>
              </w:rPr>
              <w:t>中</w:t>
            </w:r>
            <w:r w:rsidR="00607F88" w:rsidRPr="0098528C">
              <w:rPr>
                <w:rFonts w:hint="eastAsia"/>
              </w:rPr>
              <w:t>AUTO</w:t>
            </w:r>
            <w:r w:rsidR="00607F88" w:rsidRPr="0098528C">
              <w:rPr>
                <w:rFonts w:hint="eastAsia"/>
              </w:rPr>
              <w:t>可对应为</w:t>
            </w:r>
            <w:r w:rsidR="00607F88" w:rsidRPr="0098528C">
              <w:rPr>
                <w:rFonts w:hint="eastAsia"/>
              </w:rPr>
              <w:t>Fresh Air</w:t>
            </w:r>
            <w:r w:rsidR="00607F88" w:rsidRPr="0098528C">
              <w:t>)</w:t>
            </w:r>
          </w:p>
        </w:tc>
        <w:tc>
          <w:tcPr>
            <w:tcW w:w="3248" w:type="dxa"/>
          </w:tcPr>
          <w:p w14:paraId="59B7B545" w14:textId="6B713458" w:rsidR="00D72310" w:rsidRPr="0098528C" w:rsidRDefault="004B04CE" w:rsidP="00C77C1D">
            <w:r w:rsidRPr="0098528C">
              <w:rPr>
                <w:rFonts w:hint="eastAsia"/>
              </w:rPr>
              <w:t>N</w:t>
            </w:r>
          </w:p>
        </w:tc>
      </w:tr>
      <w:tr w:rsidR="005727C7" w:rsidRPr="0098528C" w14:paraId="1BC39477" w14:textId="77777777" w:rsidTr="00607F88">
        <w:tc>
          <w:tcPr>
            <w:tcW w:w="2547" w:type="dxa"/>
          </w:tcPr>
          <w:p w14:paraId="04A21487" w14:textId="4E8E84BD" w:rsidR="00D72310" w:rsidRPr="0098528C" w:rsidRDefault="004B04CE" w:rsidP="00C77C1D">
            <w:r w:rsidRPr="0098528C">
              <w:rPr>
                <w:rFonts w:hint="eastAsia"/>
              </w:rPr>
              <w:t>Fan Speed</w:t>
            </w:r>
          </w:p>
        </w:tc>
        <w:tc>
          <w:tcPr>
            <w:tcW w:w="3947" w:type="dxa"/>
          </w:tcPr>
          <w:p w14:paraId="58FA42DA" w14:textId="079A128B" w:rsidR="00D72310" w:rsidRPr="0098528C" w:rsidRDefault="009E345C" w:rsidP="00C77C1D">
            <w:r w:rsidRPr="0098528C">
              <w:rPr>
                <w:rFonts w:hint="eastAsia"/>
              </w:rPr>
              <w:t>Y</w:t>
            </w:r>
          </w:p>
        </w:tc>
        <w:tc>
          <w:tcPr>
            <w:tcW w:w="3248" w:type="dxa"/>
          </w:tcPr>
          <w:p w14:paraId="13E38DCC" w14:textId="25A1633C" w:rsidR="00D72310" w:rsidRPr="0098528C" w:rsidRDefault="009E345C" w:rsidP="00C77C1D">
            <w:r w:rsidRPr="0098528C">
              <w:rPr>
                <w:rFonts w:hint="eastAsia"/>
              </w:rPr>
              <w:t>Y</w:t>
            </w:r>
          </w:p>
        </w:tc>
      </w:tr>
      <w:tr w:rsidR="005727C7" w:rsidRPr="0098528C" w14:paraId="3012A8E8" w14:textId="77777777" w:rsidTr="00607F88">
        <w:tc>
          <w:tcPr>
            <w:tcW w:w="2547" w:type="dxa"/>
          </w:tcPr>
          <w:p w14:paraId="39236C67" w14:textId="59C06823" w:rsidR="00D72310" w:rsidRPr="0098528C" w:rsidRDefault="004B04CE" w:rsidP="00C77C1D">
            <w:r w:rsidRPr="0098528C">
              <w:rPr>
                <w:rFonts w:hint="eastAsia"/>
              </w:rPr>
              <w:t>B</w:t>
            </w:r>
            <w:r w:rsidRPr="0098528C">
              <w:t>lower Mode</w:t>
            </w:r>
          </w:p>
        </w:tc>
        <w:tc>
          <w:tcPr>
            <w:tcW w:w="3947" w:type="dxa"/>
          </w:tcPr>
          <w:p w14:paraId="1F0276B9" w14:textId="24263988" w:rsidR="00D72310" w:rsidRPr="0098528C" w:rsidRDefault="009E345C" w:rsidP="00C77C1D">
            <w:r w:rsidRPr="0098528C">
              <w:rPr>
                <w:rFonts w:hint="eastAsia"/>
              </w:rPr>
              <w:t>Y</w:t>
            </w:r>
          </w:p>
        </w:tc>
        <w:tc>
          <w:tcPr>
            <w:tcW w:w="3248" w:type="dxa"/>
          </w:tcPr>
          <w:p w14:paraId="3C915FBD" w14:textId="3DF5A3D9" w:rsidR="00D72310" w:rsidRPr="0098528C" w:rsidRDefault="009E345C" w:rsidP="00C77C1D">
            <w:r w:rsidRPr="0098528C">
              <w:rPr>
                <w:rFonts w:hint="eastAsia"/>
              </w:rPr>
              <w:t>Y</w:t>
            </w:r>
          </w:p>
        </w:tc>
      </w:tr>
      <w:tr w:rsidR="009E345C" w:rsidRPr="0098528C" w14:paraId="4CE80DBA" w14:textId="77777777" w:rsidTr="00607F88">
        <w:tc>
          <w:tcPr>
            <w:tcW w:w="2547" w:type="dxa"/>
          </w:tcPr>
          <w:p w14:paraId="56E69E8D" w14:textId="2E4C5A48" w:rsidR="00D72310" w:rsidRPr="0098528C" w:rsidRDefault="009E345C" w:rsidP="004B04CE">
            <w:r w:rsidRPr="0098528C">
              <w:rPr>
                <w:rFonts w:hint="eastAsia"/>
              </w:rPr>
              <w:t>A/C</w:t>
            </w:r>
          </w:p>
        </w:tc>
        <w:tc>
          <w:tcPr>
            <w:tcW w:w="3947" w:type="dxa"/>
          </w:tcPr>
          <w:p w14:paraId="685D71FE" w14:textId="0A4520E3" w:rsidR="00D72310" w:rsidRPr="0098528C" w:rsidRDefault="009E345C" w:rsidP="00C77C1D">
            <w:r w:rsidRPr="0098528C">
              <w:rPr>
                <w:rFonts w:hint="eastAsia"/>
              </w:rPr>
              <w:t>N</w:t>
            </w:r>
            <w:r w:rsidRPr="0098528C">
              <w:t xml:space="preserve"> (CLEA</w:t>
            </w:r>
            <w:r w:rsidRPr="0098528C">
              <w:rPr>
                <w:rFonts w:hint="eastAsia"/>
              </w:rPr>
              <w:t>中</w:t>
            </w:r>
            <w:r w:rsidRPr="0098528C">
              <w:rPr>
                <w:rFonts w:hint="eastAsia"/>
              </w:rPr>
              <w:t>AUTO</w:t>
            </w:r>
            <w:r w:rsidR="00607F88" w:rsidRPr="0098528C">
              <w:rPr>
                <w:rFonts w:hint="eastAsia"/>
              </w:rPr>
              <w:t>可</w:t>
            </w:r>
            <w:r w:rsidRPr="0098528C">
              <w:rPr>
                <w:rFonts w:hint="eastAsia"/>
              </w:rPr>
              <w:t>对应为</w:t>
            </w:r>
            <w:r w:rsidRPr="0098528C">
              <w:rPr>
                <w:rFonts w:hint="eastAsia"/>
              </w:rPr>
              <w:t>ON</w:t>
            </w:r>
            <w:r w:rsidRPr="0098528C">
              <w:t>)</w:t>
            </w:r>
          </w:p>
        </w:tc>
        <w:tc>
          <w:tcPr>
            <w:tcW w:w="3248" w:type="dxa"/>
          </w:tcPr>
          <w:p w14:paraId="63EB1741" w14:textId="70C78313" w:rsidR="00D72310" w:rsidRPr="0098528C" w:rsidRDefault="009E345C" w:rsidP="00C77C1D">
            <w:r w:rsidRPr="0098528C">
              <w:rPr>
                <w:rFonts w:hint="eastAsia"/>
              </w:rPr>
              <w:t>N</w:t>
            </w:r>
          </w:p>
        </w:tc>
      </w:tr>
      <w:bookmarkEnd w:id="189"/>
      <w:bookmarkEnd w:id="190"/>
    </w:tbl>
    <w:p w14:paraId="1461840C" w14:textId="77777777" w:rsidR="00D72310" w:rsidRPr="0098528C" w:rsidRDefault="00D72310" w:rsidP="00C77C1D">
      <w:pPr>
        <w:ind w:firstLine="420"/>
      </w:pPr>
    </w:p>
    <w:p w14:paraId="6E8DC632" w14:textId="799EC219" w:rsidR="00317E94" w:rsidRPr="0098528C" w:rsidRDefault="00317E94" w:rsidP="00317E94">
      <w:pPr>
        <w:pStyle w:val="Heading4"/>
      </w:pPr>
      <w:r w:rsidRPr="0098528C">
        <w:rPr>
          <w:rFonts w:hint="eastAsia"/>
        </w:rPr>
        <w:t>CLEA</w:t>
      </w:r>
      <w:r w:rsidRPr="0098528C">
        <w:rPr>
          <w:rFonts w:hint="eastAsia"/>
        </w:rPr>
        <w:t>的自动模式控制</w:t>
      </w:r>
    </w:p>
    <w:p w14:paraId="52F53F72" w14:textId="77777777" w:rsidR="00317E94" w:rsidRPr="0098528C" w:rsidRDefault="00317E94" w:rsidP="00317E94">
      <w:pPr>
        <w:rPr>
          <w:b/>
          <w:u w:val="single"/>
        </w:rPr>
      </w:pPr>
      <w:r w:rsidRPr="0098528C">
        <w:rPr>
          <w:rFonts w:hint="eastAsia"/>
          <w:b/>
          <w:u w:val="single"/>
        </w:rPr>
        <w:t>信号发送</w:t>
      </w:r>
    </w:p>
    <w:p w14:paraId="258FE06B" w14:textId="5E2DE417" w:rsidR="00317E94" w:rsidRPr="0098528C" w:rsidRDefault="00317E94" w:rsidP="00317E94">
      <w:r w:rsidRPr="0098528C">
        <w:tab/>
      </w:r>
      <w:commentRangeStart w:id="193"/>
      <w:commentRangeStart w:id="194"/>
      <w:r w:rsidR="0019054B" w:rsidRPr="0098528C">
        <w:rPr>
          <w:rFonts w:hint="eastAsia"/>
        </w:rPr>
        <w:t>娱乐系统通过信号</w:t>
      </w:r>
      <w:r w:rsidR="003B1334" w:rsidRPr="0098528C">
        <w:rPr>
          <w:b/>
          <w:i/>
        </w:rPr>
        <w:t>Request Front Auto Info</w:t>
      </w:r>
      <w:r w:rsidR="0019054B" w:rsidRPr="0098528C">
        <w:rPr>
          <w:rFonts w:hint="eastAsia"/>
        </w:rPr>
        <w:t>请求控制前排空调自动模式的开启和关闭</w:t>
      </w:r>
      <w:commentRangeEnd w:id="193"/>
      <w:r w:rsidR="003B1334" w:rsidRPr="00D9786C">
        <w:rPr>
          <w:rStyle w:val="CommentReference"/>
        </w:rPr>
        <w:commentReference w:id="193"/>
      </w:r>
      <w:commentRangeEnd w:id="194"/>
      <w:r w:rsidR="0024110B" w:rsidRPr="00D9786C">
        <w:rPr>
          <w:rStyle w:val="CommentReference"/>
        </w:rPr>
        <w:commentReference w:id="194"/>
      </w:r>
      <w:r w:rsidR="0019054B" w:rsidRPr="00D9786C">
        <w:rPr>
          <w:rFonts w:hint="eastAsia"/>
        </w:rPr>
        <w:t>。</w:t>
      </w:r>
      <w:r w:rsidR="0019054B" w:rsidRPr="00D9786C">
        <w:rPr>
          <w:rFonts w:hint="eastAsia"/>
        </w:rPr>
        <w:t>CLEA</w:t>
      </w:r>
      <w:r w:rsidR="0019054B" w:rsidRPr="00D9786C">
        <w:rPr>
          <w:rFonts w:hint="eastAsia"/>
        </w:rPr>
        <w:t>架构中，采用该信号进行</w:t>
      </w:r>
      <w:r w:rsidR="003B1334" w:rsidRPr="00D9786C">
        <w:rPr>
          <w:rFonts w:hint="eastAsia"/>
        </w:rPr>
        <w:t>自动模式</w:t>
      </w:r>
      <w:r w:rsidR="0019054B" w:rsidRPr="0098528C">
        <w:rPr>
          <w:rFonts w:hint="eastAsia"/>
        </w:rPr>
        <w:t>开启关闭的循环</w:t>
      </w:r>
      <w:r w:rsidR="003B1334" w:rsidRPr="0098528C">
        <w:rPr>
          <w:rFonts w:hint="eastAsia"/>
        </w:rPr>
        <w:t>切换</w:t>
      </w:r>
      <w:r w:rsidR="0019054B" w:rsidRPr="0098528C">
        <w:rPr>
          <w:rFonts w:hint="eastAsia"/>
        </w:rPr>
        <w:t>控制，默认发送值为</w:t>
      </w:r>
      <w:r w:rsidR="0076751B" w:rsidRPr="0098528C">
        <w:rPr>
          <w:rFonts w:hint="eastAsia"/>
        </w:rPr>
        <w:t>$0 = FALSE</w:t>
      </w:r>
      <w:r w:rsidR="0076751B" w:rsidRPr="0098528C">
        <w:rPr>
          <w:rFonts w:hint="eastAsia"/>
        </w:rPr>
        <w:t>，当需要请求切换前排空调的自动模式的开关状态时，娱乐系统发送信号值为</w:t>
      </w:r>
      <w:r w:rsidR="0076751B" w:rsidRPr="0098528C">
        <w:rPr>
          <w:rFonts w:hint="eastAsia"/>
        </w:rPr>
        <w:t xml:space="preserve"> $1 = TRUE</w:t>
      </w:r>
      <w:r w:rsidR="0076751B" w:rsidRPr="0098528C">
        <w:t xml:space="preserve"> </w:t>
      </w:r>
      <w:r w:rsidR="0076751B" w:rsidRPr="00BE5023">
        <w:rPr>
          <w:rFonts w:hint="eastAsia"/>
          <w:strike/>
        </w:rPr>
        <w:t>一段时间</w:t>
      </w:r>
      <w:r w:rsidR="00113138" w:rsidRPr="007608AF">
        <w:rPr>
          <w:rFonts w:hint="eastAsia"/>
          <w:color w:val="FF0000"/>
          <w:rPrChange w:id="195" w:author="ZHANG Ping (XC-CI1/EST2-CN)" w:date="2021-01-13T15:00:00Z">
            <w:rPr>
              <w:rFonts w:hint="eastAsia"/>
            </w:rPr>
          </w:rPrChange>
        </w:rPr>
        <w:t>并保持标定</w:t>
      </w:r>
      <w:r w:rsidR="00113138" w:rsidRPr="007608AF">
        <w:rPr>
          <w:color w:val="FF0000"/>
          <w:rPrChange w:id="196" w:author="ZHANG Ping (XC-CI1/EST2-CN)" w:date="2021-01-13T15:00:00Z">
            <w:rPr/>
          </w:rPrChange>
        </w:rPr>
        <w:t>MIN_UPDATE_TIME</w:t>
      </w:r>
      <w:r w:rsidR="00113138" w:rsidRPr="007608AF">
        <w:rPr>
          <w:rFonts w:hint="eastAsia"/>
          <w:color w:val="FF0000"/>
          <w:rPrChange w:id="197" w:author="ZHANG Ping (XC-CI1/EST2-CN)" w:date="2021-01-13T15:00:00Z">
            <w:rPr>
              <w:rFonts w:hint="eastAsia"/>
            </w:rPr>
          </w:rPrChange>
        </w:rPr>
        <w:t>所定义的时长</w:t>
      </w:r>
      <w:r w:rsidR="0076751B" w:rsidRPr="0098528C">
        <w:rPr>
          <w:rFonts w:hint="eastAsia"/>
        </w:rPr>
        <w:t>，然后再默认发送信号值为</w:t>
      </w:r>
      <w:r w:rsidR="0076751B" w:rsidRPr="0098528C">
        <w:rPr>
          <w:rFonts w:hint="eastAsia"/>
        </w:rPr>
        <w:t xml:space="preserve"> $0 = FALSE</w:t>
      </w:r>
      <w:r w:rsidR="0076751B" w:rsidRPr="0098528C">
        <w:rPr>
          <w:rFonts w:hint="eastAsia"/>
        </w:rPr>
        <w:t>。</w:t>
      </w:r>
    </w:p>
    <w:p w14:paraId="32EF8589" w14:textId="088A22EF" w:rsidR="003B1334" w:rsidRPr="0098528C" w:rsidRDefault="0019054B" w:rsidP="003B1334">
      <w:r w:rsidRPr="0098528C">
        <w:tab/>
      </w:r>
      <w:r w:rsidR="003B1334" w:rsidRPr="0098528C">
        <w:rPr>
          <w:rFonts w:hint="eastAsia"/>
        </w:rPr>
        <w:t>娱乐系统通过信号</w:t>
      </w:r>
      <w:r w:rsidR="003B1334" w:rsidRPr="0098528C">
        <w:rPr>
          <w:b/>
          <w:i/>
        </w:rPr>
        <w:t xml:space="preserve">Request </w:t>
      </w:r>
      <w:r w:rsidR="003B1334" w:rsidRPr="0098528C">
        <w:rPr>
          <w:rFonts w:hint="eastAsia"/>
          <w:b/>
          <w:i/>
        </w:rPr>
        <w:t>Rear</w:t>
      </w:r>
      <w:r w:rsidR="003B1334" w:rsidRPr="0098528C">
        <w:rPr>
          <w:b/>
          <w:i/>
        </w:rPr>
        <w:t xml:space="preserve"> Auto Info</w:t>
      </w:r>
      <w:r w:rsidR="003B1334" w:rsidRPr="0098528C">
        <w:rPr>
          <w:rFonts w:hint="eastAsia"/>
        </w:rPr>
        <w:t>请求控制</w:t>
      </w:r>
      <w:r w:rsidR="007E62AD" w:rsidRPr="0098528C">
        <w:rPr>
          <w:rFonts w:hint="eastAsia"/>
        </w:rPr>
        <w:t>后</w:t>
      </w:r>
      <w:r w:rsidR="003B1334" w:rsidRPr="0098528C">
        <w:rPr>
          <w:rFonts w:hint="eastAsia"/>
        </w:rPr>
        <w:t>排空调自动模式的开启和关闭。</w:t>
      </w:r>
      <w:r w:rsidR="003B1334" w:rsidRPr="0098528C">
        <w:rPr>
          <w:rFonts w:hint="eastAsia"/>
        </w:rPr>
        <w:t>CLEA</w:t>
      </w:r>
      <w:r w:rsidR="003B1334" w:rsidRPr="0098528C">
        <w:rPr>
          <w:rFonts w:hint="eastAsia"/>
        </w:rPr>
        <w:t>架构中，采用该信号进行自动模式开启关闭的循环切换控制，默认发送值为</w:t>
      </w:r>
      <w:r w:rsidR="003B1334" w:rsidRPr="0098528C">
        <w:rPr>
          <w:rFonts w:hint="eastAsia"/>
        </w:rPr>
        <w:t>$0 = FALSE</w:t>
      </w:r>
      <w:r w:rsidR="003B1334" w:rsidRPr="0098528C">
        <w:rPr>
          <w:rFonts w:hint="eastAsia"/>
        </w:rPr>
        <w:t>，当需要请求切换</w:t>
      </w:r>
      <w:r w:rsidR="003B1334" w:rsidRPr="00BE5023">
        <w:rPr>
          <w:rFonts w:hint="eastAsia"/>
          <w:strike/>
        </w:rPr>
        <w:t>前</w:t>
      </w:r>
      <w:r w:rsidR="004F23D1" w:rsidRPr="0098528C">
        <w:rPr>
          <w:rFonts w:hint="eastAsia"/>
          <w:color w:val="FF0000"/>
          <w:rPrChange w:id="198" w:author="ZHANG Ping (XC-CI1/EST2-CN)" w:date="2021-01-13T14:41:00Z">
            <w:rPr>
              <w:rFonts w:hint="eastAsia"/>
            </w:rPr>
          </w:rPrChange>
        </w:rPr>
        <w:t>后</w:t>
      </w:r>
      <w:r w:rsidR="003B1334" w:rsidRPr="00D9786C">
        <w:rPr>
          <w:rFonts w:hint="eastAsia"/>
        </w:rPr>
        <w:t>排空调的自动模式的开关状态时，娱乐系统发送信号值为</w:t>
      </w:r>
      <w:r w:rsidR="003B1334" w:rsidRPr="00D9786C">
        <w:rPr>
          <w:rFonts w:hint="eastAsia"/>
        </w:rPr>
        <w:t xml:space="preserve"> $1 = TRUE</w:t>
      </w:r>
      <w:r w:rsidR="003B1334" w:rsidRPr="00D9786C">
        <w:t xml:space="preserve"> </w:t>
      </w:r>
      <w:r w:rsidR="003B1334" w:rsidRPr="00BE5023">
        <w:rPr>
          <w:rFonts w:hint="eastAsia"/>
          <w:strike/>
        </w:rPr>
        <w:t>一段时间</w:t>
      </w:r>
      <w:r w:rsidR="00113138" w:rsidRPr="0098528C">
        <w:rPr>
          <w:rFonts w:hint="eastAsia"/>
          <w:color w:val="FF0000"/>
          <w:rPrChange w:id="199" w:author="ZHANG Ping (XC-CI1/EST2-CN)" w:date="2021-01-13T14:41:00Z">
            <w:rPr>
              <w:rFonts w:hint="eastAsia"/>
              <w:color w:val="0070C0"/>
            </w:rPr>
          </w:rPrChange>
        </w:rPr>
        <w:t>并保持标定</w:t>
      </w:r>
      <w:r w:rsidR="00113138" w:rsidRPr="0098528C">
        <w:rPr>
          <w:color w:val="FF0000"/>
          <w:rPrChange w:id="200" w:author="ZHANG Ping (XC-CI1/EST2-CN)" w:date="2021-01-13T14:41:00Z">
            <w:rPr>
              <w:color w:val="0070C0"/>
            </w:rPr>
          </w:rPrChange>
        </w:rPr>
        <w:t>MIN_UPDATE_TIME</w:t>
      </w:r>
      <w:r w:rsidR="00113138" w:rsidRPr="0098528C">
        <w:rPr>
          <w:rFonts w:hint="eastAsia"/>
          <w:color w:val="FF0000"/>
          <w:rPrChange w:id="201" w:author="ZHANG Ping (XC-CI1/EST2-CN)" w:date="2021-01-13T14:41:00Z">
            <w:rPr>
              <w:rFonts w:hint="eastAsia"/>
              <w:color w:val="0070C0"/>
            </w:rPr>
          </w:rPrChange>
        </w:rPr>
        <w:t>所定义的时长</w:t>
      </w:r>
      <w:r w:rsidR="003B1334" w:rsidRPr="00D9786C">
        <w:rPr>
          <w:rFonts w:hint="eastAsia"/>
        </w:rPr>
        <w:t>，然后再</w:t>
      </w:r>
      <w:r w:rsidR="00F00EF6" w:rsidRPr="00D9786C">
        <w:rPr>
          <w:rFonts w:hint="eastAsia"/>
        </w:rPr>
        <w:t>恢复</w:t>
      </w:r>
      <w:r w:rsidR="003B1334" w:rsidRPr="00D9786C">
        <w:rPr>
          <w:rFonts w:hint="eastAsia"/>
        </w:rPr>
        <w:t>默认发送信号值为</w:t>
      </w:r>
      <w:r w:rsidR="003B1334" w:rsidRPr="00D9786C">
        <w:rPr>
          <w:rFonts w:hint="eastAsia"/>
        </w:rPr>
        <w:t xml:space="preserve"> $0 = FALSE</w:t>
      </w:r>
      <w:r w:rsidR="003B1334" w:rsidRPr="0098528C">
        <w:rPr>
          <w:rFonts w:hint="eastAsia"/>
        </w:rPr>
        <w:t>。</w:t>
      </w:r>
    </w:p>
    <w:p w14:paraId="538B0770" w14:textId="77777777" w:rsidR="003B1334" w:rsidRPr="0098528C" w:rsidRDefault="003B1334" w:rsidP="00317E94">
      <w:pPr>
        <w:rPr>
          <w:b/>
          <w:u w:val="single"/>
        </w:rPr>
      </w:pPr>
    </w:p>
    <w:p w14:paraId="0F75CC3F" w14:textId="22BD4EF6" w:rsidR="00317E94" w:rsidRPr="0098528C" w:rsidRDefault="00317E94" w:rsidP="00317E94">
      <w:pPr>
        <w:rPr>
          <w:b/>
          <w:u w:val="single"/>
        </w:rPr>
      </w:pPr>
      <w:r w:rsidRPr="0098528C">
        <w:rPr>
          <w:rFonts w:hint="eastAsia"/>
          <w:b/>
          <w:u w:val="single"/>
        </w:rPr>
        <w:t>信号接收</w:t>
      </w:r>
    </w:p>
    <w:p w14:paraId="0DB61D82" w14:textId="295E5995" w:rsidR="00317E94" w:rsidRPr="0098528C" w:rsidRDefault="003B1334" w:rsidP="00317E94">
      <w:r w:rsidRPr="0098528C">
        <w:tab/>
      </w:r>
      <w:r w:rsidRPr="0098528C">
        <w:rPr>
          <w:rFonts w:hint="eastAsia"/>
        </w:rPr>
        <w:t>娱乐系统通过信号</w:t>
      </w:r>
      <w:r w:rsidRPr="0098528C">
        <w:rPr>
          <w:b/>
          <w:i/>
        </w:rPr>
        <w:t>Indication Auto Setting</w:t>
      </w:r>
      <w:r w:rsidRPr="0098528C">
        <w:rPr>
          <w:rFonts w:hint="eastAsia"/>
        </w:rPr>
        <w:t>获取前排空调自动模式的工作状态，收到信号值</w:t>
      </w:r>
      <w:r w:rsidRPr="0098528C">
        <w:t>$1=True</w:t>
      </w:r>
      <w:r w:rsidRPr="0098528C">
        <w:rPr>
          <w:rFonts w:hint="eastAsia"/>
        </w:rPr>
        <w:t>，表示前排空调自动模式开启；收到信号值</w:t>
      </w:r>
      <w:r w:rsidRPr="0098528C">
        <w:t>$0=False</w:t>
      </w:r>
      <w:r w:rsidRPr="0098528C">
        <w:rPr>
          <w:rFonts w:hint="eastAsia"/>
        </w:rPr>
        <w:t>，表示前排空调自动模式关闭。</w:t>
      </w:r>
      <w:r w:rsidR="00317E94" w:rsidRPr="0098528C">
        <w:tab/>
      </w:r>
    </w:p>
    <w:p w14:paraId="410E0BCD" w14:textId="7F18869E" w:rsidR="003B1334" w:rsidRPr="0098528C" w:rsidRDefault="003B1334" w:rsidP="003B1334">
      <w:pPr>
        <w:ind w:firstLine="420"/>
      </w:pPr>
      <w:r w:rsidRPr="0098528C">
        <w:rPr>
          <w:rFonts w:hint="eastAsia"/>
        </w:rPr>
        <w:t>娱乐系统通过信号</w:t>
      </w:r>
      <w:r w:rsidRPr="0098528C">
        <w:rPr>
          <w:b/>
          <w:i/>
        </w:rPr>
        <w:t xml:space="preserve">Indication </w:t>
      </w:r>
      <w:r w:rsidRPr="0098528C">
        <w:rPr>
          <w:rFonts w:hint="eastAsia"/>
          <w:b/>
          <w:i/>
        </w:rPr>
        <w:t>Rear</w:t>
      </w:r>
      <w:r w:rsidRPr="0098528C">
        <w:rPr>
          <w:b/>
          <w:i/>
        </w:rPr>
        <w:t xml:space="preserve"> Auto Setting</w:t>
      </w:r>
      <w:r w:rsidRPr="0098528C">
        <w:rPr>
          <w:rFonts w:hint="eastAsia"/>
        </w:rPr>
        <w:t>获取</w:t>
      </w:r>
      <w:r w:rsidR="00332BF8" w:rsidRPr="0098528C">
        <w:rPr>
          <w:rFonts w:hint="eastAsia"/>
        </w:rPr>
        <w:t>后</w:t>
      </w:r>
      <w:r w:rsidRPr="0098528C">
        <w:rPr>
          <w:rFonts w:hint="eastAsia"/>
        </w:rPr>
        <w:t>排空调自动模式的工作状态，收到信号值</w:t>
      </w:r>
      <w:r w:rsidRPr="0098528C">
        <w:t>$1=True</w:t>
      </w:r>
      <w:r w:rsidRPr="0098528C">
        <w:rPr>
          <w:rFonts w:hint="eastAsia"/>
        </w:rPr>
        <w:t>，表示</w:t>
      </w:r>
      <w:r w:rsidR="00332BF8" w:rsidRPr="0098528C">
        <w:rPr>
          <w:rFonts w:hint="eastAsia"/>
        </w:rPr>
        <w:t>后</w:t>
      </w:r>
      <w:r w:rsidRPr="0098528C">
        <w:rPr>
          <w:rFonts w:hint="eastAsia"/>
        </w:rPr>
        <w:t>排空调自动模式开启；收到信号值</w:t>
      </w:r>
      <w:r w:rsidRPr="0098528C">
        <w:t>$0=False</w:t>
      </w:r>
      <w:r w:rsidR="00332BF8" w:rsidRPr="0098528C">
        <w:rPr>
          <w:rFonts w:hint="eastAsia"/>
        </w:rPr>
        <w:t>，表示后</w:t>
      </w:r>
      <w:r w:rsidRPr="0098528C">
        <w:rPr>
          <w:rFonts w:hint="eastAsia"/>
        </w:rPr>
        <w:t>排空调自动模式关闭。</w:t>
      </w:r>
      <w:r w:rsidRPr="0098528C">
        <w:tab/>
      </w:r>
    </w:p>
    <w:p w14:paraId="1E96BC80" w14:textId="77777777" w:rsidR="00317E94" w:rsidRPr="0098528C" w:rsidRDefault="00317E94" w:rsidP="00317E94"/>
    <w:p w14:paraId="17CA3DCA" w14:textId="77777777" w:rsidR="00317E94" w:rsidRPr="0098528C" w:rsidRDefault="00317E94" w:rsidP="00317E94">
      <w:r w:rsidRPr="0098528C">
        <w:t>Update Time: 10ms</w:t>
      </w:r>
    </w:p>
    <w:p w14:paraId="44B12634" w14:textId="77777777" w:rsidR="00317E94" w:rsidRPr="0098528C" w:rsidRDefault="00317E94" w:rsidP="00317E94">
      <w:r w:rsidRPr="0098528C">
        <w:t>Periodic Interval: 50</w:t>
      </w:r>
      <w:r w:rsidRPr="0098528C">
        <w:rPr>
          <w:rFonts w:hint="eastAsia"/>
        </w:rPr>
        <w:t>0</w:t>
      </w:r>
      <w:r w:rsidRPr="0098528C">
        <w:t>ms</w:t>
      </w:r>
    </w:p>
    <w:p w14:paraId="5B137F17" w14:textId="77777777" w:rsidR="00317E94" w:rsidRPr="0098528C" w:rsidRDefault="00317E94" w:rsidP="00317E94"/>
    <w:p w14:paraId="15FF8C45" w14:textId="77777777" w:rsidR="00317E94" w:rsidRPr="0098528C" w:rsidRDefault="00317E94" w:rsidP="00317E94">
      <w:r w:rsidRPr="0098528C">
        <w:rPr>
          <w:rFonts w:hint="eastAsia"/>
          <w:b/>
          <w:u w:val="single"/>
        </w:rPr>
        <w:t>功能安全要求：</w:t>
      </w:r>
      <w:r w:rsidRPr="0098528C">
        <w:rPr>
          <w:rFonts w:hint="eastAsia"/>
        </w:rPr>
        <w:t>QM</w:t>
      </w:r>
    </w:p>
    <w:p w14:paraId="07B4F0A9" w14:textId="77777777" w:rsidR="00317E94" w:rsidRPr="0098528C" w:rsidRDefault="00317E94" w:rsidP="00317E94">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5A892940" w14:textId="7DF2ED4F" w:rsidR="00317E94" w:rsidRPr="00D9786C" w:rsidRDefault="00E81B30" w:rsidP="00E81B30">
      <w:pPr>
        <w:pStyle w:val="Heading4"/>
      </w:pPr>
      <w:commentRangeStart w:id="202"/>
      <w:r w:rsidRPr="0098528C">
        <w:t>GB</w:t>
      </w:r>
      <w:r w:rsidRPr="0098528C">
        <w:rPr>
          <w:rFonts w:hint="eastAsia"/>
        </w:rPr>
        <w:t>的自动模式控制</w:t>
      </w:r>
      <w:commentRangeEnd w:id="202"/>
      <w:r w:rsidR="002D5FF6" w:rsidRPr="00D9786C">
        <w:rPr>
          <w:rStyle w:val="CommentReference"/>
          <w:rFonts w:asciiTheme="minorHAnsi" w:eastAsiaTheme="minorEastAsia" w:hAnsiTheme="minorHAnsi" w:cstheme="minorBidi"/>
          <w:b w:val="0"/>
          <w:bCs w:val="0"/>
        </w:rPr>
        <w:commentReference w:id="202"/>
      </w:r>
    </w:p>
    <w:p w14:paraId="51644DC0" w14:textId="6525D839" w:rsidR="007E62AD" w:rsidRPr="0098528C" w:rsidRDefault="007E62AD" w:rsidP="007E62AD">
      <w:pPr>
        <w:rPr>
          <w:b/>
          <w:u w:val="single"/>
        </w:rPr>
      </w:pPr>
      <w:r w:rsidRPr="00D9786C">
        <w:rPr>
          <w:rFonts w:hint="eastAsia"/>
          <w:b/>
          <w:u w:val="single"/>
        </w:rPr>
        <w:t>信号发送</w:t>
      </w:r>
    </w:p>
    <w:p w14:paraId="77E4F4D2" w14:textId="77777777" w:rsidR="007E62AD" w:rsidRPr="0098528C" w:rsidRDefault="007E62AD" w:rsidP="007E62AD">
      <w:pPr>
        <w:rPr>
          <w:b/>
          <w:u w:val="single"/>
        </w:rPr>
      </w:pPr>
    </w:p>
    <w:p w14:paraId="1007B00B" w14:textId="1014B721" w:rsidR="007E62AD" w:rsidRPr="0098528C" w:rsidRDefault="007E62AD" w:rsidP="007E62AD">
      <w:r w:rsidRPr="0098528C">
        <w:tab/>
      </w:r>
      <w:r w:rsidRPr="0098528C">
        <w:rPr>
          <w:rFonts w:hint="eastAsia"/>
        </w:rPr>
        <w:t>娱乐系统通过信号</w:t>
      </w:r>
      <w:commentRangeStart w:id="203"/>
      <w:r w:rsidRPr="0098528C">
        <w:rPr>
          <w:b/>
          <w:i/>
        </w:rPr>
        <w:t>INFO Request Front HVAC AUTO</w:t>
      </w:r>
      <w:commentRangeEnd w:id="203"/>
      <w:r w:rsidR="00D0236D" w:rsidRPr="00D9786C">
        <w:rPr>
          <w:rStyle w:val="CommentReference"/>
        </w:rPr>
        <w:commentReference w:id="203"/>
      </w:r>
      <w:r w:rsidRPr="00D9786C">
        <w:rPr>
          <w:rFonts w:hint="eastAsia"/>
        </w:rPr>
        <w:t>请求控制前排空调自动模式的开启和关闭。采用该信</w:t>
      </w:r>
      <w:r w:rsidRPr="00D9786C">
        <w:rPr>
          <w:rFonts w:hint="eastAsia"/>
        </w:rPr>
        <w:lastRenderedPageBreak/>
        <w:t>号进行自动模式开启关闭的循环切换控制，默认发送值为</w:t>
      </w:r>
      <w:r w:rsidRPr="00D9786C">
        <w:rPr>
          <w:rFonts w:hint="eastAsia"/>
        </w:rPr>
        <w:t>$0 = FALSE</w:t>
      </w:r>
      <w:r w:rsidRPr="00D9786C">
        <w:rPr>
          <w:rFonts w:hint="eastAsia"/>
        </w:rPr>
        <w:t>，当需要请求切换前排空调的自动模式的开关状态时，娱乐系统发送信号值为</w:t>
      </w:r>
      <w:r w:rsidRPr="0098528C">
        <w:rPr>
          <w:rFonts w:hint="eastAsia"/>
        </w:rPr>
        <w:t xml:space="preserve"> $1 = TRUE</w:t>
      </w:r>
      <w:r w:rsidRPr="0098528C">
        <w:t xml:space="preserve"> </w:t>
      </w:r>
      <w:r w:rsidRPr="00BE5023">
        <w:rPr>
          <w:rFonts w:hint="eastAsia"/>
          <w:strike/>
        </w:rPr>
        <w:t>一段时间</w:t>
      </w:r>
      <w:r w:rsidR="004F23D1" w:rsidRPr="0098528C">
        <w:rPr>
          <w:rFonts w:hint="eastAsia"/>
          <w:color w:val="FF0000"/>
          <w:rPrChange w:id="204" w:author="ZHANG Ping (XC-CI1/EST2-CN)" w:date="2021-01-13T14:41:00Z">
            <w:rPr>
              <w:rFonts w:hint="eastAsia"/>
            </w:rPr>
          </w:rPrChange>
        </w:rPr>
        <w:t>并保持标定</w:t>
      </w:r>
      <w:r w:rsidR="004F23D1" w:rsidRPr="0098528C">
        <w:rPr>
          <w:color w:val="FF0000"/>
          <w:rPrChange w:id="205" w:author="ZHANG Ping (XC-CI1/EST2-CN)" w:date="2021-01-13T14:41:00Z">
            <w:rPr/>
          </w:rPrChange>
        </w:rPr>
        <w:t>MIN_UPDATE_TIME</w:t>
      </w:r>
      <w:r w:rsidR="004F23D1" w:rsidRPr="0098528C">
        <w:rPr>
          <w:rFonts w:hint="eastAsia"/>
          <w:color w:val="FF0000"/>
          <w:rPrChange w:id="206" w:author="ZHANG Ping (XC-CI1/EST2-CN)" w:date="2021-01-13T14:41:00Z">
            <w:rPr>
              <w:rFonts w:hint="eastAsia"/>
            </w:rPr>
          </w:rPrChange>
        </w:rPr>
        <w:t>所定义的时长</w:t>
      </w:r>
      <w:r w:rsidRPr="0098528C">
        <w:rPr>
          <w:rFonts w:hint="eastAsia"/>
        </w:rPr>
        <w:t>，然后再默认发送信号值为</w:t>
      </w:r>
      <w:r w:rsidRPr="0098528C">
        <w:rPr>
          <w:rFonts w:hint="eastAsia"/>
        </w:rPr>
        <w:t xml:space="preserve"> $0 = FALSE</w:t>
      </w:r>
      <w:r w:rsidRPr="0098528C">
        <w:rPr>
          <w:rFonts w:hint="eastAsia"/>
        </w:rPr>
        <w:t>。</w:t>
      </w:r>
    </w:p>
    <w:p w14:paraId="48EB1785" w14:textId="5EC43F7A" w:rsidR="007E62AD" w:rsidRPr="0098528C" w:rsidRDefault="007E62AD" w:rsidP="007E62AD"/>
    <w:p w14:paraId="64176436" w14:textId="77777777" w:rsidR="007E62AD" w:rsidRPr="0098528C" w:rsidRDefault="007E62AD" w:rsidP="007E62AD">
      <w:r w:rsidRPr="0098528C">
        <w:t>Update Time: 10ms</w:t>
      </w:r>
    </w:p>
    <w:p w14:paraId="706C67B2" w14:textId="77777777" w:rsidR="007E62AD" w:rsidRPr="0098528C" w:rsidRDefault="007E62AD" w:rsidP="007E62AD">
      <w:r w:rsidRPr="0098528C">
        <w:t xml:space="preserve">Periodic Interval: </w:t>
      </w:r>
      <w:r w:rsidRPr="0098528C">
        <w:rPr>
          <w:rFonts w:hint="eastAsia"/>
        </w:rPr>
        <w:t>10</w:t>
      </w:r>
      <w:r w:rsidRPr="0098528C">
        <w:t>0</w:t>
      </w:r>
      <w:r w:rsidRPr="0098528C">
        <w:rPr>
          <w:rFonts w:hint="eastAsia"/>
        </w:rPr>
        <w:t>0</w:t>
      </w:r>
      <w:r w:rsidRPr="0098528C">
        <w:t>ms</w:t>
      </w:r>
    </w:p>
    <w:p w14:paraId="09D31014" w14:textId="30C55D75" w:rsidR="007E62AD" w:rsidRPr="0098528C" w:rsidRDefault="007E62AD" w:rsidP="007E62AD">
      <w:r w:rsidRPr="0098528C">
        <w:t>Alive Rolling Count (ARC) required: Yes</w:t>
      </w:r>
    </w:p>
    <w:p w14:paraId="011C7ED9" w14:textId="4B0D0753" w:rsidR="007E62AD" w:rsidRPr="0098528C" w:rsidRDefault="007E62AD" w:rsidP="007E62AD">
      <w:r w:rsidRPr="0098528C">
        <w:t>Protection Value/Checksum (PV) required: Yes</w:t>
      </w:r>
    </w:p>
    <w:p w14:paraId="29C42049" w14:textId="3E22504A" w:rsidR="007E62AD" w:rsidRPr="0098528C" w:rsidRDefault="007E62AD" w:rsidP="007E62AD"/>
    <w:p w14:paraId="4D171AEA" w14:textId="5A9C04AF" w:rsidR="007E62AD" w:rsidRPr="00D9786C" w:rsidRDefault="007E62AD" w:rsidP="007426D2">
      <w:pPr>
        <w:ind w:firstLine="420"/>
      </w:pPr>
      <w:commentRangeStart w:id="207"/>
      <w:commentRangeStart w:id="208"/>
      <w:r w:rsidRPr="0098528C">
        <w:rPr>
          <w:rFonts w:hint="eastAsia"/>
        </w:rPr>
        <w:t>娱乐系统通过信号</w:t>
      </w:r>
      <w:r w:rsidRPr="0098528C">
        <w:rPr>
          <w:b/>
          <w:i/>
        </w:rPr>
        <w:t>INFO Request Front Right HVAC AUTO</w:t>
      </w:r>
      <w:r w:rsidRPr="0098528C">
        <w:rPr>
          <w:rFonts w:hint="eastAsia"/>
        </w:rPr>
        <w:t>请求控制前右空调自动模式的开启和关闭。采用该信号进行自动模式开启关闭的循环切换控制，默认发送值为</w:t>
      </w:r>
      <w:r w:rsidRPr="0098528C">
        <w:rPr>
          <w:rFonts w:hint="eastAsia"/>
        </w:rPr>
        <w:t>$0 = FALSE</w:t>
      </w:r>
      <w:r w:rsidRPr="0098528C">
        <w:rPr>
          <w:rFonts w:hint="eastAsia"/>
        </w:rPr>
        <w:t>，当需要请求切换前</w:t>
      </w:r>
      <w:r w:rsidRPr="00BE5023">
        <w:rPr>
          <w:rFonts w:hint="eastAsia"/>
          <w:strike/>
        </w:rPr>
        <w:t>排</w:t>
      </w:r>
      <w:r w:rsidR="004F23D1" w:rsidRPr="00BE5023">
        <w:rPr>
          <w:rFonts w:hint="eastAsia"/>
          <w:color w:val="FF0000"/>
        </w:rPr>
        <w:t>右</w:t>
      </w:r>
      <w:r w:rsidRPr="00D9786C">
        <w:rPr>
          <w:rFonts w:hint="eastAsia"/>
        </w:rPr>
        <w:t>空调的自动模式的开关状态时，娱乐系统发送信号值为</w:t>
      </w:r>
      <w:r w:rsidRPr="00D9786C">
        <w:rPr>
          <w:rFonts w:hint="eastAsia"/>
        </w:rPr>
        <w:t xml:space="preserve"> $1 = TRUE</w:t>
      </w:r>
      <w:r w:rsidRPr="0098528C">
        <w:t xml:space="preserve"> </w:t>
      </w:r>
      <w:r w:rsidRPr="00BE5023">
        <w:rPr>
          <w:rFonts w:hint="eastAsia"/>
          <w:strike/>
        </w:rPr>
        <w:t>一段时间</w:t>
      </w:r>
      <w:r w:rsidR="004F23D1" w:rsidRPr="00BE5023">
        <w:rPr>
          <w:rFonts w:hint="eastAsia"/>
          <w:color w:val="FF0000"/>
        </w:rPr>
        <w:t>并保持标定</w:t>
      </w:r>
      <w:r w:rsidR="004F23D1" w:rsidRPr="00BE5023">
        <w:rPr>
          <w:color w:val="FF0000"/>
        </w:rPr>
        <w:t>MIN_UPDATE_TIME</w:t>
      </w:r>
      <w:r w:rsidR="004F23D1" w:rsidRPr="00BE5023">
        <w:rPr>
          <w:rFonts w:hint="eastAsia"/>
          <w:color w:val="FF0000"/>
        </w:rPr>
        <w:t>所定义的时长</w:t>
      </w:r>
      <w:r w:rsidRPr="0098528C">
        <w:rPr>
          <w:rFonts w:hint="eastAsia"/>
        </w:rPr>
        <w:t>，然后再默认发送信号值为</w:t>
      </w:r>
      <w:r w:rsidRPr="0098528C">
        <w:rPr>
          <w:rFonts w:hint="eastAsia"/>
        </w:rPr>
        <w:t xml:space="preserve"> $0 = FALSE</w:t>
      </w:r>
      <w:r w:rsidRPr="0098528C">
        <w:rPr>
          <w:rFonts w:hint="eastAsia"/>
        </w:rPr>
        <w:t>。</w:t>
      </w:r>
      <w:commentRangeEnd w:id="207"/>
      <w:r w:rsidR="00951EFC" w:rsidRPr="00D9786C">
        <w:rPr>
          <w:rStyle w:val="CommentReference"/>
        </w:rPr>
        <w:commentReference w:id="207"/>
      </w:r>
      <w:commentRangeEnd w:id="208"/>
      <w:r w:rsidR="00086F31" w:rsidRPr="00D9786C">
        <w:rPr>
          <w:rStyle w:val="CommentReference"/>
        </w:rPr>
        <w:commentReference w:id="208"/>
      </w:r>
    </w:p>
    <w:p w14:paraId="0A7068B0" w14:textId="77777777" w:rsidR="007E62AD" w:rsidRPr="00D9786C" w:rsidRDefault="007E62AD" w:rsidP="007E62AD"/>
    <w:p w14:paraId="156CEE13" w14:textId="77777777" w:rsidR="007E62AD" w:rsidRPr="0098528C" w:rsidRDefault="007E62AD" w:rsidP="007E62AD">
      <w:r w:rsidRPr="0098528C">
        <w:t>Update Time: 10ms</w:t>
      </w:r>
    </w:p>
    <w:p w14:paraId="0EF602FB" w14:textId="77777777" w:rsidR="007E62AD" w:rsidRPr="0098528C" w:rsidRDefault="007E62AD" w:rsidP="007E62AD">
      <w:r w:rsidRPr="0098528C">
        <w:t xml:space="preserve">Periodic Interval: </w:t>
      </w:r>
      <w:r w:rsidRPr="0098528C">
        <w:rPr>
          <w:rFonts w:hint="eastAsia"/>
        </w:rPr>
        <w:t>10</w:t>
      </w:r>
      <w:r w:rsidRPr="0098528C">
        <w:t>0</w:t>
      </w:r>
      <w:r w:rsidRPr="0098528C">
        <w:rPr>
          <w:rFonts w:hint="eastAsia"/>
        </w:rPr>
        <w:t>0</w:t>
      </w:r>
      <w:r w:rsidRPr="0098528C">
        <w:t>ms</w:t>
      </w:r>
    </w:p>
    <w:p w14:paraId="0EDD13E1" w14:textId="77777777" w:rsidR="007E62AD" w:rsidRPr="0098528C" w:rsidRDefault="007E62AD" w:rsidP="007E62AD">
      <w:r w:rsidRPr="0098528C">
        <w:t>Alive Rolling Count (ARC) required: No</w:t>
      </w:r>
    </w:p>
    <w:p w14:paraId="52505729" w14:textId="77777777" w:rsidR="007E62AD" w:rsidRPr="0098528C" w:rsidRDefault="007E62AD" w:rsidP="007E62AD">
      <w:r w:rsidRPr="0098528C">
        <w:t>Protection Value/Checksum (PV) required: No</w:t>
      </w:r>
    </w:p>
    <w:p w14:paraId="456EF76E" w14:textId="77777777" w:rsidR="007E62AD" w:rsidRPr="0098528C" w:rsidRDefault="007E62AD" w:rsidP="007E62AD"/>
    <w:p w14:paraId="11F9620D" w14:textId="2A6EC869" w:rsidR="007E62AD" w:rsidRPr="0098528C" w:rsidRDefault="007E62AD" w:rsidP="007E62AD">
      <w:r w:rsidRPr="0098528C">
        <w:tab/>
      </w:r>
      <w:r w:rsidRPr="0098528C">
        <w:rPr>
          <w:rFonts w:hint="eastAsia"/>
        </w:rPr>
        <w:t>娱乐系统通过信号</w:t>
      </w:r>
      <w:r w:rsidRPr="0098528C">
        <w:rPr>
          <w:b/>
          <w:i/>
        </w:rPr>
        <w:t xml:space="preserve">INFO Request Rear HVAC AUTO </w:t>
      </w:r>
      <w:r w:rsidRPr="0098528C">
        <w:rPr>
          <w:rFonts w:hint="eastAsia"/>
        </w:rPr>
        <w:t>请求控制后排空调自动模式的开启和关闭。采用该信号进行自动模式开启关闭的循环切换控制，默认发送值为</w:t>
      </w:r>
      <w:r w:rsidRPr="0098528C">
        <w:rPr>
          <w:rFonts w:hint="eastAsia"/>
        </w:rPr>
        <w:t>$0 = FALSE</w:t>
      </w:r>
      <w:r w:rsidRPr="0098528C">
        <w:rPr>
          <w:rFonts w:hint="eastAsia"/>
        </w:rPr>
        <w:t>，当需要请求切换</w:t>
      </w:r>
      <w:r w:rsidRPr="00BE5023">
        <w:rPr>
          <w:rFonts w:hint="eastAsia"/>
          <w:strike/>
        </w:rPr>
        <w:t>前</w:t>
      </w:r>
      <w:r w:rsidR="004F23D1" w:rsidRPr="0098528C">
        <w:rPr>
          <w:rFonts w:hint="eastAsia"/>
          <w:color w:val="FF0000"/>
          <w:rPrChange w:id="209" w:author="ZHANG Ping (XC-CI1/EST2-CN)" w:date="2021-01-13T14:42:00Z">
            <w:rPr>
              <w:rFonts w:hint="eastAsia"/>
            </w:rPr>
          </w:rPrChange>
        </w:rPr>
        <w:t>后</w:t>
      </w:r>
      <w:r w:rsidRPr="00D9786C">
        <w:rPr>
          <w:rFonts w:hint="eastAsia"/>
        </w:rPr>
        <w:t>排空调的自动模式的开关状态时，娱乐系统发送信号值为</w:t>
      </w:r>
      <w:r w:rsidRPr="0098528C">
        <w:rPr>
          <w:rFonts w:hint="eastAsia"/>
        </w:rPr>
        <w:t xml:space="preserve"> $1 = TRUE</w:t>
      </w:r>
      <w:r w:rsidRPr="0098528C">
        <w:t xml:space="preserve"> </w:t>
      </w:r>
      <w:r w:rsidRPr="00BE5023">
        <w:rPr>
          <w:rFonts w:hint="eastAsia"/>
          <w:strike/>
        </w:rPr>
        <w:t>一段时间</w:t>
      </w:r>
      <w:r w:rsidR="004F23D1" w:rsidRPr="0098528C">
        <w:rPr>
          <w:rFonts w:hint="eastAsia"/>
          <w:color w:val="FF0000"/>
          <w:rPrChange w:id="210" w:author="ZHANG Ping (XC-CI1/EST2-CN)" w:date="2021-01-13T14:43:00Z">
            <w:rPr>
              <w:rFonts w:hint="eastAsia"/>
              <w:color w:val="0070C0"/>
            </w:rPr>
          </w:rPrChange>
        </w:rPr>
        <w:t>并保持标定</w:t>
      </w:r>
      <w:r w:rsidR="004F23D1" w:rsidRPr="0098528C">
        <w:rPr>
          <w:color w:val="FF0000"/>
          <w:rPrChange w:id="211" w:author="ZHANG Ping (XC-CI1/EST2-CN)" w:date="2021-01-13T14:43:00Z">
            <w:rPr>
              <w:color w:val="0070C0"/>
            </w:rPr>
          </w:rPrChange>
        </w:rPr>
        <w:t>MIN_UPDATE_TIME</w:t>
      </w:r>
      <w:r w:rsidR="004F23D1" w:rsidRPr="0098528C">
        <w:rPr>
          <w:rFonts w:hint="eastAsia"/>
          <w:color w:val="FF0000"/>
          <w:rPrChange w:id="212" w:author="ZHANG Ping (XC-CI1/EST2-CN)" w:date="2021-01-13T14:43:00Z">
            <w:rPr>
              <w:rFonts w:hint="eastAsia"/>
              <w:color w:val="0070C0"/>
            </w:rPr>
          </w:rPrChange>
        </w:rPr>
        <w:t>所定义的时长</w:t>
      </w:r>
      <w:r w:rsidRPr="00D9786C">
        <w:rPr>
          <w:rFonts w:hint="eastAsia"/>
        </w:rPr>
        <w:t>，然后再恢复默认发送信号值为</w:t>
      </w:r>
      <w:r w:rsidRPr="00D9786C">
        <w:rPr>
          <w:rFonts w:hint="eastAsia"/>
        </w:rPr>
        <w:t xml:space="preserve"> $0 = FALSE</w:t>
      </w:r>
      <w:r w:rsidRPr="00D9786C">
        <w:rPr>
          <w:rFonts w:hint="eastAsia"/>
        </w:rPr>
        <w:t>。</w:t>
      </w:r>
    </w:p>
    <w:p w14:paraId="1D31F7BE" w14:textId="20F9FA3C" w:rsidR="007E62AD" w:rsidRPr="0098528C" w:rsidRDefault="007E62AD" w:rsidP="007E62AD"/>
    <w:p w14:paraId="2338390B" w14:textId="77777777" w:rsidR="007E62AD" w:rsidRPr="0098528C" w:rsidRDefault="007E62AD" w:rsidP="007E62AD">
      <w:r w:rsidRPr="0098528C">
        <w:t>Update Time: 10ms</w:t>
      </w:r>
    </w:p>
    <w:p w14:paraId="3EF113CB" w14:textId="77777777" w:rsidR="007E62AD" w:rsidRPr="0098528C" w:rsidRDefault="007E62AD" w:rsidP="007E62AD">
      <w:r w:rsidRPr="0098528C">
        <w:t xml:space="preserve">Periodic Interval: </w:t>
      </w:r>
      <w:r w:rsidRPr="0098528C">
        <w:rPr>
          <w:rFonts w:hint="eastAsia"/>
        </w:rPr>
        <w:t>10</w:t>
      </w:r>
      <w:r w:rsidRPr="0098528C">
        <w:t>0</w:t>
      </w:r>
      <w:r w:rsidRPr="0098528C">
        <w:rPr>
          <w:rFonts w:hint="eastAsia"/>
        </w:rPr>
        <w:t>0</w:t>
      </w:r>
      <w:r w:rsidRPr="0098528C">
        <w:t>ms</w:t>
      </w:r>
    </w:p>
    <w:p w14:paraId="41912072" w14:textId="77777777" w:rsidR="007E62AD" w:rsidRPr="0098528C" w:rsidRDefault="007E62AD" w:rsidP="007E62AD">
      <w:r w:rsidRPr="0098528C">
        <w:t>Alive Rolling Count (ARC) required: No</w:t>
      </w:r>
    </w:p>
    <w:p w14:paraId="77969D1D" w14:textId="77777777" w:rsidR="007E62AD" w:rsidRPr="0098528C" w:rsidRDefault="007E62AD" w:rsidP="007E62AD">
      <w:r w:rsidRPr="0098528C">
        <w:t>Protection Value/Checksum (PV) required: No</w:t>
      </w:r>
    </w:p>
    <w:p w14:paraId="31018AD7" w14:textId="77777777" w:rsidR="007E62AD" w:rsidRPr="0098528C" w:rsidRDefault="007E62AD" w:rsidP="007E62AD"/>
    <w:p w14:paraId="46656294" w14:textId="1E86BA6F" w:rsidR="007E62AD" w:rsidRPr="0098528C" w:rsidRDefault="007E62AD" w:rsidP="007426D2">
      <w:pPr>
        <w:ind w:firstLine="420"/>
      </w:pPr>
      <w:r w:rsidRPr="0098528C">
        <w:rPr>
          <w:rFonts w:hint="eastAsia"/>
        </w:rPr>
        <w:t>娱乐系统通过信号</w:t>
      </w:r>
      <w:r w:rsidRPr="0098528C">
        <w:rPr>
          <w:b/>
          <w:i/>
        </w:rPr>
        <w:t>INFO Request Rear Right HVAC AUTO</w:t>
      </w:r>
      <w:r w:rsidRPr="0098528C">
        <w:rPr>
          <w:rFonts w:hint="eastAsia"/>
        </w:rPr>
        <w:t>请求控制后右空调自动模式的开启和关闭。采用该信号进行自动模式开启关闭的循环切换控制，默认发送值为</w:t>
      </w:r>
      <w:r w:rsidRPr="0098528C">
        <w:rPr>
          <w:rFonts w:hint="eastAsia"/>
        </w:rPr>
        <w:t>$0 = FALSE</w:t>
      </w:r>
      <w:r w:rsidRPr="0098528C">
        <w:rPr>
          <w:rFonts w:hint="eastAsia"/>
        </w:rPr>
        <w:t>，当需要请求切换</w:t>
      </w:r>
      <w:r w:rsidRPr="00BE5023">
        <w:rPr>
          <w:rFonts w:hint="eastAsia"/>
          <w:strike/>
        </w:rPr>
        <w:t>前排</w:t>
      </w:r>
      <w:r w:rsidR="004F23D1" w:rsidRPr="0098528C">
        <w:rPr>
          <w:rFonts w:hint="eastAsia"/>
          <w:color w:val="FF0000"/>
          <w:rPrChange w:id="213" w:author="ZHANG Ping (XC-CI1/EST2-CN)" w:date="2021-01-13T14:43:00Z">
            <w:rPr>
              <w:rFonts w:hint="eastAsia"/>
            </w:rPr>
          </w:rPrChange>
        </w:rPr>
        <w:t>后右</w:t>
      </w:r>
      <w:r w:rsidRPr="00D9786C">
        <w:rPr>
          <w:rFonts w:hint="eastAsia"/>
        </w:rPr>
        <w:t>空调的自动模式的开关状态时，娱乐系统发送信号值为</w:t>
      </w:r>
      <w:r w:rsidRPr="00D9786C">
        <w:rPr>
          <w:rFonts w:hint="eastAsia"/>
        </w:rPr>
        <w:t xml:space="preserve"> $1 = TRUE</w:t>
      </w:r>
      <w:r w:rsidRPr="00D9786C">
        <w:t xml:space="preserve"> </w:t>
      </w:r>
      <w:r w:rsidRPr="00BE5023">
        <w:rPr>
          <w:rFonts w:hint="eastAsia"/>
          <w:strike/>
        </w:rPr>
        <w:t>一段时间</w:t>
      </w:r>
      <w:r w:rsidR="00763864" w:rsidRPr="0098528C">
        <w:rPr>
          <w:rFonts w:hint="eastAsia"/>
          <w:color w:val="FF0000"/>
          <w:rPrChange w:id="214" w:author="ZHANG Ping (XC-CI1/EST2-CN)" w:date="2021-01-13T14:43:00Z">
            <w:rPr>
              <w:rFonts w:hint="eastAsia"/>
              <w:color w:val="0070C0"/>
            </w:rPr>
          </w:rPrChange>
        </w:rPr>
        <w:t>并保持标定</w:t>
      </w:r>
      <w:r w:rsidR="00763864" w:rsidRPr="0098528C">
        <w:rPr>
          <w:color w:val="FF0000"/>
          <w:rPrChange w:id="215" w:author="ZHANG Ping (XC-CI1/EST2-CN)" w:date="2021-01-13T14:43:00Z">
            <w:rPr>
              <w:color w:val="0070C0"/>
            </w:rPr>
          </w:rPrChange>
        </w:rPr>
        <w:t>MIN_UPDATE_TIME</w:t>
      </w:r>
      <w:r w:rsidR="00763864" w:rsidRPr="0098528C">
        <w:rPr>
          <w:rFonts w:hint="eastAsia"/>
          <w:color w:val="FF0000"/>
          <w:rPrChange w:id="216" w:author="ZHANG Ping (XC-CI1/EST2-CN)" w:date="2021-01-13T14:43:00Z">
            <w:rPr>
              <w:rFonts w:hint="eastAsia"/>
              <w:color w:val="0070C0"/>
            </w:rPr>
          </w:rPrChange>
        </w:rPr>
        <w:t>所定义的时长</w:t>
      </w:r>
      <w:r w:rsidRPr="00D9786C">
        <w:rPr>
          <w:rFonts w:hint="eastAsia"/>
        </w:rPr>
        <w:t>，然后再恢复默认发送信号值为</w:t>
      </w:r>
      <w:r w:rsidRPr="00D9786C">
        <w:rPr>
          <w:rFonts w:hint="eastAsia"/>
        </w:rPr>
        <w:t xml:space="preserve"> $0 = FALSE</w:t>
      </w:r>
      <w:r w:rsidRPr="00D9786C">
        <w:rPr>
          <w:rFonts w:hint="eastAsia"/>
        </w:rPr>
        <w:t>。</w:t>
      </w:r>
    </w:p>
    <w:p w14:paraId="3A839910" w14:textId="77777777" w:rsidR="007E62AD" w:rsidRPr="0098528C" w:rsidRDefault="007E62AD" w:rsidP="007E62AD"/>
    <w:p w14:paraId="6593D7B9" w14:textId="77777777" w:rsidR="007E62AD" w:rsidRPr="0098528C" w:rsidRDefault="007E62AD" w:rsidP="007E62AD">
      <w:r w:rsidRPr="0098528C">
        <w:t>Update Time: 10ms</w:t>
      </w:r>
    </w:p>
    <w:p w14:paraId="73C7B709" w14:textId="77777777" w:rsidR="007E62AD" w:rsidRPr="0098528C" w:rsidRDefault="007E62AD" w:rsidP="007E62AD">
      <w:r w:rsidRPr="0098528C">
        <w:t xml:space="preserve">Periodic Interval: </w:t>
      </w:r>
      <w:r w:rsidRPr="0098528C">
        <w:rPr>
          <w:rFonts w:hint="eastAsia"/>
        </w:rPr>
        <w:t>10</w:t>
      </w:r>
      <w:r w:rsidRPr="0098528C">
        <w:t>0</w:t>
      </w:r>
      <w:r w:rsidRPr="0098528C">
        <w:rPr>
          <w:rFonts w:hint="eastAsia"/>
        </w:rPr>
        <w:t>0</w:t>
      </w:r>
      <w:r w:rsidRPr="0098528C">
        <w:t>ms</w:t>
      </w:r>
    </w:p>
    <w:p w14:paraId="4FC5C483" w14:textId="77777777" w:rsidR="007E62AD" w:rsidRPr="0098528C" w:rsidRDefault="007E62AD" w:rsidP="007E62AD">
      <w:r w:rsidRPr="0098528C">
        <w:t>Alive Rolling Count (ARC) required: No</w:t>
      </w:r>
    </w:p>
    <w:p w14:paraId="7110B353" w14:textId="77777777" w:rsidR="007E62AD" w:rsidRPr="0098528C" w:rsidRDefault="007E62AD" w:rsidP="007E62AD">
      <w:r w:rsidRPr="0098528C">
        <w:t>Protection Value/Checksum (PV) required: No</w:t>
      </w:r>
    </w:p>
    <w:p w14:paraId="27334E36" w14:textId="77777777" w:rsidR="007E62AD" w:rsidRPr="0098528C" w:rsidRDefault="007E62AD" w:rsidP="007E62AD">
      <w:pPr>
        <w:rPr>
          <w:b/>
          <w:u w:val="single"/>
        </w:rPr>
      </w:pPr>
    </w:p>
    <w:p w14:paraId="764C3E03" w14:textId="4350B7B9" w:rsidR="007E62AD" w:rsidRPr="0098528C" w:rsidRDefault="007E62AD" w:rsidP="007E62AD">
      <w:pPr>
        <w:rPr>
          <w:b/>
          <w:u w:val="single"/>
        </w:rPr>
      </w:pPr>
      <w:r w:rsidRPr="0098528C">
        <w:rPr>
          <w:rFonts w:hint="eastAsia"/>
          <w:b/>
          <w:u w:val="single"/>
        </w:rPr>
        <w:t>信号接收</w:t>
      </w:r>
    </w:p>
    <w:p w14:paraId="674BE6E3" w14:textId="456511ED" w:rsidR="00BB685E" w:rsidRPr="00BE5023" w:rsidRDefault="00B30ED3" w:rsidP="007E62AD">
      <w:r w:rsidRPr="00BE5023">
        <w:tab/>
      </w:r>
      <w:r w:rsidRPr="00BE5023">
        <w:rPr>
          <w:rFonts w:hint="eastAsia"/>
        </w:rPr>
        <w:t>娱乐系统通过</w:t>
      </w:r>
      <w:r w:rsidR="00C7635E" w:rsidRPr="00BE5023">
        <w:rPr>
          <w:rFonts w:hint="eastAsia"/>
        </w:rPr>
        <w:t>如下条件来判断前</w:t>
      </w:r>
      <w:r w:rsidR="00BB685E" w:rsidRPr="00BE5023">
        <w:rPr>
          <w:rFonts w:hint="eastAsia"/>
        </w:rPr>
        <w:t>排</w:t>
      </w:r>
      <w:r w:rsidR="00C7635E" w:rsidRPr="00BE5023">
        <w:rPr>
          <w:rFonts w:hint="eastAsia"/>
        </w:rPr>
        <w:t>空调的自动模式是否打开</w:t>
      </w:r>
      <w:r w:rsidR="00BB685E" w:rsidRPr="00BE5023">
        <w:rPr>
          <w:rFonts w:hint="eastAsia"/>
        </w:rPr>
        <w:t>：</w:t>
      </w:r>
    </w:p>
    <w:p w14:paraId="5AAC2FC8" w14:textId="77777777" w:rsidR="00BB685E" w:rsidRPr="00BE5023" w:rsidRDefault="00C7635E" w:rsidP="00BB685E">
      <w:pPr>
        <w:ind w:firstLine="420"/>
      </w:pPr>
      <w:r w:rsidRPr="00BE5023">
        <w:rPr>
          <w:b/>
          <w:i/>
        </w:rPr>
        <w:t xml:space="preserve">Indication Air Distribution Front Left </w:t>
      </w:r>
      <w:r w:rsidRPr="00BE5023">
        <w:t>= $1 Auto</w:t>
      </w:r>
      <w:r w:rsidR="00BB685E" w:rsidRPr="00BE5023">
        <w:rPr>
          <w:rFonts w:hint="eastAsia"/>
        </w:rPr>
        <w:t>；</w:t>
      </w:r>
      <w:r w:rsidRPr="00BE5023">
        <w:rPr>
          <w:rFonts w:hint="eastAsia"/>
        </w:rPr>
        <w:t>且</w:t>
      </w:r>
    </w:p>
    <w:p w14:paraId="75140616" w14:textId="77777777" w:rsidR="00BB685E" w:rsidRPr="00BE5023" w:rsidRDefault="00C7635E" w:rsidP="00BB685E">
      <w:pPr>
        <w:ind w:firstLine="420"/>
      </w:pPr>
      <w:r w:rsidRPr="00BE5023">
        <w:rPr>
          <w:b/>
          <w:i/>
        </w:rPr>
        <w:t xml:space="preserve">Indication Air Distribution Front Right </w:t>
      </w:r>
      <w:r w:rsidRPr="00BE5023">
        <w:t>= $1 Auto</w:t>
      </w:r>
      <w:r w:rsidR="00BB685E" w:rsidRPr="00BE5023">
        <w:rPr>
          <w:rFonts w:hint="eastAsia"/>
        </w:rPr>
        <w:t>；</w:t>
      </w:r>
      <w:r w:rsidRPr="00BE5023">
        <w:rPr>
          <w:rFonts w:hint="eastAsia"/>
        </w:rPr>
        <w:t>且</w:t>
      </w:r>
    </w:p>
    <w:p w14:paraId="111D6CF0" w14:textId="0AF85CFD" w:rsidR="00B30ED3" w:rsidRPr="00BE5023" w:rsidRDefault="00C7635E" w:rsidP="00BB685E">
      <w:pPr>
        <w:ind w:firstLine="420"/>
      </w:pPr>
      <w:r w:rsidRPr="00BE5023">
        <w:rPr>
          <w:b/>
          <w:i/>
        </w:rPr>
        <w:t xml:space="preserve">Indication Blower Setting State Front </w:t>
      </w:r>
      <w:r w:rsidRPr="00BE5023">
        <w:t>= $1 Auto</w:t>
      </w:r>
      <w:r w:rsidRPr="00BE5023">
        <w:rPr>
          <w:rFonts w:hint="eastAsia"/>
        </w:rPr>
        <w:t>时，认为前区空调的自动模式打开。</w:t>
      </w:r>
    </w:p>
    <w:p w14:paraId="26526C2C" w14:textId="72F9F90E" w:rsidR="00C7635E" w:rsidRPr="00BE5023" w:rsidRDefault="00C7635E" w:rsidP="007E62AD">
      <w:r w:rsidRPr="00BE5023">
        <w:lastRenderedPageBreak/>
        <w:tab/>
      </w:r>
      <w:r w:rsidR="00BB685E" w:rsidRPr="00BE5023">
        <w:rPr>
          <w:rFonts w:hint="eastAsia"/>
        </w:rPr>
        <w:t>娱乐系统通过如下条件来判断后排空调的自动模式是否打开：</w:t>
      </w:r>
    </w:p>
    <w:p w14:paraId="77F24B4E" w14:textId="21DAD9E3" w:rsidR="00BB685E" w:rsidRPr="00BE5023" w:rsidRDefault="00BB685E" w:rsidP="00BB685E">
      <w:pPr>
        <w:ind w:firstLine="420"/>
      </w:pPr>
      <w:r w:rsidRPr="00BE5023">
        <w:rPr>
          <w:b/>
          <w:i/>
        </w:rPr>
        <w:t xml:space="preserve">Indication Air Distribution Rear Left </w:t>
      </w:r>
      <w:r w:rsidRPr="00BE5023">
        <w:t>= $1 Auto</w:t>
      </w:r>
      <w:r w:rsidRPr="00BE5023">
        <w:rPr>
          <w:rFonts w:hint="eastAsia"/>
        </w:rPr>
        <w:t>；且</w:t>
      </w:r>
    </w:p>
    <w:p w14:paraId="253FF310" w14:textId="0E9D28E0" w:rsidR="00BB685E" w:rsidRPr="00BE5023" w:rsidRDefault="00BB685E" w:rsidP="00BB685E">
      <w:pPr>
        <w:ind w:firstLine="420"/>
      </w:pPr>
      <w:r w:rsidRPr="00BE5023">
        <w:rPr>
          <w:b/>
          <w:i/>
        </w:rPr>
        <w:t xml:space="preserve">Indication Air Distribution Rear Right </w:t>
      </w:r>
      <w:r w:rsidRPr="00BE5023">
        <w:t>= $1 Auto</w:t>
      </w:r>
      <w:r w:rsidRPr="00BE5023">
        <w:rPr>
          <w:rFonts w:hint="eastAsia"/>
        </w:rPr>
        <w:t>；且</w:t>
      </w:r>
    </w:p>
    <w:p w14:paraId="5CF88A7A" w14:textId="46BF1F84" w:rsidR="00BB685E" w:rsidRPr="00BE5023" w:rsidRDefault="00BB685E" w:rsidP="00BB685E">
      <w:pPr>
        <w:ind w:firstLine="420"/>
      </w:pPr>
      <w:r w:rsidRPr="00BE5023">
        <w:rPr>
          <w:b/>
          <w:i/>
        </w:rPr>
        <w:t xml:space="preserve">Indication Blower Setting State Rear </w:t>
      </w:r>
      <w:r w:rsidRPr="00BE5023">
        <w:t>= $1 Auto</w:t>
      </w:r>
      <w:r w:rsidRPr="00BE5023">
        <w:rPr>
          <w:rFonts w:hint="eastAsia"/>
        </w:rPr>
        <w:t>时，认为后区空调的自动模式打开。</w:t>
      </w:r>
    </w:p>
    <w:p w14:paraId="48D94144" w14:textId="77777777" w:rsidR="00F252B9" w:rsidRPr="00BE5023" w:rsidRDefault="00F252B9" w:rsidP="00E81B30"/>
    <w:p w14:paraId="0CA32C23" w14:textId="43235DE6" w:rsidR="0038634B" w:rsidRPr="0098528C" w:rsidRDefault="0038634B" w:rsidP="00E25A18">
      <w:pPr>
        <w:pStyle w:val="Heading3"/>
      </w:pPr>
      <w:bookmarkStart w:id="217" w:name="_Toc58413270"/>
      <w:commentRangeStart w:id="218"/>
      <w:commentRangeStart w:id="219"/>
      <w:r w:rsidRPr="00D9786C">
        <w:rPr>
          <w:rFonts w:hint="eastAsia"/>
        </w:rPr>
        <w:t>同步</w:t>
      </w:r>
      <w:r w:rsidR="00DC34C3" w:rsidRPr="00D9786C">
        <w:rPr>
          <w:rFonts w:hint="eastAsia"/>
        </w:rPr>
        <w:t>设置</w:t>
      </w:r>
      <w:commentRangeEnd w:id="218"/>
      <w:r w:rsidR="00C51A92" w:rsidRPr="00D9786C">
        <w:rPr>
          <w:rStyle w:val="CommentReference"/>
          <w:b w:val="0"/>
          <w:bCs w:val="0"/>
        </w:rPr>
        <w:commentReference w:id="218"/>
      </w:r>
      <w:commentRangeEnd w:id="219"/>
      <w:r w:rsidR="0024110B" w:rsidRPr="00D9786C">
        <w:rPr>
          <w:rStyle w:val="CommentReference"/>
          <w:b w:val="0"/>
          <w:bCs w:val="0"/>
        </w:rPr>
        <w:commentReference w:id="219"/>
      </w:r>
      <w:r w:rsidR="00E73BC7" w:rsidRPr="00D9786C">
        <w:rPr>
          <w:rFonts w:hint="eastAsia"/>
        </w:rPr>
        <w:t>(</w:t>
      </w:r>
      <w:r w:rsidRPr="00D9786C">
        <w:rPr>
          <w:rFonts w:hint="eastAsia"/>
        </w:rPr>
        <w:t>Sync</w:t>
      </w:r>
      <w:r w:rsidR="00E340B5" w:rsidRPr="00D9786C">
        <w:t>hronization</w:t>
      </w:r>
      <w:r w:rsidR="00E73BC7" w:rsidRPr="0098528C">
        <w:rPr>
          <w:rFonts w:hint="eastAsia"/>
        </w:rPr>
        <w:t>)</w:t>
      </w:r>
      <w:bookmarkEnd w:id="217"/>
    </w:p>
    <w:p w14:paraId="4E9576E9" w14:textId="75A9063F" w:rsidR="0096306C" w:rsidRPr="00BE5023" w:rsidRDefault="0096306C" w:rsidP="00C77C1D">
      <w:pPr>
        <w:ind w:firstLine="420"/>
      </w:pPr>
      <w:bookmarkStart w:id="220" w:name="OLE_LINK5"/>
      <w:bookmarkStart w:id="221" w:name="OLE_LINK6"/>
      <w:bookmarkStart w:id="222" w:name="OLE_LINK3"/>
      <w:bookmarkStart w:id="223" w:name="OLE_LINK4"/>
      <w:r w:rsidRPr="0098528C">
        <w:t>空调同步设置适用于具备多个温度分区的前排空调和后排空调</w:t>
      </w:r>
      <w:r w:rsidR="000E44D4" w:rsidRPr="00BE5023">
        <w:rPr>
          <w:rFonts w:hint="eastAsia"/>
        </w:rPr>
        <w:t>，具体为</w:t>
      </w:r>
      <w:r w:rsidR="0099093A" w:rsidRPr="00BE5023">
        <w:rPr>
          <w:rFonts w:hint="eastAsia"/>
        </w:rPr>
        <w:t>左右</w:t>
      </w:r>
      <w:r w:rsidR="00840B9B" w:rsidRPr="00BE5023">
        <w:rPr>
          <w:rFonts w:hint="eastAsia"/>
        </w:rPr>
        <w:t>双区、三区或四区空调（具体定义参考</w:t>
      </w:r>
      <w:r w:rsidR="00840B9B" w:rsidRPr="00BE5023">
        <w:t>3.1.1</w:t>
      </w:r>
      <w:r w:rsidR="00840B9B" w:rsidRPr="00BE5023">
        <w:rPr>
          <w:rFonts w:hint="eastAsia"/>
        </w:rPr>
        <w:t>温度分区章节）</w:t>
      </w:r>
      <w:r w:rsidR="0099093A" w:rsidRPr="00BE5023">
        <w:rPr>
          <w:rFonts w:hint="eastAsia"/>
        </w:rPr>
        <w:t>，需要注意，前后双区的空调不支持同步设置</w:t>
      </w:r>
      <w:r w:rsidR="00840B9B" w:rsidRPr="00BE5023">
        <w:rPr>
          <w:rFonts w:hint="eastAsia"/>
        </w:rPr>
        <w:t>。</w:t>
      </w:r>
    </w:p>
    <w:p w14:paraId="56FFA6E7" w14:textId="77777777" w:rsidR="0096306C" w:rsidRPr="0098528C" w:rsidRDefault="0096306C" w:rsidP="00C77C1D">
      <w:pPr>
        <w:ind w:firstLine="420"/>
      </w:pPr>
      <w:r w:rsidRPr="00D9786C">
        <w:t>Sync shall be applicable to the front-row air condition</w:t>
      </w:r>
      <w:r w:rsidRPr="00D9786C">
        <w:rPr>
          <w:rFonts w:hint="eastAsia"/>
        </w:rPr>
        <w:t>ing</w:t>
      </w:r>
      <w:r w:rsidRPr="00D9786C">
        <w:t xml:space="preserve"> and the </w:t>
      </w:r>
      <w:r w:rsidRPr="0098528C">
        <w:rPr>
          <w:rFonts w:hint="eastAsia"/>
        </w:rPr>
        <w:t>rear</w:t>
      </w:r>
      <w:r w:rsidRPr="0098528C">
        <w:t>-row air condition</w:t>
      </w:r>
      <w:r w:rsidRPr="0098528C">
        <w:rPr>
          <w:rFonts w:hint="eastAsia"/>
        </w:rPr>
        <w:t>ing</w:t>
      </w:r>
      <w:r w:rsidRPr="0098528C">
        <w:t xml:space="preserve"> </w:t>
      </w:r>
      <w:r w:rsidRPr="0098528C">
        <w:rPr>
          <w:rFonts w:hint="eastAsia"/>
        </w:rPr>
        <w:t>with</w:t>
      </w:r>
      <w:r w:rsidRPr="0098528C">
        <w:t xml:space="preserve"> multiple temperature zones.</w:t>
      </w:r>
    </w:p>
    <w:bookmarkEnd w:id="220"/>
    <w:bookmarkEnd w:id="221"/>
    <w:p w14:paraId="28B2D917" w14:textId="77777777" w:rsidR="0096306C" w:rsidRPr="0098528C" w:rsidRDefault="0096306C" w:rsidP="00C77C1D">
      <w:pPr>
        <w:ind w:firstLine="420"/>
      </w:pPr>
      <w:r w:rsidRPr="0098528C">
        <w:t>空调同步设置的状态包含开启和关闭，支持整车同步设置和后排同步设置。</w:t>
      </w:r>
    </w:p>
    <w:p w14:paraId="703F13C8" w14:textId="77777777" w:rsidR="0096306C" w:rsidRPr="0098528C" w:rsidRDefault="0096306C" w:rsidP="00C77C1D">
      <w:pPr>
        <w:ind w:firstLine="420"/>
      </w:pPr>
      <w:r w:rsidRPr="0098528C">
        <w:t>The</w:t>
      </w:r>
      <w:r w:rsidRPr="0098528C">
        <w:rPr>
          <w:rFonts w:hint="eastAsia"/>
        </w:rPr>
        <w:t xml:space="preserve"> air conditioning</w:t>
      </w:r>
      <w:r w:rsidRPr="0098528C">
        <w:t xml:space="preserve"> sync status includes on and off, supporting the overall sync and the </w:t>
      </w:r>
      <w:r w:rsidRPr="0098528C">
        <w:rPr>
          <w:rFonts w:hint="eastAsia"/>
        </w:rPr>
        <w:t>rear</w:t>
      </w:r>
      <w:r w:rsidRPr="0098528C">
        <w:t>-row sync.</w:t>
      </w:r>
    </w:p>
    <w:p w14:paraId="3EE6C3FC" w14:textId="77777777" w:rsidR="0096306C" w:rsidRPr="0098528C" w:rsidRDefault="0096306C" w:rsidP="00C77C1D">
      <w:pPr>
        <w:ind w:firstLine="420"/>
      </w:pPr>
      <w:r w:rsidRPr="0098528C">
        <w:t>当空调的整车同步设置被开启，则整车的分区温度需要和主驾分区的温度保持一致，存在如下规则：</w:t>
      </w:r>
    </w:p>
    <w:p w14:paraId="35F97CC7" w14:textId="77777777" w:rsidR="0096306C" w:rsidRPr="0098528C" w:rsidRDefault="0096306C" w:rsidP="00C77C1D">
      <w:pPr>
        <w:ind w:firstLine="420"/>
      </w:pPr>
      <w:r w:rsidRPr="0098528C">
        <w:t>When the overall sync of the air condition</w:t>
      </w:r>
      <w:r w:rsidRPr="0098528C">
        <w:rPr>
          <w:rFonts w:hint="eastAsia"/>
        </w:rPr>
        <w:t>ing</w:t>
      </w:r>
      <w:r w:rsidRPr="0098528C">
        <w:t xml:space="preserve"> is On, </w:t>
      </w:r>
      <w:r w:rsidRPr="0098528C">
        <w:rPr>
          <w:rFonts w:hint="eastAsia"/>
        </w:rPr>
        <w:t xml:space="preserve">the temperature of </w:t>
      </w:r>
      <w:r w:rsidRPr="0098528C">
        <w:t>all temperature zones shall be consistent with that of the driver zone, and the following rules shall be followed:</w:t>
      </w:r>
    </w:p>
    <w:bookmarkEnd w:id="222"/>
    <w:bookmarkEnd w:id="223"/>
    <w:p w14:paraId="52584828" w14:textId="77777777" w:rsidR="00C77C1D" w:rsidRPr="0098528C" w:rsidRDefault="00E5554B" w:rsidP="000E1C54">
      <w:pPr>
        <w:pStyle w:val="ListParagraph"/>
        <w:numPr>
          <w:ilvl w:val="0"/>
          <w:numId w:val="33"/>
        </w:numPr>
        <w:ind w:firstLineChars="0"/>
      </w:pPr>
      <w:r w:rsidRPr="0098528C">
        <w:t>当调节主驾分区温度时，整车的分区温度会随之调节且与主驾温度保持一致；</w:t>
      </w:r>
      <w:r w:rsidRPr="0098528C">
        <w:t xml:space="preserve">When the </w:t>
      </w:r>
      <w:r w:rsidRPr="0098528C">
        <w:rPr>
          <w:rFonts w:hint="eastAsia"/>
        </w:rPr>
        <w:t xml:space="preserve">temperature of </w:t>
      </w:r>
      <w:r w:rsidRPr="0098528C">
        <w:t>driver zone is regulated, the zone temperature of the whole vehicle shall be regulated accordingly and consistent with that of the driver zone;</w:t>
      </w:r>
    </w:p>
    <w:p w14:paraId="1FD85CF7" w14:textId="77777777" w:rsidR="00C77C1D" w:rsidRPr="0098528C" w:rsidRDefault="00E5554B" w:rsidP="000E1C54">
      <w:pPr>
        <w:pStyle w:val="ListParagraph"/>
        <w:numPr>
          <w:ilvl w:val="0"/>
          <w:numId w:val="33"/>
        </w:numPr>
        <w:ind w:firstLineChars="0"/>
      </w:pPr>
      <w:r w:rsidRPr="0098528C">
        <w:t>当调节前排副驾分区的温度时，整车同步设置会被关闭，此时后排同步设置被保持（适用于存在后排同步设置的车辆）；</w:t>
      </w:r>
      <w:r w:rsidRPr="0098528C">
        <w:t xml:space="preserve">When the temperature of front passenger zone is regulated, the overall sync shall be turned off and the </w:t>
      </w:r>
      <w:r w:rsidRPr="0098528C">
        <w:rPr>
          <w:rFonts w:hint="eastAsia"/>
        </w:rPr>
        <w:t>rear</w:t>
      </w:r>
      <w:r w:rsidRPr="0098528C">
        <w:t xml:space="preserve">-row sync shall be maintained (applicable to vehicles </w:t>
      </w:r>
      <w:r w:rsidRPr="0098528C">
        <w:rPr>
          <w:rFonts w:hint="eastAsia"/>
        </w:rPr>
        <w:t>with</w:t>
      </w:r>
      <w:r w:rsidRPr="0098528C">
        <w:t xml:space="preserve"> </w:t>
      </w:r>
      <w:r w:rsidRPr="0098528C">
        <w:rPr>
          <w:rFonts w:hint="eastAsia"/>
        </w:rPr>
        <w:t>rear</w:t>
      </w:r>
      <w:r w:rsidRPr="0098528C">
        <w:t>-row sync) ;</w:t>
      </w:r>
    </w:p>
    <w:p w14:paraId="388F2763" w14:textId="58C2B443" w:rsidR="00E5554B" w:rsidRPr="0098528C" w:rsidRDefault="00E5554B" w:rsidP="000E1C54">
      <w:pPr>
        <w:pStyle w:val="ListParagraph"/>
        <w:numPr>
          <w:ilvl w:val="0"/>
          <w:numId w:val="33"/>
        </w:numPr>
        <w:ind w:firstLineChars="0"/>
      </w:pPr>
      <w:r w:rsidRPr="0098528C">
        <w:t>当调节后排分区的温度时（适用于存在后排同步设置的车辆），整车同步设置和后排同步设置均会被关闭</w:t>
      </w:r>
      <w:r w:rsidR="00840B9B" w:rsidRPr="00BE5023">
        <w:rPr>
          <w:rFonts w:hint="eastAsia"/>
        </w:rPr>
        <w:t>，但副驾仍跟随主驾同步设置</w:t>
      </w:r>
      <w:r w:rsidRPr="00D9786C">
        <w:t>。</w:t>
      </w:r>
      <w:r w:rsidRPr="00D9786C">
        <w:t xml:space="preserve">When the temperature of the </w:t>
      </w:r>
      <w:r w:rsidRPr="00D9786C">
        <w:rPr>
          <w:rFonts w:hint="eastAsia"/>
        </w:rPr>
        <w:t>rear</w:t>
      </w:r>
      <w:r w:rsidRPr="0098528C">
        <w:t xml:space="preserve">-row is regulated (applicable to vehicles with </w:t>
      </w:r>
      <w:r w:rsidRPr="0098528C">
        <w:rPr>
          <w:rFonts w:hint="eastAsia"/>
        </w:rPr>
        <w:t>rear</w:t>
      </w:r>
      <w:r w:rsidRPr="0098528C">
        <w:t xml:space="preserve">-row sync), both the overall sync and the </w:t>
      </w:r>
      <w:r w:rsidRPr="0098528C">
        <w:rPr>
          <w:rFonts w:hint="eastAsia"/>
        </w:rPr>
        <w:t>rear</w:t>
      </w:r>
      <w:r w:rsidRPr="0098528C">
        <w:t>-row sync shall be turned off.</w:t>
      </w:r>
    </w:p>
    <w:p w14:paraId="2400207C" w14:textId="1A7B87AD" w:rsidR="00FE1AB0" w:rsidRPr="0098528C" w:rsidRDefault="00985245" w:rsidP="00C77C1D">
      <w:pPr>
        <w:ind w:firstLine="420"/>
      </w:pPr>
      <w:r w:rsidRPr="0098528C">
        <w:rPr>
          <w:rFonts w:hint="eastAsia"/>
        </w:rPr>
        <w:t>当空调的</w:t>
      </w:r>
      <w:r w:rsidR="003C4D65" w:rsidRPr="0098528C">
        <w:rPr>
          <w:rFonts w:hint="eastAsia"/>
        </w:rPr>
        <w:t>后排同步</w:t>
      </w:r>
      <w:r w:rsidR="00FE1AB0" w:rsidRPr="0098528C">
        <w:rPr>
          <w:rFonts w:hint="eastAsia"/>
        </w:rPr>
        <w:t>设置被开启，则后排的分区温度需要和主驾分区的温度保持一致，存在如下规则：</w:t>
      </w:r>
    </w:p>
    <w:p w14:paraId="1DE91DEB" w14:textId="77777777" w:rsidR="00C77C1D" w:rsidRPr="0098528C" w:rsidRDefault="0003507E" w:rsidP="00C77C1D">
      <w:pPr>
        <w:ind w:firstLine="420"/>
      </w:pPr>
      <w:r w:rsidRPr="0098528C">
        <w:t xml:space="preserve">When the </w:t>
      </w:r>
      <w:r w:rsidRPr="0098528C">
        <w:rPr>
          <w:rFonts w:hint="eastAsia"/>
        </w:rPr>
        <w:t>rear</w:t>
      </w:r>
      <w:r w:rsidRPr="0098528C">
        <w:t>-row sync of the air condition</w:t>
      </w:r>
      <w:r w:rsidRPr="0098528C">
        <w:rPr>
          <w:rFonts w:hint="eastAsia"/>
        </w:rPr>
        <w:t>ing</w:t>
      </w:r>
      <w:r w:rsidRPr="0098528C">
        <w:t xml:space="preserve"> is On, the </w:t>
      </w:r>
      <w:r w:rsidRPr="0098528C">
        <w:rPr>
          <w:rFonts w:hint="eastAsia"/>
        </w:rPr>
        <w:t>zone temperature of rear</w:t>
      </w:r>
      <w:r w:rsidRPr="0098528C">
        <w:t xml:space="preserve"> </w:t>
      </w:r>
      <w:r w:rsidRPr="0098528C">
        <w:rPr>
          <w:rFonts w:hint="eastAsia"/>
        </w:rPr>
        <w:t>row</w:t>
      </w:r>
      <w:r w:rsidRPr="0098528C">
        <w:t xml:space="preserve"> shall be consistent with that of the driver zone, and the following rules shall be followed:</w:t>
      </w:r>
    </w:p>
    <w:p w14:paraId="7B0317DA" w14:textId="77777777" w:rsidR="00C77C1D" w:rsidRPr="0098528C" w:rsidRDefault="0003507E" w:rsidP="000E1C54">
      <w:pPr>
        <w:pStyle w:val="ListParagraph"/>
        <w:numPr>
          <w:ilvl w:val="0"/>
          <w:numId w:val="34"/>
        </w:numPr>
        <w:ind w:firstLineChars="0"/>
      </w:pPr>
      <w:r w:rsidRPr="0098528C">
        <w:t>当调节主驾分区温度时，后排的分区温度会随之调节且与主驾温度保持一致；</w:t>
      </w:r>
      <w:r w:rsidRPr="0098528C">
        <w:t xml:space="preserve">When the </w:t>
      </w:r>
      <w:r w:rsidRPr="0098528C">
        <w:rPr>
          <w:rFonts w:hint="eastAsia"/>
        </w:rPr>
        <w:t xml:space="preserve">temperature of </w:t>
      </w:r>
      <w:r w:rsidRPr="0098528C">
        <w:t xml:space="preserve">driver zone is regulated, the zone temperature of the </w:t>
      </w:r>
      <w:r w:rsidRPr="0098528C">
        <w:rPr>
          <w:rFonts w:hint="eastAsia"/>
        </w:rPr>
        <w:t xml:space="preserve">rear </w:t>
      </w:r>
      <w:r w:rsidRPr="0098528C">
        <w:t>row</w:t>
      </w:r>
      <w:r w:rsidRPr="0098528C">
        <w:rPr>
          <w:rFonts w:hint="eastAsia"/>
        </w:rPr>
        <w:t xml:space="preserve"> </w:t>
      </w:r>
      <w:r w:rsidRPr="0098528C">
        <w:t xml:space="preserve">shall be </w:t>
      </w:r>
      <w:r w:rsidRPr="0098528C">
        <w:rPr>
          <w:rFonts w:hint="eastAsia"/>
        </w:rPr>
        <w:t>regulated</w:t>
      </w:r>
      <w:r w:rsidRPr="0098528C">
        <w:t xml:space="preserve"> accordingly and consistent with that of the driver zone;</w:t>
      </w:r>
    </w:p>
    <w:p w14:paraId="0E436AAB" w14:textId="77777777" w:rsidR="00C77C1D" w:rsidRPr="0098528C" w:rsidRDefault="0003507E" w:rsidP="000E1C54">
      <w:pPr>
        <w:pStyle w:val="ListParagraph"/>
        <w:numPr>
          <w:ilvl w:val="0"/>
          <w:numId w:val="34"/>
        </w:numPr>
        <w:ind w:firstLineChars="0"/>
      </w:pPr>
      <w:r w:rsidRPr="0098528C">
        <w:t>当调节后排分区的温度时，后排同步设置会被关闭。</w:t>
      </w:r>
      <w:r w:rsidRPr="0098528C">
        <w:t xml:space="preserve">When the temperature of the </w:t>
      </w:r>
      <w:r w:rsidRPr="0098528C">
        <w:rPr>
          <w:rFonts w:hint="eastAsia"/>
        </w:rPr>
        <w:t>rear</w:t>
      </w:r>
      <w:r w:rsidRPr="0098528C">
        <w:t xml:space="preserve">-row is regulated, the </w:t>
      </w:r>
      <w:r w:rsidRPr="0098528C">
        <w:rPr>
          <w:rFonts w:hint="eastAsia"/>
        </w:rPr>
        <w:t>rear</w:t>
      </w:r>
      <w:r w:rsidRPr="0098528C">
        <w:t>-row sync shall be turned off.</w:t>
      </w:r>
    </w:p>
    <w:p w14:paraId="4690DF48" w14:textId="6061CABF" w:rsidR="0003507E" w:rsidRPr="0098528C" w:rsidRDefault="0003507E" w:rsidP="000E1C54">
      <w:pPr>
        <w:pStyle w:val="ListParagraph"/>
        <w:numPr>
          <w:ilvl w:val="0"/>
          <w:numId w:val="34"/>
        </w:numPr>
        <w:ind w:firstLineChars="0"/>
      </w:pPr>
      <w:commentRangeStart w:id="224"/>
      <w:commentRangeStart w:id="225"/>
      <w:commentRangeStart w:id="226"/>
      <w:r w:rsidRPr="0098528C">
        <w:t>当空调的同步设置被关闭，</w:t>
      </w:r>
      <w:commentRangeEnd w:id="224"/>
      <w:r w:rsidR="00FC526C" w:rsidRPr="00D9786C">
        <w:rPr>
          <w:rStyle w:val="CommentReference"/>
        </w:rPr>
        <w:commentReference w:id="224"/>
      </w:r>
      <w:commentRangeEnd w:id="225"/>
      <w:r w:rsidR="0024110B" w:rsidRPr="00D9786C">
        <w:rPr>
          <w:rStyle w:val="CommentReference"/>
        </w:rPr>
        <w:commentReference w:id="225"/>
      </w:r>
      <w:commentRangeEnd w:id="226"/>
      <w:r w:rsidR="0024110B" w:rsidRPr="00D9786C">
        <w:rPr>
          <w:rStyle w:val="CommentReference"/>
        </w:rPr>
        <w:commentReference w:id="226"/>
      </w:r>
      <w:r w:rsidRPr="00D9786C">
        <w:t>则该分区的温度调节与主驾温度调节相互独立。</w:t>
      </w:r>
      <w:r w:rsidRPr="00D9786C">
        <w:t>When the sync of the air condition</w:t>
      </w:r>
      <w:r w:rsidRPr="0098528C">
        <w:rPr>
          <w:rFonts w:hint="eastAsia"/>
        </w:rPr>
        <w:t>ing</w:t>
      </w:r>
      <w:r w:rsidRPr="0098528C">
        <w:t xml:space="preserve"> is turned off, the temperature regulation of the corresponding zone and the driver zone shall be independent of each other.</w:t>
      </w:r>
    </w:p>
    <w:p w14:paraId="22ABE14C" w14:textId="730B4C0D" w:rsidR="00FC526C" w:rsidRPr="0098528C" w:rsidRDefault="00FC526C" w:rsidP="00FC526C">
      <w:pPr>
        <w:pStyle w:val="Heading4"/>
      </w:pPr>
      <w:r w:rsidRPr="0098528C">
        <w:rPr>
          <w:rFonts w:hint="eastAsia"/>
        </w:rPr>
        <w:t>CLEA</w:t>
      </w:r>
      <w:r w:rsidRPr="0098528C">
        <w:rPr>
          <w:rFonts w:hint="eastAsia"/>
        </w:rPr>
        <w:t>的同步功能控制</w:t>
      </w:r>
    </w:p>
    <w:p w14:paraId="7DB8FDC1" w14:textId="77777777" w:rsidR="00FC526C" w:rsidRPr="0098528C" w:rsidRDefault="00FC526C" w:rsidP="00FC526C">
      <w:pPr>
        <w:rPr>
          <w:b/>
          <w:u w:val="single"/>
        </w:rPr>
      </w:pPr>
      <w:r w:rsidRPr="0098528C">
        <w:rPr>
          <w:rFonts w:hint="eastAsia"/>
          <w:b/>
          <w:u w:val="single"/>
        </w:rPr>
        <w:t>信号发送</w:t>
      </w:r>
    </w:p>
    <w:p w14:paraId="40601F35" w14:textId="0952F4AD" w:rsidR="00FC526C" w:rsidRPr="00D9786C" w:rsidRDefault="00FC526C" w:rsidP="00FC526C">
      <w:r w:rsidRPr="0098528C">
        <w:tab/>
      </w:r>
      <w:commentRangeStart w:id="227"/>
      <w:r w:rsidRPr="0098528C">
        <w:rPr>
          <w:rFonts w:hint="eastAsia"/>
        </w:rPr>
        <w:t>娱乐系统通过信号</w:t>
      </w:r>
      <w:r w:rsidRPr="0098528C">
        <w:rPr>
          <w:b/>
          <w:i/>
        </w:rPr>
        <w:t>Request SYNC All Change Info</w:t>
      </w:r>
      <w:r w:rsidRPr="0098528C">
        <w:rPr>
          <w:rFonts w:hint="eastAsia"/>
        </w:rPr>
        <w:t>控制整车的空调的同步</w:t>
      </w:r>
      <w:r w:rsidR="007326F2" w:rsidRPr="0098528C">
        <w:rPr>
          <w:rFonts w:hint="eastAsia"/>
        </w:rPr>
        <w:t>功能</w:t>
      </w:r>
      <w:r w:rsidRPr="0098528C">
        <w:rPr>
          <w:rFonts w:hint="eastAsia"/>
        </w:rPr>
        <w:t>的开启和关闭。</w:t>
      </w:r>
      <w:r w:rsidR="001602DA" w:rsidRPr="0098528C">
        <w:rPr>
          <w:rFonts w:hint="eastAsia"/>
        </w:rPr>
        <w:t>CLEA</w:t>
      </w:r>
      <w:r w:rsidR="006E6687" w:rsidRPr="0098528C">
        <w:rPr>
          <w:rFonts w:hint="eastAsia"/>
        </w:rPr>
        <w:t>架构中，默认发送的信号值为</w:t>
      </w:r>
      <w:r w:rsidR="006E6687" w:rsidRPr="0098528C">
        <w:rPr>
          <w:rFonts w:hint="eastAsia"/>
        </w:rPr>
        <w:t xml:space="preserve"> $0 = FALSE</w:t>
      </w:r>
      <w:r w:rsidR="006E6687" w:rsidRPr="0098528C">
        <w:rPr>
          <w:rFonts w:hint="eastAsia"/>
        </w:rPr>
        <w:t>，当请求切换空调的同步功能状态时，需要发送信号值</w:t>
      </w:r>
      <w:r w:rsidR="006E6687" w:rsidRPr="0098528C">
        <w:rPr>
          <w:rFonts w:hint="eastAsia"/>
        </w:rPr>
        <w:t>$1 = TRUE</w:t>
      </w:r>
      <w:r w:rsidR="006E6687" w:rsidRPr="00BE5023">
        <w:rPr>
          <w:rFonts w:hint="eastAsia"/>
          <w:strike/>
        </w:rPr>
        <w:t>一段</w:t>
      </w:r>
      <w:r w:rsidR="006E6687" w:rsidRPr="00BE5023">
        <w:rPr>
          <w:rFonts w:hint="eastAsia"/>
          <w:strike/>
        </w:rPr>
        <w:lastRenderedPageBreak/>
        <w:t>时间</w:t>
      </w:r>
      <w:r w:rsidR="00763864" w:rsidRPr="00BE5023">
        <w:rPr>
          <w:rFonts w:hint="eastAsia"/>
          <w:color w:val="FF0000"/>
        </w:rPr>
        <w:t>并保持标定</w:t>
      </w:r>
      <w:r w:rsidR="00763864" w:rsidRPr="00BE5023">
        <w:rPr>
          <w:color w:val="FF0000"/>
        </w:rPr>
        <w:t>MIN_UPDATE_TIME</w:t>
      </w:r>
      <w:r w:rsidR="00763864" w:rsidRPr="00BE5023">
        <w:rPr>
          <w:rFonts w:hint="eastAsia"/>
          <w:color w:val="FF0000"/>
        </w:rPr>
        <w:t>所定义的时长</w:t>
      </w:r>
      <w:r w:rsidR="006E6687" w:rsidRPr="0098528C">
        <w:rPr>
          <w:rFonts w:hint="eastAsia"/>
        </w:rPr>
        <w:t>，然后再发送</w:t>
      </w:r>
      <w:r w:rsidR="005834B9" w:rsidRPr="0098528C">
        <w:rPr>
          <w:rFonts w:hint="eastAsia"/>
        </w:rPr>
        <w:t>信号值</w:t>
      </w:r>
      <w:r w:rsidR="005834B9" w:rsidRPr="0098528C">
        <w:rPr>
          <w:rFonts w:hint="eastAsia"/>
        </w:rPr>
        <w:t xml:space="preserve"> $0 = FALSE </w:t>
      </w:r>
      <w:r w:rsidR="005834B9" w:rsidRPr="0098528C">
        <w:rPr>
          <w:rFonts w:hint="eastAsia"/>
        </w:rPr>
        <w:t>进行一次状态切换。</w:t>
      </w:r>
      <w:commentRangeEnd w:id="227"/>
      <w:r w:rsidR="009C05EF" w:rsidRPr="00D9786C">
        <w:rPr>
          <w:rStyle w:val="CommentReference"/>
        </w:rPr>
        <w:commentReference w:id="227"/>
      </w:r>
    </w:p>
    <w:p w14:paraId="255985F3" w14:textId="77777777" w:rsidR="009C1676" w:rsidRPr="00D9786C" w:rsidRDefault="009C1676" w:rsidP="00FC526C"/>
    <w:p w14:paraId="6EE4052B" w14:textId="06D49B61" w:rsidR="005834B9" w:rsidRPr="00D9786C" w:rsidRDefault="005834B9" w:rsidP="00FC526C">
      <w:commentRangeStart w:id="228"/>
      <w:commentRangeStart w:id="229"/>
      <w:r w:rsidRPr="00D9786C">
        <w:rPr>
          <w:rFonts w:hint="eastAsia"/>
        </w:rPr>
        <w:t>NOTE</w:t>
      </w:r>
      <w:r w:rsidRPr="0098528C">
        <w:rPr>
          <w:rFonts w:hint="eastAsia"/>
        </w:rPr>
        <w:t>：在最小信号更新周期</w:t>
      </w:r>
      <w:r w:rsidRPr="0098528C">
        <w:rPr>
          <w:rFonts w:hint="eastAsia"/>
        </w:rPr>
        <w:t>10ms</w:t>
      </w:r>
      <w:r w:rsidRPr="0098528C">
        <w:rPr>
          <w:rFonts w:hint="eastAsia"/>
        </w:rPr>
        <w:t>之后立即触发，持续到按键释放后的最近时刻，请求信号置为</w:t>
      </w:r>
      <w:r w:rsidRPr="0098528C">
        <w:rPr>
          <w:rFonts w:hint="eastAsia"/>
        </w:rPr>
        <w:t>True</w:t>
      </w:r>
      <w:r w:rsidRPr="0098528C">
        <w:rPr>
          <w:rFonts w:hint="eastAsia"/>
        </w:rPr>
        <w:t>，其余情况恢复</w:t>
      </w:r>
      <w:r w:rsidRPr="0098528C">
        <w:rPr>
          <w:rFonts w:hint="eastAsia"/>
        </w:rPr>
        <w:t>False</w:t>
      </w:r>
      <w:commentRangeEnd w:id="228"/>
      <w:r w:rsidR="009C1676" w:rsidRPr="00D9786C">
        <w:rPr>
          <w:rStyle w:val="CommentReference"/>
        </w:rPr>
        <w:commentReference w:id="228"/>
      </w:r>
      <w:commentRangeEnd w:id="229"/>
      <w:r w:rsidR="009C1676" w:rsidRPr="00D9786C">
        <w:rPr>
          <w:rStyle w:val="CommentReference"/>
        </w:rPr>
        <w:commentReference w:id="229"/>
      </w:r>
      <w:r w:rsidRPr="00D9786C">
        <w:rPr>
          <w:rFonts w:hint="eastAsia"/>
        </w:rPr>
        <w:t>。</w:t>
      </w:r>
    </w:p>
    <w:p w14:paraId="429A0D1E" w14:textId="77777777" w:rsidR="00FC526C" w:rsidRPr="0098528C" w:rsidRDefault="00FC526C" w:rsidP="00FC526C">
      <w:pPr>
        <w:rPr>
          <w:b/>
          <w:u w:val="single"/>
        </w:rPr>
      </w:pPr>
    </w:p>
    <w:p w14:paraId="2AF62213" w14:textId="77777777" w:rsidR="00FC526C" w:rsidRPr="0098528C" w:rsidRDefault="00FC526C" w:rsidP="00FC526C">
      <w:pPr>
        <w:rPr>
          <w:b/>
          <w:u w:val="single"/>
        </w:rPr>
      </w:pPr>
      <w:r w:rsidRPr="0098528C">
        <w:rPr>
          <w:rFonts w:hint="eastAsia"/>
          <w:b/>
          <w:u w:val="single"/>
        </w:rPr>
        <w:t>信号接收</w:t>
      </w:r>
    </w:p>
    <w:p w14:paraId="111A2F70" w14:textId="5E41DBB1" w:rsidR="00FC526C" w:rsidRPr="0098528C" w:rsidRDefault="00FC526C" w:rsidP="00FC526C">
      <w:r w:rsidRPr="0098528C">
        <w:tab/>
      </w:r>
      <w:r w:rsidR="005834B9" w:rsidRPr="0098528C">
        <w:rPr>
          <w:rFonts w:hint="eastAsia"/>
        </w:rPr>
        <w:t>娱乐系统通过信号</w:t>
      </w:r>
      <w:r w:rsidR="005834B9" w:rsidRPr="0098528C">
        <w:rPr>
          <w:b/>
          <w:i/>
        </w:rPr>
        <w:t>Indication SYNC ALL</w:t>
      </w:r>
      <w:r w:rsidR="005834B9" w:rsidRPr="0098528C">
        <w:rPr>
          <w:rFonts w:hint="eastAsia"/>
        </w:rPr>
        <w:t>获取整车空调同步功能的工作状态，当收到信号值为</w:t>
      </w:r>
      <w:r w:rsidR="005834B9" w:rsidRPr="0098528C">
        <w:rPr>
          <w:rFonts w:hint="eastAsia"/>
        </w:rPr>
        <w:t xml:space="preserve"> $1 = TRUE</w:t>
      </w:r>
      <w:r w:rsidR="005834B9" w:rsidRPr="0098528C">
        <w:rPr>
          <w:rFonts w:hint="eastAsia"/>
        </w:rPr>
        <w:t>时，表示在整车的空调同步功能开启，如果支持后排空调，后排空调温度设置也同步。当收到信号值为</w:t>
      </w:r>
      <w:r w:rsidR="005834B9" w:rsidRPr="0098528C">
        <w:rPr>
          <w:rFonts w:hint="eastAsia"/>
        </w:rPr>
        <w:t xml:space="preserve"> $0 = </w:t>
      </w:r>
      <w:r w:rsidR="00C51A92" w:rsidRPr="0098528C">
        <w:rPr>
          <w:rFonts w:hint="eastAsia"/>
        </w:rPr>
        <w:t>FALSE</w:t>
      </w:r>
      <w:r w:rsidR="005834B9" w:rsidRPr="0098528C">
        <w:rPr>
          <w:rFonts w:hint="eastAsia"/>
        </w:rPr>
        <w:t>时，表示整车的空调同步功能关闭。</w:t>
      </w:r>
    </w:p>
    <w:p w14:paraId="29B72629" w14:textId="620218EF" w:rsidR="005834B9" w:rsidRPr="0098528C" w:rsidRDefault="005834B9" w:rsidP="00FC526C">
      <w:r w:rsidRPr="0098528C">
        <w:tab/>
      </w:r>
      <w:r w:rsidRPr="0098528C">
        <w:rPr>
          <w:rFonts w:hint="eastAsia"/>
        </w:rPr>
        <w:t>娱乐系统通过信号</w:t>
      </w:r>
      <w:bookmarkStart w:id="230" w:name="OLE_LINK28"/>
      <w:bookmarkStart w:id="231" w:name="OLE_LINK29"/>
      <w:r w:rsidR="00C51A92" w:rsidRPr="0098528C">
        <w:rPr>
          <w:b/>
          <w:i/>
        </w:rPr>
        <w:t>Indication SYNC Rear</w:t>
      </w:r>
      <w:bookmarkEnd w:id="230"/>
      <w:bookmarkEnd w:id="231"/>
      <w:r w:rsidRPr="0098528C">
        <w:rPr>
          <w:rFonts w:hint="eastAsia"/>
        </w:rPr>
        <w:t>获取后排空调与主驾空调的同步状态，当</w:t>
      </w:r>
      <w:r w:rsidR="00C51A92" w:rsidRPr="0098528C">
        <w:rPr>
          <w:rFonts w:hint="eastAsia"/>
        </w:rPr>
        <w:t>收到信号值为</w:t>
      </w:r>
      <w:bookmarkStart w:id="232" w:name="OLE_LINK13"/>
      <w:bookmarkStart w:id="233" w:name="OLE_LINK14"/>
      <w:r w:rsidR="00C51A92" w:rsidRPr="0098528C">
        <w:rPr>
          <w:rFonts w:hint="eastAsia"/>
        </w:rPr>
        <w:t>$1 = TRUE</w:t>
      </w:r>
      <w:bookmarkEnd w:id="232"/>
      <w:bookmarkEnd w:id="233"/>
      <w:r w:rsidR="00C51A92" w:rsidRPr="0098528C">
        <w:rPr>
          <w:rFonts w:hint="eastAsia"/>
        </w:rPr>
        <w:t>时，表示后排与主驾的空调同步功能开启。当收到信号值为</w:t>
      </w:r>
      <w:r w:rsidR="00C51A92" w:rsidRPr="0098528C">
        <w:rPr>
          <w:rFonts w:hint="eastAsia"/>
        </w:rPr>
        <w:t>$0 = FALSE</w:t>
      </w:r>
      <w:r w:rsidR="00C51A92" w:rsidRPr="0098528C">
        <w:rPr>
          <w:rFonts w:hint="eastAsia"/>
        </w:rPr>
        <w:t>时，表示后排空调与</w:t>
      </w:r>
      <w:r w:rsidR="00861306" w:rsidRPr="0098528C">
        <w:rPr>
          <w:rFonts w:hint="eastAsia"/>
        </w:rPr>
        <w:t>主驾</w:t>
      </w:r>
      <w:r w:rsidR="00C51A92" w:rsidRPr="0098528C">
        <w:rPr>
          <w:rFonts w:hint="eastAsia"/>
        </w:rPr>
        <w:t>空调的同步功能关闭。</w:t>
      </w:r>
    </w:p>
    <w:p w14:paraId="012E5C82" w14:textId="4CF88119" w:rsidR="00C51A92" w:rsidRPr="0098528C" w:rsidRDefault="00C51A92" w:rsidP="00FC526C"/>
    <w:tbl>
      <w:tblPr>
        <w:tblStyle w:val="TableGrid"/>
        <w:tblW w:w="0" w:type="auto"/>
        <w:tblLook w:val="04A0" w:firstRow="1" w:lastRow="0" w:firstColumn="1" w:lastColumn="0" w:noHBand="0" w:noVBand="1"/>
      </w:tblPr>
      <w:tblGrid>
        <w:gridCol w:w="3247"/>
        <w:gridCol w:w="3247"/>
        <w:gridCol w:w="3248"/>
      </w:tblGrid>
      <w:tr w:rsidR="005727C7" w:rsidRPr="0098528C" w14:paraId="3DC087D5" w14:textId="77777777" w:rsidTr="00C51A92">
        <w:tc>
          <w:tcPr>
            <w:tcW w:w="3247" w:type="dxa"/>
          </w:tcPr>
          <w:p w14:paraId="36D301EE" w14:textId="77777777" w:rsidR="00C51A92" w:rsidRPr="0098528C" w:rsidRDefault="00C51A92" w:rsidP="00FC526C"/>
        </w:tc>
        <w:tc>
          <w:tcPr>
            <w:tcW w:w="3247" w:type="dxa"/>
          </w:tcPr>
          <w:p w14:paraId="57FDE3B2" w14:textId="7DFA295D" w:rsidR="00C51A92" w:rsidRPr="0098528C" w:rsidRDefault="00C51A92" w:rsidP="00FC526C">
            <w:r w:rsidRPr="0098528C">
              <w:rPr>
                <w:b/>
                <w:i/>
              </w:rPr>
              <w:t>Indication SYNC ALL</w:t>
            </w:r>
          </w:p>
        </w:tc>
        <w:tc>
          <w:tcPr>
            <w:tcW w:w="3248" w:type="dxa"/>
          </w:tcPr>
          <w:p w14:paraId="42151482" w14:textId="7495A450" w:rsidR="00C51A92" w:rsidRPr="0098528C" w:rsidRDefault="00C51A92" w:rsidP="00FC526C">
            <w:r w:rsidRPr="0098528C">
              <w:rPr>
                <w:b/>
                <w:i/>
              </w:rPr>
              <w:t>Indication SYNC Rear</w:t>
            </w:r>
          </w:p>
        </w:tc>
      </w:tr>
      <w:tr w:rsidR="005727C7" w:rsidRPr="0098528C" w14:paraId="56459DDB" w14:textId="77777777" w:rsidTr="00C51A92">
        <w:tc>
          <w:tcPr>
            <w:tcW w:w="3247" w:type="dxa"/>
          </w:tcPr>
          <w:p w14:paraId="1E27D098" w14:textId="283DA160" w:rsidR="00C51A92" w:rsidRPr="0098528C" w:rsidRDefault="00861306" w:rsidP="00FC526C">
            <w:r w:rsidRPr="0098528C">
              <w:rPr>
                <w:rFonts w:hint="eastAsia"/>
              </w:rPr>
              <w:t>主驾、副驾和后排三个都同步</w:t>
            </w:r>
          </w:p>
        </w:tc>
        <w:tc>
          <w:tcPr>
            <w:tcW w:w="3247" w:type="dxa"/>
          </w:tcPr>
          <w:p w14:paraId="787A255E" w14:textId="38373497" w:rsidR="00C51A92" w:rsidRPr="0098528C" w:rsidRDefault="00861306" w:rsidP="00FC526C">
            <w:r w:rsidRPr="0098528C">
              <w:rPr>
                <w:rFonts w:hint="eastAsia"/>
              </w:rPr>
              <w:t>$1 = TRUE</w:t>
            </w:r>
          </w:p>
        </w:tc>
        <w:tc>
          <w:tcPr>
            <w:tcW w:w="3248" w:type="dxa"/>
          </w:tcPr>
          <w:p w14:paraId="00F8724D" w14:textId="33220246" w:rsidR="00C51A92" w:rsidRPr="00D9786C" w:rsidRDefault="0094221E" w:rsidP="0094221E">
            <w:commentRangeStart w:id="234"/>
            <w:commentRangeStart w:id="235"/>
            <w:r w:rsidRPr="0098528C">
              <w:rPr>
                <w:rFonts w:hint="eastAsia"/>
              </w:rPr>
              <w:t>$</w:t>
            </w:r>
            <w:r w:rsidRPr="0098528C">
              <w:t>1=TRUE</w:t>
            </w:r>
            <w:commentRangeEnd w:id="234"/>
            <w:r w:rsidR="00861306" w:rsidRPr="00D9786C">
              <w:rPr>
                <w:rStyle w:val="CommentReference"/>
              </w:rPr>
              <w:commentReference w:id="234"/>
            </w:r>
            <w:commentRangeEnd w:id="235"/>
            <w:r w:rsidRPr="00D9786C">
              <w:rPr>
                <w:rStyle w:val="CommentReference"/>
              </w:rPr>
              <w:t xml:space="preserve"> </w:t>
            </w:r>
            <w:r w:rsidR="0024110B" w:rsidRPr="00D9786C">
              <w:rPr>
                <w:rStyle w:val="CommentReference"/>
              </w:rPr>
              <w:commentReference w:id="235"/>
            </w:r>
          </w:p>
        </w:tc>
      </w:tr>
      <w:tr w:rsidR="005727C7" w:rsidRPr="0098528C" w14:paraId="1D1AE2A1" w14:textId="77777777" w:rsidTr="00C51A92">
        <w:tc>
          <w:tcPr>
            <w:tcW w:w="3247" w:type="dxa"/>
          </w:tcPr>
          <w:p w14:paraId="47C5C901" w14:textId="70B4B4E6" w:rsidR="00C51A92" w:rsidRPr="0098528C" w:rsidRDefault="00861306" w:rsidP="00FC526C">
            <w:r w:rsidRPr="0098528C">
              <w:rPr>
                <w:rFonts w:hint="eastAsia"/>
              </w:rPr>
              <w:t>主驾与后排同步，副驾独立调节</w:t>
            </w:r>
          </w:p>
        </w:tc>
        <w:tc>
          <w:tcPr>
            <w:tcW w:w="3247" w:type="dxa"/>
          </w:tcPr>
          <w:p w14:paraId="09BD06A1" w14:textId="5876EB54" w:rsidR="00C51A92" w:rsidRPr="0098528C" w:rsidRDefault="00861306" w:rsidP="00FC526C">
            <w:r w:rsidRPr="0098528C">
              <w:rPr>
                <w:rFonts w:hint="eastAsia"/>
              </w:rPr>
              <w:t>$0 = FALSE</w:t>
            </w:r>
          </w:p>
        </w:tc>
        <w:tc>
          <w:tcPr>
            <w:tcW w:w="3248" w:type="dxa"/>
          </w:tcPr>
          <w:p w14:paraId="33B40B1B" w14:textId="01F80DD8" w:rsidR="00C51A92" w:rsidRPr="0098528C" w:rsidRDefault="00861306" w:rsidP="00FC526C">
            <w:r w:rsidRPr="0098528C">
              <w:rPr>
                <w:rFonts w:hint="eastAsia"/>
              </w:rPr>
              <w:t>$1 = TRUE</w:t>
            </w:r>
          </w:p>
        </w:tc>
      </w:tr>
      <w:tr w:rsidR="00861306" w:rsidRPr="0098528C" w14:paraId="3E9918D9" w14:textId="77777777" w:rsidTr="00C51A92">
        <w:tc>
          <w:tcPr>
            <w:tcW w:w="3247" w:type="dxa"/>
          </w:tcPr>
          <w:p w14:paraId="2D80C36D" w14:textId="1A723C02" w:rsidR="00861306" w:rsidRPr="0098528C" w:rsidRDefault="00861306" w:rsidP="00FC526C">
            <w:r w:rsidRPr="0098528C">
              <w:rPr>
                <w:rFonts w:hint="eastAsia"/>
              </w:rPr>
              <w:t>主驾、副驾、后排均独立调节</w:t>
            </w:r>
          </w:p>
        </w:tc>
        <w:tc>
          <w:tcPr>
            <w:tcW w:w="3247" w:type="dxa"/>
          </w:tcPr>
          <w:p w14:paraId="3FD5F07C" w14:textId="34700F0D" w:rsidR="00861306" w:rsidRPr="0098528C" w:rsidRDefault="00861306" w:rsidP="00FC526C">
            <w:r w:rsidRPr="0098528C">
              <w:rPr>
                <w:rFonts w:hint="eastAsia"/>
              </w:rPr>
              <w:t>$0 = FALSE</w:t>
            </w:r>
          </w:p>
        </w:tc>
        <w:tc>
          <w:tcPr>
            <w:tcW w:w="3248" w:type="dxa"/>
          </w:tcPr>
          <w:p w14:paraId="0D778E41" w14:textId="07CD67EE" w:rsidR="00861306" w:rsidRPr="0098528C" w:rsidRDefault="00861306" w:rsidP="00FC526C">
            <w:r w:rsidRPr="0098528C">
              <w:rPr>
                <w:rFonts w:hint="eastAsia"/>
              </w:rPr>
              <w:t>$0 = FALSE</w:t>
            </w:r>
          </w:p>
        </w:tc>
      </w:tr>
    </w:tbl>
    <w:p w14:paraId="349A887F" w14:textId="77777777" w:rsidR="00FC526C" w:rsidRPr="0098528C" w:rsidRDefault="00FC526C" w:rsidP="00FC526C"/>
    <w:p w14:paraId="27733B71" w14:textId="77777777" w:rsidR="00FC526C" w:rsidRPr="0098528C" w:rsidRDefault="00FC526C" w:rsidP="00FC526C">
      <w:r w:rsidRPr="0098528C">
        <w:t>Update Time: 10ms</w:t>
      </w:r>
    </w:p>
    <w:p w14:paraId="0ABC2696" w14:textId="0C2E7C63" w:rsidR="00FC526C" w:rsidRPr="0098528C" w:rsidRDefault="00FC526C" w:rsidP="00FC526C">
      <w:r w:rsidRPr="0098528C">
        <w:t>Periodic Interval: 50</w:t>
      </w:r>
      <w:r w:rsidRPr="0098528C">
        <w:rPr>
          <w:rFonts w:hint="eastAsia"/>
        </w:rPr>
        <w:t>0</w:t>
      </w:r>
      <w:r w:rsidRPr="0098528C">
        <w:t>ms</w:t>
      </w:r>
    </w:p>
    <w:p w14:paraId="6E668B9F" w14:textId="77777777" w:rsidR="00FC526C" w:rsidRPr="0098528C" w:rsidRDefault="00FC526C" w:rsidP="00FC526C"/>
    <w:p w14:paraId="1B80AF1F" w14:textId="77777777" w:rsidR="00FC526C" w:rsidRPr="0098528C" w:rsidRDefault="00FC526C" w:rsidP="00FC526C">
      <w:r w:rsidRPr="0098528C">
        <w:rPr>
          <w:rFonts w:hint="eastAsia"/>
          <w:b/>
          <w:u w:val="single"/>
        </w:rPr>
        <w:t>功能安全要求：</w:t>
      </w:r>
      <w:r w:rsidRPr="0098528C">
        <w:rPr>
          <w:rFonts w:hint="eastAsia"/>
        </w:rPr>
        <w:t>QM</w:t>
      </w:r>
    </w:p>
    <w:p w14:paraId="32CAE79E" w14:textId="77777777" w:rsidR="00FC526C" w:rsidRPr="0098528C" w:rsidRDefault="00FC526C" w:rsidP="00FC526C">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13717B99" w14:textId="41054748" w:rsidR="00FC526C" w:rsidRPr="0098528C" w:rsidRDefault="00E81B30" w:rsidP="00E81B30">
      <w:pPr>
        <w:pStyle w:val="Heading4"/>
      </w:pPr>
      <w:r w:rsidRPr="0098528C">
        <w:rPr>
          <w:rFonts w:hint="eastAsia"/>
        </w:rPr>
        <w:t>GB</w:t>
      </w:r>
      <w:r w:rsidRPr="0098528C">
        <w:rPr>
          <w:rFonts w:hint="eastAsia"/>
        </w:rPr>
        <w:t>的同步功能控制</w:t>
      </w:r>
    </w:p>
    <w:p w14:paraId="3833F09B" w14:textId="77777777" w:rsidR="006D1C45" w:rsidRPr="0098528C" w:rsidRDefault="006D1C45" w:rsidP="006D1C45">
      <w:pPr>
        <w:rPr>
          <w:b/>
          <w:u w:val="single"/>
        </w:rPr>
      </w:pPr>
      <w:r w:rsidRPr="0098528C">
        <w:rPr>
          <w:rFonts w:hint="eastAsia"/>
          <w:b/>
          <w:u w:val="single"/>
        </w:rPr>
        <w:t>信号发送</w:t>
      </w:r>
    </w:p>
    <w:p w14:paraId="3BA22B6C" w14:textId="6CDF2BCD" w:rsidR="006D1C45" w:rsidRPr="00D9786C" w:rsidRDefault="006D1C45" w:rsidP="006D1C45">
      <w:r w:rsidRPr="0098528C">
        <w:tab/>
      </w:r>
      <w:commentRangeStart w:id="236"/>
      <w:r w:rsidRPr="0098528C">
        <w:rPr>
          <w:rFonts w:hint="eastAsia"/>
        </w:rPr>
        <w:t>娱乐系统通过信号</w:t>
      </w:r>
      <w:r w:rsidRPr="0098528C">
        <w:rPr>
          <w:b/>
          <w:i/>
        </w:rPr>
        <w:t>INFO Request SYNC All Change</w:t>
      </w:r>
      <w:r w:rsidRPr="0098528C">
        <w:rPr>
          <w:rFonts w:hint="eastAsia"/>
          <w:b/>
          <w:i/>
        </w:rPr>
        <w:t>或</w:t>
      </w:r>
      <w:r w:rsidRPr="0098528C">
        <w:rPr>
          <w:rFonts w:hint="eastAsia"/>
          <w:b/>
          <w:i/>
        </w:rPr>
        <w:t xml:space="preserve"> </w:t>
      </w:r>
      <w:r w:rsidRPr="0098528C">
        <w:rPr>
          <w:b/>
          <w:i/>
        </w:rPr>
        <w:t>INFO Request SYNC Rear Change</w:t>
      </w:r>
      <w:r w:rsidRPr="0098528C">
        <w:rPr>
          <w:rFonts w:hint="eastAsia"/>
        </w:rPr>
        <w:t>控制整车或后排的空调的同步功能的开启和关闭。默认发送的信号值为</w:t>
      </w:r>
      <w:r w:rsidRPr="0098528C">
        <w:rPr>
          <w:rFonts w:hint="eastAsia"/>
        </w:rPr>
        <w:t xml:space="preserve"> $0 = FALSE</w:t>
      </w:r>
      <w:r w:rsidRPr="0098528C">
        <w:rPr>
          <w:rFonts w:hint="eastAsia"/>
        </w:rPr>
        <w:t>，当请求切换空调的同步功能状态时，需要发送信号值</w:t>
      </w:r>
      <w:r w:rsidRPr="0098528C">
        <w:rPr>
          <w:rFonts w:hint="eastAsia"/>
        </w:rPr>
        <w:t>$1 = TRUE</w:t>
      </w:r>
      <w:r w:rsidRPr="00BE5023">
        <w:rPr>
          <w:rFonts w:hint="eastAsia"/>
          <w:strike/>
        </w:rPr>
        <w:t>一段时间</w:t>
      </w:r>
      <w:r w:rsidR="00763864" w:rsidRPr="00BE5023">
        <w:rPr>
          <w:rFonts w:hint="eastAsia"/>
          <w:color w:val="FF0000"/>
        </w:rPr>
        <w:t>并保持标定</w:t>
      </w:r>
      <w:r w:rsidR="00763864" w:rsidRPr="00BE5023">
        <w:rPr>
          <w:color w:val="FF0000"/>
        </w:rPr>
        <w:t>MIN_UPDATE_TIME</w:t>
      </w:r>
      <w:r w:rsidR="00763864" w:rsidRPr="00BE5023">
        <w:rPr>
          <w:rFonts w:hint="eastAsia"/>
          <w:color w:val="FF0000"/>
        </w:rPr>
        <w:t>所定义的时长</w:t>
      </w:r>
      <w:r w:rsidRPr="0098528C">
        <w:rPr>
          <w:rFonts w:hint="eastAsia"/>
        </w:rPr>
        <w:t>，然后再发送信号值</w:t>
      </w:r>
      <w:r w:rsidRPr="0098528C">
        <w:rPr>
          <w:rFonts w:hint="eastAsia"/>
        </w:rPr>
        <w:t xml:space="preserve"> $0 = FALSE </w:t>
      </w:r>
      <w:r w:rsidRPr="0098528C">
        <w:rPr>
          <w:rFonts w:hint="eastAsia"/>
        </w:rPr>
        <w:t>进行一次状态切换。</w:t>
      </w:r>
      <w:commentRangeEnd w:id="236"/>
      <w:r w:rsidR="009C1676" w:rsidRPr="00D9786C">
        <w:rPr>
          <w:rStyle w:val="CommentReference"/>
        </w:rPr>
        <w:commentReference w:id="236"/>
      </w:r>
    </w:p>
    <w:p w14:paraId="5A866F9F" w14:textId="37CA9EAE" w:rsidR="006D1C45" w:rsidRPr="0098528C" w:rsidRDefault="006D1C45" w:rsidP="006D1C45">
      <w:r w:rsidRPr="0098528C">
        <w:tab/>
      </w:r>
      <w:r w:rsidRPr="0098528C">
        <w:rPr>
          <w:rFonts w:hint="eastAsia"/>
        </w:rPr>
        <w:t>整车或后排的空调的同步状态根据</w:t>
      </w:r>
      <w:r w:rsidRPr="0098528C">
        <w:rPr>
          <w:b/>
          <w:i/>
        </w:rPr>
        <w:t>INFO Request SYNC Setting</w:t>
      </w:r>
      <w:r w:rsidRPr="0098528C">
        <w:rPr>
          <w:rFonts w:hint="eastAsia"/>
        </w:rPr>
        <w:t>信号的值来确定，信号枚举值对应的含义如下：</w:t>
      </w:r>
    </w:p>
    <w:p w14:paraId="7275102F" w14:textId="320B6142" w:rsidR="006D1C45" w:rsidRPr="0098528C" w:rsidRDefault="006D1C45" w:rsidP="000119FF">
      <w:pPr>
        <w:pStyle w:val="ListParagraph"/>
        <w:numPr>
          <w:ilvl w:val="0"/>
          <w:numId w:val="57"/>
        </w:numPr>
        <w:ind w:firstLineChars="0"/>
      </w:pPr>
      <w:r w:rsidRPr="0098528C">
        <w:rPr>
          <w:rFonts w:hint="eastAsia"/>
        </w:rPr>
        <w:t>当</w:t>
      </w:r>
      <w:r w:rsidR="0086515E" w:rsidRPr="0098528C">
        <w:rPr>
          <w:rFonts w:hint="eastAsia"/>
        </w:rPr>
        <w:t>同步功能控制</w:t>
      </w:r>
      <w:r w:rsidRPr="0098528C">
        <w:rPr>
          <w:rFonts w:hint="eastAsia"/>
        </w:rPr>
        <w:t>没有请求的时候，信号值为</w:t>
      </w:r>
      <w:r w:rsidRPr="0098528C">
        <w:rPr>
          <w:rFonts w:hint="eastAsia"/>
        </w:rPr>
        <w:t xml:space="preserve"> $0 = NoAction</w:t>
      </w:r>
      <w:r w:rsidRPr="0098528C">
        <w:rPr>
          <w:rFonts w:hint="eastAsia"/>
        </w:rPr>
        <w:t>；</w:t>
      </w:r>
    </w:p>
    <w:p w14:paraId="334325BC" w14:textId="07F8865D" w:rsidR="0086515E" w:rsidRPr="0098528C" w:rsidRDefault="0086515E" w:rsidP="000119FF">
      <w:pPr>
        <w:pStyle w:val="ListParagraph"/>
        <w:numPr>
          <w:ilvl w:val="0"/>
          <w:numId w:val="57"/>
        </w:numPr>
        <w:ind w:firstLineChars="0"/>
      </w:pPr>
      <w:r w:rsidRPr="0098528C">
        <w:rPr>
          <w:rFonts w:hint="eastAsia"/>
        </w:rPr>
        <w:t>当同步功能控制请求整车同步的时候，信号值为</w:t>
      </w:r>
      <w:r w:rsidRPr="0098528C">
        <w:rPr>
          <w:rFonts w:hint="eastAsia"/>
        </w:rPr>
        <w:t xml:space="preserve"> $1 = </w:t>
      </w:r>
      <w:r w:rsidRPr="0098528C">
        <w:t>SYNC_all</w:t>
      </w:r>
      <w:r w:rsidRPr="0098528C">
        <w:rPr>
          <w:rFonts w:hint="eastAsia"/>
        </w:rPr>
        <w:t>；</w:t>
      </w:r>
    </w:p>
    <w:p w14:paraId="6447633E" w14:textId="3EF0D5BE" w:rsidR="0086515E" w:rsidRPr="0098528C" w:rsidRDefault="0086515E" w:rsidP="000119FF">
      <w:pPr>
        <w:pStyle w:val="ListParagraph"/>
        <w:numPr>
          <w:ilvl w:val="0"/>
          <w:numId w:val="57"/>
        </w:numPr>
        <w:ind w:firstLineChars="0"/>
      </w:pPr>
      <w:r w:rsidRPr="0098528C">
        <w:rPr>
          <w:rFonts w:hint="eastAsia"/>
        </w:rPr>
        <w:t>当同步功能控制请求取消整车同步的时候，信号值为</w:t>
      </w:r>
      <w:r w:rsidRPr="0098528C">
        <w:rPr>
          <w:rFonts w:hint="eastAsia"/>
        </w:rPr>
        <w:t xml:space="preserve"> $2 = Un</w:t>
      </w:r>
      <w:r w:rsidRPr="0098528C">
        <w:t>SYNC_all</w:t>
      </w:r>
      <w:r w:rsidRPr="0098528C">
        <w:rPr>
          <w:rFonts w:hint="eastAsia"/>
        </w:rPr>
        <w:t>；</w:t>
      </w:r>
    </w:p>
    <w:p w14:paraId="786E0D90" w14:textId="6F79F210" w:rsidR="0086515E" w:rsidRPr="0098528C" w:rsidRDefault="0086515E" w:rsidP="000119FF">
      <w:pPr>
        <w:pStyle w:val="ListParagraph"/>
        <w:numPr>
          <w:ilvl w:val="0"/>
          <w:numId w:val="57"/>
        </w:numPr>
        <w:ind w:firstLineChars="0"/>
      </w:pPr>
      <w:commentRangeStart w:id="237"/>
      <w:commentRangeStart w:id="238"/>
      <w:r w:rsidRPr="0098528C">
        <w:rPr>
          <w:rFonts w:hint="eastAsia"/>
        </w:rPr>
        <w:t>当同步功能控制请求后排与驾驶员侧同步的时候</w:t>
      </w:r>
      <w:commentRangeEnd w:id="237"/>
      <w:r w:rsidR="005E289F" w:rsidRPr="00D9786C">
        <w:rPr>
          <w:rStyle w:val="CommentReference"/>
        </w:rPr>
        <w:commentReference w:id="237"/>
      </w:r>
      <w:commentRangeEnd w:id="238"/>
      <w:r w:rsidR="00086F31" w:rsidRPr="00D9786C">
        <w:rPr>
          <w:rStyle w:val="CommentReference"/>
        </w:rPr>
        <w:commentReference w:id="238"/>
      </w:r>
      <w:r w:rsidRPr="00D9786C">
        <w:rPr>
          <w:rFonts w:hint="eastAsia"/>
        </w:rPr>
        <w:t>，信号值为</w:t>
      </w:r>
      <w:r w:rsidRPr="00D9786C">
        <w:rPr>
          <w:rFonts w:hint="eastAsia"/>
        </w:rPr>
        <w:t xml:space="preserve"> $3 = </w:t>
      </w:r>
      <w:r w:rsidRPr="00D9786C">
        <w:t>SYNC_Rear_to_Driver</w:t>
      </w:r>
      <w:r w:rsidRPr="0098528C">
        <w:rPr>
          <w:rFonts w:hint="eastAsia"/>
        </w:rPr>
        <w:t>；</w:t>
      </w:r>
    </w:p>
    <w:p w14:paraId="3844B9DC" w14:textId="7694D4A9" w:rsidR="0086515E" w:rsidRPr="0098528C" w:rsidRDefault="0086515E" w:rsidP="000119FF">
      <w:pPr>
        <w:pStyle w:val="ListParagraph"/>
        <w:numPr>
          <w:ilvl w:val="0"/>
          <w:numId w:val="57"/>
        </w:numPr>
        <w:ind w:firstLineChars="0"/>
      </w:pPr>
      <w:r w:rsidRPr="0098528C">
        <w:rPr>
          <w:rFonts w:hint="eastAsia"/>
        </w:rPr>
        <w:t>当同步功能控制请求取消后排与驾驶员侧同步的时候，信号值为</w:t>
      </w:r>
      <w:r w:rsidRPr="0098528C">
        <w:rPr>
          <w:rFonts w:hint="eastAsia"/>
        </w:rPr>
        <w:t xml:space="preserve"> $4 = UnSYNC_Rear_to_Driver</w:t>
      </w:r>
      <w:r w:rsidRPr="0098528C">
        <w:rPr>
          <w:rFonts w:hint="eastAsia"/>
        </w:rPr>
        <w:t>；</w:t>
      </w:r>
    </w:p>
    <w:p w14:paraId="5FE37886" w14:textId="77777777" w:rsidR="006D1C45" w:rsidRPr="0098528C" w:rsidRDefault="006D1C45" w:rsidP="006D1C45"/>
    <w:p w14:paraId="349392F5" w14:textId="77777777" w:rsidR="006D1C45" w:rsidRPr="0098528C" w:rsidRDefault="006D1C45" w:rsidP="006D1C45">
      <w:r w:rsidRPr="0098528C">
        <w:t>Update Time: 10ms</w:t>
      </w:r>
    </w:p>
    <w:p w14:paraId="1C799886" w14:textId="77777777" w:rsidR="006D1C45" w:rsidRPr="0098528C" w:rsidRDefault="006D1C45" w:rsidP="006D1C45">
      <w:r w:rsidRPr="0098528C">
        <w:t>Periodic Interval: 1000ms</w:t>
      </w:r>
    </w:p>
    <w:p w14:paraId="7FDD0625" w14:textId="2E536B3A" w:rsidR="006D1C45" w:rsidRPr="0098528C" w:rsidRDefault="006D1C45" w:rsidP="006D1C45">
      <w:r w:rsidRPr="0098528C">
        <w:t xml:space="preserve">Alive Rolling Count (ARC) required: </w:t>
      </w:r>
      <w:r w:rsidR="0086515E" w:rsidRPr="0098528C">
        <w:rPr>
          <w:rFonts w:hint="eastAsia"/>
        </w:rPr>
        <w:t>Yes</w:t>
      </w:r>
    </w:p>
    <w:p w14:paraId="592BE59E" w14:textId="1678DD48" w:rsidR="006D1C45" w:rsidRPr="0098528C" w:rsidRDefault="006D1C45" w:rsidP="006D1C45">
      <w:r w:rsidRPr="0098528C">
        <w:t xml:space="preserve">Protection Value/Checksum (PV) required: </w:t>
      </w:r>
      <w:r w:rsidR="0086515E" w:rsidRPr="0098528C">
        <w:rPr>
          <w:rFonts w:hint="eastAsia"/>
        </w:rPr>
        <w:t>Yes</w:t>
      </w:r>
    </w:p>
    <w:p w14:paraId="41460FE9" w14:textId="77777777" w:rsidR="006D1C45" w:rsidRPr="0098528C" w:rsidRDefault="006D1C45" w:rsidP="006D1C45"/>
    <w:p w14:paraId="5768A227" w14:textId="77777777" w:rsidR="006D1C45" w:rsidRPr="0098528C" w:rsidRDefault="006D1C45" w:rsidP="006D1C45">
      <w:r w:rsidRPr="0098528C">
        <w:rPr>
          <w:rFonts w:hint="eastAsia"/>
        </w:rPr>
        <w:t>NOTE</w:t>
      </w:r>
      <w:r w:rsidRPr="0098528C">
        <w:rPr>
          <w:rFonts w:hint="eastAsia"/>
        </w:rPr>
        <w:t>：在最小信号更新周期</w:t>
      </w:r>
      <w:r w:rsidRPr="0098528C">
        <w:rPr>
          <w:rFonts w:hint="eastAsia"/>
        </w:rPr>
        <w:t>10ms</w:t>
      </w:r>
      <w:r w:rsidRPr="0098528C">
        <w:rPr>
          <w:rFonts w:hint="eastAsia"/>
        </w:rPr>
        <w:t>之后立即触发，持续到按键释放后的最近时刻，请求信号置为</w:t>
      </w:r>
      <w:r w:rsidRPr="0098528C">
        <w:rPr>
          <w:rFonts w:hint="eastAsia"/>
        </w:rPr>
        <w:t>True</w:t>
      </w:r>
      <w:r w:rsidRPr="0098528C">
        <w:rPr>
          <w:rFonts w:hint="eastAsia"/>
        </w:rPr>
        <w:t>，其余情况恢复</w:t>
      </w:r>
      <w:r w:rsidRPr="0098528C">
        <w:rPr>
          <w:rFonts w:hint="eastAsia"/>
        </w:rPr>
        <w:t>False</w:t>
      </w:r>
      <w:r w:rsidRPr="0098528C">
        <w:rPr>
          <w:rFonts w:hint="eastAsia"/>
        </w:rPr>
        <w:t>。</w:t>
      </w:r>
    </w:p>
    <w:p w14:paraId="64219CCA" w14:textId="77777777" w:rsidR="006D1C45" w:rsidRPr="0098528C" w:rsidRDefault="006D1C45" w:rsidP="006D1C45">
      <w:pPr>
        <w:rPr>
          <w:b/>
          <w:u w:val="single"/>
        </w:rPr>
      </w:pPr>
    </w:p>
    <w:p w14:paraId="7888DD6D" w14:textId="77777777" w:rsidR="006D1C45" w:rsidRPr="0098528C" w:rsidRDefault="006D1C45" w:rsidP="006D1C45">
      <w:pPr>
        <w:rPr>
          <w:b/>
          <w:u w:val="single"/>
        </w:rPr>
      </w:pPr>
      <w:r w:rsidRPr="0098528C">
        <w:rPr>
          <w:rFonts w:hint="eastAsia"/>
          <w:b/>
          <w:u w:val="single"/>
        </w:rPr>
        <w:t>信号接收</w:t>
      </w:r>
    </w:p>
    <w:p w14:paraId="35A39BF4" w14:textId="1DC26E3D" w:rsidR="006D1C45" w:rsidRPr="0098528C" w:rsidRDefault="006D1C45" w:rsidP="006D1C45">
      <w:r w:rsidRPr="0098528C">
        <w:tab/>
      </w:r>
      <w:r w:rsidRPr="0098528C">
        <w:rPr>
          <w:rFonts w:hint="eastAsia"/>
        </w:rPr>
        <w:t>娱乐系统通过信号</w:t>
      </w:r>
      <w:r w:rsidRPr="0098528C">
        <w:rPr>
          <w:b/>
          <w:i/>
        </w:rPr>
        <w:t>Indication SYNC ALL</w:t>
      </w:r>
      <w:r w:rsidRPr="0098528C">
        <w:rPr>
          <w:rFonts w:hint="eastAsia"/>
        </w:rPr>
        <w:t>获取整车空调同步功能的工作状态，当收到信号值为</w:t>
      </w:r>
      <w:r w:rsidRPr="0098528C">
        <w:rPr>
          <w:rFonts w:hint="eastAsia"/>
        </w:rPr>
        <w:t xml:space="preserve"> $1 = TRUE</w:t>
      </w:r>
      <w:r w:rsidRPr="0098528C">
        <w:rPr>
          <w:rFonts w:hint="eastAsia"/>
        </w:rPr>
        <w:t>时，表示在整车的空调同步功能开启，如果支持后排空调，后排空调温度设置也同步。当收到信号值为</w:t>
      </w:r>
      <w:r w:rsidRPr="0098528C">
        <w:rPr>
          <w:rFonts w:hint="eastAsia"/>
        </w:rPr>
        <w:t xml:space="preserve"> $0 = FALSE</w:t>
      </w:r>
      <w:r w:rsidRPr="0098528C">
        <w:rPr>
          <w:rFonts w:hint="eastAsia"/>
        </w:rPr>
        <w:t>时，表示整车的空调同步功能关闭。</w:t>
      </w:r>
    </w:p>
    <w:p w14:paraId="470BDA60" w14:textId="77777777" w:rsidR="006D1C45" w:rsidRPr="0098528C" w:rsidRDefault="006D1C45" w:rsidP="006D1C45"/>
    <w:p w14:paraId="60A2B522" w14:textId="77777777" w:rsidR="006D1C45" w:rsidRPr="0098528C" w:rsidRDefault="006D1C45" w:rsidP="006D1C45">
      <w:r w:rsidRPr="0098528C">
        <w:tab/>
      </w:r>
      <w:r w:rsidRPr="0098528C">
        <w:rPr>
          <w:rFonts w:hint="eastAsia"/>
        </w:rPr>
        <w:t>娱乐系统通过信号</w:t>
      </w:r>
      <w:r w:rsidRPr="0098528C">
        <w:rPr>
          <w:b/>
          <w:i/>
        </w:rPr>
        <w:t>Indication SYNC Rear</w:t>
      </w:r>
      <w:r w:rsidRPr="0098528C">
        <w:rPr>
          <w:rFonts w:hint="eastAsia"/>
        </w:rPr>
        <w:t>获取后排空调与主驾空调的同步状态，当收到信号值为</w:t>
      </w:r>
      <w:r w:rsidRPr="0098528C">
        <w:rPr>
          <w:rFonts w:hint="eastAsia"/>
        </w:rPr>
        <w:t>$1 = TRUE</w:t>
      </w:r>
      <w:r w:rsidRPr="0098528C">
        <w:rPr>
          <w:rFonts w:hint="eastAsia"/>
        </w:rPr>
        <w:t>时，表示后排与主驾的空调同步功能开启。当收到信号值为</w:t>
      </w:r>
      <w:r w:rsidRPr="0098528C">
        <w:rPr>
          <w:rFonts w:hint="eastAsia"/>
        </w:rPr>
        <w:t>$0 = FALSE</w:t>
      </w:r>
      <w:r w:rsidRPr="0098528C">
        <w:rPr>
          <w:rFonts w:hint="eastAsia"/>
        </w:rPr>
        <w:t>时，表示后排空调与主驾空调的同步功能关闭。</w:t>
      </w:r>
    </w:p>
    <w:p w14:paraId="5D0BBCDB" w14:textId="77777777" w:rsidR="006D1C45" w:rsidRPr="0098528C" w:rsidRDefault="006D1C45" w:rsidP="006D1C45"/>
    <w:tbl>
      <w:tblPr>
        <w:tblStyle w:val="TableGrid"/>
        <w:tblW w:w="0" w:type="auto"/>
        <w:tblLook w:val="04A0" w:firstRow="1" w:lastRow="0" w:firstColumn="1" w:lastColumn="0" w:noHBand="0" w:noVBand="1"/>
      </w:tblPr>
      <w:tblGrid>
        <w:gridCol w:w="3247"/>
        <w:gridCol w:w="3247"/>
        <w:gridCol w:w="3248"/>
      </w:tblGrid>
      <w:tr w:rsidR="005727C7" w:rsidRPr="0098528C" w14:paraId="39A6D74E" w14:textId="77777777" w:rsidTr="0086515E">
        <w:tc>
          <w:tcPr>
            <w:tcW w:w="3247" w:type="dxa"/>
          </w:tcPr>
          <w:p w14:paraId="2658FFCB" w14:textId="77777777" w:rsidR="006D1C45" w:rsidRPr="0098528C" w:rsidRDefault="006D1C45" w:rsidP="0086515E"/>
        </w:tc>
        <w:tc>
          <w:tcPr>
            <w:tcW w:w="3247" w:type="dxa"/>
          </w:tcPr>
          <w:p w14:paraId="3F59C73E" w14:textId="77777777" w:rsidR="006D1C45" w:rsidRPr="0098528C" w:rsidRDefault="006D1C45" w:rsidP="0086515E">
            <w:r w:rsidRPr="0098528C">
              <w:rPr>
                <w:b/>
                <w:i/>
              </w:rPr>
              <w:t>Indication SYNC ALL</w:t>
            </w:r>
          </w:p>
        </w:tc>
        <w:tc>
          <w:tcPr>
            <w:tcW w:w="3248" w:type="dxa"/>
          </w:tcPr>
          <w:p w14:paraId="723D6DB6" w14:textId="77777777" w:rsidR="006D1C45" w:rsidRPr="0098528C" w:rsidRDefault="006D1C45" w:rsidP="0086515E">
            <w:r w:rsidRPr="0098528C">
              <w:rPr>
                <w:b/>
                <w:i/>
              </w:rPr>
              <w:t>Indication SYNC Rear</w:t>
            </w:r>
          </w:p>
        </w:tc>
      </w:tr>
      <w:tr w:rsidR="005727C7" w:rsidRPr="0098528C" w14:paraId="53709A3C" w14:textId="77777777" w:rsidTr="0086515E">
        <w:tc>
          <w:tcPr>
            <w:tcW w:w="3247" w:type="dxa"/>
          </w:tcPr>
          <w:p w14:paraId="509E8C4C" w14:textId="77777777" w:rsidR="006D1C45" w:rsidRPr="0098528C" w:rsidRDefault="006D1C45" w:rsidP="0086515E">
            <w:r w:rsidRPr="0098528C">
              <w:rPr>
                <w:rFonts w:hint="eastAsia"/>
              </w:rPr>
              <w:t>主驾、副驾和后排三个都同步</w:t>
            </w:r>
          </w:p>
        </w:tc>
        <w:tc>
          <w:tcPr>
            <w:tcW w:w="3247" w:type="dxa"/>
          </w:tcPr>
          <w:p w14:paraId="6D792BF4" w14:textId="77777777" w:rsidR="006D1C45" w:rsidRPr="0098528C" w:rsidRDefault="006D1C45" w:rsidP="0086515E">
            <w:r w:rsidRPr="0098528C">
              <w:rPr>
                <w:rFonts w:hint="eastAsia"/>
              </w:rPr>
              <w:t>$1 = TRUE</w:t>
            </w:r>
          </w:p>
        </w:tc>
        <w:tc>
          <w:tcPr>
            <w:tcW w:w="3248" w:type="dxa"/>
          </w:tcPr>
          <w:p w14:paraId="5C982281" w14:textId="0C6588D0" w:rsidR="006D1C45" w:rsidRPr="00D9786C" w:rsidRDefault="0094221E" w:rsidP="0094221E">
            <w:commentRangeStart w:id="239"/>
            <w:r w:rsidRPr="0098528C">
              <w:rPr>
                <w:rFonts w:hint="eastAsia"/>
              </w:rPr>
              <w:t>$1 = TRUE</w:t>
            </w:r>
            <w:commentRangeEnd w:id="239"/>
            <w:r w:rsidR="006D1C45" w:rsidRPr="00D9786C">
              <w:rPr>
                <w:rStyle w:val="CommentReference"/>
              </w:rPr>
              <w:commentReference w:id="239"/>
            </w:r>
          </w:p>
        </w:tc>
      </w:tr>
      <w:tr w:rsidR="005727C7" w:rsidRPr="0098528C" w14:paraId="65B931FE" w14:textId="77777777" w:rsidTr="0086515E">
        <w:tc>
          <w:tcPr>
            <w:tcW w:w="3247" w:type="dxa"/>
          </w:tcPr>
          <w:p w14:paraId="21D9D4CD" w14:textId="77777777" w:rsidR="006D1C45" w:rsidRPr="0098528C" w:rsidRDefault="006D1C45" w:rsidP="0086515E">
            <w:r w:rsidRPr="0098528C">
              <w:rPr>
                <w:rFonts w:hint="eastAsia"/>
              </w:rPr>
              <w:t>主驾与后排同步，副驾独立调节</w:t>
            </w:r>
          </w:p>
        </w:tc>
        <w:tc>
          <w:tcPr>
            <w:tcW w:w="3247" w:type="dxa"/>
          </w:tcPr>
          <w:p w14:paraId="3CC5909E" w14:textId="77777777" w:rsidR="006D1C45" w:rsidRPr="0098528C" w:rsidRDefault="006D1C45" w:rsidP="0086515E">
            <w:r w:rsidRPr="0098528C">
              <w:rPr>
                <w:rFonts w:hint="eastAsia"/>
              </w:rPr>
              <w:t>$0 = FALSE</w:t>
            </w:r>
          </w:p>
        </w:tc>
        <w:tc>
          <w:tcPr>
            <w:tcW w:w="3248" w:type="dxa"/>
          </w:tcPr>
          <w:p w14:paraId="0249D691" w14:textId="5FB21A5D" w:rsidR="006D1C45" w:rsidRPr="0098528C" w:rsidRDefault="006D1C45" w:rsidP="0086515E">
            <w:bookmarkStart w:id="240" w:name="OLE_LINK22"/>
            <w:bookmarkStart w:id="241" w:name="OLE_LINK23"/>
            <w:r w:rsidRPr="0098528C">
              <w:rPr>
                <w:rFonts w:hint="eastAsia"/>
              </w:rPr>
              <w:t>$1 = TRUE</w:t>
            </w:r>
            <w:bookmarkEnd w:id="240"/>
            <w:bookmarkEnd w:id="241"/>
          </w:p>
        </w:tc>
      </w:tr>
      <w:tr w:rsidR="006D1C45" w:rsidRPr="0098528C" w14:paraId="3117A6C1" w14:textId="77777777" w:rsidTr="0086515E">
        <w:tc>
          <w:tcPr>
            <w:tcW w:w="3247" w:type="dxa"/>
          </w:tcPr>
          <w:p w14:paraId="0CBFDBC2" w14:textId="77777777" w:rsidR="006D1C45" w:rsidRPr="0098528C" w:rsidRDefault="006D1C45" w:rsidP="0086515E">
            <w:r w:rsidRPr="0098528C">
              <w:rPr>
                <w:rFonts w:hint="eastAsia"/>
              </w:rPr>
              <w:t>主驾、副驾、后排均独立调节</w:t>
            </w:r>
          </w:p>
        </w:tc>
        <w:tc>
          <w:tcPr>
            <w:tcW w:w="3247" w:type="dxa"/>
          </w:tcPr>
          <w:p w14:paraId="375E5CF8" w14:textId="77777777" w:rsidR="006D1C45" w:rsidRPr="0098528C" w:rsidRDefault="006D1C45" w:rsidP="0086515E">
            <w:r w:rsidRPr="0098528C">
              <w:rPr>
                <w:rFonts w:hint="eastAsia"/>
              </w:rPr>
              <w:t>$0 = FALSE</w:t>
            </w:r>
          </w:p>
        </w:tc>
        <w:tc>
          <w:tcPr>
            <w:tcW w:w="3248" w:type="dxa"/>
          </w:tcPr>
          <w:p w14:paraId="3A21787A" w14:textId="77777777" w:rsidR="006D1C45" w:rsidRPr="0098528C" w:rsidRDefault="006D1C45" w:rsidP="0086515E">
            <w:r w:rsidRPr="0098528C">
              <w:rPr>
                <w:rFonts w:hint="eastAsia"/>
              </w:rPr>
              <w:t>$0 = FALSE</w:t>
            </w:r>
          </w:p>
        </w:tc>
      </w:tr>
    </w:tbl>
    <w:p w14:paraId="73650A0F" w14:textId="77777777" w:rsidR="006D1C45" w:rsidRPr="0098528C" w:rsidRDefault="006D1C45" w:rsidP="006D1C45"/>
    <w:p w14:paraId="267A9E27" w14:textId="77777777" w:rsidR="0086515E" w:rsidRPr="0098528C" w:rsidRDefault="0086515E" w:rsidP="0086515E">
      <w:r w:rsidRPr="0098528C">
        <w:t>Update Time: 10ms</w:t>
      </w:r>
    </w:p>
    <w:p w14:paraId="49121289" w14:textId="77777777" w:rsidR="0086515E" w:rsidRPr="0098528C" w:rsidRDefault="0086515E" w:rsidP="0086515E">
      <w:r w:rsidRPr="0098528C">
        <w:t>Periodic Interval: 1000ms</w:t>
      </w:r>
    </w:p>
    <w:p w14:paraId="555DFFD7" w14:textId="595C742F" w:rsidR="0086515E" w:rsidRPr="0098528C" w:rsidRDefault="0086515E" w:rsidP="0086515E">
      <w:r w:rsidRPr="0098528C">
        <w:t xml:space="preserve">Alive Rolling Count (ARC) required: </w:t>
      </w:r>
      <w:r w:rsidRPr="0098528C">
        <w:rPr>
          <w:rFonts w:hint="eastAsia"/>
        </w:rPr>
        <w:t>No</w:t>
      </w:r>
    </w:p>
    <w:p w14:paraId="122CAE6E" w14:textId="6298CFED" w:rsidR="0086515E" w:rsidRPr="0098528C" w:rsidRDefault="0086515E" w:rsidP="0086515E">
      <w:r w:rsidRPr="0098528C">
        <w:t xml:space="preserve">Protection Value/Checksum (PV) required: </w:t>
      </w:r>
      <w:r w:rsidRPr="0098528C">
        <w:rPr>
          <w:rFonts w:hint="eastAsia"/>
        </w:rPr>
        <w:t>No</w:t>
      </w:r>
    </w:p>
    <w:p w14:paraId="3D85A458" w14:textId="77777777" w:rsidR="006D1C45" w:rsidRPr="0098528C" w:rsidRDefault="006D1C45" w:rsidP="006D1C45"/>
    <w:p w14:paraId="4AFE8BF9" w14:textId="77777777" w:rsidR="006D1C45" w:rsidRPr="0098528C" w:rsidRDefault="006D1C45" w:rsidP="006D1C45">
      <w:r w:rsidRPr="0098528C">
        <w:rPr>
          <w:rFonts w:hint="eastAsia"/>
          <w:b/>
          <w:u w:val="single"/>
        </w:rPr>
        <w:t>功能安全要求：</w:t>
      </w:r>
      <w:r w:rsidRPr="0098528C">
        <w:rPr>
          <w:rFonts w:hint="eastAsia"/>
        </w:rPr>
        <w:t>QM</w:t>
      </w:r>
    </w:p>
    <w:p w14:paraId="224CBEA7" w14:textId="77777777" w:rsidR="006D1C45" w:rsidRPr="0098528C" w:rsidRDefault="006D1C45" w:rsidP="006D1C45">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64CB9C82" w14:textId="38C71455" w:rsidR="00F765F1" w:rsidRPr="0098528C" w:rsidRDefault="00E73BC7" w:rsidP="00E25A18">
      <w:pPr>
        <w:pStyle w:val="Heading3"/>
      </w:pPr>
      <w:bookmarkStart w:id="242" w:name="_Toc58413271"/>
      <w:r w:rsidRPr="0098528C">
        <w:rPr>
          <w:rFonts w:hint="eastAsia"/>
        </w:rPr>
        <w:t>锁定模式</w:t>
      </w:r>
      <w:r w:rsidRPr="0098528C">
        <w:rPr>
          <w:rFonts w:hint="eastAsia"/>
        </w:rPr>
        <w:t>(</w:t>
      </w:r>
      <w:r w:rsidR="00F765F1" w:rsidRPr="0098528C">
        <w:rPr>
          <w:rFonts w:hint="eastAsia"/>
        </w:rPr>
        <w:t>Lock</w:t>
      </w:r>
      <w:r w:rsidR="0018223F" w:rsidRPr="0098528C">
        <w:t xml:space="preserve"> Mode</w:t>
      </w:r>
      <w:r w:rsidRPr="0098528C">
        <w:rPr>
          <w:rFonts w:hint="eastAsia"/>
        </w:rPr>
        <w:t>)</w:t>
      </w:r>
      <w:bookmarkEnd w:id="242"/>
    </w:p>
    <w:p w14:paraId="72401A63" w14:textId="72BC837B" w:rsidR="00615667" w:rsidRPr="00D9786C" w:rsidRDefault="00FE6031" w:rsidP="00FC526C">
      <w:pPr>
        <w:ind w:firstLine="420"/>
      </w:pPr>
      <w:commentRangeStart w:id="243"/>
      <w:commentRangeStart w:id="244"/>
      <w:r w:rsidRPr="0098528C">
        <w:rPr>
          <w:rFonts w:hint="eastAsia"/>
        </w:rPr>
        <w:t>空调</w:t>
      </w:r>
      <w:r w:rsidR="00615667" w:rsidRPr="0098528C">
        <w:rPr>
          <w:rFonts w:hint="eastAsia"/>
        </w:rPr>
        <w:t>锁定模式适用于后排空调</w:t>
      </w:r>
      <w:r w:rsidR="00931957" w:rsidRPr="0098528C">
        <w:rPr>
          <w:rFonts w:hint="eastAsia"/>
        </w:rPr>
        <w:t>，具备开启和关闭状态。</w:t>
      </w:r>
      <w:commentRangeEnd w:id="243"/>
      <w:r w:rsidR="009C1D9C" w:rsidRPr="00D9786C">
        <w:rPr>
          <w:rStyle w:val="CommentReference"/>
        </w:rPr>
        <w:commentReference w:id="243"/>
      </w:r>
      <w:commentRangeEnd w:id="244"/>
      <w:r w:rsidR="00AA418F" w:rsidRPr="00D9786C">
        <w:rPr>
          <w:rStyle w:val="CommentReference"/>
        </w:rPr>
        <w:commentReference w:id="244"/>
      </w:r>
    </w:p>
    <w:p w14:paraId="1186139B" w14:textId="77777777" w:rsidR="0018223F" w:rsidRPr="0098528C" w:rsidRDefault="0018223F" w:rsidP="00FC526C">
      <w:pPr>
        <w:ind w:firstLine="420"/>
      </w:pPr>
      <w:r w:rsidRPr="00D9786C">
        <w:t>Lock</w:t>
      </w:r>
      <w:r w:rsidRPr="00D9786C">
        <w:rPr>
          <w:rFonts w:hint="eastAsia"/>
        </w:rPr>
        <w:t xml:space="preserve"> Mode</w:t>
      </w:r>
      <w:r w:rsidRPr="00D9786C">
        <w:t xml:space="preserve"> shall be applicable to </w:t>
      </w:r>
      <w:r w:rsidRPr="0098528C">
        <w:rPr>
          <w:rFonts w:hint="eastAsia"/>
        </w:rPr>
        <w:t>rear</w:t>
      </w:r>
      <w:r w:rsidRPr="0098528C">
        <w:t>-row air condition</w:t>
      </w:r>
      <w:r w:rsidRPr="0098528C">
        <w:rPr>
          <w:rFonts w:hint="eastAsia"/>
        </w:rPr>
        <w:t>ing</w:t>
      </w:r>
      <w:r w:rsidRPr="0098528C">
        <w:t xml:space="preserve"> and has status of on and off.</w:t>
      </w:r>
    </w:p>
    <w:p w14:paraId="5FAAD30F" w14:textId="77777777" w:rsidR="0018223F" w:rsidRPr="0098528C" w:rsidRDefault="0018223F" w:rsidP="00FC526C">
      <w:pPr>
        <w:ind w:firstLine="420"/>
        <w:rPr>
          <w:rFonts w:ascii="Times New Roman" w:hAnsi="Times New Roman" w:cs="Times New Roman"/>
        </w:rPr>
      </w:pPr>
      <w:r w:rsidRPr="0098528C">
        <w:rPr>
          <w:rFonts w:ascii="Times New Roman" w:hAnsi="Times New Roman" w:cs="Times New Roman"/>
        </w:rPr>
        <w:t>当空调锁定模式被开启时，用户仍然可以通过</w:t>
      </w:r>
      <w:r w:rsidRPr="0098528C">
        <w:rPr>
          <w:rFonts w:ascii="Times New Roman" w:hAnsi="Times New Roman" w:cs="Times New Roman"/>
        </w:rPr>
        <w:t>VCS</w:t>
      </w:r>
      <w:r w:rsidRPr="0098528C">
        <w:rPr>
          <w:rFonts w:ascii="Times New Roman" w:hAnsi="Times New Roman" w:cs="Times New Roman"/>
        </w:rPr>
        <w:t>系统对空调进行控制操作，此时后排空调控制面板的操作将不被响应，仅当空调锁定模式被关闭时，后排面板上的操作指令才会被响应。</w:t>
      </w:r>
    </w:p>
    <w:p w14:paraId="376FD7AB" w14:textId="5EFE8F05" w:rsidR="0018223F" w:rsidRPr="0098528C" w:rsidRDefault="0018223F" w:rsidP="00FC526C">
      <w:pPr>
        <w:ind w:firstLine="420"/>
      </w:pPr>
      <w:r w:rsidRPr="0098528C">
        <w:t xml:space="preserve">When </w:t>
      </w:r>
      <w:r w:rsidRPr="0098528C">
        <w:rPr>
          <w:rFonts w:hint="eastAsia"/>
        </w:rPr>
        <w:t xml:space="preserve">the air conditioning </w:t>
      </w:r>
      <w:r w:rsidRPr="0098528C">
        <w:t>Lock</w:t>
      </w:r>
      <w:r w:rsidRPr="0098528C">
        <w:rPr>
          <w:rFonts w:hint="eastAsia"/>
        </w:rPr>
        <w:t xml:space="preserve"> mode</w:t>
      </w:r>
      <w:r w:rsidRPr="0098528C">
        <w:t xml:space="preserve"> is turned on, the user shall be still able to control the air condition</w:t>
      </w:r>
      <w:r w:rsidRPr="0098528C">
        <w:rPr>
          <w:rFonts w:hint="eastAsia"/>
        </w:rPr>
        <w:t>ing</w:t>
      </w:r>
      <w:r w:rsidRPr="0098528C">
        <w:t xml:space="preserve"> through the VCS system. At this time, the operation of the </w:t>
      </w:r>
      <w:r w:rsidRPr="0098528C">
        <w:rPr>
          <w:rFonts w:hint="eastAsia"/>
        </w:rPr>
        <w:t xml:space="preserve">rear-row A/C </w:t>
      </w:r>
      <w:r w:rsidRPr="0098528C">
        <w:t>control panel shall have no response. Only when the air condition</w:t>
      </w:r>
      <w:r w:rsidRPr="0098528C">
        <w:rPr>
          <w:rFonts w:hint="eastAsia"/>
        </w:rPr>
        <w:t>ing</w:t>
      </w:r>
      <w:r w:rsidRPr="0098528C">
        <w:t xml:space="preserve"> Lock</w:t>
      </w:r>
      <w:r w:rsidRPr="0098528C">
        <w:rPr>
          <w:rFonts w:hint="eastAsia"/>
        </w:rPr>
        <w:t xml:space="preserve"> mode</w:t>
      </w:r>
      <w:r w:rsidRPr="0098528C">
        <w:t xml:space="preserve"> is turned off, shall the operation command on the </w:t>
      </w:r>
      <w:r w:rsidRPr="0098528C">
        <w:rPr>
          <w:rFonts w:hint="eastAsia"/>
        </w:rPr>
        <w:t>rear</w:t>
      </w:r>
      <w:r w:rsidRPr="0098528C">
        <w:t>-row panel have response.</w:t>
      </w:r>
    </w:p>
    <w:p w14:paraId="66C19C63" w14:textId="0190ACFA" w:rsidR="00616816" w:rsidRPr="0098528C" w:rsidRDefault="00616816" w:rsidP="00FC526C">
      <w:pPr>
        <w:ind w:firstLine="420"/>
        <w:rPr>
          <w:rFonts w:ascii="Times New Roman" w:hAnsi="Times New Roman" w:cs="Times New Roman"/>
        </w:rPr>
      </w:pPr>
      <w:r w:rsidRPr="0098528C">
        <w:rPr>
          <w:rFonts w:ascii="Times New Roman" w:hAnsi="Times New Roman" w:cs="Times New Roman" w:hint="eastAsia"/>
        </w:rPr>
        <w:t>娱乐系统通过</w:t>
      </w:r>
      <w:r w:rsidR="00D41B50" w:rsidRPr="0098528C">
        <w:rPr>
          <w:rFonts w:ascii="Times New Roman" w:hAnsi="Times New Roman" w:cs="Times New Roman" w:hint="eastAsia"/>
        </w:rPr>
        <w:t>标定</w:t>
      </w:r>
      <w:r w:rsidR="00A87892" w:rsidRPr="0098528C">
        <w:rPr>
          <w:b/>
          <w:i/>
        </w:rPr>
        <w:t>P_REAR_LOCK_MODE_AVAILABLE</w:t>
      </w:r>
      <w:r w:rsidRPr="0098528C">
        <w:rPr>
          <w:rFonts w:ascii="Times New Roman" w:hAnsi="Times New Roman" w:cs="Times New Roman" w:hint="eastAsia"/>
        </w:rPr>
        <w:t>确认</w:t>
      </w:r>
      <w:r w:rsidR="00D41B50" w:rsidRPr="0098528C">
        <w:rPr>
          <w:rFonts w:ascii="Times New Roman" w:hAnsi="Times New Roman" w:cs="Times New Roman" w:hint="eastAsia"/>
        </w:rPr>
        <w:t>车辆的空调系统是否支持后排空调锁定模式。</w:t>
      </w:r>
    </w:p>
    <w:p w14:paraId="26489B49" w14:textId="61182410" w:rsidR="00AB70EA" w:rsidRPr="0098528C" w:rsidRDefault="00AB70EA" w:rsidP="00FC526C">
      <w:pPr>
        <w:ind w:firstLine="420"/>
        <w:rPr>
          <w:rFonts w:ascii="Times New Roman" w:hAnsi="Times New Roman" w:cs="Times New Roman"/>
        </w:rPr>
      </w:pPr>
      <w:r w:rsidRPr="0098528C">
        <w:rPr>
          <w:rFonts w:cstheme="minorHAnsi"/>
        </w:rPr>
        <w:t xml:space="preserve">The entertainment system confirms whether the vehicle's air conditioning system supports the rear air conditioning lock mode by calibrating </w:t>
      </w:r>
      <w:r w:rsidRPr="0098528C">
        <w:rPr>
          <w:b/>
          <w:i/>
        </w:rPr>
        <w:t>P_REAR_LOCK_MODE_AVAILABLE</w:t>
      </w:r>
      <w:r w:rsidRPr="0098528C">
        <w:rPr>
          <w:rFonts w:ascii="Times New Roman" w:hAnsi="Times New Roman" w:cs="Times New Roman"/>
        </w:rPr>
        <w:t>.</w:t>
      </w:r>
    </w:p>
    <w:p w14:paraId="22460D36" w14:textId="6102ECBF" w:rsidR="009C1D9C" w:rsidRPr="0098528C" w:rsidRDefault="009C1D9C" w:rsidP="009C1D9C">
      <w:pPr>
        <w:pStyle w:val="Heading4"/>
      </w:pPr>
      <w:r w:rsidRPr="0098528C">
        <w:rPr>
          <w:rFonts w:hint="eastAsia"/>
        </w:rPr>
        <w:t>CLEA</w:t>
      </w:r>
      <w:r w:rsidRPr="0098528C">
        <w:rPr>
          <w:rFonts w:hint="eastAsia"/>
        </w:rPr>
        <w:t>的锁定模式控制</w:t>
      </w:r>
    </w:p>
    <w:p w14:paraId="6449512F" w14:textId="77777777" w:rsidR="00387BDB" w:rsidRPr="0098528C" w:rsidRDefault="00387BDB" w:rsidP="00387BDB">
      <w:pPr>
        <w:rPr>
          <w:b/>
          <w:u w:val="single"/>
        </w:rPr>
      </w:pPr>
      <w:r w:rsidRPr="0098528C">
        <w:rPr>
          <w:rFonts w:hint="eastAsia"/>
          <w:b/>
          <w:u w:val="single"/>
        </w:rPr>
        <w:t>信号发送</w:t>
      </w:r>
    </w:p>
    <w:p w14:paraId="42F2409F" w14:textId="7E646FAD" w:rsidR="00387BDB" w:rsidRPr="0098528C" w:rsidRDefault="00387BDB" w:rsidP="00387BDB">
      <w:pPr>
        <w:ind w:firstLine="420"/>
      </w:pPr>
      <w:r w:rsidRPr="0098528C">
        <w:rPr>
          <w:rFonts w:hint="eastAsia"/>
        </w:rPr>
        <w:lastRenderedPageBreak/>
        <w:t>在具备后排空调的车型上，娱乐系统可以通过信号</w:t>
      </w:r>
      <w:r w:rsidRPr="0098528C">
        <w:rPr>
          <w:b/>
          <w:i/>
        </w:rPr>
        <w:t>Request Rear HVAC Lock Change Info</w:t>
      </w:r>
      <w:r w:rsidRPr="0098528C">
        <w:t> </w:t>
      </w:r>
      <w:r w:rsidRPr="0098528C">
        <w:rPr>
          <w:rFonts w:hint="eastAsia"/>
        </w:rPr>
        <w:t>控制后排空调的锁定模式，</w:t>
      </w:r>
      <w:r w:rsidRPr="0098528C">
        <w:rPr>
          <w:rFonts w:hint="eastAsia"/>
        </w:rPr>
        <w:t>CLEA</w:t>
      </w:r>
      <w:r w:rsidRPr="0098528C">
        <w:rPr>
          <w:rFonts w:hint="eastAsia"/>
        </w:rPr>
        <w:t>架构中，默认发送信号值为</w:t>
      </w:r>
      <w:r w:rsidRPr="0098528C">
        <w:rPr>
          <w:rFonts w:hint="eastAsia"/>
        </w:rPr>
        <w:t xml:space="preserve"> $0 = FALSE</w:t>
      </w:r>
      <w:r w:rsidRPr="0098528C">
        <w:rPr>
          <w:rFonts w:hint="eastAsia"/>
        </w:rPr>
        <w:t>，当请求切换锁定模式的开关状态时，娱乐系统会发送信号值</w:t>
      </w:r>
      <w:r w:rsidRPr="0098528C">
        <w:rPr>
          <w:rFonts w:hint="eastAsia"/>
        </w:rPr>
        <w:t xml:space="preserve"> $1 = TRUE </w:t>
      </w:r>
      <w:r w:rsidRPr="00BE5023">
        <w:rPr>
          <w:rFonts w:hint="eastAsia"/>
          <w:strike/>
        </w:rPr>
        <w:t>一段时间</w:t>
      </w:r>
      <w:r w:rsidR="00763864" w:rsidRPr="0098528C">
        <w:rPr>
          <w:rFonts w:hint="eastAsia"/>
          <w:color w:val="FF0000"/>
          <w:rPrChange w:id="245" w:author="ZHANG Ping (XC-CI1/EST2-CN)" w:date="2021-01-13T14:44:00Z">
            <w:rPr>
              <w:rFonts w:hint="eastAsia"/>
            </w:rPr>
          </w:rPrChange>
        </w:rPr>
        <w:t>并保持标定</w:t>
      </w:r>
      <w:r w:rsidR="00763864" w:rsidRPr="0098528C">
        <w:rPr>
          <w:color w:val="FF0000"/>
          <w:rPrChange w:id="246" w:author="ZHANG Ping (XC-CI1/EST2-CN)" w:date="2021-01-13T14:44:00Z">
            <w:rPr/>
          </w:rPrChange>
        </w:rPr>
        <w:t>MIN_UPDATE_TIME</w:t>
      </w:r>
      <w:r w:rsidR="00763864" w:rsidRPr="0098528C">
        <w:rPr>
          <w:rFonts w:hint="eastAsia"/>
          <w:color w:val="FF0000"/>
          <w:rPrChange w:id="247" w:author="ZHANG Ping (XC-CI1/EST2-CN)" w:date="2021-01-13T14:44:00Z">
            <w:rPr>
              <w:rFonts w:hint="eastAsia"/>
            </w:rPr>
          </w:rPrChange>
        </w:rPr>
        <w:t>所定义的时长</w:t>
      </w:r>
      <w:r w:rsidRPr="0098528C">
        <w:rPr>
          <w:rFonts w:hint="eastAsia"/>
        </w:rPr>
        <w:t>，然后再恢复默认发送信号值</w:t>
      </w:r>
      <w:r w:rsidRPr="0098528C">
        <w:rPr>
          <w:rFonts w:hint="eastAsia"/>
        </w:rPr>
        <w:t xml:space="preserve"> $0</w:t>
      </w:r>
      <w:r w:rsidRPr="0098528C">
        <w:t xml:space="preserve"> </w:t>
      </w:r>
      <w:r w:rsidRPr="0098528C">
        <w:rPr>
          <w:rFonts w:hint="eastAsia"/>
        </w:rPr>
        <w:t>=</w:t>
      </w:r>
      <w:r w:rsidRPr="0098528C">
        <w:t xml:space="preserve"> </w:t>
      </w:r>
      <w:r w:rsidRPr="0098528C">
        <w:rPr>
          <w:rFonts w:hint="eastAsia"/>
        </w:rPr>
        <w:t>FALSE</w:t>
      </w:r>
      <w:r w:rsidRPr="0098528C">
        <w:rPr>
          <w:rFonts w:hint="eastAsia"/>
        </w:rPr>
        <w:t>。</w:t>
      </w:r>
    </w:p>
    <w:p w14:paraId="6F74C050" w14:textId="77777777" w:rsidR="00387BDB" w:rsidRPr="0098528C" w:rsidRDefault="00387BDB" w:rsidP="00387BDB">
      <w:pPr>
        <w:rPr>
          <w:b/>
          <w:u w:val="single"/>
        </w:rPr>
      </w:pPr>
    </w:p>
    <w:p w14:paraId="6D02B2B3" w14:textId="77777777" w:rsidR="00387BDB" w:rsidRPr="0098528C" w:rsidRDefault="00387BDB" w:rsidP="00387BDB">
      <w:pPr>
        <w:rPr>
          <w:b/>
          <w:u w:val="single"/>
        </w:rPr>
      </w:pPr>
      <w:r w:rsidRPr="0098528C">
        <w:rPr>
          <w:rFonts w:hint="eastAsia"/>
          <w:b/>
          <w:u w:val="single"/>
        </w:rPr>
        <w:t>信号接收</w:t>
      </w:r>
    </w:p>
    <w:p w14:paraId="3FAFC87F" w14:textId="0E5F93BE" w:rsidR="00387BDB" w:rsidRPr="0098528C" w:rsidRDefault="00387BDB" w:rsidP="00387BDB">
      <w:r w:rsidRPr="0098528C">
        <w:tab/>
      </w:r>
      <w:r w:rsidRPr="0098528C">
        <w:rPr>
          <w:rFonts w:hint="eastAsia"/>
        </w:rPr>
        <w:t>娱乐系统通过信号</w:t>
      </w:r>
      <w:r w:rsidRPr="0098528C">
        <w:rPr>
          <w:b/>
          <w:i/>
        </w:rPr>
        <w:t>Indication Rear HVAC Locked</w:t>
      </w:r>
      <w:r w:rsidRPr="0098528C">
        <w:rPr>
          <w:rFonts w:hint="eastAsia"/>
        </w:rPr>
        <w:t>获取后排空调锁定模式的状态，当收到信号值为</w:t>
      </w:r>
      <w:r w:rsidRPr="0098528C">
        <w:rPr>
          <w:rFonts w:hint="eastAsia"/>
        </w:rPr>
        <w:t xml:space="preserve"> $1 = TRUE</w:t>
      </w:r>
      <w:r w:rsidRPr="0098528C">
        <w:rPr>
          <w:rFonts w:hint="eastAsia"/>
        </w:rPr>
        <w:t>时，表示后排空调锁定模式开启，用户无法通过后排的空调面板调节后排空调。当收到信号值为</w:t>
      </w:r>
      <w:r w:rsidRPr="0098528C">
        <w:rPr>
          <w:rFonts w:hint="eastAsia"/>
        </w:rPr>
        <w:t xml:space="preserve"> $0 = FALSE</w:t>
      </w:r>
      <w:r w:rsidRPr="0098528C">
        <w:rPr>
          <w:rFonts w:hint="eastAsia"/>
        </w:rPr>
        <w:t>时，表示后排空调锁定模式关闭，用户可以通过后排空调面板进行后排空调的调节。</w:t>
      </w:r>
    </w:p>
    <w:p w14:paraId="2856FC6A" w14:textId="77777777" w:rsidR="00387BDB" w:rsidRPr="0098528C" w:rsidRDefault="00387BDB" w:rsidP="00387BDB"/>
    <w:p w14:paraId="2C1E2954" w14:textId="77777777" w:rsidR="00387BDB" w:rsidRPr="0098528C" w:rsidRDefault="00387BDB" w:rsidP="00387BDB">
      <w:r w:rsidRPr="0098528C">
        <w:t>Update Time: 10ms</w:t>
      </w:r>
    </w:p>
    <w:p w14:paraId="1C24458C" w14:textId="77777777" w:rsidR="00387BDB" w:rsidRPr="0098528C" w:rsidRDefault="00387BDB" w:rsidP="00387BDB">
      <w:r w:rsidRPr="0098528C">
        <w:t>Periodic Interval: 50</w:t>
      </w:r>
      <w:r w:rsidRPr="0098528C">
        <w:rPr>
          <w:rFonts w:hint="eastAsia"/>
        </w:rPr>
        <w:t>0</w:t>
      </w:r>
      <w:r w:rsidRPr="0098528C">
        <w:t>ms</w:t>
      </w:r>
    </w:p>
    <w:p w14:paraId="368CD105" w14:textId="77777777" w:rsidR="00387BDB" w:rsidRPr="0098528C" w:rsidRDefault="00387BDB" w:rsidP="00387BDB"/>
    <w:p w14:paraId="533B7964" w14:textId="77777777" w:rsidR="00387BDB" w:rsidRPr="0098528C" w:rsidRDefault="00387BDB" w:rsidP="00387BDB">
      <w:r w:rsidRPr="0098528C">
        <w:rPr>
          <w:rFonts w:hint="eastAsia"/>
          <w:b/>
          <w:u w:val="single"/>
        </w:rPr>
        <w:t>功能安全要求：</w:t>
      </w:r>
      <w:r w:rsidRPr="0098528C">
        <w:rPr>
          <w:rFonts w:hint="eastAsia"/>
        </w:rPr>
        <w:t>QM</w:t>
      </w:r>
    </w:p>
    <w:p w14:paraId="2BACE398" w14:textId="77777777" w:rsidR="00387BDB" w:rsidRPr="0098528C" w:rsidRDefault="00387BDB" w:rsidP="00387BDB">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14FE1DE7" w14:textId="5900FC8D" w:rsidR="00F00EF6" w:rsidRPr="0098528C" w:rsidRDefault="00387BDB" w:rsidP="00387BDB">
      <w:pPr>
        <w:pStyle w:val="Heading4"/>
      </w:pPr>
      <w:r w:rsidRPr="0098528C">
        <w:rPr>
          <w:rFonts w:hint="eastAsia"/>
        </w:rPr>
        <w:t>GB</w:t>
      </w:r>
      <w:r w:rsidRPr="0098528C">
        <w:rPr>
          <w:rFonts w:hint="eastAsia"/>
        </w:rPr>
        <w:t>的锁定模式控制</w:t>
      </w:r>
    </w:p>
    <w:p w14:paraId="097AB636" w14:textId="77777777" w:rsidR="0086515E" w:rsidRPr="0098528C" w:rsidRDefault="0086515E" w:rsidP="0086515E">
      <w:pPr>
        <w:rPr>
          <w:b/>
          <w:u w:val="single"/>
        </w:rPr>
      </w:pPr>
      <w:r w:rsidRPr="0098528C">
        <w:rPr>
          <w:rFonts w:hint="eastAsia"/>
          <w:b/>
          <w:u w:val="single"/>
        </w:rPr>
        <w:t>信号发送</w:t>
      </w:r>
    </w:p>
    <w:p w14:paraId="43ACFC6D" w14:textId="6ED7A206" w:rsidR="0086515E" w:rsidRPr="0098528C" w:rsidRDefault="0086515E" w:rsidP="0086515E">
      <w:pPr>
        <w:ind w:firstLine="420"/>
      </w:pPr>
      <w:r w:rsidRPr="0098528C">
        <w:rPr>
          <w:rFonts w:hint="eastAsia"/>
        </w:rPr>
        <w:t>在具备后排空调的车型上，娱乐系统可以通过信号</w:t>
      </w:r>
      <w:r w:rsidRPr="0098528C">
        <w:rPr>
          <w:b/>
          <w:i/>
        </w:rPr>
        <w:t>INFO Request Rear HVAC Lock Change</w:t>
      </w:r>
      <w:r w:rsidRPr="0098528C">
        <w:t> </w:t>
      </w:r>
      <w:r w:rsidRPr="0098528C">
        <w:rPr>
          <w:rFonts w:hint="eastAsia"/>
        </w:rPr>
        <w:t>控制后排空调的锁定模式，默认发送信号值为</w:t>
      </w:r>
      <w:r w:rsidRPr="0098528C">
        <w:rPr>
          <w:rFonts w:hint="eastAsia"/>
        </w:rPr>
        <w:t xml:space="preserve"> $0 = FALSE</w:t>
      </w:r>
      <w:r w:rsidRPr="0098528C">
        <w:rPr>
          <w:rFonts w:hint="eastAsia"/>
        </w:rPr>
        <w:t>，当请求切换锁定模式的开关状态时，娱乐系统会发送信号值</w:t>
      </w:r>
      <w:r w:rsidRPr="0098528C">
        <w:rPr>
          <w:rFonts w:hint="eastAsia"/>
        </w:rPr>
        <w:t xml:space="preserve"> $1 = TRUE </w:t>
      </w:r>
      <w:r w:rsidRPr="00BE5023">
        <w:rPr>
          <w:rFonts w:hint="eastAsia"/>
          <w:strike/>
        </w:rPr>
        <w:t>一段时间</w:t>
      </w:r>
      <w:r w:rsidR="006C1905" w:rsidRPr="0098528C">
        <w:rPr>
          <w:rFonts w:hint="eastAsia"/>
          <w:color w:val="FF0000"/>
          <w:rPrChange w:id="248" w:author="ZHANG Ping (XC-CI1/EST2-CN)" w:date="2021-01-13T14:44:00Z">
            <w:rPr>
              <w:rFonts w:hint="eastAsia"/>
            </w:rPr>
          </w:rPrChange>
        </w:rPr>
        <w:t>并保持标定</w:t>
      </w:r>
      <w:r w:rsidR="006C1905" w:rsidRPr="0098528C">
        <w:rPr>
          <w:color w:val="FF0000"/>
          <w:rPrChange w:id="249" w:author="ZHANG Ping (XC-CI1/EST2-CN)" w:date="2021-01-13T14:44:00Z">
            <w:rPr/>
          </w:rPrChange>
        </w:rPr>
        <w:t>MIN_UPDATE_TIME</w:t>
      </w:r>
      <w:r w:rsidR="006C1905" w:rsidRPr="0098528C">
        <w:rPr>
          <w:rFonts w:hint="eastAsia"/>
          <w:color w:val="FF0000"/>
          <w:rPrChange w:id="250" w:author="ZHANG Ping (XC-CI1/EST2-CN)" w:date="2021-01-13T14:44:00Z">
            <w:rPr>
              <w:rFonts w:hint="eastAsia"/>
            </w:rPr>
          </w:rPrChange>
        </w:rPr>
        <w:t>所定义的时长</w:t>
      </w:r>
      <w:r w:rsidRPr="0098528C">
        <w:rPr>
          <w:rFonts w:hint="eastAsia"/>
        </w:rPr>
        <w:t>，然后再恢复默认发送信号值</w:t>
      </w:r>
      <w:r w:rsidRPr="0098528C">
        <w:rPr>
          <w:rFonts w:hint="eastAsia"/>
        </w:rPr>
        <w:t xml:space="preserve"> $0</w:t>
      </w:r>
      <w:r w:rsidRPr="0098528C">
        <w:t xml:space="preserve"> </w:t>
      </w:r>
      <w:r w:rsidRPr="0098528C">
        <w:rPr>
          <w:rFonts w:hint="eastAsia"/>
        </w:rPr>
        <w:t>=</w:t>
      </w:r>
      <w:r w:rsidRPr="0098528C">
        <w:t xml:space="preserve"> </w:t>
      </w:r>
      <w:r w:rsidRPr="0098528C">
        <w:rPr>
          <w:rFonts w:hint="eastAsia"/>
        </w:rPr>
        <w:t>FALSE</w:t>
      </w:r>
      <w:r w:rsidRPr="0098528C">
        <w:rPr>
          <w:rFonts w:hint="eastAsia"/>
        </w:rPr>
        <w:t>。</w:t>
      </w:r>
    </w:p>
    <w:p w14:paraId="5E5CAE06" w14:textId="77777777" w:rsidR="0086515E" w:rsidRPr="0098528C" w:rsidRDefault="0086515E" w:rsidP="0086515E">
      <w:pPr>
        <w:rPr>
          <w:b/>
          <w:u w:val="single"/>
        </w:rPr>
      </w:pPr>
    </w:p>
    <w:p w14:paraId="248D0083" w14:textId="77777777" w:rsidR="0086515E" w:rsidRPr="0098528C" w:rsidRDefault="0086515E" w:rsidP="0086515E">
      <w:pPr>
        <w:rPr>
          <w:b/>
          <w:u w:val="single"/>
        </w:rPr>
      </w:pPr>
      <w:r w:rsidRPr="0098528C">
        <w:rPr>
          <w:rFonts w:hint="eastAsia"/>
          <w:b/>
          <w:u w:val="single"/>
        </w:rPr>
        <w:t>信号接收</w:t>
      </w:r>
    </w:p>
    <w:p w14:paraId="50595D62" w14:textId="77777777" w:rsidR="0086515E" w:rsidRPr="0098528C" w:rsidRDefault="0086515E" w:rsidP="0086515E">
      <w:r w:rsidRPr="0098528C">
        <w:tab/>
      </w:r>
      <w:r w:rsidRPr="0098528C">
        <w:rPr>
          <w:rFonts w:hint="eastAsia"/>
        </w:rPr>
        <w:t>娱乐系统通过信号</w:t>
      </w:r>
      <w:r w:rsidRPr="0098528C">
        <w:rPr>
          <w:b/>
          <w:i/>
        </w:rPr>
        <w:t>Indication Rear HVAC Locked</w:t>
      </w:r>
      <w:r w:rsidRPr="0098528C">
        <w:rPr>
          <w:rFonts w:hint="eastAsia"/>
        </w:rPr>
        <w:t>获取后排空调锁定模式的状态，当收到信号值为</w:t>
      </w:r>
      <w:r w:rsidRPr="0098528C">
        <w:rPr>
          <w:rFonts w:hint="eastAsia"/>
        </w:rPr>
        <w:t xml:space="preserve"> $1 = TRUE</w:t>
      </w:r>
      <w:r w:rsidRPr="0098528C">
        <w:rPr>
          <w:rFonts w:hint="eastAsia"/>
        </w:rPr>
        <w:t>时，表示后排空调锁定模式开启，用户无法通过后排的空调面板调节后排空调。当收到信号值为</w:t>
      </w:r>
      <w:r w:rsidRPr="0098528C">
        <w:rPr>
          <w:rFonts w:hint="eastAsia"/>
        </w:rPr>
        <w:t xml:space="preserve"> $0 = FALSE</w:t>
      </w:r>
      <w:r w:rsidRPr="0098528C">
        <w:rPr>
          <w:rFonts w:hint="eastAsia"/>
        </w:rPr>
        <w:t>时，表示后排空调锁定模式关闭，用户可以通过后排空调面板进行后排空调的调节。</w:t>
      </w:r>
    </w:p>
    <w:p w14:paraId="35BF5EB1" w14:textId="77777777" w:rsidR="0086515E" w:rsidRPr="0098528C" w:rsidRDefault="0086515E" w:rsidP="00387BDB"/>
    <w:p w14:paraId="017F9EE0" w14:textId="77777777" w:rsidR="0042588D" w:rsidRPr="0098528C" w:rsidRDefault="0042588D" w:rsidP="0042588D">
      <w:bookmarkStart w:id="251" w:name="OLE_LINK24"/>
      <w:r w:rsidRPr="0098528C">
        <w:t>Update Time: 10ms</w:t>
      </w:r>
    </w:p>
    <w:p w14:paraId="17FEB33F" w14:textId="77777777" w:rsidR="0042588D" w:rsidRPr="0098528C" w:rsidRDefault="0042588D" w:rsidP="0042588D">
      <w:r w:rsidRPr="0098528C">
        <w:t>Periodic Interval: 1000ms</w:t>
      </w:r>
    </w:p>
    <w:p w14:paraId="212F3063" w14:textId="77777777" w:rsidR="0042588D" w:rsidRPr="0098528C" w:rsidRDefault="0042588D" w:rsidP="0042588D">
      <w:r w:rsidRPr="0098528C">
        <w:t xml:space="preserve">Alive Rolling Count (ARC) required: </w:t>
      </w:r>
      <w:r w:rsidRPr="0098528C">
        <w:rPr>
          <w:rFonts w:hint="eastAsia"/>
        </w:rPr>
        <w:t>No</w:t>
      </w:r>
    </w:p>
    <w:p w14:paraId="2A60034C" w14:textId="77777777" w:rsidR="0042588D" w:rsidRPr="0098528C" w:rsidRDefault="0042588D" w:rsidP="0042588D">
      <w:r w:rsidRPr="0098528C">
        <w:t xml:space="preserve">Protection Value/Checksum (PV) required: </w:t>
      </w:r>
      <w:r w:rsidRPr="0098528C">
        <w:rPr>
          <w:rFonts w:hint="eastAsia"/>
        </w:rPr>
        <w:t>No</w:t>
      </w:r>
    </w:p>
    <w:bookmarkEnd w:id="251"/>
    <w:p w14:paraId="6DB72B37" w14:textId="7D731D82" w:rsidR="0086515E" w:rsidRPr="0098528C" w:rsidRDefault="0086515E" w:rsidP="00387BDB"/>
    <w:p w14:paraId="3C4B7C0F" w14:textId="77777777" w:rsidR="0042588D" w:rsidRPr="0098528C" w:rsidRDefault="0042588D" w:rsidP="0042588D">
      <w:r w:rsidRPr="0098528C">
        <w:rPr>
          <w:rFonts w:hint="eastAsia"/>
          <w:b/>
          <w:u w:val="single"/>
        </w:rPr>
        <w:t>功能安全要求：</w:t>
      </w:r>
      <w:r w:rsidRPr="0098528C">
        <w:rPr>
          <w:rFonts w:hint="eastAsia"/>
        </w:rPr>
        <w:t>QM</w:t>
      </w:r>
    </w:p>
    <w:p w14:paraId="36E33194" w14:textId="77777777" w:rsidR="0042588D" w:rsidRPr="0098528C" w:rsidRDefault="0042588D" w:rsidP="0042588D">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0A1D531D" w14:textId="25450AB0" w:rsidR="00DE2361" w:rsidRPr="0098528C" w:rsidRDefault="00DE2361" w:rsidP="00E25A18">
      <w:pPr>
        <w:pStyle w:val="Heading3"/>
      </w:pPr>
      <w:bookmarkStart w:id="252" w:name="_负离子状态（Ionization_Status）"/>
      <w:bookmarkStart w:id="253" w:name="_Toc58413272"/>
      <w:bookmarkEnd w:id="252"/>
      <w:r w:rsidRPr="0098528C">
        <w:rPr>
          <w:rFonts w:hint="eastAsia"/>
        </w:rPr>
        <w:t>负离子</w:t>
      </w:r>
      <w:r w:rsidR="00D84CEA" w:rsidRPr="0098528C">
        <w:rPr>
          <w:rFonts w:hint="eastAsia"/>
        </w:rPr>
        <w:t>状态</w:t>
      </w:r>
      <w:r w:rsidR="00E73BC7" w:rsidRPr="0098528C">
        <w:rPr>
          <w:rFonts w:hint="eastAsia"/>
        </w:rPr>
        <w:t>(</w:t>
      </w:r>
      <w:r w:rsidR="00A140B3" w:rsidRPr="0098528C">
        <w:t>Ionization</w:t>
      </w:r>
      <w:r w:rsidR="00B876AB" w:rsidRPr="0098528C">
        <w:t xml:space="preserve"> </w:t>
      </w:r>
      <w:r w:rsidR="00B876AB" w:rsidRPr="0098528C">
        <w:rPr>
          <w:rFonts w:hint="eastAsia"/>
        </w:rPr>
        <w:t>Status</w:t>
      </w:r>
      <w:r w:rsidR="00E73BC7" w:rsidRPr="0098528C">
        <w:rPr>
          <w:rFonts w:hint="eastAsia"/>
        </w:rPr>
        <w:t>)</w:t>
      </w:r>
      <w:bookmarkEnd w:id="253"/>
    </w:p>
    <w:p w14:paraId="2063E5E3" w14:textId="1B69A3B0" w:rsidR="007F496E" w:rsidRPr="0098528C" w:rsidRDefault="007F496E" w:rsidP="00387BDB">
      <w:pPr>
        <w:ind w:firstLine="420"/>
      </w:pPr>
      <w:r w:rsidRPr="0098528C">
        <w:rPr>
          <w:rFonts w:hint="eastAsia"/>
        </w:rPr>
        <w:t>负离子</w:t>
      </w:r>
      <w:r w:rsidR="005F30C8" w:rsidRPr="0098528C">
        <w:rPr>
          <w:rFonts w:hint="eastAsia"/>
        </w:rPr>
        <w:t>状态</w:t>
      </w:r>
      <w:r w:rsidRPr="0098528C">
        <w:rPr>
          <w:rFonts w:hint="eastAsia"/>
        </w:rPr>
        <w:t>适用于前排空调。</w:t>
      </w:r>
    </w:p>
    <w:p w14:paraId="0B987CC4" w14:textId="77777777" w:rsidR="00E340B5" w:rsidRPr="0098528C" w:rsidRDefault="00E340B5" w:rsidP="00387BDB">
      <w:pPr>
        <w:ind w:firstLine="420"/>
        <w:rPr>
          <w:rFonts w:ascii="Times New Roman" w:hAnsi="Times New Roman" w:cs="Times New Roman"/>
        </w:rPr>
      </w:pPr>
      <w:r w:rsidRPr="0098528C">
        <w:rPr>
          <w:rFonts w:ascii="Times New Roman" w:hAnsi="Times New Roman" w:cs="Times New Roman"/>
        </w:rPr>
        <w:t>Ionization Status shall be applicable to the front-row air condition</w:t>
      </w:r>
      <w:r w:rsidRPr="0098528C">
        <w:rPr>
          <w:rFonts w:ascii="Times New Roman" w:hAnsi="Times New Roman" w:cs="Times New Roman" w:hint="eastAsia"/>
        </w:rPr>
        <w:t>ing</w:t>
      </w:r>
      <w:r w:rsidRPr="0098528C">
        <w:rPr>
          <w:rFonts w:ascii="Times New Roman" w:hAnsi="Times New Roman" w:cs="Times New Roman"/>
        </w:rPr>
        <w:t>.</w:t>
      </w:r>
    </w:p>
    <w:p w14:paraId="73F71B01" w14:textId="77777777" w:rsidR="00E340B5" w:rsidRPr="0098528C" w:rsidRDefault="00E340B5" w:rsidP="00387BDB">
      <w:pPr>
        <w:ind w:firstLine="420"/>
        <w:rPr>
          <w:rFonts w:ascii="Times New Roman" w:hAnsi="Times New Roman" w:cs="Times New Roman"/>
        </w:rPr>
      </w:pPr>
      <w:r w:rsidRPr="0098528C">
        <w:rPr>
          <w:rFonts w:ascii="Times New Roman" w:hAnsi="Times New Roman" w:cs="Times New Roman"/>
        </w:rPr>
        <w:t>空调负离子发生器可以产生用来净化驾驶舱内空气质量的负离子，空调有能力显示负离子的工作状态。</w:t>
      </w:r>
    </w:p>
    <w:p w14:paraId="69D3F138" w14:textId="77777777" w:rsidR="00E340B5" w:rsidRPr="0098528C" w:rsidRDefault="00E340B5" w:rsidP="00387BDB">
      <w:pPr>
        <w:ind w:firstLine="420"/>
        <w:rPr>
          <w:rFonts w:ascii="Times New Roman" w:hAnsi="Times New Roman" w:cs="Times New Roman"/>
        </w:rPr>
      </w:pPr>
      <w:r w:rsidRPr="0098528C">
        <w:rPr>
          <w:rFonts w:ascii="Times New Roman" w:hAnsi="Times New Roman" w:cs="Times New Roman"/>
        </w:rPr>
        <w:t xml:space="preserve">The </w:t>
      </w:r>
      <w:r w:rsidRPr="0098528C">
        <w:rPr>
          <w:rFonts w:ascii="Times New Roman" w:hAnsi="Times New Roman" w:cs="Times New Roman" w:hint="eastAsia"/>
        </w:rPr>
        <w:t xml:space="preserve">air conditioning </w:t>
      </w:r>
      <w:r w:rsidRPr="0098528C">
        <w:rPr>
          <w:rFonts w:ascii="Times New Roman" w:hAnsi="Times New Roman" w:cs="Times New Roman"/>
        </w:rPr>
        <w:t>negative ion generator shall be used to generate negative ions for purifying the air quality in the cockpit, and the air condition</w:t>
      </w:r>
      <w:r w:rsidRPr="0098528C">
        <w:rPr>
          <w:rFonts w:ascii="Times New Roman" w:hAnsi="Times New Roman" w:cs="Times New Roman" w:hint="eastAsia"/>
        </w:rPr>
        <w:t>ing</w:t>
      </w:r>
      <w:r w:rsidRPr="0098528C">
        <w:rPr>
          <w:rFonts w:ascii="Times New Roman" w:hAnsi="Times New Roman" w:cs="Times New Roman"/>
        </w:rPr>
        <w:t xml:space="preserve"> shall be able to display the Ionization Status.</w:t>
      </w:r>
    </w:p>
    <w:p w14:paraId="02D9D4ED" w14:textId="77777777" w:rsidR="00E340B5" w:rsidRPr="0098528C" w:rsidRDefault="00E340B5" w:rsidP="00387BDB">
      <w:pPr>
        <w:ind w:firstLine="420"/>
        <w:rPr>
          <w:rFonts w:ascii="Times New Roman" w:hAnsi="Times New Roman" w:cs="Times New Roman"/>
        </w:rPr>
      </w:pPr>
      <w:r w:rsidRPr="0098528C">
        <w:rPr>
          <w:rFonts w:ascii="Times New Roman" w:hAnsi="Times New Roman" w:cs="Times New Roman"/>
        </w:rPr>
        <w:lastRenderedPageBreak/>
        <w:t>空调负离子支持开启和关闭状态。</w:t>
      </w:r>
    </w:p>
    <w:p w14:paraId="79CA4AEE" w14:textId="77777777" w:rsidR="00E340B5" w:rsidRPr="0098528C" w:rsidRDefault="00E340B5" w:rsidP="00387BDB">
      <w:pPr>
        <w:ind w:firstLine="420"/>
        <w:rPr>
          <w:rFonts w:ascii="Times New Roman" w:hAnsi="Times New Roman" w:cs="Times New Roman"/>
        </w:rPr>
      </w:pPr>
      <w:r w:rsidRPr="0098528C">
        <w:rPr>
          <w:rFonts w:ascii="Times New Roman" w:hAnsi="Times New Roman" w:cs="Times New Roman"/>
        </w:rPr>
        <w:t>Ionization Status shall support the status of on and off.</w:t>
      </w:r>
    </w:p>
    <w:p w14:paraId="60A98D90" w14:textId="77777777" w:rsidR="00E340B5" w:rsidRPr="0098528C" w:rsidRDefault="00E340B5" w:rsidP="00387BDB">
      <w:pPr>
        <w:ind w:firstLine="420"/>
        <w:rPr>
          <w:rFonts w:ascii="Times New Roman" w:hAnsi="Times New Roman" w:cs="Times New Roman"/>
        </w:rPr>
      </w:pPr>
      <w:r w:rsidRPr="0098528C">
        <w:rPr>
          <w:rFonts w:ascii="Times New Roman" w:hAnsi="Times New Roman" w:cs="Times New Roman"/>
        </w:rPr>
        <w:t>具体车型的负离子信息显示请参考整车标定文件或附录。</w:t>
      </w:r>
    </w:p>
    <w:p w14:paraId="3C0D0EF5" w14:textId="57606369" w:rsidR="00122B28" w:rsidRPr="0098528C" w:rsidRDefault="00E340B5" w:rsidP="00387BDB">
      <w:pPr>
        <w:ind w:firstLine="420"/>
        <w:rPr>
          <w:rFonts w:ascii="Times New Roman" w:hAnsi="Times New Roman" w:cs="Times New Roman"/>
        </w:rPr>
      </w:pPr>
      <w:r w:rsidRPr="0098528C">
        <w:rPr>
          <w:rFonts w:ascii="Times New Roman" w:hAnsi="Times New Roman" w:cs="Times New Roman"/>
        </w:rPr>
        <w:t>Please refer to the vehicle calibration document or appendix for the Ionization Status display of a specific model.</w:t>
      </w:r>
    </w:p>
    <w:p w14:paraId="27D2965A" w14:textId="44ABB9DC" w:rsidR="00F2023C" w:rsidRPr="0098528C" w:rsidRDefault="00F2023C" w:rsidP="00387BDB">
      <w:pPr>
        <w:ind w:firstLine="420"/>
        <w:rPr>
          <w:rFonts w:ascii="Times New Roman" w:hAnsi="Times New Roman" w:cs="Times New Roman"/>
        </w:rPr>
      </w:pPr>
      <w:r w:rsidRPr="0098528C">
        <w:rPr>
          <w:rFonts w:ascii="Times New Roman" w:hAnsi="Times New Roman" w:cs="Times New Roman" w:hint="eastAsia"/>
        </w:rPr>
        <w:t>娱乐系统通过标定</w:t>
      </w:r>
      <w:commentRangeStart w:id="254"/>
      <w:r w:rsidRPr="0098528C">
        <w:rPr>
          <w:rFonts w:cstheme="minorHAnsi"/>
          <w:b/>
          <w:i/>
        </w:rPr>
        <w:t>Show_Ionizer_Status</w:t>
      </w:r>
      <w:commentRangeEnd w:id="254"/>
      <w:r w:rsidR="00F611B3">
        <w:rPr>
          <w:rStyle w:val="CommentReference"/>
        </w:rPr>
        <w:commentReference w:id="254"/>
      </w:r>
      <w:r w:rsidRPr="0098528C">
        <w:rPr>
          <w:rFonts w:ascii="Times New Roman" w:hAnsi="Times New Roman" w:cs="Times New Roman" w:hint="eastAsia"/>
        </w:rPr>
        <w:t>确认是否</w:t>
      </w:r>
      <w:r w:rsidR="00BB378B" w:rsidRPr="0098528C">
        <w:rPr>
          <w:rFonts w:ascii="Times New Roman" w:hAnsi="Times New Roman" w:cs="Times New Roman" w:hint="eastAsia"/>
        </w:rPr>
        <w:t>显示</w:t>
      </w:r>
      <w:r w:rsidRPr="0098528C">
        <w:rPr>
          <w:rFonts w:ascii="Times New Roman" w:hAnsi="Times New Roman" w:cs="Times New Roman" w:hint="eastAsia"/>
        </w:rPr>
        <w:t>负离子发生器的工作状态。</w:t>
      </w:r>
    </w:p>
    <w:p w14:paraId="0B05F89B" w14:textId="42A1F6E4" w:rsidR="00AB70EA" w:rsidRPr="0098528C" w:rsidRDefault="00AB70EA" w:rsidP="00387BDB">
      <w:pPr>
        <w:ind w:firstLine="420"/>
        <w:rPr>
          <w:rFonts w:ascii="Times New Roman" w:hAnsi="Times New Roman" w:cs="Times New Roman"/>
        </w:rPr>
      </w:pPr>
      <w:r w:rsidRPr="0098528C">
        <w:rPr>
          <w:rFonts w:cstheme="minorHAnsi"/>
        </w:rPr>
        <w:t>The entertainment system confirms whether to display the working state of negative ion generator by calibration</w:t>
      </w:r>
      <w:r w:rsidRPr="0098528C">
        <w:rPr>
          <w:rFonts w:ascii="Times New Roman" w:hAnsi="Times New Roman" w:cs="Times New Roman"/>
        </w:rPr>
        <w:t xml:space="preserve"> </w:t>
      </w:r>
      <w:r w:rsidRPr="0098528C">
        <w:rPr>
          <w:rFonts w:cstheme="minorHAnsi"/>
          <w:b/>
          <w:i/>
        </w:rPr>
        <w:t>Show_Ionizer_Status</w:t>
      </w:r>
      <w:r w:rsidRPr="0098528C">
        <w:rPr>
          <w:rFonts w:cstheme="minorHAnsi"/>
        </w:rPr>
        <w:t>.</w:t>
      </w:r>
    </w:p>
    <w:p w14:paraId="50C3B4C0" w14:textId="0EE3E87A" w:rsidR="00A62E0B" w:rsidRPr="0098528C" w:rsidRDefault="00A62E0B" w:rsidP="00A62E0B">
      <w:pPr>
        <w:pStyle w:val="Heading4"/>
      </w:pPr>
      <w:r w:rsidRPr="0098528C">
        <w:rPr>
          <w:rFonts w:hint="eastAsia"/>
        </w:rPr>
        <w:t>CLEA</w:t>
      </w:r>
      <w:r w:rsidRPr="0098528C">
        <w:rPr>
          <w:rFonts w:hint="eastAsia"/>
        </w:rPr>
        <w:t>的负离子</w:t>
      </w:r>
      <w:r w:rsidR="00652180" w:rsidRPr="0098528C">
        <w:rPr>
          <w:rFonts w:hint="eastAsia"/>
        </w:rPr>
        <w:t>发生器工作状态</w:t>
      </w:r>
    </w:p>
    <w:p w14:paraId="1ACF9F01" w14:textId="6876C372" w:rsidR="00A62E0B" w:rsidRPr="0098528C" w:rsidRDefault="00A62E0B" w:rsidP="00A62E0B">
      <w:pPr>
        <w:rPr>
          <w:b/>
          <w:u w:val="single"/>
        </w:rPr>
      </w:pPr>
      <w:r w:rsidRPr="0098528C">
        <w:rPr>
          <w:rFonts w:hint="eastAsia"/>
          <w:b/>
          <w:u w:val="single"/>
        </w:rPr>
        <w:t>信号发送</w:t>
      </w:r>
    </w:p>
    <w:p w14:paraId="2F34C8CD" w14:textId="7687E8A0" w:rsidR="00A62E0B" w:rsidRPr="00D9786C" w:rsidRDefault="00652180" w:rsidP="00A62E0B">
      <w:pPr>
        <w:ind w:firstLine="420"/>
      </w:pPr>
      <w:r w:rsidRPr="0098528C">
        <w:rPr>
          <w:rFonts w:hint="eastAsia"/>
        </w:rPr>
        <w:t>N/A</w:t>
      </w:r>
      <w:r w:rsidRPr="0098528C">
        <w:rPr>
          <w:rFonts w:hint="eastAsia"/>
        </w:rPr>
        <w:t>，控制请求，请参考</w:t>
      </w:r>
      <w:r w:rsidRPr="0098528C">
        <w:rPr>
          <w:rFonts w:hint="eastAsia"/>
        </w:rPr>
        <w:t>&lt;</w:t>
      </w:r>
      <w:hyperlink w:anchor="_负离子操作（Ionization_Set）" w:history="1">
        <w:r w:rsidR="00AD5A3E" w:rsidRPr="00D9786C">
          <w:rPr>
            <w:rStyle w:val="Hyperlink"/>
            <w:color w:val="auto"/>
          </w:rPr>
          <w:t xml:space="preserve">3.1.16 </w:t>
        </w:r>
        <w:r w:rsidR="00AD5A3E" w:rsidRPr="00D9786C">
          <w:rPr>
            <w:rStyle w:val="Hyperlink"/>
            <w:color w:val="auto"/>
          </w:rPr>
          <w:t>负离子操作</w:t>
        </w:r>
      </w:hyperlink>
      <w:r w:rsidRPr="00D9786C">
        <w:rPr>
          <w:rFonts w:hint="eastAsia"/>
        </w:rPr>
        <w:t>&gt;</w:t>
      </w:r>
      <w:r w:rsidRPr="00D9786C">
        <w:rPr>
          <w:rFonts w:hint="eastAsia"/>
        </w:rPr>
        <w:t>。</w:t>
      </w:r>
    </w:p>
    <w:p w14:paraId="2A139A85" w14:textId="77777777" w:rsidR="00A62E0B" w:rsidRPr="0098528C" w:rsidRDefault="00A62E0B" w:rsidP="00A62E0B">
      <w:pPr>
        <w:rPr>
          <w:b/>
          <w:u w:val="single"/>
        </w:rPr>
      </w:pPr>
      <w:r w:rsidRPr="0098528C">
        <w:rPr>
          <w:rFonts w:hint="eastAsia"/>
          <w:b/>
          <w:u w:val="single"/>
        </w:rPr>
        <w:t>信号接收</w:t>
      </w:r>
    </w:p>
    <w:p w14:paraId="4D1B99C9" w14:textId="76C1E57A" w:rsidR="00A62E0B" w:rsidRPr="0098528C" w:rsidRDefault="00A62E0B" w:rsidP="00A62E0B">
      <w:r w:rsidRPr="0098528C">
        <w:tab/>
      </w:r>
      <w:r w:rsidRPr="0098528C">
        <w:rPr>
          <w:rFonts w:hint="eastAsia"/>
        </w:rPr>
        <w:t>娱乐系统通过信号</w:t>
      </w:r>
      <w:r w:rsidRPr="0098528C">
        <w:rPr>
          <w:b/>
          <w:i/>
        </w:rPr>
        <w:t>Indication Ionizer Status</w:t>
      </w:r>
      <w:r w:rsidRPr="0098528C">
        <w:rPr>
          <w:rFonts w:hint="eastAsia"/>
        </w:rPr>
        <w:t>获取负离子发生器的工作状态。枚举值和状态的对应关系：</w:t>
      </w:r>
    </w:p>
    <w:p w14:paraId="3A4A2F1A" w14:textId="19E0FA77" w:rsidR="00A62E0B" w:rsidRPr="00D9786C" w:rsidRDefault="00A62E0B" w:rsidP="000E1C54">
      <w:pPr>
        <w:pStyle w:val="ListParagraph"/>
        <w:numPr>
          <w:ilvl w:val="0"/>
          <w:numId w:val="35"/>
        </w:numPr>
        <w:ind w:firstLineChars="0"/>
      </w:pPr>
      <w:r w:rsidRPr="0098528C">
        <w:t>$0=OFF</w:t>
      </w:r>
      <w:r w:rsidRPr="0098528C">
        <w:rPr>
          <w:rFonts w:hint="eastAsia"/>
        </w:rPr>
        <w:t>，</w:t>
      </w:r>
      <w:commentRangeStart w:id="255"/>
      <w:commentRangeStart w:id="256"/>
      <w:r w:rsidRPr="0098528C">
        <w:rPr>
          <w:rFonts w:hint="eastAsia"/>
        </w:rPr>
        <w:t>表示空调系统处于关闭的状态；</w:t>
      </w:r>
      <w:commentRangeEnd w:id="255"/>
      <w:r w:rsidRPr="00D9786C">
        <w:rPr>
          <w:rStyle w:val="CommentReference"/>
        </w:rPr>
        <w:commentReference w:id="255"/>
      </w:r>
      <w:commentRangeEnd w:id="256"/>
      <w:r w:rsidR="009C05EF" w:rsidRPr="00D9786C">
        <w:rPr>
          <w:rStyle w:val="CommentReference"/>
        </w:rPr>
        <w:commentReference w:id="256"/>
      </w:r>
    </w:p>
    <w:p w14:paraId="7F83D6F7" w14:textId="483C6114" w:rsidR="00A62E0B" w:rsidRPr="00D9786C" w:rsidRDefault="00A62E0B" w:rsidP="000E1C54">
      <w:pPr>
        <w:pStyle w:val="ListParagraph"/>
        <w:numPr>
          <w:ilvl w:val="0"/>
          <w:numId w:val="35"/>
        </w:numPr>
        <w:ind w:firstLineChars="0"/>
      </w:pPr>
      <w:r w:rsidRPr="00D9786C">
        <w:t>$1=Ionizer ON</w:t>
      </w:r>
      <w:r w:rsidRPr="0098528C">
        <w:rPr>
          <w:rFonts w:hint="eastAsia"/>
        </w:rPr>
        <w:t>，</w:t>
      </w:r>
      <w:commentRangeStart w:id="257"/>
      <w:commentRangeStart w:id="258"/>
      <w:r w:rsidRPr="0098528C">
        <w:rPr>
          <w:rFonts w:hint="eastAsia"/>
        </w:rPr>
        <w:t>表示负离子</w:t>
      </w:r>
      <w:r w:rsidR="00652180" w:rsidRPr="0098528C">
        <w:rPr>
          <w:rFonts w:hint="eastAsia"/>
        </w:rPr>
        <w:t>发生</w:t>
      </w:r>
      <w:r w:rsidRPr="0098528C">
        <w:rPr>
          <w:rFonts w:hint="eastAsia"/>
        </w:rPr>
        <w:t>器处于</w:t>
      </w:r>
      <w:r w:rsidR="00652180" w:rsidRPr="0098528C">
        <w:rPr>
          <w:rFonts w:hint="eastAsia"/>
        </w:rPr>
        <w:t>开启的状态；</w:t>
      </w:r>
      <w:commentRangeEnd w:id="257"/>
      <w:r w:rsidR="00652180" w:rsidRPr="00D9786C">
        <w:rPr>
          <w:rStyle w:val="CommentReference"/>
        </w:rPr>
        <w:commentReference w:id="257"/>
      </w:r>
      <w:commentRangeEnd w:id="258"/>
      <w:r w:rsidR="009C05EF" w:rsidRPr="00D9786C">
        <w:rPr>
          <w:rStyle w:val="CommentReference"/>
        </w:rPr>
        <w:commentReference w:id="258"/>
      </w:r>
    </w:p>
    <w:p w14:paraId="094B5AC9" w14:textId="5BB0F9EA" w:rsidR="00A62E0B" w:rsidRPr="0098528C" w:rsidRDefault="00652180" w:rsidP="000E1C54">
      <w:pPr>
        <w:pStyle w:val="ListParagraph"/>
        <w:numPr>
          <w:ilvl w:val="0"/>
          <w:numId w:val="35"/>
        </w:numPr>
        <w:ind w:firstLineChars="0"/>
      </w:pPr>
      <w:r w:rsidRPr="00D9786C">
        <w:t>$2=Ionizer OFF</w:t>
      </w:r>
      <w:r w:rsidRPr="00D9786C">
        <w:rPr>
          <w:rFonts w:hint="eastAsia"/>
        </w:rPr>
        <w:t>，表示空调开启，但是负离子发生器处于关闭的状态；</w:t>
      </w:r>
    </w:p>
    <w:p w14:paraId="3BFB4641" w14:textId="5A398C6D" w:rsidR="00A62E0B" w:rsidRPr="0098528C" w:rsidRDefault="00652180" w:rsidP="000E1C54">
      <w:pPr>
        <w:pStyle w:val="ListParagraph"/>
        <w:numPr>
          <w:ilvl w:val="0"/>
          <w:numId w:val="35"/>
        </w:numPr>
        <w:ind w:firstLineChars="0"/>
      </w:pPr>
      <w:r w:rsidRPr="0098528C">
        <w:t>$3=</w:t>
      </w:r>
      <w:bookmarkStart w:id="259" w:name="OLE_LINK30"/>
      <w:bookmarkStart w:id="260" w:name="OLE_LINK31"/>
      <w:r w:rsidRPr="0098528C">
        <w:t xml:space="preserve">Ionizer </w:t>
      </w:r>
      <w:bookmarkEnd w:id="259"/>
      <w:bookmarkEnd w:id="260"/>
      <w:r w:rsidRPr="0098528C">
        <w:t>LO</w:t>
      </w:r>
      <w:r w:rsidRPr="0098528C">
        <w:rPr>
          <w:rFonts w:hint="eastAsia"/>
        </w:rPr>
        <w:t>，</w:t>
      </w:r>
      <w:r w:rsidR="00E25994" w:rsidRPr="0098528C">
        <w:rPr>
          <w:rFonts w:hint="eastAsia"/>
        </w:rPr>
        <w:t>预留，</w:t>
      </w:r>
      <w:r w:rsidRPr="0098528C">
        <w:rPr>
          <w:rFonts w:hint="eastAsia"/>
        </w:rPr>
        <w:t>负离子发生器工作在</w:t>
      </w:r>
      <w:r w:rsidRPr="0098528C">
        <w:rPr>
          <w:rFonts w:hint="eastAsia"/>
        </w:rPr>
        <w:t>LO</w:t>
      </w:r>
      <w:r w:rsidRPr="0098528C">
        <w:rPr>
          <w:rFonts w:hint="eastAsia"/>
        </w:rPr>
        <w:t>的状态；</w:t>
      </w:r>
    </w:p>
    <w:p w14:paraId="078D716F" w14:textId="336E2557" w:rsidR="00A62E0B" w:rsidRPr="0098528C" w:rsidRDefault="00A62E0B" w:rsidP="000E1C54">
      <w:pPr>
        <w:pStyle w:val="ListParagraph"/>
        <w:numPr>
          <w:ilvl w:val="0"/>
          <w:numId w:val="35"/>
        </w:numPr>
        <w:ind w:firstLineChars="0"/>
      </w:pPr>
      <w:r w:rsidRPr="0098528C">
        <w:t>$4=Ionizer HI</w:t>
      </w:r>
      <w:r w:rsidR="00652180" w:rsidRPr="0098528C">
        <w:rPr>
          <w:rFonts w:hint="eastAsia"/>
        </w:rPr>
        <w:t>，</w:t>
      </w:r>
      <w:r w:rsidR="00E25994" w:rsidRPr="0098528C">
        <w:rPr>
          <w:rFonts w:hint="eastAsia"/>
        </w:rPr>
        <w:t>预留，</w:t>
      </w:r>
      <w:r w:rsidR="00652180" w:rsidRPr="0098528C">
        <w:rPr>
          <w:rFonts w:hint="eastAsia"/>
        </w:rPr>
        <w:t>负离子发生器工作在</w:t>
      </w:r>
      <w:r w:rsidR="00652180" w:rsidRPr="0098528C">
        <w:rPr>
          <w:rFonts w:hint="eastAsia"/>
        </w:rPr>
        <w:t>HI</w:t>
      </w:r>
      <w:r w:rsidR="00652180" w:rsidRPr="0098528C">
        <w:rPr>
          <w:rFonts w:hint="eastAsia"/>
        </w:rPr>
        <w:t>的状态；</w:t>
      </w:r>
    </w:p>
    <w:p w14:paraId="36E79A13" w14:textId="77777777" w:rsidR="00A62E0B" w:rsidRPr="0098528C" w:rsidRDefault="00A62E0B" w:rsidP="00A62E0B"/>
    <w:p w14:paraId="6E0E8D83" w14:textId="77777777" w:rsidR="00A62E0B" w:rsidRPr="0098528C" w:rsidRDefault="00A62E0B" w:rsidP="00A62E0B">
      <w:r w:rsidRPr="0098528C">
        <w:t>Update Time: 10ms</w:t>
      </w:r>
    </w:p>
    <w:p w14:paraId="3F57C6C9" w14:textId="77777777" w:rsidR="00A62E0B" w:rsidRPr="0098528C" w:rsidRDefault="00A62E0B" w:rsidP="00A62E0B">
      <w:r w:rsidRPr="0098528C">
        <w:t>Periodic Interval: 50</w:t>
      </w:r>
      <w:r w:rsidRPr="0098528C">
        <w:rPr>
          <w:rFonts w:hint="eastAsia"/>
        </w:rPr>
        <w:t>0</w:t>
      </w:r>
      <w:r w:rsidRPr="0098528C">
        <w:t>ms</w:t>
      </w:r>
    </w:p>
    <w:p w14:paraId="2571F1F3" w14:textId="77777777" w:rsidR="00A62E0B" w:rsidRPr="0098528C" w:rsidRDefault="00A62E0B" w:rsidP="00A62E0B"/>
    <w:p w14:paraId="1F5BC475" w14:textId="77777777" w:rsidR="00A62E0B" w:rsidRPr="0098528C" w:rsidRDefault="00A62E0B" w:rsidP="00A62E0B">
      <w:r w:rsidRPr="0098528C">
        <w:rPr>
          <w:rFonts w:hint="eastAsia"/>
          <w:b/>
          <w:u w:val="single"/>
        </w:rPr>
        <w:t>功能安全要求：</w:t>
      </w:r>
      <w:r w:rsidRPr="0098528C">
        <w:rPr>
          <w:rFonts w:hint="eastAsia"/>
        </w:rPr>
        <w:t>QM</w:t>
      </w:r>
    </w:p>
    <w:p w14:paraId="1E8C736E" w14:textId="77777777" w:rsidR="00A62E0B" w:rsidRPr="0098528C" w:rsidRDefault="00A62E0B" w:rsidP="00A62E0B">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7356794B" w14:textId="10F81E2E" w:rsidR="00652180" w:rsidRPr="0098528C" w:rsidRDefault="00652180" w:rsidP="00652180">
      <w:pPr>
        <w:pStyle w:val="Heading4"/>
      </w:pPr>
      <w:r w:rsidRPr="0098528C">
        <w:rPr>
          <w:rFonts w:hint="eastAsia"/>
        </w:rPr>
        <w:t>GB</w:t>
      </w:r>
      <w:r w:rsidRPr="0098528C">
        <w:rPr>
          <w:rFonts w:hint="eastAsia"/>
        </w:rPr>
        <w:t>的负离子发生器工作状态</w:t>
      </w:r>
    </w:p>
    <w:p w14:paraId="186C70B8" w14:textId="77777777" w:rsidR="00C601E6" w:rsidRPr="0098528C" w:rsidRDefault="00C601E6" w:rsidP="00C601E6">
      <w:pPr>
        <w:rPr>
          <w:b/>
          <w:u w:val="single"/>
        </w:rPr>
      </w:pPr>
      <w:r w:rsidRPr="0098528C">
        <w:rPr>
          <w:rFonts w:hint="eastAsia"/>
          <w:b/>
          <w:u w:val="single"/>
        </w:rPr>
        <w:t>信号发送</w:t>
      </w:r>
    </w:p>
    <w:p w14:paraId="132D042F" w14:textId="5E9589EC" w:rsidR="00C601E6" w:rsidRPr="00D9786C" w:rsidRDefault="00C601E6" w:rsidP="00C601E6">
      <w:pPr>
        <w:ind w:firstLine="420"/>
      </w:pPr>
      <w:r w:rsidRPr="0098528C">
        <w:rPr>
          <w:rFonts w:hint="eastAsia"/>
        </w:rPr>
        <w:t>N/A</w:t>
      </w:r>
      <w:r w:rsidRPr="0098528C">
        <w:rPr>
          <w:rFonts w:hint="eastAsia"/>
        </w:rPr>
        <w:t>，控制请求，请参考</w:t>
      </w:r>
      <w:r w:rsidRPr="0098528C">
        <w:rPr>
          <w:rFonts w:hint="eastAsia"/>
        </w:rPr>
        <w:t>&lt;</w:t>
      </w:r>
      <w:hyperlink w:anchor="_负离子操作（Ionization_Set）" w:history="1">
        <w:r w:rsidR="00AD5A3E" w:rsidRPr="00D9786C">
          <w:rPr>
            <w:rStyle w:val="Hyperlink"/>
            <w:color w:val="auto"/>
          </w:rPr>
          <w:t xml:space="preserve">3.1.16 </w:t>
        </w:r>
        <w:r w:rsidR="00AD5A3E" w:rsidRPr="00D9786C">
          <w:rPr>
            <w:rStyle w:val="Hyperlink"/>
            <w:color w:val="auto"/>
          </w:rPr>
          <w:t>负离子操作</w:t>
        </w:r>
      </w:hyperlink>
      <w:r w:rsidRPr="00D9786C">
        <w:rPr>
          <w:rFonts w:hint="eastAsia"/>
        </w:rPr>
        <w:t>&gt;</w:t>
      </w:r>
      <w:r w:rsidRPr="00D9786C">
        <w:rPr>
          <w:rFonts w:hint="eastAsia"/>
        </w:rPr>
        <w:t>。</w:t>
      </w:r>
    </w:p>
    <w:p w14:paraId="41064189" w14:textId="77777777" w:rsidR="00C601E6" w:rsidRPr="0098528C" w:rsidRDefault="00C601E6" w:rsidP="00C601E6">
      <w:pPr>
        <w:rPr>
          <w:b/>
          <w:u w:val="single"/>
        </w:rPr>
      </w:pPr>
      <w:r w:rsidRPr="0098528C">
        <w:rPr>
          <w:rFonts w:hint="eastAsia"/>
          <w:b/>
          <w:u w:val="single"/>
        </w:rPr>
        <w:t>信号接收</w:t>
      </w:r>
    </w:p>
    <w:p w14:paraId="280D0308" w14:textId="77777777" w:rsidR="00C601E6" w:rsidRPr="0098528C" w:rsidRDefault="00C601E6" w:rsidP="00C601E6">
      <w:r w:rsidRPr="0098528C">
        <w:tab/>
      </w:r>
      <w:r w:rsidRPr="0098528C">
        <w:rPr>
          <w:rFonts w:hint="eastAsia"/>
        </w:rPr>
        <w:t>娱乐系统通过信号</w:t>
      </w:r>
      <w:r w:rsidRPr="0098528C">
        <w:rPr>
          <w:b/>
          <w:i/>
        </w:rPr>
        <w:t>Indication Ionizer Status</w:t>
      </w:r>
      <w:r w:rsidRPr="0098528C">
        <w:rPr>
          <w:rFonts w:hint="eastAsia"/>
        </w:rPr>
        <w:t>获取负离子发生器的工作状态。枚举值和状态的对应关系：</w:t>
      </w:r>
    </w:p>
    <w:p w14:paraId="163A10B7" w14:textId="77777777" w:rsidR="00C601E6" w:rsidRPr="0098528C" w:rsidRDefault="00C601E6" w:rsidP="000119FF">
      <w:pPr>
        <w:pStyle w:val="ListParagraph"/>
        <w:numPr>
          <w:ilvl w:val="0"/>
          <w:numId w:val="58"/>
        </w:numPr>
        <w:ind w:firstLineChars="0"/>
      </w:pPr>
      <w:r w:rsidRPr="0098528C">
        <w:t>$0=OFF</w:t>
      </w:r>
      <w:r w:rsidRPr="0098528C">
        <w:rPr>
          <w:rFonts w:hint="eastAsia"/>
        </w:rPr>
        <w:t>，表示空调系统处于关闭的状态；</w:t>
      </w:r>
    </w:p>
    <w:p w14:paraId="4CA008E8" w14:textId="77777777" w:rsidR="00C601E6" w:rsidRPr="0098528C" w:rsidRDefault="00C601E6" w:rsidP="000119FF">
      <w:pPr>
        <w:pStyle w:val="ListParagraph"/>
        <w:numPr>
          <w:ilvl w:val="0"/>
          <w:numId w:val="58"/>
        </w:numPr>
        <w:ind w:firstLineChars="0"/>
      </w:pPr>
      <w:r w:rsidRPr="0098528C">
        <w:t>$1=Ionizer ON</w:t>
      </w:r>
      <w:r w:rsidRPr="0098528C">
        <w:rPr>
          <w:rFonts w:hint="eastAsia"/>
        </w:rPr>
        <w:t>，表示负离子发生器处于开启的状态；</w:t>
      </w:r>
    </w:p>
    <w:p w14:paraId="3282909D" w14:textId="77777777" w:rsidR="00C601E6" w:rsidRPr="0098528C" w:rsidRDefault="00C601E6" w:rsidP="000119FF">
      <w:pPr>
        <w:pStyle w:val="ListParagraph"/>
        <w:numPr>
          <w:ilvl w:val="0"/>
          <w:numId w:val="58"/>
        </w:numPr>
        <w:ind w:firstLineChars="0"/>
      </w:pPr>
      <w:r w:rsidRPr="0098528C">
        <w:t>$2=Ionizer OFF</w:t>
      </w:r>
      <w:r w:rsidRPr="0098528C">
        <w:rPr>
          <w:rFonts w:hint="eastAsia"/>
        </w:rPr>
        <w:t>，表示空调开启，但是负离子发生器处于关闭的状态；</w:t>
      </w:r>
    </w:p>
    <w:p w14:paraId="55F292D4" w14:textId="31E4B1DA" w:rsidR="00C601E6" w:rsidRPr="0098528C" w:rsidRDefault="00C601E6" w:rsidP="000119FF">
      <w:pPr>
        <w:pStyle w:val="ListParagraph"/>
        <w:numPr>
          <w:ilvl w:val="0"/>
          <w:numId w:val="58"/>
        </w:numPr>
        <w:ind w:firstLineChars="0"/>
      </w:pPr>
      <w:r w:rsidRPr="0098528C">
        <w:t>$3=Ionizer LO</w:t>
      </w:r>
      <w:r w:rsidRPr="0098528C">
        <w:rPr>
          <w:rFonts w:hint="eastAsia"/>
        </w:rPr>
        <w:t>，</w:t>
      </w:r>
      <w:r w:rsidR="009C220F" w:rsidRPr="0098528C">
        <w:rPr>
          <w:rFonts w:hint="eastAsia"/>
        </w:rPr>
        <w:t>预留</w:t>
      </w:r>
      <w:r w:rsidRPr="0098528C">
        <w:rPr>
          <w:rFonts w:hint="eastAsia"/>
        </w:rPr>
        <w:t>，负离子发生器工作在</w:t>
      </w:r>
      <w:r w:rsidRPr="0098528C">
        <w:rPr>
          <w:rFonts w:hint="eastAsia"/>
        </w:rPr>
        <w:t>LO</w:t>
      </w:r>
      <w:r w:rsidRPr="0098528C">
        <w:rPr>
          <w:rFonts w:hint="eastAsia"/>
        </w:rPr>
        <w:t>的状态；</w:t>
      </w:r>
    </w:p>
    <w:p w14:paraId="55F7A6E8" w14:textId="25748152" w:rsidR="00C601E6" w:rsidRPr="0098528C" w:rsidRDefault="00C601E6" w:rsidP="000119FF">
      <w:pPr>
        <w:pStyle w:val="ListParagraph"/>
        <w:numPr>
          <w:ilvl w:val="0"/>
          <w:numId w:val="58"/>
        </w:numPr>
        <w:ind w:firstLineChars="0"/>
      </w:pPr>
      <w:r w:rsidRPr="0098528C">
        <w:t>$4=Ionizer HI</w:t>
      </w:r>
      <w:r w:rsidRPr="0098528C">
        <w:rPr>
          <w:rFonts w:hint="eastAsia"/>
        </w:rPr>
        <w:t>，</w:t>
      </w:r>
      <w:r w:rsidR="009C220F" w:rsidRPr="0098528C">
        <w:rPr>
          <w:rFonts w:hint="eastAsia"/>
        </w:rPr>
        <w:t>预留</w:t>
      </w:r>
      <w:r w:rsidRPr="0098528C">
        <w:rPr>
          <w:rFonts w:hint="eastAsia"/>
        </w:rPr>
        <w:t>，负离子发生器工作在</w:t>
      </w:r>
      <w:r w:rsidRPr="0098528C">
        <w:rPr>
          <w:rFonts w:hint="eastAsia"/>
        </w:rPr>
        <w:t>HI</w:t>
      </w:r>
      <w:r w:rsidRPr="0098528C">
        <w:rPr>
          <w:rFonts w:hint="eastAsia"/>
        </w:rPr>
        <w:t>的状态；</w:t>
      </w:r>
    </w:p>
    <w:p w14:paraId="18CAEE98" w14:textId="77777777" w:rsidR="00C601E6" w:rsidRPr="0098528C" w:rsidRDefault="00C601E6" w:rsidP="00C601E6"/>
    <w:p w14:paraId="3C300EAB" w14:textId="77777777" w:rsidR="00C601E6" w:rsidRPr="0098528C" w:rsidRDefault="00C601E6" w:rsidP="00C601E6">
      <w:r w:rsidRPr="0098528C">
        <w:t>Update Time: 10ms</w:t>
      </w:r>
    </w:p>
    <w:p w14:paraId="1AAF7A9C" w14:textId="43323574" w:rsidR="00C601E6" w:rsidRPr="0098528C" w:rsidRDefault="00C601E6" w:rsidP="00C601E6">
      <w:r w:rsidRPr="0098528C">
        <w:t xml:space="preserve">Periodic Interval: </w:t>
      </w:r>
      <w:r w:rsidR="0083584D" w:rsidRPr="0098528C">
        <w:t>10</w:t>
      </w:r>
      <w:r w:rsidRPr="0098528C">
        <w:t>0</w:t>
      </w:r>
      <w:r w:rsidRPr="0098528C">
        <w:rPr>
          <w:rFonts w:hint="eastAsia"/>
        </w:rPr>
        <w:t>0</w:t>
      </w:r>
      <w:r w:rsidRPr="0098528C">
        <w:t>ms</w:t>
      </w:r>
    </w:p>
    <w:p w14:paraId="1A4CD2F4" w14:textId="5B292C70" w:rsidR="00C601E6" w:rsidRPr="0098528C" w:rsidRDefault="00C601E6" w:rsidP="00652180"/>
    <w:p w14:paraId="23EBBC7C" w14:textId="77777777" w:rsidR="00C601E6" w:rsidRPr="0098528C" w:rsidRDefault="00C601E6" w:rsidP="00C601E6">
      <w:r w:rsidRPr="0098528C">
        <w:rPr>
          <w:rFonts w:hint="eastAsia"/>
          <w:b/>
          <w:u w:val="single"/>
        </w:rPr>
        <w:t>功能安全要求：</w:t>
      </w:r>
      <w:r w:rsidRPr="0098528C">
        <w:rPr>
          <w:rFonts w:hint="eastAsia"/>
        </w:rPr>
        <w:t>QM</w:t>
      </w:r>
    </w:p>
    <w:p w14:paraId="25AAB604" w14:textId="77777777" w:rsidR="00C601E6" w:rsidRPr="0098528C" w:rsidRDefault="00C601E6" w:rsidP="00C601E6">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4A16A3AB" w14:textId="65CA5248" w:rsidR="00E07672" w:rsidRPr="0098528C" w:rsidRDefault="00E07672" w:rsidP="00E25A18">
      <w:pPr>
        <w:pStyle w:val="Heading3"/>
      </w:pPr>
      <w:bookmarkStart w:id="261" w:name="_负离子操作（Ionization_Set）"/>
      <w:bookmarkStart w:id="262" w:name="_Toc58413273"/>
      <w:bookmarkEnd w:id="261"/>
      <w:r w:rsidRPr="0098528C">
        <w:rPr>
          <w:rFonts w:hint="eastAsia"/>
        </w:rPr>
        <w:lastRenderedPageBreak/>
        <w:t>负离子</w:t>
      </w:r>
      <w:r w:rsidR="004F4627" w:rsidRPr="0098528C">
        <w:rPr>
          <w:rFonts w:hint="eastAsia"/>
        </w:rPr>
        <w:t>操作</w:t>
      </w:r>
      <w:r w:rsidR="00E73BC7" w:rsidRPr="0098528C">
        <w:rPr>
          <w:rFonts w:hint="eastAsia"/>
        </w:rPr>
        <w:t>(</w:t>
      </w:r>
      <w:r w:rsidRPr="0098528C">
        <w:t>Ionization</w:t>
      </w:r>
      <w:r w:rsidR="004F4627" w:rsidRPr="0098528C">
        <w:t xml:space="preserve"> </w:t>
      </w:r>
      <w:r w:rsidR="004F4627" w:rsidRPr="0098528C">
        <w:rPr>
          <w:rFonts w:hint="eastAsia"/>
        </w:rPr>
        <w:t>Set</w:t>
      </w:r>
      <w:r w:rsidR="00E73BC7" w:rsidRPr="0098528C">
        <w:rPr>
          <w:rFonts w:hint="eastAsia"/>
        </w:rPr>
        <w:t>)</w:t>
      </w:r>
      <w:bookmarkEnd w:id="262"/>
    </w:p>
    <w:p w14:paraId="5B183588" w14:textId="15CBED92" w:rsidR="005F30C8" w:rsidRPr="0098528C" w:rsidRDefault="005F30C8" w:rsidP="00653759">
      <w:pPr>
        <w:ind w:firstLine="420"/>
      </w:pPr>
      <w:r w:rsidRPr="0098528C">
        <w:rPr>
          <w:rFonts w:hint="eastAsia"/>
        </w:rPr>
        <w:t>负离子操作适用于前排空调。</w:t>
      </w:r>
    </w:p>
    <w:p w14:paraId="2BF361EE" w14:textId="77777777" w:rsidR="00E340B5" w:rsidRPr="0098528C" w:rsidRDefault="00E340B5" w:rsidP="00653759">
      <w:pPr>
        <w:ind w:firstLine="420"/>
        <w:rPr>
          <w:rFonts w:ascii="Times New Roman" w:hAnsi="Times New Roman" w:cs="Times New Roman"/>
        </w:rPr>
      </w:pPr>
      <w:r w:rsidRPr="0098528C">
        <w:rPr>
          <w:rFonts w:ascii="Times New Roman" w:hAnsi="Times New Roman" w:cs="Times New Roman"/>
        </w:rPr>
        <w:t>Ionization Set shall be applicable to the front-row air condition</w:t>
      </w:r>
      <w:r w:rsidRPr="0098528C">
        <w:rPr>
          <w:rFonts w:ascii="Times New Roman" w:hAnsi="Times New Roman" w:cs="Times New Roman" w:hint="eastAsia"/>
        </w:rPr>
        <w:t>ing</w:t>
      </w:r>
      <w:r w:rsidRPr="0098528C">
        <w:rPr>
          <w:rFonts w:ascii="Times New Roman" w:hAnsi="Times New Roman" w:cs="Times New Roman"/>
        </w:rPr>
        <w:t>.</w:t>
      </w:r>
    </w:p>
    <w:p w14:paraId="3300C51F" w14:textId="77777777" w:rsidR="00E340B5" w:rsidRPr="0098528C" w:rsidRDefault="00E340B5" w:rsidP="00653759">
      <w:pPr>
        <w:ind w:firstLine="420"/>
        <w:rPr>
          <w:rFonts w:ascii="Times New Roman" w:hAnsi="Times New Roman" w:cs="Times New Roman"/>
        </w:rPr>
      </w:pPr>
      <w:r w:rsidRPr="0098528C">
        <w:rPr>
          <w:rFonts w:ascii="Times New Roman" w:hAnsi="Times New Roman" w:cs="Times New Roman"/>
        </w:rPr>
        <w:t>空调负离子发生器支持开启和关闭操作。</w:t>
      </w:r>
    </w:p>
    <w:p w14:paraId="3F97120D" w14:textId="77777777" w:rsidR="00E340B5" w:rsidRPr="0098528C" w:rsidRDefault="00E340B5" w:rsidP="00653759">
      <w:pPr>
        <w:ind w:firstLine="420"/>
        <w:rPr>
          <w:rFonts w:ascii="Times New Roman" w:hAnsi="Times New Roman" w:cs="Times New Roman"/>
        </w:rPr>
      </w:pPr>
      <w:r w:rsidRPr="0098528C">
        <w:rPr>
          <w:rFonts w:ascii="Times New Roman" w:hAnsi="Times New Roman" w:cs="Times New Roman"/>
        </w:rPr>
        <w:t>The air condition</w:t>
      </w:r>
      <w:r w:rsidRPr="0098528C">
        <w:rPr>
          <w:rFonts w:ascii="Times New Roman" w:hAnsi="Times New Roman" w:cs="Times New Roman" w:hint="eastAsia"/>
        </w:rPr>
        <w:t>ing</w:t>
      </w:r>
      <w:r w:rsidRPr="0098528C">
        <w:rPr>
          <w:rFonts w:ascii="Times New Roman" w:hAnsi="Times New Roman" w:cs="Times New Roman"/>
        </w:rPr>
        <w:t xml:space="preserve"> negative ion generator shall support on and off operation.</w:t>
      </w:r>
    </w:p>
    <w:p w14:paraId="219C43C2" w14:textId="77777777" w:rsidR="00E340B5" w:rsidRPr="0098528C" w:rsidRDefault="00E340B5" w:rsidP="00653759">
      <w:pPr>
        <w:ind w:firstLine="420"/>
        <w:rPr>
          <w:rFonts w:ascii="Times New Roman" w:hAnsi="Times New Roman" w:cs="Times New Roman"/>
        </w:rPr>
      </w:pPr>
      <w:r w:rsidRPr="0098528C">
        <w:rPr>
          <w:rFonts w:ascii="Times New Roman" w:hAnsi="Times New Roman" w:cs="Times New Roman"/>
        </w:rPr>
        <w:t>具体车型的负离子信息显示请参考整车标定文件或附录。</w:t>
      </w:r>
    </w:p>
    <w:p w14:paraId="44E975BE" w14:textId="5711F6A9" w:rsidR="006A4B65" w:rsidRPr="0098528C" w:rsidRDefault="00E340B5" w:rsidP="00653759">
      <w:pPr>
        <w:ind w:firstLine="420"/>
        <w:rPr>
          <w:rFonts w:ascii="Times New Roman" w:hAnsi="Times New Roman" w:cs="Times New Roman"/>
        </w:rPr>
      </w:pPr>
      <w:r w:rsidRPr="0098528C">
        <w:rPr>
          <w:rFonts w:ascii="Times New Roman" w:hAnsi="Times New Roman" w:cs="Times New Roman"/>
        </w:rPr>
        <w:t>Please refer to the vehicle calibration document or appendix for the Ionization Status display of a specific model.</w:t>
      </w:r>
    </w:p>
    <w:p w14:paraId="67309CFD" w14:textId="543C1DE1" w:rsidR="00A87892" w:rsidRPr="0098528C" w:rsidRDefault="00A87892" w:rsidP="00653759">
      <w:pPr>
        <w:ind w:firstLine="420"/>
        <w:rPr>
          <w:rFonts w:ascii="Times New Roman" w:hAnsi="Times New Roman" w:cs="Times New Roman"/>
        </w:rPr>
      </w:pPr>
      <w:bookmarkStart w:id="263" w:name="OLE_LINK41"/>
      <w:bookmarkStart w:id="264" w:name="OLE_LINK42"/>
      <w:r w:rsidRPr="0098528C">
        <w:rPr>
          <w:rFonts w:ascii="Times New Roman" w:hAnsi="Times New Roman" w:cs="Times New Roman" w:hint="eastAsia"/>
        </w:rPr>
        <w:t>娱乐系统通过标定</w:t>
      </w:r>
      <w:r w:rsidR="00456F1E" w:rsidRPr="0098528C">
        <w:rPr>
          <w:rFonts w:ascii="Times New Roman" w:hAnsi="Times New Roman" w:cs="Times New Roman"/>
          <w:b/>
          <w:i/>
        </w:rPr>
        <w:t>P_IONIZER_CONTROL_AVAILABLE</w:t>
      </w:r>
      <w:r w:rsidRPr="0098528C">
        <w:rPr>
          <w:rFonts w:ascii="Times New Roman" w:hAnsi="Times New Roman" w:cs="Times New Roman" w:hint="eastAsia"/>
        </w:rPr>
        <w:t>确认车辆的负离子发生器是否支持用户手动开启和关闭。</w:t>
      </w:r>
    </w:p>
    <w:p w14:paraId="21532E83" w14:textId="75698BED" w:rsidR="00AB70EA" w:rsidRPr="0098528C" w:rsidRDefault="00AB70EA" w:rsidP="00653759">
      <w:pPr>
        <w:ind w:firstLine="420"/>
        <w:rPr>
          <w:rFonts w:ascii="Times New Roman" w:hAnsi="Times New Roman" w:cs="Times New Roman"/>
        </w:rPr>
      </w:pPr>
      <w:r w:rsidRPr="0098528C">
        <w:rPr>
          <w:rFonts w:ascii="Times New Roman" w:hAnsi="Times New Roman" w:cs="Times New Roman"/>
        </w:rPr>
        <w:t xml:space="preserve">The entertainment system confirms whether the ionizer of the vehicle can be turned on and off manually by the user by calibration </w:t>
      </w:r>
      <w:r w:rsidRPr="0098528C">
        <w:rPr>
          <w:rFonts w:ascii="Times New Roman" w:hAnsi="Times New Roman" w:cs="Times New Roman"/>
          <w:b/>
          <w:i/>
        </w:rPr>
        <w:t>P_IONIZER_CONTROL_AVAILABLE</w:t>
      </w:r>
      <w:r w:rsidRPr="0098528C">
        <w:rPr>
          <w:rFonts w:ascii="Times New Roman" w:hAnsi="Times New Roman" w:cs="Times New Roman"/>
        </w:rPr>
        <w:t>.</w:t>
      </w:r>
    </w:p>
    <w:bookmarkEnd w:id="263"/>
    <w:bookmarkEnd w:id="264"/>
    <w:p w14:paraId="551FC6C6" w14:textId="6B56134C" w:rsidR="00652180" w:rsidRPr="00D9786C" w:rsidRDefault="00652180" w:rsidP="00652180">
      <w:pPr>
        <w:pStyle w:val="Heading4"/>
      </w:pPr>
      <w:commentRangeStart w:id="265"/>
      <w:r w:rsidRPr="0098528C">
        <w:rPr>
          <w:rFonts w:hint="eastAsia"/>
        </w:rPr>
        <w:t>CLEA</w:t>
      </w:r>
      <w:r w:rsidRPr="0098528C">
        <w:rPr>
          <w:rFonts w:hint="eastAsia"/>
        </w:rPr>
        <w:t>的负离子发生器控制</w:t>
      </w:r>
      <w:commentRangeEnd w:id="265"/>
      <w:r w:rsidR="00AA418F" w:rsidRPr="00D9786C">
        <w:rPr>
          <w:rStyle w:val="CommentReference"/>
          <w:rFonts w:asciiTheme="minorHAnsi" w:eastAsiaTheme="minorEastAsia" w:hAnsiTheme="minorHAnsi" w:cstheme="minorBidi"/>
          <w:b w:val="0"/>
          <w:bCs w:val="0"/>
        </w:rPr>
        <w:commentReference w:id="265"/>
      </w:r>
    </w:p>
    <w:p w14:paraId="75E80A38" w14:textId="77777777" w:rsidR="00652180" w:rsidRPr="00D9786C" w:rsidRDefault="00652180" w:rsidP="00652180">
      <w:pPr>
        <w:rPr>
          <w:b/>
          <w:u w:val="single"/>
        </w:rPr>
      </w:pPr>
      <w:r w:rsidRPr="00D9786C">
        <w:rPr>
          <w:rFonts w:hint="eastAsia"/>
          <w:b/>
          <w:u w:val="single"/>
        </w:rPr>
        <w:t>信号发送</w:t>
      </w:r>
    </w:p>
    <w:p w14:paraId="61DD09EB" w14:textId="2E19F826" w:rsidR="00652180" w:rsidRPr="0098528C" w:rsidRDefault="006A7F74" w:rsidP="00652180">
      <w:pPr>
        <w:ind w:firstLine="420"/>
      </w:pPr>
      <w:r w:rsidRPr="0098528C">
        <w:rPr>
          <w:rFonts w:hint="eastAsia"/>
        </w:rPr>
        <w:t>娱乐系统通过信号</w:t>
      </w:r>
      <w:bookmarkStart w:id="266" w:name="OLE_LINK32"/>
      <w:bookmarkStart w:id="267" w:name="OLE_LINK33"/>
      <w:commentRangeStart w:id="268"/>
      <w:commentRangeStart w:id="269"/>
      <w:commentRangeStart w:id="270"/>
      <w:r w:rsidR="00652180" w:rsidRPr="0098528C">
        <w:rPr>
          <w:b/>
          <w:i/>
        </w:rPr>
        <w:t>Request Ionizer Setting Change Info</w:t>
      </w:r>
      <w:commentRangeEnd w:id="268"/>
      <w:r w:rsidR="00F2023C" w:rsidRPr="00D9786C">
        <w:rPr>
          <w:rStyle w:val="CommentReference"/>
        </w:rPr>
        <w:commentReference w:id="268"/>
      </w:r>
      <w:commentRangeEnd w:id="269"/>
      <w:r w:rsidR="009C05EF" w:rsidRPr="00D9786C">
        <w:rPr>
          <w:rStyle w:val="CommentReference"/>
        </w:rPr>
        <w:commentReference w:id="269"/>
      </w:r>
      <w:commentRangeEnd w:id="270"/>
      <w:r w:rsidR="00AE3868" w:rsidRPr="00D9786C">
        <w:rPr>
          <w:rStyle w:val="CommentReference"/>
        </w:rPr>
        <w:commentReference w:id="270"/>
      </w:r>
      <w:bookmarkEnd w:id="266"/>
      <w:bookmarkEnd w:id="267"/>
      <w:r w:rsidRPr="00D9786C">
        <w:rPr>
          <w:rFonts w:hint="eastAsia"/>
        </w:rPr>
        <w:t>对负离子发生器进行开启和关闭的切换控制。在</w:t>
      </w:r>
      <w:r w:rsidRPr="00D9786C">
        <w:rPr>
          <w:rFonts w:hint="eastAsia"/>
        </w:rPr>
        <w:t>CLEA</w:t>
      </w:r>
      <w:r w:rsidRPr="00D9786C">
        <w:rPr>
          <w:rFonts w:hint="eastAsia"/>
        </w:rPr>
        <w:t>架构中，默认发生的信号值为</w:t>
      </w:r>
      <w:r w:rsidRPr="0098528C">
        <w:rPr>
          <w:rFonts w:hint="eastAsia"/>
        </w:rPr>
        <w:t xml:space="preserve"> $0 = FALSE</w:t>
      </w:r>
      <w:r w:rsidRPr="0098528C">
        <w:rPr>
          <w:rFonts w:hint="eastAsia"/>
        </w:rPr>
        <w:t>，当需要请求负离子发生器切换工作状态时，娱乐系统会</w:t>
      </w:r>
      <w:r w:rsidR="00351702" w:rsidRPr="0098528C">
        <w:rPr>
          <w:rFonts w:hint="eastAsia"/>
        </w:rPr>
        <w:t>发送</w:t>
      </w:r>
      <w:r w:rsidRPr="0098528C">
        <w:rPr>
          <w:rFonts w:hint="eastAsia"/>
        </w:rPr>
        <w:t>信号值</w:t>
      </w:r>
      <w:r w:rsidRPr="0098528C">
        <w:rPr>
          <w:rFonts w:hint="eastAsia"/>
        </w:rPr>
        <w:t xml:space="preserve"> $1 = TRUE</w:t>
      </w:r>
      <w:r w:rsidRPr="00BE5023">
        <w:rPr>
          <w:rFonts w:hint="eastAsia"/>
          <w:strike/>
        </w:rPr>
        <w:t>一段时间</w:t>
      </w:r>
      <w:r w:rsidR="006C1905" w:rsidRPr="00BE5023">
        <w:rPr>
          <w:rFonts w:hint="eastAsia"/>
          <w:color w:val="FF0000"/>
        </w:rPr>
        <w:t>并保持标定</w:t>
      </w:r>
      <w:r w:rsidR="006C1905" w:rsidRPr="00BE5023">
        <w:rPr>
          <w:color w:val="FF0000"/>
        </w:rPr>
        <w:t>MIN_UPDATE_TIME</w:t>
      </w:r>
      <w:r w:rsidR="006C1905" w:rsidRPr="00BE5023">
        <w:rPr>
          <w:rFonts w:hint="eastAsia"/>
          <w:color w:val="FF0000"/>
        </w:rPr>
        <w:t>所定义的时长</w:t>
      </w:r>
      <w:r w:rsidRPr="0098528C">
        <w:rPr>
          <w:rFonts w:hint="eastAsia"/>
        </w:rPr>
        <w:t>，然后再发</w:t>
      </w:r>
      <w:r w:rsidRPr="00BE5023">
        <w:rPr>
          <w:rFonts w:hint="eastAsia"/>
          <w:strike/>
        </w:rPr>
        <w:t>生</w:t>
      </w:r>
      <w:r w:rsidR="006C1905" w:rsidRPr="00BE5023">
        <w:rPr>
          <w:rFonts w:hint="eastAsia"/>
          <w:color w:val="FF0000"/>
        </w:rPr>
        <w:t>送</w:t>
      </w:r>
      <w:r w:rsidRPr="00D9786C">
        <w:rPr>
          <w:rFonts w:hint="eastAsia"/>
        </w:rPr>
        <w:t>默认信号值</w:t>
      </w:r>
      <w:r w:rsidRPr="00D9786C">
        <w:rPr>
          <w:rFonts w:hint="eastAsia"/>
        </w:rPr>
        <w:t xml:space="preserve"> $</w:t>
      </w:r>
      <w:r w:rsidRPr="0098528C">
        <w:t>0 = FALSE</w:t>
      </w:r>
      <w:r w:rsidRPr="0098528C">
        <w:rPr>
          <w:rFonts w:hint="eastAsia"/>
        </w:rPr>
        <w:t>。</w:t>
      </w:r>
    </w:p>
    <w:p w14:paraId="45600BD4" w14:textId="69788F7E" w:rsidR="00CD14B1" w:rsidRPr="00D9786C" w:rsidRDefault="00CD14B1" w:rsidP="00652180">
      <w:pPr>
        <w:ind w:firstLine="420"/>
      </w:pPr>
      <w:commentRangeStart w:id="271"/>
      <w:commentRangeStart w:id="272"/>
      <w:r w:rsidRPr="0098528C">
        <w:rPr>
          <w:rFonts w:hint="eastAsia"/>
        </w:rPr>
        <w:t>离子发生器切换的工作状态仅包含开启和关闭。</w:t>
      </w:r>
      <w:commentRangeEnd w:id="271"/>
      <w:r w:rsidRPr="00D9786C">
        <w:rPr>
          <w:rStyle w:val="CommentReference"/>
        </w:rPr>
        <w:commentReference w:id="271"/>
      </w:r>
      <w:commentRangeEnd w:id="272"/>
      <w:r w:rsidR="009C220F" w:rsidRPr="00D9786C">
        <w:rPr>
          <w:rStyle w:val="CommentReference"/>
        </w:rPr>
        <w:commentReference w:id="272"/>
      </w:r>
    </w:p>
    <w:p w14:paraId="3EB37E8F" w14:textId="77777777" w:rsidR="004060CE" w:rsidRPr="00D9786C" w:rsidRDefault="004060CE" w:rsidP="00652180">
      <w:pPr>
        <w:ind w:firstLine="420"/>
      </w:pPr>
    </w:p>
    <w:p w14:paraId="77D254B5" w14:textId="77777777" w:rsidR="00652180" w:rsidRPr="0098528C" w:rsidRDefault="00652180" w:rsidP="00652180">
      <w:pPr>
        <w:rPr>
          <w:b/>
          <w:u w:val="single"/>
        </w:rPr>
      </w:pPr>
      <w:r w:rsidRPr="0098528C">
        <w:rPr>
          <w:rFonts w:hint="eastAsia"/>
          <w:b/>
          <w:u w:val="single"/>
        </w:rPr>
        <w:t>信号接收</w:t>
      </w:r>
    </w:p>
    <w:p w14:paraId="63A6D2F3" w14:textId="22DEFFCC" w:rsidR="00652180" w:rsidRPr="00D9786C" w:rsidRDefault="00652180" w:rsidP="00652180">
      <w:r w:rsidRPr="0098528C">
        <w:tab/>
        <w:t>N/A</w:t>
      </w:r>
      <w:r w:rsidRPr="0098528C">
        <w:rPr>
          <w:rFonts w:hint="eastAsia"/>
        </w:rPr>
        <w:t>，负离子发生器工作状态反馈，请参考</w:t>
      </w:r>
      <w:r w:rsidRPr="0098528C">
        <w:rPr>
          <w:rFonts w:hint="eastAsia"/>
        </w:rPr>
        <w:t>&lt;</w:t>
      </w:r>
      <w:hyperlink w:anchor="_负离子状态（Ionization_Status）" w:history="1">
        <w:r w:rsidR="00653759" w:rsidRPr="00D9786C">
          <w:rPr>
            <w:rStyle w:val="Hyperlink"/>
            <w:rFonts w:hint="eastAsia"/>
            <w:color w:val="auto"/>
          </w:rPr>
          <w:t>3.1.16</w:t>
        </w:r>
        <w:r w:rsidR="00653759" w:rsidRPr="00D9786C">
          <w:rPr>
            <w:rStyle w:val="Hyperlink"/>
            <w:color w:val="auto"/>
          </w:rPr>
          <w:t xml:space="preserve"> </w:t>
        </w:r>
        <w:r w:rsidR="00653759" w:rsidRPr="0098528C">
          <w:rPr>
            <w:rStyle w:val="Hyperlink"/>
            <w:color w:val="auto"/>
          </w:rPr>
          <w:t>负离子状态</w:t>
        </w:r>
      </w:hyperlink>
      <w:r w:rsidRPr="00D9786C">
        <w:t>&gt;</w:t>
      </w:r>
      <w:r w:rsidR="00653759" w:rsidRPr="00D9786C">
        <w:rPr>
          <w:rFonts w:hint="eastAsia"/>
        </w:rPr>
        <w:t>。</w:t>
      </w:r>
    </w:p>
    <w:p w14:paraId="11F78DAC" w14:textId="77777777" w:rsidR="00652180" w:rsidRPr="0098528C" w:rsidRDefault="00652180" w:rsidP="00652180"/>
    <w:p w14:paraId="6102A758" w14:textId="77777777" w:rsidR="00652180" w:rsidRPr="0098528C" w:rsidRDefault="00652180" w:rsidP="00652180">
      <w:r w:rsidRPr="0098528C">
        <w:t>Update Time: 10ms</w:t>
      </w:r>
    </w:p>
    <w:p w14:paraId="3DDACD16" w14:textId="77777777" w:rsidR="00652180" w:rsidRPr="0098528C" w:rsidRDefault="00652180" w:rsidP="00652180">
      <w:r w:rsidRPr="0098528C">
        <w:t>Periodic Interval: 50</w:t>
      </w:r>
      <w:r w:rsidRPr="0098528C">
        <w:rPr>
          <w:rFonts w:hint="eastAsia"/>
        </w:rPr>
        <w:t>0</w:t>
      </w:r>
      <w:r w:rsidRPr="0098528C">
        <w:t>ms</w:t>
      </w:r>
    </w:p>
    <w:p w14:paraId="0DFA90F9" w14:textId="77777777" w:rsidR="00652180" w:rsidRPr="0098528C" w:rsidRDefault="00652180" w:rsidP="00652180"/>
    <w:p w14:paraId="60985AF9" w14:textId="77777777" w:rsidR="00652180" w:rsidRPr="0098528C" w:rsidRDefault="00652180" w:rsidP="00652180">
      <w:r w:rsidRPr="0098528C">
        <w:rPr>
          <w:rFonts w:hint="eastAsia"/>
          <w:b/>
          <w:u w:val="single"/>
        </w:rPr>
        <w:t>功能安全要求：</w:t>
      </w:r>
      <w:r w:rsidRPr="0098528C">
        <w:rPr>
          <w:rFonts w:hint="eastAsia"/>
        </w:rPr>
        <w:t>QM</w:t>
      </w:r>
    </w:p>
    <w:p w14:paraId="4FE6FD57" w14:textId="77777777" w:rsidR="00652180" w:rsidRPr="0098528C" w:rsidRDefault="00652180" w:rsidP="00652180">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2C98E14B" w14:textId="50531DD1" w:rsidR="00652180" w:rsidRPr="0098528C" w:rsidRDefault="00351702" w:rsidP="00652180">
      <w:pPr>
        <w:pStyle w:val="Heading4"/>
      </w:pPr>
      <w:r w:rsidRPr="0098528C">
        <w:t>GB</w:t>
      </w:r>
      <w:r w:rsidRPr="0098528C">
        <w:rPr>
          <w:rFonts w:hint="eastAsia"/>
        </w:rPr>
        <w:t>的负离子发生器控制</w:t>
      </w:r>
    </w:p>
    <w:p w14:paraId="2C3F52F9" w14:textId="4FBE33F3" w:rsidR="004F7D43" w:rsidRPr="00BE5023" w:rsidRDefault="008F0621" w:rsidP="00351702">
      <w:pPr>
        <w:ind w:firstLine="420"/>
      </w:pPr>
      <w:commentRangeStart w:id="273"/>
      <w:r w:rsidRPr="00BE5023">
        <w:rPr>
          <w:rFonts w:hint="eastAsia"/>
        </w:rPr>
        <w:t>请参考</w:t>
      </w:r>
      <w:r w:rsidR="005A46BA" w:rsidRPr="00BE5023">
        <w:rPr>
          <w:rFonts w:hint="eastAsia"/>
        </w:rPr>
        <w:t>《</w:t>
      </w:r>
      <w:r w:rsidR="005A46BA" w:rsidRPr="00BE5023">
        <w:t>PIS 2051-Vehicle Setting</w:t>
      </w:r>
      <w:r w:rsidR="005A46BA" w:rsidRPr="00BE5023">
        <w:rPr>
          <w:rFonts w:hint="eastAsia"/>
        </w:rPr>
        <w:t>》附录《</w:t>
      </w:r>
      <w:r w:rsidR="005A46BA" w:rsidRPr="00BE5023">
        <w:t>VCS GB Vehicle Setting Feature List</w:t>
      </w:r>
      <w:r w:rsidR="005A46BA" w:rsidRPr="00BE5023">
        <w:rPr>
          <w:rFonts w:hint="eastAsia"/>
        </w:rPr>
        <w:t>》</w:t>
      </w:r>
      <w:r w:rsidR="005A46BA" w:rsidRPr="00BE5023">
        <w:t>C</w:t>
      </w:r>
      <w:r w:rsidR="005A46BA" w:rsidRPr="00BE5023">
        <w:rPr>
          <w:rFonts w:hint="eastAsia"/>
        </w:rPr>
        <w:t>列</w:t>
      </w:r>
      <w:r w:rsidR="005A46BA" w:rsidRPr="00BE5023">
        <w:t>”Ionizer”</w:t>
      </w:r>
      <w:r w:rsidR="005A46BA" w:rsidRPr="00BE5023">
        <w:rPr>
          <w:rFonts w:hint="eastAsia"/>
        </w:rPr>
        <w:t>项所对应</w:t>
      </w:r>
      <w:r w:rsidR="00030672" w:rsidRPr="00BE5023">
        <w:rPr>
          <w:rFonts w:hint="eastAsia"/>
        </w:rPr>
        <w:t>接口，增加负离子发生器开关。</w:t>
      </w:r>
      <w:commentRangeEnd w:id="273"/>
      <w:r w:rsidR="00151A53" w:rsidRPr="00D9786C">
        <w:rPr>
          <w:rStyle w:val="CommentReference"/>
        </w:rPr>
        <w:commentReference w:id="273"/>
      </w:r>
    </w:p>
    <w:p w14:paraId="5C0396A8" w14:textId="5642E52B" w:rsidR="0047414D" w:rsidRPr="0098528C" w:rsidRDefault="00601C8B" w:rsidP="00E25A18">
      <w:pPr>
        <w:pStyle w:val="Heading3"/>
      </w:pPr>
      <w:bookmarkStart w:id="274" w:name="_Toc58413274"/>
      <w:r w:rsidRPr="00D9786C">
        <w:rPr>
          <w:rFonts w:hint="eastAsia"/>
        </w:rPr>
        <w:t>空气</w:t>
      </w:r>
      <w:r w:rsidR="006E7E0D" w:rsidRPr="00D9786C">
        <w:rPr>
          <w:rFonts w:hint="eastAsia"/>
        </w:rPr>
        <w:t>质量</w:t>
      </w:r>
      <w:r w:rsidR="008E792C" w:rsidRPr="00D9786C">
        <w:rPr>
          <w:rFonts w:hint="eastAsia"/>
        </w:rPr>
        <w:t>状态</w:t>
      </w:r>
      <w:r w:rsidR="00E73BC7" w:rsidRPr="0098528C">
        <w:rPr>
          <w:rFonts w:hint="eastAsia"/>
        </w:rPr>
        <w:t>(</w:t>
      </w:r>
      <w:r w:rsidR="007E591A" w:rsidRPr="0098528C">
        <w:rPr>
          <w:rFonts w:hint="eastAsia"/>
        </w:rPr>
        <w:t>AQ</w:t>
      </w:r>
      <w:r w:rsidR="003500D9" w:rsidRPr="0098528C">
        <w:rPr>
          <w:rFonts w:hint="eastAsia"/>
        </w:rPr>
        <w:t>I</w:t>
      </w:r>
      <w:r w:rsidR="00E73BC7" w:rsidRPr="0098528C">
        <w:rPr>
          <w:rFonts w:hint="eastAsia"/>
        </w:rPr>
        <w:t>)</w:t>
      </w:r>
      <w:bookmarkEnd w:id="274"/>
    </w:p>
    <w:p w14:paraId="1666F253" w14:textId="629D787D" w:rsidR="00B0784A" w:rsidRPr="0098528C" w:rsidRDefault="00B0784A" w:rsidP="00351702">
      <w:pPr>
        <w:ind w:firstLine="420"/>
      </w:pPr>
      <w:r w:rsidRPr="0098528C">
        <w:rPr>
          <w:rFonts w:hint="eastAsia"/>
        </w:rPr>
        <w:t>开启质量状态适用于前排空调。</w:t>
      </w:r>
    </w:p>
    <w:p w14:paraId="22995330" w14:textId="77777777" w:rsidR="005135C5" w:rsidRPr="0098528C" w:rsidRDefault="005135C5" w:rsidP="00351702">
      <w:pPr>
        <w:ind w:firstLine="420"/>
        <w:rPr>
          <w:rFonts w:ascii="Times New Roman" w:hAnsi="Times New Roman" w:cs="Times New Roman"/>
        </w:rPr>
      </w:pPr>
      <w:r w:rsidRPr="0098528C">
        <w:rPr>
          <w:rFonts w:ascii="Times New Roman" w:hAnsi="Times New Roman" w:cs="Times New Roman"/>
        </w:rPr>
        <w:t>AQI shall be applicable to the front-row air condition</w:t>
      </w:r>
      <w:r w:rsidRPr="0098528C">
        <w:rPr>
          <w:rFonts w:ascii="Times New Roman" w:hAnsi="Times New Roman" w:cs="Times New Roman" w:hint="eastAsia"/>
        </w:rPr>
        <w:t>ing</w:t>
      </w:r>
      <w:r w:rsidRPr="0098528C">
        <w:rPr>
          <w:rFonts w:ascii="Times New Roman" w:hAnsi="Times New Roman" w:cs="Times New Roman"/>
        </w:rPr>
        <w:t>.</w:t>
      </w:r>
    </w:p>
    <w:p w14:paraId="10B79A14" w14:textId="7198C64B" w:rsidR="00B1691C" w:rsidRPr="0098528C" w:rsidRDefault="0047414D" w:rsidP="00351702">
      <w:pPr>
        <w:ind w:firstLine="420"/>
      </w:pPr>
      <w:r w:rsidRPr="0098528C">
        <w:rPr>
          <w:rFonts w:hint="eastAsia"/>
        </w:rPr>
        <w:t>空调</w:t>
      </w:r>
      <w:r w:rsidR="00452CF2" w:rsidRPr="0098528C">
        <w:rPr>
          <w:rFonts w:hint="eastAsia"/>
        </w:rPr>
        <w:t>系统</w:t>
      </w:r>
      <w:r w:rsidRPr="0098528C">
        <w:rPr>
          <w:rFonts w:hint="eastAsia"/>
        </w:rPr>
        <w:t>支持实时</w:t>
      </w:r>
      <w:r w:rsidR="006E3D0B" w:rsidRPr="0098528C">
        <w:rPr>
          <w:rFonts w:hint="eastAsia"/>
        </w:rPr>
        <w:t>检测</w:t>
      </w:r>
      <w:r w:rsidRPr="0098528C">
        <w:rPr>
          <w:rFonts w:hint="eastAsia"/>
        </w:rPr>
        <w:t>车内空气</w:t>
      </w:r>
      <w:r w:rsidR="0036384F" w:rsidRPr="0098528C">
        <w:rPr>
          <w:rFonts w:hint="eastAsia"/>
        </w:rPr>
        <w:t>质量状态，</w:t>
      </w:r>
      <w:r w:rsidR="00260EE3" w:rsidRPr="0098528C">
        <w:rPr>
          <w:rFonts w:hint="eastAsia"/>
        </w:rPr>
        <w:t>包含对</w:t>
      </w:r>
      <w:r w:rsidR="0036384F" w:rsidRPr="0098528C">
        <w:rPr>
          <w:rFonts w:hint="eastAsia"/>
        </w:rPr>
        <w:t>空气质量</w:t>
      </w:r>
      <w:r w:rsidR="00B37BCF" w:rsidRPr="0098528C">
        <w:rPr>
          <w:rFonts w:hint="eastAsia"/>
        </w:rPr>
        <w:t>指数</w:t>
      </w:r>
      <w:r w:rsidR="00452CF2" w:rsidRPr="0098528C">
        <w:rPr>
          <w:rFonts w:hint="eastAsia"/>
        </w:rPr>
        <w:t>（</w:t>
      </w:r>
      <w:r w:rsidR="00452CF2" w:rsidRPr="0098528C">
        <w:rPr>
          <w:rFonts w:hint="eastAsia"/>
        </w:rPr>
        <w:t>AQI</w:t>
      </w:r>
      <w:r w:rsidR="004D5BBB" w:rsidRPr="0098528C">
        <w:rPr>
          <w:rFonts w:hint="eastAsia"/>
        </w:rPr>
        <w:t>，即</w:t>
      </w:r>
      <w:r w:rsidR="004D5BBB" w:rsidRPr="0098528C">
        <w:rPr>
          <w:rFonts w:hint="eastAsia"/>
        </w:rPr>
        <w:t>Air</w:t>
      </w:r>
      <w:r w:rsidR="004D5BBB" w:rsidRPr="0098528C">
        <w:t xml:space="preserve"> </w:t>
      </w:r>
      <w:r w:rsidR="004D5BBB" w:rsidRPr="0098528C">
        <w:rPr>
          <w:rFonts w:hint="eastAsia"/>
        </w:rPr>
        <w:t>Quality</w:t>
      </w:r>
      <w:r w:rsidR="004D5BBB" w:rsidRPr="0098528C">
        <w:t xml:space="preserve"> </w:t>
      </w:r>
      <w:r w:rsidR="004D5BBB" w:rsidRPr="0098528C">
        <w:rPr>
          <w:rFonts w:hint="eastAsia"/>
        </w:rPr>
        <w:t>Index</w:t>
      </w:r>
      <w:r w:rsidR="00452CF2" w:rsidRPr="0098528C">
        <w:rPr>
          <w:rFonts w:hint="eastAsia"/>
        </w:rPr>
        <w:t>）</w:t>
      </w:r>
      <w:r w:rsidRPr="0098528C">
        <w:rPr>
          <w:rFonts w:hint="eastAsia"/>
        </w:rPr>
        <w:t>PM2.5</w:t>
      </w:r>
      <w:r w:rsidR="00962410" w:rsidRPr="0098528C">
        <w:rPr>
          <w:rFonts w:hint="eastAsia"/>
        </w:rPr>
        <w:t>浓</w:t>
      </w:r>
      <w:r w:rsidR="00962410" w:rsidRPr="0098528C">
        <w:rPr>
          <w:rFonts w:hint="eastAsia"/>
        </w:rPr>
        <w:lastRenderedPageBreak/>
        <w:t>度</w:t>
      </w:r>
      <w:r w:rsidR="00260EE3" w:rsidRPr="0098528C">
        <w:rPr>
          <w:rFonts w:hint="eastAsia"/>
        </w:rPr>
        <w:t>的检测</w:t>
      </w:r>
      <w:r w:rsidR="00B0122B" w:rsidRPr="0098528C">
        <w:rPr>
          <w:rFonts w:hint="eastAsia"/>
        </w:rPr>
        <w:t>。</w:t>
      </w:r>
    </w:p>
    <w:p w14:paraId="33A8B78B" w14:textId="3C931635" w:rsidR="005135C5" w:rsidRPr="0098528C" w:rsidRDefault="005135C5" w:rsidP="00351702">
      <w:pPr>
        <w:ind w:firstLine="420"/>
        <w:rPr>
          <w:rFonts w:ascii="Times New Roman" w:hAnsi="Times New Roman" w:cs="Times New Roman"/>
        </w:rPr>
      </w:pPr>
      <w:r w:rsidRPr="0098528C">
        <w:rPr>
          <w:rFonts w:ascii="Times New Roman" w:hAnsi="Times New Roman" w:cs="Times New Roman"/>
        </w:rPr>
        <w:t xml:space="preserve">The air conditioning system shall support real-time detection of air quality status within the vehicle, including </w:t>
      </w:r>
      <w:r w:rsidRPr="0098528C">
        <w:rPr>
          <w:rFonts w:ascii="Times New Roman" w:hAnsi="Times New Roman" w:cs="Times New Roman" w:hint="eastAsia"/>
        </w:rPr>
        <w:t xml:space="preserve">the </w:t>
      </w:r>
      <w:r w:rsidRPr="0098528C">
        <w:rPr>
          <w:rFonts w:ascii="Times New Roman" w:hAnsi="Times New Roman" w:cs="Times New Roman"/>
        </w:rPr>
        <w:t>detection of air quality index (AQI), PM2.5</w:t>
      </w:r>
      <w:r w:rsidRPr="0098528C">
        <w:rPr>
          <w:rFonts w:ascii="Times New Roman" w:hAnsi="Times New Roman" w:cs="Times New Roman" w:hint="eastAsia"/>
        </w:rPr>
        <w:t xml:space="preserve"> concentration.</w:t>
      </w:r>
    </w:p>
    <w:p w14:paraId="26BAB557" w14:textId="5A6B572F" w:rsidR="000E1C99" w:rsidRPr="00D9786C" w:rsidRDefault="000E1C99" w:rsidP="00351702">
      <w:pPr>
        <w:ind w:firstLine="420"/>
      </w:pPr>
      <w:r w:rsidRPr="00D9786C">
        <w:rPr>
          <w:rFonts w:hint="eastAsia"/>
        </w:rPr>
        <w:t>具体车型是否支持车内外污染物信息显示请参考整车标定文件或附录。</w:t>
      </w:r>
    </w:p>
    <w:p w14:paraId="5B87C0D9" w14:textId="6B14818E" w:rsidR="00AE2B6E" w:rsidRPr="0098528C" w:rsidRDefault="00AE2B6E" w:rsidP="00351702">
      <w:pPr>
        <w:ind w:firstLine="420"/>
        <w:rPr>
          <w:rFonts w:ascii="Times New Roman" w:hAnsi="Times New Roman" w:cs="Times New Roman"/>
        </w:rPr>
      </w:pPr>
      <w:r w:rsidRPr="0098528C">
        <w:rPr>
          <w:rFonts w:ascii="Times New Roman" w:hAnsi="Times New Roman" w:cs="Times New Roman"/>
        </w:rPr>
        <w:t xml:space="preserve">Please refer to the vehicle calibration document or appendix for whether the specific odel shall support the </w:t>
      </w:r>
      <w:r w:rsidRPr="0098528C">
        <w:rPr>
          <w:rFonts w:ascii="Times New Roman" w:hAnsi="Times New Roman" w:cs="Times New Roman" w:hint="eastAsia"/>
        </w:rPr>
        <w:t xml:space="preserve">information </w:t>
      </w:r>
      <w:r w:rsidRPr="0098528C">
        <w:rPr>
          <w:rFonts w:ascii="Times New Roman" w:hAnsi="Times New Roman" w:cs="Times New Roman"/>
        </w:rPr>
        <w:t>display of pollutant</w:t>
      </w:r>
      <w:r w:rsidRPr="0098528C">
        <w:rPr>
          <w:rFonts w:ascii="Times New Roman" w:hAnsi="Times New Roman" w:cs="Times New Roman" w:hint="eastAsia"/>
        </w:rPr>
        <w:t>s</w:t>
      </w:r>
      <w:r w:rsidRPr="0098528C">
        <w:rPr>
          <w:rFonts w:ascii="Times New Roman" w:hAnsi="Times New Roman" w:cs="Times New Roman"/>
        </w:rPr>
        <w:t xml:space="preserve"> inside and outside the vehicle.</w:t>
      </w:r>
    </w:p>
    <w:p w14:paraId="0CBB2085" w14:textId="70A771C8" w:rsidR="007D4778" w:rsidRPr="0098528C" w:rsidRDefault="007D4778" w:rsidP="00351702">
      <w:pPr>
        <w:ind w:firstLine="420"/>
        <w:rPr>
          <w:rFonts w:ascii="Times New Roman" w:hAnsi="Times New Roman" w:cs="Times New Roman"/>
        </w:rPr>
      </w:pPr>
      <w:bookmarkStart w:id="275" w:name="OLE_LINK39"/>
      <w:bookmarkStart w:id="276" w:name="OLE_LINK40"/>
      <w:r w:rsidRPr="0098528C">
        <w:rPr>
          <w:rFonts w:ascii="Times New Roman" w:hAnsi="Times New Roman" w:cs="Times New Roman" w:hint="eastAsia"/>
        </w:rPr>
        <w:t>娱乐系统通过标定</w:t>
      </w:r>
      <w:commentRangeStart w:id="277"/>
      <w:r w:rsidR="00A87892" w:rsidRPr="0098528C">
        <w:rPr>
          <w:b/>
          <w:i/>
        </w:rPr>
        <w:t>P_FRONT_AIR_QUALITY_PM2.5_AVAILABLE</w:t>
      </w:r>
      <w:commentRangeEnd w:id="277"/>
      <w:r w:rsidR="00F611B3">
        <w:rPr>
          <w:rStyle w:val="CommentReference"/>
        </w:rPr>
        <w:commentReference w:id="277"/>
      </w:r>
      <w:r w:rsidRPr="0098528C">
        <w:rPr>
          <w:rFonts w:ascii="Times New Roman" w:hAnsi="Times New Roman" w:cs="Times New Roman" w:hint="eastAsia"/>
        </w:rPr>
        <w:t>确定是否显示</w:t>
      </w:r>
      <w:r w:rsidRPr="0098528C">
        <w:rPr>
          <w:rFonts w:hint="eastAsia"/>
        </w:rPr>
        <w:t>PM</w:t>
      </w:r>
      <w:r w:rsidRPr="0098528C">
        <w:t>2.5</w:t>
      </w:r>
      <w:r w:rsidRPr="0098528C">
        <w:rPr>
          <w:rFonts w:ascii="Times New Roman" w:hAnsi="Times New Roman" w:cs="Times New Roman" w:hint="eastAsia"/>
        </w:rPr>
        <w:t>数据。</w:t>
      </w:r>
    </w:p>
    <w:p w14:paraId="62C502F0" w14:textId="3E15170E" w:rsidR="00DD571E" w:rsidRPr="0098528C" w:rsidRDefault="00DD571E" w:rsidP="00351702">
      <w:pPr>
        <w:ind w:firstLine="420"/>
        <w:rPr>
          <w:rFonts w:ascii="Times New Roman" w:hAnsi="Times New Roman" w:cs="Times New Roman"/>
        </w:rPr>
      </w:pPr>
      <w:r w:rsidRPr="0098528C">
        <w:rPr>
          <w:rFonts w:ascii="Times New Roman" w:hAnsi="Times New Roman" w:cs="Times New Roman"/>
        </w:rPr>
        <w:t xml:space="preserve">The entertainment system determines whether to display PM2.5 data by </w:t>
      </w:r>
      <w:r w:rsidR="00AB70EA" w:rsidRPr="0098528C">
        <w:rPr>
          <w:rFonts w:ascii="Times New Roman" w:hAnsi="Times New Roman" w:cs="Times New Roman"/>
        </w:rPr>
        <w:t>calibration</w:t>
      </w:r>
      <w:r w:rsidRPr="0098528C">
        <w:rPr>
          <w:rFonts w:ascii="Times New Roman" w:hAnsi="Times New Roman" w:cs="Times New Roman"/>
        </w:rPr>
        <w:t xml:space="preserve"> </w:t>
      </w:r>
      <w:r w:rsidR="00AB70EA" w:rsidRPr="0098528C">
        <w:rPr>
          <w:b/>
          <w:i/>
        </w:rPr>
        <w:t>P_FRONT_AIR_QUALITY_PM2.5_AVAILABLE</w:t>
      </w:r>
      <w:r w:rsidRPr="0098528C">
        <w:rPr>
          <w:rFonts w:ascii="Times New Roman" w:hAnsi="Times New Roman" w:cs="Times New Roman"/>
        </w:rPr>
        <w:t>.</w:t>
      </w:r>
    </w:p>
    <w:bookmarkEnd w:id="275"/>
    <w:bookmarkEnd w:id="276"/>
    <w:p w14:paraId="30FBC7B8" w14:textId="2BFA821C" w:rsidR="00351702" w:rsidRPr="0098528C" w:rsidRDefault="00351702" w:rsidP="00351702">
      <w:pPr>
        <w:pStyle w:val="Heading4"/>
      </w:pPr>
      <w:r w:rsidRPr="0098528C">
        <w:rPr>
          <w:rFonts w:hint="eastAsia"/>
        </w:rPr>
        <w:t>CLEA</w:t>
      </w:r>
      <w:r w:rsidRPr="0098528C">
        <w:rPr>
          <w:rFonts w:hint="eastAsia"/>
        </w:rPr>
        <w:t>的空气质量状态</w:t>
      </w:r>
    </w:p>
    <w:p w14:paraId="2991BF6E" w14:textId="77777777" w:rsidR="00351702" w:rsidRPr="0098528C" w:rsidRDefault="00351702" w:rsidP="00351702">
      <w:pPr>
        <w:rPr>
          <w:b/>
          <w:u w:val="single"/>
        </w:rPr>
      </w:pPr>
      <w:r w:rsidRPr="0098528C">
        <w:rPr>
          <w:rFonts w:hint="eastAsia"/>
          <w:b/>
          <w:u w:val="single"/>
        </w:rPr>
        <w:t>信号发送</w:t>
      </w:r>
    </w:p>
    <w:p w14:paraId="5769B474" w14:textId="7A4291B8" w:rsidR="00351702" w:rsidRPr="0098528C" w:rsidRDefault="00135FF4" w:rsidP="00351702">
      <w:pPr>
        <w:ind w:firstLine="420"/>
      </w:pPr>
      <w:r w:rsidRPr="0098528C">
        <w:rPr>
          <w:rFonts w:hint="eastAsia"/>
        </w:rPr>
        <w:t>N/A</w:t>
      </w:r>
    </w:p>
    <w:p w14:paraId="0D3CA9A6" w14:textId="77777777" w:rsidR="00351702" w:rsidRPr="0098528C" w:rsidRDefault="00351702" w:rsidP="00351702">
      <w:pPr>
        <w:ind w:firstLine="420"/>
      </w:pPr>
    </w:p>
    <w:p w14:paraId="6B45012C" w14:textId="77777777" w:rsidR="00351702" w:rsidRPr="0098528C" w:rsidRDefault="00351702" w:rsidP="00351702">
      <w:pPr>
        <w:rPr>
          <w:b/>
          <w:u w:val="single"/>
        </w:rPr>
      </w:pPr>
      <w:r w:rsidRPr="0098528C">
        <w:rPr>
          <w:rFonts w:hint="eastAsia"/>
          <w:b/>
          <w:u w:val="single"/>
        </w:rPr>
        <w:t>信号接收</w:t>
      </w:r>
    </w:p>
    <w:p w14:paraId="355A1A5A" w14:textId="70C23E6F" w:rsidR="00484F38" w:rsidRPr="00D9786C" w:rsidRDefault="00351702" w:rsidP="00351702">
      <w:r w:rsidRPr="0098528C">
        <w:tab/>
      </w:r>
      <w:r w:rsidR="00AE4553" w:rsidRPr="00BE5023">
        <w:rPr>
          <w:rFonts w:hint="eastAsia"/>
        </w:rPr>
        <w:t>车内</w:t>
      </w:r>
      <w:r w:rsidR="00135FF4" w:rsidRPr="00D9786C">
        <w:rPr>
          <w:rFonts w:hint="eastAsia"/>
        </w:rPr>
        <w:t>PM</w:t>
      </w:r>
      <w:r w:rsidR="00135FF4" w:rsidRPr="00D9786C">
        <w:t xml:space="preserve"> </w:t>
      </w:r>
      <w:r w:rsidR="00135FF4" w:rsidRPr="00D9786C">
        <w:rPr>
          <w:rFonts w:hint="eastAsia"/>
        </w:rPr>
        <w:t>2.5</w:t>
      </w:r>
      <w:r w:rsidR="00135FF4" w:rsidRPr="0098528C">
        <w:rPr>
          <w:rFonts w:hint="eastAsia"/>
        </w:rPr>
        <w:t>信息，娱乐系统通过信号</w:t>
      </w:r>
      <w:r w:rsidR="00135FF4" w:rsidRPr="0098528C">
        <w:rPr>
          <w:b/>
          <w:i/>
        </w:rPr>
        <w:t>Cabin PM 2.5 Pollution</w:t>
      </w:r>
      <w:r w:rsidR="00135FF4" w:rsidRPr="0098528C">
        <w:rPr>
          <w:rFonts w:hint="eastAsia"/>
        </w:rPr>
        <w:t>和信号</w:t>
      </w:r>
      <w:r w:rsidR="00135FF4" w:rsidRPr="0098528C">
        <w:rPr>
          <w:b/>
          <w:i/>
        </w:rPr>
        <w:t>Cabin PM 2.5 Pollution active</w:t>
      </w:r>
      <w:r w:rsidR="00AE4553" w:rsidRPr="0098528C">
        <w:rPr>
          <w:rFonts w:hint="eastAsia"/>
        </w:rPr>
        <w:t>组合获取传感器检测到的</w:t>
      </w:r>
      <w:r w:rsidR="00AE4553" w:rsidRPr="00BE5023">
        <w:rPr>
          <w:rFonts w:hint="eastAsia"/>
        </w:rPr>
        <w:t>车内</w:t>
      </w:r>
      <w:r w:rsidR="00135FF4" w:rsidRPr="00D9786C">
        <w:rPr>
          <w:rFonts w:hint="eastAsia"/>
        </w:rPr>
        <w:t>PM</w:t>
      </w:r>
      <w:r w:rsidR="00135FF4" w:rsidRPr="00D9786C">
        <w:t>2.5</w:t>
      </w:r>
      <w:r w:rsidR="00135FF4" w:rsidRPr="00D9786C">
        <w:rPr>
          <w:rFonts w:hint="eastAsia"/>
        </w:rPr>
        <w:t>信息，当信号</w:t>
      </w:r>
      <w:r w:rsidR="00135FF4" w:rsidRPr="0098528C">
        <w:rPr>
          <w:b/>
          <w:i/>
        </w:rPr>
        <w:t xml:space="preserve">Cabin PM 2.5 Pollution active </w:t>
      </w:r>
      <w:r w:rsidR="00135FF4" w:rsidRPr="0098528C">
        <w:rPr>
          <w:rFonts w:hint="eastAsia"/>
        </w:rPr>
        <w:t>=</w:t>
      </w:r>
      <w:r w:rsidR="00135FF4" w:rsidRPr="0098528C">
        <w:t xml:space="preserve"> $1 active</w:t>
      </w:r>
      <w:r w:rsidR="00135FF4" w:rsidRPr="0098528C">
        <w:rPr>
          <w:rFonts w:hint="eastAsia"/>
        </w:rPr>
        <w:t>时，系统才会通过</w:t>
      </w:r>
      <w:r w:rsidR="00135FF4" w:rsidRPr="0098528C">
        <w:rPr>
          <w:b/>
          <w:i/>
        </w:rPr>
        <w:t>Cabin PM 2.5 Pollution</w:t>
      </w:r>
      <w:r w:rsidR="00135FF4" w:rsidRPr="0098528C">
        <w:rPr>
          <w:rFonts w:hint="eastAsia"/>
        </w:rPr>
        <w:t>获取</w:t>
      </w:r>
      <w:r w:rsidR="00AE4553" w:rsidRPr="00BE5023">
        <w:rPr>
          <w:rFonts w:hint="eastAsia"/>
        </w:rPr>
        <w:t>车内</w:t>
      </w:r>
      <w:r w:rsidR="00135FF4" w:rsidRPr="00D9786C">
        <w:rPr>
          <w:rFonts w:hint="eastAsia"/>
        </w:rPr>
        <w:t>PM</w:t>
      </w:r>
      <w:r w:rsidR="00135FF4" w:rsidRPr="00D9786C">
        <w:t>2.5</w:t>
      </w:r>
      <w:r w:rsidR="00135FF4" w:rsidRPr="00D9786C">
        <w:rPr>
          <w:rFonts w:hint="eastAsia"/>
        </w:rPr>
        <w:t>的浓度值，取值范围是</w:t>
      </w:r>
      <w:r w:rsidR="00484F38" w:rsidRPr="0098528C">
        <w:rPr>
          <w:rFonts w:hint="eastAsia"/>
        </w:rPr>
        <w:t xml:space="preserve"> 0</w:t>
      </w:r>
      <w:r w:rsidR="00484F38" w:rsidRPr="0098528C">
        <w:t xml:space="preserve"> – </w:t>
      </w:r>
      <w:r w:rsidR="00484F38" w:rsidRPr="0098528C">
        <w:rPr>
          <w:rFonts w:hint="eastAsia"/>
        </w:rPr>
        <w:t>1023</w:t>
      </w:r>
      <w:r w:rsidR="00484F38" w:rsidRPr="0098528C">
        <w:rPr>
          <w:rFonts w:hint="eastAsia"/>
        </w:rPr>
        <w:t>，当信号为</w:t>
      </w:r>
      <w:r w:rsidR="00484F38" w:rsidRPr="0098528C">
        <w:rPr>
          <w:b/>
          <w:i/>
        </w:rPr>
        <w:t xml:space="preserve">Cabin PM 2.5 Pollution active </w:t>
      </w:r>
      <w:r w:rsidR="00484F38" w:rsidRPr="0098528C">
        <w:rPr>
          <w:rFonts w:hint="eastAsia"/>
        </w:rPr>
        <w:t>=</w:t>
      </w:r>
      <w:r w:rsidR="00484F38" w:rsidRPr="0098528C">
        <w:t xml:space="preserve"> $</w:t>
      </w:r>
      <w:r w:rsidR="00484F38" w:rsidRPr="0098528C">
        <w:rPr>
          <w:rFonts w:hint="eastAsia"/>
        </w:rPr>
        <w:t>0</w:t>
      </w:r>
      <w:r w:rsidR="00484F38" w:rsidRPr="0098528C">
        <w:t xml:space="preserve"> </w:t>
      </w:r>
      <w:r w:rsidR="00484F38" w:rsidRPr="0098528C">
        <w:rPr>
          <w:rFonts w:hint="eastAsia"/>
        </w:rPr>
        <w:t>in</w:t>
      </w:r>
      <w:r w:rsidR="00484F38" w:rsidRPr="0098528C">
        <w:t>active</w:t>
      </w:r>
      <w:r w:rsidR="00484F38" w:rsidRPr="0098528C">
        <w:rPr>
          <w:rFonts w:hint="eastAsia"/>
        </w:rPr>
        <w:t>时，表示</w:t>
      </w:r>
      <w:commentRangeStart w:id="278"/>
      <w:commentRangeStart w:id="279"/>
      <w:r w:rsidR="00931F27" w:rsidRPr="0098528C">
        <w:rPr>
          <w:rFonts w:hint="eastAsia"/>
        </w:rPr>
        <w:t>传感器失效，对应的数值不准确。</w:t>
      </w:r>
      <w:commentRangeEnd w:id="278"/>
      <w:r w:rsidR="00484F38" w:rsidRPr="00D9786C">
        <w:rPr>
          <w:rStyle w:val="CommentReference"/>
        </w:rPr>
        <w:commentReference w:id="278"/>
      </w:r>
      <w:commentRangeEnd w:id="279"/>
      <w:r w:rsidR="009C05EF" w:rsidRPr="00D9786C">
        <w:rPr>
          <w:rStyle w:val="CommentReference"/>
        </w:rPr>
        <w:commentReference w:id="279"/>
      </w:r>
    </w:p>
    <w:p w14:paraId="34AC6D8E" w14:textId="77777777" w:rsidR="00740386" w:rsidRPr="00D9786C" w:rsidRDefault="00740386" w:rsidP="00484F38">
      <w:pPr>
        <w:ind w:firstLine="420"/>
      </w:pPr>
    </w:p>
    <w:p w14:paraId="22066252" w14:textId="17171442" w:rsidR="00484F38" w:rsidRPr="00D9786C" w:rsidRDefault="00E1540F" w:rsidP="00484F38">
      <w:pPr>
        <w:ind w:firstLine="420"/>
      </w:pPr>
      <w:r w:rsidRPr="00D9786C">
        <w:rPr>
          <w:rFonts w:hint="eastAsia"/>
        </w:rPr>
        <w:t>【预留】</w:t>
      </w:r>
      <w:r w:rsidR="00AE4553" w:rsidRPr="00BE5023">
        <w:rPr>
          <w:rFonts w:hint="eastAsia"/>
        </w:rPr>
        <w:t>车内</w:t>
      </w:r>
      <w:r w:rsidR="00484F38" w:rsidRPr="00D9786C">
        <w:rPr>
          <w:rFonts w:hint="eastAsia"/>
        </w:rPr>
        <w:t>PM</w:t>
      </w:r>
      <w:r w:rsidR="00484F38" w:rsidRPr="00D9786C">
        <w:t xml:space="preserve"> 10</w:t>
      </w:r>
      <w:r w:rsidR="00484F38" w:rsidRPr="00D9786C">
        <w:rPr>
          <w:rFonts w:hint="eastAsia"/>
        </w:rPr>
        <w:t>信息，娱乐系统通过信号</w:t>
      </w:r>
      <w:r w:rsidR="00484F38" w:rsidRPr="0098528C">
        <w:rPr>
          <w:b/>
          <w:i/>
        </w:rPr>
        <w:t xml:space="preserve">Cabin PM </w:t>
      </w:r>
      <w:r w:rsidR="00484F38" w:rsidRPr="0098528C">
        <w:rPr>
          <w:rFonts w:hint="eastAsia"/>
          <w:b/>
          <w:i/>
        </w:rPr>
        <w:t>10</w:t>
      </w:r>
      <w:r w:rsidR="00484F38" w:rsidRPr="0098528C">
        <w:rPr>
          <w:b/>
          <w:i/>
        </w:rPr>
        <w:t xml:space="preserve"> Pollution</w:t>
      </w:r>
      <w:r w:rsidR="00484F38" w:rsidRPr="0098528C">
        <w:rPr>
          <w:rFonts w:hint="eastAsia"/>
        </w:rPr>
        <w:t>和信号</w:t>
      </w:r>
      <w:r w:rsidR="00484F38" w:rsidRPr="0098528C">
        <w:rPr>
          <w:b/>
          <w:i/>
        </w:rPr>
        <w:t xml:space="preserve">Cabin PM </w:t>
      </w:r>
      <w:r w:rsidR="00484F38" w:rsidRPr="0098528C">
        <w:rPr>
          <w:rFonts w:hint="eastAsia"/>
          <w:b/>
          <w:i/>
        </w:rPr>
        <w:t>10</w:t>
      </w:r>
      <w:r w:rsidR="00484F38" w:rsidRPr="0098528C">
        <w:rPr>
          <w:b/>
          <w:i/>
        </w:rPr>
        <w:t xml:space="preserve"> Pollution active</w:t>
      </w:r>
      <w:r w:rsidR="00484F38" w:rsidRPr="0098528C">
        <w:rPr>
          <w:rFonts w:hint="eastAsia"/>
        </w:rPr>
        <w:t>组合获取传感器检测到的</w:t>
      </w:r>
      <w:r w:rsidR="00484F38" w:rsidRPr="0098528C">
        <w:rPr>
          <w:rFonts w:hint="eastAsia"/>
        </w:rPr>
        <w:t>PM</w:t>
      </w:r>
      <w:r w:rsidR="00484F38" w:rsidRPr="0098528C">
        <w:t xml:space="preserve"> </w:t>
      </w:r>
      <w:r w:rsidR="00484F38" w:rsidRPr="0098528C">
        <w:rPr>
          <w:rFonts w:hint="eastAsia"/>
        </w:rPr>
        <w:t>10</w:t>
      </w:r>
      <w:r w:rsidR="00484F38" w:rsidRPr="0098528C">
        <w:rPr>
          <w:rFonts w:hint="eastAsia"/>
        </w:rPr>
        <w:t>信息，当信号</w:t>
      </w:r>
      <w:r w:rsidR="00484F38" w:rsidRPr="0098528C">
        <w:rPr>
          <w:b/>
          <w:i/>
        </w:rPr>
        <w:t xml:space="preserve">Cabin PM </w:t>
      </w:r>
      <w:r w:rsidR="00484F38" w:rsidRPr="0098528C">
        <w:rPr>
          <w:rFonts w:hint="eastAsia"/>
          <w:b/>
          <w:i/>
        </w:rPr>
        <w:t>10</w:t>
      </w:r>
      <w:r w:rsidR="00484F38" w:rsidRPr="0098528C">
        <w:rPr>
          <w:b/>
          <w:i/>
        </w:rPr>
        <w:t xml:space="preserve"> Pollution active </w:t>
      </w:r>
      <w:r w:rsidR="00484F38" w:rsidRPr="0098528C">
        <w:rPr>
          <w:rFonts w:hint="eastAsia"/>
        </w:rPr>
        <w:t>=</w:t>
      </w:r>
      <w:r w:rsidR="00484F38" w:rsidRPr="0098528C">
        <w:t xml:space="preserve"> $1 active</w:t>
      </w:r>
      <w:r w:rsidR="00484F38" w:rsidRPr="0098528C">
        <w:rPr>
          <w:rFonts w:hint="eastAsia"/>
        </w:rPr>
        <w:t>时，系统才会通过</w:t>
      </w:r>
      <w:r w:rsidR="00484F38" w:rsidRPr="0098528C">
        <w:rPr>
          <w:b/>
          <w:i/>
        </w:rPr>
        <w:t xml:space="preserve">Cabin PM </w:t>
      </w:r>
      <w:r w:rsidR="00484F38" w:rsidRPr="0098528C">
        <w:rPr>
          <w:rFonts w:hint="eastAsia"/>
          <w:b/>
          <w:i/>
        </w:rPr>
        <w:t>10</w:t>
      </w:r>
      <w:r w:rsidR="00484F38" w:rsidRPr="0098528C">
        <w:rPr>
          <w:b/>
          <w:i/>
        </w:rPr>
        <w:t xml:space="preserve"> Pollution</w:t>
      </w:r>
      <w:r w:rsidR="00484F38" w:rsidRPr="0098528C">
        <w:rPr>
          <w:rFonts w:hint="eastAsia"/>
        </w:rPr>
        <w:t>获取</w:t>
      </w:r>
      <w:r w:rsidR="00AE4553" w:rsidRPr="00BE5023">
        <w:rPr>
          <w:rFonts w:hint="eastAsia"/>
        </w:rPr>
        <w:t>车内</w:t>
      </w:r>
      <w:r w:rsidR="00484F38" w:rsidRPr="00D9786C">
        <w:rPr>
          <w:rFonts w:hint="eastAsia"/>
        </w:rPr>
        <w:t>PM</w:t>
      </w:r>
      <w:r w:rsidR="00484F38" w:rsidRPr="00D9786C">
        <w:t xml:space="preserve"> </w:t>
      </w:r>
      <w:r w:rsidR="00484F38" w:rsidRPr="00D9786C">
        <w:rPr>
          <w:rFonts w:hint="eastAsia"/>
        </w:rPr>
        <w:t>10</w:t>
      </w:r>
      <w:r w:rsidR="00484F38" w:rsidRPr="0098528C">
        <w:rPr>
          <w:rFonts w:hint="eastAsia"/>
        </w:rPr>
        <w:t>的浓度值，取值范围是</w:t>
      </w:r>
      <w:r w:rsidR="00484F38" w:rsidRPr="0098528C">
        <w:rPr>
          <w:rFonts w:hint="eastAsia"/>
        </w:rPr>
        <w:t xml:space="preserve"> 0</w:t>
      </w:r>
      <w:r w:rsidR="00484F38" w:rsidRPr="0098528C">
        <w:t xml:space="preserve"> – </w:t>
      </w:r>
      <w:r w:rsidR="00484F38" w:rsidRPr="0098528C">
        <w:rPr>
          <w:rFonts w:hint="eastAsia"/>
        </w:rPr>
        <w:t>1023</w:t>
      </w:r>
      <w:r w:rsidR="00484F38" w:rsidRPr="0098528C">
        <w:rPr>
          <w:rFonts w:hint="eastAsia"/>
        </w:rPr>
        <w:t>，当信号为</w:t>
      </w:r>
      <w:r w:rsidR="00484F38" w:rsidRPr="0098528C">
        <w:rPr>
          <w:b/>
          <w:i/>
        </w:rPr>
        <w:t xml:space="preserve">Cabin PM </w:t>
      </w:r>
      <w:r w:rsidR="00484F38" w:rsidRPr="0098528C">
        <w:rPr>
          <w:rFonts w:hint="eastAsia"/>
          <w:b/>
          <w:i/>
        </w:rPr>
        <w:t>10</w:t>
      </w:r>
      <w:r w:rsidR="00484F38" w:rsidRPr="0098528C">
        <w:rPr>
          <w:b/>
          <w:i/>
        </w:rPr>
        <w:t xml:space="preserve"> Pollution active </w:t>
      </w:r>
      <w:r w:rsidR="00484F38" w:rsidRPr="0098528C">
        <w:rPr>
          <w:rFonts w:hint="eastAsia"/>
        </w:rPr>
        <w:t>=</w:t>
      </w:r>
      <w:r w:rsidR="00484F38" w:rsidRPr="0098528C">
        <w:t xml:space="preserve"> $</w:t>
      </w:r>
      <w:r w:rsidR="00484F38" w:rsidRPr="0098528C">
        <w:rPr>
          <w:rFonts w:hint="eastAsia"/>
        </w:rPr>
        <w:t>0</w:t>
      </w:r>
      <w:r w:rsidR="00484F38" w:rsidRPr="0098528C">
        <w:t xml:space="preserve"> </w:t>
      </w:r>
      <w:r w:rsidR="00484F38" w:rsidRPr="0098528C">
        <w:rPr>
          <w:rFonts w:hint="eastAsia"/>
        </w:rPr>
        <w:t>in</w:t>
      </w:r>
      <w:r w:rsidR="00484F38" w:rsidRPr="0098528C">
        <w:t>active</w:t>
      </w:r>
      <w:r w:rsidR="00F83E72" w:rsidRPr="0098528C">
        <w:rPr>
          <w:rFonts w:hint="eastAsia"/>
        </w:rPr>
        <w:t>时，</w:t>
      </w:r>
      <w:commentRangeStart w:id="280"/>
      <w:commentRangeStart w:id="281"/>
      <w:r w:rsidRPr="0098528C">
        <w:rPr>
          <w:rFonts w:hint="eastAsia"/>
        </w:rPr>
        <w:t>表示传感器失效，对应的测量数值不准确</w:t>
      </w:r>
      <w:commentRangeEnd w:id="280"/>
      <w:r w:rsidR="00484F38" w:rsidRPr="00D9786C">
        <w:rPr>
          <w:rStyle w:val="CommentReference"/>
        </w:rPr>
        <w:commentReference w:id="280"/>
      </w:r>
      <w:commentRangeEnd w:id="281"/>
      <w:r w:rsidR="009C05EF" w:rsidRPr="00D9786C">
        <w:rPr>
          <w:rStyle w:val="CommentReference"/>
        </w:rPr>
        <w:commentReference w:id="281"/>
      </w:r>
      <w:r w:rsidRPr="00D9786C">
        <w:rPr>
          <w:rFonts w:hint="eastAsia"/>
        </w:rPr>
        <w:t>。</w:t>
      </w:r>
    </w:p>
    <w:p w14:paraId="61F91C7B" w14:textId="77777777" w:rsidR="00484F38" w:rsidRPr="0098528C" w:rsidRDefault="00484F38" w:rsidP="00351702"/>
    <w:p w14:paraId="3EADDDCF" w14:textId="2E4C5E42" w:rsidR="00351702" w:rsidRPr="00D9786C" w:rsidRDefault="00AE4553" w:rsidP="00484F38">
      <w:pPr>
        <w:ind w:firstLine="420"/>
      </w:pPr>
      <w:r w:rsidRPr="00BE5023">
        <w:rPr>
          <w:rFonts w:hint="eastAsia"/>
        </w:rPr>
        <w:t>车内</w:t>
      </w:r>
      <w:r w:rsidR="00484F38" w:rsidRPr="00D9786C">
        <w:t>AQI</w:t>
      </w:r>
      <w:r w:rsidR="00484F38" w:rsidRPr="00D9786C">
        <w:rPr>
          <w:rFonts w:hint="eastAsia"/>
        </w:rPr>
        <w:t>空气指数信息，娱乐系统通过信号</w:t>
      </w:r>
      <w:r w:rsidR="00484F38" w:rsidRPr="00D9786C">
        <w:rPr>
          <w:b/>
          <w:i/>
        </w:rPr>
        <w:t>Cabin AQI data</w:t>
      </w:r>
      <w:r w:rsidR="00484F38" w:rsidRPr="0098528C">
        <w:rPr>
          <w:rFonts w:hint="eastAsia"/>
        </w:rPr>
        <w:t>和信号组合获取传感器检测到的</w:t>
      </w:r>
      <w:r w:rsidRPr="00BE5023">
        <w:rPr>
          <w:rFonts w:hint="eastAsia"/>
        </w:rPr>
        <w:t>车内</w:t>
      </w:r>
      <w:r w:rsidR="00484F38" w:rsidRPr="00D9786C">
        <w:rPr>
          <w:rFonts w:hint="eastAsia"/>
        </w:rPr>
        <w:t>AQI</w:t>
      </w:r>
      <w:r w:rsidR="00484F38" w:rsidRPr="00D9786C">
        <w:rPr>
          <w:rFonts w:hint="eastAsia"/>
        </w:rPr>
        <w:t>空气指数信息，当信号</w:t>
      </w:r>
      <w:r w:rsidR="00484F38" w:rsidRPr="00D9786C">
        <w:rPr>
          <w:b/>
          <w:i/>
        </w:rPr>
        <w:t xml:space="preserve">Cabin AQI data active </w:t>
      </w:r>
      <w:r w:rsidR="00484F38" w:rsidRPr="0098528C">
        <w:rPr>
          <w:rFonts w:hint="eastAsia"/>
        </w:rPr>
        <w:t>=</w:t>
      </w:r>
      <w:r w:rsidR="00484F38" w:rsidRPr="0098528C">
        <w:t xml:space="preserve"> $1 active</w:t>
      </w:r>
      <w:r w:rsidR="00484F38" w:rsidRPr="0098528C">
        <w:rPr>
          <w:rFonts w:hint="eastAsia"/>
        </w:rPr>
        <w:t>时，系统才会通过</w:t>
      </w:r>
      <w:r w:rsidR="00484F38" w:rsidRPr="0098528C">
        <w:rPr>
          <w:b/>
          <w:i/>
        </w:rPr>
        <w:t>Cabin AQI data</w:t>
      </w:r>
      <w:r w:rsidR="00484F38" w:rsidRPr="0098528C">
        <w:rPr>
          <w:rFonts w:hint="eastAsia"/>
        </w:rPr>
        <w:t>获取</w:t>
      </w:r>
      <w:r w:rsidRPr="00BE5023">
        <w:rPr>
          <w:rFonts w:hint="eastAsia"/>
        </w:rPr>
        <w:t>车内</w:t>
      </w:r>
      <w:r w:rsidR="00484F38" w:rsidRPr="00D9786C">
        <w:rPr>
          <w:rFonts w:hint="eastAsia"/>
        </w:rPr>
        <w:t>AQI</w:t>
      </w:r>
      <w:r w:rsidR="00484F38" w:rsidRPr="00D9786C">
        <w:rPr>
          <w:rFonts w:hint="eastAsia"/>
        </w:rPr>
        <w:t>信息，取值范围是</w:t>
      </w:r>
      <w:r w:rsidR="00484F38" w:rsidRPr="00D9786C">
        <w:rPr>
          <w:rFonts w:hint="eastAsia"/>
        </w:rPr>
        <w:t xml:space="preserve"> 0</w:t>
      </w:r>
      <w:r w:rsidR="00484F38" w:rsidRPr="0098528C">
        <w:t xml:space="preserve"> – </w:t>
      </w:r>
      <w:r w:rsidR="00484F38" w:rsidRPr="0098528C">
        <w:rPr>
          <w:rFonts w:hint="eastAsia"/>
        </w:rPr>
        <w:t>1023</w:t>
      </w:r>
      <w:r w:rsidR="00484F38" w:rsidRPr="0098528C">
        <w:rPr>
          <w:rFonts w:hint="eastAsia"/>
        </w:rPr>
        <w:t>，当信号为</w:t>
      </w:r>
      <w:r w:rsidR="00484F38" w:rsidRPr="0098528C">
        <w:rPr>
          <w:b/>
          <w:i/>
        </w:rPr>
        <w:t xml:space="preserve">Cabin AQI data active </w:t>
      </w:r>
      <w:r w:rsidR="00484F38" w:rsidRPr="0098528C">
        <w:rPr>
          <w:rFonts w:hint="eastAsia"/>
        </w:rPr>
        <w:t>=</w:t>
      </w:r>
      <w:r w:rsidR="00484F38" w:rsidRPr="0098528C">
        <w:t xml:space="preserve"> $</w:t>
      </w:r>
      <w:r w:rsidR="00484F38" w:rsidRPr="0098528C">
        <w:rPr>
          <w:rFonts w:hint="eastAsia"/>
        </w:rPr>
        <w:t>0</w:t>
      </w:r>
      <w:r w:rsidR="00484F38" w:rsidRPr="0098528C">
        <w:t xml:space="preserve"> </w:t>
      </w:r>
      <w:r w:rsidR="00484F38" w:rsidRPr="0098528C">
        <w:rPr>
          <w:rFonts w:hint="eastAsia"/>
        </w:rPr>
        <w:t>in</w:t>
      </w:r>
      <w:r w:rsidR="00484F38" w:rsidRPr="0098528C">
        <w:t>active</w:t>
      </w:r>
      <w:r w:rsidR="00484F38" w:rsidRPr="0098528C">
        <w:rPr>
          <w:rFonts w:hint="eastAsia"/>
        </w:rPr>
        <w:t>时，表示</w:t>
      </w:r>
      <w:commentRangeStart w:id="282"/>
      <w:commentRangeStart w:id="283"/>
      <w:r w:rsidR="00E1540F" w:rsidRPr="0098528C">
        <w:rPr>
          <w:rFonts w:hint="eastAsia"/>
        </w:rPr>
        <w:t>存在数据不准确的情况</w:t>
      </w:r>
      <w:commentRangeEnd w:id="282"/>
      <w:r w:rsidR="00484F38" w:rsidRPr="00D9786C">
        <w:rPr>
          <w:rStyle w:val="CommentReference"/>
        </w:rPr>
        <w:commentReference w:id="282"/>
      </w:r>
      <w:commentRangeEnd w:id="283"/>
      <w:r w:rsidR="009C05EF" w:rsidRPr="00D9786C">
        <w:rPr>
          <w:rStyle w:val="CommentReference"/>
        </w:rPr>
        <w:commentReference w:id="283"/>
      </w:r>
      <w:r w:rsidR="00E1540F" w:rsidRPr="00D9786C">
        <w:rPr>
          <w:rFonts w:hint="eastAsia"/>
        </w:rPr>
        <w:t>。</w:t>
      </w:r>
    </w:p>
    <w:p w14:paraId="36A5B749" w14:textId="565FB482" w:rsidR="00E1540F" w:rsidRPr="0098528C" w:rsidRDefault="00E1540F" w:rsidP="00E1540F">
      <w:r w:rsidRPr="0098528C">
        <w:rPr>
          <w:rFonts w:hint="eastAsia"/>
          <w:b/>
          <w:u w:val="single"/>
        </w:rPr>
        <w:t>Note</w:t>
      </w:r>
      <w:r w:rsidRPr="0098528C">
        <w:rPr>
          <w:b/>
          <w:u w:val="single"/>
        </w:rPr>
        <w:t>:</w:t>
      </w:r>
      <w:r w:rsidRPr="0098528C">
        <w:t xml:space="preserve"> AQI</w:t>
      </w:r>
      <w:r w:rsidRPr="0098528C">
        <w:rPr>
          <w:rFonts w:hint="eastAsia"/>
        </w:rPr>
        <w:t>是环境空气质量指数的缩写，是</w:t>
      </w:r>
      <w:r w:rsidRPr="0098528C">
        <w:rPr>
          <w:rFonts w:hint="eastAsia"/>
        </w:rPr>
        <w:t>2012</w:t>
      </w:r>
      <w:r w:rsidRPr="0098528C">
        <w:rPr>
          <w:rFonts w:hint="eastAsia"/>
        </w:rPr>
        <w:t>年</w:t>
      </w:r>
      <w:r w:rsidRPr="0098528C">
        <w:rPr>
          <w:rFonts w:hint="eastAsia"/>
        </w:rPr>
        <w:t>3</w:t>
      </w:r>
      <w:r w:rsidRPr="0098528C">
        <w:rPr>
          <w:rFonts w:hint="eastAsia"/>
        </w:rPr>
        <w:t>月国家发布的新空气质量评价标准，污染物监测为</w:t>
      </w:r>
      <w:r w:rsidRPr="0098528C">
        <w:rPr>
          <w:rFonts w:hint="eastAsia"/>
        </w:rPr>
        <w:t>6</w:t>
      </w:r>
      <w:r w:rsidRPr="0098528C">
        <w:rPr>
          <w:rFonts w:hint="eastAsia"/>
        </w:rPr>
        <w:t>项：二氧化硫、二氧化氮、</w:t>
      </w:r>
      <w:r w:rsidRPr="0098528C">
        <w:rPr>
          <w:rFonts w:hint="eastAsia"/>
        </w:rPr>
        <w:t>PM10</w:t>
      </w:r>
      <w:r w:rsidRPr="0098528C">
        <w:rPr>
          <w:rFonts w:hint="eastAsia"/>
        </w:rPr>
        <w:t>、</w:t>
      </w:r>
      <w:r w:rsidRPr="0098528C">
        <w:rPr>
          <w:rFonts w:hint="eastAsia"/>
        </w:rPr>
        <w:t>PM2.5</w:t>
      </w:r>
      <w:r w:rsidRPr="0098528C">
        <w:rPr>
          <w:rFonts w:hint="eastAsia"/>
        </w:rPr>
        <w:t>、一氧化碳和臭氧，数据每小时更新一次。</w:t>
      </w:r>
      <w:r w:rsidRPr="0098528C">
        <w:rPr>
          <w:rFonts w:hint="eastAsia"/>
        </w:rPr>
        <w:t>AQI</w:t>
      </w:r>
      <w:r w:rsidRPr="0098528C">
        <w:rPr>
          <w:rFonts w:hint="eastAsia"/>
        </w:rPr>
        <w:t>将这</w:t>
      </w:r>
      <w:r w:rsidRPr="0098528C">
        <w:rPr>
          <w:rFonts w:hint="eastAsia"/>
        </w:rPr>
        <w:t>6</w:t>
      </w:r>
      <w:r w:rsidRPr="0098528C">
        <w:rPr>
          <w:rFonts w:hint="eastAsia"/>
        </w:rPr>
        <w:t>项污染物用统一的评价标准呈现</w:t>
      </w:r>
      <w:r w:rsidR="001F0977" w:rsidRPr="0098528C">
        <w:rPr>
          <w:rFonts w:hint="eastAsia"/>
        </w:rPr>
        <w:t>。在</w:t>
      </w:r>
      <w:r w:rsidR="001F0977" w:rsidRPr="0098528C">
        <w:rPr>
          <w:rFonts w:hint="eastAsia"/>
        </w:rPr>
        <w:t>U</w:t>
      </w:r>
      <w:r w:rsidR="001F0977" w:rsidRPr="0098528C">
        <w:t>458</w:t>
      </w:r>
      <w:r w:rsidR="001F0977" w:rsidRPr="0098528C">
        <w:rPr>
          <w:rFonts w:hint="eastAsia"/>
        </w:rPr>
        <w:t>车型中，目前的</w:t>
      </w:r>
      <w:r w:rsidR="001F0977" w:rsidRPr="0098528C">
        <w:rPr>
          <w:rFonts w:hint="eastAsia"/>
        </w:rPr>
        <w:t>AQI</w:t>
      </w:r>
      <w:r w:rsidR="001F0977" w:rsidRPr="0098528C">
        <w:rPr>
          <w:rFonts w:hint="eastAsia"/>
        </w:rPr>
        <w:t>仅用使用了</w:t>
      </w:r>
      <w:r w:rsidR="001F0977" w:rsidRPr="0098528C">
        <w:rPr>
          <w:rFonts w:hint="eastAsia"/>
        </w:rPr>
        <w:t>PM</w:t>
      </w:r>
      <w:r w:rsidR="001F0977" w:rsidRPr="0098528C">
        <w:t>2.5</w:t>
      </w:r>
      <w:r w:rsidR="001F0977" w:rsidRPr="0098528C">
        <w:rPr>
          <w:rFonts w:hint="eastAsia"/>
        </w:rPr>
        <w:t>的数据，因此虽然接口层面使用的是</w:t>
      </w:r>
      <w:r w:rsidR="001F0977" w:rsidRPr="0098528C">
        <w:rPr>
          <w:rFonts w:hint="eastAsia"/>
        </w:rPr>
        <w:t>AQI</w:t>
      </w:r>
      <w:r w:rsidR="001F0977" w:rsidRPr="0098528C">
        <w:rPr>
          <w:rFonts w:hint="eastAsia"/>
        </w:rPr>
        <w:t>，但是建议文言描述对应的是</w:t>
      </w:r>
      <w:r w:rsidR="001F0977" w:rsidRPr="0098528C">
        <w:rPr>
          <w:rFonts w:hint="eastAsia"/>
        </w:rPr>
        <w:t>PM</w:t>
      </w:r>
      <w:r w:rsidR="001F0977" w:rsidRPr="0098528C">
        <w:t>2.5</w:t>
      </w:r>
      <w:r w:rsidR="001F0977" w:rsidRPr="0098528C">
        <w:rPr>
          <w:rFonts w:hint="eastAsia"/>
        </w:rPr>
        <w:t>。</w:t>
      </w:r>
    </w:p>
    <w:p w14:paraId="0E26E94D" w14:textId="117165F8" w:rsidR="00484F38" w:rsidRPr="0098528C" w:rsidRDefault="00484F38" w:rsidP="00484F38">
      <w:pPr>
        <w:ind w:firstLine="420"/>
      </w:pPr>
    </w:p>
    <w:p w14:paraId="466186ED" w14:textId="14EA1B38" w:rsidR="00484F38" w:rsidRPr="00D9786C" w:rsidRDefault="00E1540F" w:rsidP="00484F38">
      <w:pPr>
        <w:ind w:firstLine="420"/>
      </w:pPr>
      <w:r w:rsidRPr="0098528C">
        <w:rPr>
          <w:rFonts w:hint="eastAsia"/>
        </w:rPr>
        <w:t>【预留】</w:t>
      </w:r>
      <w:r w:rsidR="00AE4553" w:rsidRPr="00BE5023">
        <w:rPr>
          <w:rFonts w:hint="eastAsia"/>
        </w:rPr>
        <w:t>车内</w:t>
      </w:r>
      <w:r w:rsidR="00484F38" w:rsidRPr="00D9786C">
        <w:rPr>
          <w:rFonts w:hint="eastAsia"/>
        </w:rPr>
        <w:t>C</w:t>
      </w:r>
      <w:r w:rsidR="00484F38" w:rsidRPr="00D9786C">
        <w:t>O2</w:t>
      </w:r>
      <w:r w:rsidR="00484F38" w:rsidRPr="00D9786C">
        <w:rPr>
          <w:rFonts w:hint="eastAsia"/>
        </w:rPr>
        <w:t>浓度信息，娱乐系统通过信号</w:t>
      </w:r>
      <w:r w:rsidR="00BD16F9" w:rsidRPr="0098528C">
        <w:rPr>
          <w:b/>
          <w:i/>
        </w:rPr>
        <w:t>Cabin CO2 PPM</w:t>
      </w:r>
      <w:r w:rsidR="00484F38" w:rsidRPr="0098528C">
        <w:rPr>
          <w:rFonts w:hint="eastAsia"/>
        </w:rPr>
        <w:t>和信号</w:t>
      </w:r>
      <w:r w:rsidR="00BD16F9" w:rsidRPr="0098528C">
        <w:rPr>
          <w:b/>
          <w:i/>
        </w:rPr>
        <w:t>Cabin CO2 PPM Active</w:t>
      </w:r>
      <w:r w:rsidR="00484F38" w:rsidRPr="0098528C">
        <w:rPr>
          <w:rFonts w:hint="eastAsia"/>
        </w:rPr>
        <w:t>组合获取传感器检测到的</w:t>
      </w:r>
      <w:r w:rsidR="00AE4553" w:rsidRPr="00BE5023">
        <w:rPr>
          <w:rFonts w:hint="eastAsia"/>
        </w:rPr>
        <w:t>车内</w:t>
      </w:r>
      <w:r w:rsidR="00484F38" w:rsidRPr="00D9786C">
        <w:rPr>
          <w:rFonts w:hint="eastAsia"/>
        </w:rPr>
        <w:t>C</w:t>
      </w:r>
      <w:r w:rsidR="00484F38" w:rsidRPr="00D9786C">
        <w:t>O2</w:t>
      </w:r>
      <w:r w:rsidR="00484F38" w:rsidRPr="00D9786C">
        <w:rPr>
          <w:rFonts w:hint="eastAsia"/>
        </w:rPr>
        <w:t>的浓度信息，当信号</w:t>
      </w:r>
      <w:r w:rsidR="00BD16F9" w:rsidRPr="0098528C">
        <w:rPr>
          <w:b/>
          <w:i/>
        </w:rPr>
        <w:t>Cabin CO2 PPM Active</w:t>
      </w:r>
      <w:r w:rsidR="00BD16F9" w:rsidRPr="0098528C">
        <w:rPr>
          <w:rFonts w:hint="eastAsia"/>
        </w:rPr>
        <w:t xml:space="preserve"> =</w:t>
      </w:r>
      <w:r w:rsidR="00BD16F9" w:rsidRPr="0098528C">
        <w:t xml:space="preserve"> $1 active</w:t>
      </w:r>
      <w:r w:rsidR="00484F38" w:rsidRPr="0098528C">
        <w:rPr>
          <w:rFonts w:hint="eastAsia"/>
        </w:rPr>
        <w:t>时，系统才会通过信号</w:t>
      </w:r>
      <w:r w:rsidR="00BD16F9" w:rsidRPr="0098528C">
        <w:rPr>
          <w:b/>
          <w:i/>
        </w:rPr>
        <w:t>Cabin CO2 PPM</w:t>
      </w:r>
      <w:r w:rsidR="00484F38" w:rsidRPr="0098528C">
        <w:rPr>
          <w:rFonts w:hint="eastAsia"/>
        </w:rPr>
        <w:t>获取</w:t>
      </w:r>
      <w:r w:rsidR="00AE4553" w:rsidRPr="00BE5023">
        <w:rPr>
          <w:rFonts w:hint="eastAsia"/>
        </w:rPr>
        <w:t>车内</w:t>
      </w:r>
      <w:r w:rsidR="00484F38" w:rsidRPr="00D9786C">
        <w:rPr>
          <w:rFonts w:hint="eastAsia"/>
        </w:rPr>
        <w:t>C</w:t>
      </w:r>
      <w:r w:rsidR="00484F38" w:rsidRPr="00D9786C">
        <w:t>O2</w:t>
      </w:r>
      <w:r w:rsidR="00BD16F9" w:rsidRPr="00D9786C">
        <w:rPr>
          <w:rFonts w:hint="eastAsia"/>
        </w:rPr>
        <w:t>的浓度信息，取值范围是</w:t>
      </w:r>
      <w:r w:rsidR="00BD16F9" w:rsidRPr="0098528C">
        <w:rPr>
          <w:rFonts w:hint="eastAsia"/>
        </w:rPr>
        <w:t xml:space="preserve"> 0</w:t>
      </w:r>
      <w:r w:rsidR="00BD16F9" w:rsidRPr="0098528C">
        <w:t xml:space="preserve"> – </w:t>
      </w:r>
      <w:r w:rsidR="00BD16F9" w:rsidRPr="0098528C">
        <w:rPr>
          <w:rFonts w:hint="eastAsia"/>
        </w:rPr>
        <w:t>16383</w:t>
      </w:r>
      <w:r w:rsidR="00BD16F9" w:rsidRPr="0098528C">
        <w:rPr>
          <w:rFonts w:hint="eastAsia"/>
        </w:rPr>
        <w:t>，当信号为</w:t>
      </w:r>
      <w:r w:rsidR="00BD16F9" w:rsidRPr="0098528C">
        <w:rPr>
          <w:b/>
          <w:i/>
        </w:rPr>
        <w:t xml:space="preserve">Cabin CO2 PPM Active </w:t>
      </w:r>
      <w:r w:rsidR="00BD16F9" w:rsidRPr="0098528C">
        <w:rPr>
          <w:rFonts w:hint="eastAsia"/>
        </w:rPr>
        <w:t>=</w:t>
      </w:r>
      <w:r w:rsidR="00BD16F9" w:rsidRPr="0098528C">
        <w:t xml:space="preserve"> $</w:t>
      </w:r>
      <w:r w:rsidR="00BD16F9" w:rsidRPr="0098528C">
        <w:rPr>
          <w:rFonts w:hint="eastAsia"/>
        </w:rPr>
        <w:t>0</w:t>
      </w:r>
      <w:r w:rsidR="00BD16F9" w:rsidRPr="0098528C">
        <w:t xml:space="preserve"> </w:t>
      </w:r>
      <w:r w:rsidR="00BD16F9" w:rsidRPr="0098528C">
        <w:rPr>
          <w:rFonts w:hint="eastAsia"/>
        </w:rPr>
        <w:t>in</w:t>
      </w:r>
      <w:r w:rsidR="00BD16F9" w:rsidRPr="0098528C">
        <w:t>active</w:t>
      </w:r>
      <w:r w:rsidR="00BD16F9" w:rsidRPr="0098528C">
        <w:rPr>
          <w:rFonts w:hint="eastAsia"/>
        </w:rPr>
        <w:t>时，表示</w:t>
      </w:r>
      <w:commentRangeStart w:id="284"/>
      <w:commentRangeStart w:id="285"/>
      <w:r w:rsidRPr="0098528C">
        <w:rPr>
          <w:rFonts w:hint="eastAsia"/>
        </w:rPr>
        <w:t>传感器失效，对应的测量数据不准确</w:t>
      </w:r>
      <w:commentRangeEnd w:id="284"/>
      <w:r w:rsidR="00BD16F9" w:rsidRPr="00D9786C">
        <w:rPr>
          <w:rStyle w:val="CommentReference"/>
        </w:rPr>
        <w:commentReference w:id="284"/>
      </w:r>
      <w:commentRangeEnd w:id="285"/>
      <w:r w:rsidR="009C05EF" w:rsidRPr="00D9786C">
        <w:rPr>
          <w:rStyle w:val="CommentReference"/>
        </w:rPr>
        <w:commentReference w:id="285"/>
      </w:r>
      <w:r w:rsidRPr="00D9786C">
        <w:rPr>
          <w:rFonts w:hint="eastAsia"/>
        </w:rPr>
        <w:t>。</w:t>
      </w:r>
    </w:p>
    <w:p w14:paraId="15F71917" w14:textId="77777777" w:rsidR="00484F38" w:rsidRPr="0098528C" w:rsidRDefault="00484F38" w:rsidP="00484F38">
      <w:pPr>
        <w:ind w:firstLine="420"/>
      </w:pPr>
    </w:p>
    <w:p w14:paraId="2F232DF5" w14:textId="77777777" w:rsidR="00351702" w:rsidRPr="0098528C" w:rsidRDefault="00351702" w:rsidP="00351702">
      <w:r w:rsidRPr="0098528C">
        <w:t>Update Time: 10ms</w:t>
      </w:r>
    </w:p>
    <w:p w14:paraId="73A6EF16" w14:textId="77777777" w:rsidR="00351702" w:rsidRPr="0098528C" w:rsidRDefault="00351702" w:rsidP="00351702">
      <w:r w:rsidRPr="0098528C">
        <w:t>Periodic Interval: 50</w:t>
      </w:r>
      <w:r w:rsidRPr="0098528C">
        <w:rPr>
          <w:rFonts w:hint="eastAsia"/>
        </w:rPr>
        <w:t>0</w:t>
      </w:r>
      <w:r w:rsidRPr="0098528C">
        <w:t>ms</w:t>
      </w:r>
    </w:p>
    <w:p w14:paraId="662F0C16" w14:textId="77777777" w:rsidR="00351702" w:rsidRPr="0098528C" w:rsidRDefault="00351702" w:rsidP="00351702"/>
    <w:p w14:paraId="35EF93D1" w14:textId="77777777" w:rsidR="00351702" w:rsidRPr="0098528C" w:rsidRDefault="00351702" w:rsidP="00351702">
      <w:r w:rsidRPr="0098528C">
        <w:rPr>
          <w:rFonts w:hint="eastAsia"/>
          <w:b/>
          <w:u w:val="single"/>
        </w:rPr>
        <w:t>功能安全要求：</w:t>
      </w:r>
      <w:r w:rsidRPr="0098528C">
        <w:rPr>
          <w:rFonts w:hint="eastAsia"/>
        </w:rPr>
        <w:t>QM</w:t>
      </w:r>
    </w:p>
    <w:p w14:paraId="43067B03" w14:textId="58EB7E44" w:rsidR="00351702" w:rsidRPr="0098528C" w:rsidRDefault="00351702" w:rsidP="00351702">
      <w:r w:rsidRPr="0098528C">
        <w:rPr>
          <w:rFonts w:hint="eastAsia"/>
          <w:b/>
          <w:u w:val="single"/>
        </w:rPr>
        <w:lastRenderedPageBreak/>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5D57CC0C" w14:textId="561F646D" w:rsidR="00AE4553" w:rsidRPr="0098528C" w:rsidRDefault="00AE4553" w:rsidP="00351702"/>
    <w:p w14:paraId="0D5C9739" w14:textId="714208E4" w:rsidR="00AE4553" w:rsidRPr="00D9786C" w:rsidRDefault="00AE4553" w:rsidP="00351702">
      <w:pPr>
        <w:rPr>
          <w:rPrChange w:id="286" w:author="ZHANG Ping (XC-CI1/EST2-CN)" w:date="2021-01-13T14:19:00Z">
            <w:rPr>
              <w:color w:val="FF0000"/>
            </w:rPr>
          </w:rPrChange>
        </w:rPr>
      </w:pPr>
      <w:r w:rsidRPr="00D9786C">
        <w:rPr>
          <w:rPrChange w:id="287" w:author="ZHANG Ping (XC-CI1/EST2-CN)" w:date="2021-01-13T14:19:00Z">
            <w:rPr>
              <w:color w:val="FF0000"/>
            </w:rPr>
          </w:rPrChange>
        </w:rPr>
        <w:tab/>
      </w:r>
      <w:r w:rsidRPr="00D9786C">
        <w:rPr>
          <w:rFonts w:hint="eastAsia"/>
          <w:rPrChange w:id="288" w:author="ZHANG Ping (XC-CI1/EST2-CN)" w:date="2021-01-13T14:19:00Z">
            <w:rPr>
              <w:rFonts w:hint="eastAsia"/>
              <w:color w:val="FF0000"/>
            </w:rPr>
          </w:rPrChange>
        </w:rPr>
        <w:t>车外</w:t>
      </w:r>
      <w:r w:rsidRPr="00D9786C">
        <w:rPr>
          <w:rPrChange w:id="289" w:author="ZHANG Ping (XC-CI1/EST2-CN)" w:date="2021-01-13T14:19:00Z">
            <w:rPr>
              <w:color w:val="FF0000"/>
            </w:rPr>
          </w:rPrChange>
        </w:rPr>
        <w:t>PM2.5</w:t>
      </w:r>
      <w:r w:rsidR="00AA79F5" w:rsidRPr="00D9786C">
        <w:rPr>
          <w:rFonts w:hint="eastAsia"/>
          <w:rPrChange w:id="290" w:author="ZHANG Ping (XC-CI1/EST2-CN)" w:date="2021-01-13T14:19:00Z">
            <w:rPr>
              <w:rFonts w:hint="eastAsia"/>
              <w:color w:val="FF0000"/>
            </w:rPr>
          </w:rPrChange>
        </w:rPr>
        <w:t>信息</w:t>
      </w:r>
      <w:r w:rsidRPr="00D9786C">
        <w:rPr>
          <w:rFonts w:hint="eastAsia"/>
          <w:rPrChange w:id="291" w:author="ZHANG Ping (XC-CI1/EST2-CN)" w:date="2021-01-13T14:19:00Z">
            <w:rPr>
              <w:rFonts w:hint="eastAsia"/>
              <w:color w:val="FF0000"/>
            </w:rPr>
          </w:rPrChange>
        </w:rPr>
        <w:t>、</w:t>
      </w:r>
      <w:r w:rsidR="00AA79F5" w:rsidRPr="00D9786C">
        <w:rPr>
          <w:rPrChange w:id="292" w:author="ZHANG Ping (XC-CI1/EST2-CN)" w:date="2021-01-13T14:19:00Z">
            <w:rPr>
              <w:color w:val="FF0000"/>
            </w:rPr>
          </w:rPrChange>
        </w:rPr>
        <w:t>PM10</w:t>
      </w:r>
      <w:r w:rsidR="00AA79F5" w:rsidRPr="00D9786C">
        <w:rPr>
          <w:rFonts w:hint="eastAsia"/>
          <w:rPrChange w:id="293" w:author="ZHANG Ping (XC-CI1/EST2-CN)" w:date="2021-01-13T14:19:00Z">
            <w:rPr>
              <w:rFonts w:hint="eastAsia"/>
              <w:color w:val="FF0000"/>
            </w:rPr>
          </w:rPrChange>
        </w:rPr>
        <w:t>信息和</w:t>
      </w:r>
      <w:r w:rsidRPr="00D9786C">
        <w:rPr>
          <w:rFonts w:hint="eastAsia"/>
          <w:rPrChange w:id="294" w:author="ZHANG Ping (XC-CI1/EST2-CN)" w:date="2021-01-13T14:19:00Z">
            <w:rPr>
              <w:rFonts w:hint="eastAsia"/>
              <w:color w:val="FF0000"/>
            </w:rPr>
          </w:rPrChange>
        </w:rPr>
        <w:t>空气指数</w:t>
      </w:r>
      <w:r w:rsidR="00AA79F5" w:rsidRPr="00D9786C">
        <w:rPr>
          <w:rFonts w:hint="eastAsia"/>
          <w:rPrChange w:id="295" w:author="ZHANG Ping (XC-CI1/EST2-CN)" w:date="2021-01-13T14:19:00Z">
            <w:rPr>
              <w:rFonts w:hint="eastAsia"/>
              <w:color w:val="FF0000"/>
            </w:rPr>
          </w:rPrChange>
        </w:rPr>
        <w:t>信息，娱乐系统通过</w:t>
      </w:r>
      <w:commentRangeStart w:id="296"/>
      <w:r w:rsidR="00AA79F5" w:rsidRPr="00D9786C">
        <w:rPr>
          <w:rPrChange w:id="297" w:author="ZHANG Ping (XC-CI1/EST2-CN)" w:date="2021-01-13T14:19:00Z">
            <w:rPr>
              <w:color w:val="FF0000"/>
            </w:rPr>
          </w:rPrChange>
        </w:rPr>
        <w:t>IT</w:t>
      </w:r>
      <w:commentRangeEnd w:id="296"/>
      <w:r w:rsidR="00C052BE">
        <w:rPr>
          <w:rStyle w:val="CommentReference"/>
        </w:rPr>
        <w:commentReference w:id="296"/>
      </w:r>
      <w:r w:rsidR="00AA79F5" w:rsidRPr="00D9786C">
        <w:rPr>
          <w:rFonts w:hint="eastAsia"/>
          <w:rPrChange w:id="298" w:author="ZHANG Ping (XC-CI1/EST2-CN)" w:date="2021-01-13T14:19:00Z">
            <w:rPr>
              <w:rFonts w:hint="eastAsia"/>
              <w:color w:val="FF0000"/>
            </w:rPr>
          </w:rPrChange>
        </w:rPr>
        <w:t>提供的接口获取所在地的室外</w:t>
      </w:r>
      <w:r w:rsidR="00AA79F5" w:rsidRPr="00D9786C">
        <w:rPr>
          <w:rPrChange w:id="299" w:author="ZHANG Ping (XC-CI1/EST2-CN)" w:date="2021-01-13T14:19:00Z">
            <w:rPr>
              <w:color w:val="FF0000"/>
            </w:rPr>
          </w:rPrChange>
        </w:rPr>
        <w:t>PM2.5</w:t>
      </w:r>
      <w:r w:rsidR="00AA79F5" w:rsidRPr="00D9786C">
        <w:rPr>
          <w:rFonts w:hint="eastAsia"/>
          <w:rPrChange w:id="300" w:author="ZHANG Ping (XC-CI1/EST2-CN)" w:date="2021-01-13T14:19:00Z">
            <w:rPr>
              <w:rFonts w:hint="eastAsia"/>
              <w:color w:val="FF0000"/>
            </w:rPr>
          </w:rPrChange>
        </w:rPr>
        <w:t>信息、</w:t>
      </w:r>
      <w:r w:rsidR="00AA79F5" w:rsidRPr="00D9786C">
        <w:rPr>
          <w:rPrChange w:id="301" w:author="ZHANG Ping (XC-CI1/EST2-CN)" w:date="2021-01-13T14:19:00Z">
            <w:rPr>
              <w:color w:val="FF0000"/>
            </w:rPr>
          </w:rPrChange>
        </w:rPr>
        <w:t>PM10</w:t>
      </w:r>
      <w:r w:rsidR="00AA79F5" w:rsidRPr="00D9786C">
        <w:rPr>
          <w:rFonts w:hint="eastAsia"/>
          <w:rPrChange w:id="302" w:author="ZHANG Ping (XC-CI1/EST2-CN)" w:date="2021-01-13T14:19:00Z">
            <w:rPr>
              <w:rFonts w:hint="eastAsia"/>
              <w:color w:val="FF0000"/>
            </w:rPr>
          </w:rPrChange>
        </w:rPr>
        <w:t>信息</w:t>
      </w:r>
      <w:r w:rsidR="004605C2">
        <w:rPr>
          <w:rFonts w:hint="eastAsia"/>
        </w:rPr>
        <w:t>、</w:t>
      </w:r>
      <w:r w:rsidR="00AA79F5" w:rsidRPr="00D9786C">
        <w:rPr>
          <w:rFonts w:hint="eastAsia"/>
          <w:rPrChange w:id="303" w:author="ZHANG Ping (XC-CI1/EST2-CN)" w:date="2021-01-13T14:19:00Z">
            <w:rPr>
              <w:rFonts w:hint="eastAsia"/>
              <w:color w:val="FF0000"/>
            </w:rPr>
          </w:rPrChange>
        </w:rPr>
        <w:t>空气指数</w:t>
      </w:r>
      <w:r w:rsidR="004605C2" w:rsidRPr="004605C2">
        <w:rPr>
          <w:rFonts w:hint="eastAsia"/>
          <w:color w:val="FF0000"/>
        </w:rPr>
        <w:t>和空气质量等级</w:t>
      </w:r>
      <w:r w:rsidR="00AA79F5" w:rsidRPr="00D9786C">
        <w:rPr>
          <w:rFonts w:hint="eastAsia"/>
          <w:rPrChange w:id="304" w:author="ZHANG Ping (XC-CI1/EST2-CN)" w:date="2021-01-13T14:19:00Z">
            <w:rPr>
              <w:rFonts w:hint="eastAsia"/>
              <w:color w:val="FF0000"/>
            </w:rPr>
          </w:rPrChange>
        </w:rPr>
        <w:t>信息，同时，娱乐系统也将显示所在地信息。</w:t>
      </w:r>
    </w:p>
    <w:p w14:paraId="35A8C19D" w14:textId="1DC6D44A" w:rsidR="00746933" w:rsidRPr="00D9786C" w:rsidRDefault="00746933" w:rsidP="00746933">
      <w:pPr>
        <w:pStyle w:val="Heading4"/>
      </w:pPr>
      <w:commentRangeStart w:id="305"/>
      <w:commentRangeStart w:id="306"/>
      <w:r w:rsidRPr="00D9786C">
        <w:rPr>
          <w:rFonts w:hint="eastAsia"/>
        </w:rPr>
        <w:t>GB</w:t>
      </w:r>
      <w:r w:rsidRPr="00D9786C">
        <w:rPr>
          <w:rFonts w:hint="eastAsia"/>
        </w:rPr>
        <w:t>的空气质量状态</w:t>
      </w:r>
      <w:commentRangeEnd w:id="305"/>
      <w:r w:rsidR="008720FB" w:rsidRPr="00BE5023">
        <w:rPr>
          <w:rStyle w:val="CommentReference"/>
          <w:rFonts w:asciiTheme="minorHAnsi" w:eastAsiaTheme="minorEastAsia" w:hAnsiTheme="minorHAnsi" w:cstheme="minorBidi"/>
          <w:b w:val="0"/>
          <w:bCs w:val="0"/>
          <w:strike/>
        </w:rPr>
        <w:commentReference w:id="305"/>
      </w:r>
      <w:commentRangeEnd w:id="306"/>
      <w:r w:rsidR="00700C19" w:rsidRPr="00BE5023">
        <w:rPr>
          <w:rStyle w:val="CommentReference"/>
          <w:rFonts w:asciiTheme="minorHAnsi" w:eastAsiaTheme="minorEastAsia" w:hAnsiTheme="minorHAnsi" w:cstheme="minorBidi"/>
          <w:b w:val="0"/>
          <w:bCs w:val="0"/>
          <w:strike/>
        </w:rPr>
        <w:commentReference w:id="306"/>
      </w:r>
    </w:p>
    <w:p w14:paraId="5E3296D0" w14:textId="77777777" w:rsidR="00A25A90" w:rsidRPr="00D9786C" w:rsidRDefault="00A25A90" w:rsidP="00A25A90">
      <w:pPr>
        <w:rPr>
          <w:b/>
          <w:u w:val="single"/>
        </w:rPr>
      </w:pPr>
      <w:r w:rsidRPr="00D9786C">
        <w:rPr>
          <w:rFonts w:hint="eastAsia"/>
          <w:b/>
          <w:u w:val="single"/>
        </w:rPr>
        <w:t>信号发送</w:t>
      </w:r>
    </w:p>
    <w:p w14:paraId="55D08247" w14:textId="77777777" w:rsidR="00A25A90" w:rsidRPr="0098528C" w:rsidRDefault="00A25A90" w:rsidP="00A25A90">
      <w:pPr>
        <w:ind w:firstLine="420"/>
      </w:pPr>
      <w:r w:rsidRPr="0098528C">
        <w:rPr>
          <w:rFonts w:hint="eastAsia"/>
        </w:rPr>
        <w:t>N/A</w:t>
      </w:r>
    </w:p>
    <w:p w14:paraId="3B22BA08" w14:textId="77777777" w:rsidR="00A25A90" w:rsidRPr="0098528C" w:rsidRDefault="00A25A90" w:rsidP="00A25A90">
      <w:pPr>
        <w:ind w:firstLine="420"/>
      </w:pPr>
    </w:p>
    <w:p w14:paraId="3E478F63" w14:textId="77777777" w:rsidR="00A25A90" w:rsidRPr="0098528C" w:rsidRDefault="00A25A90" w:rsidP="00A25A90">
      <w:pPr>
        <w:rPr>
          <w:b/>
          <w:u w:val="single"/>
        </w:rPr>
      </w:pPr>
      <w:r w:rsidRPr="0098528C">
        <w:rPr>
          <w:rFonts w:hint="eastAsia"/>
          <w:b/>
          <w:u w:val="single"/>
        </w:rPr>
        <w:t>信号接收</w:t>
      </w:r>
    </w:p>
    <w:p w14:paraId="3B0303F0" w14:textId="530CA420" w:rsidR="00656415" w:rsidRPr="0098528C" w:rsidRDefault="00A25A90" w:rsidP="00A25A90">
      <w:r w:rsidRPr="0098528C">
        <w:tab/>
      </w:r>
      <w:r w:rsidR="00164FE4" w:rsidRPr="0098528C">
        <w:rPr>
          <w:rFonts w:hint="eastAsia"/>
        </w:rPr>
        <w:t>车内空气质量</w:t>
      </w:r>
      <w:r w:rsidRPr="0098528C">
        <w:rPr>
          <w:rFonts w:hint="eastAsia"/>
        </w:rPr>
        <w:t>信息，娱乐系统通过信号</w:t>
      </w:r>
      <w:r w:rsidR="00656415" w:rsidRPr="0098528C">
        <w:rPr>
          <w:b/>
          <w:i/>
        </w:rPr>
        <w:t>Indication Interior Air Quality Display Active</w:t>
      </w:r>
      <w:r w:rsidR="00656415" w:rsidRPr="0098528C">
        <w:rPr>
          <w:rFonts w:hint="eastAsia"/>
        </w:rPr>
        <w:t>的值来控制是否显示车内空气质量信息，默认发生的信号值为</w:t>
      </w:r>
      <w:r w:rsidR="00656415" w:rsidRPr="0098528C">
        <w:rPr>
          <w:rFonts w:hint="eastAsia"/>
        </w:rPr>
        <w:t xml:space="preserve"> $0 = FALSE</w:t>
      </w:r>
      <w:r w:rsidR="00656415" w:rsidRPr="0098528C">
        <w:rPr>
          <w:rFonts w:hint="eastAsia"/>
        </w:rPr>
        <w:t>不显示车内空气质量信息。当</w:t>
      </w:r>
      <w:r w:rsidR="00656415" w:rsidRPr="0098528C">
        <w:rPr>
          <w:b/>
          <w:i/>
        </w:rPr>
        <w:t xml:space="preserve">Indication Interior Air Quality Display Active </w:t>
      </w:r>
      <w:r w:rsidR="00656415" w:rsidRPr="0098528C">
        <w:rPr>
          <w:rFonts w:hint="eastAsia"/>
        </w:rPr>
        <w:t>=</w:t>
      </w:r>
      <w:r w:rsidR="00656415" w:rsidRPr="0098528C">
        <w:t xml:space="preserve"> $</w:t>
      </w:r>
      <w:r w:rsidR="00656415" w:rsidRPr="0098528C">
        <w:rPr>
          <w:rFonts w:hint="eastAsia"/>
        </w:rPr>
        <w:t>1</w:t>
      </w:r>
      <w:r w:rsidR="00656415" w:rsidRPr="0098528C">
        <w:t xml:space="preserve"> </w:t>
      </w:r>
      <w:r w:rsidR="00656415" w:rsidRPr="0098528C">
        <w:rPr>
          <w:rFonts w:hint="eastAsia"/>
        </w:rPr>
        <w:t>TURE</w:t>
      </w:r>
      <w:r w:rsidR="00656415" w:rsidRPr="0098528C">
        <w:rPr>
          <w:rFonts w:hint="eastAsia"/>
        </w:rPr>
        <w:t>时，</w:t>
      </w:r>
      <w:r w:rsidR="00656415" w:rsidRPr="0098528C">
        <w:rPr>
          <w:rFonts w:hint="eastAsia"/>
        </w:rPr>
        <w:t xml:space="preserve"> </w:t>
      </w:r>
      <w:r w:rsidR="00656415" w:rsidRPr="0098528C">
        <w:rPr>
          <w:rFonts w:hint="eastAsia"/>
        </w:rPr>
        <w:t>娱乐系统才会显示车内空气质量的相关信息，空气质量相关的信息有</w:t>
      </w:r>
      <w:r w:rsidR="006E051A" w:rsidRPr="0098528C">
        <w:rPr>
          <w:rFonts w:hint="eastAsia"/>
        </w:rPr>
        <w:t>以下内容：</w:t>
      </w:r>
    </w:p>
    <w:p w14:paraId="79616840" w14:textId="7DBAF0CA" w:rsidR="00A25A90" w:rsidRPr="0098528C" w:rsidRDefault="00A25A90" w:rsidP="00A25A90">
      <w:r w:rsidRPr="0098528C">
        <w:tab/>
      </w:r>
    </w:p>
    <w:p w14:paraId="28E953C4" w14:textId="6F07AE62" w:rsidR="00A25A90" w:rsidRPr="0098528C" w:rsidRDefault="006E051A" w:rsidP="006E051A">
      <w:r w:rsidRPr="0098528C">
        <w:t>Overall State</w:t>
      </w:r>
      <w:r w:rsidR="00A25A90" w:rsidRPr="0098528C">
        <w:rPr>
          <w:rFonts w:hint="eastAsia"/>
        </w:rPr>
        <w:t>，娱乐系统通过信号</w:t>
      </w:r>
      <w:bookmarkStart w:id="307" w:name="OLE_LINK34"/>
      <w:bookmarkStart w:id="308" w:name="OLE_LINK35"/>
      <w:r w:rsidRPr="0098528C">
        <w:rPr>
          <w:b/>
          <w:i/>
        </w:rPr>
        <w:t>Indication Interior Air Quality Overall State</w:t>
      </w:r>
      <w:bookmarkEnd w:id="307"/>
      <w:bookmarkEnd w:id="308"/>
      <w:r w:rsidRPr="0098528C">
        <w:rPr>
          <w:rFonts w:hint="eastAsia"/>
        </w:rPr>
        <w:t>来</w:t>
      </w:r>
      <w:r w:rsidR="00A25A90" w:rsidRPr="0098528C">
        <w:rPr>
          <w:rFonts w:hint="eastAsia"/>
        </w:rPr>
        <w:t>获取</w:t>
      </w:r>
      <w:r w:rsidR="00640CD4" w:rsidRPr="00F776D1">
        <w:rPr>
          <w:rFonts w:hint="eastAsia"/>
          <w:color w:val="FF0000"/>
        </w:rPr>
        <w:t>车内总体空气质量等级</w:t>
      </w:r>
      <w:r w:rsidRPr="00F776D1">
        <w:rPr>
          <w:rFonts w:hint="eastAsia"/>
          <w:strike/>
          <w:color w:val="FF0000"/>
        </w:rPr>
        <w:t>显示内容</w:t>
      </w:r>
      <w:r w:rsidRPr="0098528C">
        <w:rPr>
          <w:rFonts w:hint="eastAsia"/>
        </w:rPr>
        <w:t>。</w:t>
      </w:r>
    </w:p>
    <w:p w14:paraId="5AE8DDDA" w14:textId="209D8267" w:rsidR="006E051A" w:rsidRPr="00D9786C" w:rsidRDefault="006E051A" w:rsidP="006E051A">
      <w:commentRangeStart w:id="309"/>
      <w:commentRangeStart w:id="310"/>
      <w:r w:rsidRPr="00D9786C">
        <w:rPr>
          <w:noProof/>
        </w:rPr>
        <w:drawing>
          <wp:inline distT="0" distB="0" distL="0" distR="0" wp14:anchorId="55A07F0F" wp14:editId="4FE850E9">
            <wp:extent cx="6192520" cy="1566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520" cy="1566545"/>
                    </a:xfrm>
                    <a:prstGeom prst="rect">
                      <a:avLst/>
                    </a:prstGeom>
                  </pic:spPr>
                </pic:pic>
              </a:graphicData>
            </a:graphic>
          </wp:inline>
        </w:drawing>
      </w:r>
      <w:commentRangeEnd w:id="309"/>
      <w:r w:rsidR="009C05EF" w:rsidRPr="00D9786C">
        <w:rPr>
          <w:rStyle w:val="CommentReference"/>
        </w:rPr>
        <w:commentReference w:id="309"/>
      </w:r>
      <w:commentRangeEnd w:id="310"/>
      <w:r w:rsidR="0037697B">
        <w:rPr>
          <w:rStyle w:val="CommentReference"/>
        </w:rPr>
        <w:commentReference w:id="310"/>
      </w:r>
    </w:p>
    <w:p w14:paraId="1A3F4B11" w14:textId="696DBB5E" w:rsidR="00A25A90" w:rsidRPr="00D9786C" w:rsidRDefault="00A25A90" w:rsidP="00A25A90"/>
    <w:p w14:paraId="491360F5" w14:textId="01158A2B" w:rsidR="006E051A" w:rsidRPr="0098528C" w:rsidRDefault="006E051A" w:rsidP="006E051A">
      <w:r w:rsidRPr="0098528C">
        <w:t xml:space="preserve">Overall </w:t>
      </w:r>
      <w:r w:rsidRPr="0098528C">
        <w:rPr>
          <w:rFonts w:hint="eastAsia"/>
        </w:rPr>
        <w:t>Index</w:t>
      </w:r>
      <w:r w:rsidRPr="0098528C">
        <w:rPr>
          <w:rFonts w:hint="eastAsia"/>
        </w:rPr>
        <w:t>，娱乐系统通过信号</w:t>
      </w:r>
      <w:r w:rsidRPr="0098528C">
        <w:rPr>
          <w:b/>
          <w:i/>
        </w:rPr>
        <w:t>Indication Interior Air Quality Overall Index</w:t>
      </w:r>
      <w:r w:rsidRPr="0098528C">
        <w:rPr>
          <w:rFonts w:hint="eastAsia"/>
        </w:rPr>
        <w:t>来获取</w:t>
      </w:r>
      <w:r w:rsidR="00F776D1" w:rsidRPr="00F776D1">
        <w:rPr>
          <w:rFonts w:hint="eastAsia"/>
          <w:color w:val="FF0000"/>
        </w:rPr>
        <w:t>车内总体空气质量指数</w:t>
      </w:r>
      <w:r w:rsidRPr="00F776D1">
        <w:rPr>
          <w:rFonts w:hint="eastAsia"/>
          <w:strike/>
          <w:color w:val="FF0000"/>
        </w:rPr>
        <w:t>显示内容</w:t>
      </w:r>
      <w:r w:rsidRPr="0098528C">
        <w:rPr>
          <w:rFonts w:hint="eastAsia"/>
        </w:rPr>
        <w:t>。</w:t>
      </w:r>
    </w:p>
    <w:p w14:paraId="31B9FA1D" w14:textId="0F9FF416" w:rsidR="006E051A" w:rsidRPr="00D9786C" w:rsidRDefault="006E051A" w:rsidP="00A25A90">
      <w:r w:rsidRPr="00D9786C">
        <w:rPr>
          <w:noProof/>
        </w:rPr>
        <w:drawing>
          <wp:inline distT="0" distB="0" distL="0" distR="0" wp14:anchorId="5BE54293" wp14:editId="1F19EBDC">
            <wp:extent cx="2981325" cy="239903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070" cy="2418947"/>
                    </a:xfrm>
                    <a:prstGeom prst="rect">
                      <a:avLst/>
                    </a:prstGeom>
                  </pic:spPr>
                </pic:pic>
              </a:graphicData>
            </a:graphic>
          </wp:inline>
        </w:drawing>
      </w:r>
    </w:p>
    <w:p w14:paraId="59BA26F0" w14:textId="5574A7F1" w:rsidR="006E051A" w:rsidRPr="00D9786C" w:rsidRDefault="006E051A" w:rsidP="00A25A90"/>
    <w:p w14:paraId="077B73D8" w14:textId="2B28FB66" w:rsidR="006E051A" w:rsidRPr="0098528C" w:rsidRDefault="006E051A" w:rsidP="006E051A">
      <w:r w:rsidRPr="0098528C">
        <w:lastRenderedPageBreak/>
        <w:t>Overall Scale Position</w:t>
      </w:r>
      <w:r w:rsidRPr="0098528C">
        <w:rPr>
          <w:rFonts w:hint="eastAsia"/>
        </w:rPr>
        <w:t>，娱乐系统通过信号</w:t>
      </w:r>
      <w:r w:rsidRPr="0098528C">
        <w:rPr>
          <w:b/>
          <w:i/>
        </w:rPr>
        <w:t>Indication Interior Air Quality Overall Scale Position</w:t>
      </w:r>
      <w:r w:rsidRPr="0098528C">
        <w:rPr>
          <w:rFonts w:hint="eastAsia"/>
        </w:rPr>
        <w:t>来获取</w:t>
      </w:r>
      <w:r w:rsidR="00F776D1" w:rsidRPr="00640CD4">
        <w:rPr>
          <w:rFonts w:hint="eastAsia"/>
          <w:color w:val="FF0000"/>
        </w:rPr>
        <w:t>车内</w:t>
      </w:r>
      <w:r w:rsidR="00F776D1">
        <w:rPr>
          <w:rFonts w:hint="eastAsia"/>
          <w:color w:val="FF0000"/>
        </w:rPr>
        <w:t>空气质量在指数条上</w:t>
      </w:r>
      <w:r w:rsidR="00F776D1" w:rsidRPr="00870AB5">
        <w:rPr>
          <w:rFonts w:hint="eastAsia"/>
          <w:color w:val="FF0000"/>
        </w:rPr>
        <w:t>的百分比</w:t>
      </w:r>
      <w:r w:rsidR="00F776D1" w:rsidRPr="00870AB5">
        <w:rPr>
          <w:rFonts w:hint="eastAsia"/>
          <w:strike/>
          <w:color w:val="FF0000"/>
        </w:rPr>
        <w:t>显示内容</w:t>
      </w:r>
      <w:r w:rsidRPr="0098528C">
        <w:rPr>
          <w:rFonts w:hint="eastAsia"/>
        </w:rPr>
        <w:t>。</w:t>
      </w:r>
    </w:p>
    <w:p w14:paraId="775BB1D2" w14:textId="7733DA50" w:rsidR="006E051A" w:rsidRPr="00D9786C" w:rsidRDefault="003F6416" w:rsidP="00A25A90">
      <w:r w:rsidRPr="00D9786C">
        <w:rPr>
          <w:noProof/>
        </w:rPr>
        <w:drawing>
          <wp:inline distT="0" distB="0" distL="0" distR="0" wp14:anchorId="55DF73CE" wp14:editId="08577B5C">
            <wp:extent cx="6192520" cy="3241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2520" cy="3241040"/>
                    </a:xfrm>
                    <a:prstGeom prst="rect">
                      <a:avLst/>
                    </a:prstGeom>
                  </pic:spPr>
                </pic:pic>
              </a:graphicData>
            </a:graphic>
          </wp:inline>
        </w:drawing>
      </w:r>
    </w:p>
    <w:p w14:paraId="0CF016DF" w14:textId="71AA1152" w:rsidR="006E051A" w:rsidRPr="00D9786C" w:rsidRDefault="006E051A" w:rsidP="00A25A90"/>
    <w:p w14:paraId="2617DAF8" w14:textId="01B653CE" w:rsidR="006E051A" w:rsidRPr="0098528C" w:rsidRDefault="00F776D1" w:rsidP="006E051A">
      <w:r w:rsidRPr="008A42E7">
        <w:rPr>
          <w:rFonts w:hint="eastAsia"/>
          <w:color w:val="FF0000"/>
        </w:rPr>
        <w:t>【预留】</w:t>
      </w:r>
      <w:r w:rsidR="003F6416" w:rsidRPr="00D9786C">
        <w:t>Particulate State</w:t>
      </w:r>
      <w:r w:rsidR="006E051A" w:rsidRPr="0098528C">
        <w:rPr>
          <w:rFonts w:hint="eastAsia"/>
        </w:rPr>
        <w:t>，娱乐系统通过信号</w:t>
      </w:r>
      <w:r w:rsidR="003F6416" w:rsidRPr="0098528C">
        <w:rPr>
          <w:b/>
          <w:i/>
        </w:rPr>
        <w:t>Indication Interior Air Quality Particulate State</w:t>
      </w:r>
      <w:r w:rsidR="006E051A" w:rsidRPr="0098528C">
        <w:rPr>
          <w:rFonts w:hint="eastAsia"/>
        </w:rPr>
        <w:t>来获取</w:t>
      </w:r>
      <w:r w:rsidR="00640CD4" w:rsidRPr="00640CD4">
        <w:rPr>
          <w:rFonts w:hint="eastAsia"/>
          <w:color w:val="FF0000"/>
        </w:rPr>
        <w:t>车内</w:t>
      </w:r>
      <w:r>
        <w:rPr>
          <w:rFonts w:hint="eastAsia"/>
          <w:color w:val="FF0000"/>
        </w:rPr>
        <w:t>颗粒物浓度</w:t>
      </w:r>
      <w:r w:rsidR="003F08FE" w:rsidRPr="003F08FE">
        <w:rPr>
          <w:rFonts w:hint="eastAsia"/>
          <w:color w:val="FF0000"/>
        </w:rPr>
        <w:t>等级</w:t>
      </w:r>
      <w:r w:rsidR="006E051A" w:rsidRPr="003F08FE">
        <w:rPr>
          <w:rFonts w:hint="eastAsia"/>
          <w:strike/>
          <w:color w:val="FF0000"/>
        </w:rPr>
        <w:t>显示内容</w:t>
      </w:r>
      <w:r w:rsidR="006E051A" w:rsidRPr="0098528C">
        <w:rPr>
          <w:rFonts w:hint="eastAsia"/>
        </w:rPr>
        <w:t>。</w:t>
      </w:r>
    </w:p>
    <w:p w14:paraId="24676C5B" w14:textId="4B3296F5" w:rsidR="006E051A" w:rsidRPr="00D9786C" w:rsidRDefault="003F6416" w:rsidP="00A25A90">
      <w:r w:rsidRPr="00D9786C">
        <w:rPr>
          <w:noProof/>
        </w:rPr>
        <w:drawing>
          <wp:inline distT="0" distB="0" distL="0" distR="0" wp14:anchorId="3CCD6DD0" wp14:editId="03D5706A">
            <wp:extent cx="6192520" cy="1567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2520" cy="1567815"/>
                    </a:xfrm>
                    <a:prstGeom prst="rect">
                      <a:avLst/>
                    </a:prstGeom>
                  </pic:spPr>
                </pic:pic>
              </a:graphicData>
            </a:graphic>
          </wp:inline>
        </w:drawing>
      </w:r>
    </w:p>
    <w:p w14:paraId="11B3B7EF" w14:textId="40387571" w:rsidR="006E051A" w:rsidRPr="00D9786C" w:rsidRDefault="006E051A" w:rsidP="00A25A90"/>
    <w:p w14:paraId="2823EE4A" w14:textId="1088890A" w:rsidR="006E051A" w:rsidRPr="0098528C" w:rsidRDefault="00F776D1" w:rsidP="006E051A">
      <w:r w:rsidRPr="008A42E7">
        <w:rPr>
          <w:rFonts w:hint="eastAsia"/>
          <w:color w:val="FF0000"/>
        </w:rPr>
        <w:t>【预留】</w:t>
      </w:r>
      <w:r w:rsidR="003F6416" w:rsidRPr="0098528C">
        <w:t>Particulate Index</w:t>
      </w:r>
      <w:r w:rsidR="006E051A" w:rsidRPr="0098528C">
        <w:rPr>
          <w:rFonts w:hint="eastAsia"/>
        </w:rPr>
        <w:t>，娱乐系统通过信号</w:t>
      </w:r>
      <w:r w:rsidR="003F6416" w:rsidRPr="0098528C">
        <w:rPr>
          <w:b/>
          <w:i/>
        </w:rPr>
        <w:t>Indication Interior Air Quality Particulate Index</w:t>
      </w:r>
      <w:r w:rsidR="006E051A" w:rsidRPr="0098528C">
        <w:rPr>
          <w:rFonts w:hint="eastAsia"/>
        </w:rPr>
        <w:t>来获取</w:t>
      </w:r>
      <w:r w:rsidR="00640CD4" w:rsidRPr="00640CD4">
        <w:rPr>
          <w:rFonts w:hint="eastAsia"/>
          <w:color w:val="FF0000"/>
        </w:rPr>
        <w:t>车内</w:t>
      </w:r>
      <w:r>
        <w:rPr>
          <w:rFonts w:hint="eastAsia"/>
          <w:color w:val="FF0000"/>
        </w:rPr>
        <w:t>颗粒物浓度</w:t>
      </w:r>
      <w:r w:rsidR="003F08FE" w:rsidRPr="003F08FE">
        <w:rPr>
          <w:rFonts w:hint="eastAsia"/>
          <w:color w:val="FF0000"/>
        </w:rPr>
        <w:t>指数</w:t>
      </w:r>
      <w:r w:rsidR="006E051A" w:rsidRPr="003F08FE">
        <w:rPr>
          <w:rFonts w:hint="eastAsia"/>
          <w:strike/>
          <w:color w:val="FF0000"/>
        </w:rPr>
        <w:t>显示内容</w:t>
      </w:r>
      <w:r w:rsidR="006E051A" w:rsidRPr="0098528C">
        <w:rPr>
          <w:rFonts w:hint="eastAsia"/>
        </w:rPr>
        <w:t>。</w:t>
      </w:r>
    </w:p>
    <w:p w14:paraId="4C4C813B" w14:textId="56847A94" w:rsidR="006E051A" w:rsidRPr="00D9786C" w:rsidRDefault="003F6416" w:rsidP="00A25A90">
      <w:r w:rsidRPr="00D9786C">
        <w:rPr>
          <w:noProof/>
        </w:rPr>
        <w:lastRenderedPageBreak/>
        <w:drawing>
          <wp:inline distT="0" distB="0" distL="0" distR="0" wp14:anchorId="241C1428" wp14:editId="3CC7FEA0">
            <wp:extent cx="4381500" cy="2405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0111" cy="2432218"/>
                    </a:xfrm>
                    <a:prstGeom prst="rect">
                      <a:avLst/>
                    </a:prstGeom>
                  </pic:spPr>
                </pic:pic>
              </a:graphicData>
            </a:graphic>
          </wp:inline>
        </w:drawing>
      </w:r>
    </w:p>
    <w:p w14:paraId="4D561C0C" w14:textId="7B7EE42E" w:rsidR="006E051A" w:rsidRPr="00D9786C" w:rsidRDefault="006E051A" w:rsidP="00A25A90"/>
    <w:p w14:paraId="05794B87" w14:textId="6640237F" w:rsidR="006E051A" w:rsidRPr="0098528C" w:rsidRDefault="00F776D1" w:rsidP="006E051A">
      <w:r w:rsidRPr="008A42E7">
        <w:rPr>
          <w:rFonts w:hint="eastAsia"/>
          <w:color w:val="FF0000"/>
        </w:rPr>
        <w:t>【预留】</w:t>
      </w:r>
      <w:r w:rsidR="00CB349A" w:rsidRPr="0098528C">
        <w:t>Particulate Scale Position</w:t>
      </w:r>
      <w:r w:rsidR="006E051A" w:rsidRPr="0098528C">
        <w:rPr>
          <w:rFonts w:hint="eastAsia"/>
        </w:rPr>
        <w:t>，娱乐系统通过信号</w:t>
      </w:r>
      <w:r w:rsidR="00CB349A" w:rsidRPr="0098528C">
        <w:rPr>
          <w:b/>
          <w:i/>
        </w:rPr>
        <w:t>Indication Interior Air Quality Particulate Scale Position</w:t>
      </w:r>
      <w:r w:rsidR="006E051A" w:rsidRPr="0098528C">
        <w:rPr>
          <w:rFonts w:hint="eastAsia"/>
        </w:rPr>
        <w:t>来获取</w:t>
      </w:r>
      <w:r w:rsidR="00640CD4" w:rsidRPr="00640CD4">
        <w:rPr>
          <w:rFonts w:hint="eastAsia"/>
          <w:color w:val="FF0000"/>
        </w:rPr>
        <w:t>车内</w:t>
      </w:r>
      <w:r>
        <w:rPr>
          <w:rFonts w:hint="eastAsia"/>
          <w:color w:val="FF0000"/>
        </w:rPr>
        <w:t>颗粒物浓度</w:t>
      </w:r>
      <w:r w:rsidR="0009281E">
        <w:rPr>
          <w:rFonts w:hint="eastAsia"/>
          <w:color w:val="FF0000"/>
        </w:rPr>
        <w:t>在指数条上</w:t>
      </w:r>
      <w:r w:rsidR="00870AB5" w:rsidRPr="00870AB5">
        <w:rPr>
          <w:rFonts w:hint="eastAsia"/>
          <w:color w:val="FF0000"/>
        </w:rPr>
        <w:t>的百分比</w:t>
      </w:r>
      <w:r w:rsidR="006E051A" w:rsidRPr="00870AB5">
        <w:rPr>
          <w:rFonts w:hint="eastAsia"/>
          <w:strike/>
          <w:color w:val="FF0000"/>
        </w:rPr>
        <w:t>显示内容</w:t>
      </w:r>
      <w:r w:rsidR="006E051A" w:rsidRPr="0098528C">
        <w:rPr>
          <w:rFonts w:hint="eastAsia"/>
        </w:rPr>
        <w:t>。</w:t>
      </w:r>
    </w:p>
    <w:p w14:paraId="4E04A129" w14:textId="3757F8C2" w:rsidR="006E051A" w:rsidRPr="00D9786C" w:rsidRDefault="00CB349A" w:rsidP="00A25A90">
      <w:r w:rsidRPr="00D9786C">
        <w:rPr>
          <w:noProof/>
        </w:rPr>
        <w:drawing>
          <wp:inline distT="0" distB="0" distL="0" distR="0" wp14:anchorId="56C3CD5A" wp14:editId="6F4D8426">
            <wp:extent cx="6192520" cy="2485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2520" cy="2485390"/>
                    </a:xfrm>
                    <a:prstGeom prst="rect">
                      <a:avLst/>
                    </a:prstGeom>
                  </pic:spPr>
                </pic:pic>
              </a:graphicData>
            </a:graphic>
          </wp:inline>
        </w:drawing>
      </w:r>
    </w:p>
    <w:p w14:paraId="5FA79E29" w14:textId="17E34BED" w:rsidR="006E051A" w:rsidRPr="00D9786C" w:rsidRDefault="006E051A" w:rsidP="00A25A90"/>
    <w:p w14:paraId="635CA3B5" w14:textId="360F5E4A" w:rsidR="004C4F54" w:rsidRPr="0098528C" w:rsidRDefault="004C4F54" w:rsidP="004C4F54">
      <w:r w:rsidRPr="00D9786C">
        <w:t>Number of States</w:t>
      </w:r>
      <w:r w:rsidRPr="0098528C">
        <w:rPr>
          <w:rFonts w:hint="eastAsia"/>
        </w:rPr>
        <w:t>，娱乐系统通过信号</w:t>
      </w:r>
      <w:bookmarkStart w:id="311" w:name="OLE_LINK36"/>
      <w:bookmarkStart w:id="312" w:name="OLE_LINK37"/>
      <w:r w:rsidRPr="0098528C">
        <w:rPr>
          <w:b/>
          <w:i/>
        </w:rPr>
        <w:t>Indication Interior Air Quality Number of States</w:t>
      </w:r>
      <w:bookmarkEnd w:id="311"/>
      <w:bookmarkEnd w:id="312"/>
      <w:r w:rsidRPr="0098528C">
        <w:rPr>
          <w:rFonts w:hint="eastAsia"/>
        </w:rPr>
        <w:t>来获取</w:t>
      </w:r>
      <w:r w:rsidR="00640CD4" w:rsidRPr="00640CD4">
        <w:rPr>
          <w:rFonts w:hint="eastAsia"/>
          <w:color w:val="FF0000"/>
        </w:rPr>
        <w:t>车内</w:t>
      </w:r>
      <w:r w:rsidR="0009281E" w:rsidRPr="006A7017">
        <w:rPr>
          <w:rFonts w:hint="eastAsia"/>
          <w:color w:val="FF0000"/>
        </w:rPr>
        <w:t>空气</w:t>
      </w:r>
      <w:r w:rsidR="006A7017" w:rsidRPr="006A7017">
        <w:rPr>
          <w:rFonts w:hint="eastAsia"/>
          <w:color w:val="FF0000"/>
        </w:rPr>
        <w:t>质量等级的数量</w:t>
      </w:r>
      <w:r w:rsidRPr="006A7017">
        <w:rPr>
          <w:rFonts w:hint="eastAsia"/>
          <w:strike/>
          <w:color w:val="FF0000"/>
        </w:rPr>
        <w:t>显示内容</w:t>
      </w:r>
      <w:r w:rsidRPr="0098528C">
        <w:rPr>
          <w:rFonts w:hint="eastAsia"/>
        </w:rPr>
        <w:t>。</w:t>
      </w:r>
    </w:p>
    <w:p w14:paraId="543AA8E2" w14:textId="3A4E05E1" w:rsidR="006E051A" w:rsidRPr="00D9786C" w:rsidRDefault="004C4F54" w:rsidP="006E051A">
      <w:r w:rsidRPr="00D9786C">
        <w:rPr>
          <w:noProof/>
        </w:rPr>
        <w:lastRenderedPageBreak/>
        <w:drawing>
          <wp:inline distT="0" distB="0" distL="0" distR="0" wp14:anchorId="1586DD3A" wp14:editId="1928B987">
            <wp:extent cx="3990975" cy="257146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1719" cy="2591275"/>
                    </a:xfrm>
                    <a:prstGeom prst="rect">
                      <a:avLst/>
                    </a:prstGeom>
                  </pic:spPr>
                </pic:pic>
              </a:graphicData>
            </a:graphic>
          </wp:inline>
        </w:drawing>
      </w:r>
    </w:p>
    <w:p w14:paraId="6FCF8969" w14:textId="77777777" w:rsidR="004C4F54" w:rsidRPr="00D9786C" w:rsidRDefault="004C4F54" w:rsidP="006E051A"/>
    <w:p w14:paraId="0C6B4208" w14:textId="5C58F430" w:rsidR="00164FE4" w:rsidRPr="0098528C" w:rsidRDefault="00164FE4" w:rsidP="00164FE4">
      <w:r w:rsidRPr="0098528C">
        <w:t xml:space="preserve">Update Time: </w:t>
      </w:r>
      <w:r w:rsidRPr="0098528C">
        <w:rPr>
          <w:rFonts w:hint="eastAsia"/>
        </w:rPr>
        <w:t>5</w:t>
      </w:r>
      <w:r w:rsidRPr="0098528C">
        <w:t>0ms</w:t>
      </w:r>
    </w:p>
    <w:p w14:paraId="09D0D419" w14:textId="77777777" w:rsidR="00164FE4" w:rsidRPr="0098528C" w:rsidRDefault="00164FE4" w:rsidP="00164FE4">
      <w:r w:rsidRPr="0098528C">
        <w:t>Periodic Interval: 1000ms</w:t>
      </w:r>
    </w:p>
    <w:p w14:paraId="2B65767C" w14:textId="77777777" w:rsidR="00164FE4" w:rsidRPr="0098528C" w:rsidRDefault="00164FE4" w:rsidP="00164FE4">
      <w:r w:rsidRPr="0098528C">
        <w:t xml:space="preserve">Alive Rolling Count (ARC) required: </w:t>
      </w:r>
      <w:r w:rsidRPr="0098528C">
        <w:rPr>
          <w:rFonts w:hint="eastAsia"/>
        </w:rPr>
        <w:t>No</w:t>
      </w:r>
    </w:p>
    <w:p w14:paraId="6E7F3DBF" w14:textId="77777777" w:rsidR="00164FE4" w:rsidRPr="0098528C" w:rsidRDefault="00164FE4" w:rsidP="00164FE4">
      <w:r w:rsidRPr="0098528C">
        <w:t xml:space="preserve">Protection Value/Checksum (PV) required: </w:t>
      </w:r>
      <w:r w:rsidRPr="0098528C">
        <w:rPr>
          <w:rFonts w:hint="eastAsia"/>
        </w:rPr>
        <w:t>No</w:t>
      </w:r>
    </w:p>
    <w:p w14:paraId="2D67BABB" w14:textId="77777777" w:rsidR="00A25A90" w:rsidRPr="0098528C" w:rsidRDefault="00A25A90" w:rsidP="00A25A90"/>
    <w:p w14:paraId="7F736C26" w14:textId="77777777" w:rsidR="00A25A90" w:rsidRPr="0098528C" w:rsidRDefault="00A25A90" w:rsidP="00A25A90">
      <w:r w:rsidRPr="0098528C">
        <w:rPr>
          <w:rFonts w:hint="eastAsia"/>
          <w:b/>
          <w:u w:val="single"/>
        </w:rPr>
        <w:t>功能安全要求：</w:t>
      </w:r>
      <w:r w:rsidRPr="0098528C">
        <w:rPr>
          <w:rFonts w:hint="eastAsia"/>
        </w:rPr>
        <w:t>QM</w:t>
      </w:r>
    </w:p>
    <w:p w14:paraId="0A08F44E" w14:textId="43AF7F87" w:rsidR="00A25A90" w:rsidRDefault="00A25A90" w:rsidP="00A25A90">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3EBC38C8" w14:textId="59C6D1E9" w:rsidR="004605C2" w:rsidRDefault="004605C2" w:rsidP="00A25A90"/>
    <w:p w14:paraId="3B6FB3BB" w14:textId="04B3ACB5" w:rsidR="004605C2" w:rsidRDefault="004605C2" w:rsidP="004605C2">
      <w:pPr>
        <w:ind w:firstLine="420"/>
        <w:rPr>
          <w:color w:val="FF0000"/>
        </w:rPr>
      </w:pPr>
      <w:r w:rsidRPr="004605C2">
        <w:rPr>
          <w:rFonts w:hint="eastAsia"/>
          <w:color w:val="FF0000"/>
        </w:rPr>
        <w:t>车外</w:t>
      </w:r>
      <w:r w:rsidRPr="004605C2">
        <w:rPr>
          <w:color w:val="FF0000"/>
        </w:rPr>
        <w:t>PM2.5</w:t>
      </w:r>
      <w:r w:rsidRPr="004605C2">
        <w:rPr>
          <w:rFonts w:hint="eastAsia"/>
          <w:color w:val="FF0000"/>
        </w:rPr>
        <w:t>信息、</w:t>
      </w:r>
      <w:r w:rsidRPr="004605C2">
        <w:rPr>
          <w:color w:val="FF0000"/>
        </w:rPr>
        <w:t>PM10</w:t>
      </w:r>
      <w:r w:rsidRPr="004605C2">
        <w:rPr>
          <w:rFonts w:hint="eastAsia"/>
          <w:color w:val="FF0000"/>
        </w:rPr>
        <w:t>信息和空气指数信息，娱乐系统通过</w:t>
      </w:r>
      <w:r w:rsidRPr="004605C2">
        <w:rPr>
          <w:color w:val="FF0000"/>
        </w:rPr>
        <w:t>IT</w:t>
      </w:r>
      <w:r w:rsidRPr="004605C2">
        <w:rPr>
          <w:rFonts w:hint="eastAsia"/>
          <w:color w:val="FF0000"/>
        </w:rPr>
        <w:t>提供的接口获取所在地的室外</w:t>
      </w:r>
      <w:r w:rsidRPr="004605C2">
        <w:rPr>
          <w:color w:val="FF0000"/>
        </w:rPr>
        <w:t>PM2.5</w:t>
      </w:r>
      <w:r w:rsidRPr="004605C2">
        <w:rPr>
          <w:rFonts w:hint="eastAsia"/>
          <w:color w:val="FF0000"/>
        </w:rPr>
        <w:t>信息、</w:t>
      </w:r>
      <w:r w:rsidRPr="004605C2">
        <w:rPr>
          <w:color w:val="FF0000"/>
        </w:rPr>
        <w:t>PM10</w:t>
      </w:r>
      <w:r w:rsidRPr="004605C2">
        <w:rPr>
          <w:rFonts w:hint="eastAsia"/>
          <w:color w:val="FF0000"/>
        </w:rPr>
        <w:t>信息</w:t>
      </w:r>
      <w:r>
        <w:rPr>
          <w:rFonts w:hint="eastAsia"/>
          <w:color w:val="FF0000"/>
        </w:rPr>
        <w:t>、</w:t>
      </w:r>
      <w:r w:rsidRPr="004605C2">
        <w:rPr>
          <w:rFonts w:hint="eastAsia"/>
          <w:color w:val="FF0000"/>
        </w:rPr>
        <w:t>空气指数</w:t>
      </w:r>
      <w:r>
        <w:rPr>
          <w:rFonts w:hint="eastAsia"/>
          <w:color w:val="FF0000"/>
        </w:rPr>
        <w:t>和空气质量等级</w:t>
      </w:r>
      <w:r w:rsidRPr="004605C2">
        <w:rPr>
          <w:rFonts w:hint="eastAsia"/>
          <w:color w:val="FF0000"/>
        </w:rPr>
        <w:t>信息，同时，娱乐系统也将显示所在地信息。</w:t>
      </w:r>
    </w:p>
    <w:p w14:paraId="450B3747" w14:textId="77777777" w:rsidR="004605C2" w:rsidRPr="004605C2" w:rsidRDefault="004605C2" w:rsidP="004605C2">
      <w:pPr>
        <w:ind w:firstLine="420"/>
        <w:rPr>
          <w:color w:val="FF0000"/>
        </w:rPr>
      </w:pPr>
    </w:p>
    <w:p w14:paraId="7A530ADE" w14:textId="2B62C387" w:rsidR="00A1478E" w:rsidRPr="00BE5023" w:rsidRDefault="00A1478E" w:rsidP="00A1478E">
      <w:pPr>
        <w:pStyle w:val="Heading4"/>
      </w:pPr>
      <w:r w:rsidRPr="00BE5023">
        <w:rPr>
          <w:rFonts w:hint="eastAsia"/>
        </w:rPr>
        <w:t>自动空气净化</w:t>
      </w:r>
    </w:p>
    <w:p w14:paraId="041BC265" w14:textId="35884F60" w:rsidR="00A1478E" w:rsidRPr="00BE5023" w:rsidRDefault="00A1478E" w:rsidP="00A1478E">
      <w:pPr>
        <w:ind w:firstLine="420"/>
      </w:pPr>
      <w:r w:rsidRPr="00BE5023">
        <w:rPr>
          <w:rFonts w:hint="eastAsia"/>
        </w:rPr>
        <w:t>当空气中</w:t>
      </w:r>
      <w:r w:rsidRPr="00BE5023">
        <w:t>PM2.5</w:t>
      </w:r>
      <w:r w:rsidRPr="00BE5023">
        <w:rPr>
          <w:rFonts w:hint="eastAsia"/>
        </w:rPr>
        <w:t>浓度升高时，系统有能</w:t>
      </w:r>
      <w:r w:rsidR="00FE3BEE" w:rsidRPr="00BE5023">
        <w:rPr>
          <w:rFonts w:hint="eastAsia"/>
        </w:rPr>
        <w:t>力自动开启空调（自动空气净化），同时允许用户决定是否启用该功能。用户决定是否启用自动空气净化功能的</w:t>
      </w:r>
      <w:r w:rsidRPr="00BE5023">
        <w:rPr>
          <w:rFonts w:hint="eastAsia"/>
        </w:rPr>
        <w:t>信号接口</w:t>
      </w:r>
      <w:r w:rsidR="00FE3BEE" w:rsidRPr="00BE5023">
        <w:rPr>
          <w:rFonts w:hint="eastAsia"/>
        </w:rPr>
        <w:t>，</w:t>
      </w:r>
      <w:r w:rsidRPr="00BE5023">
        <w:rPr>
          <w:rFonts w:hint="eastAsia"/>
        </w:rPr>
        <w:t>参考个性化设置文档《</w:t>
      </w:r>
      <w:r w:rsidRPr="00BE5023">
        <w:t>PIS-2051</w:t>
      </w:r>
      <w:r w:rsidRPr="00BE5023">
        <w:rPr>
          <w:rFonts w:ascii="Arial" w:hAnsi="Arial" w:cs="Arial"/>
          <w:b/>
          <w:kern w:val="44"/>
          <w:sz w:val="60"/>
          <w:szCs w:val="44"/>
        </w:rPr>
        <w:t xml:space="preserve"> </w:t>
      </w:r>
      <w:r w:rsidRPr="00BE5023">
        <w:t>Vehicle Setting</w:t>
      </w:r>
      <w:r w:rsidRPr="00BE5023">
        <w:rPr>
          <w:rFonts w:hint="eastAsia"/>
        </w:rPr>
        <w:t>》。若用户选择打开该自动净化功能，则</w:t>
      </w:r>
      <w:r w:rsidRPr="00BE5023">
        <w:t>VCU</w:t>
      </w:r>
      <w:r w:rsidRPr="00BE5023">
        <w:rPr>
          <w:rFonts w:hint="eastAsia"/>
        </w:rPr>
        <w:t>需在空调被自动打开时为用户提供友好提示，并提示用户关窗以使该功能效果最大化。</w:t>
      </w:r>
    </w:p>
    <w:p w14:paraId="771533CA" w14:textId="7AFDCE9C" w:rsidR="00A1478E" w:rsidRPr="00BE5023" w:rsidRDefault="00A1478E" w:rsidP="00222765">
      <w:pPr>
        <w:ind w:firstLine="420"/>
      </w:pPr>
      <w:r w:rsidRPr="00BE5023">
        <w:rPr>
          <w:rFonts w:hint="eastAsia"/>
        </w:rPr>
        <w:t>在</w:t>
      </w:r>
      <w:r w:rsidRPr="00BE5023">
        <w:t>CLEA</w:t>
      </w:r>
      <w:r w:rsidRPr="00BE5023">
        <w:rPr>
          <w:rFonts w:hint="eastAsia"/>
        </w:rPr>
        <w:t>架构上，</w:t>
      </w:r>
      <w:r w:rsidR="00222765" w:rsidRPr="00BE5023">
        <w:rPr>
          <w:rFonts w:hint="eastAsia"/>
        </w:rPr>
        <w:t>用户提示</w:t>
      </w:r>
      <w:r w:rsidRPr="00BE5023">
        <w:rPr>
          <w:rFonts w:hint="eastAsia"/>
        </w:rPr>
        <w:t>信息通过</w:t>
      </w:r>
      <w:r w:rsidRPr="00BE5023">
        <w:rPr>
          <w:b/>
          <w:i/>
        </w:rPr>
        <w:t>Cabin PM Activate HVAC Blower Status</w:t>
      </w:r>
      <w:r w:rsidRPr="00BE5023">
        <w:rPr>
          <w:rFonts w:hint="eastAsia"/>
        </w:rPr>
        <w:t>信号获取。当信号</w:t>
      </w:r>
      <w:r w:rsidRPr="00BE5023">
        <w:rPr>
          <w:b/>
          <w:i/>
        </w:rPr>
        <w:t>Cabin PM Activate HVAC Blower Status</w:t>
      </w:r>
      <w:r w:rsidRPr="00BE5023">
        <w:t>=</w:t>
      </w:r>
      <w:r w:rsidR="00222765" w:rsidRPr="00BE5023">
        <w:t>$1 First Active</w:t>
      </w:r>
      <w:r w:rsidR="00222765" w:rsidRPr="00BE5023">
        <w:rPr>
          <w:rFonts w:hint="eastAsia"/>
        </w:rPr>
        <w:t>或</w:t>
      </w:r>
      <w:r w:rsidR="00222765" w:rsidRPr="00BE5023">
        <w:t>$2 Second Active</w:t>
      </w:r>
      <w:r w:rsidR="00222765" w:rsidRPr="00BE5023">
        <w:rPr>
          <w:rFonts w:hint="eastAsia"/>
        </w:rPr>
        <w:t>或</w:t>
      </w:r>
      <w:r w:rsidR="00222765" w:rsidRPr="00BE5023">
        <w:t>$3 Third Active</w:t>
      </w:r>
      <w:r w:rsidR="00222765" w:rsidRPr="00BE5023">
        <w:rPr>
          <w:rFonts w:hint="eastAsia"/>
        </w:rPr>
        <w:t>时，触发用户提示信息；发送</w:t>
      </w:r>
      <w:r w:rsidR="00222765" w:rsidRPr="00BE5023">
        <w:rPr>
          <w:rFonts w:hint="eastAsia"/>
          <w:strike/>
        </w:rPr>
        <w:t>一段时间</w:t>
      </w:r>
      <w:r w:rsidR="006C1905" w:rsidRPr="0098528C">
        <w:rPr>
          <w:rFonts w:hint="eastAsia"/>
          <w:color w:val="FF0000"/>
        </w:rPr>
        <w:t>标定</w:t>
      </w:r>
      <w:r w:rsidR="006C1905" w:rsidRPr="0098528C">
        <w:rPr>
          <w:color w:val="FF0000"/>
        </w:rPr>
        <w:t>MIN_UPDATE_TIME</w:t>
      </w:r>
      <w:r w:rsidR="006C1905" w:rsidRPr="0098528C">
        <w:rPr>
          <w:rFonts w:hint="eastAsia"/>
          <w:color w:val="FF0000"/>
        </w:rPr>
        <w:t>所定义的时长</w:t>
      </w:r>
      <w:r w:rsidR="00222765" w:rsidRPr="00BE5023">
        <w:rPr>
          <w:rFonts w:hint="eastAsia"/>
        </w:rPr>
        <w:t>后，再发送</w:t>
      </w:r>
      <w:r w:rsidR="00222765" w:rsidRPr="00BE5023">
        <w:rPr>
          <w:b/>
          <w:i/>
        </w:rPr>
        <w:t>Cabin PM Activate HVAC Blower Status</w:t>
      </w:r>
      <w:r w:rsidR="00222765" w:rsidRPr="00BE5023">
        <w:t>=$0 No Action</w:t>
      </w:r>
      <w:r w:rsidR="00222765" w:rsidRPr="00BE5023">
        <w:rPr>
          <w:rFonts w:hint="eastAsia"/>
        </w:rPr>
        <w:t>。</w:t>
      </w:r>
    </w:p>
    <w:p w14:paraId="25BDCDA9" w14:textId="14149A9F" w:rsidR="00FE3BEE" w:rsidRDefault="00FE3BEE" w:rsidP="00222765">
      <w:pPr>
        <w:ind w:firstLine="420"/>
      </w:pPr>
      <w:r w:rsidRPr="00BE5023">
        <w:t>GB</w:t>
      </w:r>
      <w:r w:rsidRPr="00BE5023">
        <w:rPr>
          <w:rFonts w:hint="eastAsia"/>
        </w:rPr>
        <w:t>架构上自动空气净化功能不支持。</w:t>
      </w:r>
    </w:p>
    <w:p w14:paraId="757C8B24" w14:textId="050E49A7" w:rsidR="003F08FE" w:rsidRPr="003F08FE" w:rsidRDefault="003F08FE" w:rsidP="003F08FE">
      <w:pPr>
        <w:pStyle w:val="Heading4"/>
        <w:rPr>
          <w:color w:val="FF0000"/>
        </w:rPr>
      </w:pPr>
      <w:r w:rsidRPr="003F08FE">
        <w:rPr>
          <w:rFonts w:hint="eastAsia"/>
          <w:color w:val="FF0000"/>
        </w:rPr>
        <w:t>手动空气净化</w:t>
      </w:r>
    </w:p>
    <w:p w14:paraId="102C36AE" w14:textId="3C8AF387" w:rsidR="003F08FE" w:rsidRDefault="006A7017" w:rsidP="006A7017">
      <w:pPr>
        <w:ind w:firstLine="420"/>
        <w:rPr>
          <w:color w:val="FF0000"/>
        </w:rPr>
      </w:pPr>
      <w:r>
        <w:rPr>
          <w:color w:val="FF0000"/>
        </w:rPr>
        <w:t>VCU</w:t>
      </w:r>
      <w:r>
        <w:rPr>
          <w:rFonts w:hint="eastAsia"/>
          <w:color w:val="FF0000"/>
        </w:rPr>
        <w:t>支持用户手动开启“一键空气净化”，用户触发后，空调能够通过强力运行，迅速对车内污染物进行净化。</w:t>
      </w:r>
    </w:p>
    <w:p w14:paraId="3F0E274F" w14:textId="47A7F993" w:rsidR="006A7017" w:rsidRDefault="006A7017" w:rsidP="006A7017">
      <w:pPr>
        <w:ind w:firstLine="420"/>
        <w:rPr>
          <w:color w:val="FF0000"/>
        </w:rPr>
      </w:pPr>
      <w:r>
        <w:rPr>
          <w:rFonts w:hint="eastAsia"/>
          <w:color w:val="FF0000"/>
        </w:rPr>
        <w:t>在</w:t>
      </w:r>
      <w:r>
        <w:rPr>
          <w:rFonts w:hint="eastAsia"/>
          <w:color w:val="FF0000"/>
        </w:rPr>
        <w:t>C</w:t>
      </w:r>
      <w:r>
        <w:rPr>
          <w:color w:val="FF0000"/>
        </w:rPr>
        <w:t>LEA</w:t>
      </w:r>
      <w:r>
        <w:rPr>
          <w:rFonts w:hint="eastAsia"/>
          <w:color w:val="FF0000"/>
        </w:rPr>
        <w:t>架构上，用户通过</w:t>
      </w:r>
      <w:r w:rsidRPr="004605C2">
        <w:rPr>
          <w:b/>
          <w:i/>
          <w:color w:val="FF0000"/>
        </w:rPr>
        <w:t>Request Enhanced Clean Mode</w:t>
      </w:r>
      <w:r>
        <w:rPr>
          <w:rFonts w:hint="eastAsia"/>
          <w:color w:val="FF0000"/>
        </w:rPr>
        <w:t>控制开启一键净化功能。当信号</w:t>
      </w:r>
      <w:r w:rsidRPr="004605C2">
        <w:rPr>
          <w:b/>
          <w:i/>
          <w:color w:val="FF0000"/>
        </w:rPr>
        <w:t xml:space="preserve">Request </w:t>
      </w:r>
      <w:r w:rsidRPr="004605C2">
        <w:rPr>
          <w:b/>
          <w:i/>
          <w:color w:val="FF0000"/>
        </w:rPr>
        <w:lastRenderedPageBreak/>
        <w:t>Enhanced Clean Mode</w:t>
      </w:r>
      <w:r>
        <w:rPr>
          <w:color w:val="FF0000"/>
        </w:rPr>
        <w:t xml:space="preserve"> </w:t>
      </w:r>
      <w:r>
        <w:rPr>
          <w:rFonts w:hint="eastAsia"/>
          <w:color w:val="FF0000"/>
        </w:rPr>
        <w:t>=</w:t>
      </w:r>
      <w:r>
        <w:rPr>
          <w:color w:val="FF0000"/>
        </w:rPr>
        <w:t xml:space="preserve"> </w:t>
      </w:r>
      <w:r w:rsidRPr="006A7017">
        <w:rPr>
          <w:color w:val="FF0000"/>
        </w:rPr>
        <w:t>$0</w:t>
      </w:r>
      <w:r>
        <w:rPr>
          <w:color w:val="FF0000"/>
        </w:rPr>
        <w:t xml:space="preserve"> </w:t>
      </w:r>
      <w:r w:rsidRPr="006A7017">
        <w:rPr>
          <w:color w:val="FF0000"/>
        </w:rPr>
        <w:t>FALSE</w:t>
      </w:r>
      <w:r>
        <w:rPr>
          <w:rFonts w:hint="eastAsia"/>
          <w:color w:val="FF0000"/>
        </w:rPr>
        <w:t>时，表示不开启该功能；当信号</w:t>
      </w:r>
      <w:r w:rsidRPr="004605C2">
        <w:rPr>
          <w:b/>
          <w:i/>
          <w:color w:val="FF0000"/>
        </w:rPr>
        <w:t>Request Enhanced Clean Mode</w:t>
      </w:r>
      <w:r>
        <w:rPr>
          <w:color w:val="FF0000"/>
        </w:rPr>
        <w:t xml:space="preserve"> </w:t>
      </w:r>
      <w:r>
        <w:rPr>
          <w:rFonts w:hint="eastAsia"/>
          <w:color w:val="FF0000"/>
        </w:rPr>
        <w:t>=</w:t>
      </w:r>
      <w:r>
        <w:rPr>
          <w:color w:val="FF0000"/>
        </w:rPr>
        <w:t xml:space="preserve"> </w:t>
      </w:r>
      <w:r w:rsidRPr="006A7017">
        <w:rPr>
          <w:color w:val="FF0000"/>
        </w:rPr>
        <w:t>$</w:t>
      </w:r>
      <w:r>
        <w:rPr>
          <w:rFonts w:hint="eastAsia"/>
          <w:color w:val="FF0000"/>
        </w:rPr>
        <w:t>1</w:t>
      </w:r>
      <w:r>
        <w:rPr>
          <w:color w:val="FF0000"/>
        </w:rPr>
        <w:t xml:space="preserve"> TRUE</w:t>
      </w:r>
      <w:r>
        <w:rPr>
          <w:rFonts w:hint="eastAsia"/>
          <w:color w:val="FF0000"/>
        </w:rPr>
        <w:t>时</w:t>
      </w:r>
      <w:r w:rsidR="004605C2">
        <w:rPr>
          <w:rFonts w:hint="eastAsia"/>
          <w:color w:val="FF0000"/>
        </w:rPr>
        <w:t>，表示开启该功能。</w:t>
      </w:r>
      <w:r w:rsidR="004605C2">
        <w:rPr>
          <w:color w:val="FF0000"/>
        </w:rPr>
        <w:t>VCU</w:t>
      </w:r>
      <w:r w:rsidR="004605C2">
        <w:rPr>
          <w:rFonts w:hint="eastAsia"/>
          <w:color w:val="FF0000"/>
        </w:rPr>
        <w:t>通过</w:t>
      </w:r>
      <w:r w:rsidR="004605C2" w:rsidRPr="004605C2">
        <w:rPr>
          <w:b/>
          <w:i/>
          <w:color w:val="FF0000"/>
        </w:rPr>
        <w:t>Indication Enhanced clean mode</w:t>
      </w:r>
      <w:r w:rsidR="004605C2">
        <w:rPr>
          <w:rFonts w:hint="eastAsia"/>
          <w:color w:val="FF0000"/>
        </w:rPr>
        <w:t>显示当前一键净化功能是否开启。当信号</w:t>
      </w:r>
      <w:r w:rsidR="004605C2" w:rsidRPr="004605C2">
        <w:rPr>
          <w:b/>
          <w:i/>
          <w:color w:val="FF0000"/>
        </w:rPr>
        <w:t>Indication Enhanced clean mode</w:t>
      </w:r>
      <w:r w:rsidR="004605C2">
        <w:rPr>
          <w:color w:val="FF0000"/>
        </w:rPr>
        <w:t xml:space="preserve"> </w:t>
      </w:r>
      <w:r w:rsidR="004605C2">
        <w:rPr>
          <w:rFonts w:hint="eastAsia"/>
          <w:color w:val="FF0000"/>
        </w:rPr>
        <w:t>=</w:t>
      </w:r>
      <w:r w:rsidR="004605C2">
        <w:rPr>
          <w:color w:val="FF0000"/>
        </w:rPr>
        <w:t xml:space="preserve"> </w:t>
      </w:r>
      <w:r w:rsidR="004605C2" w:rsidRPr="006A7017">
        <w:rPr>
          <w:color w:val="FF0000"/>
        </w:rPr>
        <w:t>$0</w:t>
      </w:r>
      <w:r w:rsidR="004605C2">
        <w:rPr>
          <w:color w:val="FF0000"/>
        </w:rPr>
        <w:t xml:space="preserve"> </w:t>
      </w:r>
      <w:r w:rsidR="004605C2" w:rsidRPr="006A7017">
        <w:rPr>
          <w:color w:val="FF0000"/>
        </w:rPr>
        <w:t>FALSE</w:t>
      </w:r>
      <w:r w:rsidR="004605C2">
        <w:rPr>
          <w:rFonts w:hint="eastAsia"/>
          <w:color w:val="FF0000"/>
        </w:rPr>
        <w:t>时，表示该功能未开启；当信号</w:t>
      </w:r>
      <w:r w:rsidR="004605C2" w:rsidRPr="004605C2">
        <w:rPr>
          <w:b/>
          <w:i/>
          <w:color w:val="FF0000"/>
        </w:rPr>
        <w:t>Indication Enhanced clean mode</w:t>
      </w:r>
      <w:r w:rsidR="004605C2">
        <w:rPr>
          <w:color w:val="FF0000"/>
        </w:rPr>
        <w:t xml:space="preserve"> </w:t>
      </w:r>
      <w:r w:rsidR="004605C2">
        <w:rPr>
          <w:rFonts w:hint="eastAsia"/>
          <w:color w:val="FF0000"/>
        </w:rPr>
        <w:t>=</w:t>
      </w:r>
      <w:r w:rsidR="004605C2">
        <w:rPr>
          <w:color w:val="FF0000"/>
        </w:rPr>
        <w:t xml:space="preserve"> </w:t>
      </w:r>
      <w:r w:rsidR="004605C2" w:rsidRPr="006A7017">
        <w:rPr>
          <w:color w:val="FF0000"/>
        </w:rPr>
        <w:t>$</w:t>
      </w:r>
      <w:r w:rsidR="004605C2">
        <w:rPr>
          <w:rFonts w:hint="eastAsia"/>
          <w:color w:val="FF0000"/>
        </w:rPr>
        <w:t>1</w:t>
      </w:r>
      <w:r w:rsidR="004605C2">
        <w:rPr>
          <w:color w:val="FF0000"/>
        </w:rPr>
        <w:t xml:space="preserve"> TRUE</w:t>
      </w:r>
      <w:r w:rsidR="004605C2">
        <w:rPr>
          <w:rFonts w:hint="eastAsia"/>
          <w:color w:val="FF0000"/>
        </w:rPr>
        <w:t>时，表示该功能已开启。</w:t>
      </w:r>
    </w:p>
    <w:p w14:paraId="121E5A37" w14:textId="332B1CE1" w:rsidR="004605C2" w:rsidRPr="006A7017" w:rsidRDefault="004605C2" w:rsidP="006A7017">
      <w:pPr>
        <w:ind w:firstLine="420"/>
        <w:rPr>
          <w:color w:val="FF0000"/>
        </w:rPr>
      </w:pPr>
      <w:r>
        <w:rPr>
          <w:rFonts w:hint="eastAsia"/>
          <w:color w:val="FF0000"/>
        </w:rPr>
        <w:t>G</w:t>
      </w:r>
      <w:r>
        <w:rPr>
          <w:color w:val="FF0000"/>
        </w:rPr>
        <w:t>B</w:t>
      </w:r>
      <w:r>
        <w:rPr>
          <w:rFonts w:hint="eastAsia"/>
          <w:color w:val="FF0000"/>
        </w:rPr>
        <w:t>架构上一键空气净化功能不支持。</w:t>
      </w:r>
    </w:p>
    <w:p w14:paraId="63CB972E" w14:textId="4BABA69A" w:rsidR="0009314E" w:rsidRPr="0098528C" w:rsidRDefault="00D94122" w:rsidP="00E25A18">
      <w:pPr>
        <w:pStyle w:val="Heading3"/>
      </w:pPr>
      <w:bookmarkStart w:id="313" w:name="_Toc58413275"/>
      <w:r w:rsidRPr="00D9786C">
        <w:rPr>
          <w:rFonts w:hint="eastAsia"/>
        </w:rPr>
        <w:t>电动出风口</w:t>
      </w:r>
      <w:r w:rsidRPr="00D9786C">
        <w:rPr>
          <w:rFonts w:hint="eastAsia"/>
        </w:rPr>
        <w:t xml:space="preserve"> (</w:t>
      </w:r>
      <w:r w:rsidRPr="00D9786C">
        <w:t>Power Air Outlet</w:t>
      </w:r>
      <w:r w:rsidRPr="0098528C">
        <w:rPr>
          <w:rFonts w:hint="eastAsia"/>
        </w:rPr>
        <w:t>)</w:t>
      </w:r>
      <w:r w:rsidRPr="0098528C">
        <w:t xml:space="preserve"> </w:t>
      </w:r>
      <w:r w:rsidR="00D623B0" w:rsidRPr="0098528C">
        <w:rPr>
          <w:rFonts w:hint="eastAsia"/>
        </w:rPr>
        <w:t>[MY</w:t>
      </w:r>
      <w:r w:rsidR="00D623B0" w:rsidRPr="0098528C">
        <w:t xml:space="preserve"> </w:t>
      </w:r>
      <w:r w:rsidR="0019108E" w:rsidRPr="0098528C">
        <w:rPr>
          <w:rFonts w:hint="eastAsia"/>
        </w:rPr>
        <w:t>TBD</w:t>
      </w:r>
      <w:r w:rsidR="00D623B0" w:rsidRPr="0098528C">
        <w:t>]</w:t>
      </w:r>
      <w:bookmarkEnd w:id="313"/>
    </w:p>
    <w:p w14:paraId="456A8140" w14:textId="0EDFD117" w:rsidR="00554ECD" w:rsidRPr="0098528C" w:rsidRDefault="00554ECD" w:rsidP="006D6315">
      <w:pPr>
        <w:ind w:firstLine="420"/>
      </w:pPr>
      <w:r w:rsidRPr="0098528C">
        <w:rPr>
          <w:rFonts w:hint="eastAsia"/>
        </w:rPr>
        <w:t>空调扫风模式适用于前排空调。</w:t>
      </w:r>
    </w:p>
    <w:p w14:paraId="4C855D01" w14:textId="797EE70D" w:rsidR="00AE2B6E" w:rsidRPr="0098528C" w:rsidRDefault="00AE2B6E" w:rsidP="006D6315">
      <w:pPr>
        <w:ind w:firstLine="420"/>
        <w:rPr>
          <w:rFonts w:ascii="Times New Roman" w:hAnsi="Times New Roman" w:cs="Times New Roman"/>
        </w:rPr>
      </w:pPr>
      <w:r w:rsidRPr="0098528C">
        <w:rPr>
          <w:rFonts w:ascii="Times New Roman" w:hAnsi="Times New Roman" w:cs="Times New Roman"/>
        </w:rPr>
        <w:t xml:space="preserve">The </w:t>
      </w:r>
      <w:r w:rsidRPr="0098528C">
        <w:rPr>
          <w:rFonts w:ascii="Times New Roman" w:hAnsi="Times New Roman" w:cs="Times New Roman" w:hint="eastAsia"/>
        </w:rPr>
        <w:t xml:space="preserve">air conditioning </w:t>
      </w:r>
      <w:r w:rsidRPr="0098528C">
        <w:rPr>
          <w:rFonts w:ascii="Times New Roman" w:hAnsi="Times New Roman" w:cs="Times New Roman"/>
        </w:rPr>
        <w:t>Swing Mode shall be applicable to the front-row air.</w:t>
      </w:r>
    </w:p>
    <w:p w14:paraId="334DE00E" w14:textId="77777777" w:rsidR="00AE2B6E" w:rsidRPr="0098528C" w:rsidRDefault="00AE2B6E" w:rsidP="006D6315">
      <w:pPr>
        <w:ind w:firstLine="420"/>
        <w:rPr>
          <w:rFonts w:ascii="Times New Roman" w:hAnsi="Times New Roman" w:cs="Times New Roman"/>
        </w:rPr>
      </w:pPr>
      <w:r w:rsidRPr="0098528C">
        <w:rPr>
          <w:rFonts w:ascii="Times New Roman" w:hAnsi="Times New Roman" w:cs="Times New Roman"/>
        </w:rPr>
        <w:t>空调扫风模式是指基于当前的空调吹风模式，风向能够自动的循环调节，支持左右自动扫风、上下自动扫风和自动扫风模式。</w:t>
      </w:r>
    </w:p>
    <w:p w14:paraId="4D995A1E" w14:textId="77777777" w:rsidR="00AE2B6E" w:rsidRPr="0098528C" w:rsidRDefault="00AE2B6E" w:rsidP="006D6315">
      <w:pPr>
        <w:ind w:firstLine="420"/>
        <w:rPr>
          <w:rFonts w:ascii="Times New Roman" w:hAnsi="Times New Roman" w:cs="Times New Roman"/>
        </w:rPr>
      </w:pPr>
      <w:r w:rsidRPr="0098528C">
        <w:rPr>
          <w:rFonts w:ascii="Times New Roman" w:hAnsi="Times New Roman" w:cs="Times New Roman"/>
        </w:rPr>
        <w:t xml:space="preserve">The Swing Mode refers to that the wind direction shall be automatically regulated based on the current </w:t>
      </w:r>
      <w:r w:rsidRPr="0098528C">
        <w:rPr>
          <w:rFonts w:ascii="Times New Roman" w:hAnsi="Times New Roman" w:cs="Times New Roman" w:hint="eastAsia"/>
        </w:rPr>
        <w:t>BlowMode</w:t>
      </w:r>
      <w:r w:rsidRPr="0098528C">
        <w:rPr>
          <w:rFonts w:ascii="Times New Roman" w:hAnsi="Times New Roman" w:cs="Times New Roman"/>
        </w:rPr>
        <w:t>, supporting automatic left/right swing, upper and automatic up/down swing and automatic swing.</w:t>
      </w:r>
    </w:p>
    <w:p w14:paraId="0F23135C" w14:textId="77777777" w:rsidR="00AE2B6E" w:rsidRPr="0098528C" w:rsidRDefault="00AE2B6E" w:rsidP="006D6315">
      <w:pPr>
        <w:ind w:firstLine="420"/>
        <w:rPr>
          <w:rFonts w:ascii="Times New Roman" w:hAnsi="Times New Roman" w:cs="Times New Roman"/>
        </w:rPr>
      </w:pPr>
      <w:r w:rsidRPr="0098528C">
        <w:rPr>
          <w:rFonts w:ascii="Times New Roman" w:hAnsi="Times New Roman" w:cs="Times New Roman"/>
        </w:rPr>
        <w:t>具体车型是否支持扫风模式，请参考整车标定文件或附录。</w:t>
      </w:r>
    </w:p>
    <w:p w14:paraId="4FAA5775" w14:textId="298242D1" w:rsidR="00AE2B6E" w:rsidRPr="0098528C" w:rsidRDefault="00AE2B6E" w:rsidP="006D6315">
      <w:pPr>
        <w:ind w:firstLine="420"/>
        <w:rPr>
          <w:rFonts w:ascii="Times New Roman" w:hAnsi="Times New Roman" w:cs="Times New Roman"/>
        </w:rPr>
      </w:pPr>
      <w:r w:rsidRPr="0098528C">
        <w:rPr>
          <w:rFonts w:ascii="Times New Roman" w:hAnsi="Times New Roman" w:cs="Times New Roman"/>
        </w:rPr>
        <w:t>Please refer to the vehicle calibration document or appendix for whether the specific model shall support the Swing Mode.</w:t>
      </w:r>
    </w:p>
    <w:p w14:paraId="054A22FF" w14:textId="74AB21F6" w:rsidR="00BE2616" w:rsidRPr="0098528C" w:rsidRDefault="00BE2616" w:rsidP="006D6315">
      <w:pPr>
        <w:ind w:firstLine="420"/>
        <w:rPr>
          <w:rFonts w:ascii="Times New Roman" w:hAnsi="Times New Roman" w:cs="Times New Roman"/>
        </w:rPr>
      </w:pPr>
      <w:r w:rsidRPr="0098528C">
        <w:rPr>
          <w:rFonts w:ascii="Times New Roman" w:hAnsi="Times New Roman" w:cs="Times New Roman" w:hint="eastAsia"/>
        </w:rPr>
        <w:t>娱乐系统通过标定</w:t>
      </w:r>
      <w:r w:rsidR="00D94122" w:rsidRPr="0098528C">
        <w:rPr>
          <w:b/>
          <w:i/>
        </w:rPr>
        <w:t>P_FRONT_POWER_AIR_OUTLET_AVAILABLE</w:t>
      </w:r>
      <w:r w:rsidR="00D94122" w:rsidRPr="0098528C">
        <w:rPr>
          <w:rFonts w:ascii="Times New Roman" w:hAnsi="Times New Roman" w:cs="Times New Roman" w:hint="eastAsia"/>
        </w:rPr>
        <w:t>确定车辆的空调系统是否支持电动出风口控制。</w:t>
      </w:r>
    </w:p>
    <w:p w14:paraId="6442E2E2" w14:textId="74DAC097" w:rsidR="00DD571E" w:rsidRPr="0098528C" w:rsidRDefault="00DD571E" w:rsidP="006D6315">
      <w:pPr>
        <w:ind w:firstLine="420"/>
        <w:rPr>
          <w:rFonts w:ascii="Times New Roman" w:hAnsi="Times New Roman" w:cs="Times New Roman"/>
        </w:rPr>
      </w:pPr>
      <w:r w:rsidRPr="0098528C">
        <w:rPr>
          <w:rFonts w:ascii="Times New Roman" w:hAnsi="Times New Roman" w:cs="Times New Roman"/>
        </w:rPr>
        <w:t xml:space="preserve">The entertainment system determines whether the vehicle supports the power air outlet by calibration </w:t>
      </w:r>
      <w:r w:rsidRPr="0098528C">
        <w:rPr>
          <w:b/>
          <w:i/>
        </w:rPr>
        <w:t>P_FRONT_POWER_AIR_OUTLET_AVAILABLE</w:t>
      </w:r>
      <w:r w:rsidRPr="0098528C">
        <w:rPr>
          <w:rFonts w:ascii="Times New Roman" w:hAnsi="Times New Roman" w:cs="Times New Roman"/>
        </w:rPr>
        <w:t>. When the calibration value is $1=TRUE, it means that the vehicle supports power air outlet.</w:t>
      </w:r>
    </w:p>
    <w:p w14:paraId="4D15FCE9" w14:textId="5BECBFE0" w:rsidR="00013BE9" w:rsidRPr="0098528C" w:rsidRDefault="00013BE9" w:rsidP="00E25A18">
      <w:pPr>
        <w:pStyle w:val="Heading3"/>
      </w:pPr>
      <w:bookmarkStart w:id="314" w:name="_Toc58413276"/>
      <w:r w:rsidRPr="0098528C">
        <w:rPr>
          <w:rFonts w:hint="eastAsia"/>
        </w:rPr>
        <w:t>单席模式</w:t>
      </w:r>
      <w:r w:rsidR="00E73BC7" w:rsidRPr="0098528C">
        <w:rPr>
          <w:rFonts w:hint="eastAsia"/>
        </w:rPr>
        <w:t>(</w:t>
      </w:r>
      <w:r w:rsidR="00436292" w:rsidRPr="0098528C">
        <w:rPr>
          <w:rFonts w:hint="eastAsia"/>
        </w:rPr>
        <w:t>Single</w:t>
      </w:r>
      <w:r w:rsidR="00436292" w:rsidRPr="0098528C">
        <w:t xml:space="preserve"> </w:t>
      </w:r>
      <w:r w:rsidR="00436292" w:rsidRPr="0098528C">
        <w:rPr>
          <w:rFonts w:hint="eastAsia"/>
        </w:rPr>
        <w:t>Seat</w:t>
      </w:r>
      <w:r w:rsidR="00436292" w:rsidRPr="0098528C">
        <w:t xml:space="preserve"> </w:t>
      </w:r>
      <w:r w:rsidR="00436292" w:rsidRPr="0098528C">
        <w:rPr>
          <w:rFonts w:hint="eastAsia"/>
        </w:rPr>
        <w:t>Mode</w:t>
      </w:r>
      <w:r w:rsidR="00E73BC7" w:rsidRPr="0098528C">
        <w:rPr>
          <w:rFonts w:hint="eastAsia"/>
        </w:rPr>
        <w:t>)</w:t>
      </w:r>
      <w:bookmarkEnd w:id="314"/>
    </w:p>
    <w:p w14:paraId="58837F90" w14:textId="77777777" w:rsidR="00B0784A" w:rsidRPr="0098528C" w:rsidRDefault="00B0784A" w:rsidP="006D6315">
      <w:pPr>
        <w:ind w:firstLine="420"/>
      </w:pPr>
      <w:r w:rsidRPr="0098528C">
        <w:rPr>
          <w:rFonts w:hint="eastAsia"/>
        </w:rPr>
        <w:t>单席模式适用于前排空调。</w:t>
      </w:r>
    </w:p>
    <w:p w14:paraId="71D18566" w14:textId="77777777" w:rsidR="00F66995" w:rsidRPr="0098528C" w:rsidRDefault="00F66995" w:rsidP="006D6315">
      <w:pPr>
        <w:ind w:firstLine="420"/>
        <w:rPr>
          <w:rFonts w:ascii="Times New Roman" w:hAnsi="Times New Roman" w:cs="Times New Roman"/>
        </w:rPr>
      </w:pPr>
      <w:r w:rsidRPr="0098528C">
        <w:rPr>
          <w:rFonts w:ascii="Times New Roman" w:hAnsi="Times New Roman" w:cs="Times New Roman"/>
        </w:rPr>
        <w:t>Single seat mode shall be applicable to front-row air condition</w:t>
      </w:r>
      <w:r w:rsidRPr="0098528C">
        <w:rPr>
          <w:rFonts w:ascii="Times New Roman" w:hAnsi="Times New Roman" w:cs="Times New Roman" w:hint="eastAsia"/>
        </w:rPr>
        <w:t>ing</w:t>
      </w:r>
      <w:r w:rsidRPr="0098528C">
        <w:rPr>
          <w:rFonts w:ascii="Times New Roman" w:hAnsi="Times New Roman" w:cs="Times New Roman"/>
        </w:rPr>
        <w:t>.</w:t>
      </w:r>
    </w:p>
    <w:p w14:paraId="0DF799E3" w14:textId="77777777" w:rsidR="00F66995" w:rsidRPr="0098528C" w:rsidRDefault="00F66995" w:rsidP="006D6315">
      <w:pPr>
        <w:ind w:firstLine="420"/>
        <w:rPr>
          <w:rFonts w:ascii="Times New Roman" w:hAnsi="Times New Roman" w:cs="Times New Roman"/>
        </w:rPr>
      </w:pPr>
      <w:r w:rsidRPr="0098528C">
        <w:rPr>
          <w:rFonts w:ascii="Times New Roman" w:hAnsi="Times New Roman" w:cs="Times New Roman"/>
        </w:rPr>
        <w:t>空调单席模式是指仅有驾驶员位置出风口出风的一种空调功能设置。进入单席功能，将只有驾驶员位置的吹面、吹脚风口具有出风功能，其余位置，包括副驾驶员位置风口以及二排与三排的所有风口将停止出风。</w:t>
      </w:r>
    </w:p>
    <w:p w14:paraId="6ED74871" w14:textId="77777777" w:rsidR="00F66995" w:rsidRPr="0098528C" w:rsidRDefault="00F66995" w:rsidP="006D6315">
      <w:pPr>
        <w:ind w:firstLine="420"/>
        <w:rPr>
          <w:rFonts w:ascii="Times New Roman" w:hAnsi="Times New Roman" w:cs="Times New Roman"/>
        </w:rPr>
      </w:pPr>
      <w:r w:rsidRPr="0098528C">
        <w:rPr>
          <w:rFonts w:ascii="Times New Roman" w:hAnsi="Times New Roman" w:cs="Times New Roman"/>
        </w:rPr>
        <w:t>Single seat mode refers to that only the air outlet</w:t>
      </w:r>
      <w:r w:rsidRPr="0098528C">
        <w:rPr>
          <w:rFonts w:ascii="Times New Roman" w:hAnsi="Times New Roman" w:cs="Times New Roman" w:hint="eastAsia"/>
        </w:rPr>
        <w:t>s</w:t>
      </w:r>
      <w:r w:rsidRPr="0098528C">
        <w:rPr>
          <w:rFonts w:ascii="Times New Roman" w:hAnsi="Times New Roman" w:cs="Times New Roman"/>
        </w:rPr>
        <w:t xml:space="preserve"> </w:t>
      </w:r>
      <w:r w:rsidRPr="0098528C">
        <w:rPr>
          <w:rFonts w:ascii="Times New Roman" w:hAnsi="Times New Roman" w:cs="Times New Roman" w:hint="eastAsia"/>
        </w:rPr>
        <w:t>for</w:t>
      </w:r>
      <w:r w:rsidRPr="0098528C">
        <w:rPr>
          <w:rFonts w:ascii="Times New Roman" w:hAnsi="Times New Roman" w:cs="Times New Roman"/>
        </w:rPr>
        <w:t xml:space="preserve"> the driver's position </w:t>
      </w:r>
      <w:r w:rsidRPr="0098528C">
        <w:rPr>
          <w:rFonts w:ascii="Times New Roman" w:hAnsi="Times New Roman" w:cs="Times New Roman" w:hint="eastAsia"/>
        </w:rPr>
        <w:t>distributes air flow</w:t>
      </w:r>
      <w:r w:rsidRPr="0098528C">
        <w:rPr>
          <w:rFonts w:ascii="Times New Roman" w:hAnsi="Times New Roman" w:cs="Times New Roman"/>
        </w:rPr>
        <w:t xml:space="preserve">. When entering the single seat mode, only the </w:t>
      </w:r>
      <w:r w:rsidRPr="0098528C">
        <w:rPr>
          <w:rFonts w:ascii="Times New Roman" w:hAnsi="Times New Roman" w:cs="Times New Roman" w:hint="eastAsia"/>
        </w:rPr>
        <w:t>air outlets which distributes air to face and footwell</w:t>
      </w:r>
      <w:r w:rsidRPr="0098528C">
        <w:rPr>
          <w:rFonts w:ascii="Times New Roman" w:hAnsi="Times New Roman" w:cs="Times New Roman"/>
        </w:rPr>
        <w:t xml:space="preserve"> </w:t>
      </w:r>
      <w:r w:rsidRPr="0098528C">
        <w:rPr>
          <w:rFonts w:ascii="Times New Roman" w:hAnsi="Times New Roman" w:cs="Times New Roman" w:hint="eastAsia"/>
        </w:rPr>
        <w:t xml:space="preserve">at the driver's position </w:t>
      </w:r>
      <w:r w:rsidRPr="0098528C">
        <w:rPr>
          <w:rFonts w:ascii="Times New Roman" w:hAnsi="Times New Roman" w:cs="Times New Roman"/>
        </w:rPr>
        <w:t xml:space="preserve">shall </w:t>
      </w:r>
      <w:r w:rsidRPr="0098528C">
        <w:rPr>
          <w:rFonts w:ascii="Times New Roman" w:hAnsi="Times New Roman" w:cs="Times New Roman" w:hint="eastAsia"/>
        </w:rPr>
        <w:t>distribute air</w:t>
      </w:r>
      <w:r w:rsidRPr="0098528C">
        <w:rPr>
          <w:rFonts w:ascii="Times New Roman" w:hAnsi="Times New Roman" w:cs="Times New Roman"/>
        </w:rPr>
        <w:t xml:space="preserve">, and the </w:t>
      </w:r>
      <w:r w:rsidRPr="0098528C">
        <w:rPr>
          <w:rFonts w:ascii="Times New Roman" w:hAnsi="Times New Roman" w:cs="Times New Roman" w:hint="eastAsia"/>
        </w:rPr>
        <w:t>air outlets</w:t>
      </w:r>
      <w:r w:rsidRPr="0098528C">
        <w:rPr>
          <w:rFonts w:ascii="Times New Roman" w:hAnsi="Times New Roman" w:cs="Times New Roman"/>
        </w:rPr>
        <w:t xml:space="preserve"> at the rest positions, including the air outlet </w:t>
      </w:r>
      <w:r w:rsidRPr="0098528C">
        <w:rPr>
          <w:rFonts w:ascii="Times New Roman" w:hAnsi="Times New Roman" w:cs="Times New Roman" w:hint="eastAsia"/>
        </w:rPr>
        <w:t>at</w:t>
      </w:r>
      <w:r w:rsidRPr="0098528C">
        <w:rPr>
          <w:rFonts w:ascii="Times New Roman" w:hAnsi="Times New Roman" w:cs="Times New Roman"/>
        </w:rPr>
        <w:t xml:space="preserve"> the front passenger seat position and all air outlets in the second and third rows shall stop </w:t>
      </w:r>
      <w:r w:rsidRPr="0098528C">
        <w:rPr>
          <w:rFonts w:ascii="Times New Roman" w:hAnsi="Times New Roman" w:cs="Times New Roman" w:hint="eastAsia"/>
        </w:rPr>
        <w:t>distributing air</w:t>
      </w:r>
      <w:r w:rsidRPr="0098528C">
        <w:rPr>
          <w:rFonts w:ascii="Times New Roman" w:hAnsi="Times New Roman" w:cs="Times New Roman"/>
        </w:rPr>
        <w:t>.</w:t>
      </w:r>
    </w:p>
    <w:p w14:paraId="540312FB" w14:textId="77777777" w:rsidR="00F66995" w:rsidRPr="0098528C" w:rsidRDefault="00F66995" w:rsidP="006D6315">
      <w:pPr>
        <w:ind w:firstLine="420"/>
        <w:rPr>
          <w:rFonts w:ascii="Times New Roman" w:hAnsi="Times New Roman" w:cs="Times New Roman"/>
        </w:rPr>
      </w:pPr>
      <w:r w:rsidRPr="0098528C">
        <w:rPr>
          <w:rFonts w:ascii="Times New Roman" w:hAnsi="Times New Roman" w:cs="Times New Roman"/>
        </w:rPr>
        <w:t>空调单席功能支持开启和关闭操作。对单席功能进行操作，需要将单席功能的状态展示出来。</w:t>
      </w:r>
    </w:p>
    <w:p w14:paraId="14FC11CF" w14:textId="77777777" w:rsidR="00F66995" w:rsidRPr="0098528C" w:rsidRDefault="00F66995" w:rsidP="006D6315">
      <w:pPr>
        <w:ind w:firstLine="420"/>
        <w:rPr>
          <w:rFonts w:ascii="Times New Roman" w:hAnsi="Times New Roman" w:cs="Times New Roman"/>
        </w:rPr>
      </w:pPr>
      <w:r w:rsidRPr="0098528C">
        <w:rPr>
          <w:rFonts w:ascii="Times New Roman" w:hAnsi="Times New Roman" w:cs="Times New Roman"/>
        </w:rPr>
        <w:t>Single Seat Mode of the air condition</w:t>
      </w:r>
      <w:r w:rsidRPr="0098528C">
        <w:rPr>
          <w:rFonts w:ascii="Times New Roman" w:hAnsi="Times New Roman" w:cs="Times New Roman" w:hint="eastAsia"/>
        </w:rPr>
        <w:t>ing</w:t>
      </w:r>
      <w:r w:rsidRPr="0098528C">
        <w:rPr>
          <w:rFonts w:ascii="Times New Roman" w:hAnsi="Times New Roman" w:cs="Times New Roman"/>
        </w:rPr>
        <w:t xml:space="preserve"> shall support on and off operation. To operate the single seat mode, the status of the single seat mode shall be required to be displayed.</w:t>
      </w:r>
    </w:p>
    <w:p w14:paraId="2543F7E2" w14:textId="77777777" w:rsidR="00F66995" w:rsidRPr="0098528C" w:rsidRDefault="00F66995" w:rsidP="006D6315">
      <w:pPr>
        <w:ind w:firstLine="420"/>
        <w:rPr>
          <w:rFonts w:ascii="Times New Roman" w:hAnsi="Times New Roman" w:cs="Times New Roman"/>
        </w:rPr>
      </w:pPr>
      <w:r w:rsidRPr="0098528C">
        <w:rPr>
          <w:rFonts w:ascii="Times New Roman" w:hAnsi="Times New Roman" w:cs="Times New Roman"/>
        </w:rPr>
        <w:t>具体车型是否支持单席功能，请参考整车标定文件或附录。</w:t>
      </w:r>
    </w:p>
    <w:p w14:paraId="566FDF39" w14:textId="3A7BEC00" w:rsidR="00F66995" w:rsidRPr="0098528C" w:rsidRDefault="00F66995" w:rsidP="006D6315">
      <w:pPr>
        <w:ind w:firstLine="420"/>
        <w:rPr>
          <w:rFonts w:ascii="Times New Roman" w:hAnsi="Times New Roman" w:cs="Times New Roman"/>
        </w:rPr>
      </w:pPr>
      <w:r w:rsidRPr="0098528C">
        <w:rPr>
          <w:rFonts w:ascii="Times New Roman" w:hAnsi="Times New Roman" w:cs="Times New Roman"/>
        </w:rPr>
        <w:t>Please refer to the vehicle calibration document or appendix for whether the specific model shall support the Single Seat Mode.</w:t>
      </w:r>
    </w:p>
    <w:p w14:paraId="3F1999E3" w14:textId="0A79E707" w:rsidR="00653759" w:rsidRPr="0098528C" w:rsidRDefault="00653759" w:rsidP="00653759">
      <w:pPr>
        <w:rPr>
          <w:rFonts w:ascii="Times New Roman" w:hAnsi="Times New Roman" w:cs="Times New Roman"/>
        </w:rPr>
      </w:pPr>
      <w:r w:rsidRPr="0098528C">
        <w:rPr>
          <w:rFonts w:ascii="Times New Roman" w:hAnsi="Times New Roman" w:cs="Times New Roman"/>
        </w:rPr>
        <w:tab/>
      </w:r>
      <w:r w:rsidRPr="0098528C">
        <w:rPr>
          <w:rFonts w:ascii="Times New Roman" w:hAnsi="Times New Roman" w:cs="Times New Roman" w:hint="eastAsia"/>
        </w:rPr>
        <w:t>娱乐系统通过标定</w:t>
      </w:r>
      <w:r w:rsidR="00A87892" w:rsidRPr="0098528C">
        <w:rPr>
          <w:b/>
          <w:i/>
        </w:rPr>
        <w:t>P_FRONT_SINGLE_SEAT_MODE_AVAILABLE</w:t>
      </w:r>
      <w:r w:rsidRPr="0098528C">
        <w:rPr>
          <w:rFonts w:ascii="Times New Roman" w:hAnsi="Times New Roman" w:cs="Times New Roman" w:hint="eastAsia"/>
        </w:rPr>
        <w:t>确定车辆是否支持单席模式，当标定值为</w:t>
      </w:r>
      <w:r w:rsidRPr="0098528C">
        <w:rPr>
          <w:rFonts w:hint="eastAsia"/>
        </w:rPr>
        <w:t>$1=TRUE</w:t>
      </w:r>
      <w:r w:rsidRPr="0098528C">
        <w:rPr>
          <w:rFonts w:ascii="Times New Roman" w:hAnsi="Times New Roman" w:cs="Times New Roman" w:hint="eastAsia"/>
        </w:rPr>
        <w:t>时，表示车辆支持单席模式。</w:t>
      </w:r>
    </w:p>
    <w:p w14:paraId="01A0B031" w14:textId="0A3413FC" w:rsidR="00DD571E" w:rsidRPr="0098528C" w:rsidRDefault="00DD571E" w:rsidP="00653759">
      <w:pPr>
        <w:rPr>
          <w:rFonts w:ascii="Times New Roman" w:hAnsi="Times New Roman" w:cs="Times New Roman"/>
        </w:rPr>
      </w:pPr>
      <w:r w:rsidRPr="0098528C">
        <w:rPr>
          <w:rFonts w:ascii="Times New Roman" w:hAnsi="Times New Roman" w:cs="Times New Roman"/>
        </w:rPr>
        <w:tab/>
        <w:t xml:space="preserve">The entertainment system determines whether the vehicle supports the single seat mode by calibration </w:t>
      </w:r>
      <w:r w:rsidRPr="0098528C">
        <w:rPr>
          <w:b/>
          <w:i/>
        </w:rPr>
        <w:lastRenderedPageBreak/>
        <w:t xml:space="preserve">P_FRONT_SINGLE_SEAT_MODE_AVAILABLE. </w:t>
      </w:r>
      <w:r w:rsidRPr="0098528C">
        <w:rPr>
          <w:rFonts w:ascii="Times New Roman" w:hAnsi="Times New Roman" w:cs="Times New Roman"/>
        </w:rPr>
        <w:t>When the calibration value is $1=TRUE, it means that the vehicle supports the single seat mode.</w:t>
      </w:r>
    </w:p>
    <w:p w14:paraId="4C510431" w14:textId="3EC07EE1" w:rsidR="00653759" w:rsidRPr="0098528C" w:rsidRDefault="00653759" w:rsidP="00653759">
      <w:pPr>
        <w:pStyle w:val="Heading4"/>
      </w:pPr>
      <w:r w:rsidRPr="0098528C">
        <w:t>CLEA</w:t>
      </w:r>
      <w:r w:rsidRPr="0098528C">
        <w:rPr>
          <w:rFonts w:hint="eastAsia"/>
        </w:rPr>
        <w:t>的单席模式控制</w:t>
      </w:r>
    </w:p>
    <w:p w14:paraId="79D05F11" w14:textId="2A5A2D44" w:rsidR="00AD5A3E" w:rsidRPr="0098528C" w:rsidRDefault="00B0515B" w:rsidP="00AD5A3E">
      <w:pPr>
        <w:rPr>
          <w:b/>
          <w:u w:val="single"/>
        </w:rPr>
      </w:pPr>
      <w:r w:rsidRPr="0098528C">
        <w:rPr>
          <w:rFonts w:hint="eastAsia"/>
          <w:b/>
          <w:u w:val="single"/>
        </w:rPr>
        <w:t>信号发送</w:t>
      </w:r>
    </w:p>
    <w:p w14:paraId="6F6F6709" w14:textId="168D3FB8" w:rsidR="00AD5A3E" w:rsidRPr="0098528C" w:rsidRDefault="00AD5A3E" w:rsidP="00AD5A3E">
      <w:r w:rsidRPr="0098528C">
        <w:tab/>
      </w:r>
      <w:r w:rsidRPr="0098528C">
        <w:rPr>
          <w:rFonts w:hint="eastAsia"/>
        </w:rPr>
        <w:t>娱乐系统通过信号</w:t>
      </w:r>
      <w:r w:rsidRPr="0098528C">
        <w:rPr>
          <w:b/>
          <w:i/>
        </w:rPr>
        <w:t>Request Signle</w:t>
      </w:r>
      <w:r w:rsidRPr="00D9786C">
        <w:rPr>
          <w:b/>
          <w:i/>
        </w:rPr>
        <w:t xml:space="preserve"> Seat Setting Change Info</w:t>
      </w:r>
      <w:r w:rsidRPr="0098528C">
        <w:rPr>
          <w:rFonts w:hint="eastAsia"/>
        </w:rPr>
        <w:t>对单席模式的开启关闭进行控制，默认信号发送值为</w:t>
      </w:r>
      <w:r w:rsidRPr="0098528C">
        <w:rPr>
          <w:rFonts w:hint="eastAsia"/>
        </w:rPr>
        <w:t>$0=FALSE</w:t>
      </w:r>
      <w:r w:rsidRPr="0098528C">
        <w:rPr>
          <w:rFonts w:hint="eastAsia"/>
        </w:rPr>
        <w:t>，当娱乐系统需要请求单席模式进行开关状态切换时，发送</w:t>
      </w:r>
      <w:r w:rsidRPr="00BE5023">
        <w:rPr>
          <w:rFonts w:hint="eastAsia"/>
          <w:strike/>
        </w:rPr>
        <w:t>一段时间</w:t>
      </w:r>
      <w:r w:rsidR="00CF59F4" w:rsidRPr="00BE5023">
        <w:rPr>
          <w:rFonts w:hint="eastAsia"/>
          <w:color w:val="FF0000"/>
        </w:rPr>
        <w:t>标定</w:t>
      </w:r>
      <w:r w:rsidR="00CF59F4" w:rsidRPr="00BE5023">
        <w:rPr>
          <w:color w:val="FF0000"/>
        </w:rPr>
        <w:t>MIN_UPDATE_TIME</w:t>
      </w:r>
      <w:r w:rsidR="00CF59F4" w:rsidRPr="00BE5023">
        <w:rPr>
          <w:rFonts w:hint="eastAsia"/>
          <w:color w:val="FF0000"/>
        </w:rPr>
        <w:t>所定义的时长</w:t>
      </w:r>
      <w:r w:rsidRPr="0098528C">
        <w:rPr>
          <w:rFonts w:hint="eastAsia"/>
        </w:rPr>
        <w:t>的</w:t>
      </w:r>
      <w:r w:rsidRPr="0098528C">
        <w:rPr>
          <w:rFonts w:hint="eastAsia"/>
        </w:rPr>
        <w:t>$1=TRUE</w:t>
      </w:r>
      <w:r w:rsidRPr="0098528C">
        <w:rPr>
          <w:rFonts w:hint="eastAsia"/>
        </w:rPr>
        <w:t>，然后再发送信号</w:t>
      </w:r>
      <w:r w:rsidRPr="0098528C">
        <w:rPr>
          <w:rFonts w:hint="eastAsia"/>
        </w:rPr>
        <w:t>$0=FALSE</w:t>
      </w:r>
      <w:r w:rsidRPr="0098528C">
        <w:rPr>
          <w:rFonts w:hint="eastAsia"/>
        </w:rPr>
        <w:t>。</w:t>
      </w:r>
    </w:p>
    <w:p w14:paraId="6CA776AE" w14:textId="1679F8B1" w:rsidR="00BB4A92" w:rsidRPr="0098528C" w:rsidRDefault="00BB4A92" w:rsidP="00AD5A3E"/>
    <w:p w14:paraId="37561CFC" w14:textId="77777777" w:rsidR="00BB4A92" w:rsidRPr="0098528C" w:rsidRDefault="00BB4A92" w:rsidP="00BB4A92">
      <w:r w:rsidRPr="0098528C">
        <w:t>Update Time: 10ms</w:t>
      </w:r>
    </w:p>
    <w:p w14:paraId="60465FDD" w14:textId="0EF4B5FC" w:rsidR="00BB4A92" w:rsidRPr="0098528C" w:rsidRDefault="00BB4A92" w:rsidP="00AD5A3E">
      <w:r w:rsidRPr="0098528C">
        <w:t>Periodic Interval: 500ms</w:t>
      </w:r>
    </w:p>
    <w:p w14:paraId="740690C7" w14:textId="4D15DEA3" w:rsidR="00AD5A3E" w:rsidRPr="0098528C" w:rsidRDefault="00AD5A3E" w:rsidP="00AD5A3E"/>
    <w:p w14:paraId="5B0AF84B" w14:textId="1CBF8EE2" w:rsidR="00AD5A3E" w:rsidRPr="0098528C" w:rsidRDefault="00AD5A3E" w:rsidP="00AD5A3E">
      <w:pPr>
        <w:rPr>
          <w:b/>
          <w:u w:val="single"/>
        </w:rPr>
      </w:pPr>
      <w:r w:rsidRPr="0098528C">
        <w:rPr>
          <w:rFonts w:hint="eastAsia"/>
          <w:b/>
          <w:u w:val="single"/>
        </w:rPr>
        <w:t>信号接收</w:t>
      </w:r>
    </w:p>
    <w:p w14:paraId="7BD93C2E" w14:textId="54CD5FA8" w:rsidR="00AD5A3E" w:rsidRPr="0098528C" w:rsidRDefault="00AD5A3E" w:rsidP="00AD5A3E">
      <w:r w:rsidRPr="0098528C">
        <w:tab/>
      </w:r>
      <w:r w:rsidRPr="0098528C">
        <w:rPr>
          <w:rFonts w:hint="eastAsia"/>
        </w:rPr>
        <w:t>娱乐系统通过信号</w:t>
      </w:r>
      <w:r w:rsidRPr="0098528C">
        <w:rPr>
          <w:b/>
          <w:i/>
        </w:rPr>
        <w:t>Indication Single Seat Active</w:t>
      </w:r>
      <w:r w:rsidRPr="0098528C">
        <w:rPr>
          <w:rFonts w:hint="eastAsia"/>
        </w:rPr>
        <w:t>获取单席模式的工作状态</w:t>
      </w:r>
      <w:r w:rsidR="00894CF9" w:rsidRPr="0098528C">
        <w:rPr>
          <w:rFonts w:hint="eastAsia"/>
        </w:rPr>
        <w:t>。当信号值为</w:t>
      </w:r>
      <w:r w:rsidR="00894CF9" w:rsidRPr="0098528C">
        <w:rPr>
          <w:rFonts w:hint="eastAsia"/>
        </w:rPr>
        <w:t>$</w:t>
      </w:r>
      <w:r w:rsidR="00894CF9" w:rsidRPr="0098528C">
        <w:t>0=FALSE</w:t>
      </w:r>
      <w:r w:rsidR="00894CF9" w:rsidRPr="0098528C">
        <w:rPr>
          <w:rFonts w:hint="eastAsia"/>
        </w:rPr>
        <w:t>时，表示单席模式关闭。</w:t>
      </w:r>
      <w:r w:rsidRPr="0098528C">
        <w:rPr>
          <w:rFonts w:hint="eastAsia"/>
        </w:rPr>
        <w:t>当信号值</w:t>
      </w:r>
      <w:r w:rsidR="00095669" w:rsidRPr="0098528C">
        <w:rPr>
          <w:rFonts w:hint="eastAsia"/>
        </w:rPr>
        <w:t>为</w:t>
      </w:r>
      <w:r w:rsidRPr="0098528C">
        <w:rPr>
          <w:rFonts w:hint="eastAsia"/>
        </w:rPr>
        <w:t>$1=TRUE</w:t>
      </w:r>
      <w:r w:rsidRPr="0098528C">
        <w:rPr>
          <w:rFonts w:hint="eastAsia"/>
        </w:rPr>
        <w:t>时，表示单席模式开启。</w:t>
      </w:r>
    </w:p>
    <w:p w14:paraId="2D42ED23" w14:textId="00C47EAD" w:rsidR="00AD5A3E" w:rsidRPr="0098528C" w:rsidRDefault="00AD5A3E" w:rsidP="00AD5A3E"/>
    <w:p w14:paraId="5D082262" w14:textId="1F5EE9D5" w:rsidR="00F74EB1" w:rsidRPr="0098528C" w:rsidRDefault="00F74EB1" w:rsidP="00F74EB1">
      <w:r w:rsidRPr="0098528C">
        <w:t xml:space="preserve">Update Time: </w:t>
      </w:r>
      <w:r w:rsidR="00BB4A92" w:rsidRPr="0098528C">
        <w:t>10ms</w:t>
      </w:r>
    </w:p>
    <w:p w14:paraId="1C1BF4D4" w14:textId="25EC8685" w:rsidR="00F74EB1" w:rsidRPr="0098528C" w:rsidRDefault="00F74EB1" w:rsidP="00F74EB1">
      <w:r w:rsidRPr="0098528C">
        <w:t xml:space="preserve">Periodic Interval: </w:t>
      </w:r>
      <w:r w:rsidR="00BB4A92" w:rsidRPr="0098528C">
        <w:t>500ms</w:t>
      </w:r>
    </w:p>
    <w:p w14:paraId="778C19B7" w14:textId="77777777" w:rsidR="00F74EB1" w:rsidRPr="0098528C" w:rsidRDefault="00F74EB1" w:rsidP="00F74EB1"/>
    <w:p w14:paraId="54C3843B" w14:textId="77777777" w:rsidR="00F74EB1" w:rsidRPr="0098528C" w:rsidRDefault="00F74EB1" w:rsidP="00F74EB1">
      <w:r w:rsidRPr="0098528C">
        <w:rPr>
          <w:rFonts w:hint="eastAsia"/>
          <w:b/>
          <w:u w:val="single"/>
        </w:rPr>
        <w:t>功能安全要求：</w:t>
      </w:r>
      <w:r w:rsidRPr="0098528C">
        <w:rPr>
          <w:rFonts w:hint="eastAsia"/>
        </w:rPr>
        <w:t>QM</w:t>
      </w:r>
    </w:p>
    <w:p w14:paraId="6BB4A3EC" w14:textId="77777777" w:rsidR="00F74EB1" w:rsidRPr="0098528C" w:rsidRDefault="00F74EB1" w:rsidP="00F74EB1">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652FF299" w14:textId="2D383BA1" w:rsidR="00653759" w:rsidRPr="0098528C" w:rsidRDefault="00616816" w:rsidP="00616816">
      <w:pPr>
        <w:pStyle w:val="Heading4"/>
      </w:pPr>
      <w:r w:rsidRPr="0098528C">
        <w:t xml:space="preserve">GB </w:t>
      </w:r>
      <w:r w:rsidRPr="0098528C">
        <w:rPr>
          <w:rFonts w:hint="eastAsia"/>
        </w:rPr>
        <w:t>的单席模式控制</w:t>
      </w:r>
    </w:p>
    <w:p w14:paraId="61544DC1" w14:textId="20113791" w:rsidR="00616816" w:rsidRPr="0098528C" w:rsidRDefault="00616816" w:rsidP="00616816">
      <w:r w:rsidRPr="0098528C">
        <w:rPr>
          <w:rFonts w:hint="eastAsia"/>
        </w:rPr>
        <w:t>N/A</w:t>
      </w:r>
    </w:p>
    <w:p w14:paraId="1B48C398" w14:textId="3917A467" w:rsidR="00245876" w:rsidRPr="00D9786C" w:rsidRDefault="00245876" w:rsidP="00E25A18">
      <w:pPr>
        <w:pStyle w:val="Heading3"/>
      </w:pPr>
      <w:bookmarkStart w:id="315" w:name="_Toc58413277"/>
      <w:commentRangeStart w:id="316"/>
      <w:commentRangeStart w:id="317"/>
      <w:commentRangeStart w:id="318"/>
      <w:r w:rsidRPr="0098528C">
        <w:rPr>
          <w:rFonts w:hint="eastAsia"/>
        </w:rPr>
        <w:t>加</w:t>
      </w:r>
      <w:r w:rsidR="00E73BC7" w:rsidRPr="0098528C">
        <w:rPr>
          <w:rFonts w:hint="eastAsia"/>
        </w:rPr>
        <w:t>热模式</w:t>
      </w:r>
      <w:r w:rsidR="00E73BC7" w:rsidRPr="0098528C">
        <w:rPr>
          <w:rFonts w:hint="eastAsia"/>
        </w:rPr>
        <w:t>(</w:t>
      </w:r>
      <w:r w:rsidRPr="0098528C">
        <w:rPr>
          <w:rFonts w:hint="eastAsia"/>
        </w:rPr>
        <w:t>Heat</w:t>
      </w:r>
      <w:r w:rsidRPr="0098528C">
        <w:t xml:space="preserve"> </w:t>
      </w:r>
      <w:r w:rsidRPr="0098528C">
        <w:rPr>
          <w:rFonts w:hint="eastAsia"/>
        </w:rPr>
        <w:t>Mode</w:t>
      </w:r>
      <w:commentRangeEnd w:id="316"/>
      <w:r w:rsidR="0080624A" w:rsidRPr="00D9786C">
        <w:rPr>
          <w:rStyle w:val="CommentReference"/>
          <w:b w:val="0"/>
          <w:bCs w:val="0"/>
        </w:rPr>
        <w:commentReference w:id="316"/>
      </w:r>
      <w:commentRangeEnd w:id="317"/>
      <w:r w:rsidR="00E73BC7" w:rsidRPr="00D9786C">
        <w:t>)</w:t>
      </w:r>
      <w:r w:rsidR="00452ADA" w:rsidRPr="00D9786C">
        <w:rPr>
          <w:rStyle w:val="CommentReference"/>
          <w:b w:val="0"/>
          <w:bCs w:val="0"/>
        </w:rPr>
        <w:commentReference w:id="317"/>
      </w:r>
      <w:commentRangeEnd w:id="318"/>
      <w:r w:rsidR="00ED2A90">
        <w:t xml:space="preserve"> [EV only]</w:t>
      </w:r>
      <w:r w:rsidR="00BA7927" w:rsidRPr="00D9786C">
        <w:rPr>
          <w:rStyle w:val="CommentReference"/>
          <w:b w:val="0"/>
          <w:bCs w:val="0"/>
        </w:rPr>
        <w:commentReference w:id="318"/>
      </w:r>
      <w:bookmarkEnd w:id="315"/>
    </w:p>
    <w:p w14:paraId="518451D8" w14:textId="5683E44E" w:rsidR="00245876" w:rsidRPr="0098528C" w:rsidRDefault="00096FC8" w:rsidP="00913173">
      <w:pPr>
        <w:ind w:firstLine="420"/>
      </w:pPr>
      <w:r w:rsidRPr="00D9786C">
        <w:rPr>
          <w:rFonts w:hint="eastAsia"/>
        </w:rPr>
        <w:t>加热模式</w:t>
      </w:r>
      <w:r w:rsidR="00F15134" w:rsidRPr="00D9786C">
        <w:rPr>
          <w:rFonts w:hint="eastAsia"/>
        </w:rPr>
        <w:t>仅</w:t>
      </w:r>
      <w:r w:rsidR="00F15134" w:rsidRPr="0098528C">
        <w:rPr>
          <w:rFonts w:hint="eastAsia"/>
        </w:rPr>
        <w:t>BEV3</w:t>
      </w:r>
      <w:r w:rsidR="00F15134" w:rsidRPr="0098528C">
        <w:rPr>
          <w:rFonts w:hint="eastAsia"/>
        </w:rPr>
        <w:t>别克车型适用。</w:t>
      </w:r>
    </w:p>
    <w:p w14:paraId="45298E9F" w14:textId="17922D30" w:rsidR="004E21CE" w:rsidRPr="0098528C" w:rsidRDefault="0067597B" w:rsidP="00913173">
      <w:pPr>
        <w:ind w:firstLine="420"/>
      </w:pPr>
      <w:r w:rsidRPr="0098528C">
        <w:t>Heat</w:t>
      </w:r>
      <w:r w:rsidR="00BA7927" w:rsidRPr="0098528C">
        <w:t xml:space="preserve"> </w:t>
      </w:r>
      <w:r w:rsidR="004E21CE" w:rsidRPr="0098528C">
        <w:t xml:space="preserve">mode is only applicable for </w:t>
      </w:r>
      <w:r w:rsidR="00732FCD" w:rsidRPr="0098528C">
        <w:t xml:space="preserve">China domestic </w:t>
      </w:r>
      <w:r w:rsidR="004E21CE" w:rsidRPr="0098528C">
        <w:t xml:space="preserve">BEV3 Buick </w:t>
      </w:r>
      <w:r w:rsidR="00732FCD" w:rsidRPr="0098528C">
        <w:t>vehicle.</w:t>
      </w:r>
    </w:p>
    <w:p w14:paraId="7C5F2A66" w14:textId="6A12F081" w:rsidR="00B348C8" w:rsidRPr="0098528C" w:rsidRDefault="0067597B" w:rsidP="00913173">
      <w:pPr>
        <w:ind w:firstLine="420"/>
      </w:pPr>
      <w:r w:rsidRPr="0098528C">
        <w:rPr>
          <w:rFonts w:hint="eastAsia"/>
        </w:rPr>
        <w:t>加热</w:t>
      </w:r>
      <w:r w:rsidR="00F15134" w:rsidRPr="0098528C">
        <w:rPr>
          <w:rFonts w:hint="eastAsia"/>
        </w:rPr>
        <w:t>模式主要用于新能源汽车，该模式是指当前</w:t>
      </w:r>
      <w:r w:rsidR="00AF4ED0" w:rsidRPr="0098528C">
        <w:rPr>
          <w:rFonts w:hint="eastAsia"/>
        </w:rPr>
        <w:t>空调</w:t>
      </w:r>
      <w:r w:rsidR="00F15134" w:rsidRPr="0098528C">
        <w:rPr>
          <w:rFonts w:hint="eastAsia"/>
        </w:rPr>
        <w:t>的</w:t>
      </w:r>
      <w:r w:rsidRPr="0098528C">
        <w:rPr>
          <w:rFonts w:hint="eastAsia"/>
        </w:rPr>
        <w:t>加热</w:t>
      </w:r>
      <w:r w:rsidR="00F15134" w:rsidRPr="0098528C">
        <w:rPr>
          <w:rFonts w:hint="eastAsia"/>
        </w:rPr>
        <w:t>状态，</w:t>
      </w:r>
      <w:r w:rsidR="00B348C8" w:rsidRPr="0098528C">
        <w:rPr>
          <w:rFonts w:hint="eastAsia"/>
        </w:rPr>
        <w:t>支持开启和关闭状态</w:t>
      </w:r>
      <w:r w:rsidR="00D13544" w:rsidRPr="0098528C">
        <w:rPr>
          <w:rFonts w:hint="eastAsia"/>
        </w:rPr>
        <w:t>之间切换</w:t>
      </w:r>
      <w:r w:rsidR="00B348C8" w:rsidRPr="0098528C">
        <w:rPr>
          <w:rFonts w:hint="eastAsia"/>
        </w:rPr>
        <w:t>。</w:t>
      </w:r>
    </w:p>
    <w:p w14:paraId="25F1467F" w14:textId="141A42E7" w:rsidR="00413560" w:rsidRPr="0098528C" w:rsidRDefault="00B5795E" w:rsidP="00913173">
      <w:pPr>
        <w:ind w:firstLine="420"/>
      </w:pPr>
      <w:r w:rsidRPr="0098528C">
        <w:rPr>
          <w:rFonts w:hint="eastAsia"/>
        </w:rPr>
        <w:t>Heat</w:t>
      </w:r>
      <w:r w:rsidRPr="0098528C">
        <w:t xml:space="preserve"> </w:t>
      </w:r>
      <w:r w:rsidRPr="0098528C">
        <w:rPr>
          <w:rFonts w:hint="eastAsia"/>
        </w:rPr>
        <w:t>m</w:t>
      </w:r>
      <w:r w:rsidRPr="0098528C">
        <w:t>ode is main</w:t>
      </w:r>
      <w:r w:rsidR="00413560" w:rsidRPr="0098528C">
        <w:t>ly used on new energy vehicle, VCS system can</w:t>
      </w:r>
      <w:r w:rsidRPr="0098528C">
        <w:t xml:space="preserve"> indicate HVAC</w:t>
      </w:r>
      <w:r w:rsidR="00413560" w:rsidRPr="0098528C">
        <w:t xml:space="preserve"> heat mode status ON</w:t>
      </w:r>
      <w:r w:rsidR="00413560" w:rsidRPr="0098528C">
        <w:rPr>
          <w:rFonts w:hint="eastAsia"/>
        </w:rPr>
        <w:t xml:space="preserve"> </w:t>
      </w:r>
      <w:r w:rsidR="00413560" w:rsidRPr="0098528C">
        <w:t>and OFF</w:t>
      </w:r>
      <w:r w:rsidR="00D13544" w:rsidRPr="0098528C">
        <w:t xml:space="preserve">. </w:t>
      </w:r>
      <w:r w:rsidR="00D13544" w:rsidRPr="0098528C">
        <w:rPr>
          <w:rFonts w:hint="eastAsia"/>
        </w:rPr>
        <w:t>Status</w:t>
      </w:r>
      <w:r w:rsidR="00D13544" w:rsidRPr="0098528C">
        <w:t xml:space="preserve"> </w:t>
      </w:r>
      <w:r w:rsidR="00D13544" w:rsidRPr="0098528C">
        <w:rPr>
          <w:rFonts w:hint="eastAsia"/>
        </w:rPr>
        <w:t>change</w:t>
      </w:r>
      <w:r w:rsidR="00D13544" w:rsidRPr="0098528C">
        <w:t xml:space="preserve">s </w:t>
      </w:r>
      <w:r w:rsidR="00D13544" w:rsidRPr="0098528C">
        <w:rPr>
          <w:rFonts w:hint="eastAsia"/>
        </w:rPr>
        <w:t>between</w:t>
      </w:r>
      <w:r w:rsidR="00283E81" w:rsidRPr="0098528C">
        <w:t xml:space="preserve"> HVAC heat ON </w:t>
      </w:r>
      <w:r w:rsidR="00283E81" w:rsidRPr="0098528C">
        <w:rPr>
          <w:rFonts w:hint="eastAsia"/>
        </w:rPr>
        <w:t>and</w:t>
      </w:r>
      <w:r w:rsidR="00283E81" w:rsidRPr="0098528C">
        <w:t xml:space="preserve"> </w:t>
      </w:r>
      <w:r w:rsidR="00D13544" w:rsidRPr="0098528C">
        <w:t>OFF.</w:t>
      </w:r>
    </w:p>
    <w:p w14:paraId="330747BA" w14:textId="77777777" w:rsidR="007B4FC9" w:rsidRPr="0098528C" w:rsidRDefault="007B4FC9" w:rsidP="00913173">
      <w:pPr>
        <w:ind w:firstLine="420"/>
      </w:pPr>
      <w:r w:rsidRPr="0098528C">
        <w:rPr>
          <w:rFonts w:hint="eastAsia"/>
        </w:rPr>
        <w:t>加热模式是指车辆的空调加热模块加热空气，并按照用户设定的温度进行输出，加热逻辑由空调控制器模块控制，支持通过</w:t>
      </w:r>
      <w:r w:rsidRPr="0098528C">
        <w:rPr>
          <w:rFonts w:hint="eastAsia"/>
        </w:rPr>
        <w:t>VCS</w:t>
      </w:r>
      <w:r w:rsidRPr="0098528C">
        <w:rPr>
          <w:rFonts w:hint="eastAsia"/>
        </w:rPr>
        <w:t>系统更改和显示。</w:t>
      </w:r>
    </w:p>
    <w:p w14:paraId="395766AA" w14:textId="77777777" w:rsidR="007B4FC9" w:rsidRPr="0098528C" w:rsidRDefault="007B4FC9" w:rsidP="00913173">
      <w:pPr>
        <w:ind w:firstLine="420"/>
      </w:pPr>
      <w:r w:rsidRPr="0098528C">
        <w:rPr>
          <w:rFonts w:hint="eastAsia"/>
        </w:rPr>
        <w:t>Heat</w:t>
      </w:r>
      <w:r w:rsidRPr="0098528C">
        <w:rPr>
          <w:rFonts w:ascii="Times New Roman" w:hAnsi="Times New Roman" w:cs="Times New Roman"/>
        </w:rPr>
        <w:t xml:space="preserve"> </w:t>
      </w:r>
      <w:r w:rsidRPr="0098528C">
        <w:rPr>
          <w:rFonts w:hint="eastAsia"/>
        </w:rPr>
        <w:t>mode</w:t>
      </w:r>
      <w:r w:rsidRPr="0098528C">
        <w:t xml:space="preserve"> refers to heat cockpit air through HVAC according to the temperature set by the user</w:t>
      </w:r>
      <w:r w:rsidRPr="0098528C">
        <w:rPr>
          <w:rFonts w:hint="eastAsia"/>
        </w:rPr>
        <w:t>.</w:t>
      </w:r>
      <w:r w:rsidRPr="0098528C">
        <w:t xml:space="preserve"> Heat mode strategy is only controlled by</w:t>
      </w:r>
      <w:r w:rsidRPr="0098528C">
        <w:rPr>
          <w:rFonts w:hint="eastAsia"/>
        </w:rPr>
        <w:t xml:space="preserve"> </w:t>
      </w:r>
      <w:r w:rsidRPr="0098528C">
        <w:t>HVAC ECC, and can be changed and displayed on VCS system.</w:t>
      </w:r>
    </w:p>
    <w:p w14:paraId="76997A1A" w14:textId="4F43DB22" w:rsidR="00B348C8" w:rsidRPr="0098528C" w:rsidRDefault="00B348C8" w:rsidP="00913173">
      <w:pPr>
        <w:ind w:firstLine="420"/>
      </w:pPr>
      <w:r w:rsidRPr="0098528C">
        <w:rPr>
          <w:rFonts w:hint="eastAsia"/>
        </w:rPr>
        <w:t>具体车型的加热模式请参考整车标定文件或附录。</w:t>
      </w:r>
    </w:p>
    <w:p w14:paraId="0EAE7615" w14:textId="71C08E5C" w:rsidR="00913173" w:rsidRPr="0098528C" w:rsidRDefault="00004704" w:rsidP="00913173">
      <w:pPr>
        <w:ind w:firstLine="420"/>
        <w:rPr>
          <w:rFonts w:cstheme="minorHAnsi"/>
        </w:rPr>
      </w:pPr>
      <w:r w:rsidRPr="0098528C">
        <w:rPr>
          <w:rFonts w:cstheme="minorHAnsi"/>
        </w:rPr>
        <w:t>Refer to the calibration document or appendix for the</w:t>
      </w:r>
      <w:r w:rsidR="005D1C95" w:rsidRPr="0098528C">
        <w:rPr>
          <w:rFonts w:cstheme="minorHAnsi"/>
        </w:rPr>
        <w:t xml:space="preserve"> heat</w:t>
      </w:r>
      <w:r w:rsidR="00283E81" w:rsidRPr="0098528C">
        <w:rPr>
          <w:rFonts w:cstheme="minorHAnsi"/>
        </w:rPr>
        <w:t xml:space="preserve"> </w:t>
      </w:r>
      <w:r w:rsidR="005D1C95" w:rsidRPr="0098528C">
        <w:rPr>
          <w:rFonts w:cstheme="minorHAnsi"/>
        </w:rPr>
        <w:t>mode</w:t>
      </w:r>
      <w:r w:rsidRPr="0098528C">
        <w:rPr>
          <w:rFonts w:cstheme="minorHAnsi"/>
        </w:rPr>
        <w:t xml:space="preserve"> functions of a specific</w:t>
      </w:r>
      <w:r w:rsidR="00C6694E" w:rsidRPr="0098528C">
        <w:rPr>
          <w:rFonts w:cstheme="minorHAnsi"/>
        </w:rPr>
        <w:t xml:space="preserve"> vehicle</w:t>
      </w:r>
      <w:r w:rsidRPr="0098528C">
        <w:rPr>
          <w:rFonts w:cstheme="minorHAnsi"/>
        </w:rPr>
        <w:t xml:space="preserve"> model.</w:t>
      </w:r>
    </w:p>
    <w:p w14:paraId="68E81D81" w14:textId="33235611" w:rsidR="0097258E" w:rsidRPr="0098528C" w:rsidRDefault="0097258E" w:rsidP="00913173">
      <w:pPr>
        <w:ind w:firstLine="420"/>
        <w:rPr>
          <w:rFonts w:ascii="Times New Roman" w:hAnsi="Times New Roman" w:cs="Times New Roman"/>
        </w:rPr>
      </w:pPr>
      <w:r w:rsidRPr="0098528C">
        <w:rPr>
          <w:rFonts w:ascii="Times New Roman" w:hAnsi="Times New Roman" w:cs="Times New Roman" w:hint="eastAsia"/>
        </w:rPr>
        <w:t>娱乐系统根据标定</w:t>
      </w:r>
      <w:commentRangeStart w:id="319"/>
      <w:commentRangeStart w:id="320"/>
      <w:r w:rsidR="004737B6" w:rsidRPr="0098528C">
        <w:rPr>
          <w:b/>
          <w:i/>
        </w:rPr>
        <w:t>HiVoltCoolHtrPresent</w:t>
      </w:r>
      <w:commentRangeEnd w:id="319"/>
      <w:r w:rsidR="00C406CB" w:rsidRPr="00D9786C">
        <w:rPr>
          <w:rStyle w:val="CommentReference"/>
        </w:rPr>
        <w:commentReference w:id="319"/>
      </w:r>
      <w:commentRangeEnd w:id="320"/>
      <w:r w:rsidR="0030553F" w:rsidRPr="00D9786C">
        <w:rPr>
          <w:rStyle w:val="CommentReference"/>
        </w:rPr>
        <w:commentReference w:id="320"/>
      </w:r>
      <w:r w:rsidRPr="00D9786C">
        <w:rPr>
          <w:rFonts w:ascii="Times New Roman" w:hAnsi="Times New Roman" w:cs="Times New Roman" w:hint="eastAsia"/>
        </w:rPr>
        <w:t>确定车辆是否支持加热</w:t>
      </w:r>
      <w:r w:rsidR="00C406CB" w:rsidRPr="00D9786C">
        <w:rPr>
          <w:rFonts w:ascii="Times New Roman" w:hAnsi="Times New Roman" w:cs="Times New Roman" w:hint="eastAsia"/>
        </w:rPr>
        <w:t>制冷</w:t>
      </w:r>
      <w:r w:rsidRPr="00D9786C">
        <w:rPr>
          <w:rFonts w:ascii="Times New Roman" w:hAnsi="Times New Roman" w:cs="Times New Roman" w:hint="eastAsia"/>
        </w:rPr>
        <w:t>模式。</w:t>
      </w:r>
      <w:r w:rsidR="004737B6" w:rsidRPr="0098528C">
        <w:rPr>
          <w:rFonts w:ascii="Times New Roman" w:hAnsi="Times New Roman" w:cs="Times New Roman" w:hint="eastAsia"/>
        </w:rPr>
        <w:t>标定值为</w:t>
      </w:r>
      <w:r w:rsidR="004737B6" w:rsidRPr="0098528C">
        <w:rPr>
          <w:rFonts w:hint="eastAsia"/>
        </w:rPr>
        <w:t>$1=True</w:t>
      </w:r>
      <w:r w:rsidR="004737B6" w:rsidRPr="0098528C">
        <w:rPr>
          <w:rFonts w:ascii="Times New Roman" w:hAnsi="Times New Roman" w:cs="Times New Roman" w:hint="eastAsia"/>
        </w:rPr>
        <w:t>时，表示</w:t>
      </w:r>
      <w:r w:rsidR="00C17B6A" w:rsidRPr="0098528C">
        <w:rPr>
          <w:rFonts w:ascii="Times New Roman" w:hAnsi="Times New Roman" w:cs="Times New Roman" w:hint="eastAsia"/>
        </w:rPr>
        <w:t>系统支持加热</w:t>
      </w:r>
      <w:r w:rsidR="00C17B6A" w:rsidRPr="0098528C">
        <w:rPr>
          <w:rFonts w:ascii="Times New Roman" w:hAnsi="Times New Roman" w:cs="Times New Roman" w:hint="eastAsia"/>
        </w:rPr>
        <w:t>/</w:t>
      </w:r>
      <w:r w:rsidR="00C17B6A" w:rsidRPr="0098528C">
        <w:rPr>
          <w:rFonts w:ascii="Times New Roman" w:hAnsi="Times New Roman" w:cs="Times New Roman" w:hint="eastAsia"/>
        </w:rPr>
        <w:t>制冷的控制。</w:t>
      </w:r>
    </w:p>
    <w:p w14:paraId="6DA99A46" w14:textId="5E578ECB" w:rsidR="00D06F63" w:rsidRPr="0098528C" w:rsidRDefault="00D06F63" w:rsidP="00D06F63">
      <w:pPr>
        <w:ind w:firstLine="420"/>
        <w:rPr>
          <w:rFonts w:ascii="Arial" w:hAnsi="Arial" w:cs="Arial"/>
        </w:rPr>
      </w:pPr>
      <w:r w:rsidRPr="0098528C">
        <w:rPr>
          <w:rFonts w:ascii="Arial" w:hAnsi="Arial" w:cs="Arial"/>
        </w:rPr>
        <w:lastRenderedPageBreak/>
        <w:t xml:space="preserve">The entertainment system determines whether the vehicle supports heating and cooling mode according to the calibration </w:t>
      </w:r>
      <w:r w:rsidRPr="0098528C">
        <w:rPr>
          <w:rFonts w:ascii="Arial" w:hAnsi="Arial" w:cs="Arial"/>
          <w:b/>
          <w:i/>
        </w:rPr>
        <w:t>HiVoltCoolHtrPresent</w:t>
      </w:r>
      <w:r w:rsidRPr="0098528C">
        <w:rPr>
          <w:rFonts w:ascii="Arial" w:hAnsi="Arial" w:cs="Arial"/>
        </w:rPr>
        <w:t>. When the calibration value is $1=True, it means that the system supports heating/cooling control.</w:t>
      </w:r>
    </w:p>
    <w:p w14:paraId="58F1C2DA" w14:textId="24C18F9F" w:rsidR="00913173" w:rsidRPr="0098528C" w:rsidRDefault="00913173" w:rsidP="00913173">
      <w:pPr>
        <w:pStyle w:val="Heading4"/>
      </w:pPr>
      <w:r w:rsidRPr="0098528C">
        <w:t>CLEA</w:t>
      </w:r>
      <w:r w:rsidRPr="0098528C">
        <w:rPr>
          <w:rFonts w:hint="eastAsia"/>
        </w:rPr>
        <w:t>的加热模式</w:t>
      </w:r>
    </w:p>
    <w:p w14:paraId="55081637" w14:textId="0D9BCB38" w:rsidR="00913173" w:rsidRPr="0098528C" w:rsidRDefault="00876824" w:rsidP="00913173">
      <w:pPr>
        <w:ind w:left="420"/>
      </w:pPr>
      <w:r w:rsidRPr="0098528C">
        <w:t>N/A</w:t>
      </w:r>
    </w:p>
    <w:p w14:paraId="488E4F48" w14:textId="5ABD4091" w:rsidR="00913173" w:rsidRPr="0098528C" w:rsidRDefault="00913173" w:rsidP="00913173">
      <w:pPr>
        <w:pStyle w:val="Heading4"/>
      </w:pPr>
      <w:r w:rsidRPr="0098528C">
        <w:rPr>
          <w:rFonts w:hint="eastAsia"/>
        </w:rPr>
        <w:t>GB</w:t>
      </w:r>
      <w:r w:rsidRPr="0098528C">
        <w:rPr>
          <w:rFonts w:hint="eastAsia"/>
        </w:rPr>
        <w:t>的加热模式</w:t>
      </w:r>
    </w:p>
    <w:p w14:paraId="52DFF9AB" w14:textId="33034629" w:rsidR="00913173" w:rsidRPr="0098528C" w:rsidRDefault="00375E05" w:rsidP="009E0B8C">
      <w:pPr>
        <w:ind w:firstLine="420"/>
      </w:pPr>
      <w:r w:rsidRPr="0098528C">
        <w:rPr>
          <w:rFonts w:hint="eastAsia"/>
        </w:rPr>
        <w:t>GB</w:t>
      </w:r>
      <w:r w:rsidR="00283E81" w:rsidRPr="0098528C">
        <w:rPr>
          <w:rFonts w:hint="eastAsia"/>
        </w:rPr>
        <w:t>电动车型的空调支持</w:t>
      </w:r>
      <w:r w:rsidRPr="0098528C">
        <w:rPr>
          <w:rFonts w:hint="eastAsia"/>
        </w:rPr>
        <w:t>控制加热和制冷。</w:t>
      </w:r>
      <w:r w:rsidR="00283E81" w:rsidRPr="0098528C">
        <w:rPr>
          <w:rFonts w:hint="eastAsia"/>
        </w:rPr>
        <w:t>有两种不同的控制方式，与交互设计关联。加热方式的控制和单按钮加热制冷控制参考本章节，独立</w:t>
      </w:r>
      <w:r w:rsidR="00283E81" w:rsidRPr="0098528C">
        <w:rPr>
          <w:rFonts w:hint="eastAsia"/>
        </w:rPr>
        <w:t>A/C</w:t>
      </w:r>
      <w:r w:rsidR="00283E81" w:rsidRPr="0098528C">
        <w:rPr>
          <w:rFonts w:hint="eastAsia"/>
        </w:rPr>
        <w:t>的控制参考</w:t>
      </w:r>
      <w:r w:rsidR="00283E81" w:rsidRPr="0098528C">
        <w:t>&lt;</w:t>
      </w:r>
      <w:r w:rsidR="00283E81" w:rsidRPr="0098528C">
        <w:rPr>
          <w:rFonts w:hint="eastAsia"/>
        </w:rPr>
        <w:t>3.1.3</w:t>
      </w:r>
      <w:r w:rsidR="00283E81" w:rsidRPr="0098528C">
        <w:t xml:space="preserve">.2 </w:t>
      </w:r>
      <w:r w:rsidR="00283E81" w:rsidRPr="0098528C">
        <w:rPr>
          <w:rFonts w:hint="eastAsia"/>
        </w:rPr>
        <w:t>G</w:t>
      </w:r>
      <w:r w:rsidR="00283E81" w:rsidRPr="0098528C">
        <w:t>B Air Condition(A/C) ON/OFF&gt;</w:t>
      </w:r>
      <w:r w:rsidR="00283E81" w:rsidRPr="0098528C">
        <w:rPr>
          <w:rFonts w:hint="eastAsia"/>
        </w:rPr>
        <w:t>。</w:t>
      </w:r>
      <w:r w:rsidR="00A43BF3" w:rsidRPr="0098528C">
        <w:rPr>
          <w:rFonts w:hint="eastAsia"/>
        </w:rPr>
        <w:t>示意图参考如下：</w:t>
      </w:r>
    </w:p>
    <w:p w14:paraId="138CDE94" w14:textId="636A1DC8" w:rsidR="009E0B8C" w:rsidRPr="00D9786C" w:rsidRDefault="009E0B8C" w:rsidP="009E0B8C">
      <w:pPr>
        <w:keepNext/>
        <w:jc w:val="center"/>
      </w:pPr>
      <w:r w:rsidRPr="00D9786C">
        <w:rPr>
          <w:noProof/>
        </w:rPr>
        <w:drawing>
          <wp:inline distT="0" distB="0" distL="0" distR="0" wp14:anchorId="2F9AD0BE" wp14:editId="5365EC82">
            <wp:extent cx="3724275" cy="125453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5720" cy="1265129"/>
                    </a:xfrm>
                    <a:prstGeom prst="rect">
                      <a:avLst/>
                    </a:prstGeom>
                  </pic:spPr>
                </pic:pic>
              </a:graphicData>
            </a:graphic>
          </wp:inline>
        </w:drawing>
      </w:r>
    </w:p>
    <w:p w14:paraId="2C22ACC0" w14:textId="4E5E1B06" w:rsidR="009E0B8C" w:rsidRPr="0098528C" w:rsidRDefault="009E0B8C" w:rsidP="00B0515B">
      <w:pPr>
        <w:pStyle w:val="Caption"/>
        <w:jc w:val="center"/>
      </w:pPr>
      <w:r w:rsidRPr="00D9786C">
        <w:t xml:space="preserve">Figure </w:t>
      </w:r>
      <w:r w:rsidR="005727C7" w:rsidRPr="00D9786C">
        <w:fldChar w:fldCharType="begin"/>
      </w:r>
      <w:r w:rsidR="005727C7" w:rsidRPr="0098528C">
        <w:instrText xml:space="preserve"> SEQ Figure \* ARABIC </w:instrText>
      </w:r>
      <w:r w:rsidR="005727C7" w:rsidRPr="00D9786C">
        <w:fldChar w:fldCharType="separate"/>
      </w:r>
      <w:r w:rsidRPr="00D9786C">
        <w:rPr>
          <w:noProof/>
        </w:rPr>
        <w:t>1</w:t>
      </w:r>
      <w:r w:rsidR="005727C7" w:rsidRPr="00D9786C">
        <w:rPr>
          <w:noProof/>
        </w:rPr>
        <w:fldChar w:fldCharType="end"/>
      </w:r>
      <w:r w:rsidRPr="00D9786C">
        <w:t xml:space="preserve"> </w:t>
      </w:r>
      <w:r w:rsidRPr="00D9786C">
        <w:rPr>
          <w:rFonts w:hint="eastAsia"/>
        </w:rPr>
        <w:t>Heat</w:t>
      </w:r>
      <w:r w:rsidRPr="0098528C">
        <w:t xml:space="preserve"> and A/C Button</w:t>
      </w:r>
    </w:p>
    <w:p w14:paraId="3F3D46BF" w14:textId="1AFBD37B" w:rsidR="00A43BF3" w:rsidRPr="0098528C" w:rsidRDefault="00A43BF3" w:rsidP="00A43BF3">
      <w:pPr>
        <w:pStyle w:val="Heading5"/>
      </w:pPr>
      <w:r w:rsidRPr="0098528C">
        <w:rPr>
          <w:rFonts w:hint="eastAsia"/>
        </w:rPr>
        <w:t>双按钮加热</w:t>
      </w:r>
      <w:r w:rsidR="00122C43" w:rsidRPr="0098528C">
        <w:rPr>
          <w:rFonts w:hint="eastAsia"/>
        </w:rPr>
        <w:t>/</w:t>
      </w:r>
      <w:r w:rsidR="00283E81" w:rsidRPr="0098528C">
        <w:rPr>
          <w:rFonts w:hint="eastAsia"/>
        </w:rPr>
        <w:t>制冷</w:t>
      </w:r>
      <w:r w:rsidRPr="0098528C">
        <w:rPr>
          <w:rFonts w:hint="eastAsia"/>
        </w:rPr>
        <w:t>控制</w:t>
      </w:r>
    </w:p>
    <w:p w14:paraId="76AC22B6" w14:textId="1F9A4C01" w:rsidR="00A43BF3" w:rsidRPr="0098528C" w:rsidRDefault="00A43BF3" w:rsidP="00A43BF3">
      <w:pPr>
        <w:ind w:left="420"/>
      </w:pPr>
      <w:r w:rsidRPr="0098528C">
        <w:rPr>
          <w:rFonts w:hint="eastAsia"/>
        </w:rPr>
        <w:t>如果采用双按钮控制设计，</w:t>
      </w:r>
      <w:r w:rsidR="00B0515B" w:rsidRPr="0098528C">
        <w:rPr>
          <w:rFonts w:hint="eastAsia"/>
        </w:rPr>
        <w:t>需要</w:t>
      </w:r>
      <w:r w:rsidR="00122C43" w:rsidRPr="0098528C">
        <w:rPr>
          <w:rFonts w:hint="eastAsia"/>
        </w:rPr>
        <w:t>使用</w:t>
      </w:r>
      <w:r w:rsidR="00B0515B" w:rsidRPr="0098528C">
        <w:rPr>
          <w:rFonts w:hint="eastAsia"/>
        </w:rPr>
        <w:t>本章节定义的信号完成控制和状态反馈。</w:t>
      </w:r>
    </w:p>
    <w:p w14:paraId="7748BF9C" w14:textId="76129DC6" w:rsidR="00B0515B" w:rsidRPr="0098528C" w:rsidRDefault="00B0515B" w:rsidP="00A43BF3">
      <w:pPr>
        <w:ind w:left="420"/>
      </w:pPr>
      <w:r w:rsidRPr="0098528C">
        <w:rPr>
          <w:rFonts w:hint="eastAsia"/>
        </w:rPr>
        <w:t>其中</w:t>
      </w:r>
      <w:r w:rsidRPr="0098528C">
        <w:rPr>
          <w:rFonts w:hint="eastAsia"/>
        </w:rPr>
        <w:t>A</w:t>
      </w:r>
      <w:r w:rsidRPr="0098528C">
        <w:t>/C</w:t>
      </w:r>
      <w:r w:rsidRPr="0098528C">
        <w:rPr>
          <w:rFonts w:hint="eastAsia"/>
        </w:rPr>
        <w:t>按钮的信号参考</w:t>
      </w:r>
      <w:r w:rsidRPr="0098528C">
        <w:rPr>
          <w:rFonts w:hint="eastAsia"/>
        </w:rPr>
        <w:t xml:space="preserve"> </w:t>
      </w:r>
      <w:r w:rsidRPr="0098528C">
        <w:t>&lt;</w:t>
      </w:r>
      <w:r w:rsidRPr="0098528C">
        <w:rPr>
          <w:rFonts w:hint="eastAsia"/>
        </w:rPr>
        <w:t>3.1.3</w:t>
      </w:r>
      <w:r w:rsidRPr="0098528C">
        <w:t xml:space="preserve">.2 </w:t>
      </w:r>
      <w:r w:rsidRPr="0098528C">
        <w:rPr>
          <w:rFonts w:hint="eastAsia"/>
        </w:rPr>
        <w:t>G</w:t>
      </w:r>
      <w:r w:rsidRPr="0098528C">
        <w:t>B Air Condition(A/C) ON/OFF&gt;</w:t>
      </w:r>
      <w:r w:rsidRPr="0098528C">
        <w:rPr>
          <w:rFonts w:hint="eastAsia"/>
        </w:rPr>
        <w:t>。</w:t>
      </w:r>
    </w:p>
    <w:p w14:paraId="433B9F67" w14:textId="7F073E14" w:rsidR="00B0515B" w:rsidRPr="0098528C" w:rsidRDefault="00B0515B" w:rsidP="00A43BF3">
      <w:pPr>
        <w:ind w:left="420"/>
      </w:pPr>
      <w:r w:rsidRPr="0098528C">
        <w:rPr>
          <w:rFonts w:hint="eastAsia"/>
        </w:rPr>
        <w:t>HEAT</w:t>
      </w:r>
      <w:r w:rsidRPr="0098528C">
        <w:rPr>
          <w:rFonts w:hint="eastAsia"/>
        </w:rPr>
        <w:t>按钮的信号定义参考如下：</w:t>
      </w:r>
    </w:p>
    <w:p w14:paraId="53E5913B" w14:textId="1761695A" w:rsidR="00B0515B" w:rsidRPr="0098528C" w:rsidRDefault="00B0515B" w:rsidP="00B0515B">
      <w:pPr>
        <w:rPr>
          <w:b/>
          <w:u w:val="single"/>
        </w:rPr>
      </w:pPr>
      <w:r w:rsidRPr="0098528C">
        <w:rPr>
          <w:rFonts w:hint="eastAsia"/>
          <w:b/>
          <w:u w:val="single"/>
        </w:rPr>
        <w:t>信号</w:t>
      </w:r>
      <w:r w:rsidRPr="00546985">
        <w:rPr>
          <w:rFonts w:hint="eastAsia"/>
          <w:b/>
          <w:strike/>
          <w:u w:val="single"/>
        </w:rPr>
        <w:t>接收</w:t>
      </w:r>
      <w:r w:rsidR="004D4D55" w:rsidRPr="004D4D55">
        <w:rPr>
          <w:rFonts w:hint="eastAsia"/>
          <w:b/>
          <w:color w:val="FF0000"/>
          <w:u w:val="single"/>
          <w:rPrChange w:id="321" w:author="ZHANG Ping (XC-CI1/EST2-CN)" w:date="2021-01-13T16:01:00Z">
            <w:rPr>
              <w:rFonts w:hint="eastAsia"/>
              <w:b/>
              <w:u w:val="single"/>
            </w:rPr>
          </w:rPrChange>
        </w:rPr>
        <w:t>发送</w:t>
      </w:r>
      <w:r w:rsidRPr="0098528C">
        <w:rPr>
          <w:rFonts w:hint="eastAsia"/>
          <w:b/>
          <w:u w:val="single"/>
        </w:rPr>
        <w:t>：</w:t>
      </w:r>
    </w:p>
    <w:p w14:paraId="254581FF" w14:textId="0413FC42" w:rsidR="00B0515B" w:rsidRPr="0098528C" w:rsidRDefault="00B0515B" w:rsidP="00B0515B">
      <w:r w:rsidRPr="0098528C">
        <w:tab/>
      </w:r>
      <w:r w:rsidRPr="0098528C">
        <w:rPr>
          <w:rFonts w:hint="eastAsia"/>
        </w:rPr>
        <w:t>娱乐系统对</w:t>
      </w:r>
      <w:r w:rsidRPr="0098528C">
        <w:rPr>
          <w:rFonts w:hint="eastAsia"/>
        </w:rPr>
        <w:t>HEAT</w:t>
      </w:r>
      <w:r w:rsidRPr="0098528C">
        <w:rPr>
          <w:rFonts w:hint="eastAsia"/>
        </w:rPr>
        <w:t>的控制有两种方式。</w:t>
      </w:r>
    </w:p>
    <w:p w14:paraId="0DC12D7F" w14:textId="67CE0706" w:rsidR="00B0515B" w:rsidRPr="0098528C" w:rsidRDefault="00B0515B" w:rsidP="00B0515B">
      <w:r w:rsidRPr="0098528C">
        <w:tab/>
      </w:r>
      <w:r w:rsidRPr="0098528C">
        <w:rPr>
          <w:rFonts w:hint="eastAsia"/>
        </w:rPr>
        <w:t>方式一，娱乐系统通过信号</w:t>
      </w:r>
      <w:r w:rsidRPr="0098528C">
        <w:rPr>
          <w:b/>
          <w:i/>
        </w:rPr>
        <w:t>INFO Request Heater Setting Change</w:t>
      </w:r>
      <w:r w:rsidR="0030756E" w:rsidRPr="0098528C">
        <w:rPr>
          <w:rFonts w:hint="eastAsia"/>
        </w:rPr>
        <w:t>对</w:t>
      </w:r>
      <w:r w:rsidRPr="0098528C">
        <w:rPr>
          <w:rFonts w:hint="eastAsia"/>
        </w:rPr>
        <w:t>HEAT</w:t>
      </w:r>
      <w:r w:rsidRPr="0098528C">
        <w:rPr>
          <w:rFonts w:hint="eastAsia"/>
        </w:rPr>
        <w:t>进行状态切换控制，</w:t>
      </w:r>
      <w:r w:rsidR="0030756E" w:rsidRPr="0098528C">
        <w:rPr>
          <w:rFonts w:hint="eastAsia"/>
        </w:rPr>
        <w:t>该信号默认发送值为</w:t>
      </w:r>
      <w:bookmarkStart w:id="322" w:name="OLE_LINK47"/>
      <w:bookmarkStart w:id="323" w:name="OLE_LINK48"/>
      <w:r w:rsidR="0030756E" w:rsidRPr="0098528C">
        <w:rPr>
          <w:rFonts w:hint="eastAsia"/>
        </w:rPr>
        <w:t>$0 = FALSE</w:t>
      </w:r>
      <w:bookmarkEnd w:id="322"/>
      <w:bookmarkEnd w:id="323"/>
      <w:r w:rsidR="0030756E" w:rsidRPr="0098528C">
        <w:rPr>
          <w:rFonts w:hint="eastAsia"/>
        </w:rPr>
        <w:t>，</w:t>
      </w:r>
      <w:r w:rsidRPr="0098528C">
        <w:rPr>
          <w:rFonts w:hint="eastAsia"/>
        </w:rPr>
        <w:t>当要请求</w:t>
      </w:r>
      <w:r w:rsidR="0030756E" w:rsidRPr="0098528C">
        <w:rPr>
          <w:rFonts w:hint="eastAsia"/>
        </w:rPr>
        <w:t>HEAT</w:t>
      </w:r>
      <w:r w:rsidR="0030756E" w:rsidRPr="0098528C">
        <w:rPr>
          <w:rFonts w:hint="eastAsia"/>
        </w:rPr>
        <w:t>切换一次状态时，娱乐系统发</w:t>
      </w:r>
      <w:r w:rsidR="0030756E" w:rsidRPr="00546985">
        <w:rPr>
          <w:rFonts w:hint="eastAsia"/>
          <w:strike/>
        </w:rPr>
        <w:t>生</w:t>
      </w:r>
      <w:r w:rsidR="00CF59F4" w:rsidRPr="0098528C">
        <w:rPr>
          <w:rFonts w:hint="eastAsia"/>
          <w:color w:val="FF0000"/>
          <w:rPrChange w:id="324" w:author="ZHANG Ping (XC-CI1/EST2-CN)" w:date="2021-01-13T14:48:00Z">
            <w:rPr>
              <w:rFonts w:hint="eastAsia"/>
            </w:rPr>
          </w:rPrChange>
        </w:rPr>
        <w:t>送</w:t>
      </w:r>
      <w:r w:rsidR="0030756E" w:rsidRPr="00D9786C">
        <w:rPr>
          <w:rFonts w:hint="eastAsia"/>
        </w:rPr>
        <w:t>信号值</w:t>
      </w:r>
      <w:r w:rsidR="0030756E" w:rsidRPr="00D9786C">
        <w:rPr>
          <w:rFonts w:hint="eastAsia"/>
        </w:rPr>
        <w:t>$1 = TRUE</w:t>
      </w:r>
      <w:r w:rsidR="0030756E" w:rsidRPr="00546985">
        <w:rPr>
          <w:rFonts w:hint="eastAsia"/>
          <w:strike/>
        </w:rPr>
        <w:t>一段时间</w:t>
      </w:r>
      <w:r w:rsidR="00CF59F4" w:rsidRPr="0098528C">
        <w:rPr>
          <w:rFonts w:hint="eastAsia"/>
          <w:color w:val="FF0000"/>
          <w:rPrChange w:id="325" w:author="ZHANG Ping (XC-CI1/EST2-CN)" w:date="2021-01-13T14:48:00Z">
            <w:rPr>
              <w:rFonts w:hint="eastAsia"/>
            </w:rPr>
          </w:rPrChange>
        </w:rPr>
        <w:t>并保持标定</w:t>
      </w:r>
      <w:r w:rsidR="00CF59F4" w:rsidRPr="0098528C">
        <w:rPr>
          <w:color w:val="FF0000"/>
          <w:rPrChange w:id="326" w:author="ZHANG Ping (XC-CI1/EST2-CN)" w:date="2021-01-13T14:48:00Z">
            <w:rPr/>
          </w:rPrChange>
        </w:rPr>
        <w:t>MIN_UPDATE_TIME</w:t>
      </w:r>
      <w:r w:rsidR="00CF59F4" w:rsidRPr="0098528C">
        <w:rPr>
          <w:rFonts w:hint="eastAsia"/>
          <w:color w:val="FF0000"/>
          <w:rPrChange w:id="327" w:author="ZHANG Ping (XC-CI1/EST2-CN)" w:date="2021-01-13T14:48:00Z">
            <w:rPr>
              <w:rFonts w:hint="eastAsia"/>
            </w:rPr>
          </w:rPrChange>
        </w:rPr>
        <w:t>所定义的时长</w:t>
      </w:r>
      <w:r w:rsidR="0030756E" w:rsidRPr="0098528C">
        <w:rPr>
          <w:rFonts w:hint="eastAsia"/>
        </w:rPr>
        <w:t>，然后再发</w:t>
      </w:r>
      <w:r w:rsidR="0030756E" w:rsidRPr="00546985">
        <w:rPr>
          <w:rFonts w:hint="eastAsia"/>
          <w:strike/>
        </w:rPr>
        <w:t>生</w:t>
      </w:r>
      <w:r w:rsidR="00CF59F4" w:rsidRPr="0098528C">
        <w:rPr>
          <w:rFonts w:hint="eastAsia"/>
          <w:color w:val="FF0000"/>
          <w:rPrChange w:id="328" w:author="ZHANG Ping (XC-CI1/EST2-CN)" w:date="2021-01-13T14:48:00Z">
            <w:rPr>
              <w:rFonts w:hint="eastAsia"/>
            </w:rPr>
          </w:rPrChange>
        </w:rPr>
        <w:t>送</w:t>
      </w:r>
      <w:r w:rsidR="0030756E" w:rsidRPr="00D9786C">
        <w:rPr>
          <w:rFonts w:hint="eastAsia"/>
        </w:rPr>
        <w:t>信号值</w:t>
      </w:r>
      <w:r w:rsidR="0030756E" w:rsidRPr="00D9786C">
        <w:rPr>
          <w:rFonts w:hint="eastAsia"/>
        </w:rPr>
        <w:t>$0 = FALSE</w:t>
      </w:r>
      <w:r w:rsidR="0030756E" w:rsidRPr="0098528C">
        <w:rPr>
          <w:rFonts w:hint="eastAsia"/>
        </w:rPr>
        <w:t>。</w:t>
      </w:r>
    </w:p>
    <w:p w14:paraId="243CCB50" w14:textId="4EA023C6" w:rsidR="0030756E" w:rsidRPr="0098528C" w:rsidRDefault="0030756E" w:rsidP="00B0515B">
      <w:r w:rsidRPr="0098528C">
        <w:tab/>
      </w:r>
      <w:r w:rsidRPr="0098528C">
        <w:rPr>
          <w:rFonts w:hint="eastAsia"/>
        </w:rPr>
        <w:t>方式二，娱乐系统通过信号</w:t>
      </w:r>
      <w:r w:rsidRPr="0098528C">
        <w:rPr>
          <w:b/>
          <w:i/>
        </w:rPr>
        <w:t>INFO Request Heater Setting</w:t>
      </w:r>
      <w:r w:rsidRPr="0098528C">
        <w:rPr>
          <w:rFonts w:hint="eastAsia"/>
        </w:rPr>
        <w:t>对</w:t>
      </w:r>
      <w:r w:rsidRPr="0098528C">
        <w:rPr>
          <w:rFonts w:hint="eastAsia"/>
        </w:rPr>
        <w:t>HEAT</w:t>
      </w:r>
      <w:r w:rsidRPr="0098528C">
        <w:rPr>
          <w:rFonts w:hint="eastAsia"/>
        </w:rPr>
        <w:t>进行控制，信号枚举值对应的关系如下：</w:t>
      </w:r>
    </w:p>
    <w:p w14:paraId="7B0B2C3C" w14:textId="0DD4FB59" w:rsidR="0030756E" w:rsidRPr="0098528C" w:rsidRDefault="0030756E" w:rsidP="000119FF">
      <w:pPr>
        <w:pStyle w:val="ListParagraph"/>
        <w:numPr>
          <w:ilvl w:val="0"/>
          <w:numId w:val="87"/>
        </w:numPr>
        <w:ind w:firstLineChars="0"/>
      </w:pPr>
      <w:r w:rsidRPr="0098528C">
        <w:t xml:space="preserve">$0 = NoAction, </w:t>
      </w:r>
      <w:r w:rsidRPr="0098528C">
        <w:rPr>
          <w:rFonts w:hint="eastAsia"/>
        </w:rPr>
        <w:t>默认发送值，表示没有请求；</w:t>
      </w:r>
    </w:p>
    <w:p w14:paraId="686D85F4" w14:textId="43624E50" w:rsidR="0030756E" w:rsidRPr="0098528C" w:rsidRDefault="0030756E" w:rsidP="000119FF">
      <w:pPr>
        <w:pStyle w:val="ListParagraph"/>
        <w:numPr>
          <w:ilvl w:val="0"/>
          <w:numId w:val="87"/>
        </w:numPr>
        <w:ind w:firstLineChars="0"/>
      </w:pPr>
      <w:r w:rsidRPr="0098528C">
        <w:t>$1 = HEAT_OFF</w:t>
      </w:r>
      <w:r w:rsidRPr="0098528C">
        <w:rPr>
          <w:rFonts w:hint="eastAsia"/>
        </w:rPr>
        <w:t>，请求关闭加热器；</w:t>
      </w:r>
    </w:p>
    <w:p w14:paraId="4F67F075" w14:textId="67D0D0B4" w:rsidR="0030756E" w:rsidRPr="0098528C" w:rsidRDefault="0030756E" w:rsidP="000119FF">
      <w:pPr>
        <w:pStyle w:val="ListParagraph"/>
        <w:numPr>
          <w:ilvl w:val="0"/>
          <w:numId w:val="87"/>
        </w:numPr>
        <w:ind w:firstLineChars="0"/>
      </w:pPr>
      <w:r w:rsidRPr="0098528C">
        <w:t>$2 = HEAT_ON</w:t>
      </w:r>
      <w:r w:rsidRPr="0098528C">
        <w:rPr>
          <w:rFonts w:hint="eastAsia"/>
        </w:rPr>
        <w:t>，请求开启加热器；</w:t>
      </w:r>
    </w:p>
    <w:p w14:paraId="1EBCACB7" w14:textId="77777777" w:rsidR="00B0515B" w:rsidRPr="0098528C" w:rsidRDefault="00B0515B" w:rsidP="00B0515B"/>
    <w:p w14:paraId="784F7B21" w14:textId="78712C7E" w:rsidR="00B0515B" w:rsidRPr="0098528C" w:rsidRDefault="00B0515B" w:rsidP="00B0515B">
      <w:pPr>
        <w:rPr>
          <w:b/>
          <w:u w:val="single"/>
        </w:rPr>
      </w:pPr>
      <w:r w:rsidRPr="0098528C">
        <w:rPr>
          <w:rFonts w:hint="eastAsia"/>
          <w:b/>
          <w:u w:val="single"/>
        </w:rPr>
        <w:t>信号</w:t>
      </w:r>
      <w:r w:rsidRPr="00546985">
        <w:rPr>
          <w:rFonts w:hint="eastAsia"/>
          <w:b/>
          <w:strike/>
          <w:u w:val="single"/>
        </w:rPr>
        <w:t>发送</w:t>
      </w:r>
      <w:r w:rsidR="004D4D55" w:rsidRPr="004D4D55">
        <w:rPr>
          <w:rFonts w:hint="eastAsia"/>
          <w:b/>
          <w:color w:val="FF0000"/>
          <w:u w:val="single"/>
          <w:rPrChange w:id="329" w:author="ZHANG Ping (XC-CI1/EST2-CN)" w:date="2021-01-13T16:01:00Z">
            <w:rPr>
              <w:rFonts w:hint="eastAsia"/>
              <w:b/>
              <w:u w:val="single"/>
            </w:rPr>
          </w:rPrChange>
        </w:rPr>
        <w:t>接收</w:t>
      </w:r>
      <w:r w:rsidRPr="0098528C">
        <w:rPr>
          <w:rFonts w:hint="eastAsia"/>
          <w:b/>
          <w:u w:val="single"/>
        </w:rPr>
        <w:t>：</w:t>
      </w:r>
    </w:p>
    <w:p w14:paraId="1320ADB9" w14:textId="70E205AE" w:rsidR="00B0515B" w:rsidRPr="0098528C" w:rsidRDefault="0030756E" w:rsidP="00B0515B">
      <w:r w:rsidRPr="0098528C">
        <w:tab/>
      </w:r>
      <w:r w:rsidRPr="0098528C">
        <w:rPr>
          <w:rFonts w:hint="eastAsia"/>
        </w:rPr>
        <w:t>娱乐系统通过信号</w:t>
      </w:r>
      <w:r w:rsidR="00122C43" w:rsidRPr="0098528C">
        <w:rPr>
          <w:b/>
          <w:i/>
        </w:rPr>
        <w:t>Indication Heater Setting</w:t>
      </w:r>
      <w:r w:rsidRPr="0098528C">
        <w:rPr>
          <w:rFonts w:hint="eastAsia"/>
        </w:rPr>
        <w:t>获取加热</w:t>
      </w:r>
      <w:r w:rsidR="004B5E87" w:rsidRPr="0098528C">
        <w:rPr>
          <w:rFonts w:hint="eastAsia"/>
        </w:rPr>
        <w:t>器的工作状态，信号对应的枚举值参考如下：</w:t>
      </w:r>
    </w:p>
    <w:p w14:paraId="05D70C4D" w14:textId="45EA8A5D" w:rsidR="004B5E87" w:rsidRPr="0098528C" w:rsidRDefault="004B5E87" w:rsidP="000119FF">
      <w:pPr>
        <w:pStyle w:val="ListParagraph"/>
        <w:numPr>
          <w:ilvl w:val="0"/>
          <w:numId w:val="88"/>
        </w:numPr>
        <w:ind w:firstLineChars="0"/>
      </w:pPr>
      <w:r w:rsidRPr="0098528C">
        <w:t>$0 = HEATER_OFF</w:t>
      </w:r>
      <w:r w:rsidRPr="0098528C">
        <w:rPr>
          <w:rFonts w:hint="eastAsia"/>
        </w:rPr>
        <w:t>，表示加热器处于关闭的状态；</w:t>
      </w:r>
    </w:p>
    <w:p w14:paraId="687DD17C" w14:textId="74DBF6BC" w:rsidR="00B0515B" w:rsidRPr="0098528C" w:rsidRDefault="004B5E87" w:rsidP="000119FF">
      <w:pPr>
        <w:pStyle w:val="ListParagraph"/>
        <w:numPr>
          <w:ilvl w:val="0"/>
          <w:numId w:val="88"/>
        </w:numPr>
        <w:ind w:firstLineChars="0"/>
      </w:pPr>
      <w:r w:rsidRPr="0098528C">
        <w:t>$1 = HEATER_ON</w:t>
      </w:r>
      <w:r w:rsidRPr="0098528C">
        <w:rPr>
          <w:rFonts w:hint="eastAsia"/>
        </w:rPr>
        <w:t>，表示加热器处于开启的状态；</w:t>
      </w:r>
    </w:p>
    <w:p w14:paraId="295679AF" w14:textId="023A701B" w:rsidR="00B0515B" w:rsidRPr="0098528C" w:rsidRDefault="00B0515B" w:rsidP="00122C43"/>
    <w:p w14:paraId="62F65C60" w14:textId="77777777" w:rsidR="00122C43" w:rsidRPr="0098528C" w:rsidRDefault="00122C43" w:rsidP="00122C43">
      <w:r w:rsidRPr="0098528C">
        <w:t>Update Time: 10ms</w:t>
      </w:r>
    </w:p>
    <w:p w14:paraId="2042C9AF" w14:textId="246AB854" w:rsidR="00122C43" w:rsidRPr="0098528C" w:rsidRDefault="00122C43" w:rsidP="00122C43">
      <w:r w:rsidRPr="0098528C">
        <w:t xml:space="preserve">Periodic Interval: </w:t>
      </w:r>
      <w:r w:rsidRPr="0098528C">
        <w:rPr>
          <w:rFonts w:hint="eastAsia"/>
        </w:rPr>
        <w:t>10</w:t>
      </w:r>
      <w:r w:rsidRPr="0098528C">
        <w:t>0</w:t>
      </w:r>
      <w:r w:rsidRPr="0098528C">
        <w:rPr>
          <w:rFonts w:hint="eastAsia"/>
        </w:rPr>
        <w:t>0</w:t>
      </w:r>
      <w:r w:rsidRPr="0098528C">
        <w:t>ms</w:t>
      </w:r>
    </w:p>
    <w:p w14:paraId="3D400D40" w14:textId="77777777" w:rsidR="00122C43" w:rsidRPr="0098528C" w:rsidRDefault="00122C43" w:rsidP="00122C43"/>
    <w:p w14:paraId="5D491F73" w14:textId="77777777" w:rsidR="00122C43" w:rsidRPr="0098528C" w:rsidRDefault="00122C43" w:rsidP="00122C43">
      <w:r w:rsidRPr="0098528C">
        <w:rPr>
          <w:rFonts w:hint="eastAsia"/>
          <w:b/>
          <w:u w:val="single"/>
        </w:rPr>
        <w:t>功能安全要求：</w:t>
      </w:r>
      <w:r w:rsidRPr="0098528C">
        <w:rPr>
          <w:rFonts w:hint="eastAsia"/>
        </w:rPr>
        <w:t>QM</w:t>
      </w:r>
    </w:p>
    <w:p w14:paraId="59485864" w14:textId="3BA91767" w:rsidR="00122C43" w:rsidRPr="0098528C" w:rsidRDefault="00122C43" w:rsidP="00122C43">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60F39F03" w14:textId="2D1A1D24" w:rsidR="00122C43" w:rsidRPr="0098528C" w:rsidRDefault="00122C43" w:rsidP="00122C43">
      <w:pPr>
        <w:pStyle w:val="Heading5"/>
      </w:pPr>
      <w:r w:rsidRPr="0098528C">
        <w:rPr>
          <w:rFonts w:hint="eastAsia"/>
        </w:rPr>
        <w:t>单按钮加热</w:t>
      </w:r>
      <w:r w:rsidRPr="0098528C">
        <w:rPr>
          <w:rFonts w:hint="eastAsia"/>
        </w:rPr>
        <w:t>/</w:t>
      </w:r>
      <w:r w:rsidRPr="0098528C">
        <w:rPr>
          <w:rFonts w:hint="eastAsia"/>
        </w:rPr>
        <w:t>制冷控制</w:t>
      </w:r>
    </w:p>
    <w:p w14:paraId="5DDCBC9A" w14:textId="7B06917D" w:rsidR="00122C43" w:rsidRPr="0098528C" w:rsidRDefault="00122C43" w:rsidP="00122C43">
      <w:pPr>
        <w:ind w:left="420"/>
      </w:pPr>
      <w:r w:rsidRPr="0098528C">
        <w:rPr>
          <w:rFonts w:hint="eastAsia"/>
        </w:rPr>
        <w:t>如果采用单按钮控制设计，需要采用本章节定义的信号完成控制和状态反馈。</w:t>
      </w:r>
    </w:p>
    <w:p w14:paraId="7AFD34D3" w14:textId="77777777" w:rsidR="004D4D55" w:rsidRPr="0098528C" w:rsidRDefault="004D4D55" w:rsidP="004D4D55">
      <w:pPr>
        <w:rPr>
          <w:b/>
          <w:u w:val="single"/>
        </w:rPr>
      </w:pPr>
      <w:r w:rsidRPr="0098528C">
        <w:rPr>
          <w:rFonts w:hint="eastAsia"/>
          <w:b/>
          <w:u w:val="single"/>
        </w:rPr>
        <w:t>信号</w:t>
      </w:r>
      <w:r w:rsidRPr="00FA5390">
        <w:rPr>
          <w:rFonts w:hint="eastAsia"/>
          <w:b/>
          <w:strike/>
          <w:u w:val="single"/>
        </w:rPr>
        <w:t>接收</w:t>
      </w:r>
      <w:r w:rsidRPr="00FA5390">
        <w:rPr>
          <w:rFonts w:hint="eastAsia"/>
          <w:b/>
          <w:color w:val="FF0000"/>
          <w:u w:val="single"/>
        </w:rPr>
        <w:t>发送</w:t>
      </w:r>
      <w:r w:rsidRPr="0098528C">
        <w:rPr>
          <w:rFonts w:hint="eastAsia"/>
          <w:b/>
          <w:u w:val="single"/>
        </w:rPr>
        <w:t>：</w:t>
      </w:r>
    </w:p>
    <w:p w14:paraId="4EEC58C2" w14:textId="33F1064C" w:rsidR="00122C43" w:rsidRPr="0098528C" w:rsidRDefault="00122C43" w:rsidP="00122C43">
      <w:r w:rsidRPr="0098528C">
        <w:tab/>
      </w:r>
      <w:r w:rsidRPr="0098528C">
        <w:rPr>
          <w:rFonts w:hint="eastAsia"/>
        </w:rPr>
        <w:t>娱乐系统通过信号</w:t>
      </w:r>
      <w:r w:rsidRPr="0098528C">
        <w:rPr>
          <w:b/>
          <w:bCs/>
          <w:i/>
        </w:rPr>
        <w:t xml:space="preserve">INFO Request Heat and A/C Setting Change </w:t>
      </w:r>
      <w:r w:rsidRPr="0098528C">
        <w:rPr>
          <w:bCs/>
        </w:rPr>
        <w:t xml:space="preserve">(Will add to VCS in 23.23.158) </w:t>
      </w:r>
      <w:r w:rsidRPr="0098528C">
        <w:rPr>
          <w:rFonts w:hint="eastAsia"/>
        </w:rPr>
        <w:t>对</w:t>
      </w:r>
      <w:r w:rsidRPr="0098528C">
        <w:rPr>
          <w:rFonts w:hint="eastAsia"/>
        </w:rPr>
        <w:t>HEAT</w:t>
      </w:r>
      <w:r w:rsidRPr="0098528C">
        <w:rPr>
          <w:rFonts w:hint="eastAsia"/>
        </w:rPr>
        <w:t>进行状态切换控制，该信号默认发送值为</w:t>
      </w:r>
      <w:r w:rsidRPr="0098528C">
        <w:rPr>
          <w:rFonts w:hint="eastAsia"/>
        </w:rPr>
        <w:t>$0 = FALSE</w:t>
      </w:r>
      <w:r w:rsidRPr="0098528C">
        <w:rPr>
          <w:rFonts w:hint="eastAsia"/>
        </w:rPr>
        <w:t>，当要请求</w:t>
      </w:r>
      <w:r w:rsidRPr="0098528C">
        <w:rPr>
          <w:rFonts w:hint="eastAsia"/>
        </w:rPr>
        <w:t>HEAT</w:t>
      </w:r>
      <w:r w:rsidRPr="0098528C">
        <w:rPr>
          <w:rFonts w:hint="eastAsia"/>
        </w:rPr>
        <w:t>切换一次状态时，娱乐系统发</w:t>
      </w:r>
      <w:r w:rsidRPr="00546985">
        <w:rPr>
          <w:rFonts w:hint="eastAsia"/>
          <w:strike/>
        </w:rPr>
        <w:t>生</w:t>
      </w:r>
      <w:r w:rsidR="00CF59F4" w:rsidRPr="0098528C">
        <w:rPr>
          <w:rFonts w:hint="eastAsia"/>
          <w:color w:val="FF0000"/>
          <w:rPrChange w:id="330" w:author="ZHANG Ping (XC-CI1/EST2-CN)" w:date="2021-01-13T14:48:00Z">
            <w:rPr>
              <w:rFonts w:hint="eastAsia"/>
            </w:rPr>
          </w:rPrChange>
        </w:rPr>
        <w:t>送</w:t>
      </w:r>
      <w:r w:rsidRPr="00D9786C">
        <w:rPr>
          <w:rFonts w:hint="eastAsia"/>
        </w:rPr>
        <w:t>信号值</w:t>
      </w:r>
      <w:r w:rsidRPr="00D9786C">
        <w:rPr>
          <w:rFonts w:hint="eastAsia"/>
        </w:rPr>
        <w:t>$1 = TRUE</w:t>
      </w:r>
      <w:r w:rsidRPr="00546985">
        <w:rPr>
          <w:rFonts w:hint="eastAsia"/>
          <w:strike/>
        </w:rPr>
        <w:t>一段时间</w:t>
      </w:r>
      <w:r w:rsidR="00CF59F4" w:rsidRPr="0098528C">
        <w:rPr>
          <w:rFonts w:hint="eastAsia"/>
          <w:color w:val="FF0000"/>
          <w:rPrChange w:id="331" w:author="ZHANG Ping (XC-CI1/EST2-CN)" w:date="2021-01-13T14:48:00Z">
            <w:rPr>
              <w:rFonts w:hint="eastAsia"/>
            </w:rPr>
          </w:rPrChange>
        </w:rPr>
        <w:t>并保持标定</w:t>
      </w:r>
      <w:r w:rsidR="00CF59F4" w:rsidRPr="0098528C">
        <w:rPr>
          <w:color w:val="FF0000"/>
          <w:rPrChange w:id="332" w:author="ZHANG Ping (XC-CI1/EST2-CN)" w:date="2021-01-13T14:48:00Z">
            <w:rPr/>
          </w:rPrChange>
        </w:rPr>
        <w:t>MIN_UPDATE_TIME</w:t>
      </w:r>
      <w:r w:rsidR="00CF59F4" w:rsidRPr="0098528C">
        <w:rPr>
          <w:rFonts w:hint="eastAsia"/>
          <w:color w:val="FF0000"/>
          <w:rPrChange w:id="333" w:author="ZHANG Ping (XC-CI1/EST2-CN)" w:date="2021-01-13T14:48:00Z">
            <w:rPr>
              <w:rFonts w:hint="eastAsia"/>
            </w:rPr>
          </w:rPrChange>
        </w:rPr>
        <w:t>所定义的时长</w:t>
      </w:r>
      <w:r w:rsidRPr="0098528C">
        <w:rPr>
          <w:rFonts w:hint="eastAsia"/>
        </w:rPr>
        <w:t>，然后再发</w:t>
      </w:r>
      <w:r w:rsidRPr="00546985">
        <w:rPr>
          <w:rFonts w:hint="eastAsia"/>
          <w:strike/>
        </w:rPr>
        <w:t>生</w:t>
      </w:r>
      <w:r w:rsidR="00CF59F4" w:rsidRPr="007608AF">
        <w:rPr>
          <w:rFonts w:hint="eastAsia"/>
          <w:color w:val="FF0000"/>
          <w:rPrChange w:id="334" w:author="ZHANG Ping (XC-CI1/EST2-CN)" w:date="2021-01-13T15:04:00Z">
            <w:rPr>
              <w:rFonts w:hint="eastAsia"/>
            </w:rPr>
          </w:rPrChange>
        </w:rPr>
        <w:t>送</w:t>
      </w:r>
      <w:r w:rsidRPr="00D9786C">
        <w:rPr>
          <w:rFonts w:hint="eastAsia"/>
        </w:rPr>
        <w:t>信号值</w:t>
      </w:r>
      <w:r w:rsidRPr="00D9786C">
        <w:rPr>
          <w:rFonts w:hint="eastAsia"/>
        </w:rPr>
        <w:t>$0 = FALSE</w:t>
      </w:r>
      <w:r w:rsidRPr="0098528C">
        <w:rPr>
          <w:rFonts w:hint="eastAsia"/>
        </w:rPr>
        <w:t>。</w:t>
      </w:r>
    </w:p>
    <w:p w14:paraId="5C15EFA1" w14:textId="77777777" w:rsidR="00122C43" w:rsidRPr="0098528C" w:rsidRDefault="00122C43" w:rsidP="00122C43"/>
    <w:p w14:paraId="729D75C2" w14:textId="77777777" w:rsidR="004D4D55" w:rsidRPr="0098528C" w:rsidRDefault="004D4D55" w:rsidP="004D4D55">
      <w:pPr>
        <w:rPr>
          <w:b/>
          <w:u w:val="single"/>
        </w:rPr>
      </w:pPr>
      <w:r w:rsidRPr="0098528C">
        <w:rPr>
          <w:rFonts w:hint="eastAsia"/>
          <w:b/>
          <w:u w:val="single"/>
        </w:rPr>
        <w:t>信号</w:t>
      </w:r>
      <w:r w:rsidRPr="00FA5390">
        <w:rPr>
          <w:rFonts w:hint="eastAsia"/>
          <w:b/>
          <w:strike/>
          <w:u w:val="single"/>
        </w:rPr>
        <w:t>发送</w:t>
      </w:r>
      <w:r w:rsidRPr="00FA5390">
        <w:rPr>
          <w:rFonts w:hint="eastAsia"/>
          <w:b/>
          <w:color w:val="FF0000"/>
          <w:u w:val="single"/>
        </w:rPr>
        <w:t>接收</w:t>
      </w:r>
      <w:r w:rsidRPr="0098528C">
        <w:rPr>
          <w:rFonts w:hint="eastAsia"/>
          <w:b/>
          <w:u w:val="single"/>
        </w:rPr>
        <w:t>：</w:t>
      </w:r>
    </w:p>
    <w:p w14:paraId="458C12F6" w14:textId="0BFA1718" w:rsidR="00122C43" w:rsidRPr="0098528C" w:rsidRDefault="00122C43" w:rsidP="00122C43">
      <w:r w:rsidRPr="0098528C">
        <w:tab/>
      </w:r>
      <w:r w:rsidRPr="0098528C">
        <w:rPr>
          <w:rFonts w:hint="eastAsia"/>
        </w:rPr>
        <w:t>娱乐系统通过信号</w:t>
      </w:r>
      <w:r w:rsidRPr="0098528C">
        <w:rPr>
          <w:b/>
          <w:i/>
        </w:rPr>
        <w:t xml:space="preserve">Indication Heat and A/C Setting </w:t>
      </w:r>
      <w:r w:rsidRPr="0098528C">
        <w:rPr>
          <w:bCs/>
        </w:rPr>
        <w:t xml:space="preserve">(Will add to VCS in 23.23.158) </w:t>
      </w:r>
      <w:r w:rsidRPr="0098528C">
        <w:rPr>
          <w:rFonts w:hint="eastAsia"/>
        </w:rPr>
        <w:t>获取加热器的工作状态，信号对应的枚举值参考如下：</w:t>
      </w:r>
    </w:p>
    <w:p w14:paraId="29C047CD" w14:textId="084B1EA9" w:rsidR="00122C43" w:rsidRPr="0098528C" w:rsidRDefault="00122C43" w:rsidP="000119FF">
      <w:pPr>
        <w:pStyle w:val="ListParagraph"/>
        <w:numPr>
          <w:ilvl w:val="0"/>
          <w:numId w:val="89"/>
        </w:numPr>
        <w:ind w:firstLineChars="0"/>
      </w:pPr>
      <w:r w:rsidRPr="0098528C">
        <w:t>$0 = OFF</w:t>
      </w:r>
      <w:r w:rsidRPr="0098528C">
        <w:rPr>
          <w:rFonts w:hint="eastAsia"/>
        </w:rPr>
        <w:t>，表示加热器</w:t>
      </w:r>
      <w:r w:rsidRPr="0098528C">
        <w:rPr>
          <w:rFonts w:hint="eastAsia"/>
        </w:rPr>
        <w:t>/</w:t>
      </w:r>
      <w:r w:rsidRPr="0098528C">
        <w:rPr>
          <w:rFonts w:hint="eastAsia"/>
        </w:rPr>
        <w:t>空调压缩机都处于关闭的状态；</w:t>
      </w:r>
    </w:p>
    <w:p w14:paraId="508F548B" w14:textId="5E513C0E" w:rsidR="00122C43" w:rsidRPr="0098528C" w:rsidRDefault="00122C43" w:rsidP="000119FF">
      <w:pPr>
        <w:pStyle w:val="ListParagraph"/>
        <w:numPr>
          <w:ilvl w:val="0"/>
          <w:numId w:val="89"/>
        </w:numPr>
        <w:ind w:firstLineChars="0"/>
      </w:pPr>
      <w:r w:rsidRPr="0098528C">
        <w:t>$1 = HEAT_ON</w:t>
      </w:r>
      <w:r w:rsidRPr="0098528C">
        <w:rPr>
          <w:rFonts w:hint="eastAsia"/>
        </w:rPr>
        <w:t>LY</w:t>
      </w:r>
      <w:r w:rsidRPr="0098528C">
        <w:rPr>
          <w:rFonts w:hint="eastAsia"/>
        </w:rPr>
        <w:t>，表示加热器处于开启的状态；</w:t>
      </w:r>
    </w:p>
    <w:p w14:paraId="6D79C31E" w14:textId="35953BE3" w:rsidR="00122C43" w:rsidRPr="0098528C" w:rsidRDefault="00122C43" w:rsidP="000119FF">
      <w:pPr>
        <w:pStyle w:val="ListParagraph"/>
        <w:numPr>
          <w:ilvl w:val="0"/>
          <w:numId w:val="89"/>
        </w:numPr>
        <w:ind w:firstLineChars="0"/>
      </w:pPr>
      <w:r w:rsidRPr="0098528C">
        <w:rPr>
          <w:rFonts w:hint="eastAsia"/>
        </w:rPr>
        <w:t>$2 = AC_ONLY</w:t>
      </w:r>
      <w:r w:rsidRPr="0098528C">
        <w:rPr>
          <w:rFonts w:hint="eastAsia"/>
        </w:rPr>
        <w:t>，表示空调压缩机处于工作状态；</w:t>
      </w:r>
    </w:p>
    <w:p w14:paraId="25AB46DE" w14:textId="77777777" w:rsidR="00122C43" w:rsidRPr="0098528C" w:rsidRDefault="00122C43" w:rsidP="00122C43"/>
    <w:p w14:paraId="36CA7B7B" w14:textId="77777777" w:rsidR="00122C43" w:rsidRPr="0098528C" w:rsidRDefault="00122C43" w:rsidP="00122C43">
      <w:r w:rsidRPr="0098528C">
        <w:t>Update Time: 10ms</w:t>
      </w:r>
    </w:p>
    <w:p w14:paraId="10EFE671" w14:textId="77777777" w:rsidR="00122C43" w:rsidRPr="0098528C" w:rsidRDefault="00122C43" w:rsidP="00122C43">
      <w:r w:rsidRPr="0098528C">
        <w:t xml:space="preserve">Periodic Interval: </w:t>
      </w:r>
      <w:r w:rsidRPr="0098528C">
        <w:rPr>
          <w:rFonts w:hint="eastAsia"/>
        </w:rPr>
        <w:t>10</w:t>
      </w:r>
      <w:r w:rsidRPr="0098528C">
        <w:t>0</w:t>
      </w:r>
      <w:r w:rsidRPr="0098528C">
        <w:rPr>
          <w:rFonts w:hint="eastAsia"/>
        </w:rPr>
        <w:t>0</w:t>
      </w:r>
      <w:r w:rsidRPr="0098528C">
        <w:t>ms</w:t>
      </w:r>
    </w:p>
    <w:p w14:paraId="5E683ED6" w14:textId="77777777" w:rsidR="00122C43" w:rsidRPr="0098528C" w:rsidRDefault="00122C43" w:rsidP="00122C43"/>
    <w:p w14:paraId="603F8403" w14:textId="77777777" w:rsidR="00122C43" w:rsidRPr="0098528C" w:rsidRDefault="00122C43" w:rsidP="00122C43">
      <w:r w:rsidRPr="0098528C">
        <w:rPr>
          <w:rFonts w:hint="eastAsia"/>
          <w:b/>
          <w:u w:val="single"/>
        </w:rPr>
        <w:t>功能安全要求：</w:t>
      </w:r>
      <w:r w:rsidRPr="0098528C">
        <w:rPr>
          <w:rFonts w:hint="eastAsia"/>
        </w:rPr>
        <w:t>QM</w:t>
      </w:r>
    </w:p>
    <w:p w14:paraId="4873D33F" w14:textId="417C12CD" w:rsidR="00122C43" w:rsidRPr="0098528C" w:rsidRDefault="00122C43" w:rsidP="00122C43">
      <w:r w:rsidRPr="0098528C">
        <w:rPr>
          <w:rFonts w:hint="eastAsia"/>
          <w:b/>
          <w:u w:val="single"/>
        </w:rPr>
        <w:t>支持的整车电源模式：</w:t>
      </w:r>
      <w:r w:rsidRPr="0098528C">
        <w:rPr>
          <w:rFonts w:hint="eastAsia"/>
        </w:rPr>
        <w:t>Power</w:t>
      </w:r>
      <w:r w:rsidRPr="0098528C">
        <w:t xml:space="preserve"> </w:t>
      </w:r>
      <w:r w:rsidRPr="0098528C">
        <w:rPr>
          <w:rFonts w:hint="eastAsia"/>
        </w:rPr>
        <w:t>Mode</w:t>
      </w:r>
      <w:r w:rsidRPr="0098528C">
        <w:t xml:space="preserve"> </w:t>
      </w:r>
      <w:r w:rsidRPr="0098528C">
        <w:rPr>
          <w:rFonts w:hint="eastAsia"/>
        </w:rPr>
        <w:t>ON</w:t>
      </w:r>
    </w:p>
    <w:p w14:paraId="16EB6ADE" w14:textId="77777777" w:rsidR="00122C43" w:rsidRPr="0098528C" w:rsidRDefault="00122C43" w:rsidP="00122C43"/>
    <w:p w14:paraId="766EA840" w14:textId="7BB7AE3E" w:rsidR="007844FF" w:rsidRPr="0098528C" w:rsidRDefault="007844FF" w:rsidP="007844FF">
      <w:pPr>
        <w:pStyle w:val="Heading2"/>
      </w:pPr>
      <w:bookmarkStart w:id="335" w:name="_Toc58413278"/>
      <w:r w:rsidRPr="0098528C">
        <w:rPr>
          <w:rFonts w:hint="eastAsia"/>
        </w:rPr>
        <w:t>空调其他功能</w:t>
      </w:r>
      <w:r w:rsidR="00E73BC7" w:rsidRPr="0098528C">
        <w:rPr>
          <w:rFonts w:hint="eastAsia"/>
        </w:rPr>
        <w:t>(</w:t>
      </w:r>
      <w:r w:rsidR="00A32C93" w:rsidRPr="0098528C">
        <w:rPr>
          <w:rFonts w:hint="eastAsia"/>
        </w:rPr>
        <w:t>H</w:t>
      </w:r>
      <w:r w:rsidR="00A32C93" w:rsidRPr="0098528C">
        <w:t xml:space="preserve">VAC </w:t>
      </w:r>
      <w:r w:rsidR="00806D59" w:rsidRPr="0098528C">
        <w:rPr>
          <w:rFonts w:hint="eastAsia"/>
        </w:rPr>
        <w:t>Other</w:t>
      </w:r>
      <w:r w:rsidR="00A32C93" w:rsidRPr="0098528C">
        <w:t xml:space="preserve"> Function</w:t>
      </w:r>
      <w:r w:rsidR="00A32C93" w:rsidRPr="0098528C">
        <w:rPr>
          <w:rFonts w:hint="eastAsia"/>
        </w:rPr>
        <w:t>s</w:t>
      </w:r>
      <w:r w:rsidR="00E73BC7" w:rsidRPr="0098528C">
        <w:rPr>
          <w:rFonts w:hint="eastAsia"/>
        </w:rPr>
        <w:t>)</w:t>
      </w:r>
      <w:bookmarkEnd w:id="335"/>
    </w:p>
    <w:p w14:paraId="0E399BDC" w14:textId="08862293" w:rsidR="00ED2EBA" w:rsidRPr="0098528C" w:rsidRDefault="00ED2EBA" w:rsidP="00E25A18">
      <w:pPr>
        <w:pStyle w:val="Heading3"/>
      </w:pPr>
      <w:bookmarkStart w:id="336" w:name="_Toc58413279"/>
      <w:r w:rsidRPr="0098528C">
        <w:rPr>
          <w:rFonts w:hint="eastAsia"/>
        </w:rPr>
        <w:t>主动降噪</w:t>
      </w:r>
      <w:r w:rsidR="00E73BC7" w:rsidRPr="0098528C">
        <w:rPr>
          <w:rFonts w:hint="eastAsia"/>
        </w:rPr>
        <w:t>(</w:t>
      </w:r>
      <w:r w:rsidR="00436292" w:rsidRPr="0098528C">
        <w:rPr>
          <w:rFonts w:hint="eastAsia"/>
        </w:rPr>
        <w:t>A</w:t>
      </w:r>
      <w:r w:rsidR="00436292" w:rsidRPr="0098528C">
        <w:rPr>
          <w:shd w:val="clear" w:color="auto" w:fill="FFFFFF"/>
        </w:rPr>
        <w:t xml:space="preserve">ctive </w:t>
      </w:r>
      <w:r w:rsidR="00436292" w:rsidRPr="0098528C">
        <w:rPr>
          <w:rFonts w:hint="eastAsia"/>
          <w:shd w:val="clear" w:color="auto" w:fill="FFFFFF"/>
        </w:rPr>
        <w:t>N</w:t>
      </w:r>
      <w:r w:rsidR="00436292" w:rsidRPr="0098528C">
        <w:rPr>
          <w:shd w:val="clear" w:color="auto" w:fill="FFFFFF"/>
        </w:rPr>
        <w:t xml:space="preserve">oise </w:t>
      </w:r>
      <w:r w:rsidR="00436292" w:rsidRPr="0098528C">
        <w:rPr>
          <w:rFonts w:hint="eastAsia"/>
          <w:shd w:val="clear" w:color="auto" w:fill="FFFFFF"/>
        </w:rPr>
        <w:t>R</w:t>
      </w:r>
      <w:r w:rsidR="00436292" w:rsidRPr="0098528C">
        <w:rPr>
          <w:shd w:val="clear" w:color="auto" w:fill="FFFFFF"/>
        </w:rPr>
        <w:t>eduction</w:t>
      </w:r>
      <w:r w:rsidR="00E73BC7" w:rsidRPr="0098528C">
        <w:rPr>
          <w:rFonts w:hint="eastAsia"/>
        </w:rPr>
        <w:t>)</w:t>
      </w:r>
      <w:bookmarkEnd w:id="336"/>
    </w:p>
    <w:p w14:paraId="531CFD18" w14:textId="77777777" w:rsidR="00A43AA9" w:rsidRPr="0098528C" w:rsidRDefault="00A43AA9" w:rsidP="00351702">
      <w:pPr>
        <w:ind w:firstLine="420"/>
      </w:pPr>
      <w:r w:rsidRPr="0098528C">
        <w:rPr>
          <w:rFonts w:hint="eastAsia"/>
        </w:rPr>
        <w:t>空调应用支持主动降噪功能，当系统检测到车内麦克风被使用时，空调</w:t>
      </w:r>
      <w:r w:rsidRPr="0098528C">
        <w:t>应用有能力</w:t>
      </w:r>
      <w:r w:rsidRPr="0098528C">
        <w:rPr>
          <w:rFonts w:hint="eastAsia"/>
        </w:rPr>
        <w:t>降低当前风速从而减少车内噪声。</w:t>
      </w:r>
    </w:p>
    <w:p w14:paraId="258F4A57" w14:textId="77777777" w:rsidR="00867BAB" w:rsidRPr="0098528C" w:rsidRDefault="00867BAB" w:rsidP="00351702">
      <w:pPr>
        <w:ind w:firstLine="420"/>
        <w:rPr>
          <w:rFonts w:ascii="Times New Roman" w:hAnsi="Times New Roman" w:cs="Times New Roman"/>
        </w:rPr>
      </w:pPr>
      <w:r w:rsidRPr="0098528C">
        <w:rPr>
          <w:rFonts w:ascii="Times New Roman" w:hAnsi="Times New Roman" w:cs="Times New Roman"/>
        </w:rPr>
        <w:t>Active Noise Reduction shall be supported by the air condition</w:t>
      </w:r>
      <w:r w:rsidRPr="0098528C">
        <w:rPr>
          <w:rFonts w:ascii="Times New Roman" w:hAnsi="Times New Roman" w:cs="Times New Roman" w:hint="eastAsia"/>
        </w:rPr>
        <w:t>ing app</w:t>
      </w:r>
      <w:r w:rsidRPr="0098528C">
        <w:rPr>
          <w:rFonts w:ascii="Times New Roman" w:hAnsi="Times New Roman" w:cs="Times New Roman"/>
        </w:rPr>
        <w:t xml:space="preserve">. When the system detects that the </w:t>
      </w:r>
      <w:r w:rsidRPr="0098528C">
        <w:rPr>
          <w:rFonts w:ascii="Times New Roman" w:hAnsi="Times New Roman" w:cs="Times New Roman" w:hint="eastAsia"/>
        </w:rPr>
        <w:t xml:space="preserve">onboard </w:t>
      </w:r>
      <w:r w:rsidRPr="0098528C">
        <w:rPr>
          <w:rFonts w:ascii="Times New Roman" w:hAnsi="Times New Roman" w:cs="Times New Roman"/>
        </w:rPr>
        <w:t>microphone is being used, the air condition</w:t>
      </w:r>
      <w:r w:rsidRPr="0098528C">
        <w:rPr>
          <w:rFonts w:ascii="Times New Roman" w:hAnsi="Times New Roman" w:cs="Times New Roman" w:hint="eastAsia"/>
        </w:rPr>
        <w:t>ing</w:t>
      </w:r>
      <w:r w:rsidRPr="0098528C">
        <w:rPr>
          <w:rFonts w:ascii="Times New Roman" w:hAnsi="Times New Roman" w:cs="Times New Roman"/>
        </w:rPr>
        <w:t xml:space="preserve"> app shall be able to reduce the current fan speed to reduce the internal noise.</w:t>
      </w:r>
    </w:p>
    <w:p w14:paraId="1A266813" w14:textId="193BA772" w:rsidR="00A43AA9" w:rsidRPr="0098528C" w:rsidRDefault="00A43AA9" w:rsidP="00351702">
      <w:pPr>
        <w:ind w:firstLine="420"/>
      </w:pPr>
      <w:r w:rsidRPr="0098528C">
        <w:rPr>
          <w:rFonts w:hint="eastAsia"/>
        </w:rPr>
        <w:t>当系统检测到车内麦克风被使用时，系统需要</w:t>
      </w:r>
      <w:r w:rsidRPr="0098528C">
        <w:t>向空调控制器</w:t>
      </w:r>
      <w:r w:rsidRPr="0098528C">
        <w:t>ECC</w:t>
      </w:r>
      <w:r w:rsidRPr="0098528C">
        <w:t>发送降低空调风速的请求信号</w:t>
      </w:r>
      <w:r w:rsidR="000311C3" w:rsidRPr="0098528C">
        <w:rPr>
          <w:rFonts w:hint="eastAsia"/>
        </w:rPr>
        <w:t>。当系统检测到车内麦克风未被使用或麦克风资源被释放时，系统需要</w:t>
      </w:r>
      <w:r w:rsidR="000311C3" w:rsidRPr="0098528C">
        <w:t>向空调控制器</w:t>
      </w:r>
      <w:r w:rsidR="000311C3" w:rsidRPr="0098528C">
        <w:t>ECC</w:t>
      </w:r>
      <w:r w:rsidR="000311C3" w:rsidRPr="0098528C">
        <w:t>发送</w:t>
      </w:r>
      <w:r w:rsidR="000311C3" w:rsidRPr="0098528C">
        <w:rPr>
          <w:rFonts w:hint="eastAsia"/>
        </w:rPr>
        <w:t>取消降低</w:t>
      </w:r>
      <w:r w:rsidR="000311C3" w:rsidRPr="0098528C">
        <w:t>空调风速的请求信号，</w:t>
      </w:r>
      <w:r w:rsidR="000311C3" w:rsidRPr="0098528C">
        <w:rPr>
          <w:rFonts w:hint="eastAsia"/>
        </w:rPr>
        <w:t>即恢复降速前的风速。</w:t>
      </w:r>
    </w:p>
    <w:p w14:paraId="0D6A053D" w14:textId="77777777" w:rsidR="00867BAB" w:rsidRPr="0098528C" w:rsidRDefault="00867BAB" w:rsidP="00351702">
      <w:pPr>
        <w:ind w:firstLine="420"/>
        <w:rPr>
          <w:rFonts w:ascii="Times New Roman" w:hAnsi="Times New Roman" w:cs="Times New Roman"/>
        </w:rPr>
      </w:pPr>
      <w:r w:rsidRPr="0098528C">
        <w:rPr>
          <w:rFonts w:ascii="Times New Roman" w:hAnsi="Times New Roman" w:cs="Times New Roman"/>
        </w:rPr>
        <w:t xml:space="preserve">When the system detects that the </w:t>
      </w:r>
      <w:r w:rsidRPr="0098528C">
        <w:rPr>
          <w:rFonts w:ascii="Times New Roman" w:hAnsi="Times New Roman" w:cs="Times New Roman" w:hint="eastAsia"/>
        </w:rPr>
        <w:t xml:space="preserve">onboard </w:t>
      </w:r>
      <w:r w:rsidRPr="0098528C">
        <w:rPr>
          <w:rFonts w:ascii="Times New Roman" w:hAnsi="Times New Roman" w:cs="Times New Roman"/>
        </w:rPr>
        <w:t xml:space="preserve">microphone is being used, the system shall send a request signal to </w:t>
      </w:r>
      <w:r w:rsidRPr="0098528C">
        <w:rPr>
          <w:rFonts w:ascii="Times New Roman" w:hAnsi="Times New Roman" w:cs="Times New Roman"/>
        </w:rPr>
        <w:lastRenderedPageBreak/>
        <w:t xml:space="preserve">the air conditioning controller ECC to reduce the fan speed. When the system detects that the </w:t>
      </w:r>
      <w:r w:rsidRPr="0098528C">
        <w:rPr>
          <w:rFonts w:ascii="Times New Roman" w:hAnsi="Times New Roman" w:cs="Times New Roman" w:hint="eastAsia"/>
        </w:rPr>
        <w:t xml:space="preserve">onboard </w:t>
      </w:r>
      <w:r w:rsidRPr="0098528C">
        <w:rPr>
          <w:rFonts w:ascii="Times New Roman" w:hAnsi="Times New Roman" w:cs="Times New Roman"/>
        </w:rPr>
        <w:t xml:space="preserve">microphone is not being used or the microphone resources have been released, the system shall send a request signal to the air conditioning controller ECC to cancel the fan speed </w:t>
      </w:r>
      <w:r w:rsidRPr="0098528C">
        <w:rPr>
          <w:rFonts w:ascii="Times New Roman" w:hAnsi="Times New Roman" w:cs="Times New Roman" w:hint="eastAsia"/>
        </w:rPr>
        <w:t>reduction</w:t>
      </w:r>
      <w:r w:rsidRPr="0098528C">
        <w:rPr>
          <w:rFonts w:ascii="Times New Roman" w:hAnsi="Times New Roman" w:cs="Times New Roman"/>
        </w:rPr>
        <w:t>, i.e. to restore the previous fan speed.</w:t>
      </w:r>
    </w:p>
    <w:p w14:paraId="3A2B16E5" w14:textId="2969FD6F" w:rsidR="00ED2EBA" w:rsidRPr="0098528C" w:rsidRDefault="00A43AA9" w:rsidP="00351702">
      <w:pPr>
        <w:ind w:firstLine="420"/>
      </w:pPr>
      <w:r w:rsidRPr="0098528C">
        <w:rPr>
          <w:rFonts w:hint="eastAsia"/>
        </w:rPr>
        <w:t>需要注意的是，在施加或撤销降速限制条件前后，系统空调的各项信息以</w:t>
      </w:r>
      <w:r w:rsidRPr="0098528C">
        <w:rPr>
          <w:rFonts w:hint="eastAsia"/>
        </w:rPr>
        <w:t>ECC</w:t>
      </w:r>
      <w:r w:rsidRPr="0098528C">
        <w:rPr>
          <w:rFonts w:hint="eastAsia"/>
        </w:rPr>
        <w:t>发送的信息为准，触发降速也不需要以任何形式展示给用户。</w:t>
      </w:r>
    </w:p>
    <w:p w14:paraId="622C4518" w14:textId="26B92913" w:rsidR="00867BAB" w:rsidRPr="0098528C" w:rsidRDefault="00867BAB" w:rsidP="00351702">
      <w:pPr>
        <w:ind w:firstLine="420"/>
        <w:rPr>
          <w:rFonts w:ascii="Times New Roman" w:hAnsi="Times New Roman" w:cs="Times New Roman"/>
        </w:rPr>
      </w:pPr>
      <w:r w:rsidRPr="0098528C">
        <w:rPr>
          <w:rFonts w:ascii="Times New Roman" w:hAnsi="Times New Roman" w:cs="Times New Roman"/>
        </w:rPr>
        <w:t xml:space="preserve">It should be noted that before and after the </w:t>
      </w:r>
      <w:r w:rsidRPr="0098528C">
        <w:rPr>
          <w:rFonts w:ascii="Times New Roman" w:hAnsi="Times New Roman" w:cs="Times New Roman" w:hint="eastAsia"/>
        </w:rPr>
        <w:t>fan speed reduction</w:t>
      </w:r>
      <w:r w:rsidRPr="0098528C">
        <w:rPr>
          <w:rFonts w:ascii="Times New Roman" w:hAnsi="Times New Roman" w:cs="Times New Roman"/>
        </w:rPr>
        <w:t xml:space="preserve"> restriction is imposed or revoked, all information of the air conditioning system shall be subject to the information sent by ECC, and there shall be no need to display the triggering of </w:t>
      </w:r>
      <w:r w:rsidRPr="0098528C">
        <w:rPr>
          <w:rFonts w:ascii="Times New Roman" w:hAnsi="Times New Roman" w:cs="Times New Roman" w:hint="eastAsia"/>
        </w:rPr>
        <w:t>fan speed reduction</w:t>
      </w:r>
      <w:r w:rsidRPr="0098528C">
        <w:rPr>
          <w:rFonts w:ascii="Times New Roman" w:hAnsi="Times New Roman" w:cs="Times New Roman"/>
        </w:rPr>
        <w:t xml:space="preserve"> to the user in any way.</w:t>
      </w:r>
    </w:p>
    <w:p w14:paraId="28698862" w14:textId="09808458" w:rsidR="007D4778" w:rsidRPr="0098528C" w:rsidRDefault="007D4778" w:rsidP="00351702">
      <w:pPr>
        <w:ind w:firstLine="420"/>
        <w:rPr>
          <w:rFonts w:ascii="Times New Roman" w:hAnsi="Times New Roman" w:cs="Times New Roman"/>
        </w:rPr>
      </w:pPr>
      <w:r w:rsidRPr="0098528C">
        <w:rPr>
          <w:rFonts w:ascii="Times New Roman" w:hAnsi="Times New Roman" w:cs="Times New Roman" w:hint="eastAsia"/>
        </w:rPr>
        <w:t>娱乐系统通过标定</w:t>
      </w:r>
      <w:r w:rsidR="00A87892" w:rsidRPr="0098528C">
        <w:rPr>
          <w:b/>
          <w:i/>
        </w:rPr>
        <w:t>P_ACTIVE_NOISE_REDUCTION_AVAILABLE</w:t>
      </w:r>
      <w:r w:rsidRPr="0098528C">
        <w:rPr>
          <w:rFonts w:ascii="Times New Roman" w:hAnsi="Times New Roman" w:cs="Times New Roman" w:hint="eastAsia"/>
        </w:rPr>
        <w:t>确认车辆配置的空调是否支持</w:t>
      </w:r>
      <w:r w:rsidR="0032542C" w:rsidRPr="0098528C">
        <w:rPr>
          <w:rFonts w:ascii="Times New Roman" w:hAnsi="Times New Roman" w:cs="Times New Roman" w:hint="eastAsia"/>
        </w:rPr>
        <w:t>娱乐系统在使用麦克风时降低风速。当标定值为</w:t>
      </w:r>
      <w:r w:rsidR="0032542C" w:rsidRPr="0098528C">
        <w:rPr>
          <w:rFonts w:hint="eastAsia"/>
        </w:rPr>
        <w:t>$1=TRUE</w:t>
      </w:r>
      <w:r w:rsidR="0032542C" w:rsidRPr="0098528C">
        <w:rPr>
          <w:rFonts w:ascii="Times New Roman" w:hAnsi="Times New Roman" w:cs="Times New Roman" w:hint="eastAsia"/>
        </w:rPr>
        <w:t>时，表示空调支持该功能。</w:t>
      </w:r>
    </w:p>
    <w:p w14:paraId="2261DD5E" w14:textId="2C1C3942" w:rsidR="00C45E42" w:rsidRPr="0098528C" w:rsidRDefault="00C45E42" w:rsidP="00351702">
      <w:pPr>
        <w:ind w:firstLine="420"/>
        <w:rPr>
          <w:rFonts w:ascii="Times New Roman" w:hAnsi="Times New Roman" w:cs="Times New Roman"/>
        </w:rPr>
      </w:pPr>
      <w:r w:rsidRPr="0098528C">
        <w:rPr>
          <w:rFonts w:ascii="Times New Roman" w:hAnsi="Times New Roman" w:cs="Times New Roman"/>
        </w:rPr>
        <w:t xml:space="preserve">The entertainment system verifies whether the </w:t>
      </w:r>
      <w:r w:rsidRPr="0098528C">
        <w:rPr>
          <w:rFonts w:ascii="Times New Roman" w:hAnsi="Times New Roman" w:cs="Times New Roman" w:hint="eastAsia"/>
        </w:rPr>
        <w:t>HVAC</w:t>
      </w:r>
      <w:r w:rsidRPr="0098528C">
        <w:rPr>
          <w:rFonts w:ascii="Times New Roman" w:hAnsi="Times New Roman" w:cs="Times New Roman"/>
        </w:rPr>
        <w:t xml:space="preserve"> by the vehicle supports the entertainment system to reduce the </w:t>
      </w:r>
      <w:r w:rsidRPr="0098528C">
        <w:rPr>
          <w:rFonts w:ascii="Times New Roman" w:hAnsi="Times New Roman" w:cs="Times New Roman" w:hint="eastAsia"/>
        </w:rPr>
        <w:t>fan</w:t>
      </w:r>
      <w:r w:rsidRPr="0098528C">
        <w:rPr>
          <w:rFonts w:ascii="Times New Roman" w:hAnsi="Times New Roman" w:cs="Times New Roman"/>
        </w:rPr>
        <w:t xml:space="preserve"> speed when using the microphone by calibration </w:t>
      </w:r>
      <w:r w:rsidRPr="0098528C">
        <w:rPr>
          <w:b/>
          <w:i/>
        </w:rPr>
        <w:t>P_ACTIVE_NOISE_REDUCTION_AVAILABLE</w:t>
      </w:r>
      <w:r w:rsidRPr="0098528C">
        <w:rPr>
          <w:rFonts w:ascii="Times New Roman" w:hAnsi="Times New Roman" w:cs="Times New Roman"/>
        </w:rPr>
        <w:t>. When the calibration value is $1=TRUE, it means that the HVAC supports this function.</w:t>
      </w:r>
    </w:p>
    <w:p w14:paraId="25BDE8F6" w14:textId="76FD6CD5" w:rsidR="00876824" w:rsidRPr="0098528C" w:rsidRDefault="00876824" w:rsidP="00876824">
      <w:pPr>
        <w:pStyle w:val="Heading4"/>
      </w:pPr>
      <w:r w:rsidRPr="0098528C">
        <w:t>CLEA</w:t>
      </w:r>
      <w:r w:rsidRPr="0098528C">
        <w:rPr>
          <w:rFonts w:hint="eastAsia"/>
        </w:rPr>
        <w:t>的主动降噪</w:t>
      </w:r>
    </w:p>
    <w:p w14:paraId="73451EE3" w14:textId="3216CE1A" w:rsidR="00876824" w:rsidRPr="0098528C" w:rsidRDefault="001A0025" w:rsidP="008E2BF1">
      <w:pPr>
        <w:ind w:firstLine="420"/>
      </w:pPr>
      <w:r w:rsidRPr="0098528C">
        <w:rPr>
          <w:rFonts w:hint="eastAsia"/>
        </w:rPr>
        <w:t>娱乐系统通过信号</w:t>
      </w:r>
      <w:r w:rsidR="008E2BF1" w:rsidRPr="0098528C">
        <w:rPr>
          <w:b/>
          <w:i/>
        </w:rPr>
        <w:t>Request Blower Speed Reduction Info</w:t>
      </w:r>
      <w:r w:rsidRPr="0098528C">
        <w:rPr>
          <w:rFonts w:hint="eastAsia"/>
        </w:rPr>
        <w:t>请求</w:t>
      </w:r>
      <w:r w:rsidRPr="0098528C">
        <w:rPr>
          <w:rFonts w:hint="eastAsia"/>
        </w:rPr>
        <w:t>ECC</w:t>
      </w:r>
      <w:r w:rsidR="008E2BF1" w:rsidRPr="0098528C">
        <w:rPr>
          <w:rFonts w:hint="eastAsia"/>
        </w:rPr>
        <w:t>进入主动降噪模式，当娱乐系统判断需要进入降噪模式时，需要发送信号值</w:t>
      </w:r>
      <w:r w:rsidR="008E2BF1" w:rsidRPr="0098528C">
        <w:rPr>
          <w:rFonts w:hint="eastAsia"/>
        </w:rPr>
        <w:t>$1 = TRUE</w:t>
      </w:r>
      <w:r w:rsidR="008E2BF1" w:rsidRPr="0098528C">
        <w:rPr>
          <w:rFonts w:hint="eastAsia"/>
        </w:rPr>
        <w:t>；当娱乐系统判定不需要进入降噪模式时，发送信号值</w:t>
      </w:r>
      <w:r w:rsidR="008E2BF1" w:rsidRPr="0098528C">
        <w:rPr>
          <w:rFonts w:hint="eastAsia"/>
        </w:rPr>
        <w:t>$0 = FALSE</w:t>
      </w:r>
      <w:r w:rsidR="008E2BF1" w:rsidRPr="0098528C">
        <w:rPr>
          <w:rFonts w:hint="eastAsia"/>
        </w:rPr>
        <w:t>。</w:t>
      </w:r>
    </w:p>
    <w:p w14:paraId="2FED876D" w14:textId="484464B5" w:rsidR="00AB1BD3" w:rsidRPr="0098528C" w:rsidRDefault="00AB1BD3" w:rsidP="00AB1BD3">
      <w:pPr>
        <w:pStyle w:val="Heading4"/>
      </w:pPr>
      <w:r w:rsidRPr="0098528C">
        <w:rPr>
          <w:rFonts w:hint="eastAsia"/>
        </w:rPr>
        <w:t>GB</w:t>
      </w:r>
      <w:r w:rsidRPr="0098528C">
        <w:rPr>
          <w:rFonts w:hint="eastAsia"/>
        </w:rPr>
        <w:t>的主动降噪</w:t>
      </w:r>
    </w:p>
    <w:p w14:paraId="1D8920C7" w14:textId="4EB60EAE" w:rsidR="008878FB" w:rsidRPr="0098528C" w:rsidRDefault="008878FB" w:rsidP="0054734B">
      <w:pPr>
        <w:ind w:firstLine="420"/>
      </w:pPr>
      <w:r w:rsidRPr="0098528C">
        <w:rPr>
          <w:rFonts w:hint="eastAsia"/>
        </w:rPr>
        <w:t>娱乐系统通过信号</w:t>
      </w:r>
      <w:r w:rsidRPr="0098528C">
        <w:rPr>
          <w:b/>
          <w:i/>
        </w:rPr>
        <w:t>INFO Request Blower Speed Reduction</w:t>
      </w:r>
      <w:r w:rsidRPr="0098528C">
        <w:rPr>
          <w:rFonts w:hint="eastAsia"/>
        </w:rPr>
        <w:t>请求</w:t>
      </w:r>
      <w:r w:rsidRPr="0098528C">
        <w:rPr>
          <w:rFonts w:hint="eastAsia"/>
        </w:rPr>
        <w:t>ECC</w:t>
      </w:r>
      <w:r w:rsidRPr="0098528C">
        <w:rPr>
          <w:rFonts w:hint="eastAsia"/>
        </w:rPr>
        <w:t>进入主动降噪模式，当娱乐系统判断需要进入降噪模式时，需要发送信号值</w:t>
      </w:r>
      <w:r w:rsidRPr="0098528C">
        <w:rPr>
          <w:rFonts w:hint="eastAsia"/>
        </w:rPr>
        <w:t>$1 = TRUE</w:t>
      </w:r>
      <w:r w:rsidRPr="0098528C">
        <w:rPr>
          <w:rFonts w:hint="eastAsia"/>
        </w:rPr>
        <w:t>；当娱乐系统判定不需要进入降噪模式时，发送信号值</w:t>
      </w:r>
      <w:r w:rsidRPr="0098528C">
        <w:rPr>
          <w:rFonts w:hint="eastAsia"/>
        </w:rPr>
        <w:t>$0 = FALSE</w:t>
      </w:r>
      <w:r w:rsidRPr="0098528C">
        <w:rPr>
          <w:rFonts w:hint="eastAsia"/>
        </w:rPr>
        <w:t>。</w:t>
      </w:r>
    </w:p>
    <w:p w14:paraId="221A0F42" w14:textId="43F5E4A3" w:rsidR="00ED2EBA" w:rsidRPr="0098528C" w:rsidRDefault="00ED2EBA" w:rsidP="00E25A18">
      <w:pPr>
        <w:pStyle w:val="Heading3"/>
      </w:pPr>
      <w:bookmarkStart w:id="337" w:name="_Toc58413280"/>
      <w:r w:rsidRPr="0098528C">
        <w:rPr>
          <w:rFonts w:hint="eastAsia"/>
        </w:rPr>
        <w:t>语音</w:t>
      </w:r>
      <w:r w:rsidR="00737F9C" w:rsidRPr="0098528C">
        <w:rPr>
          <w:rFonts w:hint="eastAsia"/>
        </w:rPr>
        <w:t>控制</w:t>
      </w:r>
      <w:r w:rsidR="00E73BC7" w:rsidRPr="0098528C">
        <w:rPr>
          <w:rFonts w:hint="eastAsia"/>
        </w:rPr>
        <w:t>(</w:t>
      </w:r>
      <w:r w:rsidR="00505C92" w:rsidRPr="0098528C">
        <w:rPr>
          <w:rFonts w:hint="eastAsia"/>
        </w:rPr>
        <w:t>VR</w:t>
      </w:r>
      <w:r w:rsidR="00505C92" w:rsidRPr="0098528C">
        <w:t xml:space="preserve"> </w:t>
      </w:r>
      <w:r w:rsidR="00505C92" w:rsidRPr="0098528C">
        <w:rPr>
          <w:rFonts w:hint="eastAsia"/>
        </w:rPr>
        <w:t>Control</w:t>
      </w:r>
      <w:r w:rsidR="00E73BC7" w:rsidRPr="0098528C">
        <w:rPr>
          <w:rFonts w:hint="eastAsia"/>
        </w:rPr>
        <w:t>)</w:t>
      </w:r>
      <w:bookmarkEnd w:id="337"/>
    </w:p>
    <w:p w14:paraId="5CC81611" w14:textId="5A817185" w:rsidR="00E06636" w:rsidRPr="0098528C" w:rsidRDefault="00E06636" w:rsidP="00AB1BD3">
      <w:pPr>
        <w:ind w:firstLine="420"/>
      </w:pPr>
      <w:r w:rsidRPr="0098528C">
        <w:rPr>
          <w:rFonts w:hint="eastAsia"/>
        </w:rPr>
        <w:t>空调应用支持的所有功能均可以通过语音</w:t>
      </w:r>
      <w:r w:rsidR="00737F9C" w:rsidRPr="0098528C">
        <w:rPr>
          <w:rFonts w:hint="eastAsia"/>
        </w:rPr>
        <w:t>控制</w:t>
      </w:r>
      <w:r w:rsidRPr="0098528C">
        <w:rPr>
          <w:rFonts w:hint="eastAsia"/>
        </w:rPr>
        <w:t>指令实现</w:t>
      </w:r>
      <w:r w:rsidR="00B650FD" w:rsidRPr="0098528C">
        <w:rPr>
          <w:rFonts w:hint="eastAsia"/>
        </w:rPr>
        <w:t>，</w:t>
      </w:r>
      <w:r w:rsidR="00A52825" w:rsidRPr="0098528C">
        <w:rPr>
          <w:rFonts w:hint="eastAsia"/>
        </w:rPr>
        <w:t>空调</w:t>
      </w:r>
      <w:r w:rsidR="00B650FD" w:rsidRPr="0098528C">
        <w:rPr>
          <w:rFonts w:hint="eastAsia"/>
        </w:rPr>
        <w:t>语音</w:t>
      </w:r>
      <w:r w:rsidR="00A52825" w:rsidRPr="0098528C">
        <w:rPr>
          <w:rFonts w:hint="eastAsia"/>
        </w:rPr>
        <w:t>控制</w:t>
      </w:r>
      <w:r w:rsidR="00B650FD" w:rsidRPr="0098528C">
        <w:rPr>
          <w:rFonts w:hint="eastAsia"/>
        </w:rPr>
        <w:t>指令请参考</w:t>
      </w:r>
      <w:r w:rsidR="00BD62AB" w:rsidRPr="0098528C">
        <w:rPr>
          <w:rFonts w:hint="eastAsia"/>
        </w:rPr>
        <w:t>《</w:t>
      </w:r>
      <w:r w:rsidR="00BD62AB" w:rsidRPr="0098528C">
        <w:t>PIS-2030 Voice Assistant</w:t>
      </w:r>
      <w:r w:rsidR="00BD62AB" w:rsidRPr="0098528C">
        <w:rPr>
          <w:rFonts w:hint="eastAsia"/>
        </w:rPr>
        <w:t>》</w:t>
      </w:r>
      <w:r w:rsidR="00F45936" w:rsidRPr="0098528C">
        <w:rPr>
          <w:rFonts w:hint="eastAsia"/>
        </w:rPr>
        <w:t>。</w:t>
      </w:r>
    </w:p>
    <w:p w14:paraId="2BC5B880" w14:textId="0759CE91" w:rsidR="00D733F3" w:rsidRPr="0098528C" w:rsidRDefault="00D733F3" w:rsidP="00AB1BD3">
      <w:pPr>
        <w:ind w:firstLine="420"/>
        <w:rPr>
          <w:rFonts w:cstheme="minorHAnsi"/>
        </w:rPr>
      </w:pPr>
      <w:r w:rsidRPr="0098528C">
        <w:rPr>
          <w:rFonts w:cstheme="minorHAnsi"/>
        </w:rPr>
        <w:t>All functions supported by air conditioning app shall be able to be realized via the VR control commands. Please refer to PIS-2030 Voice Assistant for VR control commands of the air conditioning.</w:t>
      </w:r>
    </w:p>
    <w:p w14:paraId="146463A6" w14:textId="13C12703" w:rsidR="00501D16" w:rsidRPr="0098528C" w:rsidRDefault="00082A61" w:rsidP="00AB1BD3">
      <w:pPr>
        <w:ind w:firstLine="420"/>
      </w:pPr>
      <w:r w:rsidRPr="0098528C">
        <w:rPr>
          <w:rFonts w:hint="eastAsia"/>
        </w:rPr>
        <w:t>使用语音指令控制空调时，如果该指令可以被执行，则</w:t>
      </w:r>
      <w:r w:rsidR="00F739FD" w:rsidRPr="0098528C">
        <w:rPr>
          <w:rFonts w:hint="eastAsia"/>
        </w:rPr>
        <w:t>立即</w:t>
      </w:r>
      <w:r w:rsidR="00BD40A0" w:rsidRPr="0098528C">
        <w:rPr>
          <w:rFonts w:hint="eastAsia"/>
        </w:rPr>
        <w:t>执行；如果该指令无法被执行，则需要友好提醒用户</w:t>
      </w:r>
      <w:r w:rsidR="009E373E" w:rsidRPr="0098528C">
        <w:rPr>
          <w:rFonts w:hint="eastAsia"/>
        </w:rPr>
        <w:t>。</w:t>
      </w:r>
    </w:p>
    <w:p w14:paraId="7402596E" w14:textId="7EA16D23" w:rsidR="00D733F3" w:rsidRPr="0098528C" w:rsidRDefault="00D733F3" w:rsidP="00AB1BD3">
      <w:pPr>
        <w:ind w:firstLine="420"/>
        <w:rPr>
          <w:rFonts w:cstheme="minorHAnsi"/>
        </w:rPr>
      </w:pPr>
      <w:r w:rsidRPr="0098528C">
        <w:rPr>
          <w:rFonts w:cstheme="minorHAnsi"/>
        </w:rPr>
        <w:t>When VR control commands are used to control the air conditioning, it shall be executed immediately if the command is able to be executed; otherwise, the user shall be reminded amicably.</w:t>
      </w:r>
    </w:p>
    <w:p w14:paraId="47BC0099" w14:textId="3527FBA8" w:rsidR="00303BDC" w:rsidRPr="0098528C" w:rsidRDefault="00303BDC" w:rsidP="00E25A18">
      <w:pPr>
        <w:pStyle w:val="Heading3"/>
      </w:pPr>
      <w:bookmarkStart w:id="338" w:name="_Toc58413281"/>
      <w:r w:rsidRPr="0098528C">
        <w:rPr>
          <w:rFonts w:hint="eastAsia"/>
        </w:rPr>
        <w:t>操作冲突处理</w:t>
      </w:r>
      <w:r w:rsidR="00E73BC7" w:rsidRPr="0098528C">
        <w:rPr>
          <w:rFonts w:hint="eastAsia"/>
        </w:rPr>
        <w:t>(</w:t>
      </w:r>
      <w:r w:rsidR="00505C92" w:rsidRPr="0098528C">
        <w:rPr>
          <w:rFonts w:hint="eastAsia"/>
        </w:rPr>
        <w:t>Conflict</w:t>
      </w:r>
      <w:r w:rsidR="00505C92" w:rsidRPr="0098528C">
        <w:t xml:space="preserve"> </w:t>
      </w:r>
      <w:r w:rsidR="00505C92" w:rsidRPr="0098528C">
        <w:rPr>
          <w:rFonts w:hint="eastAsia"/>
        </w:rPr>
        <w:t>Management</w:t>
      </w:r>
      <w:r w:rsidR="00E73BC7" w:rsidRPr="0098528C">
        <w:rPr>
          <w:rFonts w:hint="eastAsia"/>
        </w:rPr>
        <w:t>)</w:t>
      </w:r>
      <w:bookmarkEnd w:id="338"/>
    </w:p>
    <w:p w14:paraId="126FCD45" w14:textId="660C9111" w:rsidR="00120932" w:rsidRPr="0098528C" w:rsidRDefault="00303BDC" w:rsidP="00412739">
      <w:pPr>
        <w:ind w:firstLine="420"/>
      </w:pPr>
      <w:r w:rsidRPr="0098528C">
        <w:rPr>
          <w:rFonts w:hint="eastAsia"/>
        </w:rPr>
        <w:t>空调</w:t>
      </w:r>
      <w:r w:rsidR="00CB4F8E" w:rsidRPr="0098528C">
        <w:rPr>
          <w:rFonts w:hint="eastAsia"/>
        </w:rPr>
        <w:t>支持软按键操作、语音控制操作及部分功能主动触发。当同一个时刻存在</w:t>
      </w:r>
      <w:r w:rsidR="00CB4F8E" w:rsidRPr="0098528C">
        <w:rPr>
          <w:rFonts w:hint="eastAsia"/>
        </w:rPr>
        <w:t>2</w:t>
      </w:r>
      <w:r w:rsidR="00CB4F8E" w:rsidRPr="0098528C">
        <w:rPr>
          <w:rFonts w:hint="eastAsia"/>
        </w:rPr>
        <w:t>个</w:t>
      </w:r>
      <w:r w:rsidR="00C36FA9" w:rsidRPr="0098528C">
        <w:rPr>
          <w:rFonts w:hint="eastAsia"/>
        </w:rPr>
        <w:t>及以上操作同</w:t>
      </w:r>
      <w:r w:rsidR="00441FD5" w:rsidRPr="0098528C">
        <w:rPr>
          <w:rFonts w:hint="eastAsia"/>
        </w:rPr>
        <w:t>时触发</w:t>
      </w:r>
      <w:r w:rsidR="00C36FA9" w:rsidRPr="0098528C">
        <w:rPr>
          <w:rFonts w:hint="eastAsia"/>
        </w:rPr>
        <w:t>时，就会产生操作冲突。</w:t>
      </w:r>
    </w:p>
    <w:p w14:paraId="651C83E2" w14:textId="77777777" w:rsidR="00D733F3" w:rsidRPr="0098528C" w:rsidRDefault="00D733F3" w:rsidP="00412739">
      <w:pPr>
        <w:ind w:firstLine="420"/>
        <w:rPr>
          <w:rFonts w:ascii="Times New Roman" w:hAnsi="Times New Roman" w:cs="Times New Roman"/>
        </w:rPr>
      </w:pPr>
      <w:r w:rsidRPr="0098528C">
        <w:rPr>
          <w:rFonts w:ascii="Times New Roman" w:hAnsi="Times New Roman" w:cs="Times New Roman"/>
        </w:rPr>
        <w:lastRenderedPageBreak/>
        <w:t>The Air condition</w:t>
      </w:r>
      <w:r w:rsidRPr="0098528C">
        <w:rPr>
          <w:rFonts w:ascii="Times New Roman" w:hAnsi="Times New Roman" w:cs="Times New Roman" w:hint="eastAsia"/>
        </w:rPr>
        <w:t>ing</w:t>
      </w:r>
      <w:r w:rsidRPr="0098528C">
        <w:rPr>
          <w:rFonts w:ascii="Times New Roman" w:hAnsi="Times New Roman" w:cs="Times New Roman"/>
        </w:rPr>
        <w:t xml:space="preserve"> shall support soft </w:t>
      </w:r>
      <w:r w:rsidRPr="0098528C">
        <w:rPr>
          <w:rFonts w:ascii="Times New Roman" w:hAnsi="Times New Roman" w:cs="Times New Roman" w:hint="eastAsia"/>
        </w:rPr>
        <w:t>button</w:t>
      </w:r>
      <w:r w:rsidRPr="0098528C">
        <w:rPr>
          <w:rFonts w:ascii="Times New Roman" w:hAnsi="Times New Roman" w:cs="Times New Roman"/>
        </w:rPr>
        <w:t xml:space="preserve"> operation, VR control operation and active triggering of some functions. When two or more operations are triggered at the same time, operation conflicts shall occur.</w:t>
      </w:r>
    </w:p>
    <w:p w14:paraId="662281D1" w14:textId="130CC8FB" w:rsidR="00082D35" w:rsidRPr="0098528C" w:rsidRDefault="00120932" w:rsidP="00412739">
      <w:pPr>
        <w:ind w:firstLine="420"/>
      </w:pPr>
      <w:r w:rsidRPr="0098528C">
        <w:rPr>
          <w:rFonts w:hint="eastAsia"/>
        </w:rPr>
        <w:t>对于车机系统操作产生的冲突，需要遵照</w:t>
      </w:r>
      <w:r w:rsidR="00441FD5" w:rsidRPr="0098528C">
        <w:rPr>
          <w:rFonts w:hint="eastAsia"/>
        </w:rPr>
        <w:t>如下</w:t>
      </w:r>
      <w:r w:rsidRPr="0098528C">
        <w:rPr>
          <w:rFonts w:hint="eastAsia"/>
        </w:rPr>
        <w:t>原则</w:t>
      </w:r>
      <w:r w:rsidR="00441FD5" w:rsidRPr="0098528C">
        <w:rPr>
          <w:rFonts w:hint="eastAsia"/>
        </w:rPr>
        <w:t>处理：</w:t>
      </w:r>
    </w:p>
    <w:p w14:paraId="56D2594B" w14:textId="77777777" w:rsidR="00412739" w:rsidRPr="0098528C" w:rsidRDefault="00D733F3" w:rsidP="00412739">
      <w:pPr>
        <w:ind w:firstLine="420"/>
        <w:rPr>
          <w:rFonts w:ascii="Times New Roman" w:hAnsi="Times New Roman" w:cs="Times New Roman"/>
        </w:rPr>
      </w:pPr>
      <w:r w:rsidRPr="0098528C">
        <w:rPr>
          <w:rFonts w:ascii="Times New Roman" w:hAnsi="Times New Roman" w:cs="Times New Roman"/>
        </w:rPr>
        <w:t xml:space="preserve">Conflicts arising from the operation of the on-board </w:t>
      </w:r>
      <w:r w:rsidRPr="0098528C">
        <w:rPr>
          <w:rFonts w:ascii="Times New Roman" w:hAnsi="Times New Roman" w:cs="Times New Roman" w:hint="eastAsia"/>
        </w:rPr>
        <w:t xml:space="preserve">mainframe </w:t>
      </w:r>
      <w:r w:rsidRPr="0098528C">
        <w:rPr>
          <w:rFonts w:ascii="Times New Roman" w:hAnsi="Times New Roman" w:cs="Times New Roman"/>
        </w:rPr>
        <w:t>system shall be handled according to the following principles:</w:t>
      </w:r>
    </w:p>
    <w:p w14:paraId="5F4CCD04" w14:textId="77777777" w:rsidR="00412739" w:rsidRPr="0098528C" w:rsidRDefault="003D6B74" w:rsidP="000E1C54">
      <w:pPr>
        <w:pStyle w:val="ListParagraph"/>
        <w:numPr>
          <w:ilvl w:val="0"/>
          <w:numId w:val="36"/>
        </w:numPr>
        <w:ind w:firstLineChars="0"/>
        <w:rPr>
          <w:rFonts w:ascii="Times New Roman" w:hAnsi="Times New Roman" w:cs="Times New Roman"/>
        </w:rPr>
      </w:pPr>
      <w:r w:rsidRPr="0098528C">
        <w:rPr>
          <w:rFonts w:hint="eastAsia"/>
        </w:rPr>
        <w:t>车机系统</w:t>
      </w:r>
      <w:r w:rsidR="00D15FB9" w:rsidRPr="0098528C">
        <w:rPr>
          <w:rFonts w:hint="eastAsia"/>
        </w:rPr>
        <w:t>不做防抖设计</w:t>
      </w:r>
      <w:r w:rsidR="00491FE0" w:rsidRPr="0098528C">
        <w:rPr>
          <w:rFonts w:hint="eastAsia"/>
        </w:rPr>
        <w:t>，即</w:t>
      </w:r>
      <w:r w:rsidR="0034693B" w:rsidRPr="0098528C">
        <w:rPr>
          <w:rFonts w:hint="eastAsia"/>
        </w:rPr>
        <w:t>系统</w:t>
      </w:r>
      <w:r w:rsidR="00335BB6" w:rsidRPr="0098528C">
        <w:rPr>
          <w:rFonts w:hint="eastAsia"/>
        </w:rPr>
        <w:t>将</w:t>
      </w:r>
      <w:r w:rsidR="0034693B" w:rsidRPr="0098528C">
        <w:rPr>
          <w:rFonts w:hint="eastAsia"/>
        </w:rPr>
        <w:t>接收到的指令及时传递到</w:t>
      </w:r>
      <w:r w:rsidR="0034693B" w:rsidRPr="0098528C">
        <w:rPr>
          <w:rFonts w:hint="eastAsia"/>
        </w:rPr>
        <w:t>ECC</w:t>
      </w:r>
      <w:r w:rsidR="0034693B" w:rsidRPr="0098528C">
        <w:rPr>
          <w:rFonts w:hint="eastAsia"/>
        </w:rPr>
        <w:t>；</w:t>
      </w:r>
      <w:r w:rsidR="00D733F3" w:rsidRPr="0098528C">
        <w:rPr>
          <w:rFonts w:ascii="Times New Roman" w:hAnsi="Times New Roman" w:cs="Times New Roman"/>
        </w:rPr>
        <w:t xml:space="preserve">The on-board </w:t>
      </w:r>
      <w:r w:rsidR="00D733F3" w:rsidRPr="0098528C">
        <w:rPr>
          <w:rFonts w:ascii="Times New Roman" w:hAnsi="Times New Roman" w:cs="Times New Roman" w:hint="eastAsia"/>
        </w:rPr>
        <w:t xml:space="preserve">mainframe </w:t>
      </w:r>
      <w:r w:rsidR="00D733F3" w:rsidRPr="0098528C">
        <w:rPr>
          <w:rFonts w:ascii="Times New Roman" w:hAnsi="Times New Roman" w:cs="Times New Roman"/>
        </w:rPr>
        <w:t xml:space="preserve">system shall not have anti-shake design, i.e. the system transmits the received </w:t>
      </w:r>
      <w:r w:rsidR="00D733F3" w:rsidRPr="0098528C">
        <w:rPr>
          <w:rFonts w:ascii="Times New Roman" w:hAnsi="Times New Roman" w:cs="Times New Roman" w:hint="eastAsia"/>
        </w:rPr>
        <w:t>commands</w:t>
      </w:r>
      <w:r w:rsidR="00D733F3" w:rsidRPr="0098528C">
        <w:rPr>
          <w:rFonts w:ascii="Times New Roman" w:hAnsi="Times New Roman" w:cs="Times New Roman"/>
        </w:rPr>
        <w:t xml:space="preserve"> to ECC timely;</w:t>
      </w:r>
    </w:p>
    <w:p w14:paraId="23DEBD55" w14:textId="14B65604" w:rsidR="00D733F3" w:rsidRPr="0098528C" w:rsidRDefault="00082D35" w:rsidP="000E1C54">
      <w:pPr>
        <w:pStyle w:val="ListParagraph"/>
        <w:numPr>
          <w:ilvl w:val="0"/>
          <w:numId w:val="36"/>
        </w:numPr>
        <w:ind w:firstLineChars="0"/>
        <w:rPr>
          <w:rFonts w:ascii="Times New Roman" w:hAnsi="Times New Roman" w:cs="Times New Roman"/>
        </w:rPr>
      </w:pPr>
      <w:r w:rsidRPr="0098528C">
        <w:rPr>
          <w:rFonts w:hint="eastAsia"/>
        </w:rPr>
        <w:t>空调状态的变更以空调控制器</w:t>
      </w:r>
      <w:r w:rsidRPr="0098528C">
        <w:rPr>
          <w:rFonts w:hint="eastAsia"/>
        </w:rPr>
        <w:t>ECC</w:t>
      </w:r>
      <w:r w:rsidRPr="0098528C">
        <w:rPr>
          <w:rFonts w:hint="eastAsia"/>
        </w:rPr>
        <w:t>反馈为准。</w:t>
      </w:r>
      <w:r w:rsidR="00D733F3" w:rsidRPr="0098528C">
        <w:rPr>
          <w:rFonts w:ascii="Times New Roman" w:hAnsi="Times New Roman" w:cs="Times New Roman"/>
        </w:rPr>
        <w:t>The changes of air condition</w:t>
      </w:r>
      <w:r w:rsidR="00D733F3" w:rsidRPr="0098528C">
        <w:rPr>
          <w:rFonts w:ascii="Times New Roman" w:hAnsi="Times New Roman" w:cs="Times New Roman" w:hint="eastAsia"/>
        </w:rPr>
        <w:t>ing</w:t>
      </w:r>
      <w:r w:rsidR="00D733F3" w:rsidRPr="0098528C">
        <w:rPr>
          <w:rFonts w:ascii="Times New Roman" w:hAnsi="Times New Roman" w:cs="Times New Roman"/>
        </w:rPr>
        <w:t xml:space="preserve"> status shall be subject to ECC feedback from the air conditioning controller.</w:t>
      </w:r>
    </w:p>
    <w:p w14:paraId="6F5430A6" w14:textId="29B4BA28" w:rsidR="00303BDC" w:rsidRPr="0098528C" w:rsidRDefault="00C36FA9" w:rsidP="00412739">
      <w:pPr>
        <w:ind w:firstLine="420"/>
      </w:pPr>
      <w:r w:rsidRPr="0098528C">
        <w:rPr>
          <w:rFonts w:hint="eastAsia"/>
        </w:rPr>
        <w:t>处理冲突需要</w:t>
      </w:r>
      <w:r w:rsidR="00AC48CC" w:rsidRPr="0098528C">
        <w:rPr>
          <w:rFonts w:hint="eastAsia"/>
        </w:rPr>
        <w:t>遵循空调控制器</w:t>
      </w:r>
      <w:r w:rsidR="00AC48CC" w:rsidRPr="0098528C">
        <w:rPr>
          <w:rFonts w:hint="eastAsia"/>
        </w:rPr>
        <w:t>ECC</w:t>
      </w:r>
      <w:r w:rsidR="00AC48CC" w:rsidRPr="0098528C">
        <w:rPr>
          <w:rFonts w:hint="eastAsia"/>
        </w:rPr>
        <w:t>内部逻辑，系统需要将识别到的信号或指令及时传递给</w:t>
      </w:r>
      <w:r w:rsidR="00AC48CC" w:rsidRPr="0098528C">
        <w:rPr>
          <w:rFonts w:hint="eastAsia"/>
        </w:rPr>
        <w:t>ECC</w:t>
      </w:r>
      <w:r w:rsidR="00AC48CC" w:rsidRPr="0098528C">
        <w:rPr>
          <w:rFonts w:hint="eastAsia"/>
        </w:rPr>
        <w:t>，并且基于</w:t>
      </w:r>
      <w:r w:rsidR="00AC48CC" w:rsidRPr="0098528C">
        <w:rPr>
          <w:rFonts w:hint="eastAsia"/>
        </w:rPr>
        <w:t>ECC</w:t>
      </w:r>
      <w:r w:rsidR="00AC48CC" w:rsidRPr="0098528C">
        <w:rPr>
          <w:rFonts w:hint="eastAsia"/>
        </w:rPr>
        <w:t>的反馈信息更新空调</w:t>
      </w:r>
      <w:r w:rsidR="002D76BF" w:rsidRPr="0098528C">
        <w:rPr>
          <w:rFonts w:hint="eastAsia"/>
        </w:rPr>
        <w:t>的状态。</w:t>
      </w:r>
    </w:p>
    <w:p w14:paraId="155657F1" w14:textId="58931702" w:rsidR="00D733F3" w:rsidRPr="0098528C" w:rsidRDefault="00D733F3" w:rsidP="00412739">
      <w:pPr>
        <w:ind w:firstLine="420"/>
      </w:pPr>
      <w:r w:rsidRPr="0098528C">
        <w:rPr>
          <w:rFonts w:ascii="Times New Roman" w:hAnsi="Times New Roman" w:cs="Times New Roman"/>
        </w:rPr>
        <w:t xml:space="preserve">Handling of conflicts shall follow the internal logic of the ECC of the air conditioning controller. The system shall timely transmit the identified signals or </w:t>
      </w:r>
      <w:r w:rsidRPr="0098528C">
        <w:rPr>
          <w:rFonts w:ascii="Times New Roman" w:hAnsi="Times New Roman" w:cs="Times New Roman" w:hint="eastAsia"/>
        </w:rPr>
        <w:t>commands</w:t>
      </w:r>
      <w:r w:rsidRPr="0098528C">
        <w:rPr>
          <w:rFonts w:ascii="Times New Roman" w:hAnsi="Times New Roman" w:cs="Times New Roman"/>
        </w:rPr>
        <w:t xml:space="preserve"> to the ECC and update the status of the air condition</w:t>
      </w:r>
      <w:r w:rsidRPr="0098528C">
        <w:rPr>
          <w:rFonts w:ascii="Times New Roman" w:hAnsi="Times New Roman" w:cs="Times New Roman" w:hint="eastAsia"/>
        </w:rPr>
        <w:t>ing</w:t>
      </w:r>
      <w:r w:rsidRPr="0098528C">
        <w:rPr>
          <w:rFonts w:ascii="Times New Roman" w:hAnsi="Times New Roman" w:cs="Times New Roman"/>
        </w:rPr>
        <w:t xml:space="preserve"> based on the feedback information of the ECC.</w:t>
      </w:r>
    </w:p>
    <w:p w14:paraId="262E1D2A" w14:textId="5E43B440" w:rsidR="00421290" w:rsidRPr="0098528C" w:rsidRDefault="00421290" w:rsidP="00E25A18">
      <w:pPr>
        <w:pStyle w:val="Heading3"/>
      </w:pPr>
      <w:bookmarkStart w:id="339" w:name="_Toc58413282"/>
      <w:r w:rsidRPr="0098528C">
        <w:rPr>
          <w:rFonts w:hint="eastAsia"/>
        </w:rPr>
        <w:t>状态变化提醒</w:t>
      </w:r>
      <w:r w:rsidR="00E73BC7" w:rsidRPr="0098528C">
        <w:rPr>
          <w:rFonts w:hint="eastAsia"/>
        </w:rPr>
        <w:t>(</w:t>
      </w:r>
      <w:r w:rsidR="00870B0E" w:rsidRPr="0098528C">
        <w:rPr>
          <w:rFonts w:hint="eastAsia"/>
        </w:rPr>
        <w:t>Status</w:t>
      </w:r>
      <w:r w:rsidR="00870B0E" w:rsidRPr="0098528C">
        <w:t xml:space="preserve"> </w:t>
      </w:r>
      <w:r w:rsidR="00870B0E" w:rsidRPr="0098528C">
        <w:rPr>
          <w:rFonts w:hint="eastAsia"/>
        </w:rPr>
        <w:t>Change</w:t>
      </w:r>
      <w:r w:rsidR="00870B0E" w:rsidRPr="0098528C">
        <w:t xml:space="preserve"> </w:t>
      </w:r>
      <w:r w:rsidR="00870B0E" w:rsidRPr="0098528C">
        <w:rPr>
          <w:rFonts w:hint="eastAsia"/>
        </w:rPr>
        <w:t>Remind</w:t>
      </w:r>
      <w:r w:rsidR="00E73BC7" w:rsidRPr="0098528C">
        <w:rPr>
          <w:rFonts w:hint="eastAsia"/>
        </w:rPr>
        <w:t>)</w:t>
      </w:r>
      <w:bookmarkEnd w:id="339"/>
    </w:p>
    <w:p w14:paraId="52219D63" w14:textId="26FD975A" w:rsidR="00421290" w:rsidRPr="0098528C" w:rsidRDefault="00421290" w:rsidP="00412739">
      <w:pPr>
        <w:ind w:firstLine="420"/>
      </w:pPr>
      <w:r w:rsidRPr="0098528C">
        <w:rPr>
          <w:rFonts w:hint="eastAsia"/>
        </w:rPr>
        <w:t>当空调状态值发生改变时，系统需要有能力将该状态信息传递给用户，</w:t>
      </w:r>
      <w:r w:rsidR="00505C92" w:rsidRPr="0098528C">
        <w:rPr>
          <w:rFonts w:hint="eastAsia"/>
        </w:rPr>
        <w:t>详见交互设计</w:t>
      </w:r>
      <w:r w:rsidRPr="0098528C">
        <w:rPr>
          <w:rFonts w:hint="eastAsia"/>
        </w:rPr>
        <w:t>文档。</w:t>
      </w:r>
    </w:p>
    <w:p w14:paraId="69A41E0D" w14:textId="23824CA0" w:rsidR="00D733F3" w:rsidRPr="0098528C" w:rsidRDefault="00D733F3" w:rsidP="00412739">
      <w:pPr>
        <w:ind w:firstLine="420"/>
        <w:rPr>
          <w:rFonts w:ascii="Times New Roman" w:hAnsi="Times New Roman" w:cs="Times New Roman"/>
        </w:rPr>
      </w:pPr>
      <w:r w:rsidRPr="0098528C">
        <w:rPr>
          <w:rFonts w:ascii="Times New Roman" w:hAnsi="Times New Roman" w:cs="Times New Roman"/>
        </w:rPr>
        <w:t>When the status value of the air condition</w:t>
      </w:r>
      <w:r w:rsidRPr="0098528C">
        <w:rPr>
          <w:rFonts w:ascii="Times New Roman" w:hAnsi="Times New Roman" w:cs="Times New Roman" w:hint="eastAsia"/>
        </w:rPr>
        <w:t>ing</w:t>
      </w:r>
      <w:r w:rsidRPr="0098528C">
        <w:rPr>
          <w:rFonts w:ascii="Times New Roman" w:hAnsi="Times New Roman" w:cs="Times New Roman"/>
        </w:rPr>
        <w:t xml:space="preserve"> changes, the system shall be able to transmit the status information to the user, </w:t>
      </w:r>
      <w:r w:rsidRPr="0098528C">
        <w:rPr>
          <w:rFonts w:ascii="Times New Roman" w:hAnsi="Times New Roman" w:cs="Times New Roman" w:hint="eastAsia"/>
        </w:rPr>
        <w:t xml:space="preserve">please refer to </w:t>
      </w:r>
      <w:r w:rsidRPr="0098528C">
        <w:rPr>
          <w:rFonts w:ascii="Times New Roman" w:hAnsi="Times New Roman" w:cs="Times New Roman"/>
        </w:rPr>
        <w:t>the interactive design document</w:t>
      </w:r>
      <w:r w:rsidRPr="0098528C">
        <w:rPr>
          <w:rFonts w:ascii="Times New Roman" w:hAnsi="Times New Roman" w:cs="Times New Roman" w:hint="eastAsia"/>
        </w:rPr>
        <w:t xml:space="preserve"> for details</w:t>
      </w:r>
      <w:r w:rsidRPr="0098528C">
        <w:rPr>
          <w:rFonts w:ascii="Times New Roman" w:hAnsi="Times New Roman" w:cs="Times New Roman"/>
        </w:rPr>
        <w:t>.</w:t>
      </w:r>
    </w:p>
    <w:p w14:paraId="214009A7" w14:textId="6532DCB9" w:rsidR="00467ACB" w:rsidRPr="0098528C" w:rsidRDefault="00467ACB" w:rsidP="00467ACB">
      <w:pPr>
        <w:pStyle w:val="Heading2"/>
      </w:pPr>
      <w:bookmarkStart w:id="340" w:name="_Toc58413283"/>
      <w:r w:rsidRPr="0098528C">
        <w:rPr>
          <w:rFonts w:hint="eastAsia"/>
        </w:rPr>
        <w:t>功能对应的</w:t>
      </w:r>
      <w:r w:rsidRPr="0098528C">
        <w:rPr>
          <w:rFonts w:hint="eastAsia"/>
        </w:rPr>
        <w:t>CAN</w:t>
      </w:r>
      <w:r w:rsidRPr="0098528C">
        <w:rPr>
          <w:rFonts w:hint="eastAsia"/>
        </w:rPr>
        <w:t>消息</w:t>
      </w:r>
      <w:r w:rsidRPr="0098528C">
        <w:rPr>
          <w:rFonts w:hint="eastAsia"/>
        </w:rPr>
        <w:t>Correspond</w:t>
      </w:r>
      <w:r w:rsidRPr="0098528C">
        <w:t xml:space="preserve"> </w:t>
      </w:r>
      <w:r w:rsidRPr="0098528C">
        <w:rPr>
          <w:rFonts w:hint="eastAsia"/>
        </w:rPr>
        <w:t>CAN</w:t>
      </w:r>
      <w:r w:rsidRPr="0098528C">
        <w:t xml:space="preserve"> </w:t>
      </w:r>
      <w:r w:rsidRPr="0098528C">
        <w:rPr>
          <w:rFonts w:hint="eastAsia"/>
        </w:rPr>
        <w:t>signal</w:t>
      </w:r>
      <w:bookmarkEnd w:id="340"/>
    </w:p>
    <w:p w14:paraId="30BF21D6" w14:textId="6122E95E" w:rsidR="00467ACB" w:rsidRPr="0098528C" w:rsidRDefault="00467ACB" w:rsidP="00412739">
      <w:pPr>
        <w:ind w:firstLine="420"/>
      </w:pPr>
      <w:r w:rsidRPr="0098528C">
        <w:rPr>
          <w:rFonts w:hint="eastAsia"/>
        </w:rPr>
        <w:t>HVAC</w:t>
      </w:r>
      <w:r w:rsidRPr="0098528C">
        <w:rPr>
          <w:rFonts w:hint="eastAsia"/>
        </w:rPr>
        <w:t>支持的功能如</w:t>
      </w:r>
      <w:r w:rsidRPr="0098528C">
        <w:rPr>
          <w:rFonts w:hint="eastAsia"/>
        </w:rPr>
        <w:t>3.1</w:t>
      </w:r>
      <w:r w:rsidRPr="0098528C">
        <w:rPr>
          <w:rFonts w:hint="eastAsia"/>
        </w:rPr>
        <w:t>章节描述，其功能实现涉及到的</w:t>
      </w:r>
      <w:r w:rsidRPr="0098528C">
        <w:rPr>
          <w:rFonts w:hint="eastAsia"/>
        </w:rPr>
        <w:t>CAN</w:t>
      </w:r>
      <w:r w:rsidRPr="0098528C">
        <w:rPr>
          <w:rFonts w:hint="eastAsia"/>
        </w:rPr>
        <w:t>信号如下附录所示。</w:t>
      </w:r>
    </w:p>
    <w:p w14:paraId="58C26B9E" w14:textId="3A0AAE97" w:rsidR="00467ACB" w:rsidRPr="0098528C" w:rsidRDefault="00015A53" w:rsidP="00412739">
      <w:pPr>
        <w:ind w:firstLine="420"/>
        <w:rPr>
          <w:rFonts w:ascii="Times New Roman" w:hAnsi="Times New Roman" w:cs="Times New Roman"/>
        </w:rPr>
      </w:pPr>
      <w:r w:rsidRPr="0098528C">
        <w:rPr>
          <w:rFonts w:ascii="Times New Roman" w:hAnsi="Times New Roman" w:cs="Times New Roman"/>
        </w:rPr>
        <w:t>The appendix below shows t</w:t>
      </w:r>
      <w:r w:rsidR="00467ACB" w:rsidRPr="0098528C">
        <w:rPr>
          <w:rFonts w:ascii="Times New Roman" w:hAnsi="Times New Roman" w:cs="Times New Roman" w:hint="eastAsia"/>
        </w:rPr>
        <w:t>he</w:t>
      </w:r>
      <w:r w:rsidR="00467ACB" w:rsidRPr="0098528C">
        <w:rPr>
          <w:rFonts w:ascii="Times New Roman" w:hAnsi="Times New Roman" w:cs="Times New Roman"/>
        </w:rPr>
        <w:t xml:space="preserve"> </w:t>
      </w:r>
      <w:r w:rsidRPr="0098528C">
        <w:rPr>
          <w:rFonts w:ascii="Times New Roman" w:hAnsi="Times New Roman" w:cs="Times New Roman"/>
        </w:rPr>
        <w:t>related CAN signals</w:t>
      </w:r>
      <w:r w:rsidRPr="0098528C">
        <w:rPr>
          <w:rFonts w:ascii="Times New Roman" w:hAnsi="Times New Roman" w:cs="Times New Roman" w:hint="eastAsia"/>
        </w:rPr>
        <w:t xml:space="preserve"> </w:t>
      </w:r>
      <w:r w:rsidRPr="0098528C">
        <w:rPr>
          <w:rFonts w:ascii="Times New Roman" w:hAnsi="Times New Roman" w:cs="Times New Roman"/>
        </w:rPr>
        <w:t xml:space="preserve">of </w:t>
      </w:r>
      <w:r w:rsidR="00467ACB" w:rsidRPr="0098528C">
        <w:rPr>
          <w:rFonts w:ascii="Times New Roman" w:hAnsi="Times New Roman" w:cs="Times New Roman" w:hint="eastAsia"/>
        </w:rPr>
        <w:t>HVAC</w:t>
      </w:r>
      <w:r w:rsidR="00467ACB" w:rsidRPr="0098528C">
        <w:rPr>
          <w:rFonts w:ascii="Times New Roman" w:hAnsi="Times New Roman" w:cs="Times New Roman"/>
        </w:rPr>
        <w:t xml:space="preserve"> fu</w:t>
      </w:r>
      <w:r w:rsidRPr="0098528C">
        <w:rPr>
          <w:rFonts w:ascii="Times New Roman" w:hAnsi="Times New Roman" w:cs="Times New Roman"/>
        </w:rPr>
        <w:t>nction described in chapter 3.1</w:t>
      </w:r>
      <w:r w:rsidR="003A6CBA" w:rsidRPr="0098528C">
        <w:rPr>
          <w:rFonts w:ascii="Times New Roman" w:hAnsi="Times New Roman" w:cs="Times New Roman" w:hint="eastAsia"/>
        </w:rPr>
        <w:t>。</w:t>
      </w:r>
    </w:p>
    <w:p w14:paraId="7F6382E0" w14:textId="607E5D07" w:rsidR="003A6CBA" w:rsidRPr="0098528C" w:rsidRDefault="003A6CBA" w:rsidP="003A6CBA">
      <w:pPr>
        <w:spacing w:line="312" w:lineRule="auto"/>
        <w:ind w:firstLineChars="200" w:firstLine="480"/>
        <w:jc w:val="center"/>
        <w:rPr>
          <w:rFonts w:ascii="Times New Roman" w:hAnsi="Times New Roman" w:cs="Times New Roman"/>
          <w:sz w:val="24"/>
          <w:szCs w:val="24"/>
        </w:rPr>
      </w:pPr>
      <w:bookmarkStart w:id="341" w:name="_MON_1650439463"/>
      <w:bookmarkEnd w:id="341"/>
    </w:p>
    <w:p w14:paraId="0BDB46C5" w14:textId="640F42EC" w:rsidR="00DA3C7A" w:rsidRPr="0098528C" w:rsidRDefault="00DA3C7A" w:rsidP="00DA3C7A">
      <w:pPr>
        <w:pStyle w:val="Heading1"/>
      </w:pPr>
      <w:bookmarkStart w:id="342" w:name="_Toc58413284"/>
      <w:r w:rsidRPr="0098528C">
        <w:rPr>
          <w:rFonts w:hint="eastAsia"/>
        </w:rPr>
        <w:t>系统需求</w:t>
      </w:r>
      <w:r w:rsidR="00684750" w:rsidRPr="0098528C">
        <w:rPr>
          <w:rFonts w:ascii="Times New Roman" w:hAnsi="Times New Roman" w:cs="Times New Roman"/>
        </w:rPr>
        <w:t>System Requirements</w:t>
      </w:r>
      <w:bookmarkEnd w:id="342"/>
    </w:p>
    <w:p w14:paraId="7636ADC8" w14:textId="139BBC5A" w:rsidR="00DA3C7A" w:rsidRPr="0098528C" w:rsidRDefault="00DA3C7A" w:rsidP="00DA3C7A">
      <w:pPr>
        <w:pStyle w:val="Heading2"/>
      </w:pPr>
      <w:bookmarkStart w:id="343" w:name="_Toc58413285"/>
      <w:r w:rsidRPr="0098528C">
        <w:rPr>
          <w:rFonts w:hint="eastAsia"/>
        </w:rPr>
        <w:t>版本升级</w:t>
      </w:r>
      <w:r w:rsidR="00684750" w:rsidRPr="0098528C">
        <w:rPr>
          <w:rFonts w:hint="eastAsia"/>
        </w:rPr>
        <w:t>P</w:t>
      </w:r>
      <w:r w:rsidR="00684750" w:rsidRPr="0098528C">
        <w:t>ackage Update</w:t>
      </w:r>
      <w:bookmarkEnd w:id="343"/>
    </w:p>
    <w:p w14:paraId="2AB5D708" w14:textId="5F82BF61" w:rsidR="00DA3C7A" w:rsidRPr="0098528C" w:rsidRDefault="00DA3C7A" w:rsidP="00412739">
      <w:pPr>
        <w:ind w:firstLine="420"/>
      </w:pPr>
      <w:r w:rsidRPr="0098528C">
        <w:rPr>
          <w:rFonts w:hint="eastAsia"/>
        </w:rPr>
        <w:t>随系统升级</w:t>
      </w:r>
      <w:r w:rsidR="000E549A" w:rsidRPr="0098528C">
        <w:rPr>
          <w:rFonts w:hint="eastAsia"/>
        </w:rPr>
        <w:t>。</w:t>
      </w:r>
    </w:p>
    <w:p w14:paraId="5507052F" w14:textId="77777777" w:rsidR="00BA3D81" w:rsidRPr="0098528C" w:rsidRDefault="00BA3D81" w:rsidP="00412739">
      <w:pPr>
        <w:ind w:firstLine="420"/>
        <w:rPr>
          <w:rFonts w:ascii="Times New Roman" w:hAnsi="Times New Roman" w:cs="Times New Roman"/>
        </w:rPr>
      </w:pPr>
      <w:r w:rsidRPr="0098528C">
        <w:rPr>
          <w:rFonts w:ascii="Times New Roman" w:hAnsi="Times New Roman" w:cs="Times New Roman"/>
        </w:rPr>
        <w:t>Together with the system upgrade.</w:t>
      </w:r>
    </w:p>
    <w:p w14:paraId="1D070DAC" w14:textId="61BB09C2" w:rsidR="00DA3C7A" w:rsidRPr="0098528C" w:rsidRDefault="00DA3C7A" w:rsidP="00DA3C7A">
      <w:pPr>
        <w:pStyle w:val="Heading2"/>
      </w:pPr>
      <w:bookmarkStart w:id="344" w:name="_Toc58413286"/>
      <w:r w:rsidRPr="0098528C">
        <w:rPr>
          <w:rFonts w:hint="eastAsia"/>
        </w:rPr>
        <w:t>相关</w:t>
      </w:r>
      <w:r w:rsidRPr="0098528C">
        <w:rPr>
          <w:rFonts w:hint="eastAsia"/>
        </w:rPr>
        <w:t>CAN</w:t>
      </w:r>
      <w:r w:rsidRPr="0098528C">
        <w:rPr>
          <w:rFonts w:hint="eastAsia"/>
        </w:rPr>
        <w:t>信号</w:t>
      </w:r>
      <w:r w:rsidR="00BA3D81" w:rsidRPr="0098528C">
        <w:rPr>
          <w:rFonts w:ascii="Times New Roman" w:hAnsi="Times New Roman" w:cs="Times New Roman"/>
        </w:rPr>
        <w:t xml:space="preserve"> CAN Signals Relevant</w:t>
      </w:r>
      <w:bookmarkEnd w:id="344"/>
    </w:p>
    <w:p w14:paraId="32A44911" w14:textId="287B3871" w:rsidR="00DA3C7A" w:rsidRPr="0098528C" w:rsidRDefault="000E549A" w:rsidP="00412739">
      <w:pPr>
        <w:ind w:firstLine="420"/>
      </w:pPr>
      <w:r w:rsidRPr="0098528C">
        <w:rPr>
          <w:rFonts w:hint="eastAsia"/>
        </w:rPr>
        <w:t>参考</w:t>
      </w:r>
      <w:r w:rsidRPr="0098528C">
        <w:rPr>
          <w:rFonts w:hint="eastAsia"/>
        </w:rPr>
        <w:t>PA5532</w:t>
      </w:r>
      <w:r w:rsidR="008902CA" w:rsidRPr="0098528C">
        <w:rPr>
          <w:rFonts w:hint="eastAsia"/>
        </w:rPr>
        <w:t>、</w:t>
      </w:r>
      <w:r w:rsidR="008902CA" w:rsidRPr="0098528C">
        <w:rPr>
          <w:rFonts w:hint="eastAsia"/>
        </w:rPr>
        <w:t>GIS-550</w:t>
      </w:r>
      <w:r w:rsidR="008902CA" w:rsidRPr="0098528C">
        <w:rPr>
          <w:rFonts w:hint="eastAsia"/>
        </w:rPr>
        <w:t>、</w:t>
      </w:r>
      <w:r w:rsidR="008902CA" w:rsidRPr="0098528C">
        <w:rPr>
          <w:rFonts w:hint="eastAsia"/>
        </w:rPr>
        <w:t>GIS-666</w:t>
      </w:r>
      <w:r w:rsidR="00334C73" w:rsidRPr="0098528C">
        <w:rPr>
          <w:rFonts w:hint="eastAsia"/>
        </w:rPr>
        <w:t>、</w:t>
      </w:r>
      <w:r w:rsidR="00334C73" w:rsidRPr="0098528C">
        <w:rPr>
          <w:rFonts w:hint="eastAsia"/>
        </w:rPr>
        <w:t>ICEI</w:t>
      </w:r>
      <w:r w:rsidR="00334C73" w:rsidRPr="0098528C">
        <w:rPr>
          <w:rFonts w:hint="eastAsia"/>
        </w:rPr>
        <w:t>文档</w:t>
      </w:r>
      <w:r w:rsidR="00334C73" w:rsidRPr="0098528C">
        <w:rPr>
          <w:rFonts w:hint="eastAsia"/>
        </w:rPr>
        <w:t>Climate</w:t>
      </w:r>
      <w:r w:rsidR="00334C73" w:rsidRPr="0098528C">
        <w:rPr>
          <w:rFonts w:hint="eastAsia"/>
        </w:rPr>
        <w:t>相关章节</w:t>
      </w:r>
      <w:r w:rsidR="00824B70" w:rsidRPr="0098528C">
        <w:rPr>
          <w:rFonts w:hint="eastAsia"/>
        </w:rPr>
        <w:t>。</w:t>
      </w:r>
    </w:p>
    <w:p w14:paraId="36F61781" w14:textId="77777777" w:rsidR="00BA3D81" w:rsidRPr="0098528C" w:rsidRDefault="00BA3D81" w:rsidP="00412739">
      <w:pPr>
        <w:ind w:firstLine="420"/>
        <w:rPr>
          <w:rFonts w:ascii="Times New Roman" w:hAnsi="Times New Roman" w:cs="Times New Roman"/>
        </w:rPr>
      </w:pPr>
      <w:r w:rsidRPr="0098528C">
        <w:rPr>
          <w:rFonts w:ascii="Times New Roman" w:hAnsi="Times New Roman" w:cs="Times New Roman"/>
        </w:rPr>
        <w:t>Refer to Climate related sections of PA5532, GIS-550, GIS-666, and ICEI documents.</w:t>
      </w:r>
    </w:p>
    <w:p w14:paraId="6393D2E3" w14:textId="30E4F1CC" w:rsidR="00DA3C7A" w:rsidRPr="0098528C" w:rsidRDefault="00DA3C7A" w:rsidP="00DA3C7A">
      <w:pPr>
        <w:pStyle w:val="Heading2"/>
      </w:pPr>
      <w:bookmarkStart w:id="345" w:name="_Toc58413287"/>
      <w:r w:rsidRPr="0098528C">
        <w:rPr>
          <w:rFonts w:hint="eastAsia"/>
        </w:rPr>
        <w:lastRenderedPageBreak/>
        <w:t>相关标定项</w:t>
      </w:r>
      <w:r w:rsidR="00E84D5A" w:rsidRPr="0098528C">
        <w:rPr>
          <w:rFonts w:ascii="Times New Roman" w:hAnsi="Times New Roman" w:cs="Times New Roman"/>
        </w:rPr>
        <w:t>Calibration</w:t>
      </w:r>
      <w:bookmarkEnd w:id="345"/>
    </w:p>
    <w:p w14:paraId="5E6B5652" w14:textId="503B14C9" w:rsidR="00B41D11" w:rsidRPr="0098528C" w:rsidRDefault="009011F8" w:rsidP="009011F8">
      <w:pPr>
        <w:spacing w:line="360" w:lineRule="auto"/>
        <w:ind w:firstLineChars="200" w:firstLine="480"/>
        <w:jc w:val="left"/>
        <w:rPr>
          <w:rFonts w:ascii="Times New Roman" w:hAnsi="Times New Roman" w:cs="Times New Roman"/>
          <w:sz w:val="24"/>
          <w:szCs w:val="24"/>
        </w:rPr>
      </w:pPr>
      <w:r w:rsidRPr="0098528C">
        <w:rPr>
          <w:rFonts w:ascii="Times New Roman" w:hAnsi="Times New Roman" w:cs="Times New Roman" w:hint="eastAsia"/>
          <w:sz w:val="24"/>
          <w:szCs w:val="24"/>
        </w:rPr>
        <w:t>本文档中涉及到的标定信息的详细定义参考如下：</w:t>
      </w:r>
    </w:p>
    <w:tbl>
      <w:tblPr>
        <w:tblW w:w="9918" w:type="dxa"/>
        <w:tblLook w:val="04A0" w:firstRow="1" w:lastRow="0" w:firstColumn="1" w:lastColumn="0" w:noHBand="0" w:noVBand="1"/>
      </w:tblPr>
      <w:tblGrid>
        <w:gridCol w:w="1360"/>
        <w:gridCol w:w="5723"/>
        <w:gridCol w:w="1559"/>
        <w:gridCol w:w="1276"/>
      </w:tblGrid>
      <w:tr w:rsidR="005727C7" w:rsidRPr="0098528C" w14:paraId="148CEE40"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C42D6"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6F3D0F9D"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Air_Distribution_Control_Discrete_Style</w:t>
            </w:r>
          </w:p>
        </w:tc>
      </w:tr>
      <w:tr w:rsidR="005727C7" w:rsidRPr="0098528C" w14:paraId="5B491063" w14:textId="77777777" w:rsidTr="005C0099">
        <w:trPr>
          <w:trHeight w:val="82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D9CDC98"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05C7C123"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an be used by the Infotainment to know whether the Front Physical Faceplate has Discrete [4 Button or Rotary] (TRUE) OR Combi 3 Button (FALSE)</w:t>
            </w:r>
            <w:r w:rsidRPr="0098528C">
              <w:rPr>
                <w:rFonts w:ascii="Calibri" w:eastAsia="Times New Roman" w:hAnsi="Calibri" w:cs="Calibri"/>
                <w:kern w:val="0"/>
                <w:sz w:val="22"/>
              </w:rPr>
              <w:br/>
              <w:t>Air Distributions Controls. This is to ensure that the Air Distribution method in the climate app matches that of the Front Physical Faceplat</w:t>
            </w:r>
          </w:p>
        </w:tc>
      </w:tr>
      <w:tr w:rsidR="005727C7" w:rsidRPr="0098528C" w14:paraId="51D92FDF"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D069A68"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215E4599"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38A0D2CD"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0CC3E29C"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FALSE</w:t>
            </w:r>
          </w:p>
        </w:tc>
      </w:tr>
      <w:tr w:rsidR="005727C7" w:rsidRPr="0098528C" w14:paraId="26539909" w14:textId="77777777" w:rsidTr="00572F73">
        <w:trPr>
          <w:trHeight w:val="6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40E5681"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vAlign w:val="bottom"/>
            <w:hideMark/>
          </w:tcPr>
          <w:p w14:paraId="05195A33"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 xml:space="preserve">FALSE, Combi 3 Button </w:t>
            </w:r>
            <w:r w:rsidRPr="0098528C">
              <w:rPr>
                <w:rFonts w:ascii="Calibri" w:eastAsia="Times New Roman" w:hAnsi="Calibri" w:cs="Calibri"/>
                <w:kern w:val="0"/>
                <w:sz w:val="22"/>
              </w:rPr>
              <w:br/>
              <w:t>TRUE, 4 Button or Rotary</w:t>
            </w:r>
          </w:p>
        </w:tc>
        <w:tc>
          <w:tcPr>
            <w:tcW w:w="1559" w:type="dxa"/>
            <w:tcBorders>
              <w:top w:val="nil"/>
              <w:left w:val="nil"/>
              <w:bottom w:val="single" w:sz="4" w:space="0" w:color="auto"/>
              <w:right w:val="single" w:sz="4" w:space="0" w:color="auto"/>
            </w:tcBorders>
            <w:shd w:val="clear" w:color="auto" w:fill="auto"/>
            <w:noWrap/>
            <w:vAlign w:val="bottom"/>
            <w:hideMark/>
          </w:tcPr>
          <w:p w14:paraId="38A60702"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54679F3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19FB9367"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022AD82"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7D6739C0"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7C1F7FB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5F74AC1C"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54DCCD8F" w14:textId="77777777" w:rsidTr="00572F73">
        <w:trPr>
          <w:trHeight w:val="300"/>
        </w:trPr>
        <w:tc>
          <w:tcPr>
            <w:tcW w:w="1360" w:type="dxa"/>
            <w:tcBorders>
              <w:top w:val="nil"/>
              <w:left w:val="nil"/>
              <w:bottom w:val="nil"/>
              <w:right w:val="nil"/>
            </w:tcBorders>
            <w:shd w:val="clear" w:color="auto" w:fill="auto"/>
            <w:noWrap/>
            <w:vAlign w:val="bottom"/>
            <w:hideMark/>
          </w:tcPr>
          <w:p w14:paraId="6352991A"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72C86D9B"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0E21DA7C"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43C76E3C"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1D314795"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6D804"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2859EEF7"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Climate_Application_Available</w:t>
            </w:r>
          </w:p>
        </w:tc>
      </w:tr>
      <w:tr w:rsidR="005727C7" w:rsidRPr="0098528C" w14:paraId="1B11CD03" w14:textId="77777777" w:rsidTr="005C0099">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693EE68"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42DC5FF"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6A45E397"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4F2ABDB"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3CB7BA2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6F6CB8CA"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38FA02B0"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TRUE</w:t>
            </w:r>
          </w:p>
        </w:tc>
      </w:tr>
      <w:tr w:rsidR="005727C7" w:rsidRPr="0098528C" w14:paraId="411E5472"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63906E7"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24CA86BD"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089FCAB1"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752FAD7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52D0C1DE"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39A6577"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15336E16"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7112EC06"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7DF59E8F"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032AF32F" w14:textId="77777777" w:rsidTr="00572F73">
        <w:trPr>
          <w:trHeight w:val="300"/>
        </w:trPr>
        <w:tc>
          <w:tcPr>
            <w:tcW w:w="1360" w:type="dxa"/>
            <w:tcBorders>
              <w:top w:val="nil"/>
              <w:left w:val="nil"/>
              <w:bottom w:val="nil"/>
              <w:right w:val="nil"/>
            </w:tcBorders>
            <w:shd w:val="clear" w:color="auto" w:fill="auto"/>
            <w:noWrap/>
            <w:vAlign w:val="bottom"/>
            <w:hideMark/>
          </w:tcPr>
          <w:p w14:paraId="2DAA4D79"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796ADD0A"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13AED0C8"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348C3DC8"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4A15AD94"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FF72A"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5C79DCB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Defrost_Label_GlobalB</w:t>
            </w:r>
          </w:p>
        </w:tc>
      </w:tr>
      <w:tr w:rsidR="005727C7" w:rsidRPr="0098528C" w14:paraId="5ADCA4C0" w14:textId="77777777" w:rsidTr="005C0099">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CB0D0B8"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6644076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61473B6C"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DA94BA4"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42C7B00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Enumeration</w:t>
            </w:r>
          </w:p>
        </w:tc>
        <w:tc>
          <w:tcPr>
            <w:tcW w:w="1559" w:type="dxa"/>
            <w:tcBorders>
              <w:top w:val="nil"/>
              <w:left w:val="nil"/>
              <w:bottom w:val="single" w:sz="4" w:space="0" w:color="auto"/>
              <w:right w:val="single" w:sz="4" w:space="0" w:color="auto"/>
            </w:tcBorders>
            <w:shd w:val="clear" w:color="auto" w:fill="auto"/>
            <w:noWrap/>
            <w:vAlign w:val="bottom"/>
            <w:hideMark/>
          </w:tcPr>
          <w:p w14:paraId="01B85057"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16EEC6A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2</w:t>
            </w:r>
          </w:p>
        </w:tc>
      </w:tr>
      <w:tr w:rsidR="005727C7" w:rsidRPr="0098528C" w14:paraId="5198D84B" w14:textId="77777777" w:rsidTr="00572F73">
        <w:trPr>
          <w:trHeight w:val="9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4BF97C6"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vAlign w:val="bottom"/>
            <w:hideMark/>
          </w:tcPr>
          <w:p w14:paraId="452E2BDF"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 xml:space="preserve">0 "CeINFO_Defrost_Label_GlobalB_ISO_Only"; </w:t>
            </w:r>
            <w:r w:rsidRPr="0098528C">
              <w:rPr>
                <w:rFonts w:ascii="Calibri" w:eastAsia="Times New Roman" w:hAnsi="Calibri" w:cs="Calibri"/>
                <w:kern w:val="0"/>
                <w:sz w:val="22"/>
              </w:rPr>
              <w:br/>
              <w:t xml:space="preserve">1 "CeINFO_Defrost_Label_GlobalB_Front_Plus_ISO"; </w:t>
            </w:r>
            <w:r w:rsidRPr="0098528C">
              <w:rPr>
                <w:rFonts w:ascii="Calibri" w:eastAsia="Times New Roman" w:hAnsi="Calibri" w:cs="Calibri"/>
                <w:kern w:val="0"/>
                <w:sz w:val="22"/>
              </w:rPr>
              <w:br/>
              <w:t>2 "CeINFO_Defrost_Label_GlobalB_Max_Plus_ISO"</w:t>
            </w:r>
          </w:p>
        </w:tc>
        <w:tc>
          <w:tcPr>
            <w:tcW w:w="1559" w:type="dxa"/>
            <w:tcBorders>
              <w:top w:val="nil"/>
              <w:left w:val="nil"/>
              <w:bottom w:val="single" w:sz="4" w:space="0" w:color="auto"/>
              <w:right w:val="single" w:sz="4" w:space="0" w:color="auto"/>
            </w:tcBorders>
            <w:shd w:val="clear" w:color="auto" w:fill="auto"/>
            <w:noWrap/>
            <w:vAlign w:val="bottom"/>
            <w:hideMark/>
          </w:tcPr>
          <w:p w14:paraId="1755D28C"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527AF1BE"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61271B33"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FAEA004"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193DB370"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6F199E6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44E004DB"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70984BAC" w14:textId="77777777" w:rsidTr="00572F73">
        <w:trPr>
          <w:trHeight w:val="300"/>
        </w:trPr>
        <w:tc>
          <w:tcPr>
            <w:tcW w:w="1360" w:type="dxa"/>
            <w:tcBorders>
              <w:top w:val="nil"/>
              <w:left w:val="nil"/>
              <w:bottom w:val="nil"/>
              <w:right w:val="nil"/>
            </w:tcBorders>
            <w:shd w:val="clear" w:color="auto" w:fill="auto"/>
            <w:noWrap/>
            <w:vAlign w:val="bottom"/>
            <w:hideMark/>
          </w:tcPr>
          <w:p w14:paraId="344B64F8"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4B6D5815"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3CD8FD3D"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6B77DE4E"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56D7028C"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BF0B6"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026E26E6"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Dual_Front_Air_Distribution</w:t>
            </w:r>
          </w:p>
        </w:tc>
      </w:tr>
      <w:tr w:rsidR="005727C7" w:rsidRPr="0098528C" w14:paraId="42D49ACE" w14:textId="77777777" w:rsidTr="005C0099">
        <w:trPr>
          <w:trHeight w:val="58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1898929"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645F9B4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Can be used by Infotainment to display air distribution as Dual Front Air Distribution (TRUE) or Single Front Air Distribution (FALSE)</w:t>
            </w:r>
          </w:p>
        </w:tc>
      </w:tr>
      <w:tr w:rsidR="005727C7" w:rsidRPr="0098528C" w14:paraId="291C9233"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143AA86"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4BF1C0C7"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147D73ED"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2BD51893"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FALSE</w:t>
            </w:r>
          </w:p>
        </w:tc>
      </w:tr>
      <w:tr w:rsidR="005727C7" w:rsidRPr="0098528C" w14:paraId="3DF6CA46" w14:textId="77777777" w:rsidTr="00572F73">
        <w:trPr>
          <w:trHeight w:val="6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8217D5A"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vAlign w:val="bottom"/>
            <w:hideMark/>
          </w:tcPr>
          <w:p w14:paraId="47D2C2D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FALSE, Single Front Air Distribution</w:t>
            </w:r>
            <w:r w:rsidRPr="0098528C">
              <w:rPr>
                <w:rFonts w:ascii="Calibri" w:eastAsia="Times New Roman" w:hAnsi="Calibri" w:cs="Calibri"/>
                <w:kern w:val="0"/>
                <w:sz w:val="22"/>
              </w:rPr>
              <w:br/>
              <w:t>TRUE, Dual Front Air Distribution</w:t>
            </w:r>
          </w:p>
        </w:tc>
        <w:tc>
          <w:tcPr>
            <w:tcW w:w="1559" w:type="dxa"/>
            <w:tcBorders>
              <w:top w:val="nil"/>
              <w:left w:val="nil"/>
              <w:bottom w:val="single" w:sz="4" w:space="0" w:color="auto"/>
              <w:right w:val="single" w:sz="4" w:space="0" w:color="auto"/>
            </w:tcBorders>
            <w:shd w:val="clear" w:color="auto" w:fill="auto"/>
            <w:noWrap/>
            <w:vAlign w:val="bottom"/>
            <w:hideMark/>
          </w:tcPr>
          <w:p w14:paraId="7B8936B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5A0647A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11355357"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FBAB0A7"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7817CC9C"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441163A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6A27BAC7"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4B6F6901" w14:textId="77777777" w:rsidTr="00572F73">
        <w:trPr>
          <w:trHeight w:val="300"/>
        </w:trPr>
        <w:tc>
          <w:tcPr>
            <w:tcW w:w="1360" w:type="dxa"/>
            <w:tcBorders>
              <w:top w:val="nil"/>
              <w:left w:val="nil"/>
              <w:bottom w:val="nil"/>
              <w:right w:val="nil"/>
            </w:tcBorders>
            <w:shd w:val="clear" w:color="auto" w:fill="auto"/>
            <w:noWrap/>
            <w:vAlign w:val="bottom"/>
            <w:hideMark/>
          </w:tcPr>
          <w:p w14:paraId="45CAEB6D"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14B67EA1"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3824ABA6"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71D9CBE1"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41BDFA7C"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C255B"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2ED1CD4E"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HiVoltCoolHtrPresent</w:t>
            </w:r>
          </w:p>
        </w:tc>
      </w:tr>
      <w:tr w:rsidR="005727C7" w:rsidRPr="0098528C" w14:paraId="4CE11BF5" w14:textId="77777777" w:rsidTr="005C0099">
        <w:trPr>
          <w:trHeight w:val="72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03F3606"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040848E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Can be used by Infotainment to know whether to display the Indication Compressor Setting signal (FALSE) or to display the Indication Climate Mode Setting signal (TRUE)</w:t>
            </w:r>
          </w:p>
        </w:tc>
      </w:tr>
      <w:tr w:rsidR="005727C7" w:rsidRPr="0098528C" w14:paraId="79526EF5"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2FA6AA1"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0BD9A08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36EFD5E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29ECB7C3"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FALSE</w:t>
            </w:r>
          </w:p>
        </w:tc>
      </w:tr>
      <w:tr w:rsidR="005727C7" w:rsidRPr="0098528C" w14:paraId="5551BF73" w14:textId="77777777" w:rsidTr="00572F73">
        <w:trPr>
          <w:trHeight w:val="6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A7792E7"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vAlign w:val="bottom"/>
            <w:hideMark/>
          </w:tcPr>
          <w:p w14:paraId="084BA953"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FALSE, Indication Compressor Setting signal</w:t>
            </w:r>
            <w:r w:rsidRPr="0098528C">
              <w:rPr>
                <w:rFonts w:ascii="Calibri" w:eastAsia="Times New Roman" w:hAnsi="Calibri" w:cs="Calibri"/>
                <w:kern w:val="0"/>
                <w:sz w:val="22"/>
              </w:rPr>
              <w:br/>
              <w:t xml:space="preserve">TRUE,  Indication Climate Mode Setting signal </w:t>
            </w:r>
          </w:p>
        </w:tc>
        <w:tc>
          <w:tcPr>
            <w:tcW w:w="1559" w:type="dxa"/>
            <w:tcBorders>
              <w:top w:val="nil"/>
              <w:left w:val="nil"/>
              <w:bottom w:val="single" w:sz="4" w:space="0" w:color="auto"/>
              <w:right w:val="single" w:sz="4" w:space="0" w:color="auto"/>
            </w:tcBorders>
            <w:shd w:val="clear" w:color="auto" w:fill="auto"/>
            <w:noWrap/>
            <w:vAlign w:val="bottom"/>
            <w:hideMark/>
          </w:tcPr>
          <w:p w14:paraId="59AB7CDD"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22E20E77"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350F04B0"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C2A7EE9"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45538C3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3136A5B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188157B9"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515E04B2" w14:textId="77777777" w:rsidTr="00572F73">
        <w:trPr>
          <w:trHeight w:val="300"/>
        </w:trPr>
        <w:tc>
          <w:tcPr>
            <w:tcW w:w="1360" w:type="dxa"/>
            <w:tcBorders>
              <w:top w:val="nil"/>
              <w:left w:val="nil"/>
              <w:bottom w:val="nil"/>
              <w:right w:val="nil"/>
            </w:tcBorders>
            <w:shd w:val="clear" w:color="auto" w:fill="auto"/>
            <w:noWrap/>
            <w:vAlign w:val="bottom"/>
            <w:hideMark/>
          </w:tcPr>
          <w:p w14:paraId="72534B50"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007D26FD"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5C4D732D"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22487931"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2E5630F4"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70DD6"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210A972C"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Ke_b_SZ_leftTempInd</w:t>
            </w:r>
          </w:p>
        </w:tc>
      </w:tr>
      <w:tr w:rsidR="005727C7" w:rsidRPr="0098528C" w14:paraId="14E6084C" w14:textId="77777777" w:rsidTr="005C0099">
        <w:trPr>
          <w:trHeight w:val="88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BA0BC6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2069C638"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Can be used by the Infotainment to know on what side the temperature control should be, to match the side of the Front Physical HVAC Control.</w:t>
            </w:r>
            <w:r w:rsidRPr="0098528C">
              <w:rPr>
                <w:rFonts w:ascii="Calibri" w:eastAsia="Times New Roman" w:hAnsi="Calibri" w:cs="Calibri"/>
                <w:kern w:val="0"/>
                <w:sz w:val="22"/>
              </w:rPr>
              <w:br/>
              <w:t>[FALSE] means that the control should NOT be on the left side of the screen.</w:t>
            </w:r>
          </w:p>
        </w:tc>
      </w:tr>
      <w:tr w:rsidR="005727C7" w:rsidRPr="0098528C" w14:paraId="3E803055"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7D8F6B1"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397CCF26"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0423BF66"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6A72505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FALSE</w:t>
            </w:r>
          </w:p>
        </w:tc>
      </w:tr>
      <w:tr w:rsidR="005727C7" w:rsidRPr="0098528C" w14:paraId="66D07D2C"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6CAFED9"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449FC018"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3F993CD3"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74BF37E7"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3F40AD57"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75EDC52"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3D371FBD"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06C9695C"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77DB9DC6"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4D7A4694" w14:textId="77777777" w:rsidTr="00572F73">
        <w:trPr>
          <w:trHeight w:val="300"/>
        </w:trPr>
        <w:tc>
          <w:tcPr>
            <w:tcW w:w="1360" w:type="dxa"/>
            <w:tcBorders>
              <w:top w:val="nil"/>
              <w:left w:val="nil"/>
              <w:bottom w:val="nil"/>
              <w:right w:val="nil"/>
            </w:tcBorders>
            <w:shd w:val="clear" w:color="auto" w:fill="auto"/>
            <w:noWrap/>
            <w:vAlign w:val="bottom"/>
            <w:hideMark/>
          </w:tcPr>
          <w:p w14:paraId="2F46B88D"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4722B9D0"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1A3F2A12"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043DAF49"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4AB5B0C1"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28B68"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01DB075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KeHVC_Cnt_CfgNumOfFrontZones</w:t>
            </w:r>
          </w:p>
        </w:tc>
      </w:tr>
      <w:tr w:rsidR="005727C7" w:rsidRPr="0098528C" w14:paraId="543B2F92" w14:textId="77777777" w:rsidTr="005C0099">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74ACAA3"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B4C969F"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Can be used by Infotainment to display Front Temparature as Dual Front Zone (2) or Single Front Zone (1)</w:t>
            </w:r>
          </w:p>
        </w:tc>
      </w:tr>
      <w:tr w:rsidR="005727C7" w:rsidRPr="0098528C" w14:paraId="628D1865"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D9CDDC2"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05F466FF"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Enumeration</w:t>
            </w:r>
          </w:p>
        </w:tc>
        <w:tc>
          <w:tcPr>
            <w:tcW w:w="1559" w:type="dxa"/>
            <w:tcBorders>
              <w:top w:val="nil"/>
              <w:left w:val="nil"/>
              <w:bottom w:val="single" w:sz="4" w:space="0" w:color="auto"/>
              <w:right w:val="single" w:sz="4" w:space="0" w:color="auto"/>
            </w:tcBorders>
            <w:shd w:val="clear" w:color="auto" w:fill="auto"/>
            <w:noWrap/>
            <w:vAlign w:val="bottom"/>
            <w:hideMark/>
          </w:tcPr>
          <w:p w14:paraId="0C200082"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42C033B9"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1</w:t>
            </w:r>
          </w:p>
        </w:tc>
      </w:tr>
      <w:tr w:rsidR="005727C7" w:rsidRPr="0098528C" w14:paraId="407C222C"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9EDD2E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13BFC2B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3E9D396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30AEE46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41826B47"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537D004"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7934281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60F28691"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532159E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0FFED733" w14:textId="77777777" w:rsidTr="00572F73">
        <w:trPr>
          <w:trHeight w:val="300"/>
        </w:trPr>
        <w:tc>
          <w:tcPr>
            <w:tcW w:w="1360" w:type="dxa"/>
            <w:tcBorders>
              <w:top w:val="nil"/>
              <w:left w:val="nil"/>
              <w:bottom w:val="nil"/>
              <w:right w:val="nil"/>
            </w:tcBorders>
            <w:shd w:val="clear" w:color="auto" w:fill="auto"/>
            <w:noWrap/>
            <w:vAlign w:val="bottom"/>
            <w:hideMark/>
          </w:tcPr>
          <w:p w14:paraId="435A4867"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79986770"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66C53397"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36590418"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62083AD3"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28822"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67D5A9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Maximum_FanSpeed</w:t>
            </w:r>
          </w:p>
        </w:tc>
      </w:tr>
      <w:tr w:rsidR="005727C7" w:rsidRPr="0098528C" w14:paraId="03B8DCA0" w14:textId="77777777" w:rsidTr="005C0099">
        <w:trPr>
          <w:trHeight w:val="9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0C59BCC"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67F6D792"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Determines the maximum fan speed the vehicle is capable of in a 0-12 value for Front and Rear Climate. If the vehicle is only capable of fan speeds up to 8 we can use this calibration to make 8 the new 100% within the fan speed HMI displays.</w:t>
            </w:r>
          </w:p>
        </w:tc>
      </w:tr>
      <w:tr w:rsidR="005727C7" w:rsidRPr="0098528C" w14:paraId="007277A1"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5F49EC5"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747BD1B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Integer</w:t>
            </w:r>
          </w:p>
        </w:tc>
        <w:tc>
          <w:tcPr>
            <w:tcW w:w="1559" w:type="dxa"/>
            <w:tcBorders>
              <w:top w:val="nil"/>
              <w:left w:val="nil"/>
              <w:bottom w:val="single" w:sz="4" w:space="0" w:color="auto"/>
              <w:right w:val="single" w:sz="4" w:space="0" w:color="auto"/>
            </w:tcBorders>
            <w:shd w:val="clear" w:color="auto" w:fill="auto"/>
            <w:noWrap/>
            <w:vAlign w:val="bottom"/>
            <w:hideMark/>
          </w:tcPr>
          <w:p w14:paraId="4D28633E"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217429C0"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12</w:t>
            </w:r>
          </w:p>
        </w:tc>
      </w:tr>
      <w:tr w:rsidR="005727C7" w:rsidRPr="0098528C" w14:paraId="515BAB54"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2641CE7"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15B5935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71E2A2E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1E91905B"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0</w:t>
            </w:r>
          </w:p>
        </w:tc>
      </w:tr>
      <w:tr w:rsidR="005727C7" w:rsidRPr="0098528C" w14:paraId="113077DA"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4C89F2A"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5F8EEC7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09119142"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01FE3B2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12</w:t>
            </w:r>
          </w:p>
        </w:tc>
      </w:tr>
      <w:tr w:rsidR="005727C7" w:rsidRPr="0098528C" w14:paraId="4C0112AB" w14:textId="77777777" w:rsidTr="00572F73">
        <w:trPr>
          <w:trHeight w:val="300"/>
        </w:trPr>
        <w:tc>
          <w:tcPr>
            <w:tcW w:w="1360" w:type="dxa"/>
            <w:tcBorders>
              <w:top w:val="nil"/>
              <w:left w:val="nil"/>
              <w:bottom w:val="nil"/>
              <w:right w:val="nil"/>
            </w:tcBorders>
            <w:shd w:val="clear" w:color="auto" w:fill="auto"/>
            <w:noWrap/>
            <w:vAlign w:val="bottom"/>
            <w:hideMark/>
          </w:tcPr>
          <w:p w14:paraId="0B72A584"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48446FBA"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047F03F2"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17C7186F"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775205C8"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61ABD"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6AC9EB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MIN_UPDATE_TIME</w:t>
            </w:r>
          </w:p>
        </w:tc>
      </w:tr>
      <w:tr w:rsidR="005727C7" w:rsidRPr="0098528C" w14:paraId="3AE9BB4E" w14:textId="77777777" w:rsidTr="005C0099">
        <w:trPr>
          <w:trHeight w:val="61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0B4BD0C"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50C544B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The Min Update Time ensures that the request can be seen by the recipient of the signal, before it is overwritten by the next request.</w:t>
            </w:r>
          </w:p>
        </w:tc>
      </w:tr>
      <w:tr w:rsidR="005727C7" w:rsidRPr="0098528C" w14:paraId="5999FE79"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3C37A3A"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6D34C33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Integer</w:t>
            </w:r>
          </w:p>
        </w:tc>
        <w:tc>
          <w:tcPr>
            <w:tcW w:w="1559" w:type="dxa"/>
            <w:tcBorders>
              <w:top w:val="nil"/>
              <w:left w:val="nil"/>
              <w:bottom w:val="single" w:sz="4" w:space="0" w:color="auto"/>
              <w:right w:val="single" w:sz="4" w:space="0" w:color="auto"/>
            </w:tcBorders>
            <w:shd w:val="clear" w:color="auto" w:fill="auto"/>
            <w:noWrap/>
            <w:vAlign w:val="bottom"/>
            <w:hideMark/>
          </w:tcPr>
          <w:p w14:paraId="1C31B4AD"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39ED246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100</w:t>
            </w:r>
          </w:p>
        </w:tc>
      </w:tr>
      <w:tr w:rsidR="005727C7" w:rsidRPr="0098528C" w14:paraId="114C2676"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3C4424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1B2E4002"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585A4D63"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1B57C5CE"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10</w:t>
            </w:r>
          </w:p>
        </w:tc>
      </w:tr>
      <w:tr w:rsidR="005727C7" w:rsidRPr="0098528C" w14:paraId="7BEE6022"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16C404E"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20EBB619"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ms</w:t>
            </w:r>
          </w:p>
        </w:tc>
        <w:tc>
          <w:tcPr>
            <w:tcW w:w="1559" w:type="dxa"/>
            <w:tcBorders>
              <w:top w:val="nil"/>
              <w:left w:val="nil"/>
              <w:bottom w:val="single" w:sz="4" w:space="0" w:color="auto"/>
              <w:right w:val="single" w:sz="4" w:space="0" w:color="auto"/>
            </w:tcBorders>
            <w:shd w:val="clear" w:color="auto" w:fill="auto"/>
            <w:noWrap/>
            <w:vAlign w:val="bottom"/>
            <w:hideMark/>
          </w:tcPr>
          <w:p w14:paraId="0DB594A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0A15A883"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200</w:t>
            </w:r>
          </w:p>
        </w:tc>
      </w:tr>
      <w:tr w:rsidR="005727C7" w:rsidRPr="0098528C" w14:paraId="570DBD6D" w14:textId="77777777" w:rsidTr="00572F73">
        <w:trPr>
          <w:trHeight w:val="300"/>
        </w:trPr>
        <w:tc>
          <w:tcPr>
            <w:tcW w:w="1360" w:type="dxa"/>
            <w:tcBorders>
              <w:top w:val="nil"/>
              <w:left w:val="nil"/>
              <w:bottom w:val="nil"/>
              <w:right w:val="nil"/>
            </w:tcBorders>
            <w:shd w:val="clear" w:color="auto" w:fill="auto"/>
            <w:noWrap/>
            <w:vAlign w:val="bottom"/>
            <w:hideMark/>
          </w:tcPr>
          <w:p w14:paraId="02EB018D"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0CA721D1"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02C90D1F"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76091F96"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15E690E8"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8D2E4"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A2F5BEE"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Number_of_Rear_Temp_Zones</w:t>
            </w:r>
          </w:p>
        </w:tc>
      </w:tr>
      <w:tr w:rsidR="005727C7" w:rsidRPr="0098528C" w14:paraId="01AF3D9F" w14:textId="77777777" w:rsidTr="005C0099">
        <w:trPr>
          <w:trHeight w:val="57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951C6C8"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6143D0D4" w14:textId="67544049"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 xml:space="preserve">Can be used by Infotainment to display Rear </w:t>
            </w:r>
            <w:r w:rsidR="0019351C" w:rsidRPr="0098528C">
              <w:rPr>
                <w:rFonts w:ascii="Calibri" w:eastAsia="Times New Roman" w:hAnsi="Calibri" w:cs="Calibri"/>
                <w:kern w:val="0"/>
                <w:sz w:val="22"/>
              </w:rPr>
              <w:t>Temperature</w:t>
            </w:r>
            <w:r w:rsidRPr="0098528C">
              <w:rPr>
                <w:rFonts w:ascii="Calibri" w:eastAsia="Times New Roman" w:hAnsi="Calibri" w:cs="Calibri"/>
                <w:kern w:val="0"/>
                <w:sz w:val="22"/>
              </w:rPr>
              <w:t xml:space="preserve"> as Dual Rear Zone (2) or Single Rear Zone (1) or No Rear Temp Zone (0)</w:t>
            </w:r>
          </w:p>
        </w:tc>
      </w:tr>
      <w:tr w:rsidR="005727C7" w:rsidRPr="0098528C" w14:paraId="7BEFA2C0"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ADB9FC1"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168C824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Enumeration</w:t>
            </w:r>
          </w:p>
        </w:tc>
        <w:tc>
          <w:tcPr>
            <w:tcW w:w="1559" w:type="dxa"/>
            <w:tcBorders>
              <w:top w:val="nil"/>
              <w:left w:val="nil"/>
              <w:bottom w:val="single" w:sz="4" w:space="0" w:color="auto"/>
              <w:right w:val="single" w:sz="4" w:space="0" w:color="auto"/>
            </w:tcBorders>
            <w:shd w:val="clear" w:color="auto" w:fill="auto"/>
            <w:noWrap/>
            <w:vAlign w:val="bottom"/>
            <w:hideMark/>
          </w:tcPr>
          <w:p w14:paraId="276F0CD4"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6A4BE07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1</w:t>
            </w:r>
          </w:p>
        </w:tc>
      </w:tr>
      <w:tr w:rsidR="005727C7" w:rsidRPr="0098528C" w14:paraId="679B9177"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343985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4336F29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2E04F67A"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0F70709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5661BC1F"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62868CE"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67499A39"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0DAE726C"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78685A6B"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115A99A8" w14:textId="77777777" w:rsidTr="00572F73">
        <w:trPr>
          <w:trHeight w:val="300"/>
        </w:trPr>
        <w:tc>
          <w:tcPr>
            <w:tcW w:w="1360" w:type="dxa"/>
            <w:tcBorders>
              <w:top w:val="nil"/>
              <w:left w:val="nil"/>
              <w:bottom w:val="nil"/>
              <w:right w:val="nil"/>
            </w:tcBorders>
            <w:shd w:val="clear" w:color="auto" w:fill="auto"/>
            <w:noWrap/>
            <w:vAlign w:val="bottom"/>
            <w:hideMark/>
          </w:tcPr>
          <w:p w14:paraId="7E7AD7D6"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49B72022"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115887B4"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0C5AC595"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2E18B178"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5822B"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31F980B"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Rear_Blower_Control_Available</w:t>
            </w:r>
          </w:p>
        </w:tc>
      </w:tr>
      <w:tr w:rsidR="005727C7" w:rsidRPr="0098528C" w14:paraId="0153618D" w14:textId="77777777" w:rsidTr="005C0099">
        <w:trPr>
          <w:trHeight w:val="61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45D0969"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003EB932"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Can be used by the Infotainment to know whether to display a Blower control and blower indication for the rear, when there is a rear temp Zone</w:t>
            </w:r>
          </w:p>
        </w:tc>
      </w:tr>
      <w:tr w:rsidR="005727C7" w:rsidRPr="0098528C" w14:paraId="4A7BDE86"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6D1FC0B"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70BF2572"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700C77C7"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295C06C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FALSE</w:t>
            </w:r>
          </w:p>
        </w:tc>
      </w:tr>
      <w:tr w:rsidR="005727C7" w:rsidRPr="0098528C" w14:paraId="3ADD3EBB"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D148E4E"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68A3EEB8"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740A055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3F7D095E"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53F3C911"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4BC4EC5"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lastRenderedPageBreak/>
              <w:t>Unit</w:t>
            </w:r>
          </w:p>
        </w:tc>
        <w:tc>
          <w:tcPr>
            <w:tcW w:w="5723" w:type="dxa"/>
            <w:tcBorders>
              <w:top w:val="nil"/>
              <w:left w:val="nil"/>
              <w:bottom w:val="single" w:sz="4" w:space="0" w:color="auto"/>
              <w:right w:val="single" w:sz="4" w:space="0" w:color="auto"/>
            </w:tcBorders>
            <w:shd w:val="clear" w:color="auto" w:fill="auto"/>
            <w:noWrap/>
            <w:vAlign w:val="bottom"/>
            <w:hideMark/>
          </w:tcPr>
          <w:p w14:paraId="5726B64E"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032CA6E8"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630BBA37"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26D7A6B0" w14:textId="77777777" w:rsidTr="00572F73">
        <w:trPr>
          <w:trHeight w:val="300"/>
        </w:trPr>
        <w:tc>
          <w:tcPr>
            <w:tcW w:w="1360" w:type="dxa"/>
            <w:tcBorders>
              <w:top w:val="nil"/>
              <w:left w:val="nil"/>
              <w:bottom w:val="nil"/>
              <w:right w:val="nil"/>
            </w:tcBorders>
            <w:shd w:val="clear" w:color="auto" w:fill="auto"/>
            <w:noWrap/>
            <w:vAlign w:val="bottom"/>
            <w:hideMark/>
          </w:tcPr>
          <w:p w14:paraId="4A757009"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1657E177"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44713DB0"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47587043"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7CB27294"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27A71"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57C005FC"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Rear_Climate_Application_Available</w:t>
            </w:r>
          </w:p>
        </w:tc>
      </w:tr>
      <w:tr w:rsidR="005727C7" w:rsidRPr="0098528C" w14:paraId="043706A2" w14:textId="77777777" w:rsidTr="005C0099">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4E29664"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63B079A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This calibration controls whether or not a climate app is made available to the customer</w:t>
            </w:r>
          </w:p>
        </w:tc>
      </w:tr>
      <w:tr w:rsidR="005727C7" w:rsidRPr="0098528C" w14:paraId="0F4C7DAD"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E0632F7"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5EDE1DD2"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0A2AF74E"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2D5E2209"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FALSE</w:t>
            </w:r>
          </w:p>
        </w:tc>
      </w:tr>
      <w:tr w:rsidR="005727C7" w:rsidRPr="0098528C" w14:paraId="019F10F2"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47E177D"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7457CE6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6795536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66AC78B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6C87E9A2"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E59C3F1"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64BEDEF3"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097BF2E3"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7321A370"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1A11AAD0" w14:textId="77777777" w:rsidTr="00572F73">
        <w:trPr>
          <w:trHeight w:val="300"/>
        </w:trPr>
        <w:tc>
          <w:tcPr>
            <w:tcW w:w="1360" w:type="dxa"/>
            <w:tcBorders>
              <w:top w:val="nil"/>
              <w:left w:val="nil"/>
              <w:bottom w:val="nil"/>
              <w:right w:val="nil"/>
            </w:tcBorders>
            <w:shd w:val="clear" w:color="auto" w:fill="auto"/>
            <w:noWrap/>
            <w:vAlign w:val="bottom"/>
            <w:hideMark/>
          </w:tcPr>
          <w:p w14:paraId="351AE610"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63F8B12D"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56B2027C"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0616218C"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4F2C92DC"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2B4D2"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586FAC29"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Show_Ionizer_Status</w:t>
            </w:r>
          </w:p>
        </w:tc>
      </w:tr>
      <w:tr w:rsidR="005727C7" w:rsidRPr="0098528C" w14:paraId="40DF62A3" w14:textId="77777777" w:rsidTr="005C0099">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C0AE653"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932E747"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Can be used by the Infotainment to know whether Ionizer Status will be shown.</w:t>
            </w:r>
          </w:p>
        </w:tc>
      </w:tr>
      <w:tr w:rsidR="005727C7" w:rsidRPr="0098528C" w14:paraId="1D2DE28B"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4D7EADE"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7A5A36D0"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71F5C68A"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7CCE9B6F"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FALSE</w:t>
            </w:r>
          </w:p>
        </w:tc>
      </w:tr>
      <w:tr w:rsidR="005727C7" w:rsidRPr="0098528C" w14:paraId="05C24512"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458B3A9"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59F1009B"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0DB12C94"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6107DD5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5DA4C374"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8E07273"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25934E0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1F24B7B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5EA7924F"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032F18A2" w14:textId="77777777" w:rsidTr="00572F73">
        <w:trPr>
          <w:trHeight w:val="300"/>
        </w:trPr>
        <w:tc>
          <w:tcPr>
            <w:tcW w:w="1360" w:type="dxa"/>
            <w:tcBorders>
              <w:top w:val="nil"/>
              <w:left w:val="nil"/>
              <w:bottom w:val="nil"/>
              <w:right w:val="nil"/>
            </w:tcBorders>
            <w:shd w:val="clear" w:color="auto" w:fill="auto"/>
            <w:noWrap/>
            <w:vAlign w:val="bottom"/>
            <w:hideMark/>
          </w:tcPr>
          <w:p w14:paraId="14EB226B"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1B941E38"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1C57F86D"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75E23C45"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2177D80D"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0B22D"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21505273"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P_FRONT_AIR_QUALITY_PM2.5_AVAILABLE</w:t>
            </w:r>
          </w:p>
        </w:tc>
      </w:tr>
      <w:tr w:rsidR="005727C7" w:rsidRPr="0098528C" w14:paraId="0E566536" w14:textId="77777777" w:rsidTr="005C0099">
        <w:trPr>
          <w:trHeight w:val="109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DA82F23"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0824FEF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This calibration is used to Determines whether the Front Climate Screen display air quality PM2.5 status.</w:t>
            </w:r>
            <w:r w:rsidRPr="0098528C">
              <w:rPr>
                <w:rFonts w:ascii="Calibri" w:eastAsia="Times New Roman" w:hAnsi="Calibri" w:cs="Calibri"/>
                <w:kern w:val="0"/>
                <w:sz w:val="22"/>
              </w:rPr>
              <w:br/>
              <w:t>• TRUE - The Front Climate Screen display air quality PM2.5 status.</w:t>
            </w:r>
            <w:r w:rsidRPr="0098528C">
              <w:rPr>
                <w:rFonts w:ascii="Calibri" w:eastAsia="Times New Roman" w:hAnsi="Calibri" w:cs="Calibri"/>
                <w:kern w:val="0"/>
                <w:sz w:val="22"/>
              </w:rPr>
              <w:br/>
              <w:t>• FALSE - The Front Climate Screen does NOT display air quality PM2.5 status.</w:t>
            </w:r>
          </w:p>
        </w:tc>
      </w:tr>
      <w:tr w:rsidR="005727C7" w:rsidRPr="0098528C" w14:paraId="62630D36"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375786C"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6C999CB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5C1E6F13"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16980E23"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TRUE</w:t>
            </w:r>
          </w:p>
        </w:tc>
      </w:tr>
      <w:tr w:rsidR="005727C7" w:rsidRPr="0098528C" w14:paraId="2220091A"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CFEA8D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209EDF06"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09DEAA25"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3E32136D"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5E907558"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209EF61"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12313A47"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059567B3"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4FB7F07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71E4EBAE" w14:textId="77777777" w:rsidTr="00572F73">
        <w:trPr>
          <w:trHeight w:val="300"/>
        </w:trPr>
        <w:tc>
          <w:tcPr>
            <w:tcW w:w="1360" w:type="dxa"/>
            <w:tcBorders>
              <w:top w:val="nil"/>
              <w:left w:val="nil"/>
              <w:bottom w:val="nil"/>
              <w:right w:val="nil"/>
            </w:tcBorders>
            <w:shd w:val="clear" w:color="auto" w:fill="auto"/>
            <w:noWrap/>
            <w:vAlign w:val="bottom"/>
            <w:hideMark/>
          </w:tcPr>
          <w:p w14:paraId="66F29DB0"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04985849"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637F98D9"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31179CBE"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169F69D4"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2571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0442ED8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P_FRONT_SINGLE_SEAT_MODE_AVAILABLE</w:t>
            </w:r>
          </w:p>
        </w:tc>
      </w:tr>
      <w:tr w:rsidR="005727C7" w:rsidRPr="0098528C" w14:paraId="5AE2534D" w14:textId="77777777" w:rsidTr="005C0099">
        <w:trPr>
          <w:trHeight w:val="115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CABA14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5F5855D9"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This calibration is used to Determines whether the Front Climate Screen support single seat mode control and status.</w:t>
            </w:r>
            <w:r w:rsidRPr="0098528C">
              <w:rPr>
                <w:rFonts w:ascii="Calibri" w:eastAsia="Times New Roman" w:hAnsi="Calibri" w:cs="Calibri"/>
                <w:kern w:val="0"/>
                <w:sz w:val="22"/>
              </w:rPr>
              <w:br/>
              <w:t>• TRUE - The Front Climate Screen support  single seat mode control and status</w:t>
            </w:r>
            <w:r w:rsidRPr="0098528C">
              <w:rPr>
                <w:rFonts w:ascii="Calibri" w:eastAsia="Times New Roman" w:hAnsi="Calibri" w:cs="Calibri"/>
                <w:kern w:val="0"/>
                <w:sz w:val="22"/>
              </w:rPr>
              <w:br/>
              <w:t>• FALSE - The Front Climate Screen does NOT support  single seat mode control and status</w:t>
            </w:r>
          </w:p>
        </w:tc>
      </w:tr>
      <w:tr w:rsidR="005727C7" w:rsidRPr="0098528C" w14:paraId="33297078"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7A29946"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73DEE646"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4934EF16"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0EC4E8F3"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FALSE</w:t>
            </w:r>
          </w:p>
        </w:tc>
      </w:tr>
      <w:tr w:rsidR="005727C7" w:rsidRPr="0098528C" w14:paraId="3CB64474"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7CC7C4A"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5AC914C6"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6F2ECD5D"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71895607"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02E84F10"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76CDDF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668D60E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58CB023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7F1FD2D6"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42D7ABF0" w14:textId="77777777" w:rsidTr="00572F73">
        <w:trPr>
          <w:trHeight w:val="300"/>
        </w:trPr>
        <w:tc>
          <w:tcPr>
            <w:tcW w:w="1360" w:type="dxa"/>
            <w:tcBorders>
              <w:top w:val="nil"/>
              <w:left w:val="nil"/>
              <w:bottom w:val="nil"/>
              <w:right w:val="nil"/>
            </w:tcBorders>
            <w:shd w:val="clear" w:color="auto" w:fill="auto"/>
            <w:noWrap/>
            <w:vAlign w:val="bottom"/>
            <w:hideMark/>
          </w:tcPr>
          <w:p w14:paraId="252DBAE8"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6668228F"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4402B558"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36F3D24D"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542A4B98"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BF977"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05CE3DEC"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P_IONIZER_CONTROL_AVAILABLE</w:t>
            </w:r>
          </w:p>
        </w:tc>
      </w:tr>
      <w:tr w:rsidR="005727C7" w:rsidRPr="0098528C" w14:paraId="78253DC5" w14:textId="77777777" w:rsidTr="005C0099">
        <w:trPr>
          <w:trHeight w:val="88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5A2DD48"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041015E9" w14:textId="40725273"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This calibration is used to Determines whether support the control of ionizer.</w:t>
            </w:r>
            <w:r w:rsidRPr="0098528C">
              <w:rPr>
                <w:rFonts w:ascii="Calibri" w:eastAsia="Times New Roman" w:hAnsi="Calibri" w:cs="Calibri"/>
                <w:kern w:val="0"/>
                <w:sz w:val="22"/>
              </w:rPr>
              <w:br/>
              <w:t>• TRUE - The ionizer support virtual control</w:t>
            </w:r>
            <w:r w:rsidRPr="0098528C">
              <w:rPr>
                <w:rFonts w:ascii="Calibri" w:eastAsia="Times New Roman" w:hAnsi="Calibri" w:cs="Calibri"/>
                <w:kern w:val="0"/>
                <w:sz w:val="22"/>
              </w:rPr>
              <w:br/>
              <w:t>• FALSE - The ionizer do not support virtual control</w:t>
            </w:r>
          </w:p>
        </w:tc>
      </w:tr>
      <w:tr w:rsidR="005727C7" w:rsidRPr="0098528C" w14:paraId="21137464"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7BF9C43"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1CDA8D2F"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07670B8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17332B5E"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FALSE</w:t>
            </w:r>
          </w:p>
        </w:tc>
      </w:tr>
      <w:tr w:rsidR="005727C7" w:rsidRPr="0098528C" w14:paraId="6412D1BC"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264DF7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72DEC35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66F8768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64E94542"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7D4BF9B6"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105148E"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7AF25DB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3F01C597"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42060DCB"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6CF62127" w14:textId="77777777" w:rsidTr="00572F73">
        <w:trPr>
          <w:trHeight w:val="300"/>
        </w:trPr>
        <w:tc>
          <w:tcPr>
            <w:tcW w:w="1360" w:type="dxa"/>
            <w:tcBorders>
              <w:top w:val="nil"/>
              <w:left w:val="nil"/>
              <w:bottom w:val="nil"/>
              <w:right w:val="nil"/>
            </w:tcBorders>
            <w:shd w:val="clear" w:color="auto" w:fill="auto"/>
            <w:noWrap/>
            <w:vAlign w:val="bottom"/>
            <w:hideMark/>
          </w:tcPr>
          <w:p w14:paraId="66B7BA91"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317D4BD5"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2ED2E739"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6BFD3C10"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2DD88BB6"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2D26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F2D746F"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P_FRONT_DEFROST_ENABLED</w:t>
            </w:r>
          </w:p>
        </w:tc>
      </w:tr>
      <w:tr w:rsidR="005727C7" w:rsidRPr="0098528C" w14:paraId="6EC5A510" w14:textId="77777777" w:rsidTr="005C0099">
        <w:trPr>
          <w:trHeight w:val="133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774803C"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lastRenderedPageBreak/>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7B6863B2" w14:textId="3D9A92E0"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This calibration is used to Determines whether the Front Climate Screen displays a front Window Defrost control and status.</w:t>
            </w:r>
            <w:r w:rsidRPr="0098528C">
              <w:rPr>
                <w:rFonts w:ascii="Calibri" w:eastAsia="Times New Roman" w:hAnsi="Calibri" w:cs="Calibri"/>
                <w:kern w:val="0"/>
                <w:sz w:val="22"/>
              </w:rPr>
              <w:br/>
              <w:t>• TRUE - The Front Climate Screen displays a front Window defrost control and status</w:t>
            </w:r>
            <w:r w:rsidRPr="0098528C">
              <w:rPr>
                <w:rFonts w:ascii="Calibri" w:eastAsia="Times New Roman" w:hAnsi="Calibri" w:cs="Calibri"/>
                <w:kern w:val="0"/>
                <w:sz w:val="22"/>
              </w:rPr>
              <w:br/>
              <w:t>• FALSE - The Front Climate Screen does NOT display a front Window defrost control and status</w:t>
            </w:r>
          </w:p>
        </w:tc>
      </w:tr>
      <w:tr w:rsidR="005727C7" w:rsidRPr="0098528C" w14:paraId="5DE1079B"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F5A4B54"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36089A60"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03172BF2"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2AFD98F0"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TRUE</w:t>
            </w:r>
          </w:p>
        </w:tc>
      </w:tr>
      <w:tr w:rsidR="005727C7" w:rsidRPr="0098528C" w14:paraId="065FC38C"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CED9CAD"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62A06ABE"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3F2BE951"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12A2B0A7"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6E703E8A"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2DD9346"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2967ADDC"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0985AB1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68004BFE"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2A581019" w14:textId="77777777" w:rsidTr="00572F73">
        <w:trPr>
          <w:trHeight w:val="300"/>
        </w:trPr>
        <w:tc>
          <w:tcPr>
            <w:tcW w:w="1360" w:type="dxa"/>
            <w:tcBorders>
              <w:top w:val="nil"/>
              <w:left w:val="nil"/>
              <w:bottom w:val="nil"/>
              <w:right w:val="nil"/>
            </w:tcBorders>
            <w:shd w:val="clear" w:color="auto" w:fill="auto"/>
            <w:noWrap/>
            <w:vAlign w:val="bottom"/>
            <w:hideMark/>
          </w:tcPr>
          <w:p w14:paraId="631C2A38"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4A8C8A5F"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0CA54B29"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3C4125E8"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0B22D1D8"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E4841"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D6AFCC"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P_REAR_DEFOG_ENABLED</w:t>
            </w:r>
          </w:p>
        </w:tc>
      </w:tr>
      <w:tr w:rsidR="005727C7" w:rsidRPr="0098528C" w14:paraId="29DE7448" w14:textId="77777777" w:rsidTr="005C0099">
        <w:trPr>
          <w:trHeight w:val="12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1D90FCD"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0F401E7E"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This calibration is used to Determines whether the Front Climate Screen displays a Rear Window Defogger control and status.</w:t>
            </w:r>
            <w:r w:rsidRPr="0098528C">
              <w:rPr>
                <w:rFonts w:ascii="Calibri" w:eastAsia="Times New Roman" w:hAnsi="Calibri" w:cs="Calibri"/>
                <w:kern w:val="0"/>
                <w:sz w:val="22"/>
              </w:rPr>
              <w:br/>
              <w:t>• TRUE - The Front Climate Screen displays a Rear Window Defogger control and status</w:t>
            </w:r>
            <w:r w:rsidRPr="0098528C">
              <w:rPr>
                <w:rFonts w:ascii="Calibri" w:eastAsia="Times New Roman" w:hAnsi="Calibri" w:cs="Calibri"/>
                <w:kern w:val="0"/>
                <w:sz w:val="22"/>
              </w:rPr>
              <w:br/>
              <w:t>• FALSE - The Front Climate Screen does NOT display a Rear Window Defogger control and status</w:t>
            </w:r>
          </w:p>
        </w:tc>
      </w:tr>
      <w:tr w:rsidR="005727C7" w:rsidRPr="0098528C" w14:paraId="3B30C0F5"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61FC3F3"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1BAD1A4B"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5AD680FE"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721F70A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TRUE</w:t>
            </w:r>
          </w:p>
        </w:tc>
      </w:tr>
      <w:tr w:rsidR="005727C7" w:rsidRPr="0098528C" w14:paraId="6EDB19E2"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8674334"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0C8A17AE"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28BB365E"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31218AEB"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6595AF9E"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67CDC00"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5F10D13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2337871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24477D1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266C09E9" w14:textId="77777777" w:rsidTr="00572F73">
        <w:trPr>
          <w:trHeight w:val="300"/>
        </w:trPr>
        <w:tc>
          <w:tcPr>
            <w:tcW w:w="1360" w:type="dxa"/>
            <w:tcBorders>
              <w:top w:val="nil"/>
              <w:left w:val="nil"/>
              <w:bottom w:val="nil"/>
              <w:right w:val="nil"/>
            </w:tcBorders>
            <w:shd w:val="clear" w:color="auto" w:fill="auto"/>
            <w:noWrap/>
            <w:vAlign w:val="bottom"/>
            <w:hideMark/>
          </w:tcPr>
          <w:p w14:paraId="3A7F3450"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3D06BAD4"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463A21B8"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3F2C6D5B"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4C4538A6"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4FEEC"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35745DF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P_REAR_LOCK_MODE_AVAILABLE</w:t>
            </w:r>
          </w:p>
        </w:tc>
      </w:tr>
      <w:tr w:rsidR="005727C7" w:rsidRPr="0098528C" w14:paraId="79B1F2FD" w14:textId="77777777" w:rsidTr="005C0099">
        <w:trPr>
          <w:trHeight w:val="9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69B1E6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57EB51E7"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This calibration is used to Determines whether the Rear Climate Screen displays a Lock Mode control and status.</w:t>
            </w:r>
            <w:r w:rsidRPr="0098528C">
              <w:rPr>
                <w:rFonts w:ascii="Calibri" w:eastAsia="Times New Roman" w:hAnsi="Calibri" w:cs="Calibri"/>
                <w:kern w:val="0"/>
                <w:sz w:val="22"/>
              </w:rPr>
              <w:br/>
              <w:t>• TRUE - The Rear Climate Screen displays a  Lock Mode controls and status</w:t>
            </w:r>
            <w:r w:rsidRPr="0098528C">
              <w:rPr>
                <w:rFonts w:ascii="Calibri" w:eastAsia="Times New Roman" w:hAnsi="Calibri" w:cs="Calibri"/>
                <w:kern w:val="0"/>
                <w:sz w:val="22"/>
              </w:rPr>
              <w:br/>
              <w:t>• FALSE - The Rear Climate Screen does NOT display a Lock Mode controls and status</w:t>
            </w:r>
          </w:p>
        </w:tc>
      </w:tr>
      <w:tr w:rsidR="005727C7" w:rsidRPr="0098528C" w14:paraId="24CCDCD5"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AC3DF94"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0764FA6D"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47E7C9EA"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2239F731"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FALSE</w:t>
            </w:r>
          </w:p>
        </w:tc>
      </w:tr>
      <w:tr w:rsidR="005727C7" w:rsidRPr="0098528C" w14:paraId="3C0A5393"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2409C89"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nil"/>
              <w:left w:val="nil"/>
              <w:bottom w:val="single" w:sz="4" w:space="0" w:color="auto"/>
              <w:right w:val="single" w:sz="4" w:space="0" w:color="auto"/>
            </w:tcBorders>
            <w:shd w:val="clear" w:color="auto" w:fill="auto"/>
            <w:noWrap/>
            <w:vAlign w:val="bottom"/>
            <w:hideMark/>
          </w:tcPr>
          <w:p w14:paraId="63C226B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2A53E005"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nil"/>
              <w:left w:val="nil"/>
              <w:bottom w:val="single" w:sz="4" w:space="0" w:color="auto"/>
              <w:right w:val="single" w:sz="4" w:space="0" w:color="auto"/>
            </w:tcBorders>
            <w:shd w:val="clear" w:color="auto" w:fill="auto"/>
            <w:noWrap/>
            <w:vAlign w:val="bottom"/>
            <w:hideMark/>
          </w:tcPr>
          <w:p w14:paraId="6EC5F9B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4A8B551B"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33503BE"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nil"/>
              <w:left w:val="nil"/>
              <w:bottom w:val="single" w:sz="4" w:space="0" w:color="auto"/>
              <w:right w:val="single" w:sz="4" w:space="0" w:color="auto"/>
            </w:tcBorders>
            <w:shd w:val="clear" w:color="auto" w:fill="auto"/>
            <w:noWrap/>
            <w:vAlign w:val="bottom"/>
            <w:hideMark/>
          </w:tcPr>
          <w:p w14:paraId="53DD8BF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nil"/>
              <w:left w:val="nil"/>
              <w:bottom w:val="single" w:sz="4" w:space="0" w:color="auto"/>
              <w:right w:val="single" w:sz="4" w:space="0" w:color="auto"/>
            </w:tcBorders>
            <w:shd w:val="clear" w:color="auto" w:fill="auto"/>
            <w:noWrap/>
            <w:vAlign w:val="bottom"/>
            <w:hideMark/>
          </w:tcPr>
          <w:p w14:paraId="754EFA43"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nil"/>
              <w:left w:val="nil"/>
              <w:bottom w:val="single" w:sz="4" w:space="0" w:color="auto"/>
              <w:right w:val="single" w:sz="4" w:space="0" w:color="auto"/>
            </w:tcBorders>
            <w:shd w:val="clear" w:color="auto" w:fill="auto"/>
            <w:noWrap/>
            <w:vAlign w:val="bottom"/>
            <w:hideMark/>
          </w:tcPr>
          <w:p w14:paraId="71E3C862"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091AF575" w14:textId="77777777" w:rsidTr="00572F73">
        <w:trPr>
          <w:trHeight w:val="300"/>
        </w:trPr>
        <w:tc>
          <w:tcPr>
            <w:tcW w:w="1360" w:type="dxa"/>
            <w:tcBorders>
              <w:top w:val="nil"/>
              <w:left w:val="nil"/>
              <w:bottom w:val="nil"/>
              <w:right w:val="nil"/>
            </w:tcBorders>
            <w:shd w:val="clear" w:color="auto" w:fill="auto"/>
            <w:noWrap/>
            <w:vAlign w:val="bottom"/>
            <w:hideMark/>
          </w:tcPr>
          <w:p w14:paraId="5E4CD03D" w14:textId="77777777" w:rsidR="005C0099" w:rsidRPr="0098528C" w:rsidRDefault="005C0099" w:rsidP="005C0099">
            <w:pPr>
              <w:widowControl/>
              <w:jc w:val="left"/>
              <w:rPr>
                <w:rFonts w:ascii="Calibri" w:eastAsia="Times New Roman" w:hAnsi="Calibri" w:cs="Calibri"/>
                <w:kern w:val="0"/>
                <w:sz w:val="22"/>
              </w:rPr>
            </w:pPr>
          </w:p>
        </w:tc>
        <w:tc>
          <w:tcPr>
            <w:tcW w:w="5723" w:type="dxa"/>
            <w:tcBorders>
              <w:top w:val="nil"/>
              <w:left w:val="nil"/>
              <w:bottom w:val="nil"/>
              <w:right w:val="nil"/>
            </w:tcBorders>
            <w:shd w:val="clear" w:color="auto" w:fill="auto"/>
            <w:noWrap/>
            <w:vAlign w:val="bottom"/>
            <w:hideMark/>
          </w:tcPr>
          <w:p w14:paraId="43DD8F6C"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559" w:type="dxa"/>
            <w:tcBorders>
              <w:top w:val="nil"/>
              <w:left w:val="nil"/>
              <w:bottom w:val="nil"/>
              <w:right w:val="nil"/>
            </w:tcBorders>
            <w:shd w:val="clear" w:color="auto" w:fill="auto"/>
            <w:noWrap/>
            <w:vAlign w:val="bottom"/>
            <w:hideMark/>
          </w:tcPr>
          <w:p w14:paraId="25D40537" w14:textId="77777777" w:rsidR="005C0099" w:rsidRPr="0098528C" w:rsidRDefault="005C0099" w:rsidP="005C0099">
            <w:pPr>
              <w:widowControl/>
              <w:jc w:val="left"/>
              <w:rPr>
                <w:rFonts w:ascii="Times New Roman" w:eastAsia="Times New Roman" w:hAnsi="Times New Roman" w:cs="Times New Roman"/>
                <w:kern w:val="0"/>
                <w:sz w:val="20"/>
                <w:szCs w:val="20"/>
              </w:rPr>
            </w:pPr>
          </w:p>
        </w:tc>
        <w:tc>
          <w:tcPr>
            <w:tcW w:w="1276" w:type="dxa"/>
            <w:tcBorders>
              <w:top w:val="nil"/>
              <w:left w:val="nil"/>
              <w:bottom w:val="nil"/>
              <w:right w:val="nil"/>
            </w:tcBorders>
            <w:shd w:val="clear" w:color="auto" w:fill="auto"/>
            <w:noWrap/>
            <w:vAlign w:val="bottom"/>
            <w:hideMark/>
          </w:tcPr>
          <w:p w14:paraId="51D8E6CC" w14:textId="77777777" w:rsidR="005C0099" w:rsidRPr="0098528C" w:rsidRDefault="005C0099" w:rsidP="005C0099">
            <w:pPr>
              <w:widowControl/>
              <w:jc w:val="left"/>
              <w:rPr>
                <w:rFonts w:ascii="Times New Roman" w:eastAsia="Times New Roman" w:hAnsi="Times New Roman" w:cs="Times New Roman"/>
                <w:kern w:val="0"/>
                <w:sz w:val="20"/>
                <w:szCs w:val="20"/>
              </w:rPr>
            </w:pPr>
          </w:p>
        </w:tc>
      </w:tr>
      <w:tr w:rsidR="005727C7" w:rsidRPr="0098528C" w14:paraId="3860292E" w14:textId="77777777" w:rsidTr="005C0099">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738B5"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957623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P_FRONT_POWER_AIR_OUTLET_AVAILABLE</w:t>
            </w:r>
          </w:p>
        </w:tc>
      </w:tr>
      <w:tr w:rsidR="005727C7" w:rsidRPr="0098528C" w14:paraId="20ECD7B6" w14:textId="77777777" w:rsidTr="005C0099">
        <w:trPr>
          <w:trHeight w:val="99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C18A8F2"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vAlign w:val="bottom"/>
            <w:hideMark/>
          </w:tcPr>
          <w:p w14:paraId="39162095"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This calibration is used to Determines whether the Front Climate wind direction can be cycled automatically.</w:t>
            </w:r>
            <w:r w:rsidRPr="0098528C">
              <w:rPr>
                <w:rFonts w:ascii="Calibri" w:eastAsia="Times New Roman" w:hAnsi="Calibri" w:cs="Calibri"/>
                <w:kern w:val="0"/>
                <w:sz w:val="22"/>
              </w:rPr>
              <w:br/>
              <w:t>• TRUE - The Front Climate Screen support swing mode control and status.</w:t>
            </w:r>
            <w:r w:rsidRPr="0098528C">
              <w:rPr>
                <w:rFonts w:ascii="Calibri" w:eastAsia="Times New Roman" w:hAnsi="Calibri" w:cs="Calibri"/>
                <w:kern w:val="0"/>
                <w:sz w:val="22"/>
              </w:rPr>
              <w:br/>
              <w:t>• FALSE - The Front Climate Screen does NOT support swing mode control and status.</w:t>
            </w:r>
          </w:p>
        </w:tc>
      </w:tr>
      <w:tr w:rsidR="005727C7" w:rsidRPr="0098528C" w14:paraId="7A56BD6F" w14:textId="77777777" w:rsidTr="00572F73">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91C23F4"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nil"/>
              <w:left w:val="nil"/>
              <w:bottom w:val="single" w:sz="4" w:space="0" w:color="auto"/>
              <w:right w:val="single" w:sz="4" w:space="0" w:color="auto"/>
            </w:tcBorders>
            <w:shd w:val="clear" w:color="auto" w:fill="auto"/>
            <w:noWrap/>
            <w:vAlign w:val="bottom"/>
            <w:hideMark/>
          </w:tcPr>
          <w:p w14:paraId="079C2262"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Boolean</w:t>
            </w:r>
          </w:p>
        </w:tc>
        <w:tc>
          <w:tcPr>
            <w:tcW w:w="1559" w:type="dxa"/>
            <w:tcBorders>
              <w:top w:val="nil"/>
              <w:left w:val="nil"/>
              <w:bottom w:val="single" w:sz="4" w:space="0" w:color="auto"/>
              <w:right w:val="single" w:sz="4" w:space="0" w:color="auto"/>
            </w:tcBorders>
            <w:shd w:val="clear" w:color="auto" w:fill="auto"/>
            <w:noWrap/>
            <w:vAlign w:val="bottom"/>
            <w:hideMark/>
          </w:tcPr>
          <w:p w14:paraId="0BDFBBCF"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nil"/>
              <w:left w:val="nil"/>
              <w:bottom w:val="single" w:sz="4" w:space="0" w:color="auto"/>
              <w:right w:val="single" w:sz="4" w:space="0" w:color="auto"/>
            </w:tcBorders>
            <w:shd w:val="clear" w:color="auto" w:fill="auto"/>
            <w:noWrap/>
            <w:vAlign w:val="bottom"/>
            <w:hideMark/>
          </w:tcPr>
          <w:p w14:paraId="21349C23"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FALSE</w:t>
            </w:r>
          </w:p>
        </w:tc>
      </w:tr>
      <w:tr w:rsidR="005727C7" w:rsidRPr="0098528C" w14:paraId="122EFA65" w14:textId="77777777" w:rsidTr="00572F73">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E398B"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single" w:sz="4" w:space="0" w:color="auto"/>
              <w:left w:val="nil"/>
              <w:bottom w:val="single" w:sz="4" w:space="0" w:color="auto"/>
              <w:right w:val="single" w:sz="4" w:space="0" w:color="auto"/>
            </w:tcBorders>
            <w:shd w:val="clear" w:color="auto" w:fill="auto"/>
            <w:noWrap/>
            <w:vAlign w:val="bottom"/>
            <w:hideMark/>
          </w:tcPr>
          <w:p w14:paraId="72E26AD3"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3291F0E"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B99466A"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37F64147" w14:textId="77777777" w:rsidTr="00572F73">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8BCC6"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single" w:sz="4" w:space="0" w:color="auto"/>
              <w:left w:val="nil"/>
              <w:bottom w:val="single" w:sz="4" w:space="0" w:color="auto"/>
              <w:right w:val="single" w:sz="4" w:space="0" w:color="auto"/>
            </w:tcBorders>
            <w:shd w:val="clear" w:color="auto" w:fill="auto"/>
            <w:noWrap/>
            <w:vAlign w:val="bottom"/>
            <w:hideMark/>
          </w:tcPr>
          <w:p w14:paraId="147EC7BB"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EC11591" w14:textId="77777777" w:rsidR="005C0099" w:rsidRPr="0098528C" w:rsidRDefault="005C0099" w:rsidP="005C0099">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30654434" w14:textId="77777777" w:rsidR="005C0099" w:rsidRPr="0098528C" w:rsidRDefault="005C0099" w:rsidP="005C0099">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r>
      <w:tr w:rsidR="005727C7" w:rsidRPr="0098528C" w14:paraId="77AD707D" w14:textId="77777777" w:rsidTr="00572F73">
        <w:trPr>
          <w:trHeight w:val="300"/>
        </w:trPr>
        <w:tc>
          <w:tcPr>
            <w:tcW w:w="1360" w:type="dxa"/>
            <w:tcBorders>
              <w:top w:val="single" w:sz="4" w:space="0" w:color="auto"/>
              <w:bottom w:val="single" w:sz="4" w:space="0" w:color="auto"/>
            </w:tcBorders>
            <w:shd w:val="clear" w:color="auto" w:fill="auto"/>
            <w:noWrap/>
            <w:vAlign w:val="bottom"/>
          </w:tcPr>
          <w:p w14:paraId="6E766090" w14:textId="77777777" w:rsidR="000D75E5" w:rsidRPr="0098528C" w:rsidRDefault="000D75E5" w:rsidP="005C0099">
            <w:pPr>
              <w:widowControl/>
              <w:jc w:val="left"/>
              <w:rPr>
                <w:rFonts w:ascii="Calibri" w:eastAsia="Times New Roman" w:hAnsi="Calibri" w:cs="Calibri"/>
                <w:b/>
                <w:bCs/>
                <w:kern w:val="0"/>
                <w:sz w:val="22"/>
              </w:rPr>
            </w:pPr>
          </w:p>
        </w:tc>
        <w:tc>
          <w:tcPr>
            <w:tcW w:w="5723" w:type="dxa"/>
            <w:tcBorders>
              <w:top w:val="single" w:sz="4" w:space="0" w:color="auto"/>
              <w:bottom w:val="single" w:sz="4" w:space="0" w:color="auto"/>
            </w:tcBorders>
            <w:shd w:val="clear" w:color="auto" w:fill="auto"/>
            <w:noWrap/>
            <w:vAlign w:val="bottom"/>
          </w:tcPr>
          <w:p w14:paraId="4E636A53" w14:textId="77777777" w:rsidR="000D75E5" w:rsidRPr="0098528C" w:rsidRDefault="000D75E5" w:rsidP="005C0099">
            <w:pPr>
              <w:widowControl/>
              <w:jc w:val="left"/>
              <w:rPr>
                <w:rFonts w:ascii="Calibri" w:eastAsia="Times New Roman" w:hAnsi="Calibri" w:cs="Calibri"/>
                <w:kern w:val="0"/>
                <w:sz w:val="22"/>
              </w:rPr>
            </w:pPr>
          </w:p>
        </w:tc>
        <w:tc>
          <w:tcPr>
            <w:tcW w:w="1559" w:type="dxa"/>
            <w:tcBorders>
              <w:top w:val="single" w:sz="4" w:space="0" w:color="auto"/>
              <w:bottom w:val="single" w:sz="4" w:space="0" w:color="auto"/>
            </w:tcBorders>
            <w:shd w:val="clear" w:color="auto" w:fill="auto"/>
            <w:noWrap/>
            <w:vAlign w:val="bottom"/>
          </w:tcPr>
          <w:p w14:paraId="56F2CF4A" w14:textId="77777777" w:rsidR="000D75E5" w:rsidRPr="0098528C" w:rsidRDefault="000D75E5" w:rsidP="005C0099">
            <w:pPr>
              <w:widowControl/>
              <w:jc w:val="left"/>
              <w:rPr>
                <w:rFonts w:ascii="Calibri" w:eastAsia="Times New Roman" w:hAnsi="Calibri" w:cs="Calibri"/>
                <w:b/>
                <w:bCs/>
                <w:kern w:val="0"/>
                <w:sz w:val="22"/>
              </w:rPr>
            </w:pPr>
          </w:p>
        </w:tc>
        <w:tc>
          <w:tcPr>
            <w:tcW w:w="1276" w:type="dxa"/>
            <w:tcBorders>
              <w:top w:val="single" w:sz="4" w:space="0" w:color="auto"/>
              <w:bottom w:val="single" w:sz="4" w:space="0" w:color="auto"/>
            </w:tcBorders>
            <w:shd w:val="clear" w:color="auto" w:fill="auto"/>
            <w:noWrap/>
            <w:vAlign w:val="bottom"/>
          </w:tcPr>
          <w:p w14:paraId="3C071B41" w14:textId="77777777" w:rsidR="000D75E5" w:rsidRPr="0098528C" w:rsidRDefault="000D75E5" w:rsidP="005C0099">
            <w:pPr>
              <w:widowControl/>
              <w:jc w:val="left"/>
              <w:rPr>
                <w:rFonts w:ascii="Calibri" w:eastAsia="Times New Roman" w:hAnsi="Calibri" w:cs="Calibri"/>
                <w:kern w:val="0"/>
                <w:sz w:val="22"/>
              </w:rPr>
            </w:pPr>
          </w:p>
        </w:tc>
      </w:tr>
      <w:tr w:rsidR="005727C7" w:rsidRPr="0098528C" w14:paraId="7C8003DB" w14:textId="77777777" w:rsidTr="00080C7C">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C1707B" w14:textId="4E8B76B3" w:rsidR="006658D2" w:rsidRPr="0098528C" w:rsidRDefault="006658D2" w:rsidP="006658D2">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tcPr>
          <w:p w14:paraId="79CE5AD8" w14:textId="34080F20" w:rsidR="006658D2" w:rsidRPr="0098528C" w:rsidRDefault="006658D2" w:rsidP="006658D2">
            <w:pPr>
              <w:widowControl/>
              <w:jc w:val="left"/>
              <w:rPr>
                <w:rFonts w:ascii="Calibri" w:eastAsia="Times New Roman" w:hAnsi="Calibri" w:cs="Calibri"/>
                <w:kern w:val="0"/>
                <w:sz w:val="22"/>
              </w:rPr>
            </w:pPr>
            <w:r w:rsidRPr="0098528C">
              <w:rPr>
                <w:rFonts w:ascii="Calibri" w:eastAsia="Times New Roman" w:hAnsi="Calibri" w:cs="Calibri"/>
                <w:kern w:val="0"/>
                <w:sz w:val="22"/>
              </w:rPr>
              <w:t>KeHVC_Cnt_MaxTempOffset</w:t>
            </w:r>
          </w:p>
        </w:tc>
      </w:tr>
      <w:tr w:rsidR="005727C7" w:rsidRPr="0098528C" w14:paraId="540F5384" w14:textId="77777777" w:rsidTr="00080C7C">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20DE45" w14:textId="3745EB33" w:rsidR="006658D2" w:rsidRPr="0098528C" w:rsidRDefault="006658D2" w:rsidP="006658D2">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tcPr>
          <w:p w14:paraId="57EDACE9" w14:textId="5EF7DADC" w:rsidR="006658D2" w:rsidRPr="00D9786C" w:rsidRDefault="006658D2" w:rsidP="006658D2">
            <w:pPr>
              <w:widowControl/>
              <w:jc w:val="left"/>
              <w:rPr>
                <w:rFonts w:ascii="Calibri" w:eastAsia="Times New Roman" w:hAnsi="Calibri" w:cs="Calibri"/>
                <w:kern w:val="0"/>
                <w:sz w:val="22"/>
              </w:rPr>
            </w:pPr>
            <w:r w:rsidRPr="0098528C">
              <w:rPr>
                <w:rFonts w:ascii="Calibri" w:eastAsia="Times New Roman" w:hAnsi="Calibri" w:cs="Calibri" w:hint="eastAsia"/>
                <w:kern w:val="0"/>
                <w:sz w:val="22"/>
              </w:rPr>
              <w:t>This</w:t>
            </w:r>
            <w:r w:rsidRPr="0098528C">
              <w:rPr>
                <w:rFonts w:ascii="Calibri" w:eastAsia="Times New Roman" w:hAnsi="Calibri" w:cs="Calibri"/>
                <w:kern w:val="0"/>
                <w:sz w:val="22"/>
              </w:rPr>
              <w:t xml:space="preserve"> value is not a degrees temperature value. It is the highest value that can be sent by Climate Temperature Setting Offset signals to BCM. This Cal is used both for Automatic and True Manual Systems. Auto HVAC System range should be Lo 17 18….29 30 </w:t>
            </w:r>
            <w:commentRangeStart w:id="346"/>
            <w:r w:rsidRPr="0098528C">
              <w:rPr>
                <w:rFonts w:ascii="Calibri" w:eastAsia="Times New Roman" w:hAnsi="Calibri" w:cs="Calibri"/>
                <w:kern w:val="0"/>
                <w:sz w:val="22"/>
              </w:rPr>
              <w:t>HI</w:t>
            </w:r>
            <w:commentRangeEnd w:id="346"/>
            <w:r w:rsidR="005B3365" w:rsidRPr="00D9786C">
              <w:rPr>
                <w:rStyle w:val="CommentReference"/>
              </w:rPr>
              <w:commentReference w:id="346"/>
            </w:r>
            <w:r w:rsidRPr="00D9786C">
              <w:rPr>
                <w:rFonts w:ascii="Calibri" w:eastAsia="Times New Roman" w:hAnsi="Calibri" w:cs="Calibri"/>
                <w:kern w:val="0"/>
                <w:sz w:val="22"/>
              </w:rPr>
              <w:t>, Manual HVAC System (Discrete Knob) should be +8 for 17 detents knob or +7 for 15 detents knob.</w:t>
            </w:r>
          </w:p>
        </w:tc>
      </w:tr>
      <w:tr w:rsidR="005727C7" w:rsidRPr="0098528C" w14:paraId="76DA83ED" w14:textId="77777777" w:rsidTr="00572F73">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3C5DE" w14:textId="5351E410" w:rsidR="006658D2" w:rsidRPr="0098528C" w:rsidRDefault="006658D2" w:rsidP="006658D2">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single" w:sz="4" w:space="0" w:color="auto"/>
              <w:left w:val="nil"/>
              <w:bottom w:val="single" w:sz="4" w:space="0" w:color="auto"/>
              <w:right w:val="single" w:sz="4" w:space="0" w:color="auto"/>
            </w:tcBorders>
            <w:shd w:val="clear" w:color="auto" w:fill="auto"/>
            <w:noWrap/>
            <w:vAlign w:val="bottom"/>
          </w:tcPr>
          <w:p w14:paraId="0ACACA77" w14:textId="6685AA46" w:rsidR="006658D2" w:rsidRPr="0098528C" w:rsidRDefault="006658D2" w:rsidP="006658D2">
            <w:pPr>
              <w:widowControl/>
              <w:jc w:val="left"/>
              <w:rPr>
                <w:rFonts w:ascii="Calibri" w:eastAsia="Times New Roman" w:hAnsi="Calibri" w:cs="Calibri"/>
                <w:kern w:val="0"/>
                <w:sz w:val="22"/>
              </w:rPr>
            </w:pPr>
            <w:r w:rsidRPr="0098528C">
              <w:rPr>
                <w:rFonts w:ascii="Calibri" w:eastAsia="Times New Roman" w:hAnsi="Calibri" w:cs="Calibri"/>
                <w:kern w:val="0"/>
                <w:sz w:val="22"/>
              </w:rPr>
              <w:t>Integer</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0C5F19A" w14:textId="33B490C9" w:rsidR="006658D2" w:rsidRPr="0098528C" w:rsidRDefault="006658D2" w:rsidP="006658D2">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64D26787" w14:textId="701955A4" w:rsidR="006658D2" w:rsidRPr="0098528C" w:rsidRDefault="005B3365" w:rsidP="006658D2">
            <w:pPr>
              <w:widowControl/>
              <w:jc w:val="left"/>
              <w:rPr>
                <w:rFonts w:ascii="Calibri" w:eastAsia="Times New Roman" w:hAnsi="Calibri" w:cs="Calibri"/>
                <w:kern w:val="0"/>
                <w:sz w:val="22"/>
              </w:rPr>
            </w:pPr>
            <w:r w:rsidRPr="0098528C">
              <w:rPr>
                <w:rFonts w:ascii="Calibri" w:eastAsia="Times New Roman" w:hAnsi="Calibri" w:cs="Calibri"/>
                <w:kern w:val="0"/>
                <w:sz w:val="22"/>
              </w:rPr>
              <w:t>9</w:t>
            </w:r>
          </w:p>
        </w:tc>
      </w:tr>
      <w:tr w:rsidR="005727C7" w:rsidRPr="0098528C" w14:paraId="0FA0470E" w14:textId="77777777" w:rsidTr="00572F73">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13A2C" w14:textId="2DC0DEDC" w:rsidR="006658D2" w:rsidRPr="0098528C" w:rsidRDefault="006658D2" w:rsidP="006658D2">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lastRenderedPageBreak/>
              <w:t>Literals</w:t>
            </w:r>
          </w:p>
        </w:tc>
        <w:tc>
          <w:tcPr>
            <w:tcW w:w="5723" w:type="dxa"/>
            <w:tcBorders>
              <w:top w:val="single" w:sz="4" w:space="0" w:color="auto"/>
              <w:left w:val="nil"/>
              <w:bottom w:val="single" w:sz="4" w:space="0" w:color="auto"/>
              <w:right w:val="single" w:sz="4" w:space="0" w:color="auto"/>
            </w:tcBorders>
            <w:shd w:val="clear" w:color="auto" w:fill="auto"/>
            <w:noWrap/>
            <w:vAlign w:val="bottom"/>
          </w:tcPr>
          <w:p w14:paraId="68A16C4B" w14:textId="63544FC6" w:rsidR="006658D2" w:rsidRPr="0098528C" w:rsidRDefault="006658D2" w:rsidP="006658D2">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3C46FEF" w14:textId="37C7E0EE" w:rsidR="006658D2" w:rsidRPr="0098528C" w:rsidRDefault="006658D2" w:rsidP="006658D2">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7206F2DF" w14:textId="5F3CB4DF" w:rsidR="006658D2" w:rsidRPr="0098528C" w:rsidRDefault="005B3365" w:rsidP="006658D2">
            <w:pPr>
              <w:widowControl/>
              <w:jc w:val="left"/>
              <w:rPr>
                <w:rFonts w:ascii="Calibri" w:eastAsia="Times New Roman" w:hAnsi="Calibri" w:cs="Calibri"/>
                <w:kern w:val="0"/>
                <w:sz w:val="22"/>
              </w:rPr>
            </w:pPr>
            <w:r w:rsidRPr="0098528C">
              <w:rPr>
                <w:rFonts w:ascii="Calibri" w:eastAsia="Times New Roman" w:hAnsi="Calibri" w:cs="Calibri"/>
                <w:kern w:val="0"/>
                <w:sz w:val="22"/>
              </w:rPr>
              <w:t>15</w:t>
            </w:r>
          </w:p>
        </w:tc>
      </w:tr>
      <w:tr w:rsidR="005727C7" w:rsidRPr="0098528C" w14:paraId="6F5A18CD" w14:textId="77777777" w:rsidTr="00572F73">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00869" w14:textId="2A407F6D" w:rsidR="006658D2" w:rsidRPr="0098528C" w:rsidRDefault="006658D2" w:rsidP="006658D2">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single" w:sz="4" w:space="0" w:color="auto"/>
              <w:left w:val="nil"/>
              <w:bottom w:val="single" w:sz="4" w:space="0" w:color="auto"/>
              <w:right w:val="single" w:sz="4" w:space="0" w:color="auto"/>
            </w:tcBorders>
            <w:shd w:val="clear" w:color="auto" w:fill="auto"/>
            <w:noWrap/>
            <w:vAlign w:val="bottom"/>
          </w:tcPr>
          <w:p w14:paraId="145F7AC4" w14:textId="73EDE07A" w:rsidR="006658D2" w:rsidRPr="0098528C" w:rsidRDefault="005B3365" w:rsidP="006658D2">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DF563C8" w14:textId="4FE2A05E" w:rsidR="006658D2" w:rsidRPr="0098528C" w:rsidRDefault="006658D2" w:rsidP="006658D2">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A01BA6F" w14:textId="1C9B3D5E" w:rsidR="006658D2" w:rsidRPr="0098528C" w:rsidRDefault="005B3365" w:rsidP="006658D2">
            <w:pPr>
              <w:widowControl/>
              <w:jc w:val="left"/>
              <w:rPr>
                <w:rFonts w:ascii="Calibri" w:eastAsia="Times New Roman" w:hAnsi="Calibri" w:cs="Calibri"/>
                <w:kern w:val="0"/>
                <w:sz w:val="22"/>
              </w:rPr>
            </w:pPr>
            <w:r w:rsidRPr="0098528C">
              <w:rPr>
                <w:rFonts w:ascii="Calibri" w:eastAsia="Times New Roman" w:hAnsi="Calibri" w:cs="Calibri"/>
                <w:kern w:val="0"/>
                <w:sz w:val="22"/>
              </w:rPr>
              <w:t>0</w:t>
            </w:r>
          </w:p>
        </w:tc>
      </w:tr>
      <w:tr w:rsidR="005727C7" w:rsidRPr="0098528C" w14:paraId="0303A77C" w14:textId="77777777" w:rsidTr="00572F73">
        <w:trPr>
          <w:trHeight w:val="300"/>
        </w:trPr>
        <w:tc>
          <w:tcPr>
            <w:tcW w:w="1360" w:type="dxa"/>
            <w:tcBorders>
              <w:top w:val="single" w:sz="4" w:space="0" w:color="auto"/>
              <w:bottom w:val="single" w:sz="4" w:space="0" w:color="auto"/>
            </w:tcBorders>
            <w:shd w:val="clear" w:color="auto" w:fill="auto"/>
            <w:noWrap/>
            <w:vAlign w:val="bottom"/>
          </w:tcPr>
          <w:p w14:paraId="10AB5694" w14:textId="77777777" w:rsidR="005B3365" w:rsidRPr="0098528C" w:rsidRDefault="005B3365" w:rsidP="006658D2">
            <w:pPr>
              <w:widowControl/>
              <w:jc w:val="left"/>
              <w:rPr>
                <w:rFonts w:ascii="Calibri" w:eastAsia="Times New Roman" w:hAnsi="Calibri" w:cs="Calibri"/>
                <w:b/>
                <w:bCs/>
                <w:kern w:val="0"/>
                <w:sz w:val="22"/>
              </w:rPr>
            </w:pPr>
          </w:p>
        </w:tc>
        <w:tc>
          <w:tcPr>
            <w:tcW w:w="5723" w:type="dxa"/>
            <w:tcBorders>
              <w:top w:val="single" w:sz="4" w:space="0" w:color="auto"/>
              <w:bottom w:val="single" w:sz="4" w:space="0" w:color="auto"/>
            </w:tcBorders>
            <w:shd w:val="clear" w:color="auto" w:fill="auto"/>
            <w:noWrap/>
            <w:vAlign w:val="bottom"/>
          </w:tcPr>
          <w:p w14:paraId="182536C6" w14:textId="77777777" w:rsidR="005B3365" w:rsidRPr="0098528C" w:rsidRDefault="005B3365" w:rsidP="006658D2">
            <w:pPr>
              <w:widowControl/>
              <w:jc w:val="left"/>
              <w:rPr>
                <w:rFonts w:ascii="Calibri" w:eastAsia="Times New Roman" w:hAnsi="Calibri" w:cs="Calibri"/>
                <w:kern w:val="0"/>
                <w:sz w:val="22"/>
              </w:rPr>
            </w:pPr>
          </w:p>
        </w:tc>
        <w:tc>
          <w:tcPr>
            <w:tcW w:w="1559" w:type="dxa"/>
            <w:tcBorders>
              <w:top w:val="single" w:sz="4" w:space="0" w:color="auto"/>
              <w:bottom w:val="single" w:sz="4" w:space="0" w:color="auto"/>
            </w:tcBorders>
            <w:shd w:val="clear" w:color="auto" w:fill="auto"/>
            <w:noWrap/>
            <w:vAlign w:val="bottom"/>
          </w:tcPr>
          <w:p w14:paraId="66B2F696" w14:textId="77777777" w:rsidR="005B3365" w:rsidRPr="0098528C" w:rsidRDefault="005B3365" w:rsidP="006658D2">
            <w:pPr>
              <w:widowControl/>
              <w:jc w:val="left"/>
              <w:rPr>
                <w:rFonts w:ascii="Calibri" w:eastAsia="Times New Roman" w:hAnsi="Calibri" w:cs="Calibri"/>
                <w:b/>
                <w:bCs/>
                <w:kern w:val="0"/>
                <w:sz w:val="22"/>
              </w:rPr>
            </w:pPr>
          </w:p>
        </w:tc>
        <w:tc>
          <w:tcPr>
            <w:tcW w:w="1276" w:type="dxa"/>
            <w:tcBorders>
              <w:top w:val="single" w:sz="4" w:space="0" w:color="auto"/>
              <w:bottom w:val="single" w:sz="4" w:space="0" w:color="auto"/>
            </w:tcBorders>
            <w:shd w:val="clear" w:color="auto" w:fill="auto"/>
            <w:noWrap/>
            <w:vAlign w:val="bottom"/>
          </w:tcPr>
          <w:p w14:paraId="7AAABC38" w14:textId="77777777" w:rsidR="005B3365" w:rsidRPr="0098528C" w:rsidRDefault="005B3365" w:rsidP="006658D2">
            <w:pPr>
              <w:widowControl/>
              <w:jc w:val="left"/>
              <w:rPr>
                <w:rFonts w:ascii="Calibri" w:eastAsia="Times New Roman" w:hAnsi="Calibri" w:cs="Calibri"/>
                <w:kern w:val="0"/>
                <w:sz w:val="22"/>
              </w:rPr>
            </w:pPr>
          </w:p>
        </w:tc>
      </w:tr>
      <w:tr w:rsidR="005727C7" w:rsidRPr="0098528C" w14:paraId="3A9EDDF6" w14:textId="77777777" w:rsidTr="00080C7C">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C0AFB3" w14:textId="13A948EF" w:rsidR="005B3365" w:rsidRPr="0098528C" w:rsidRDefault="005B3365" w:rsidP="005B3365">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Cal Name</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tcPr>
          <w:p w14:paraId="4C1E1F2D" w14:textId="4858BD3C" w:rsidR="005B3365" w:rsidRPr="0098528C" w:rsidRDefault="005B3365" w:rsidP="005B3365">
            <w:pPr>
              <w:widowControl/>
              <w:jc w:val="left"/>
              <w:rPr>
                <w:rFonts w:ascii="Calibri" w:eastAsia="Times New Roman" w:hAnsi="Calibri" w:cs="Calibri"/>
                <w:kern w:val="0"/>
                <w:sz w:val="22"/>
              </w:rPr>
            </w:pPr>
            <w:r w:rsidRPr="0098528C">
              <w:rPr>
                <w:rFonts w:ascii="Calibri" w:eastAsia="Times New Roman" w:hAnsi="Calibri" w:cs="Calibri"/>
                <w:kern w:val="0"/>
                <w:sz w:val="22"/>
              </w:rPr>
              <w:t>KeHVC_Cnt_MinTempOffset</w:t>
            </w:r>
          </w:p>
        </w:tc>
      </w:tr>
      <w:tr w:rsidR="005727C7" w:rsidRPr="0098528C" w14:paraId="49589FE9" w14:textId="77777777" w:rsidTr="00080C7C">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5ED52" w14:textId="5367405D" w:rsidR="005B3365" w:rsidRPr="0098528C" w:rsidRDefault="005B3365" w:rsidP="005B3365">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Description</w:t>
            </w:r>
          </w:p>
        </w:tc>
        <w:tc>
          <w:tcPr>
            <w:tcW w:w="8558" w:type="dxa"/>
            <w:gridSpan w:val="3"/>
            <w:tcBorders>
              <w:top w:val="single" w:sz="4" w:space="0" w:color="auto"/>
              <w:left w:val="nil"/>
              <w:bottom w:val="single" w:sz="4" w:space="0" w:color="auto"/>
              <w:right w:val="single" w:sz="4" w:space="0" w:color="auto"/>
            </w:tcBorders>
            <w:shd w:val="clear" w:color="auto" w:fill="auto"/>
            <w:noWrap/>
            <w:vAlign w:val="bottom"/>
          </w:tcPr>
          <w:p w14:paraId="597A7147" w14:textId="76C5C4E3" w:rsidR="005B3365" w:rsidRPr="00D9786C" w:rsidRDefault="005B3365" w:rsidP="005B3365">
            <w:pPr>
              <w:widowControl/>
              <w:jc w:val="left"/>
              <w:rPr>
                <w:rFonts w:ascii="Calibri" w:eastAsia="Times New Roman" w:hAnsi="Calibri" w:cs="Calibri"/>
                <w:kern w:val="0"/>
                <w:sz w:val="22"/>
              </w:rPr>
            </w:pPr>
            <w:r w:rsidRPr="0098528C">
              <w:rPr>
                <w:rFonts w:ascii="Calibri" w:eastAsia="Times New Roman" w:hAnsi="Calibri" w:cs="Calibri" w:hint="eastAsia"/>
                <w:kern w:val="0"/>
                <w:sz w:val="22"/>
              </w:rPr>
              <w:t>This</w:t>
            </w:r>
            <w:r w:rsidRPr="0098528C">
              <w:rPr>
                <w:rFonts w:ascii="Calibri" w:eastAsia="Times New Roman" w:hAnsi="Calibri" w:cs="Calibri"/>
                <w:kern w:val="0"/>
                <w:sz w:val="22"/>
              </w:rPr>
              <w:t xml:space="preserve"> value is not a degrees temperature value. It is the lowest value that can be sent by Climate Temperature Setting Offset signals to BCM. This Cal is used both for Automatic and True Manual Systems. Auto HVAC System range should be Lo 17 18….29 30 </w:t>
            </w:r>
            <w:commentRangeStart w:id="347"/>
            <w:r w:rsidRPr="0098528C">
              <w:rPr>
                <w:rFonts w:ascii="Calibri" w:eastAsia="Times New Roman" w:hAnsi="Calibri" w:cs="Calibri"/>
                <w:kern w:val="0"/>
                <w:sz w:val="22"/>
              </w:rPr>
              <w:t>HI</w:t>
            </w:r>
            <w:commentRangeEnd w:id="347"/>
            <w:r w:rsidRPr="00D9786C">
              <w:rPr>
                <w:rStyle w:val="CommentReference"/>
              </w:rPr>
              <w:commentReference w:id="347"/>
            </w:r>
            <w:r w:rsidRPr="00D9786C">
              <w:rPr>
                <w:rFonts w:ascii="Calibri" w:eastAsia="Times New Roman" w:hAnsi="Calibri" w:cs="Calibri"/>
                <w:kern w:val="0"/>
                <w:sz w:val="22"/>
              </w:rPr>
              <w:t>, Manual HVAC System (Discrete Knob) should be -8 for 17 detents knob or -7 for 15 detents knob.</w:t>
            </w:r>
          </w:p>
        </w:tc>
      </w:tr>
      <w:tr w:rsidR="005727C7" w:rsidRPr="0098528C" w14:paraId="77B17E7B" w14:textId="77777777" w:rsidTr="00572F73">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B95CB" w14:textId="69B40F72" w:rsidR="005B3365" w:rsidRPr="0098528C" w:rsidRDefault="005B3365" w:rsidP="005B3365">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Type</w:t>
            </w:r>
          </w:p>
        </w:tc>
        <w:tc>
          <w:tcPr>
            <w:tcW w:w="5723" w:type="dxa"/>
            <w:tcBorders>
              <w:top w:val="single" w:sz="4" w:space="0" w:color="auto"/>
              <w:left w:val="nil"/>
              <w:bottom w:val="single" w:sz="4" w:space="0" w:color="auto"/>
              <w:right w:val="single" w:sz="4" w:space="0" w:color="auto"/>
            </w:tcBorders>
            <w:shd w:val="clear" w:color="auto" w:fill="auto"/>
            <w:noWrap/>
            <w:vAlign w:val="bottom"/>
          </w:tcPr>
          <w:p w14:paraId="39AE7905" w14:textId="3BC18791" w:rsidR="005B3365" w:rsidRPr="0098528C" w:rsidRDefault="005B3365" w:rsidP="005B3365">
            <w:pPr>
              <w:widowControl/>
              <w:jc w:val="left"/>
              <w:rPr>
                <w:rFonts w:ascii="Calibri" w:eastAsia="Times New Roman" w:hAnsi="Calibri" w:cs="Calibri"/>
                <w:kern w:val="0"/>
                <w:sz w:val="22"/>
              </w:rPr>
            </w:pPr>
            <w:r w:rsidRPr="0098528C">
              <w:rPr>
                <w:rFonts w:ascii="Calibri" w:eastAsia="Times New Roman" w:hAnsi="Calibri" w:cs="Calibri"/>
                <w:kern w:val="0"/>
                <w:sz w:val="22"/>
              </w:rPr>
              <w:t>Integer</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5657A59" w14:textId="0A7AA8E2" w:rsidR="005B3365" w:rsidRPr="0098528C" w:rsidRDefault="005B3365" w:rsidP="005B3365">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Default Value</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511397C0" w14:textId="4EFBC6C8" w:rsidR="005B3365" w:rsidRPr="0098528C" w:rsidRDefault="005B3365" w:rsidP="005B3365">
            <w:pPr>
              <w:widowControl/>
              <w:jc w:val="left"/>
              <w:rPr>
                <w:rFonts w:ascii="Calibri" w:eastAsia="Times New Roman" w:hAnsi="Calibri" w:cs="Calibri"/>
                <w:kern w:val="0"/>
                <w:sz w:val="22"/>
              </w:rPr>
            </w:pPr>
            <w:r w:rsidRPr="0098528C">
              <w:rPr>
                <w:rFonts w:ascii="Calibri" w:eastAsia="Times New Roman" w:hAnsi="Calibri" w:cs="Calibri"/>
                <w:kern w:val="0"/>
                <w:sz w:val="22"/>
              </w:rPr>
              <w:t>-6</w:t>
            </w:r>
          </w:p>
        </w:tc>
      </w:tr>
      <w:tr w:rsidR="005727C7" w:rsidRPr="0098528C" w14:paraId="55F7F83A" w14:textId="77777777" w:rsidTr="00572F73">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4E3DCD" w14:textId="07BDF3DA" w:rsidR="005B3365" w:rsidRPr="0098528C" w:rsidRDefault="005B3365" w:rsidP="005B3365">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Literals</w:t>
            </w:r>
          </w:p>
        </w:tc>
        <w:tc>
          <w:tcPr>
            <w:tcW w:w="5723" w:type="dxa"/>
            <w:tcBorders>
              <w:top w:val="single" w:sz="4" w:space="0" w:color="auto"/>
              <w:left w:val="nil"/>
              <w:bottom w:val="single" w:sz="4" w:space="0" w:color="auto"/>
              <w:right w:val="single" w:sz="4" w:space="0" w:color="auto"/>
            </w:tcBorders>
            <w:shd w:val="clear" w:color="auto" w:fill="auto"/>
            <w:noWrap/>
            <w:vAlign w:val="bottom"/>
          </w:tcPr>
          <w:p w14:paraId="27A5CAE6" w14:textId="1D40A287" w:rsidR="005B3365" w:rsidRPr="0098528C" w:rsidRDefault="005B3365" w:rsidP="005B3365">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E65A2E9" w14:textId="53A7CE96" w:rsidR="005B3365" w:rsidRPr="0098528C" w:rsidRDefault="005B3365" w:rsidP="005B3365">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Min Value</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C2797D1" w14:textId="1DC8EC06" w:rsidR="005B3365" w:rsidRPr="0098528C" w:rsidRDefault="005B3365" w:rsidP="005B3365">
            <w:pPr>
              <w:widowControl/>
              <w:jc w:val="left"/>
              <w:rPr>
                <w:rFonts w:ascii="Calibri" w:eastAsia="Times New Roman" w:hAnsi="Calibri" w:cs="Calibri"/>
                <w:kern w:val="0"/>
                <w:sz w:val="22"/>
              </w:rPr>
            </w:pPr>
            <w:r w:rsidRPr="0098528C">
              <w:rPr>
                <w:rFonts w:ascii="Calibri" w:eastAsia="Times New Roman" w:hAnsi="Calibri" w:cs="Calibri"/>
                <w:kern w:val="0"/>
                <w:sz w:val="22"/>
              </w:rPr>
              <w:t>-8</w:t>
            </w:r>
          </w:p>
        </w:tc>
      </w:tr>
      <w:tr w:rsidR="005B3365" w:rsidRPr="0098528C" w14:paraId="18AB749C" w14:textId="77777777" w:rsidTr="00572F73">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AB7F7" w14:textId="67AD3D83" w:rsidR="005B3365" w:rsidRPr="0098528C" w:rsidRDefault="005B3365" w:rsidP="005B3365">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Unit</w:t>
            </w:r>
          </w:p>
        </w:tc>
        <w:tc>
          <w:tcPr>
            <w:tcW w:w="5723" w:type="dxa"/>
            <w:tcBorders>
              <w:top w:val="single" w:sz="4" w:space="0" w:color="auto"/>
              <w:left w:val="nil"/>
              <w:bottom w:val="single" w:sz="4" w:space="0" w:color="auto"/>
              <w:right w:val="single" w:sz="4" w:space="0" w:color="auto"/>
            </w:tcBorders>
            <w:shd w:val="clear" w:color="auto" w:fill="auto"/>
            <w:noWrap/>
            <w:vAlign w:val="bottom"/>
          </w:tcPr>
          <w:p w14:paraId="417051FA" w14:textId="7C1DAF71" w:rsidR="005B3365" w:rsidRPr="0098528C" w:rsidRDefault="005B3365" w:rsidP="005B3365">
            <w:pPr>
              <w:widowControl/>
              <w:jc w:val="left"/>
              <w:rPr>
                <w:rFonts w:ascii="Calibri" w:eastAsia="Times New Roman" w:hAnsi="Calibri" w:cs="Calibri"/>
                <w:kern w:val="0"/>
                <w:sz w:val="22"/>
              </w:rPr>
            </w:pPr>
            <w:r w:rsidRPr="0098528C">
              <w:rPr>
                <w:rFonts w:ascii="Calibri" w:eastAsia="Times New Roman" w:hAnsi="Calibri" w:cs="Calibri"/>
                <w:kern w:val="0"/>
                <w:sz w:val="22"/>
              </w:rPr>
              <w:t>N/A</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D05B618" w14:textId="19E06EA0" w:rsidR="005B3365" w:rsidRPr="0098528C" w:rsidRDefault="005B3365" w:rsidP="005B3365">
            <w:pPr>
              <w:widowControl/>
              <w:jc w:val="left"/>
              <w:rPr>
                <w:rFonts w:ascii="Calibri" w:eastAsia="Times New Roman" w:hAnsi="Calibri" w:cs="Calibri"/>
                <w:b/>
                <w:bCs/>
                <w:kern w:val="0"/>
                <w:sz w:val="22"/>
              </w:rPr>
            </w:pPr>
            <w:r w:rsidRPr="0098528C">
              <w:rPr>
                <w:rFonts w:ascii="Calibri" w:eastAsia="Times New Roman" w:hAnsi="Calibri" w:cs="Calibri"/>
                <w:b/>
                <w:bCs/>
                <w:kern w:val="0"/>
                <w:sz w:val="22"/>
              </w:rPr>
              <w:t>Max Value</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F277B21" w14:textId="096EACBF" w:rsidR="005B3365" w:rsidRPr="0098528C" w:rsidRDefault="005B3365" w:rsidP="005B3365">
            <w:pPr>
              <w:widowControl/>
              <w:jc w:val="left"/>
              <w:rPr>
                <w:rFonts w:ascii="Calibri" w:eastAsia="Times New Roman" w:hAnsi="Calibri" w:cs="Calibri"/>
                <w:kern w:val="0"/>
                <w:sz w:val="22"/>
              </w:rPr>
            </w:pPr>
            <w:r w:rsidRPr="0098528C">
              <w:rPr>
                <w:rFonts w:ascii="Calibri" w:eastAsia="Times New Roman" w:hAnsi="Calibri" w:cs="Calibri"/>
                <w:kern w:val="0"/>
                <w:sz w:val="22"/>
              </w:rPr>
              <w:t>-6</w:t>
            </w:r>
          </w:p>
        </w:tc>
      </w:tr>
    </w:tbl>
    <w:p w14:paraId="01FDCFC7" w14:textId="3D48A3C7" w:rsidR="00793D3F" w:rsidRDefault="00793D3F" w:rsidP="00AF2439">
      <w:pPr>
        <w:spacing w:line="312" w:lineRule="auto"/>
        <w:jc w:val="left"/>
        <w:rPr>
          <w:rFonts w:ascii="Times New Roman" w:hAnsi="Times New Roman" w:cs="Times New Roman"/>
          <w:sz w:val="24"/>
          <w:szCs w:val="24"/>
        </w:rPr>
      </w:pPr>
    </w:p>
    <w:tbl>
      <w:tblPr>
        <w:tblW w:w="10210" w:type="dxa"/>
        <w:tblLook w:val="04A0" w:firstRow="1" w:lastRow="0" w:firstColumn="1" w:lastColumn="0" w:noHBand="0" w:noVBand="1"/>
      </w:tblPr>
      <w:tblGrid>
        <w:gridCol w:w="1355"/>
        <w:gridCol w:w="6405"/>
        <w:gridCol w:w="1595"/>
        <w:gridCol w:w="855"/>
      </w:tblGrid>
      <w:tr w:rsidR="00AF2439" w:rsidRPr="00AF2439" w14:paraId="2C3121CD" w14:textId="77777777" w:rsidTr="00911780">
        <w:trPr>
          <w:trHeight w:val="300"/>
        </w:trPr>
        <w:tc>
          <w:tcPr>
            <w:tcW w:w="1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A9A23" w14:textId="77777777" w:rsidR="00AF2439" w:rsidRPr="00AF2439" w:rsidRDefault="00AF2439" w:rsidP="008F480A">
            <w:pPr>
              <w:widowControl/>
              <w:jc w:val="left"/>
              <w:rPr>
                <w:rFonts w:ascii="Calibri" w:eastAsia="Times New Roman" w:hAnsi="Calibri" w:cs="Calibri"/>
                <w:b/>
                <w:bCs/>
                <w:color w:val="FF0000"/>
                <w:kern w:val="0"/>
                <w:sz w:val="22"/>
              </w:rPr>
            </w:pPr>
            <w:r w:rsidRPr="00AF2439">
              <w:rPr>
                <w:rFonts w:ascii="Calibri" w:eastAsia="Times New Roman" w:hAnsi="Calibri" w:cs="Calibri"/>
                <w:b/>
                <w:bCs/>
                <w:color w:val="FF0000"/>
                <w:kern w:val="0"/>
                <w:sz w:val="22"/>
              </w:rPr>
              <w:t>Cal Name</w:t>
            </w:r>
          </w:p>
        </w:tc>
        <w:tc>
          <w:tcPr>
            <w:tcW w:w="8855" w:type="dxa"/>
            <w:gridSpan w:val="3"/>
            <w:tcBorders>
              <w:top w:val="single" w:sz="4" w:space="0" w:color="auto"/>
              <w:left w:val="nil"/>
              <w:bottom w:val="single" w:sz="4" w:space="0" w:color="auto"/>
              <w:right w:val="single" w:sz="4" w:space="0" w:color="auto"/>
            </w:tcBorders>
            <w:shd w:val="clear" w:color="auto" w:fill="auto"/>
            <w:noWrap/>
            <w:vAlign w:val="bottom"/>
            <w:hideMark/>
          </w:tcPr>
          <w:p w14:paraId="6007F439" w14:textId="64032B0C" w:rsidR="00AF2439" w:rsidRPr="00AF2439" w:rsidRDefault="00AF2439" w:rsidP="008F480A">
            <w:pPr>
              <w:widowControl/>
              <w:jc w:val="left"/>
              <w:rPr>
                <w:rFonts w:ascii="Calibri" w:eastAsia="Times New Roman" w:hAnsi="Calibri" w:cs="Calibri"/>
                <w:color w:val="FF0000"/>
                <w:kern w:val="0"/>
                <w:sz w:val="22"/>
              </w:rPr>
            </w:pPr>
            <w:r w:rsidRPr="00AF2439">
              <w:rPr>
                <w:rFonts w:hint="eastAsia"/>
                <w:color w:val="FF0000"/>
              </w:rPr>
              <w:t>A</w:t>
            </w:r>
            <w:r w:rsidRPr="00AF2439">
              <w:rPr>
                <w:color w:val="FF0000"/>
              </w:rPr>
              <w:t>ir_Conditioning_Compressor_Type</w:t>
            </w:r>
          </w:p>
        </w:tc>
      </w:tr>
      <w:tr w:rsidR="00AF2439" w:rsidRPr="00AF2439" w14:paraId="331A572D" w14:textId="77777777" w:rsidTr="00911780">
        <w:trPr>
          <w:trHeight w:val="945"/>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14:paraId="73EA7FF3" w14:textId="77777777" w:rsidR="00AF2439" w:rsidRPr="00AF2439" w:rsidRDefault="00AF2439" w:rsidP="008F480A">
            <w:pPr>
              <w:widowControl/>
              <w:jc w:val="left"/>
              <w:rPr>
                <w:rFonts w:ascii="Calibri" w:eastAsia="Times New Roman" w:hAnsi="Calibri" w:cs="Calibri"/>
                <w:b/>
                <w:bCs/>
                <w:color w:val="FF0000"/>
                <w:kern w:val="0"/>
                <w:sz w:val="22"/>
              </w:rPr>
            </w:pPr>
            <w:r w:rsidRPr="00AF2439">
              <w:rPr>
                <w:rFonts w:ascii="Calibri" w:eastAsia="Times New Roman" w:hAnsi="Calibri" w:cs="Calibri"/>
                <w:b/>
                <w:bCs/>
                <w:color w:val="FF0000"/>
                <w:kern w:val="0"/>
                <w:sz w:val="22"/>
              </w:rPr>
              <w:t>Description</w:t>
            </w:r>
          </w:p>
        </w:tc>
        <w:tc>
          <w:tcPr>
            <w:tcW w:w="8855" w:type="dxa"/>
            <w:gridSpan w:val="3"/>
            <w:tcBorders>
              <w:top w:val="single" w:sz="4" w:space="0" w:color="auto"/>
              <w:left w:val="nil"/>
              <w:bottom w:val="single" w:sz="4" w:space="0" w:color="auto"/>
              <w:right w:val="single" w:sz="4" w:space="0" w:color="auto"/>
            </w:tcBorders>
            <w:shd w:val="clear" w:color="auto" w:fill="auto"/>
            <w:vAlign w:val="bottom"/>
            <w:hideMark/>
          </w:tcPr>
          <w:p w14:paraId="063B7C40" w14:textId="60F46708" w:rsidR="00AF2439" w:rsidRPr="00AF2439" w:rsidRDefault="00AF2439" w:rsidP="00355DFB">
            <w:pPr>
              <w:widowControl/>
              <w:jc w:val="left"/>
              <w:rPr>
                <w:rFonts w:ascii="Calibri" w:eastAsia="Times New Roman" w:hAnsi="Calibri" w:cs="Calibri"/>
                <w:color w:val="FF0000"/>
                <w:kern w:val="0"/>
                <w:sz w:val="22"/>
              </w:rPr>
            </w:pPr>
            <w:r w:rsidRPr="00AF2439">
              <w:rPr>
                <w:rFonts w:ascii="Calibri" w:eastAsia="Times New Roman" w:hAnsi="Calibri" w:cs="Calibri"/>
                <w:color w:val="FF0000"/>
                <w:kern w:val="0"/>
                <w:sz w:val="22"/>
              </w:rPr>
              <w:t xml:space="preserve">This calibration is used to Determines whether </w:t>
            </w:r>
            <w:r>
              <w:rPr>
                <w:rFonts w:ascii="Calibri" w:eastAsia="Times New Roman" w:hAnsi="Calibri" w:cs="Calibri"/>
                <w:color w:val="FF0000"/>
                <w:kern w:val="0"/>
                <w:sz w:val="22"/>
              </w:rPr>
              <w:t>A/C mode control is supported by VCU.</w:t>
            </w:r>
            <w:r w:rsidRPr="00AF2439">
              <w:rPr>
                <w:rFonts w:ascii="Calibri" w:eastAsia="Times New Roman" w:hAnsi="Calibri" w:cs="Calibri"/>
                <w:color w:val="FF0000"/>
                <w:kern w:val="0"/>
                <w:sz w:val="22"/>
              </w:rPr>
              <w:br/>
              <w:t xml:space="preserve">• </w:t>
            </w:r>
            <w:r w:rsidR="00355DFB" w:rsidRPr="00355DFB">
              <w:rPr>
                <w:rFonts w:ascii="Calibri" w:eastAsia="Times New Roman" w:hAnsi="Calibri" w:cs="Calibri"/>
                <w:color w:val="FF0000"/>
                <w:kern w:val="0"/>
                <w:sz w:val="22"/>
              </w:rPr>
              <w:t>0</w:t>
            </w:r>
            <w:r w:rsidRPr="00AF2439">
              <w:rPr>
                <w:rFonts w:ascii="Calibri" w:eastAsia="Times New Roman" w:hAnsi="Calibri" w:cs="Calibri"/>
                <w:color w:val="FF0000"/>
                <w:kern w:val="0"/>
                <w:sz w:val="22"/>
              </w:rPr>
              <w:t xml:space="preserve"> </w:t>
            </w:r>
            <w:r>
              <w:rPr>
                <w:rFonts w:ascii="Calibri" w:eastAsia="Times New Roman" w:hAnsi="Calibri" w:cs="Calibri"/>
                <w:color w:val="FF0000"/>
                <w:kern w:val="0"/>
                <w:sz w:val="22"/>
              </w:rPr>
              <w:t>–</w:t>
            </w:r>
            <w:r w:rsidRPr="00AF2439">
              <w:rPr>
                <w:rFonts w:ascii="Calibri" w:eastAsia="Times New Roman" w:hAnsi="Calibri" w:cs="Calibri"/>
                <w:color w:val="FF0000"/>
                <w:kern w:val="0"/>
                <w:sz w:val="22"/>
              </w:rPr>
              <w:t xml:space="preserve"> </w:t>
            </w:r>
            <w:r w:rsidR="00355DFB">
              <w:rPr>
                <w:rFonts w:ascii="Calibri" w:eastAsia="Times New Roman" w:hAnsi="Calibri" w:cs="Calibri"/>
                <w:color w:val="FF0000"/>
                <w:kern w:val="0"/>
                <w:sz w:val="22"/>
              </w:rPr>
              <w:t>No A/C mode</w:t>
            </w:r>
            <w:r>
              <w:rPr>
                <w:rFonts w:ascii="Calibri" w:eastAsia="Times New Roman" w:hAnsi="Calibri" w:cs="Calibri"/>
                <w:color w:val="FF0000"/>
                <w:kern w:val="0"/>
                <w:sz w:val="22"/>
              </w:rPr>
              <w:br/>
              <w:t xml:space="preserve">• </w:t>
            </w:r>
            <w:r w:rsidR="00355DFB">
              <w:rPr>
                <w:rFonts w:ascii="Calibri" w:eastAsia="Times New Roman" w:hAnsi="Calibri" w:cs="Calibri"/>
                <w:color w:val="FF0000"/>
                <w:kern w:val="0"/>
                <w:sz w:val="22"/>
              </w:rPr>
              <w:t>1 – A/C mode</w:t>
            </w:r>
          </w:p>
        </w:tc>
      </w:tr>
      <w:tr w:rsidR="00AF2439" w:rsidRPr="00AF2439" w14:paraId="634068A3" w14:textId="77777777" w:rsidTr="00911780">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14:paraId="148F2E78" w14:textId="77777777" w:rsidR="00AF2439" w:rsidRPr="00AF2439" w:rsidRDefault="00AF2439" w:rsidP="008F480A">
            <w:pPr>
              <w:widowControl/>
              <w:jc w:val="left"/>
              <w:rPr>
                <w:rFonts w:ascii="Calibri" w:eastAsia="Times New Roman" w:hAnsi="Calibri" w:cs="Calibri"/>
                <w:b/>
                <w:bCs/>
                <w:color w:val="FF0000"/>
                <w:kern w:val="0"/>
                <w:sz w:val="22"/>
              </w:rPr>
            </w:pPr>
            <w:r w:rsidRPr="00AF2439">
              <w:rPr>
                <w:rFonts w:ascii="Calibri" w:eastAsia="Times New Roman" w:hAnsi="Calibri" w:cs="Calibri"/>
                <w:b/>
                <w:bCs/>
                <w:color w:val="FF0000"/>
                <w:kern w:val="0"/>
                <w:sz w:val="22"/>
              </w:rPr>
              <w:t>Type</w:t>
            </w:r>
          </w:p>
        </w:tc>
        <w:tc>
          <w:tcPr>
            <w:tcW w:w="6405" w:type="dxa"/>
            <w:tcBorders>
              <w:top w:val="nil"/>
              <w:left w:val="nil"/>
              <w:bottom w:val="single" w:sz="4" w:space="0" w:color="auto"/>
              <w:right w:val="single" w:sz="4" w:space="0" w:color="auto"/>
            </w:tcBorders>
            <w:shd w:val="clear" w:color="auto" w:fill="auto"/>
            <w:noWrap/>
            <w:vAlign w:val="bottom"/>
            <w:hideMark/>
          </w:tcPr>
          <w:p w14:paraId="53F67242" w14:textId="0FA74E46" w:rsidR="00AF2439" w:rsidRPr="00AF2439" w:rsidRDefault="00355DFB" w:rsidP="008F480A">
            <w:pPr>
              <w:widowControl/>
              <w:jc w:val="left"/>
              <w:rPr>
                <w:rFonts w:ascii="Calibri" w:eastAsia="Times New Roman" w:hAnsi="Calibri" w:cs="Calibri"/>
                <w:color w:val="FF0000"/>
                <w:kern w:val="0"/>
                <w:sz w:val="22"/>
              </w:rPr>
            </w:pPr>
            <w:r>
              <w:rPr>
                <w:rFonts w:ascii="Calibri" w:eastAsia="Times New Roman" w:hAnsi="Calibri" w:cs="Calibri"/>
                <w:color w:val="FF0000"/>
                <w:kern w:val="0"/>
                <w:sz w:val="22"/>
              </w:rPr>
              <w:t>Enumerate</w:t>
            </w:r>
          </w:p>
        </w:tc>
        <w:tc>
          <w:tcPr>
            <w:tcW w:w="1595" w:type="dxa"/>
            <w:tcBorders>
              <w:top w:val="nil"/>
              <w:left w:val="nil"/>
              <w:bottom w:val="single" w:sz="4" w:space="0" w:color="auto"/>
              <w:right w:val="single" w:sz="4" w:space="0" w:color="auto"/>
            </w:tcBorders>
            <w:shd w:val="clear" w:color="auto" w:fill="auto"/>
            <w:noWrap/>
            <w:vAlign w:val="bottom"/>
            <w:hideMark/>
          </w:tcPr>
          <w:p w14:paraId="308A1E73" w14:textId="77777777" w:rsidR="00AF2439" w:rsidRPr="00AF2439" w:rsidRDefault="00AF2439" w:rsidP="008F480A">
            <w:pPr>
              <w:widowControl/>
              <w:jc w:val="left"/>
              <w:rPr>
                <w:rFonts w:ascii="Calibri" w:eastAsia="Times New Roman" w:hAnsi="Calibri" w:cs="Calibri"/>
                <w:b/>
                <w:bCs/>
                <w:color w:val="FF0000"/>
                <w:kern w:val="0"/>
                <w:sz w:val="22"/>
              </w:rPr>
            </w:pPr>
            <w:r w:rsidRPr="00AF2439">
              <w:rPr>
                <w:rFonts w:ascii="Calibri" w:eastAsia="Times New Roman" w:hAnsi="Calibri" w:cs="Calibri"/>
                <w:b/>
                <w:bCs/>
                <w:color w:val="FF0000"/>
                <w:kern w:val="0"/>
                <w:sz w:val="22"/>
              </w:rPr>
              <w:t>Default Value</w:t>
            </w:r>
          </w:p>
        </w:tc>
        <w:tc>
          <w:tcPr>
            <w:tcW w:w="855" w:type="dxa"/>
            <w:tcBorders>
              <w:top w:val="nil"/>
              <w:left w:val="nil"/>
              <w:bottom w:val="single" w:sz="4" w:space="0" w:color="auto"/>
              <w:right w:val="single" w:sz="4" w:space="0" w:color="auto"/>
            </w:tcBorders>
            <w:shd w:val="clear" w:color="auto" w:fill="auto"/>
            <w:noWrap/>
            <w:vAlign w:val="bottom"/>
            <w:hideMark/>
          </w:tcPr>
          <w:p w14:paraId="3DBEFEC4" w14:textId="306DCA11" w:rsidR="00AF2439" w:rsidRPr="00AF2439" w:rsidRDefault="00355DFB" w:rsidP="00AF2439">
            <w:pPr>
              <w:widowControl/>
              <w:jc w:val="left"/>
              <w:rPr>
                <w:rFonts w:ascii="Calibri" w:eastAsia="Times New Roman" w:hAnsi="Calibri" w:cs="Calibri"/>
                <w:color w:val="FF0000"/>
                <w:kern w:val="0"/>
                <w:sz w:val="22"/>
              </w:rPr>
            </w:pPr>
            <w:r>
              <w:rPr>
                <w:rFonts w:ascii="Calibri" w:eastAsia="Times New Roman" w:hAnsi="Calibri" w:cs="Calibri"/>
                <w:color w:val="FF0000"/>
                <w:kern w:val="0"/>
                <w:sz w:val="22"/>
              </w:rPr>
              <w:t>1</w:t>
            </w:r>
          </w:p>
        </w:tc>
      </w:tr>
      <w:tr w:rsidR="00AF2439" w:rsidRPr="00AF2439" w14:paraId="3267812A" w14:textId="77777777" w:rsidTr="00911780">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14:paraId="38FB2156" w14:textId="77777777" w:rsidR="00AF2439" w:rsidRPr="00AF2439" w:rsidRDefault="00AF2439" w:rsidP="008F480A">
            <w:pPr>
              <w:widowControl/>
              <w:jc w:val="left"/>
              <w:rPr>
                <w:rFonts w:ascii="Calibri" w:eastAsia="Times New Roman" w:hAnsi="Calibri" w:cs="Calibri"/>
                <w:b/>
                <w:bCs/>
                <w:color w:val="FF0000"/>
                <w:kern w:val="0"/>
                <w:sz w:val="22"/>
              </w:rPr>
            </w:pPr>
            <w:r w:rsidRPr="00AF2439">
              <w:rPr>
                <w:rFonts w:ascii="Calibri" w:eastAsia="Times New Roman" w:hAnsi="Calibri" w:cs="Calibri"/>
                <w:b/>
                <w:bCs/>
                <w:color w:val="FF0000"/>
                <w:kern w:val="0"/>
                <w:sz w:val="22"/>
              </w:rPr>
              <w:t>Literals</w:t>
            </w:r>
          </w:p>
        </w:tc>
        <w:tc>
          <w:tcPr>
            <w:tcW w:w="6405" w:type="dxa"/>
            <w:tcBorders>
              <w:top w:val="nil"/>
              <w:left w:val="nil"/>
              <w:bottom w:val="single" w:sz="4" w:space="0" w:color="auto"/>
              <w:right w:val="single" w:sz="4" w:space="0" w:color="auto"/>
            </w:tcBorders>
            <w:shd w:val="clear" w:color="auto" w:fill="auto"/>
            <w:noWrap/>
            <w:vAlign w:val="bottom"/>
            <w:hideMark/>
          </w:tcPr>
          <w:p w14:paraId="153ABE35" w14:textId="12441784" w:rsidR="00AF2439" w:rsidRPr="00AF2439" w:rsidRDefault="00355DFB" w:rsidP="008F480A">
            <w:pPr>
              <w:widowControl/>
              <w:jc w:val="left"/>
              <w:rPr>
                <w:rFonts w:ascii="Calibri" w:eastAsia="Times New Roman" w:hAnsi="Calibri" w:cs="Calibri"/>
                <w:color w:val="FF0000"/>
                <w:kern w:val="0"/>
                <w:sz w:val="22"/>
              </w:rPr>
            </w:pPr>
            <w:r w:rsidRPr="00355DFB">
              <w:rPr>
                <w:rFonts w:ascii="Calibri" w:eastAsia="Times New Roman" w:hAnsi="Calibri" w:cs="Calibri"/>
                <w:color w:val="FF0000"/>
                <w:kern w:val="0"/>
                <w:sz w:val="22"/>
              </w:rPr>
              <w:t xml:space="preserve">0 "CeINFO_Air_Conditioning_Compressor_Type_None"; </w:t>
            </w:r>
            <w:r>
              <w:rPr>
                <w:rFonts w:ascii="Calibri" w:eastAsia="Times New Roman" w:hAnsi="Calibri" w:cs="Calibri"/>
                <w:color w:val="FF0000"/>
                <w:kern w:val="0"/>
                <w:sz w:val="22"/>
              </w:rPr>
              <w:t xml:space="preserve"> </w:t>
            </w:r>
            <w:r w:rsidRPr="00355DFB">
              <w:rPr>
                <w:rFonts w:ascii="Calibri" w:eastAsia="Times New Roman" w:hAnsi="Calibri" w:cs="Calibri"/>
                <w:color w:val="FF0000"/>
                <w:kern w:val="0"/>
                <w:sz w:val="22"/>
              </w:rPr>
              <w:t>1 "CeINFO_Air_Conditioning_Compressor_Type_NOT_Equal_to_None"</w:t>
            </w:r>
          </w:p>
        </w:tc>
        <w:tc>
          <w:tcPr>
            <w:tcW w:w="1595" w:type="dxa"/>
            <w:tcBorders>
              <w:top w:val="nil"/>
              <w:left w:val="nil"/>
              <w:bottom w:val="single" w:sz="4" w:space="0" w:color="auto"/>
              <w:right w:val="single" w:sz="4" w:space="0" w:color="auto"/>
            </w:tcBorders>
            <w:shd w:val="clear" w:color="auto" w:fill="auto"/>
            <w:noWrap/>
            <w:vAlign w:val="bottom"/>
            <w:hideMark/>
          </w:tcPr>
          <w:p w14:paraId="099FA231" w14:textId="77777777" w:rsidR="00AF2439" w:rsidRPr="00AF2439" w:rsidRDefault="00AF2439" w:rsidP="008F480A">
            <w:pPr>
              <w:widowControl/>
              <w:jc w:val="left"/>
              <w:rPr>
                <w:rFonts w:ascii="Calibri" w:eastAsia="Times New Roman" w:hAnsi="Calibri" w:cs="Calibri"/>
                <w:b/>
                <w:bCs/>
                <w:color w:val="FF0000"/>
                <w:kern w:val="0"/>
                <w:sz w:val="22"/>
              </w:rPr>
            </w:pPr>
            <w:r w:rsidRPr="00AF2439">
              <w:rPr>
                <w:rFonts w:ascii="Calibri" w:eastAsia="Times New Roman" w:hAnsi="Calibri" w:cs="Calibri"/>
                <w:b/>
                <w:bCs/>
                <w:color w:val="FF0000"/>
                <w:kern w:val="0"/>
                <w:sz w:val="22"/>
              </w:rPr>
              <w:t>Min Value</w:t>
            </w:r>
          </w:p>
        </w:tc>
        <w:tc>
          <w:tcPr>
            <w:tcW w:w="855" w:type="dxa"/>
            <w:tcBorders>
              <w:top w:val="nil"/>
              <w:left w:val="nil"/>
              <w:bottom w:val="single" w:sz="4" w:space="0" w:color="auto"/>
              <w:right w:val="single" w:sz="4" w:space="0" w:color="auto"/>
            </w:tcBorders>
            <w:shd w:val="clear" w:color="auto" w:fill="auto"/>
            <w:noWrap/>
            <w:vAlign w:val="bottom"/>
            <w:hideMark/>
          </w:tcPr>
          <w:p w14:paraId="4C1DE859" w14:textId="77777777" w:rsidR="00AF2439" w:rsidRPr="00AF2439" w:rsidRDefault="00AF2439" w:rsidP="008F480A">
            <w:pPr>
              <w:widowControl/>
              <w:jc w:val="left"/>
              <w:rPr>
                <w:rFonts w:ascii="Calibri" w:eastAsia="Times New Roman" w:hAnsi="Calibri" w:cs="Calibri"/>
                <w:color w:val="FF0000"/>
                <w:kern w:val="0"/>
                <w:sz w:val="22"/>
              </w:rPr>
            </w:pPr>
            <w:r w:rsidRPr="00AF2439">
              <w:rPr>
                <w:rFonts w:ascii="Calibri" w:eastAsia="Times New Roman" w:hAnsi="Calibri" w:cs="Calibri"/>
                <w:color w:val="FF0000"/>
                <w:kern w:val="0"/>
                <w:sz w:val="22"/>
              </w:rPr>
              <w:t>N/A</w:t>
            </w:r>
          </w:p>
        </w:tc>
      </w:tr>
      <w:tr w:rsidR="00AF2439" w:rsidRPr="00AF2439" w14:paraId="4D3DF984" w14:textId="77777777" w:rsidTr="00911780">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14:paraId="47D2F223" w14:textId="77777777" w:rsidR="00AF2439" w:rsidRPr="00AF2439" w:rsidRDefault="00AF2439" w:rsidP="008F480A">
            <w:pPr>
              <w:widowControl/>
              <w:jc w:val="left"/>
              <w:rPr>
                <w:rFonts w:ascii="Calibri" w:eastAsia="Times New Roman" w:hAnsi="Calibri" w:cs="Calibri"/>
                <w:b/>
                <w:bCs/>
                <w:color w:val="FF0000"/>
                <w:kern w:val="0"/>
                <w:sz w:val="22"/>
              </w:rPr>
            </w:pPr>
            <w:r w:rsidRPr="00AF2439">
              <w:rPr>
                <w:rFonts w:ascii="Calibri" w:eastAsia="Times New Roman" w:hAnsi="Calibri" w:cs="Calibri"/>
                <w:b/>
                <w:bCs/>
                <w:color w:val="FF0000"/>
                <w:kern w:val="0"/>
                <w:sz w:val="22"/>
              </w:rPr>
              <w:t>Unit</w:t>
            </w:r>
          </w:p>
        </w:tc>
        <w:tc>
          <w:tcPr>
            <w:tcW w:w="6405" w:type="dxa"/>
            <w:tcBorders>
              <w:top w:val="nil"/>
              <w:left w:val="nil"/>
              <w:bottom w:val="single" w:sz="4" w:space="0" w:color="auto"/>
              <w:right w:val="single" w:sz="4" w:space="0" w:color="auto"/>
            </w:tcBorders>
            <w:shd w:val="clear" w:color="auto" w:fill="auto"/>
            <w:noWrap/>
            <w:vAlign w:val="bottom"/>
            <w:hideMark/>
          </w:tcPr>
          <w:p w14:paraId="02A0064E" w14:textId="77777777" w:rsidR="00AF2439" w:rsidRPr="00AF2439" w:rsidRDefault="00AF2439" w:rsidP="008F480A">
            <w:pPr>
              <w:widowControl/>
              <w:jc w:val="left"/>
              <w:rPr>
                <w:rFonts w:ascii="Calibri" w:eastAsia="Times New Roman" w:hAnsi="Calibri" w:cs="Calibri"/>
                <w:color w:val="FF0000"/>
                <w:kern w:val="0"/>
                <w:sz w:val="22"/>
              </w:rPr>
            </w:pPr>
            <w:r w:rsidRPr="00AF2439">
              <w:rPr>
                <w:rFonts w:ascii="Calibri" w:eastAsia="Times New Roman" w:hAnsi="Calibri" w:cs="Calibri"/>
                <w:color w:val="FF0000"/>
                <w:kern w:val="0"/>
                <w:sz w:val="22"/>
              </w:rPr>
              <w:t>N/A</w:t>
            </w:r>
          </w:p>
        </w:tc>
        <w:tc>
          <w:tcPr>
            <w:tcW w:w="1595" w:type="dxa"/>
            <w:tcBorders>
              <w:top w:val="nil"/>
              <w:left w:val="nil"/>
              <w:bottom w:val="single" w:sz="4" w:space="0" w:color="auto"/>
              <w:right w:val="single" w:sz="4" w:space="0" w:color="auto"/>
            </w:tcBorders>
            <w:shd w:val="clear" w:color="auto" w:fill="auto"/>
            <w:noWrap/>
            <w:vAlign w:val="bottom"/>
            <w:hideMark/>
          </w:tcPr>
          <w:p w14:paraId="501E8CCA" w14:textId="77777777" w:rsidR="00AF2439" w:rsidRPr="00AF2439" w:rsidRDefault="00AF2439" w:rsidP="008F480A">
            <w:pPr>
              <w:widowControl/>
              <w:jc w:val="left"/>
              <w:rPr>
                <w:rFonts w:ascii="Calibri" w:eastAsia="Times New Roman" w:hAnsi="Calibri" w:cs="Calibri"/>
                <w:b/>
                <w:bCs/>
                <w:color w:val="FF0000"/>
                <w:kern w:val="0"/>
                <w:sz w:val="22"/>
              </w:rPr>
            </w:pPr>
            <w:r w:rsidRPr="00AF2439">
              <w:rPr>
                <w:rFonts w:ascii="Calibri" w:eastAsia="Times New Roman" w:hAnsi="Calibri" w:cs="Calibri"/>
                <w:b/>
                <w:bCs/>
                <w:color w:val="FF0000"/>
                <w:kern w:val="0"/>
                <w:sz w:val="22"/>
              </w:rPr>
              <w:t>Max Value</w:t>
            </w:r>
          </w:p>
        </w:tc>
        <w:tc>
          <w:tcPr>
            <w:tcW w:w="855" w:type="dxa"/>
            <w:tcBorders>
              <w:top w:val="nil"/>
              <w:left w:val="nil"/>
              <w:bottom w:val="single" w:sz="4" w:space="0" w:color="auto"/>
              <w:right w:val="single" w:sz="4" w:space="0" w:color="auto"/>
            </w:tcBorders>
            <w:shd w:val="clear" w:color="auto" w:fill="auto"/>
            <w:noWrap/>
            <w:vAlign w:val="bottom"/>
            <w:hideMark/>
          </w:tcPr>
          <w:p w14:paraId="3F0C12E7" w14:textId="77777777" w:rsidR="00AF2439" w:rsidRPr="00AF2439" w:rsidRDefault="00AF2439" w:rsidP="008F480A">
            <w:pPr>
              <w:widowControl/>
              <w:jc w:val="left"/>
              <w:rPr>
                <w:rFonts w:ascii="Calibri" w:eastAsia="Times New Roman" w:hAnsi="Calibri" w:cs="Calibri"/>
                <w:color w:val="FF0000"/>
                <w:kern w:val="0"/>
                <w:sz w:val="22"/>
              </w:rPr>
            </w:pPr>
            <w:r w:rsidRPr="00AF2439">
              <w:rPr>
                <w:rFonts w:ascii="Calibri" w:eastAsia="Times New Roman" w:hAnsi="Calibri" w:cs="Calibri"/>
                <w:color w:val="FF0000"/>
                <w:kern w:val="0"/>
                <w:sz w:val="22"/>
              </w:rPr>
              <w:t>N/A</w:t>
            </w:r>
          </w:p>
        </w:tc>
      </w:tr>
    </w:tbl>
    <w:p w14:paraId="26BFD4F9" w14:textId="77777777" w:rsidR="00AF2439" w:rsidRPr="00546985" w:rsidRDefault="00AF2439" w:rsidP="00AF2439">
      <w:pPr>
        <w:spacing w:line="312" w:lineRule="auto"/>
        <w:jc w:val="left"/>
        <w:rPr>
          <w:rFonts w:ascii="Times New Roman" w:hAnsi="Times New Roman" w:cs="Times New Roman"/>
          <w:sz w:val="24"/>
          <w:szCs w:val="24"/>
        </w:rPr>
      </w:pPr>
    </w:p>
    <w:p w14:paraId="70E4D638" w14:textId="3E723085" w:rsidR="000A3161" w:rsidRPr="0098528C" w:rsidRDefault="000A3161" w:rsidP="000A3161">
      <w:pPr>
        <w:pStyle w:val="Heading1"/>
        <w:numPr>
          <w:ilvl w:val="0"/>
          <w:numId w:val="1"/>
        </w:numPr>
      </w:pPr>
      <w:bookmarkStart w:id="348" w:name="_Toc524424405"/>
      <w:bookmarkStart w:id="349" w:name="_Toc58413288"/>
      <w:r w:rsidRPr="0098528C">
        <w:rPr>
          <w:rFonts w:hint="eastAsia"/>
        </w:rPr>
        <w:t>附录</w:t>
      </w:r>
      <w:bookmarkEnd w:id="348"/>
      <w:r w:rsidR="00E84D5A" w:rsidRPr="0098528C">
        <w:rPr>
          <w:rFonts w:ascii="Times New Roman" w:hAnsi="Times New Roman" w:cs="Times New Roman"/>
        </w:rPr>
        <w:t>Appendix</w:t>
      </w:r>
      <w:bookmarkStart w:id="350" w:name="_GoBack"/>
      <w:bookmarkEnd w:id="349"/>
      <w:bookmarkEnd w:id="350"/>
    </w:p>
    <w:p w14:paraId="15FB1164" w14:textId="1588059A" w:rsidR="000A3161" w:rsidRPr="0098528C" w:rsidRDefault="000A3161" w:rsidP="00412739">
      <w:pPr>
        <w:ind w:firstLine="420"/>
      </w:pPr>
      <w:r w:rsidRPr="0098528C">
        <w:rPr>
          <w:rFonts w:hint="eastAsia"/>
        </w:rPr>
        <w:t>空调功能在不同的车型上的功能可能会有所差异，可以参照以下附件获取对应车型空调功能详情。</w:t>
      </w:r>
    </w:p>
    <w:p w14:paraId="1D8D5ED1" w14:textId="77777777" w:rsidR="00E84D5A" w:rsidRPr="0098528C" w:rsidRDefault="00E84D5A" w:rsidP="00412739">
      <w:pPr>
        <w:ind w:firstLine="420"/>
        <w:rPr>
          <w:rFonts w:ascii="Times New Roman" w:hAnsi="Times New Roman" w:cs="Times New Roman"/>
        </w:rPr>
      </w:pPr>
      <w:r w:rsidRPr="0098528C">
        <w:rPr>
          <w:rFonts w:ascii="Times New Roman" w:hAnsi="Times New Roman" w:cs="Times New Roman"/>
        </w:rPr>
        <w:t>The functions of air condition</w:t>
      </w:r>
      <w:r w:rsidRPr="0098528C">
        <w:rPr>
          <w:rFonts w:ascii="Times New Roman" w:hAnsi="Times New Roman" w:cs="Times New Roman" w:hint="eastAsia"/>
        </w:rPr>
        <w:t>ing</w:t>
      </w:r>
      <w:r w:rsidRPr="0098528C">
        <w:rPr>
          <w:rFonts w:ascii="Times New Roman" w:hAnsi="Times New Roman" w:cs="Times New Roman"/>
        </w:rPr>
        <w:t xml:space="preserve"> shall vary on different models. Please refer to the following attachment for </w:t>
      </w:r>
      <w:r w:rsidRPr="0098528C">
        <w:rPr>
          <w:rFonts w:ascii="Times New Roman" w:hAnsi="Times New Roman" w:cs="Times New Roman" w:hint="eastAsia"/>
        </w:rPr>
        <w:t xml:space="preserve">the air conditioning </w:t>
      </w:r>
      <w:r w:rsidRPr="0098528C">
        <w:rPr>
          <w:rFonts w:ascii="Times New Roman" w:hAnsi="Times New Roman" w:cs="Times New Roman"/>
        </w:rPr>
        <w:t>function details of the corresponding model.</w:t>
      </w:r>
    </w:p>
    <w:p w14:paraId="5E010F93" w14:textId="24BAA21B" w:rsidR="000A3161" w:rsidRPr="00D9786C" w:rsidRDefault="00017E26" w:rsidP="00CE7596">
      <w:pPr>
        <w:pStyle w:val="a0"/>
        <w:spacing w:after="156"/>
        <w:jc w:val="center"/>
      </w:pPr>
      <w:r>
        <w:object w:dxaOrig="1516" w:dyaOrig="1058" w14:anchorId="26E9B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53.4pt" o:ole="">
            <v:imagedata r:id="rId19" o:title=""/>
          </v:shape>
          <o:OLEObject Type="Embed" ProgID="Excel.Sheet.12" ShapeID="_x0000_i1025" DrawAspect="Icon" ObjectID="_1676442782" r:id="rId20"/>
        </w:object>
      </w:r>
      <w:r w:rsidR="005A46BA" w:rsidRPr="00D9786C">
        <w:rPr>
          <w:rStyle w:val="CommentReference"/>
        </w:rPr>
        <w:commentReference w:id="351"/>
      </w:r>
      <w:r>
        <w:rPr>
          <w:rStyle w:val="CommentReference"/>
        </w:rPr>
        <w:commentReference w:id="352"/>
      </w:r>
      <w:r w:rsidR="000A3161" w:rsidRPr="00D9786C">
        <w:br w:type="page"/>
      </w:r>
    </w:p>
    <w:p w14:paraId="69BF5DAE" w14:textId="330998D8" w:rsidR="000A3161" w:rsidRPr="00D9786C" w:rsidRDefault="000A3161" w:rsidP="000A3161">
      <w:pPr>
        <w:pStyle w:val="a0"/>
        <w:spacing w:after="156"/>
        <w:ind w:firstLine="0"/>
        <w:outlineLvl w:val="0"/>
        <w:rPr>
          <w:b/>
          <w:sz w:val="44"/>
          <w:szCs w:val="44"/>
        </w:rPr>
      </w:pPr>
      <w:bookmarkStart w:id="353" w:name="_Toc392244681"/>
      <w:bookmarkStart w:id="354" w:name="_Toc524424406"/>
      <w:bookmarkStart w:id="355" w:name="_Toc58413289"/>
      <w:r w:rsidRPr="00D9786C">
        <w:rPr>
          <w:rFonts w:hint="eastAsia"/>
          <w:b/>
          <w:sz w:val="44"/>
          <w:szCs w:val="44"/>
        </w:rPr>
        <w:lastRenderedPageBreak/>
        <w:t>Revision Log</w:t>
      </w:r>
      <w:bookmarkEnd w:id="353"/>
      <w:bookmarkEnd w:id="354"/>
      <w:bookmarkEnd w:id="355"/>
    </w:p>
    <w:tbl>
      <w:tblPr>
        <w:tblStyle w:val="a"/>
        <w:tblW w:w="5000" w:type="pct"/>
        <w:tblLayout w:type="fixed"/>
        <w:tblLook w:val="04A0" w:firstRow="1" w:lastRow="0" w:firstColumn="1" w:lastColumn="0" w:noHBand="0" w:noVBand="1"/>
      </w:tblPr>
      <w:tblGrid>
        <w:gridCol w:w="1126"/>
        <w:gridCol w:w="1136"/>
        <w:gridCol w:w="851"/>
        <w:gridCol w:w="5107"/>
        <w:gridCol w:w="1522"/>
      </w:tblGrid>
      <w:tr w:rsidR="005727C7" w:rsidRPr="0098528C" w14:paraId="25F3EFDB" w14:textId="77777777" w:rsidTr="00607F88">
        <w:tc>
          <w:tcPr>
            <w:tcW w:w="578" w:type="pct"/>
            <w:tcBorders>
              <w:bottom w:val="single" w:sz="4" w:space="0" w:color="auto"/>
            </w:tcBorders>
          </w:tcPr>
          <w:p w14:paraId="6D79CFE6" w14:textId="77777777" w:rsidR="000A3161" w:rsidRPr="0098528C" w:rsidRDefault="000A3161" w:rsidP="00572F73">
            <w:pPr>
              <w:pStyle w:val="a0"/>
              <w:spacing w:after="156"/>
              <w:ind w:firstLine="0"/>
              <w:jc w:val="left"/>
              <w:rPr>
                <w:b/>
              </w:rPr>
            </w:pPr>
            <w:r w:rsidRPr="0098528C">
              <w:rPr>
                <w:rFonts w:hint="eastAsia"/>
                <w:b/>
              </w:rPr>
              <w:t>Version</w:t>
            </w:r>
          </w:p>
        </w:tc>
        <w:tc>
          <w:tcPr>
            <w:tcW w:w="583" w:type="pct"/>
            <w:tcBorders>
              <w:bottom w:val="single" w:sz="4" w:space="0" w:color="auto"/>
            </w:tcBorders>
          </w:tcPr>
          <w:p w14:paraId="752995C6" w14:textId="77777777" w:rsidR="000A3161" w:rsidRPr="0098528C" w:rsidRDefault="000A3161" w:rsidP="00572F73">
            <w:pPr>
              <w:pStyle w:val="a0"/>
              <w:spacing w:after="156"/>
              <w:ind w:firstLine="0"/>
              <w:jc w:val="left"/>
              <w:rPr>
                <w:b/>
              </w:rPr>
            </w:pPr>
            <w:r w:rsidRPr="0098528C">
              <w:rPr>
                <w:rFonts w:hint="eastAsia"/>
                <w:b/>
              </w:rPr>
              <w:t>Date</w:t>
            </w:r>
          </w:p>
        </w:tc>
        <w:tc>
          <w:tcPr>
            <w:tcW w:w="437" w:type="pct"/>
            <w:tcBorders>
              <w:bottom w:val="single" w:sz="4" w:space="0" w:color="auto"/>
            </w:tcBorders>
          </w:tcPr>
          <w:p w14:paraId="5763CA6F" w14:textId="77777777" w:rsidR="000A3161" w:rsidRPr="0098528C" w:rsidRDefault="000A3161" w:rsidP="00572F73">
            <w:pPr>
              <w:pStyle w:val="a0"/>
              <w:spacing w:after="156"/>
              <w:ind w:firstLine="0"/>
              <w:jc w:val="left"/>
              <w:rPr>
                <w:b/>
              </w:rPr>
            </w:pPr>
            <w:r w:rsidRPr="0098528C">
              <w:rPr>
                <w:rFonts w:hint="eastAsia"/>
                <w:b/>
              </w:rPr>
              <w:t>Section</w:t>
            </w:r>
          </w:p>
        </w:tc>
        <w:tc>
          <w:tcPr>
            <w:tcW w:w="2621" w:type="pct"/>
            <w:tcBorders>
              <w:bottom w:val="single" w:sz="4" w:space="0" w:color="auto"/>
            </w:tcBorders>
          </w:tcPr>
          <w:p w14:paraId="2A59E7C1" w14:textId="77777777" w:rsidR="000A3161" w:rsidRPr="0098528C" w:rsidRDefault="000A3161" w:rsidP="00572F73">
            <w:pPr>
              <w:pStyle w:val="a0"/>
              <w:spacing w:after="156"/>
              <w:ind w:firstLine="0"/>
              <w:jc w:val="left"/>
              <w:rPr>
                <w:b/>
              </w:rPr>
            </w:pPr>
            <w:r w:rsidRPr="0098528C">
              <w:rPr>
                <w:rFonts w:hint="eastAsia"/>
                <w:b/>
              </w:rPr>
              <w:t>Description</w:t>
            </w:r>
          </w:p>
        </w:tc>
        <w:tc>
          <w:tcPr>
            <w:tcW w:w="781" w:type="pct"/>
            <w:tcBorders>
              <w:bottom w:val="single" w:sz="4" w:space="0" w:color="auto"/>
            </w:tcBorders>
          </w:tcPr>
          <w:p w14:paraId="561CB260" w14:textId="77777777" w:rsidR="000A3161" w:rsidRPr="0098528C" w:rsidRDefault="000A3161" w:rsidP="00572F73">
            <w:pPr>
              <w:pStyle w:val="a0"/>
              <w:spacing w:after="156"/>
              <w:ind w:firstLine="0"/>
              <w:jc w:val="left"/>
              <w:rPr>
                <w:b/>
              </w:rPr>
            </w:pPr>
            <w:r w:rsidRPr="0098528C">
              <w:rPr>
                <w:rFonts w:hint="eastAsia"/>
                <w:b/>
              </w:rPr>
              <w:t>Author</w:t>
            </w:r>
          </w:p>
        </w:tc>
      </w:tr>
      <w:tr w:rsidR="005727C7" w:rsidRPr="0098528C" w14:paraId="419F869D" w14:textId="77777777" w:rsidTr="00607F88">
        <w:tc>
          <w:tcPr>
            <w:tcW w:w="578" w:type="pct"/>
            <w:tcBorders>
              <w:top w:val="single" w:sz="4" w:space="0" w:color="auto"/>
              <w:left w:val="single" w:sz="4" w:space="0" w:color="auto"/>
              <w:bottom w:val="single" w:sz="4" w:space="0" w:color="auto"/>
              <w:right w:val="single" w:sz="4" w:space="0" w:color="auto"/>
            </w:tcBorders>
          </w:tcPr>
          <w:p w14:paraId="1A457C61" w14:textId="77777777" w:rsidR="00425AF0" w:rsidRPr="0098528C" w:rsidRDefault="00425AF0" w:rsidP="00572F73">
            <w:pPr>
              <w:pStyle w:val="a0"/>
              <w:spacing w:after="156"/>
              <w:ind w:firstLine="0"/>
              <w:jc w:val="left"/>
            </w:pPr>
            <w:r w:rsidRPr="0098528C">
              <w:rPr>
                <w:rFonts w:hint="eastAsia"/>
              </w:rPr>
              <w:t>0.0.0.1</w:t>
            </w:r>
          </w:p>
        </w:tc>
        <w:tc>
          <w:tcPr>
            <w:tcW w:w="583" w:type="pct"/>
            <w:tcBorders>
              <w:top w:val="single" w:sz="4" w:space="0" w:color="auto"/>
              <w:left w:val="single" w:sz="4" w:space="0" w:color="auto"/>
              <w:bottom w:val="single" w:sz="4" w:space="0" w:color="auto"/>
              <w:right w:val="single" w:sz="4" w:space="0" w:color="auto"/>
            </w:tcBorders>
          </w:tcPr>
          <w:p w14:paraId="76C14437" w14:textId="77777777" w:rsidR="00425AF0" w:rsidRPr="0098528C" w:rsidRDefault="00425AF0" w:rsidP="00572F73">
            <w:pPr>
              <w:pStyle w:val="a0"/>
              <w:spacing w:after="156"/>
              <w:ind w:firstLine="0"/>
              <w:jc w:val="left"/>
            </w:pPr>
            <w:r w:rsidRPr="0098528C">
              <w:rPr>
                <w:rFonts w:hint="eastAsia"/>
              </w:rPr>
              <w:t>2018-07-30</w:t>
            </w:r>
          </w:p>
        </w:tc>
        <w:tc>
          <w:tcPr>
            <w:tcW w:w="437" w:type="pct"/>
            <w:tcBorders>
              <w:top w:val="single" w:sz="4" w:space="0" w:color="auto"/>
              <w:left w:val="single" w:sz="4" w:space="0" w:color="auto"/>
              <w:bottom w:val="single" w:sz="4" w:space="0" w:color="auto"/>
              <w:right w:val="single" w:sz="4" w:space="0" w:color="auto"/>
            </w:tcBorders>
          </w:tcPr>
          <w:p w14:paraId="6F62EDE9" w14:textId="77777777" w:rsidR="00425AF0" w:rsidRPr="0098528C" w:rsidRDefault="00425AF0" w:rsidP="00572F73">
            <w:pPr>
              <w:pStyle w:val="a0"/>
              <w:spacing w:after="156"/>
              <w:ind w:firstLine="0"/>
              <w:jc w:val="left"/>
            </w:pPr>
            <w:r w:rsidRPr="0098528C">
              <w:rPr>
                <w:rFonts w:hint="eastAsia"/>
              </w:rPr>
              <w:t>ALL</w:t>
            </w:r>
          </w:p>
        </w:tc>
        <w:tc>
          <w:tcPr>
            <w:tcW w:w="2621" w:type="pct"/>
            <w:tcBorders>
              <w:top w:val="single" w:sz="4" w:space="0" w:color="auto"/>
              <w:left w:val="single" w:sz="4" w:space="0" w:color="auto"/>
              <w:bottom w:val="single" w:sz="4" w:space="0" w:color="auto"/>
              <w:right w:val="single" w:sz="4" w:space="0" w:color="auto"/>
            </w:tcBorders>
          </w:tcPr>
          <w:p w14:paraId="414DEE45" w14:textId="603996B4" w:rsidR="00425AF0" w:rsidRPr="0098528C" w:rsidRDefault="00425AF0" w:rsidP="00572F73">
            <w:pPr>
              <w:pStyle w:val="a0"/>
              <w:spacing w:after="156"/>
              <w:ind w:firstLine="0"/>
              <w:jc w:val="left"/>
            </w:pPr>
            <w:r w:rsidRPr="0098528C">
              <w:rPr>
                <w:rFonts w:ascii="Times New Roman" w:hAnsi="Times New Roman" w:cs="Times New Roman"/>
              </w:rPr>
              <w:t>Initial release</w:t>
            </w:r>
          </w:p>
        </w:tc>
        <w:tc>
          <w:tcPr>
            <w:tcW w:w="781" w:type="pct"/>
            <w:tcBorders>
              <w:top w:val="single" w:sz="4" w:space="0" w:color="auto"/>
              <w:left w:val="single" w:sz="4" w:space="0" w:color="auto"/>
              <w:bottom w:val="single" w:sz="4" w:space="0" w:color="auto"/>
              <w:right w:val="single" w:sz="4" w:space="0" w:color="auto"/>
            </w:tcBorders>
          </w:tcPr>
          <w:p w14:paraId="65BA92D3" w14:textId="77777777" w:rsidR="00425AF0" w:rsidRPr="0098528C" w:rsidRDefault="00425AF0" w:rsidP="00572F73">
            <w:pPr>
              <w:pStyle w:val="a0"/>
              <w:spacing w:after="156"/>
              <w:ind w:firstLine="0"/>
              <w:jc w:val="left"/>
            </w:pPr>
            <w:r w:rsidRPr="0098528C">
              <w:rPr>
                <w:rFonts w:hint="eastAsia"/>
              </w:rPr>
              <w:t>Shi Cunjie</w:t>
            </w:r>
          </w:p>
        </w:tc>
      </w:tr>
      <w:tr w:rsidR="005727C7" w:rsidRPr="0098528C" w14:paraId="53586F0B" w14:textId="77777777" w:rsidTr="00607F88">
        <w:tc>
          <w:tcPr>
            <w:tcW w:w="578" w:type="pct"/>
            <w:tcBorders>
              <w:top w:val="single" w:sz="4" w:space="0" w:color="auto"/>
              <w:left w:val="single" w:sz="4" w:space="0" w:color="auto"/>
              <w:bottom w:val="single" w:sz="4" w:space="0" w:color="auto"/>
              <w:right w:val="single" w:sz="4" w:space="0" w:color="auto"/>
            </w:tcBorders>
          </w:tcPr>
          <w:p w14:paraId="1FFC0656" w14:textId="77777777" w:rsidR="00425AF0" w:rsidRPr="0098528C" w:rsidRDefault="00425AF0" w:rsidP="00572F73">
            <w:pPr>
              <w:pStyle w:val="a0"/>
              <w:spacing w:after="156"/>
              <w:ind w:firstLine="0"/>
              <w:jc w:val="left"/>
            </w:pPr>
            <w:r w:rsidRPr="0098528C">
              <w:rPr>
                <w:rFonts w:hint="eastAsia"/>
              </w:rPr>
              <w:t>0.0.0.2</w:t>
            </w:r>
          </w:p>
        </w:tc>
        <w:tc>
          <w:tcPr>
            <w:tcW w:w="583" w:type="pct"/>
            <w:tcBorders>
              <w:top w:val="single" w:sz="4" w:space="0" w:color="auto"/>
              <w:left w:val="single" w:sz="4" w:space="0" w:color="auto"/>
              <w:bottom w:val="single" w:sz="4" w:space="0" w:color="auto"/>
              <w:right w:val="single" w:sz="4" w:space="0" w:color="auto"/>
            </w:tcBorders>
          </w:tcPr>
          <w:p w14:paraId="228BC7CB" w14:textId="77777777" w:rsidR="00425AF0" w:rsidRPr="0098528C" w:rsidRDefault="00425AF0" w:rsidP="00572F73">
            <w:pPr>
              <w:pStyle w:val="a0"/>
              <w:spacing w:after="156"/>
              <w:ind w:firstLine="0"/>
              <w:jc w:val="left"/>
            </w:pPr>
            <w:r w:rsidRPr="0098528C">
              <w:rPr>
                <w:rFonts w:hint="eastAsia"/>
              </w:rPr>
              <w:t>2018-09-11</w:t>
            </w:r>
          </w:p>
        </w:tc>
        <w:tc>
          <w:tcPr>
            <w:tcW w:w="437" w:type="pct"/>
            <w:tcBorders>
              <w:top w:val="single" w:sz="4" w:space="0" w:color="auto"/>
              <w:left w:val="single" w:sz="4" w:space="0" w:color="auto"/>
              <w:bottom w:val="single" w:sz="4" w:space="0" w:color="auto"/>
              <w:right w:val="single" w:sz="4" w:space="0" w:color="auto"/>
            </w:tcBorders>
          </w:tcPr>
          <w:p w14:paraId="677C7336" w14:textId="77777777" w:rsidR="00425AF0" w:rsidRPr="0098528C" w:rsidRDefault="00425AF0" w:rsidP="00572F73">
            <w:pPr>
              <w:pStyle w:val="a0"/>
              <w:spacing w:after="156"/>
              <w:ind w:firstLine="0"/>
              <w:jc w:val="left"/>
            </w:pPr>
            <w:r w:rsidRPr="0098528C">
              <w:rPr>
                <w:rFonts w:hint="eastAsia"/>
              </w:rPr>
              <w:t>3.16</w:t>
            </w:r>
          </w:p>
        </w:tc>
        <w:tc>
          <w:tcPr>
            <w:tcW w:w="2621" w:type="pct"/>
            <w:tcBorders>
              <w:top w:val="single" w:sz="4" w:space="0" w:color="auto"/>
              <w:left w:val="single" w:sz="4" w:space="0" w:color="auto"/>
              <w:bottom w:val="single" w:sz="4" w:space="0" w:color="auto"/>
              <w:right w:val="single" w:sz="4" w:space="0" w:color="auto"/>
            </w:tcBorders>
          </w:tcPr>
          <w:p w14:paraId="2C5CCEDC" w14:textId="615A81FC" w:rsidR="00425AF0" w:rsidRPr="0098528C" w:rsidRDefault="00425AF0" w:rsidP="00572F73">
            <w:pPr>
              <w:pStyle w:val="a0"/>
              <w:spacing w:after="156"/>
              <w:ind w:firstLine="0"/>
              <w:jc w:val="left"/>
            </w:pPr>
            <w:r w:rsidRPr="0098528C">
              <w:rPr>
                <w:rFonts w:ascii="Times New Roman" w:hAnsi="Times New Roman" w:cs="Times New Roman"/>
              </w:rPr>
              <w:t>新增空调吹风模式</w:t>
            </w:r>
            <w:r w:rsidRPr="0098528C">
              <w:rPr>
                <w:rFonts w:ascii="Times New Roman" w:hAnsi="Times New Roman" w:cs="Times New Roman"/>
              </w:rPr>
              <w:br/>
              <w:t>Added BlowerMode</w:t>
            </w:r>
          </w:p>
        </w:tc>
        <w:tc>
          <w:tcPr>
            <w:tcW w:w="781" w:type="pct"/>
            <w:tcBorders>
              <w:top w:val="single" w:sz="4" w:space="0" w:color="auto"/>
              <w:left w:val="single" w:sz="4" w:space="0" w:color="auto"/>
              <w:bottom w:val="single" w:sz="4" w:space="0" w:color="auto"/>
              <w:right w:val="single" w:sz="4" w:space="0" w:color="auto"/>
            </w:tcBorders>
          </w:tcPr>
          <w:p w14:paraId="7F78AB81" w14:textId="77777777" w:rsidR="00425AF0" w:rsidRPr="0098528C" w:rsidRDefault="00425AF0" w:rsidP="00572F73">
            <w:pPr>
              <w:pStyle w:val="a0"/>
              <w:spacing w:after="156"/>
              <w:ind w:firstLine="0"/>
              <w:jc w:val="left"/>
            </w:pPr>
            <w:r w:rsidRPr="0098528C">
              <w:rPr>
                <w:rFonts w:hint="eastAsia"/>
              </w:rPr>
              <w:t>Shi</w:t>
            </w:r>
            <w:r w:rsidRPr="0098528C">
              <w:t xml:space="preserve"> </w:t>
            </w:r>
            <w:r w:rsidRPr="0098528C">
              <w:rPr>
                <w:rFonts w:hint="eastAsia"/>
              </w:rPr>
              <w:t>Cunjie</w:t>
            </w:r>
          </w:p>
        </w:tc>
      </w:tr>
      <w:tr w:rsidR="005727C7" w:rsidRPr="0098528C" w14:paraId="0E9BDFFE" w14:textId="77777777" w:rsidTr="00607F88">
        <w:trPr>
          <w:trHeight w:val="934"/>
        </w:trPr>
        <w:tc>
          <w:tcPr>
            <w:tcW w:w="578" w:type="pct"/>
            <w:tcBorders>
              <w:top w:val="single" w:sz="4" w:space="0" w:color="auto"/>
              <w:left w:val="single" w:sz="4" w:space="0" w:color="auto"/>
              <w:bottom w:val="single" w:sz="4" w:space="0" w:color="auto"/>
              <w:right w:val="single" w:sz="4" w:space="0" w:color="auto"/>
            </w:tcBorders>
          </w:tcPr>
          <w:p w14:paraId="02A8EA84" w14:textId="77777777" w:rsidR="00425AF0" w:rsidRPr="0098528C" w:rsidRDefault="00425AF0" w:rsidP="00572F73">
            <w:pPr>
              <w:pStyle w:val="a0"/>
              <w:spacing w:after="156"/>
              <w:ind w:firstLine="0"/>
              <w:jc w:val="left"/>
            </w:pPr>
            <w:r w:rsidRPr="0098528C">
              <w:rPr>
                <w:rFonts w:hint="eastAsia"/>
              </w:rPr>
              <w:t>0.0.0.3</w:t>
            </w:r>
          </w:p>
        </w:tc>
        <w:tc>
          <w:tcPr>
            <w:tcW w:w="583" w:type="pct"/>
            <w:tcBorders>
              <w:top w:val="single" w:sz="4" w:space="0" w:color="auto"/>
              <w:left w:val="single" w:sz="4" w:space="0" w:color="auto"/>
              <w:bottom w:val="single" w:sz="4" w:space="0" w:color="auto"/>
              <w:right w:val="single" w:sz="4" w:space="0" w:color="auto"/>
            </w:tcBorders>
          </w:tcPr>
          <w:p w14:paraId="2539848D" w14:textId="77777777" w:rsidR="00425AF0" w:rsidRPr="0098528C" w:rsidRDefault="00425AF0" w:rsidP="00572F73">
            <w:pPr>
              <w:pStyle w:val="a0"/>
              <w:spacing w:after="156"/>
              <w:ind w:firstLine="0"/>
              <w:jc w:val="left"/>
            </w:pPr>
            <w:r w:rsidRPr="0098528C">
              <w:rPr>
                <w:rFonts w:hint="eastAsia"/>
              </w:rPr>
              <w:t>201</w:t>
            </w:r>
            <w:r w:rsidRPr="0098528C">
              <w:t>9</w:t>
            </w:r>
            <w:r w:rsidRPr="0098528C">
              <w:rPr>
                <w:rFonts w:hint="eastAsia"/>
              </w:rPr>
              <w:t>-0</w:t>
            </w:r>
            <w:r w:rsidRPr="0098528C">
              <w:t>1</w:t>
            </w:r>
            <w:r w:rsidRPr="0098528C">
              <w:rPr>
                <w:rFonts w:hint="eastAsia"/>
              </w:rPr>
              <w:t>-</w:t>
            </w:r>
            <w:r w:rsidRPr="0098528C">
              <w:t>30</w:t>
            </w:r>
          </w:p>
        </w:tc>
        <w:tc>
          <w:tcPr>
            <w:tcW w:w="437" w:type="pct"/>
            <w:tcBorders>
              <w:top w:val="single" w:sz="4" w:space="0" w:color="auto"/>
              <w:left w:val="single" w:sz="4" w:space="0" w:color="auto"/>
              <w:bottom w:val="single" w:sz="4" w:space="0" w:color="auto"/>
              <w:right w:val="single" w:sz="4" w:space="0" w:color="auto"/>
            </w:tcBorders>
          </w:tcPr>
          <w:p w14:paraId="2A9ECA5A" w14:textId="77777777" w:rsidR="00425AF0" w:rsidRPr="0098528C" w:rsidRDefault="00425AF0" w:rsidP="00572F73">
            <w:pPr>
              <w:pStyle w:val="a0"/>
              <w:spacing w:after="156"/>
              <w:ind w:firstLine="0"/>
              <w:jc w:val="left"/>
            </w:pPr>
            <w:r w:rsidRPr="0098528C">
              <w:t>5</w:t>
            </w:r>
          </w:p>
        </w:tc>
        <w:tc>
          <w:tcPr>
            <w:tcW w:w="2621" w:type="pct"/>
            <w:tcBorders>
              <w:top w:val="single" w:sz="4" w:space="0" w:color="auto"/>
              <w:left w:val="single" w:sz="4" w:space="0" w:color="auto"/>
              <w:bottom w:val="single" w:sz="4" w:space="0" w:color="auto"/>
              <w:right w:val="single" w:sz="4" w:space="0" w:color="auto"/>
            </w:tcBorders>
          </w:tcPr>
          <w:p w14:paraId="28C5A0DC" w14:textId="041B2B79" w:rsidR="00425AF0" w:rsidRPr="0098528C" w:rsidRDefault="00425AF0" w:rsidP="00572F73">
            <w:pPr>
              <w:pStyle w:val="a0"/>
              <w:spacing w:after="156"/>
              <w:ind w:firstLine="0"/>
              <w:jc w:val="left"/>
            </w:pPr>
            <w:r w:rsidRPr="0098528C">
              <w:rPr>
                <w:rFonts w:ascii="Times New Roman" w:hAnsi="Times New Roman" w:cs="Times New Roman"/>
              </w:rPr>
              <w:t>更新附录附件</w:t>
            </w:r>
            <w:r w:rsidRPr="0098528C">
              <w:rPr>
                <w:rFonts w:ascii="Times New Roman" w:hAnsi="Times New Roman" w:cs="Times New Roman"/>
              </w:rPr>
              <w:br/>
              <w:t>Updated the appendix and the attachment</w:t>
            </w:r>
          </w:p>
        </w:tc>
        <w:tc>
          <w:tcPr>
            <w:tcW w:w="781" w:type="pct"/>
            <w:tcBorders>
              <w:top w:val="single" w:sz="4" w:space="0" w:color="auto"/>
              <w:left w:val="single" w:sz="4" w:space="0" w:color="auto"/>
              <w:bottom w:val="single" w:sz="4" w:space="0" w:color="auto"/>
              <w:right w:val="single" w:sz="4" w:space="0" w:color="auto"/>
            </w:tcBorders>
          </w:tcPr>
          <w:p w14:paraId="40B8DA4F" w14:textId="77777777" w:rsidR="00425AF0" w:rsidRPr="0098528C" w:rsidRDefault="00425AF0" w:rsidP="00572F73">
            <w:pPr>
              <w:pStyle w:val="a0"/>
              <w:spacing w:after="156"/>
              <w:ind w:firstLine="0"/>
              <w:jc w:val="left"/>
            </w:pPr>
            <w:r w:rsidRPr="0098528C">
              <w:rPr>
                <w:rFonts w:hint="eastAsia"/>
              </w:rPr>
              <w:t>Shi</w:t>
            </w:r>
            <w:r w:rsidRPr="0098528C">
              <w:t xml:space="preserve"> </w:t>
            </w:r>
            <w:r w:rsidRPr="0098528C">
              <w:rPr>
                <w:rFonts w:hint="eastAsia"/>
              </w:rPr>
              <w:t>Cunjie</w:t>
            </w:r>
          </w:p>
        </w:tc>
      </w:tr>
      <w:tr w:rsidR="005727C7" w:rsidRPr="0098528C" w14:paraId="6E999640" w14:textId="77777777" w:rsidTr="00607F88">
        <w:trPr>
          <w:trHeight w:val="964"/>
        </w:trPr>
        <w:tc>
          <w:tcPr>
            <w:tcW w:w="578" w:type="pct"/>
            <w:tcBorders>
              <w:top w:val="single" w:sz="4" w:space="0" w:color="auto"/>
              <w:left w:val="single" w:sz="4" w:space="0" w:color="auto"/>
              <w:bottom w:val="single" w:sz="4" w:space="0" w:color="auto"/>
              <w:right w:val="single" w:sz="4" w:space="0" w:color="auto"/>
            </w:tcBorders>
          </w:tcPr>
          <w:p w14:paraId="0CECDE35" w14:textId="77777777" w:rsidR="00425AF0" w:rsidRPr="0098528C" w:rsidRDefault="00425AF0" w:rsidP="00572F73">
            <w:pPr>
              <w:pStyle w:val="a0"/>
              <w:spacing w:after="156"/>
              <w:ind w:firstLine="0"/>
              <w:jc w:val="left"/>
            </w:pPr>
            <w:r w:rsidRPr="0098528C">
              <w:rPr>
                <w:rFonts w:hint="eastAsia"/>
              </w:rPr>
              <w:t>0.0.0.4</w:t>
            </w:r>
          </w:p>
        </w:tc>
        <w:tc>
          <w:tcPr>
            <w:tcW w:w="583" w:type="pct"/>
            <w:tcBorders>
              <w:top w:val="single" w:sz="4" w:space="0" w:color="auto"/>
              <w:left w:val="single" w:sz="4" w:space="0" w:color="auto"/>
              <w:bottom w:val="single" w:sz="4" w:space="0" w:color="auto"/>
              <w:right w:val="single" w:sz="4" w:space="0" w:color="auto"/>
            </w:tcBorders>
          </w:tcPr>
          <w:p w14:paraId="76153CF1" w14:textId="77777777" w:rsidR="00425AF0" w:rsidRPr="0098528C" w:rsidRDefault="00425AF0" w:rsidP="00572F73">
            <w:pPr>
              <w:pStyle w:val="a0"/>
              <w:spacing w:after="156"/>
              <w:ind w:firstLine="0"/>
              <w:jc w:val="left"/>
            </w:pPr>
            <w:r w:rsidRPr="0098528C">
              <w:rPr>
                <w:rFonts w:hint="eastAsia"/>
              </w:rPr>
              <w:t>2019-05-28</w:t>
            </w:r>
          </w:p>
        </w:tc>
        <w:tc>
          <w:tcPr>
            <w:tcW w:w="437" w:type="pct"/>
            <w:tcBorders>
              <w:top w:val="single" w:sz="4" w:space="0" w:color="auto"/>
              <w:left w:val="single" w:sz="4" w:space="0" w:color="auto"/>
              <w:bottom w:val="single" w:sz="4" w:space="0" w:color="auto"/>
              <w:right w:val="single" w:sz="4" w:space="0" w:color="auto"/>
            </w:tcBorders>
          </w:tcPr>
          <w:p w14:paraId="27CFD167" w14:textId="77777777" w:rsidR="00425AF0" w:rsidRPr="0098528C" w:rsidRDefault="00425AF0" w:rsidP="00572F73">
            <w:pPr>
              <w:pStyle w:val="a0"/>
              <w:spacing w:after="156"/>
              <w:ind w:firstLine="0"/>
              <w:jc w:val="left"/>
            </w:pPr>
            <w:r w:rsidRPr="0098528C">
              <w:t>3</w:t>
            </w:r>
            <w:r w:rsidRPr="0098528C">
              <w:rPr>
                <w:rFonts w:hint="eastAsia"/>
              </w:rPr>
              <w:t>、</w:t>
            </w:r>
            <w:r w:rsidRPr="0098528C">
              <w:rPr>
                <w:rFonts w:hint="eastAsia"/>
              </w:rPr>
              <w:t>5</w:t>
            </w:r>
          </w:p>
        </w:tc>
        <w:tc>
          <w:tcPr>
            <w:tcW w:w="2621" w:type="pct"/>
            <w:tcBorders>
              <w:top w:val="single" w:sz="4" w:space="0" w:color="auto"/>
              <w:left w:val="single" w:sz="4" w:space="0" w:color="auto"/>
              <w:bottom w:val="single" w:sz="4" w:space="0" w:color="auto"/>
              <w:right w:val="single" w:sz="4" w:space="0" w:color="auto"/>
            </w:tcBorders>
          </w:tcPr>
          <w:p w14:paraId="6AA12CF7" w14:textId="63EECFEB" w:rsidR="00425AF0" w:rsidRPr="0098528C" w:rsidRDefault="00425AF0" w:rsidP="00572F73">
            <w:pPr>
              <w:pStyle w:val="a0"/>
              <w:spacing w:after="156"/>
              <w:ind w:firstLine="0"/>
              <w:jc w:val="left"/>
            </w:pPr>
            <w:r w:rsidRPr="0098528C">
              <w:rPr>
                <w:rFonts w:ascii="Times New Roman" w:hAnsi="Times New Roman" w:cs="Times New Roman"/>
              </w:rPr>
              <w:t>功能优化，结构调整</w:t>
            </w:r>
            <w:r w:rsidRPr="0098528C">
              <w:rPr>
                <w:rFonts w:ascii="Times New Roman" w:hAnsi="Times New Roman" w:cs="Times New Roman"/>
              </w:rPr>
              <w:br/>
              <w:t>Functional optimization and structural adjustment</w:t>
            </w:r>
          </w:p>
        </w:tc>
        <w:tc>
          <w:tcPr>
            <w:tcW w:w="781" w:type="pct"/>
            <w:tcBorders>
              <w:top w:val="single" w:sz="4" w:space="0" w:color="auto"/>
              <w:left w:val="single" w:sz="4" w:space="0" w:color="auto"/>
              <w:bottom w:val="single" w:sz="4" w:space="0" w:color="auto"/>
              <w:right w:val="single" w:sz="4" w:space="0" w:color="auto"/>
            </w:tcBorders>
          </w:tcPr>
          <w:p w14:paraId="4446E3AF" w14:textId="77777777" w:rsidR="00425AF0" w:rsidRPr="0098528C" w:rsidRDefault="00425AF0" w:rsidP="00572F73">
            <w:pPr>
              <w:pStyle w:val="a0"/>
              <w:spacing w:after="156"/>
              <w:ind w:firstLine="0"/>
              <w:jc w:val="left"/>
            </w:pPr>
            <w:r w:rsidRPr="0098528C">
              <w:rPr>
                <w:rFonts w:hint="eastAsia"/>
              </w:rPr>
              <w:t>Shi</w:t>
            </w:r>
            <w:r w:rsidRPr="0098528C">
              <w:t xml:space="preserve"> </w:t>
            </w:r>
            <w:r w:rsidRPr="0098528C">
              <w:rPr>
                <w:rFonts w:hint="eastAsia"/>
              </w:rPr>
              <w:t>Cunjie</w:t>
            </w:r>
          </w:p>
        </w:tc>
      </w:tr>
      <w:tr w:rsidR="005727C7" w:rsidRPr="0098528C" w14:paraId="476BC901" w14:textId="77777777" w:rsidTr="00607F88">
        <w:tc>
          <w:tcPr>
            <w:tcW w:w="578" w:type="pct"/>
            <w:tcBorders>
              <w:top w:val="single" w:sz="4" w:space="0" w:color="auto"/>
              <w:left w:val="single" w:sz="4" w:space="0" w:color="auto"/>
              <w:bottom w:val="single" w:sz="4" w:space="0" w:color="auto"/>
              <w:right w:val="single" w:sz="4" w:space="0" w:color="auto"/>
            </w:tcBorders>
          </w:tcPr>
          <w:p w14:paraId="36FCBCB1" w14:textId="07CD758F" w:rsidR="00425AF0" w:rsidRPr="0098528C" w:rsidRDefault="00425AF0" w:rsidP="00572F73">
            <w:pPr>
              <w:pStyle w:val="a0"/>
              <w:spacing w:after="156"/>
              <w:ind w:firstLine="0"/>
              <w:jc w:val="left"/>
            </w:pPr>
            <w:r w:rsidRPr="0098528C">
              <w:rPr>
                <w:rFonts w:hint="eastAsia"/>
              </w:rPr>
              <w:t>0.0.0.5</w:t>
            </w:r>
          </w:p>
        </w:tc>
        <w:tc>
          <w:tcPr>
            <w:tcW w:w="583" w:type="pct"/>
            <w:tcBorders>
              <w:top w:val="single" w:sz="4" w:space="0" w:color="auto"/>
              <w:left w:val="single" w:sz="4" w:space="0" w:color="auto"/>
              <w:bottom w:val="single" w:sz="4" w:space="0" w:color="auto"/>
              <w:right w:val="single" w:sz="4" w:space="0" w:color="auto"/>
            </w:tcBorders>
          </w:tcPr>
          <w:p w14:paraId="18DF9A76" w14:textId="0AC1211D" w:rsidR="00425AF0" w:rsidRPr="0098528C" w:rsidRDefault="00425AF0" w:rsidP="00572F73">
            <w:pPr>
              <w:pStyle w:val="a0"/>
              <w:spacing w:after="156"/>
              <w:ind w:firstLine="0"/>
              <w:jc w:val="left"/>
            </w:pPr>
            <w:r w:rsidRPr="0098528C">
              <w:rPr>
                <w:rFonts w:hint="eastAsia"/>
              </w:rPr>
              <w:t>2019-06-06</w:t>
            </w:r>
          </w:p>
        </w:tc>
        <w:tc>
          <w:tcPr>
            <w:tcW w:w="437" w:type="pct"/>
            <w:tcBorders>
              <w:top w:val="single" w:sz="4" w:space="0" w:color="auto"/>
              <w:left w:val="single" w:sz="4" w:space="0" w:color="auto"/>
              <w:bottom w:val="single" w:sz="4" w:space="0" w:color="auto"/>
              <w:right w:val="single" w:sz="4" w:space="0" w:color="auto"/>
            </w:tcBorders>
          </w:tcPr>
          <w:p w14:paraId="55355145" w14:textId="7583AD33" w:rsidR="00425AF0" w:rsidRPr="0098528C" w:rsidRDefault="00425AF0" w:rsidP="00572F73">
            <w:pPr>
              <w:pStyle w:val="a0"/>
              <w:spacing w:after="156"/>
              <w:ind w:firstLine="0"/>
              <w:jc w:val="left"/>
            </w:pPr>
            <w:r w:rsidRPr="0098528C">
              <w:rPr>
                <w:rFonts w:hint="eastAsia"/>
              </w:rPr>
              <w:t>3</w:t>
            </w:r>
          </w:p>
        </w:tc>
        <w:tc>
          <w:tcPr>
            <w:tcW w:w="2621" w:type="pct"/>
            <w:tcBorders>
              <w:top w:val="single" w:sz="4" w:space="0" w:color="auto"/>
              <w:left w:val="single" w:sz="4" w:space="0" w:color="auto"/>
              <w:bottom w:val="single" w:sz="4" w:space="0" w:color="auto"/>
              <w:right w:val="single" w:sz="4" w:space="0" w:color="auto"/>
            </w:tcBorders>
          </w:tcPr>
          <w:p w14:paraId="797BAAF1" w14:textId="59584441" w:rsidR="00425AF0" w:rsidRPr="0098528C" w:rsidRDefault="00425AF0" w:rsidP="00572F73">
            <w:pPr>
              <w:pStyle w:val="a0"/>
              <w:spacing w:after="156"/>
              <w:ind w:firstLine="0"/>
              <w:jc w:val="left"/>
            </w:pPr>
            <w:r w:rsidRPr="0098528C">
              <w:rPr>
                <w:rFonts w:ascii="Times New Roman" w:hAnsi="Times New Roman" w:cs="Times New Roman"/>
              </w:rPr>
              <w:t>删除界面操作类描述；功能结构优化，新增单席功能。</w:t>
            </w:r>
            <w:r w:rsidRPr="0098528C">
              <w:rPr>
                <w:rFonts w:ascii="Times New Roman" w:hAnsi="Times New Roman" w:cs="Times New Roman"/>
              </w:rPr>
              <w:br/>
              <w:t>Deleted operational description of the interface, optimized functional structure, and added single seat functions.</w:t>
            </w:r>
          </w:p>
        </w:tc>
        <w:tc>
          <w:tcPr>
            <w:tcW w:w="781" w:type="pct"/>
            <w:tcBorders>
              <w:top w:val="single" w:sz="4" w:space="0" w:color="auto"/>
              <w:left w:val="single" w:sz="4" w:space="0" w:color="auto"/>
              <w:bottom w:val="single" w:sz="4" w:space="0" w:color="auto"/>
              <w:right w:val="single" w:sz="4" w:space="0" w:color="auto"/>
            </w:tcBorders>
          </w:tcPr>
          <w:p w14:paraId="1859C874" w14:textId="4D7D17EE" w:rsidR="00425AF0" w:rsidRPr="0098528C" w:rsidRDefault="00425AF0" w:rsidP="00572F73">
            <w:pPr>
              <w:pStyle w:val="a0"/>
              <w:spacing w:after="156"/>
              <w:ind w:firstLine="0"/>
              <w:jc w:val="left"/>
            </w:pPr>
            <w:r w:rsidRPr="0098528C">
              <w:rPr>
                <w:rFonts w:hint="eastAsia"/>
              </w:rPr>
              <w:t>Shi</w:t>
            </w:r>
            <w:r w:rsidRPr="0098528C">
              <w:t xml:space="preserve"> </w:t>
            </w:r>
            <w:r w:rsidRPr="0098528C">
              <w:rPr>
                <w:rFonts w:hint="eastAsia"/>
              </w:rPr>
              <w:t>Cunjie</w:t>
            </w:r>
          </w:p>
        </w:tc>
      </w:tr>
      <w:tr w:rsidR="005727C7" w:rsidRPr="0098528C" w14:paraId="4970EDAE" w14:textId="77777777" w:rsidTr="00607F88">
        <w:tc>
          <w:tcPr>
            <w:tcW w:w="578" w:type="pct"/>
            <w:tcBorders>
              <w:top w:val="single" w:sz="4" w:space="0" w:color="auto"/>
              <w:left w:val="single" w:sz="4" w:space="0" w:color="auto"/>
              <w:bottom w:val="single" w:sz="4" w:space="0" w:color="auto"/>
              <w:right w:val="single" w:sz="4" w:space="0" w:color="auto"/>
            </w:tcBorders>
          </w:tcPr>
          <w:p w14:paraId="73531345" w14:textId="54D2E0E1" w:rsidR="00425AF0" w:rsidRPr="0098528C" w:rsidRDefault="00425AF0" w:rsidP="00572F73">
            <w:pPr>
              <w:pStyle w:val="a0"/>
              <w:spacing w:after="156"/>
              <w:ind w:firstLine="0"/>
              <w:jc w:val="left"/>
            </w:pPr>
            <w:r w:rsidRPr="0098528C">
              <w:rPr>
                <w:rFonts w:hint="eastAsia"/>
              </w:rPr>
              <w:t>0.0.0.6</w:t>
            </w:r>
          </w:p>
        </w:tc>
        <w:tc>
          <w:tcPr>
            <w:tcW w:w="583" w:type="pct"/>
            <w:tcBorders>
              <w:top w:val="single" w:sz="4" w:space="0" w:color="auto"/>
              <w:left w:val="single" w:sz="4" w:space="0" w:color="auto"/>
              <w:bottom w:val="single" w:sz="4" w:space="0" w:color="auto"/>
              <w:right w:val="single" w:sz="4" w:space="0" w:color="auto"/>
            </w:tcBorders>
          </w:tcPr>
          <w:p w14:paraId="55173128" w14:textId="08EEAB9F" w:rsidR="00425AF0" w:rsidRPr="0098528C" w:rsidRDefault="00425AF0" w:rsidP="00572F73">
            <w:pPr>
              <w:pStyle w:val="a0"/>
              <w:spacing w:after="156"/>
              <w:ind w:firstLine="0"/>
              <w:jc w:val="left"/>
            </w:pPr>
            <w:r w:rsidRPr="0098528C">
              <w:rPr>
                <w:rFonts w:hint="eastAsia"/>
              </w:rPr>
              <w:t>2019-06-13</w:t>
            </w:r>
          </w:p>
        </w:tc>
        <w:tc>
          <w:tcPr>
            <w:tcW w:w="437" w:type="pct"/>
            <w:tcBorders>
              <w:top w:val="single" w:sz="4" w:space="0" w:color="auto"/>
              <w:left w:val="single" w:sz="4" w:space="0" w:color="auto"/>
              <w:bottom w:val="single" w:sz="4" w:space="0" w:color="auto"/>
              <w:right w:val="single" w:sz="4" w:space="0" w:color="auto"/>
            </w:tcBorders>
          </w:tcPr>
          <w:p w14:paraId="75C5B0E8" w14:textId="35C4CEC9" w:rsidR="00425AF0" w:rsidRPr="0098528C" w:rsidRDefault="00425AF0" w:rsidP="00572F73">
            <w:pPr>
              <w:pStyle w:val="a0"/>
              <w:spacing w:after="156"/>
              <w:ind w:firstLine="0"/>
              <w:jc w:val="left"/>
            </w:pPr>
            <w:r w:rsidRPr="0098528C">
              <w:rPr>
                <w:rFonts w:hint="eastAsia"/>
              </w:rPr>
              <w:t>3</w:t>
            </w:r>
          </w:p>
        </w:tc>
        <w:tc>
          <w:tcPr>
            <w:tcW w:w="2621" w:type="pct"/>
            <w:tcBorders>
              <w:top w:val="single" w:sz="4" w:space="0" w:color="auto"/>
              <w:left w:val="single" w:sz="4" w:space="0" w:color="auto"/>
              <w:bottom w:val="single" w:sz="4" w:space="0" w:color="auto"/>
              <w:right w:val="single" w:sz="4" w:space="0" w:color="auto"/>
            </w:tcBorders>
          </w:tcPr>
          <w:p w14:paraId="3C20AB45" w14:textId="5CC7EA13" w:rsidR="00425AF0" w:rsidRPr="0098528C" w:rsidRDefault="00425AF0" w:rsidP="00572F73">
            <w:pPr>
              <w:pStyle w:val="a0"/>
              <w:spacing w:after="156"/>
              <w:ind w:firstLine="0"/>
              <w:jc w:val="left"/>
            </w:pPr>
            <w:r w:rsidRPr="0098528C">
              <w:rPr>
                <w:rFonts w:ascii="Times New Roman" w:hAnsi="Times New Roman" w:cs="Times New Roman"/>
              </w:rPr>
              <w:t>调整功能排序，新增空调能耗模式</w:t>
            </w:r>
            <w:r w:rsidRPr="0098528C">
              <w:rPr>
                <w:rFonts w:ascii="Times New Roman" w:hAnsi="Times New Roman" w:cs="Times New Roman"/>
              </w:rPr>
              <w:br/>
              <w:t>Adjusted the sequence of functions and added ClimateMode.</w:t>
            </w:r>
          </w:p>
        </w:tc>
        <w:tc>
          <w:tcPr>
            <w:tcW w:w="781" w:type="pct"/>
            <w:tcBorders>
              <w:top w:val="single" w:sz="4" w:space="0" w:color="auto"/>
              <w:left w:val="single" w:sz="4" w:space="0" w:color="auto"/>
              <w:bottom w:val="single" w:sz="4" w:space="0" w:color="auto"/>
              <w:right w:val="single" w:sz="4" w:space="0" w:color="auto"/>
            </w:tcBorders>
          </w:tcPr>
          <w:p w14:paraId="4C573AA0" w14:textId="297BCBAE" w:rsidR="00425AF0" w:rsidRPr="0098528C" w:rsidRDefault="00425AF0" w:rsidP="00572F73">
            <w:pPr>
              <w:pStyle w:val="a0"/>
              <w:spacing w:after="156"/>
              <w:ind w:firstLine="0"/>
              <w:jc w:val="left"/>
            </w:pPr>
            <w:r w:rsidRPr="0098528C">
              <w:rPr>
                <w:rFonts w:hint="eastAsia"/>
              </w:rPr>
              <w:t>Shi</w:t>
            </w:r>
            <w:r w:rsidRPr="0098528C">
              <w:t xml:space="preserve"> </w:t>
            </w:r>
            <w:r w:rsidRPr="0098528C">
              <w:rPr>
                <w:rFonts w:hint="eastAsia"/>
              </w:rPr>
              <w:t>Cunjie</w:t>
            </w:r>
          </w:p>
        </w:tc>
      </w:tr>
      <w:tr w:rsidR="005727C7" w:rsidRPr="0098528C" w14:paraId="5DE0FE36" w14:textId="77777777" w:rsidTr="00607F88">
        <w:tc>
          <w:tcPr>
            <w:tcW w:w="578" w:type="pct"/>
            <w:tcBorders>
              <w:top w:val="single" w:sz="4" w:space="0" w:color="auto"/>
              <w:left w:val="single" w:sz="4" w:space="0" w:color="auto"/>
              <w:bottom w:val="single" w:sz="4" w:space="0" w:color="auto"/>
              <w:right w:val="single" w:sz="4" w:space="0" w:color="auto"/>
            </w:tcBorders>
          </w:tcPr>
          <w:p w14:paraId="1B734FE1" w14:textId="69A4E93B" w:rsidR="00425AF0" w:rsidRPr="0098528C" w:rsidRDefault="00425AF0" w:rsidP="00572F73">
            <w:pPr>
              <w:pStyle w:val="a0"/>
              <w:spacing w:after="156"/>
              <w:ind w:firstLine="0"/>
              <w:jc w:val="left"/>
            </w:pPr>
            <w:r w:rsidRPr="0098528C">
              <w:rPr>
                <w:rFonts w:hint="eastAsia"/>
              </w:rPr>
              <w:t>0.0.0.7</w:t>
            </w:r>
          </w:p>
        </w:tc>
        <w:tc>
          <w:tcPr>
            <w:tcW w:w="583" w:type="pct"/>
            <w:tcBorders>
              <w:top w:val="single" w:sz="4" w:space="0" w:color="auto"/>
              <w:left w:val="single" w:sz="4" w:space="0" w:color="auto"/>
              <w:bottom w:val="single" w:sz="4" w:space="0" w:color="auto"/>
              <w:right w:val="single" w:sz="4" w:space="0" w:color="auto"/>
            </w:tcBorders>
          </w:tcPr>
          <w:p w14:paraId="31CC2C74" w14:textId="0A06E62B" w:rsidR="00425AF0" w:rsidRPr="0098528C" w:rsidRDefault="00425AF0" w:rsidP="00572F73">
            <w:pPr>
              <w:pStyle w:val="a0"/>
              <w:spacing w:after="156"/>
              <w:ind w:firstLine="0"/>
              <w:jc w:val="left"/>
            </w:pPr>
            <w:r w:rsidRPr="0098528C">
              <w:rPr>
                <w:rFonts w:hint="eastAsia"/>
              </w:rPr>
              <w:t>2019-07-03</w:t>
            </w:r>
          </w:p>
        </w:tc>
        <w:tc>
          <w:tcPr>
            <w:tcW w:w="437" w:type="pct"/>
            <w:tcBorders>
              <w:top w:val="single" w:sz="4" w:space="0" w:color="auto"/>
              <w:left w:val="single" w:sz="4" w:space="0" w:color="auto"/>
              <w:bottom w:val="single" w:sz="4" w:space="0" w:color="auto"/>
              <w:right w:val="single" w:sz="4" w:space="0" w:color="auto"/>
            </w:tcBorders>
          </w:tcPr>
          <w:p w14:paraId="00D21D16" w14:textId="33DED7DA" w:rsidR="00425AF0" w:rsidRPr="0098528C" w:rsidRDefault="00425AF0" w:rsidP="00572F73">
            <w:pPr>
              <w:pStyle w:val="a0"/>
              <w:spacing w:after="156"/>
              <w:ind w:firstLine="0"/>
              <w:jc w:val="left"/>
            </w:pPr>
            <w:r w:rsidRPr="0098528C">
              <w:rPr>
                <w:rFonts w:hint="eastAsia"/>
              </w:rPr>
              <w:t>3.1.11</w:t>
            </w:r>
            <w:r w:rsidRPr="0098528C">
              <w:rPr>
                <w:rFonts w:hint="eastAsia"/>
              </w:rPr>
              <w:t>、</w:t>
            </w:r>
            <w:r w:rsidRPr="0098528C">
              <w:rPr>
                <w:rFonts w:hint="eastAsia"/>
              </w:rPr>
              <w:t>3.1.13</w:t>
            </w:r>
            <w:r w:rsidRPr="0098528C">
              <w:rPr>
                <w:rFonts w:hint="eastAsia"/>
              </w:rPr>
              <w:t>、</w:t>
            </w:r>
            <w:r w:rsidRPr="0098528C">
              <w:rPr>
                <w:rFonts w:hint="eastAsia"/>
              </w:rPr>
              <w:t>3.1.17</w:t>
            </w:r>
          </w:p>
        </w:tc>
        <w:tc>
          <w:tcPr>
            <w:tcW w:w="2621" w:type="pct"/>
            <w:tcBorders>
              <w:top w:val="single" w:sz="4" w:space="0" w:color="auto"/>
              <w:left w:val="single" w:sz="4" w:space="0" w:color="auto"/>
              <w:bottom w:val="single" w:sz="4" w:space="0" w:color="auto"/>
              <w:right w:val="single" w:sz="4" w:space="0" w:color="auto"/>
            </w:tcBorders>
          </w:tcPr>
          <w:p w14:paraId="17B27849" w14:textId="4BDF04BD" w:rsidR="00425AF0" w:rsidRPr="0098528C" w:rsidRDefault="00425AF0" w:rsidP="00572F73">
            <w:pPr>
              <w:pStyle w:val="a0"/>
              <w:spacing w:after="156"/>
              <w:ind w:firstLine="0"/>
              <w:jc w:val="left"/>
            </w:pPr>
            <w:r w:rsidRPr="0098528C">
              <w:rPr>
                <w:rFonts w:ascii="Times New Roman" w:hAnsi="Times New Roman" w:cs="Times New Roman"/>
              </w:rPr>
              <w:t>新增除雾除霜功能，新增后排同步功能，更新</w:t>
            </w:r>
            <w:r w:rsidRPr="0098528C">
              <w:rPr>
                <w:rFonts w:ascii="Times New Roman" w:hAnsi="Times New Roman" w:cs="Times New Roman"/>
              </w:rPr>
              <w:t>CO2</w:t>
            </w:r>
            <w:r w:rsidRPr="0098528C">
              <w:rPr>
                <w:rFonts w:ascii="Times New Roman" w:hAnsi="Times New Roman" w:cs="Times New Roman"/>
              </w:rPr>
              <w:t>检测</w:t>
            </w:r>
            <w:r w:rsidRPr="0098528C">
              <w:rPr>
                <w:rFonts w:ascii="Times New Roman" w:hAnsi="Times New Roman" w:cs="Times New Roman"/>
              </w:rPr>
              <w:br/>
              <w:t>Added defog and defrost functions, added back-row sync function, and updated CO2 detection</w:t>
            </w:r>
          </w:p>
        </w:tc>
        <w:tc>
          <w:tcPr>
            <w:tcW w:w="781" w:type="pct"/>
            <w:tcBorders>
              <w:top w:val="single" w:sz="4" w:space="0" w:color="auto"/>
              <w:left w:val="single" w:sz="4" w:space="0" w:color="auto"/>
              <w:bottom w:val="single" w:sz="4" w:space="0" w:color="auto"/>
              <w:right w:val="single" w:sz="4" w:space="0" w:color="auto"/>
            </w:tcBorders>
          </w:tcPr>
          <w:p w14:paraId="34BD5134" w14:textId="20FCF86F" w:rsidR="00425AF0" w:rsidRPr="0098528C" w:rsidRDefault="00425AF0" w:rsidP="00572F73">
            <w:pPr>
              <w:pStyle w:val="a0"/>
              <w:spacing w:after="156"/>
              <w:ind w:firstLine="0"/>
              <w:jc w:val="left"/>
            </w:pPr>
            <w:r w:rsidRPr="0098528C">
              <w:rPr>
                <w:rFonts w:hint="eastAsia"/>
              </w:rPr>
              <w:t>Shi</w:t>
            </w:r>
            <w:r w:rsidRPr="0098528C">
              <w:t xml:space="preserve"> </w:t>
            </w:r>
            <w:r w:rsidRPr="0098528C">
              <w:rPr>
                <w:rFonts w:hint="eastAsia"/>
              </w:rPr>
              <w:t>Cunjie</w:t>
            </w:r>
          </w:p>
        </w:tc>
      </w:tr>
      <w:tr w:rsidR="005727C7" w:rsidRPr="0098528C" w14:paraId="5D41A07E" w14:textId="77777777" w:rsidTr="00607F88">
        <w:tc>
          <w:tcPr>
            <w:tcW w:w="578" w:type="pct"/>
            <w:tcBorders>
              <w:top w:val="single" w:sz="4" w:space="0" w:color="auto"/>
              <w:left w:val="single" w:sz="4" w:space="0" w:color="auto"/>
              <w:bottom w:val="single" w:sz="4" w:space="0" w:color="auto"/>
              <w:right w:val="single" w:sz="4" w:space="0" w:color="auto"/>
            </w:tcBorders>
          </w:tcPr>
          <w:p w14:paraId="2B0D452C" w14:textId="376E28E4" w:rsidR="00572CE0" w:rsidRPr="0098528C" w:rsidRDefault="00572CE0" w:rsidP="00572F73">
            <w:pPr>
              <w:pStyle w:val="a0"/>
              <w:spacing w:after="156"/>
              <w:ind w:firstLine="0"/>
              <w:jc w:val="left"/>
            </w:pPr>
            <w:r w:rsidRPr="0098528C">
              <w:rPr>
                <w:rFonts w:hint="eastAsia"/>
              </w:rPr>
              <w:t>0.0.</w:t>
            </w:r>
            <w:r w:rsidR="00D1341F" w:rsidRPr="0098528C">
              <w:rPr>
                <w:rFonts w:hint="eastAsia"/>
              </w:rPr>
              <w:t>0</w:t>
            </w:r>
            <w:r w:rsidRPr="0098528C">
              <w:rPr>
                <w:rFonts w:hint="eastAsia"/>
              </w:rPr>
              <w:t>.</w:t>
            </w:r>
            <w:r w:rsidR="00D1341F" w:rsidRPr="0098528C">
              <w:rPr>
                <w:rFonts w:hint="eastAsia"/>
              </w:rPr>
              <w:t>8</w:t>
            </w:r>
          </w:p>
        </w:tc>
        <w:tc>
          <w:tcPr>
            <w:tcW w:w="583" w:type="pct"/>
            <w:tcBorders>
              <w:top w:val="single" w:sz="4" w:space="0" w:color="auto"/>
              <w:left w:val="single" w:sz="4" w:space="0" w:color="auto"/>
              <w:bottom w:val="single" w:sz="4" w:space="0" w:color="auto"/>
              <w:right w:val="single" w:sz="4" w:space="0" w:color="auto"/>
            </w:tcBorders>
          </w:tcPr>
          <w:p w14:paraId="372383F3" w14:textId="42E4294E" w:rsidR="00572CE0" w:rsidRPr="0098528C" w:rsidRDefault="00572CE0" w:rsidP="00572F73">
            <w:pPr>
              <w:pStyle w:val="a0"/>
              <w:spacing w:after="156"/>
              <w:ind w:firstLine="0"/>
              <w:jc w:val="left"/>
            </w:pPr>
            <w:r w:rsidRPr="0098528C">
              <w:rPr>
                <w:rFonts w:hint="eastAsia"/>
              </w:rPr>
              <w:t>2019-0</w:t>
            </w:r>
            <w:r w:rsidR="001D0568" w:rsidRPr="0098528C">
              <w:rPr>
                <w:rFonts w:hint="eastAsia"/>
              </w:rPr>
              <w:t>9</w:t>
            </w:r>
            <w:r w:rsidRPr="0098528C">
              <w:rPr>
                <w:rFonts w:hint="eastAsia"/>
              </w:rPr>
              <w:t>-</w:t>
            </w:r>
            <w:r w:rsidR="001D0568" w:rsidRPr="0098528C">
              <w:rPr>
                <w:rFonts w:hint="eastAsia"/>
              </w:rPr>
              <w:t>05</w:t>
            </w:r>
          </w:p>
        </w:tc>
        <w:tc>
          <w:tcPr>
            <w:tcW w:w="437" w:type="pct"/>
            <w:tcBorders>
              <w:top w:val="single" w:sz="4" w:space="0" w:color="auto"/>
              <w:left w:val="single" w:sz="4" w:space="0" w:color="auto"/>
              <w:bottom w:val="single" w:sz="4" w:space="0" w:color="auto"/>
              <w:right w:val="single" w:sz="4" w:space="0" w:color="auto"/>
            </w:tcBorders>
          </w:tcPr>
          <w:p w14:paraId="6889C862" w14:textId="74CEF869" w:rsidR="00572CE0" w:rsidRPr="0098528C" w:rsidRDefault="00572CE0" w:rsidP="00572F73">
            <w:pPr>
              <w:pStyle w:val="a0"/>
              <w:spacing w:after="156"/>
              <w:ind w:firstLine="0"/>
              <w:jc w:val="left"/>
            </w:pPr>
            <w:r w:rsidRPr="0098528C">
              <w:rPr>
                <w:rFonts w:hint="eastAsia"/>
              </w:rPr>
              <w:t>ALL</w:t>
            </w:r>
          </w:p>
        </w:tc>
        <w:tc>
          <w:tcPr>
            <w:tcW w:w="2621" w:type="pct"/>
            <w:tcBorders>
              <w:top w:val="single" w:sz="4" w:space="0" w:color="auto"/>
              <w:left w:val="single" w:sz="4" w:space="0" w:color="auto"/>
              <w:bottom w:val="single" w:sz="4" w:space="0" w:color="auto"/>
              <w:right w:val="single" w:sz="4" w:space="0" w:color="auto"/>
            </w:tcBorders>
          </w:tcPr>
          <w:p w14:paraId="08D93FE8" w14:textId="57C954F4" w:rsidR="00572CE0" w:rsidRPr="0098528C" w:rsidRDefault="00425AF0" w:rsidP="00572F73">
            <w:pPr>
              <w:pStyle w:val="a0"/>
              <w:spacing w:after="156"/>
              <w:ind w:firstLine="0"/>
              <w:jc w:val="left"/>
            </w:pPr>
            <w:r w:rsidRPr="0098528C">
              <w:rPr>
                <w:rFonts w:ascii="Times New Roman" w:hAnsi="Times New Roman" w:cs="Times New Roman"/>
              </w:rPr>
              <w:t>初版需求正式释放</w:t>
            </w:r>
            <w:r w:rsidRPr="0098528C">
              <w:rPr>
                <w:rFonts w:ascii="Times New Roman" w:hAnsi="Times New Roman" w:cs="Times New Roman"/>
              </w:rPr>
              <w:br/>
              <w:t>Final release of initial requirements</w:t>
            </w:r>
          </w:p>
        </w:tc>
        <w:tc>
          <w:tcPr>
            <w:tcW w:w="781" w:type="pct"/>
            <w:tcBorders>
              <w:top w:val="single" w:sz="4" w:space="0" w:color="auto"/>
              <w:left w:val="single" w:sz="4" w:space="0" w:color="auto"/>
              <w:bottom w:val="single" w:sz="4" w:space="0" w:color="auto"/>
              <w:right w:val="single" w:sz="4" w:space="0" w:color="auto"/>
            </w:tcBorders>
          </w:tcPr>
          <w:p w14:paraId="117554C4" w14:textId="47942A97" w:rsidR="00572CE0" w:rsidRPr="0098528C" w:rsidRDefault="00572CE0" w:rsidP="00572F73">
            <w:pPr>
              <w:pStyle w:val="a0"/>
              <w:spacing w:after="156"/>
              <w:ind w:firstLine="0"/>
              <w:jc w:val="left"/>
            </w:pPr>
            <w:r w:rsidRPr="0098528C">
              <w:rPr>
                <w:rFonts w:hint="eastAsia"/>
              </w:rPr>
              <w:t>Shi</w:t>
            </w:r>
            <w:r w:rsidRPr="0098528C">
              <w:t xml:space="preserve"> </w:t>
            </w:r>
            <w:r w:rsidRPr="0098528C">
              <w:rPr>
                <w:rFonts w:hint="eastAsia"/>
              </w:rPr>
              <w:t>Cunjie</w:t>
            </w:r>
          </w:p>
        </w:tc>
      </w:tr>
      <w:tr w:rsidR="005727C7" w:rsidRPr="0098528C" w14:paraId="0A98BDF5" w14:textId="77777777" w:rsidTr="00607F88">
        <w:tc>
          <w:tcPr>
            <w:tcW w:w="578" w:type="pct"/>
            <w:tcBorders>
              <w:top w:val="single" w:sz="4" w:space="0" w:color="auto"/>
              <w:left w:val="single" w:sz="4" w:space="0" w:color="auto"/>
              <w:bottom w:val="single" w:sz="4" w:space="0" w:color="auto"/>
              <w:right w:val="single" w:sz="4" w:space="0" w:color="auto"/>
            </w:tcBorders>
          </w:tcPr>
          <w:p w14:paraId="46D31A28" w14:textId="29A51D5D" w:rsidR="00A005B8" w:rsidRPr="0098528C" w:rsidRDefault="00A005B8" w:rsidP="00572F73">
            <w:pPr>
              <w:pStyle w:val="a0"/>
              <w:spacing w:after="156"/>
              <w:ind w:firstLine="0"/>
              <w:jc w:val="left"/>
            </w:pPr>
            <w:r w:rsidRPr="0098528C">
              <w:rPr>
                <w:rFonts w:hint="eastAsia"/>
              </w:rPr>
              <w:t>0.0.0.9</w:t>
            </w:r>
          </w:p>
        </w:tc>
        <w:tc>
          <w:tcPr>
            <w:tcW w:w="583" w:type="pct"/>
            <w:tcBorders>
              <w:top w:val="single" w:sz="4" w:space="0" w:color="auto"/>
              <w:left w:val="single" w:sz="4" w:space="0" w:color="auto"/>
              <w:bottom w:val="single" w:sz="4" w:space="0" w:color="auto"/>
              <w:right w:val="single" w:sz="4" w:space="0" w:color="auto"/>
            </w:tcBorders>
          </w:tcPr>
          <w:p w14:paraId="2B9F56E3" w14:textId="42472976" w:rsidR="00A005B8" w:rsidRPr="0098528C" w:rsidRDefault="00A005B8" w:rsidP="00572F73">
            <w:pPr>
              <w:pStyle w:val="a0"/>
              <w:spacing w:after="156"/>
              <w:ind w:firstLine="0"/>
              <w:jc w:val="left"/>
            </w:pPr>
            <w:r w:rsidRPr="0098528C">
              <w:rPr>
                <w:rFonts w:hint="eastAsia"/>
              </w:rPr>
              <w:t>2019-09-06</w:t>
            </w:r>
          </w:p>
        </w:tc>
        <w:tc>
          <w:tcPr>
            <w:tcW w:w="437" w:type="pct"/>
            <w:tcBorders>
              <w:top w:val="single" w:sz="4" w:space="0" w:color="auto"/>
              <w:left w:val="single" w:sz="4" w:space="0" w:color="auto"/>
              <w:bottom w:val="single" w:sz="4" w:space="0" w:color="auto"/>
              <w:right w:val="single" w:sz="4" w:space="0" w:color="auto"/>
            </w:tcBorders>
          </w:tcPr>
          <w:p w14:paraId="1AD4FA97" w14:textId="6B765972" w:rsidR="00A005B8" w:rsidRPr="0098528C" w:rsidRDefault="00A005B8" w:rsidP="00572F73">
            <w:pPr>
              <w:pStyle w:val="a0"/>
              <w:spacing w:after="156"/>
              <w:ind w:firstLine="0"/>
              <w:jc w:val="left"/>
            </w:pPr>
            <w:r w:rsidRPr="0098528C">
              <w:rPr>
                <w:rFonts w:hint="eastAsia"/>
              </w:rPr>
              <w:t>3.1.6</w:t>
            </w:r>
            <w:r w:rsidRPr="0098528C">
              <w:rPr>
                <w:rFonts w:hint="eastAsia"/>
              </w:rPr>
              <w:t>、</w:t>
            </w:r>
            <w:r w:rsidRPr="0098528C">
              <w:rPr>
                <w:rFonts w:hint="eastAsia"/>
              </w:rPr>
              <w:t>3.1.17</w:t>
            </w:r>
            <w:r w:rsidRPr="0098528C">
              <w:rPr>
                <w:rFonts w:hint="eastAsia"/>
              </w:rPr>
              <w:t>、</w:t>
            </w:r>
            <w:r w:rsidRPr="0098528C">
              <w:rPr>
                <w:rFonts w:hint="eastAsia"/>
              </w:rPr>
              <w:t>3.2.2</w:t>
            </w:r>
          </w:p>
        </w:tc>
        <w:tc>
          <w:tcPr>
            <w:tcW w:w="2621" w:type="pct"/>
            <w:tcBorders>
              <w:top w:val="single" w:sz="4" w:space="0" w:color="auto"/>
              <w:left w:val="single" w:sz="4" w:space="0" w:color="auto"/>
              <w:bottom w:val="single" w:sz="4" w:space="0" w:color="auto"/>
              <w:right w:val="single" w:sz="4" w:space="0" w:color="auto"/>
            </w:tcBorders>
          </w:tcPr>
          <w:p w14:paraId="0961FA44" w14:textId="77777777" w:rsidR="00A005B8" w:rsidRPr="0098528C" w:rsidRDefault="00A005B8" w:rsidP="00572F73">
            <w:pPr>
              <w:pStyle w:val="a0"/>
              <w:spacing w:after="156"/>
              <w:ind w:firstLine="0"/>
              <w:jc w:val="left"/>
            </w:pPr>
            <w:r w:rsidRPr="0098528C">
              <w:rPr>
                <w:rFonts w:hint="eastAsia"/>
              </w:rPr>
              <w:t>更新自动风速显示、补充参考文档信息</w:t>
            </w:r>
          </w:p>
          <w:p w14:paraId="779E2834" w14:textId="245F9C6E" w:rsidR="00023F92" w:rsidRPr="0098528C" w:rsidRDefault="00023F92" w:rsidP="00572F73">
            <w:pPr>
              <w:pStyle w:val="a0"/>
              <w:spacing w:after="156"/>
              <w:ind w:firstLine="0"/>
              <w:jc w:val="left"/>
            </w:pPr>
            <w:r w:rsidRPr="0098528C">
              <w:rPr>
                <w:rFonts w:hint="eastAsia"/>
              </w:rPr>
              <w:t>U</w:t>
            </w:r>
            <w:r w:rsidRPr="0098528C">
              <w:t xml:space="preserve">pdate Auto </w:t>
            </w:r>
            <w:r w:rsidR="000A2D12" w:rsidRPr="0098528C">
              <w:t>fan speed display</w:t>
            </w:r>
            <w:r w:rsidRPr="0098528C">
              <w:t>,</w:t>
            </w:r>
            <w:r w:rsidR="000A2D12" w:rsidRPr="0098528C">
              <w:t xml:space="preserve"> add document</w:t>
            </w:r>
            <w:r w:rsidR="00BB3847" w:rsidRPr="0098528C">
              <w:t xml:space="preserve"> referenced</w:t>
            </w:r>
          </w:p>
        </w:tc>
        <w:tc>
          <w:tcPr>
            <w:tcW w:w="781" w:type="pct"/>
            <w:tcBorders>
              <w:top w:val="single" w:sz="4" w:space="0" w:color="auto"/>
              <w:left w:val="single" w:sz="4" w:space="0" w:color="auto"/>
              <w:bottom w:val="single" w:sz="4" w:space="0" w:color="auto"/>
              <w:right w:val="single" w:sz="4" w:space="0" w:color="auto"/>
            </w:tcBorders>
          </w:tcPr>
          <w:p w14:paraId="09793952" w14:textId="1B626ABA" w:rsidR="00A005B8" w:rsidRPr="0098528C" w:rsidRDefault="00A005B8" w:rsidP="00572F73">
            <w:pPr>
              <w:pStyle w:val="a0"/>
              <w:spacing w:after="156"/>
              <w:ind w:firstLine="0"/>
              <w:jc w:val="left"/>
            </w:pPr>
            <w:r w:rsidRPr="0098528C">
              <w:rPr>
                <w:rFonts w:hint="eastAsia"/>
              </w:rPr>
              <w:t>Shi Cunjie</w:t>
            </w:r>
          </w:p>
        </w:tc>
      </w:tr>
      <w:tr w:rsidR="005727C7" w:rsidRPr="0098528C" w14:paraId="181E1833" w14:textId="77777777" w:rsidTr="00607F88">
        <w:tc>
          <w:tcPr>
            <w:tcW w:w="578" w:type="pct"/>
            <w:tcBorders>
              <w:top w:val="single" w:sz="4" w:space="0" w:color="auto"/>
              <w:left w:val="single" w:sz="4" w:space="0" w:color="auto"/>
              <w:bottom w:val="single" w:sz="4" w:space="0" w:color="auto"/>
              <w:right w:val="single" w:sz="4" w:space="0" w:color="auto"/>
            </w:tcBorders>
          </w:tcPr>
          <w:p w14:paraId="5FE276DF" w14:textId="3873C801" w:rsidR="00920CAA" w:rsidRPr="0098528C" w:rsidRDefault="00920CAA" w:rsidP="00572F73">
            <w:pPr>
              <w:pStyle w:val="a0"/>
              <w:spacing w:after="156"/>
              <w:ind w:firstLine="0"/>
              <w:jc w:val="left"/>
            </w:pPr>
            <w:r w:rsidRPr="0098528C">
              <w:rPr>
                <w:rFonts w:hint="eastAsia"/>
              </w:rPr>
              <w:t>0.0.0.10</w:t>
            </w:r>
          </w:p>
        </w:tc>
        <w:tc>
          <w:tcPr>
            <w:tcW w:w="583" w:type="pct"/>
            <w:tcBorders>
              <w:top w:val="single" w:sz="4" w:space="0" w:color="auto"/>
              <w:left w:val="single" w:sz="4" w:space="0" w:color="auto"/>
              <w:bottom w:val="single" w:sz="4" w:space="0" w:color="auto"/>
              <w:right w:val="single" w:sz="4" w:space="0" w:color="auto"/>
            </w:tcBorders>
          </w:tcPr>
          <w:p w14:paraId="0DF736DC" w14:textId="3C7AF2DD" w:rsidR="00920CAA" w:rsidRPr="0098528C" w:rsidRDefault="00920CAA" w:rsidP="00572F73">
            <w:pPr>
              <w:pStyle w:val="a0"/>
              <w:spacing w:after="156"/>
              <w:ind w:firstLine="0"/>
              <w:jc w:val="left"/>
            </w:pPr>
            <w:r w:rsidRPr="0098528C">
              <w:rPr>
                <w:rFonts w:hint="eastAsia"/>
              </w:rPr>
              <w:t>2019-12-05</w:t>
            </w:r>
          </w:p>
        </w:tc>
        <w:tc>
          <w:tcPr>
            <w:tcW w:w="437" w:type="pct"/>
            <w:tcBorders>
              <w:top w:val="single" w:sz="4" w:space="0" w:color="auto"/>
              <w:left w:val="single" w:sz="4" w:space="0" w:color="auto"/>
              <w:bottom w:val="single" w:sz="4" w:space="0" w:color="auto"/>
              <w:right w:val="single" w:sz="4" w:space="0" w:color="auto"/>
            </w:tcBorders>
          </w:tcPr>
          <w:p w14:paraId="60005456" w14:textId="3AA1A700" w:rsidR="00920CAA" w:rsidRPr="0098528C" w:rsidRDefault="00920CAA" w:rsidP="00572F73">
            <w:pPr>
              <w:pStyle w:val="a0"/>
              <w:spacing w:after="156"/>
              <w:ind w:firstLine="0"/>
              <w:jc w:val="left"/>
            </w:pPr>
            <w:r w:rsidRPr="0098528C">
              <w:rPr>
                <w:rFonts w:hint="eastAsia"/>
              </w:rPr>
              <w:t>3.1.20</w:t>
            </w:r>
            <w:r w:rsidR="00700CDA" w:rsidRPr="0098528C">
              <w:rPr>
                <w:rFonts w:hint="eastAsia"/>
              </w:rPr>
              <w:t>、</w:t>
            </w:r>
            <w:r w:rsidR="00700CDA" w:rsidRPr="0098528C">
              <w:rPr>
                <w:rFonts w:hint="eastAsia"/>
              </w:rPr>
              <w:t>3.1.21</w:t>
            </w:r>
            <w:r w:rsidR="0054136A" w:rsidRPr="0098528C">
              <w:rPr>
                <w:rFonts w:hint="eastAsia"/>
              </w:rPr>
              <w:t>、</w:t>
            </w:r>
            <w:r w:rsidR="0054136A" w:rsidRPr="0098528C">
              <w:rPr>
                <w:rFonts w:hint="eastAsia"/>
              </w:rPr>
              <w:t>5</w:t>
            </w:r>
            <w:r w:rsidR="0054136A" w:rsidRPr="0098528C">
              <w:rPr>
                <w:rFonts w:hint="eastAsia"/>
              </w:rPr>
              <w:t>、</w:t>
            </w:r>
            <w:r w:rsidR="0054136A" w:rsidRPr="0098528C">
              <w:rPr>
                <w:rFonts w:hint="eastAsia"/>
              </w:rPr>
              <w:t>ALL</w:t>
            </w:r>
          </w:p>
        </w:tc>
        <w:tc>
          <w:tcPr>
            <w:tcW w:w="2621" w:type="pct"/>
            <w:tcBorders>
              <w:top w:val="single" w:sz="4" w:space="0" w:color="auto"/>
              <w:left w:val="single" w:sz="4" w:space="0" w:color="auto"/>
              <w:bottom w:val="single" w:sz="4" w:space="0" w:color="auto"/>
              <w:right w:val="single" w:sz="4" w:space="0" w:color="auto"/>
            </w:tcBorders>
          </w:tcPr>
          <w:p w14:paraId="200AF6A2" w14:textId="6B244805" w:rsidR="00920CAA" w:rsidRPr="0098528C" w:rsidRDefault="00920CAA" w:rsidP="00572F73">
            <w:pPr>
              <w:pStyle w:val="a0"/>
              <w:spacing w:after="156"/>
              <w:ind w:firstLine="0"/>
              <w:jc w:val="left"/>
            </w:pPr>
            <w:bookmarkStart w:id="356" w:name="OLE_LINK1"/>
            <w:bookmarkStart w:id="357" w:name="OLE_LINK2"/>
            <w:r w:rsidRPr="0098528C">
              <w:rPr>
                <w:rFonts w:hint="eastAsia"/>
              </w:rPr>
              <w:t>新增</w:t>
            </w:r>
            <w:r w:rsidRPr="0098528C">
              <w:rPr>
                <w:rFonts w:hint="eastAsia"/>
              </w:rPr>
              <w:t>BEV3</w:t>
            </w:r>
            <w:r w:rsidRPr="0098528C">
              <w:rPr>
                <w:rFonts w:hint="eastAsia"/>
              </w:rPr>
              <w:t>别克车型</w:t>
            </w:r>
            <w:r w:rsidR="00F64C50" w:rsidRPr="0098528C">
              <w:rPr>
                <w:rFonts w:hint="eastAsia"/>
              </w:rPr>
              <w:t>加热</w:t>
            </w:r>
            <w:r w:rsidR="00245876" w:rsidRPr="0098528C">
              <w:rPr>
                <w:rFonts w:hint="eastAsia"/>
              </w:rPr>
              <w:t>模式</w:t>
            </w:r>
            <w:bookmarkEnd w:id="356"/>
            <w:bookmarkEnd w:id="357"/>
            <w:r w:rsidR="0054136A" w:rsidRPr="0098528C">
              <w:rPr>
                <w:rFonts w:hint="eastAsia"/>
              </w:rPr>
              <w:t>、</w:t>
            </w:r>
            <w:r w:rsidR="005E0E3F" w:rsidRPr="0098528C">
              <w:rPr>
                <w:rFonts w:hint="eastAsia"/>
              </w:rPr>
              <w:t>制冷模式</w:t>
            </w:r>
            <w:r w:rsidR="00ED3B23" w:rsidRPr="0098528C">
              <w:rPr>
                <w:rFonts w:hint="eastAsia"/>
              </w:rPr>
              <w:t>、增加</w:t>
            </w:r>
            <w:r w:rsidR="00ED3B23" w:rsidRPr="0098528C">
              <w:rPr>
                <w:rFonts w:hint="eastAsia"/>
              </w:rPr>
              <w:t>VCS</w:t>
            </w:r>
            <w:r w:rsidR="00ED3B23" w:rsidRPr="0098528C">
              <w:rPr>
                <w:rFonts w:hint="eastAsia"/>
              </w:rPr>
              <w:t>系统适配车型的</w:t>
            </w:r>
            <w:r w:rsidR="00ED3B23" w:rsidRPr="0098528C">
              <w:rPr>
                <w:rFonts w:hint="eastAsia"/>
              </w:rPr>
              <w:t>HVAC</w:t>
            </w:r>
            <w:r w:rsidR="00ED3B23" w:rsidRPr="0098528C">
              <w:rPr>
                <w:rFonts w:hint="eastAsia"/>
              </w:rPr>
              <w:t>功能配置、新增英语版本</w:t>
            </w:r>
          </w:p>
          <w:p w14:paraId="07B04CD9" w14:textId="7B588E7B" w:rsidR="00FB0180" w:rsidRPr="0098528C" w:rsidRDefault="00BB3847" w:rsidP="00572F73">
            <w:pPr>
              <w:pStyle w:val="a0"/>
              <w:spacing w:after="156"/>
              <w:ind w:firstLine="0"/>
              <w:jc w:val="left"/>
            </w:pPr>
            <w:r w:rsidRPr="0098528C">
              <w:t>Add</w:t>
            </w:r>
            <w:r w:rsidR="00443CF4" w:rsidRPr="0098528C">
              <w:t xml:space="preserve"> BEV3 Buick vehicle blower mode independent control</w:t>
            </w:r>
            <w:r w:rsidR="00FB0180" w:rsidRPr="0098528C">
              <w:t>, heat mode and cold mode</w:t>
            </w:r>
            <w:r w:rsidR="00ED3B23" w:rsidRPr="0098528C">
              <w:rPr>
                <w:rFonts w:hint="eastAsia"/>
              </w:rPr>
              <w:t>,</w:t>
            </w:r>
            <w:r w:rsidR="00ED3B23" w:rsidRPr="0098528C">
              <w:t xml:space="preserve"> </w:t>
            </w:r>
            <w:r w:rsidR="00ED3B23" w:rsidRPr="0098528C">
              <w:lastRenderedPageBreak/>
              <w:t>update appendix HVAC configuration, add English version function spec</w:t>
            </w:r>
          </w:p>
        </w:tc>
        <w:tc>
          <w:tcPr>
            <w:tcW w:w="781" w:type="pct"/>
            <w:tcBorders>
              <w:top w:val="single" w:sz="4" w:space="0" w:color="auto"/>
              <w:left w:val="single" w:sz="4" w:space="0" w:color="auto"/>
              <w:bottom w:val="single" w:sz="4" w:space="0" w:color="auto"/>
              <w:right w:val="single" w:sz="4" w:space="0" w:color="auto"/>
            </w:tcBorders>
          </w:tcPr>
          <w:p w14:paraId="1180E000" w14:textId="1694C305" w:rsidR="00920CAA" w:rsidRPr="0098528C" w:rsidRDefault="00F64C50" w:rsidP="00572F73">
            <w:pPr>
              <w:pStyle w:val="a0"/>
              <w:spacing w:after="156"/>
              <w:ind w:firstLine="0"/>
              <w:jc w:val="left"/>
            </w:pPr>
            <w:r w:rsidRPr="0098528C">
              <w:rPr>
                <w:rFonts w:hint="eastAsia"/>
              </w:rPr>
              <w:lastRenderedPageBreak/>
              <w:t>Shi</w:t>
            </w:r>
            <w:r w:rsidRPr="0098528C">
              <w:t xml:space="preserve"> </w:t>
            </w:r>
            <w:r w:rsidRPr="0098528C">
              <w:rPr>
                <w:rFonts w:hint="eastAsia"/>
              </w:rPr>
              <w:t>Cunjie</w:t>
            </w:r>
          </w:p>
        </w:tc>
      </w:tr>
      <w:tr w:rsidR="005727C7" w:rsidRPr="0098528C" w14:paraId="4B958BB1" w14:textId="77777777" w:rsidTr="00607F88">
        <w:tc>
          <w:tcPr>
            <w:tcW w:w="578" w:type="pct"/>
            <w:tcBorders>
              <w:top w:val="single" w:sz="4" w:space="0" w:color="auto"/>
              <w:left w:val="single" w:sz="4" w:space="0" w:color="auto"/>
              <w:bottom w:val="single" w:sz="4" w:space="0" w:color="auto"/>
              <w:right w:val="single" w:sz="4" w:space="0" w:color="auto"/>
            </w:tcBorders>
          </w:tcPr>
          <w:p w14:paraId="57C94AFD" w14:textId="2D73C905" w:rsidR="004F32FA" w:rsidRPr="0098528C" w:rsidRDefault="004F32FA" w:rsidP="00572F73">
            <w:pPr>
              <w:pStyle w:val="a0"/>
              <w:spacing w:after="156"/>
              <w:ind w:firstLine="0"/>
              <w:jc w:val="left"/>
            </w:pPr>
            <w:r w:rsidRPr="0098528C">
              <w:rPr>
                <w:rFonts w:hint="eastAsia"/>
              </w:rPr>
              <w:t>0.0.0.11</w:t>
            </w:r>
          </w:p>
        </w:tc>
        <w:tc>
          <w:tcPr>
            <w:tcW w:w="583" w:type="pct"/>
            <w:tcBorders>
              <w:top w:val="single" w:sz="4" w:space="0" w:color="auto"/>
              <w:left w:val="single" w:sz="4" w:space="0" w:color="auto"/>
              <w:bottom w:val="single" w:sz="4" w:space="0" w:color="auto"/>
              <w:right w:val="single" w:sz="4" w:space="0" w:color="auto"/>
            </w:tcBorders>
          </w:tcPr>
          <w:p w14:paraId="604EB0C3" w14:textId="151FE64E" w:rsidR="004F32FA" w:rsidRPr="0098528C" w:rsidRDefault="004F32FA" w:rsidP="00572F73">
            <w:pPr>
              <w:pStyle w:val="a0"/>
              <w:spacing w:after="156"/>
              <w:ind w:firstLine="0"/>
              <w:jc w:val="left"/>
            </w:pPr>
            <w:r w:rsidRPr="0098528C">
              <w:rPr>
                <w:rFonts w:hint="eastAsia"/>
              </w:rPr>
              <w:t>2020-05-08</w:t>
            </w:r>
          </w:p>
        </w:tc>
        <w:tc>
          <w:tcPr>
            <w:tcW w:w="437" w:type="pct"/>
            <w:tcBorders>
              <w:top w:val="single" w:sz="4" w:space="0" w:color="auto"/>
              <w:left w:val="single" w:sz="4" w:space="0" w:color="auto"/>
              <w:bottom w:val="single" w:sz="4" w:space="0" w:color="auto"/>
              <w:right w:val="single" w:sz="4" w:space="0" w:color="auto"/>
            </w:tcBorders>
          </w:tcPr>
          <w:p w14:paraId="45E01569" w14:textId="461776C7" w:rsidR="004F32FA" w:rsidRPr="0098528C" w:rsidRDefault="004F32FA" w:rsidP="00572F73">
            <w:pPr>
              <w:pStyle w:val="a0"/>
              <w:spacing w:after="156"/>
              <w:ind w:firstLine="0"/>
              <w:jc w:val="left"/>
            </w:pPr>
            <w:r w:rsidRPr="0098528C">
              <w:rPr>
                <w:rFonts w:hint="eastAsia"/>
              </w:rPr>
              <w:t>3</w:t>
            </w:r>
          </w:p>
        </w:tc>
        <w:tc>
          <w:tcPr>
            <w:tcW w:w="2621" w:type="pct"/>
            <w:tcBorders>
              <w:top w:val="single" w:sz="4" w:space="0" w:color="auto"/>
              <w:left w:val="single" w:sz="4" w:space="0" w:color="auto"/>
              <w:bottom w:val="single" w:sz="4" w:space="0" w:color="auto"/>
              <w:right w:val="single" w:sz="4" w:space="0" w:color="auto"/>
            </w:tcBorders>
          </w:tcPr>
          <w:p w14:paraId="65F6D24E" w14:textId="77777777" w:rsidR="004F32FA" w:rsidRPr="0098528C" w:rsidRDefault="004F32FA" w:rsidP="00572F73">
            <w:pPr>
              <w:pStyle w:val="a0"/>
              <w:spacing w:after="156"/>
              <w:ind w:firstLine="0"/>
              <w:jc w:val="left"/>
            </w:pPr>
            <w:r w:rsidRPr="0098528C">
              <w:rPr>
                <w:rFonts w:hint="eastAsia"/>
              </w:rPr>
              <w:t>新增功能对应的</w:t>
            </w:r>
            <w:r w:rsidRPr="0098528C">
              <w:rPr>
                <w:rFonts w:hint="eastAsia"/>
              </w:rPr>
              <w:t>CAN</w:t>
            </w:r>
            <w:r w:rsidRPr="0098528C">
              <w:rPr>
                <w:rFonts w:hint="eastAsia"/>
              </w:rPr>
              <w:t>信号</w:t>
            </w:r>
          </w:p>
          <w:p w14:paraId="40A23E8D" w14:textId="11359763" w:rsidR="004F32FA" w:rsidRPr="0098528C" w:rsidRDefault="004F32FA" w:rsidP="00572F73">
            <w:pPr>
              <w:pStyle w:val="a0"/>
              <w:spacing w:after="156"/>
              <w:ind w:firstLine="0"/>
              <w:jc w:val="left"/>
            </w:pPr>
            <w:r w:rsidRPr="0098528C">
              <w:rPr>
                <w:rFonts w:hint="eastAsia"/>
              </w:rPr>
              <w:t>ADD</w:t>
            </w:r>
            <w:r w:rsidRPr="0098528C">
              <w:t xml:space="preserve"> </w:t>
            </w:r>
            <w:r w:rsidRPr="0098528C">
              <w:rPr>
                <w:rFonts w:hint="eastAsia"/>
              </w:rPr>
              <w:t>CAN</w:t>
            </w:r>
            <w:r w:rsidRPr="0098528C">
              <w:t xml:space="preserve"> </w:t>
            </w:r>
            <w:r w:rsidRPr="0098528C">
              <w:rPr>
                <w:rFonts w:hint="eastAsia"/>
              </w:rPr>
              <w:t>signal</w:t>
            </w:r>
            <w:r w:rsidRPr="0098528C">
              <w:t xml:space="preserve"> </w:t>
            </w:r>
            <w:r w:rsidRPr="0098528C">
              <w:rPr>
                <w:rFonts w:hint="eastAsia"/>
              </w:rPr>
              <w:t>to</w:t>
            </w:r>
            <w:r w:rsidRPr="0098528C">
              <w:t xml:space="preserve"> </w:t>
            </w:r>
            <w:r w:rsidRPr="0098528C">
              <w:rPr>
                <w:rFonts w:hint="eastAsia"/>
              </w:rPr>
              <w:t>match</w:t>
            </w:r>
            <w:r w:rsidRPr="0098528C">
              <w:t xml:space="preserve"> </w:t>
            </w:r>
            <w:r w:rsidRPr="0098528C">
              <w:rPr>
                <w:rFonts w:hint="eastAsia"/>
              </w:rPr>
              <w:t>with</w:t>
            </w:r>
            <w:r w:rsidRPr="0098528C">
              <w:t xml:space="preserve"> </w:t>
            </w:r>
            <w:r w:rsidRPr="0098528C">
              <w:rPr>
                <w:rFonts w:hint="eastAsia"/>
              </w:rPr>
              <w:t>function</w:t>
            </w:r>
          </w:p>
        </w:tc>
        <w:tc>
          <w:tcPr>
            <w:tcW w:w="781" w:type="pct"/>
            <w:tcBorders>
              <w:top w:val="single" w:sz="4" w:space="0" w:color="auto"/>
              <w:left w:val="single" w:sz="4" w:space="0" w:color="auto"/>
              <w:bottom w:val="single" w:sz="4" w:space="0" w:color="auto"/>
              <w:right w:val="single" w:sz="4" w:space="0" w:color="auto"/>
            </w:tcBorders>
          </w:tcPr>
          <w:p w14:paraId="2B468629" w14:textId="51A37F85" w:rsidR="004F32FA" w:rsidRPr="0098528C" w:rsidRDefault="004F32FA" w:rsidP="00572F73">
            <w:pPr>
              <w:pStyle w:val="a0"/>
              <w:spacing w:after="156"/>
              <w:ind w:firstLine="0"/>
              <w:jc w:val="left"/>
            </w:pPr>
            <w:r w:rsidRPr="0098528C">
              <w:rPr>
                <w:rFonts w:hint="eastAsia"/>
              </w:rPr>
              <w:t>Shi</w:t>
            </w:r>
            <w:r w:rsidRPr="0098528C">
              <w:t xml:space="preserve"> </w:t>
            </w:r>
            <w:r w:rsidRPr="0098528C">
              <w:rPr>
                <w:rFonts w:hint="eastAsia"/>
              </w:rPr>
              <w:t>Cunjie</w:t>
            </w:r>
          </w:p>
        </w:tc>
      </w:tr>
      <w:tr w:rsidR="005727C7" w:rsidRPr="0098528C" w14:paraId="590AD463" w14:textId="77777777" w:rsidTr="00607F88">
        <w:tc>
          <w:tcPr>
            <w:tcW w:w="578" w:type="pct"/>
            <w:tcBorders>
              <w:top w:val="single" w:sz="4" w:space="0" w:color="auto"/>
              <w:left w:val="single" w:sz="4" w:space="0" w:color="auto"/>
              <w:bottom w:val="single" w:sz="4" w:space="0" w:color="auto"/>
              <w:right w:val="single" w:sz="4" w:space="0" w:color="auto"/>
            </w:tcBorders>
          </w:tcPr>
          <w:p w14:paraId="10932375" w14:textId="4AE27090" w:rsidR="00572F73" w:rsidRPr="0098528C" w:rsidRDefault="00572F73" w:rsidP="00572F73">
            <w:pPr>
              <w:pStyle w:val="a0"/>
              <w:spacing w:after="156"/>
              <w:ind w:firstLine="0"/>
              <w:jc w:val="left"/>
            </w:pPr>
            <w:r w:rsidRPr="0098528C">
              <w:rPr>
                <w:rFonts w:hint="eastAsia"/>
              </w:rPr>
              <w:t>0.0.0.12</w:t>
            </w:r>
          </w:p>
        </w:tc>
        <w:tc>
          <w:tcPr>
            <w:tcW w:w="583" w:type="pct"/>
            <w:tcBorders>
              <w:top w:val="single" w:sz="4" w:space="0" w:color="auto"/>
              <w:left w:val="single" w:sz="4" w:space="0" w:color="auto"/>
              <w:bottom w:val="single" w:sz="4" w:space="0" w:color="auto"/>
              <w:right w:val="single" w:sz="4" w:space="0" w:color="auto"/>
            </w:tcBorders>
          </w:tcPr>
          <w:p w14:paraId="77C3FF91" w14:textId="4828A5FE" w:rsidR="00572F73" w:rsidRPr="0098528C" w:rsidRDefault="00572F73" w:rsidP="00572F73">
            <w:pPr>
              <w:pStyle w:val="a0"/>
              <w:spacing w:after="156"/>
              <w:ind w:firstLine="0"/>
              <w:jc w:val="left"/>
            </w:pPr>
            <w:r w:rsidRPr="0098528C">
              <w:rPr>
                <w:rFonts w:hint="eastAsia"/>
              </w:rPr>
              <w:t>2020/9/8</w:t>
            </w:r>
          </w:p>
        </w:tc>
        <w:tc>
          <w:tcPr>
            <w:tcW w:w="437" w:type="pct"/>
            <w:tcBorders>
              <w:top w:val="single" w:sz="4" w:space="0" w:color="auto"/>
              <w:left w:val="single" w:sz="4" w:space="0" w:color="auto"/>
              <w:bottom w:val="single" w:sz="4" w:space="0" w:color="auto"/>
              <w:right w:val="single" w:sz="4" w:space="0" w:color="auto"/>
            </w:tcBorders>
          </w:tcPr>
          <w:p w14:paraId="35304321" w14:textId="394B293E" w:rsidR="00572F73" w:rsidRPr="0098528C" w:rsidRDefault="00572F73" w:rsidP="00572F73">
            <w:pPr>
              <w:pStyle w:val="a0"/>
              <w:spacing w:after="156"/>
              <w:ind w:firstLine="0"/>
              <w:jc w:val="left"/>
            </w:pPr>
            <w:r w:rsidRPr="0098528C">
              <w:t>All</w:t>
            </w:r>
          </w:p>
        </w:tc>
        <w:tc>
          <w:tcPr>
            <w:tcW w:w="2621" w:type="pct"/>
            <w:tcBorders>
              <w:top w:val="single" w:sz="4" w:space="0" w:color="auto"/>
              <w:left w:val="single" w:sz="4" w:space="0" w:color="auto"/>
              <w:bottom w:val="single" w:sz="4" w:space="0" w:color="auto"/>
              <w:right w:val="single" w:sz="4" w:space="0" w:color="auto"/>
            </w:tcBorders>
          </w:tcPr>
          <w:p w14:paraId="178C20BB" w14:textId="22624835" w:rsidR="00572F73" w:rsidRPr="0098528C" w:rsidRDefault="00572F73" w:rsidP="00572F73">
            <w:pPr>
              <w:pStyle w:val="a0"/>
              <w:spacing w:after="156"/>
              <w:ind w:firstLine="0"/>
              <w:jc w:val="left"/>
            </w:pPr>
            <w:r w:rsidRPr="0098528C">
              <w:rPr>
                <w:rFonts w:hint="eastAsia"/>
              </w:rPr>
              <w:t>0.0.0.12</w:t>
            </w:r>
            <w:r w:rsidRPr="0098528C">
              <w:rPr>
                <w:rFonts w:hint="eastAsia"/>
              </w:rPr>
              <w:t>版本的变更根据</w:t>
            </w:r>
            <w:r w:rsidRPr="0098528C">
              <w:rPr>
                <w:rFonts w:hint="eastAsia"/>
              </w:rPr>
              <w:t>CR#</w:t>
            </w:r>
            <w:r w:rsidR="007D7012" w:rsidRPr="0098528C">
              <w:rPr>
                <w:rFonts w:hint="eastAsia"/>
              </w:rPr>
              <w:t>64050</w:t>
            </w:r>
            <w:r w:rsidRPr="0098528C">
              <w:rPr>
                <w:rFonts w:hint="eastAsia"/>
              </w:rPr>
              <w:t>跟踪。</w:t>
            </w:r>
          </w:p>
        </w:tc>
        <w:tc>
          <w:tcPr>
            <w:tcW w:w="781" w:type="pct"/>
            <w:tcBorders>
              <w:top w:val="single" w:sz="4" w:space="0" w:color="auto"/>
              <w:left w:val="single" w:sz="4" w:space="0" w:color="auto"/>
              <w:bottom w:val="single" w:sz="4" w:space="0" w:color="auto"/>
              <w:right w:val="single" w:sz="4" w:space="0" w:color="auto"/>
            </w:tcBorders>
          </w:tcPr>
          <w:p w14:paraId="75D0744E" w14:textId="478740B5" w:rsidR="00572F73" w:rsidRPr="0098528C" w:rsidRDefault="007D7012" w:rsidP="00572F73">
            <w:pPr>
              <w:pStyle w:val="a0"/>
              <w:spacing w:after="156"/>
              <w:ind w:firstLine="0"/>
              <w:jc w:val="left"/>
            </w:pPr>
            <w:r w:rsidRPr="0098528C">
              <w:t>Chen Deliao</w:t>
            </w:r>
          </w:p>
        </w:tc>
      </w:tr>
      <w:tr w:rsidR="005727C7" w:rsidRPr="0098528C" w14:paraId="3E08F78C" w14:textId="77777777" w:rsidTr="00607F88">
        <w:tc>
          <w:tcPr>
            <w:tcW w:w="578" w:type="pct"/>
            <w:tcBorders>
              <w:top w:val="single" w:sz="4" w:space="0" w:color="auto"/>
              <w:left w:val="single" w:sz="4" w:space="0" w:color="auto"/>
              <w:bottom w:val="single" w:sz="4" w:space="0" w:color="auto"/>
              <w:right w:val="single" w:sz="4" w:space="0" w:color="auto"/>
            </w:tcBorders>
          </w:tcPr>
          <w:p w14:paraId="7EEB0DA1" w14:textId="20C5C3B4" w:rsidR="00930201" w:rsidRPr="0098528C" w:rsidRDefault="00930201" w:rsidP="00930201">
            <w:pPr>
              <w:pStyle w:val="a0"/>
              <w:spacing w:after="156"/>
              <w:ind w:firstLine="0"/>
              <w:jc w:val="left"/>
            </w:pPr>
            <w:r w:rsidRPr="0098528C">
              <w:t>0.0.0.12</w:t>
            </w:r>
          </w:p>
        </w:tc>
        <w:tc>
          <w:tcPr>
            <w:tcW w:w="583" w:type="pct"/>
            <w:tcBorders>
              <w:top w:val="single" w:sz="4" w:space="0" w:color="auto"/>
              <w:left w:val="single" w:sz="4" w:space="0" w:color="auto"/>
              <w:bottom w:val="single" w:sz="4" w:space="0" w:color="auto"/>
              <w:right w:val="single" w:sz="4" w:space="0" w:color="auto"/>
            </w:tcBorders>
          </w:tcPr>
          <w:p w14:paraId="1A76D87F" w14:textId="5DF181EB" w:rsidR="00930201" w:rsidRPr="0098528C" w:rsidRDefault="00930201" w:rsidP="00930201">
            <w:pPr>
              <w:pStyle w:val="a0"/>
              <w:spacing w:after="156"/>
              <w:ind w:firstLine="0"/>
              <w:jc w:val="left"/>
            </w:pPr>
            <w:r w:rsidRPr="0098528C">
              <w:t>2020/9/8</w:t>
            </w:r>
          </w:p>
        </w:tc>
        <w:tc>
          <w:tcPr>
            <w:tcW w:w="437" w:type="pct"/>
            <w:tcBorders>
              <w:top w:val="single" w:sz="4" w:space="0" w:color="auto"/>
              <w:left w:val="single" w:sz="4" w:space="0" w:color="auto"/>
              <w:bottom w:val="single" w:sz="4" w:space="0" w:color="auto"/>
              <w:right w:val="single" w:sz="4" w:space="0" w:color="auto"/>
            </w:tcBorders>
          </w:tcPr>
          <w:p w14:paraId="5C5C460B" w14:textId="05DB7BE4" w:rsidR="00930201" w:rsidRPr="0098528C" w:rsidRDefault="00930201" w:rsidP="00930201">
            <w:pPr>
              <w:pStyle w:val="a0"/>
              <w:spacing w:after="156"/>
              <w:ind w:firstLine="0"/>
              <w:jc w:val="left"/>
            </w:pPr>
            <w:r w:rsidRPr="0098528C">
              <w:t>2</w:t>
            </w:r>
          </w:p>
        </w:tc>
        <w:tc>
          <w:tcPr>
            <w:tcW w:w="2621" w:type="pct"/>
            <w:tcBorders>
              <w:top w:val="single" w:sz="4" w:space="0" w:color="auto"/>
              <w:left w:val="single" w:sz="4" w:space="0" w:color="auto"/>
              <w:bottom w:val="single" w:sz="4" w:space="0" w:color="auto"/>
              <w:right w:val="single" w:sz="4" w:space="0" w:color="auto"/>
            </w:tcBorders>
          </w:tcPr>
          <w:p w14:paraId="5AF7FFE4" w14:textId="70A07990" w:rsidR="00930201" w:rsidRPr="0098528C" w:rsidRDefault="00930201" w:rsidP="00930201">
            <w:pPr>
              <w:pStyle w:val="a0"/>
              <w:spacing w:after="156"/>
              <w:ind w:firstLine="0"/>
              <w:jc w:val="left"/>
            </w:pPr>
            <w:r w:rsidRPr="0098528C">
              <w:rPr>
                <w:rFonts w:hint="eastAsia"/>
              </w:rPr>
              <w:t>基于后续章节更新，调整需求列表</w:t>
            </w:r>
          </w:p>
        </w:tc>
        <w:tc>
          <w:tcPr>
            <w:tcW w:w="781" w:type="pct"/>
            <w:tcBorders>
              <w:top w:val="single" w:sz="4" w:space="0" w:color="auto"/>
              <w:left w:val="single" w:sz="4" w:space="0" w:color="auto"/>
              <w:bottom w:val="single" w:sz="4" w:space="0" w:color="auto"/>
              <w:right w:val="single" w:sz="4" w:space="0" w:color="auto"/>
            </w:tcBorders>
          </w:tcPr>
          <w:p w14:paraId="7720BD3E" w14:textId="1D2419AB" w:rsidR="00930201" w:rsidRPr="0098528C" w:rsidRDefault="00930201" w:rsidP="00930201">
            <w:pPr>
              <w:pStyle w:val="a0"/>
              <w:spacing w:after="156"/>
              <w:ind w:firstLine="0"/>
              <w:jc w:val="left"/>
            </w:pPr>
            <w:r w:rsidRPr="0098528C">
              <w:t>Chen Deliao</w:t>
            </w:r>
          </w:p>
        </w:tc>
      </w:tr>
      <w:tr w:rsidR="005727C7" w:rsidRPr="0098528C" w14:paraId="51C880B8" w14:textId="77777777" w:rsidTr="00607F88">
        <w:trPr>
          <w:trHeight w:val="300"/>
        </w:trPr>
        <w:tc>
          <w:tcPr>
            <w:tcW w:w="578" w:type="pct"/>
            <w:noWrap/>
            <w:hideMark/>
          </w:tcPr>
          <w:p w14:paraId="74AAFFA5" w14:textId="77777777" w:rsidR="00930201" w:rsidRPr="0098528C" w:rsidRDefault="00930201" w:rsidP="00930201">
            <w:pPr>
              <w:pStyle w:val="a0"/>
              <w:spacing w:after="156"/>
              <w:ind w:firstLine="0"/>
              <w:jc w:val="left"/>
            </w:pPr>
            <w:r w:rsidRPr="0098528C">
              <w:t>0.0.0.12</w:t>
            </w:r>
          </w:p>
        </w:tc>
        <w:tc>
          <w:tcPr>
            <w:tcW w:w="583" w:type="pct"/>
            <w:noWrap/>
            <w:hideMark/>
          </w:tcPr>
          <w:p w14:paraId="5F1E44F1" w14:textId="77777777" w:rsidR="00930201" w:rsidRPr="0098528C" w:rsidRDefault="00930201" w:rsidP="00930201">
            <w:pPr>
              <w:pStyle w:val="a0"/>
              <w:spacing w:after="156"/>
              <w:ind w:firstLine="0"/>
              <w:jc w:val="left"/>
            </w:pPr>
            <w:r w:rsidRPr="0098528C">
              <w:t>2020/9/8</w:t>
            </w:r>
          </w:p>
        </w:tc>
        <w:tc>
          <w:tcPr>
            <w:tcW w:w="437" w:type="pct"/>
            <w:noWrap/>
            <w:hideMark/>
          </w:tcPr>
          <w:p w14:paraId="2747AFE3" w14:textId="77777777" w:rsidR="00930201" w:rsidRPr="0098528C" w:rsidRDefault="00930201" w:rsidP="00930201">
            <w:pPr>
              <w:pStyle w:val="a0"/>
              <w:spacing w:after="156"/>
              <w:ind w:firstLine="0"/>
              <w:jc w:val="left"/>
            </w:pPr>
            <w:r w:rsidRPr="0098528C">
              <w:t>3.1.1</w:t>
            </w:r>
          </w:p>
        </w:tc>
        <w:tc>
          <w:tcPr>
            <w:tcW w:w="2621" w:type="pct"/>
            <w:noWrap/>
            <w:hideMark/>
          </w:tcPr>
          <w:p w14:paraId="0433653F" w14:textId="77777777" w:rsidR="00930201" w:rsidRPr="0098528C" w:rsidRDefault="00930201" w:rsidP="00930201">
            <w:pPr>
              <w:pStyle w:val="a0"/>
              <w:spacing w:after="156"/>
              <w:ind w:firstLine="0"/>
              <w:jc w:val="left"/>
            </w:pPr>
            <w:r w:rsidRPr="0098528C">
              <w:t>补充空调分区的标定信息以及对应关系，补充前</w:t>
            </w:r>
            <w:r w:rsidRPr="0098528C">
              <w:t>/</w:t>
            </w:r>
            <w:r w:rsidRPr="0098528C">
              <w:t>后排空调控制</w:t>
            </w:r>
            <w:r w:rsidRPr="0098528C">
              <w:t>App</w:t>
            </w:r>
            <w:r w:rsidRPr="0098528C">
              <w:t>的标定；</w:t>
            </w:r>
          </w:p>
        </w:tc>
        <w:tc>
          <w:tcPr>
            <w:tcW w:w="781" w:type="pct"/>
            <w:noWrap/>
            <w:hideMark/>
          </w:tcPr>
          <w:p w14:paraId="42BFC3D4" w14:textId="77777777" w:rsidR="00930201" w:rsidRPr="0098528C" w:rsidRDefault="00930201" w:rsidP="00930201">
            <w:pPr>
              <w:pStyle w:val="a0"/>
              <w:spacing w:after="156"/>
              <w:ind w:firstLine="0"/>
              <w:jc w:val="left"/>
            </w:pPr>
            <w:r w:rsidRPr="0098528C">
              <w:t>Chen Deliao</w:t>
            </w:r>
          </w:p>
        </w:tc>
      </w:tr>
      <w:tr w:rsidR="005727C7" w:rsidRPr="0098528C" w14:paraId="7DB0511A" w14:textId="77777777" w:rsidTr="00607F88">
        <w:trPr>
          <w:trHeight w:val="600"/>
        </w:trPr>
        <w:tc>
          <w:tcPr>
            <w:tcW w:w="578" w:type="pct"/>
            <w:noWrap/>
            <w:hideMark/>
          </w:tcPr>
          <w:p w14:paraId="13FEF17B" w14:textId="77777777" w:rsidR="00930201" w:rsidRPr="0098528C" w:rsidRDefault="00930201" w:rsidP="00930201">
            <w:pPr>
              <w:pStyle w:val="a0"/>
              <w:spacing w:after="156"/>
              <w:ind w:firstLine="0"/>
              <w:jc w:val="left"/>
            </w:pPr>
            <w:r w:rsidRPr="0098528C">
              <w:t>0.0.0.12</w:t>
            </w:r>
          </w:p>
        </w:tc>
        <w:tc>
          <w:tcPr>
            <w:tcW w:w="583" w:type="pct"/>
            <w:noWrap/>
            <w:hideMark/>
          </w:tcPr>
          <w:p w14:paraId="3682BEF8" w14:textId="77777777" w:rsidR="00930201" w:rsidRPr="0098528C" w:rsidRDefault="00930201" w:rsidP="00930201">
            <w:pPr>
              <w:pStyle w:val="a0"/>
              <w:spacing w:after="156"/>
              <w:ind w:firstLine="0"/>
              <w:jc w:val="left"/>
            </w:pPr>
            <w:r w:rsidRPr="0098528C">
              <w:t>2020/9/8</w:t>
            </w:r>
          </w:p>
        </w:tc>
        <w:tc>
          <w:tcPr>
            <w:tcW w:w="437" w:type="pct"/>
            <w:noWrap/>
            <w:hideMark/>
          </w:tcPr>
          <w:p w14:paraId="50E50E47" w14:textId="77777777" w:rsidR="00930201" w:rsidRPr="0098528C" w:rsidRDefault="00930201" w:rsidP="00930201">
            <w:pPr>
              <w:pStyle w:val="a0"/>
              <w:spacing w:after="156"/>
              <w:ind w:firstLine="0"/>
              <w:jc w:val="left"/>
            </w:pPr>
            <w:r w:rsidRPr="0098528C">
              <w:t>3.1.2</w:t>
            </w:r>
          </w:p>
        </w:tc>
        <w:tc>
          <w:tcPr>
            <w:tcW w:w="2621" w:type="pct"/>
            <w:hideMark/>
          </w:tcPr>
          <w:p w14:paraId="7E619FFE" w14:textId="77777777" w:rsidR="00930201" w:rsidRPr="0098528C" w:rsidRDefault="00930201" w:rsidP="00930201">
            <w:pPr>
              <w:pStyle w:val="a0"/>
              <w:spacing w:after="156"/>
              <w:ind w:firstLine="0"/>
              <w:jc w:val="left"/>
            </w:pPr>
            <w:r w:rsidRPr="0098528C">
              <w:t>与空调团队确认</w:t>
            </w:r>
            <w:r w:rsidRPr="0098528C">
              <w:t>U458/U358</w:t>
            </w:r>
            <w:r w:rsidRPr="0098528C">
              <w:t>不会使用空调能耗模式，该模式为预留接口，调整为</w:t>
            </w:r>
            <w:r w:rsidRPr="0098528C">
              <w:t>[MY TBD]</w:t>
            </w:r>
          </w:p>
        </w:tc>
        <w:tc>
          <w:tcPr>
            <w:tcW w:w="781" w:type="pct"/>
            <w:noWrap/>
            <w:hideMark/>
          </w:tcPr>
          <w:p w14:paraId="0243CA30" w14:textId="77777777" w:rsidR="00930201" w:rsidRPr="0098528C" w:rsidRDefault="00930201" w:rsidP="00930201">
            <w:pPr>
              <w:pStyle w:val="a0"/>
              <w:spacing w:after="156"/>
              <w:ind w:firstLine="0"/>
              <w:jc w:val="left"/>
            </w:pPr>
            <w:r w:rsidRPr="0098528C">
              <w:t>Chen Deliao</w:t>
            </w:r>
          </w:p>
        </w:tc>
      </w:tr>
      <w:tr w:rsidR="005727C7" w:rsidRPr="0098528C" w14:paraId="5B0F97F5" w14:textId="77777777" w:rsidTr="00607F88">
        <w:trPr>
          <w:trHeight w:val="300"/>
        </w:trPr>
        <w:tc>
          <w:tcPr>
            <w:tcW w:w="578" w:type="pct"/>
            <w:noWrap/>
            <w:hideMark/>
          </w:tcPr>
          <w:p w14:paraId="70243F17" w14:textId="77777777" w:rsidR="00930201" w:rsidRPr="0098528C" w:rsidRDefault="00930201" w:rsidP="00930201">
            <w:pPr>
              <w:pStyle w:val="a0"/>
              <w:spacing w:after="156"/>
              <w:ind w:firstLine="0"/>
              <w:jc w:val="left"/>
            </w:pPr>
            <w:r w:rsidRPr="0098528C">
              <w:t>0.0.0.12</w:t>
            </w:r>
          </w:p>
        </w:tc>
        <w:tc>
          <w:tcPr>
            <w:tcW w:w="583" w:type="pct"/>
            <w:noWrap/>
            <w:hideMark/>
          </w:tcPr>
          <w:p w14:paraId="399554CF" w14:textId="77777777" w:rsidR="00930201" w:rsidRPr="0098528C" w:rsidRDefault="00930201" w:rsidP="00930201">
            <w:pPr>
              <w:pStyle w:val="a0"/>
              <w:spacing w:after="156"/>
              <w:ind w:firstLine="0"/>
              <w:jc w:val="left"/>
            </w:pPr>
            <w:r w:rsidRPr="0098528C">
              <w:t>2020/9/8</w:t>
            </w:r>
          </w:p>
        </w:tc>
        <w:tc>
          <w:tcPr>
            <w:tcW w:w="437" w:type="pct"/>
            <w:noWrap/>
            <w:hideMark/>
          </w:tcPr>
          <w:p w14:paraId="30E361FE" w14:textId="77777777" w:rsidR="00930201" w:rsidRPr="0098528C" w:rsidRDefault="00930201" w:rsidP="00930201">
            <w:pPr>
              <w:pStyle w:val="a0"/>
              <w:spacing w:after="156"/>
              <w:ind w:firstLine="0"/>
              <w:jc w:val="left"/>
            </w:pPr>
            <w:r w:rsidRPr="0098528C">
              <w:t>3.1.2.1</w:t>
            </w:r>
          </w:p>
        </w:tc>
        <w:tc>
          <w:tcPr>
            <w:tcW w:w="2621" w:type="pct"/>
            <w:noWrap/>
            <w:hideMark/>
          </w:tcPr>
          <w:p w14:paraId="1E330A1E" w14:textId="77777777" w:rsidR="00930201" w:rsidRPr="0098528C" w:rsidRDefault="00930201" w:rsidP="00930201">
            <w:pPr>
              <w:pStyle w:val="a0"/>
              <w:spacing w:after="156"/>
              <w:ind w:firstLine="0"/>
              <w:jc w:val="left"/>
            </w:pPr>
            <w:r w:rsidRPr="0098528C">
              <w:t>新增章节，增加</w:t>
            </w:r>
            <w:r w:rsidRPr="0098528C">
              <w:t>CLEA</w:t>
            </w:r>
            <w:r w:rsidRPr="0098528C">
              <w:t>架构中，空调能耗模式的</w:t>
            </w:r>
            <w:r w:rsidRPr="0098528C">
              <w:t>CAN</w:t>
            </w:r>
            <w:r w:rsidRPr="0098528C">
              <w:t>信号使用说明；</w:t>
            </w:r>
          </w:p>
        </w:tc>
        <w:tc>
          <w:tcPr>
            <w:tcW w:w="781" w:type="pct"/>
            <w:noWrap/>
            <w:hideMark/>
          </w:tcPr>
          <w:p w14:paraId="2717E742" w14:textId="77777777" w:rsidR="00930201" w:rsidRPr="0098528C" w:rsidRDefault="00930201" w:rsidP="00930201">
            <w:pPr>
              <w:pStyle w:val="a0"/>
              <w:spacing w:after="156"/>
              <w:ind w:firstLine="0"/>
              <w:jc w:val="left"/>
            </w:pPr>
            <w:r w:rsidRPr="0098528C">
              <w:t>Chen Deliao</w:t>
            </w:r>
          </w:p>
        </w:tc>
      </w:tr>
      <w:tr w:rsidR="005727C7" w:rsidRPr="0098528C" w14:paraId="006F836E" w14:textId="77777777" w:rsidTr="00607F88">
        <w:trPr>
          <w:trHeight w:val="300"/>
        </w:trPr>
        <w:tc>
          <w:tcPr>
            <w:tcW w:w="578" w:type="pct"/>
            <w:noWrap/>
            <w:hideMark/>
          </w:tcPr>
          <w:p w14:paraId="004568B3" w14:textId="77777777" w:rsidR="00930201" w:rsidRPr="0098528C" w:rsidRDefault="00930201" w:rsidP="00930201">
            <w:pPr>
              <w:pStyle w:val="a0"/>
              <w:spacing w:after="156"/>
              <w:ind w:firstLine="0"/>
              <w:jc w:val="left"/>
            </w:pPr>
            <w:r w:rsidRPr="0098528C">
              <w:t>0.0.0.12</w:t>
            </w:r>
          </w:p>
        </w:tc>
        <w:tc>
          <w:tcPr>
            <w:tcW w:w="583" w:type="pct"/>
            <w:noWrap/>
            <w:hideMark/>
          </w:tcPr>
          <w:p w14:paraId="01CE5494" w14:textId="77777777" w:rsidR="00930201" w:rsidRPr="0098528C" w:rsidRDefault="00930201" w:rsidP="00930201">
            <w:pPr>
              <w:pStyle w:val="a0"/>
              <w:spacing w:after="156"/>
              <w:ind w:firstLine="0"/>
              <w:jc w:val="left"/>
            </w:pPr>
            <w:r w:rsidRPr="0098528C">
              <w:t>2020/9/8</w:t>
            </w:r>
          </w:p>
        </w:tc>
        <w:tc>
          <w:tcPr>
            <w:tcW w:w="437" w:type="pct"/>
            <w:noWrap/>
            <w:hideMark/>
          </w:tcPr>
          <w:p w14:paraId="638F520F" w14:textId="77777777" w:rsidR="00930201" w:rsidRPr="0098528C" w:rsidRDefault="00930201" w:rsidP="00930201">
            <w:pPr>
              <w:pStyle w:val="a0"/>
              <w:spacing w:after="156"/>
              <w:ind w:firstLine="0"/>
              <w:jc w:val="left"/>
            </w:pPr>
            <w:r w:rsidRPr="0098528C">
              <w:t>3.1.2.2</w:t>
            </w:r>
          </w:p>
        </w:tc>
        <w:tc>
          <w:tcPr>
            <w:tcW w:w="2621" w:type="pct"/>
            <w:noWrap/>
            <w:hideMark/>
          </w:tcPr>
          <w:p w14:paraId="0C4BFCAE" w14:textId="77777777" w:rsidR="00930201" w:rsidRPr="0098528C" w:rsidRDefault="00930201" w:rsidP="00930201">
            <w:pPr>
              <w:pStyle w:val="a0"/>
              <w:spacing w:after="156"/>
              <w:ind w:firstLine="0"/>
              <w:jc w:val="left"/>
            </w:pPr>
            <w:r w:rsidRPr="0098528C">
              <w:t>新增章节，增加</w:t>
            </w:r>
            <w:r w:rsidRPr="0098528C">
              <w:t>GB</w:t>
            </w:r>
            <w:r w:rsidRPr="0098528C">
              <w:t>对应的章节，内容为空，</w:t>
            </w:r>
            <w:r w:rsidRPr="0098528C">
              <w:t>N/A</w:t>
            </w:r>
          </w:p>
        </w:tc>
        <w:tc>
          <w:tcPr>
            <w:tcW w:w="781" w:type="pct"/>
            <w:noWrap/>
            <w:hideMark/>
          </w:tcPr>
          <w:p w14:paraId="5A2960B2" w14:textId="77777777" w:rsidR="00930201" w:rsidRPr="0098528C" w:rsidRDefault="00930201" w:rsidP="00930201">
            <w:pPr>
              <w:pStyle w:val="a0"/>
              <w:spacing w:after="156"/>
              <w:ind w:firstLine="0"/>
              <w:jc w:val="left"/>
            </w:pPr>
            <w:r w:rsidRPr="0098528C">
              <w:t>Chen Deliao</w:t>
            </w:r>
          </w:p>
        </w:tc>
      </w:tr>
      <w:tr w:rsidR="005727C7" w:rsidRPr="0098528C" w14:paraId="54E78590" w14:textId="77777777" w:rsidTr="00607F88">
        <w:trPr>
          <w:trHeight w:val="300"/>
        </w:trPr>
        <w:tc>
          <w:tcPr>
            <w:tcW w:w="578" w:type="pct"/>
            <w:noWrap/>
            <w:hideMark/>
          </w:tcPr>
          <w:p w14:paraId="5111C29D" w14:textId="77777777" w:rsidR="00930201" w:rsidRPr="0098528C" w:rsidRDefault="00930201" w:rsidP="00930201">
            <w:pPr>
              <w:pStyle w:val="a0"/>
              <w:spacing w:after="156"/>
              <w:ind w:firstLine="0"/>
              <w:jc w:val="left"/>
            </w:pPr>
            <w:r w:rsidRPr="0098528C">
              <w:t>0.0.0.12</w:t>
            </w:r>
          </w:p>
        </w:tc>
        <w:tc>
          <w:tcPr>
            <w:tcW w:w="583" w:type="pct"/>
            <w:noWrap/>
            <w:hideMark/>
          </w:tcPr>
          <w:p w14:paraId="3163EEF5" w14:textId="77777777" w:rsidR="00930201" w:rsidRPr="0098528C" w:rsidRDefault="00930201" w:rsidP="00930201">
            <w:pPr>
              <w:pStyle w:val="a0"/>
              <w:spacing w:after="156"/>
              <w:ind w:firstLine="0"/>
              <w:jc w:val="left"/>
            </w:pPr>
            <w:r w:rsidRPr="0098528C">
              <w:t>2020/9/8</w:t>
            </w:r>
          </w:p>
        </w:tc>
        <w:tc>
          <w:tcPr>
            <w:tcW w:w="437" w:type="pct"/>
            <w:noWrap/>
            <w:hideMark/>
          </w:tcPr>
          <w:p w14:paraId="61D2FDDA" w14:textId="77777777" w:rsidR="00930201" w:rsidRPr="0098528C" w:rsidRDefault="00930201" w:rsidP="00930201">
            <w:pPr>
              <w:pStyle w:val="a0"/>
              <w:spacing w:after="156"/>
              <w:ind w:firstLine="0"/>
              <w:jc w:val="left"/>
            </w:pPr>
            <w:r w:rsidRPr="0098528C">
              <w:t>3.1.3</w:t>
            </w:r>
          </w:p>
        </w:tc>
        <w:tc>
          <w:tcPr>
            <w:tcW w:w="2621" w:type="pct"/>
            <w:noWrap/>
            <w:hideMark/>
          </w:tcPr>
          <w:p w14:paraId="76616DA8" w14:textId="77777777" w:rsidR="00930201" w:rsidRPr="0098528C" w:rsidRDefault="00930201" w:rsidP="00930201">
            <w:pPr>
              <w:pStyle w:val="a0"/>
              <w:spacing w:after="156"/>
              <w:ind w:firstLine="0"/>
              <w:jc w:val="left"/>
            </w:pPr>
            <w:r w:rsidRPr="0098528C">
              <w:t>补充</w:t>
            </w:r>
            <w:r w:rsidRPr="0098528C">
              <w:t>A/C</w:t>
            </w:r>
            <w:r w:rsidRPr="0098528C">
              <w:t>节能模式对应的标定；</w:t>
            </w:r>
          </w:p>
        </w:tc>
        <w:tc>
          <w:tcPr>
            <w:tcW w:w="781" w:type="pct"/>
            <w:noWrap/>
            <w:hideMark/>
          </w:tcPr>
          <w:p w14:paraId="12B8C197" w14:textId="77777777" w:rsidR="00930201" w:rsidRPr="0098528C" w:rsidRDefault="00930201" w:rsidP="00930201">
            <w:pPr>
              <w:pStyle w:val="a0"/>
              <w:spacing w:after="156"/>
              <w:ind w:firstLine="0"/>
              <w:jc w:val="left"/>
            </w:pPr>
            <w:r w:rsidRPr="0098528C">
              <w:t>Chen Deliao</w:t>
            </w:r>
          </w:p>
        </w:tc>
      </w:tr>
      <w:tr w:rsidR="005727C7" w:rsidRPr="0098528C" w14:paraId="6F8DD33F" w14:textId="77777777" w:rsidTr="00607F88">
        <w:trPr>
          <w:trHeight w:val="300"/>
        </w:trPr>
        <w:tc>
          <w:tcPr>
            <w:tcW w:w="578" w:type="pct"/>
            <w:noWrap/>
            <w:hideMark/>
          </w:tcPr>
          <w:p w14:paraId="50FBB8A2" w14:textId="77777777" w:rsidR="00930201" w:rsidRPr="0098528C" w:rsidRDefault="00930201" w:rsidP="00930201">
            <w:pPr>
              <w:pStyle w:val="a0"/>
              <w:spacing w:after="156"/>
              <w:ind w:firstLine="0"/>
              <w:jc w:val="left"/>
            </w:pPr>
            <w:r w:rsidRPr="0098528C">
              <w:t>0.0.0.12</w:t>
            </w:r>
          </w:p>
        </w:tc>
        <w:tc>
          <w:tcPr>
            <w:tcW w:w="583" w:type="pct"/>
            <w:noWrap/>
            <w:hideMark/>
          </w:tcPr>
          <w:p w14:paraId="63E6F817" w14:textId="77777777" w:rsidR="00930201" w:rsidRPr="0098528C" w:rsidRDefault="00930201" w:rsidP="00930201">
            <w:pPr>
              <w:pStyle w:val="a0"/>
              <w:spacing w:after="156"/>
              <w:ind w:firstLine="0"/>
              <w:jc w:val="left"/>
            </w:pPr>
            <w:r w:rsidRPr="0098528C">
              <w:t>2020/9/8</w:t>
            </w:r>
          </w:p>
        </w:tc>
        <w:tc>
          <w:tcPr>
            <w:tcW w:w="437" w:type="pct"/>
            <w:noWrap/>
            <w:hideMark/>
          </w:tcPr>
          <w:p w14:paraId="2EC87102" w14:textId="77777777" w:rsidR="00930201" w:rsidRPr="0098528C" w:rsidRDefault="00930201" w:rsidP="00930201">
            <w:pPr>
              <w:pStyle w:val="a0"/>
              <w:spacing w:after="156"/>
              <w:ind w:firstLine="0"/>
              <w:jc w:val="left"/>
            </w:pPr>
            <w:r w:rsidRPr="0098528C">
              <w:t>3.1.3.1</w:t>
            </w:r>
          </w:p>
        </w:tc>
        <w:tc>
          <w:tcPr>
            <w:tcW w:w="2621" w:type="pct"/>
            <w:noWrap/>
            <w:hideMark/>
          </w:tcPr>
          <w:p w14:paraId="5AA42DB8" w14:textId="77777777" w:rsidR="00930201" w:rsidRPr="0098528C" w:rsidRDefault="00930201" w:rsidP="00930201">
            <w:pPr>
              <w:pStyle w:val="a0"/>
              <w:spacing w:after="156"/>
              <w:ind w:firstLine="0"/>
              <w:jc w:val="left"/>
            </w:pPr>
            <w:r w:rsidRPr="0098528C">
              <w:t>新增章节，增加</w:t>
            </w:r>
            <w:r w:rsidRPr="0098528C">
              <w:t>CLEA</w:t>
            </w:r>
            <w:r w:rsidRPr="0098528C">
              <w:t>架构中，</w:t>
            </w:r>
            <w:r w:rsidRPr="0098528C">
              <w:t>A/C</w:t>
            </w:r>
            <w:r w:rsidRPr="0098528C">
              <w:t>控制对应的</w:t>
            </w:r>
            <w:r w:rsidRPr="0098528C">
              <w:t>CAN</w:t>
            </w:r>
            <w:r w:rsidRPr="0098528C">
              <w:t>信号使用说明；</w:t>
            </w:r>
          </w:p>
        </w:tc>
        <w:tc>
          <w:tcPr>
            <w:tcW w:w="781" w:type="pct"/>
            <w:noWrap/>
            <w:hideMark/>
          </w:tcPr>
          <w:p w14:paraId="677ADD6F" w14:textId="77777777" w:rsidR="00930201" w:rsidRPr="0098528C" w:rsidRDefault="00930201" w:rsidP="00930201">
            <w:pPr>
              <w:pStyle w:val="a0"/>
              <w:spacing w:after="156"/>
              <w:ind w:firstLine="0"/>
              <w:jc w:val="left"/>
            </w:pPr>
            <w:r w:rsidRPr="0098528C">
              <w:t>Chen Deliao</w:t>
            </w:r>
          </w:p>
        </w:tc>
      </w:tr>
      <w:tr w:rsidR="005727C7" w:rsidRPr="0098528C" w14:paraId="74BB08E7" w14:textId="77777777" w:rsidTr="00607F88">
        <w:trPr>
          <w:trHeight w:val="300"/>
        </w:trPr>
        <w:tc>
          <w:tcPr>
            <w:tcW w:w="578" w:type="pct"/>
            <w:noWrap/>
            <w:hideMark/>
          </w:tcPr>
          <w:p w14:paraId="2EEE159E" w14:textId="77777777" w:rsidR="00930201" w:rsidRPr="0098528C" w:rsidRDefault="00930201" w:rsidP="00930201">
            <w:pPr>
              <w:pStyle w:val="a0"/>
              <w:spacing w:after="156"/>
              <w:ind w:firstLine="0"/>
              <w:jc w:val="left"/>
            </w:pPr>
            <w:r w:rsidRPr="0098528C">
              <w:t>0.0.0.12</w:t>
            </w:r>
          </w:p>
        </w:tc>
        <w:tc>
          <w:tcPr>
            <w:tcW w:w="583" w:type="pct"/>
            <w:noWrap/>
            <w:hideMark/>
          </w:tcPr>
          <w:p w14:paraId="7EC02071" w14:textId="77777777" w:rsidR="00930201" w:rsidRPr="0098528C" w:rsidRDefault="00930201" w:rsidP="00930201">
            <w:pPr>
              <w:pStyle w:val="a0"/>
              <w:spacing w:after="156"/>
              <w:ind w:firstLine="0"/>
              <w:jc w:val="left"/>
            </w:pPr>
            <w:r w:rsidRPr="0098528C">
              <w:t>2020/9/8</w:t>
            </w:r>
          </w:p>
        </w:tc>
        <w:tc>
          <w:tcPr>
            <w:tcW w:w="437" w:type="pct"/>
            <w:noWrap/>
            <w:hideMark/>
          </w:tcPr>
          <w:p w14:paraId="2BA98B49" w14:textId="77777777" w:rsidR="00930201" w:rsidRPr="0098528C" w:rsidRDefault="00930201" w:rsidP="00930201">
            <w:pPr>
              <w:pStyle w:val="a0"/>
              <w:spacing w:after="156"/>
              <w:ind w:firstLine="0"/>
              <w:jc w:val="left"/>
            </w:pPr>
            <w:r w:rsidRPr="0098528C">
              <w:t>3.1.3.2</w:t>
            </w:r>
          </w:p>
        </w:tc>
        <w:tc>
          <w:tcPr>
            <w:tcW w:w="2621" w:type="pct"/>
            <w:noWrap/>
            <w:hideMark/>
          </w:tcPr>
          <w:p w14:paraId="2251294B" w14:textId="77777777" w:rsidR="00930201" w:rsidRPr="0098528C" w:rsidRDefault="00930201" w:rsidP="00930201">
            <w:pPr>
              <w:pStyle w:val="a0"/>
              <w:spacing w:after="156"/>
              <w:ind w:firstLine="0"/>
              <w:jc w:val="left"/>
            </w:pPr>
            <w:r w:rsidRPr="0098528C">
              <w:t>新增章节，增加</w:t>
            </w:r>
            <w:r w:rsidRPr="0098528C">
              <w:t>GB</w:t>
            </w:r>
            <w:r w:rsidRPr="0098528C">
              <w:t>架构中，</w:t>
            </w:r>
            <w:r w:rsidRPr="0098528C">
              <w:t>A/C</w:t>
            </w:r>
            <w:r w:rsidRPr="0098528C">
              <w:t>控制对应的</w:t>
            </w:r>
            <w:r w:rsidRPr="0098528C">
              <w:t>CAN</w:t>
            </w:r>
            <w:r w:rsidRPr="0098528C">
              <w:t>信号使用说明；</w:t>
            </w:r>
          </w:p>
        </w:tc>
        <w:tc>
          <w:tcPr>
            <w:tcW w:w="781" w:type="pct"/>
            <w:noWrap/>
            <w:hideMark/>
          </w:tcPr>
          <w:p w14:paraId="1EA9D773" w14:textId="77777777" w:rsidR="00930201" w:rsidRPr="0098528C" w:rsidRDefault="00930201" w:rsidP="00930201">
            <w:pPr>
              <w:pStyle w:val="a0"/>
              <w:spacing w:after="156"/>
              <w:ind w:firstLine="0"/>
              <w:jc w:val="left"/>
            </w:pPr>
            <w:r w:rsidRPr="0098528C">
              <w:t>Chen Deliao</w:t>
            </w:r>
          </w:p>
        </w:tc>
      </w:tr>
      <w:tr w:rsidR="005727C7" w:rsidRPr="0098528C" w14:paraId="02BB6CD2" w14:textId="77777777" w:rsidTr="00607F88">
        <w:trPr>
          <w:trHeight w:val="600"/>
        </w:trPr>
        <w:tc>
          <w:tcPr>
            <w:tcW w:w="578" w:type="pct"/>
            <w:noWrap/>
            <w:hideMark/>
          </w:tcPr>
          <w:p w14:paraId="4651739D" w14:textId="77777777" w:rsidR="00930201" w:rsidRPr="0098528C" w:rsidRDefault="00930201" w:rsidP="00930201">
            <w:pPr>
              <w:pStyle w:val="a0"/>
              <w:spacing w:after="156"/>
              <w:ind w:firstLine="0"/>
              <w:jc w:val="left"/>
            </w:pPr>
            <w:r w:rsidRPr="0098528C">
              <w:t>0.0.0.12</w:t>
            </w:r>
          </w:p>
        </w:tc>
        <w:tc>
          <w:tcPr>
            <w:tcW w:w="583" w:type="pct"/>
            <w:noWrap/>
            <w:hideMark/>
          </w:tcPr>
          <w:p w14:paraId="3DCD24E1" w14:textId="77777777" w:rsidR="00930201" w:rsidRPr="0098528C" w:rsidRDefault="00930201" w:rsidP="00930201">
            <w:pPr>
              <w:pStyle w:val="a0"/>
              <w:spacing w:after="156"/>
              <w:ind w:firstLine="0"/>
              <w:jc w:val="left"/>
            </w:pPr>
            <w:r w:rsidRPr="0098528C">
              <w:t>2020/9/8</w:t>
            </w:r>
          </w:p>
        </w:tc>
        <w:tc>
          <w:tcPr>
            <w:tcW w:w="437" w:type="pct"/>
            <w:noWrap/>
            <w:hideMark/>
          </w:tcPr>
          <w:p w14:paraId="020C9339" w14:textId="77777777" w:rsidR="00930201" w:rsidRPr="0098528C" w:rsidRDefault="00930201" w:rsidP="00930201">
            <w:pPr>
              <w:pStyle w:val="a0"/>
              <w:spacing w:after="156"/>
              <w:ind w:firstLine="0"/>
              <w:jc w:val="left"/>
            </w:pPr>
            <w:r w:rsidRPr="0098528C">
              <w:t>3.1.4</w:t>
            </w:r>
          </w:p>
        </w:tc>
        <w:tc>
          <w:tcPr>
            <w:tcW w:w="2621" w:type="pct"/>
            <w:hideMark/>
          </w:tcPr>
          <w:p w14:paraId="3778B020" w14:textId="77777777" w:rsidR="00930201" w:rsidRPr="0098528C" w:rsidRDefault="00930201" w:rsidP="00930201">
            <w:pPr>
              <w:pStyle w:val="a0"/>
              <w:spacing w:after="156"/>
              <w:ind w:firstLine="0"/>
              <w:jc w:val="left"/>
            </w:pPr>
            <w:r w:rsidRPr="0098528C">
              <w:t>修改标定要求的描述，删除温度显示精度的要求，补充最低温度和最高温度的标定信息；</w:t>
            </w:r>
          </w:p>
        </w:tc>
        <w:tc>
          <w:tcPr>
            <w:tcW w:w="781" w:type="pct"/>
            <w:noWrap/>
            <w:hideMark/>
          </w:tcPr>
          <w:p w14:paraId="2C097ADE" w14:textId="77777777" w:rsidR="00930201" w:rsidRPr="0098528C" w:rsidRDefault="00930201" w:rsidP="00930201">
            <w:pPr>
              <w:pStyle w:val="a0"/>
              <w:spacing w:after="156"/>
              <w:ind w:firstLine="0"/>
              <w:jc w:val="left"/>
            </w:pPr>
            <w:r w:rsidRPr="0098528C">
              <w:t>Chen Deliao</w:t>
            </w:r>
          </w:p>
        </w:tc>
      </w:tr>
      <w:tr w:rsidR="005727C7" w:rsidRPr="0098528C" w14:paraId="314F4B56" w14:textId="77777777" w:rsidTr="00607F88">
        <w:trPr>
          <w:trHeight w:val="300"/>
        </w:trPr>
        <w:tc>
          <w:tcPr>
            <w:tcW w:w="578" w:type="pct"/>
            <w:noWrap/>
            <w:hideMark/>
          </w:tcPr>
          <w:p w14:paraId="6B4A636B" w14:textId="77777777" w:rsidR="00930201" w:rsidRPr="0098528C" w:rsidRDefault="00930201" w:rsidP="00930201">
            <w:pPr>
              <w:pStyle w:val="a0"/>
              <w:spacing w:after="156"/>
              <w:ind w:firstLine="0"/>
              <w:jc w:val="left"/>
            </w:pPr>
            <w:r w:rsidRPr="0098528C">
              <w:t>0.0.0.12</w:t>
            </w:r>
          </w:p>
        </w:tc>
        <w:tc>
          <w:tcPr>
            <w:tcW w:w="583" w:type="pct"/>
            <w:noWrap/>
            <w:hideMark/>
          </w:tcPr>
          <w:p w14:paraId="1FD4E361" w14:textId="77777777" w:rsidR="00930201" w:rsidRPr="0098528C" w:rsidRDefault="00930201" w:rsidP="00930201">
            <w:pPr>
              <w:pStyle w:val="a0"/>
              <w:spacing w:after="156"/>
              <w:ind w:firstLine="0"/>
              <w:jc w:val="left"/>
            </w:pPr>
            <w:r w:rsidRPr="0098528C">
              <w:t>2020/9/8</w:t>
            </w:r>
          </w:p>
        </w:tc>
        <w:tc>
          <w:tcPr>
            <w:tcW w:w="437" w:type="pct"/>
            <w:noWrap/>
            <w:hideMark/>
          </w:tcPr>
          <w:p w14:paraId="4523D32F" w14:textId="77777777" w:rsidR="00930201" w:rsidRPr="0098528C" w:rsidRDefault="00930201" w:rsidP="00930201">
            <w:pPr>
              <w:pStyle w:val="a0"/>
              <w:spacing w:after="156"/>
              <w:ind w:firstLine="0"/>
              <w:jc w:val="left"/>
            </w:pPr>
            <w:r w:rsidRPr="0098528C">
              <w:t>3.1.4.1</w:t>
            </w:r>
          </w:p>
        </w:tc>
        <w:tc>
          <w:tcPr>
            <w:tcW w:w="2621" w:type="pct"/>
            <w:noWrap/>
            <w:hideMark/>
          </w:tcPr>
          <w:p w14:paraId="0A698ED7" w14:textId="77777777" w:rsidR="00930201" w:rsidRPr="0098528C" w:rsidRDefault="00930201" w:rsidP="00930201">
            <w:pPr>
              <w:pStyle w:val="a0"/>
              <w:spacing w:after="156"/>
              <w:ind w:firstLine="0"/>
              <w:jc w:val="left"/>
            </w:pPr>
            <w:r w:rsidRPr="0098528C">
              <w:t>新增章节，增加</w:t>
            </w:r>
            <w:r w:rsidRPr="0098528C">
              <w:t>CLEA</w:t>
            </w:r>
            <w:r w:rsidRPr="0098528C">
              <w:t>架构中，温度显示使用的信号说明；</w:t>
            </w:r>
          </w:p>
        </w:tc>
        <w:tc>
          <w:tcPr>
            <w:tcW w:w="781" w:type="pct"/>
            <w:noWrap/>
            <w:hideMark/>
          </w:tcPr>
          <w:p w14:paraId="0E997CA4" w14:textId="77777777" w:rsidR="00930201" w:rsidRPr="0098528C" w:rsidRDefault="00930201" w:rsidP="00930201">
            <w:pPr>
              <w:pStyle w:val="a0"/>
              <w:spacing w:after="156"/>
              <w:ind w:firstLine="0"/>
              <w:jc w:val="left"/>
            </w:pPr>
            <w:r w:rsidRPr="0098528C">
              <w:t>Chen Deliao</w:t>
            </w:r>
          </w:p>
        </w:tc>
      </w:tr>
      <w:tr w:rsidR="005727C7" w:rsidRPr="0098528C" w14:paraId="27409E99" w14:textId="77777777" w:rsidTr="00607F88">
        <w:trPr>
          <w:trHeight w:val="300"/>
        </w:trPr>
        <w:tc>
          <w:tcPr>
            <w:tcW w:w="578" w:type="pct"/>
            <w:noWrap/>
            <w:hideMark/>
          </w:tcPr>
          <w:p w14:paraId="4A09FF14" w14:textId="77777777" w:rsidR="00930201" w:rsidRPr="0098528C" w:rsidRDefault="00930201" w:rsidP="00930201">
            <w:pPr>
              <w:pStyle w:val="a0"/>
              <w:spacing w:after="156"/>
              <w:ind w:firstLine="0"/>
              <w:jc w:val="left"/>
            </w:pPr>
            <w:r w:rsidRPr="0098528C">
              <w:t>0.0.0.12</w:t>
            </w:r>
          </w:p>
        </w:tc>
        <w:tc>
          <w:tcPr>
            <w:tcW w:w="583" w:type="pct"/>
            <w:noWrap/>
            <w:hideMark/>
          </w:tcPr>
          <w:p w14:paraId="7C8B7E20" w14:textId="77777777" w:rsidR="00930201" w:rsidRPr="0098528C" w:rsidRDefault="00930201" w:rsidP="00930201">
            <w:pPr>
              <w:pStyle w:val="a0"/>
              <w:spacing w:after="156"/>
              <w:ind w:firstLine="0"/>
              <w:jc w:val="left"/>
            </w:pPr>
            <w:r w:rsidRPr="0098528C">
              <w:t>2020/9/8</w:t>
            </w:r>
          </w:p>
        </w:tc>
        <w:tc>
          <w:tcPr>
            <w:tcW w:w="437" w:type="pct"/>
            <w:noWrap/>
            <w:hideMark/>
          </w:tcPr>
          <w:p w14:paraId="0E7285FE" w14:textId="77777777" w:rsidR="00930201" w:rsidRPr="0098528C" w:rsidRDefault="00930201" w:rsidP="00930201">
            <w:pPr>
              <w:pStyle w:val="a0"/>
              <w:spacing w:after="156"/>
              <w:ind w:firstLine="0"/>
              <w:jc w:val="left"/>
            </w:pPr>
            <w:r w:rsidRPr="0098528C">
              <w:t>3.1.4.2</w:t>
            </w:r>
          </w:p>
        </w:tc>
        <w:tc>
          <w:tcPr>
            <w:tcW w:w="2621" w:type="pct"/>
            <w:noWrap/>
            <w:hideMark/>
          </w:tcPr>
          <w:p w14:paraId="5A8B1832" w14:textId="77777777" w:rsidR="00930201" w:rsidRPr="0098528C" w:rsidRDefault="00930201" w:rsidP="00930201">
            <w:pPr>
              <w:pStyle w:val="a0"/>
              <w:spacing w:after="156"/>
              <w:ind w:firstLine="0"/>
              <w:jc w:val="left"/>
            </w:pPr>
            <w:r w:rsidRPr="0098528C">
              <w:t>新增章节，增加</w:t>
            </w:r>
            <w:r w:rsidRPr="0098528C">
              <w:t>GB</w:t>
            </w:r>
            <w:r w:rsidRPr="0098528C">
              <w:t>架构中，温度显示使用的信号说明；</w:t>
            </w:r>
          </w:p>
        </w:tc>
        <w:tc>
          <w:tcPr>
            <w:tcW w:w="781" w:type="pct"/>
            <w:noWrap/>
            <w:hideMark/>
          </w:tcPr>
          <w:p w14:paraId="252C157A" w14:textId="77777777" w:rsidR="00930201" w:rsidRPr="0098528C" w:rsidRDefault="00930201" w:rsidP="00930201">
            <w:pPr>
              <w:pStyle w:val="a0"/>
              <w:spacing w:after="156"/>
              <w:ind w:firstLine="0"/>
              <w:jc w:val="left"/>
            </w:pPr>
            <w:r w:rsidRPr="0098528C">
              <w:t>Chen Deliao</w:t>
            </w:r>
          </w:p>
        </w:tc>
      </w:tr>
      <w:tr w:rsidR="005727C7" w:rsidRPr="0098528C" w14:paraId="13C26C15" w14:textId="77777777" w:rsidTr="00607F88">
        <w:trPr>
          <w:trHeight w:val="300"/>
        </w:trPr>
        <w:tc>
          <w:tcPr>
            <w:tcW w:w="578" w:type="pct"/>
            <w:noWrap/>
            <w:hideMark/>
          </w:tcPr>
          <w:p w14:paraId="75110CAD" w14:textId="77777777" w:rsidR="00930201" w:rsidRPr="0098528C" w:rsidRDefault="00930201" w:rsidP="00930201">
            <w:pPr>
              <w:pStyle w:val="a0"/>
              <w:spacing w:after="156"/>
              <w:ind w:firstLine="0"/>
              <w:jc w:val="left"/>
            </w:pPr>
            <w:r w:rsidRPr="0098528C">
              <w:t>0.0.0.12</w:t>
            </w:r>
          </w:p>
        </w:tc>
        <w:tc>
          <w:tcPr>
            <w:tcW w:w="583" w:type="pct"/>
            <w:noWrap/>
            <w:hideMark/>
          </w:tcPr>
          <w:p w14:paraId="2A20326C" w14:textId="77777777" w:rsidR="00930201" w:rsidRPr="0098528C" w:rsidRDefault="00930201" w:rsidP="00930201">
            <w:pPr>
              <w:pStyle w:val="a0"/>
              <w:spacing w:after="156"/>
              <w:ind w:firstLine="0"/>
              <w:jc w:val="left"/>
            </w:pPr>
            <w:r w:rsidRPr="0098528C">
              <w:t>2020/9/8</w:t>
            </w:r>
          </w:p>
        </w:tc>
        <w:tc>
          <w:tcPr>
            <w:tcW w:w="437" w:type="pct"/>
            <w:noWrap/>
            <w:hideMark/>
          </w:tcPr>
          <w:p w14:paraId="303B3087" w14:textId="77777777" w:rsidR="00930201" w:rsidRPr="0098528C" w:rsidRDefault="00930201" w:rsidP="00930201">
            <w:pPr>
              <w:pStyle w:val="a0"/>
              <w:spacing w:after="156"/>
              <w:ind w:firstLine="0"/>
              <w:jc w:val="left"/>
            </w:pPr>
            <w:r w:rsidRPr="0098528C">
              <w:t>3.1.5</w:t>
            </w:r>
          </w:p>
        </w:tc>
        <w:tc>
          <w:tcPr>
            <w:tcW w:w="2621" w:type="pct"/>
            <w:noWrap/>
            <w:hideMark/>
          </w:tcPr>
          <w:p w14:paraId="69C175F8" w14:textId="77777777" w:rsidR="00930201" w:rsidRPr="0098528C" w:rsidRDefault="00930201" w:rsidP="00930201">
            <w:pPr>
              <w:pStyle w:val="a0"/>
              <w:spacing w:after="156"/>
              <w:ind w:firstLine="0"/>
              <w:jc w:val="left"/>
            </w:pPr>
            <w:r w:rsidRPr="0098528C">
              <w:t>修改标定的描述，补充单区空调左右侧现实的标定信息；</w:t>
            </w:r>
          </w:p>
        </w:tc>
        <w:tc>
          <w:tcPr>
            <w:tcW w:w="781" w:type="pct"/>
            <w:noWrap/>
            <w:hideMark/>
          </w:tcPr>
          <w:p w14:paraId="3DD79D82" w14:textId="77777777" w:rsidR="00930201" w:rsidRPr="0098528C" w:rsidRDefault="00930201" w:rsidP="00930201">
            <w:pPr>
              <w:pStyle w:val="a0"/>
              <w:spacing w:after="156"/>
              <w:ind w:firstLine="0"/>
              <w:jc w:val="left"/>
            </w:pPr>
            <w:r w:rsidRPr="0098528C">
              <w:t>Chen Deliao</w:t>
            </w:r>
          </w:p>
        </w:tc>
      </w:tr>
      <w:tr w:rsidR="005727C7" w:rsidRPr="0098528C" w14:paraId="593964CA" w14:textId="77777777" w:rsidTr="00607F88">
        <w:trPr>
          <w:trHeight w:val="300"/>
        </w:trPr>
        <w:tc>
          <w:tcPr>
            <w:tcW w:w="578" w:type="pct"/>
            <w:noWrap/>
            <w:hideMark/>
          </w:tcPr>
          <w:p w14:paraId="24B90BAA" w14:textId="77777777" w:rsidR="00930201" w:rsidRPr="0098528C" w:rsidRDefault="00930201" w:rsidP="00930201">
            <w:pPr>
              <w:pStyle w:val="a0"/>
              <w:spacing w:after="156"/>
              <w:ind w:firstLine="0"/>
              <w:jc w:val="left"/>
            </w:pPr>
            <w:r w:rsidRPr="0098528C">
              <w:t>0.0.0.12</w:t>
            </w:r>
          </w:p>
        </w:tc>
        <w:tc>
          <w:tcPr>
            <w:tcW w:w="583" w:type="pct"/>
            <w:noWrap/>
            <w:hideMark/>
          </w:tcPr>
          <w:p w14:paraId="6A014EC6" w14:textId="77777777" w:rsidR="00930201" w:rsidRPr="0098528C" w:rsidRDefault="00930201" w:rsidP="00930201">
            <w:pPr>
              <w:pStyle w:val="a0"/>
              <w:spacing w:after="156"/>
              <w:ind w:firstLine="0"/>
              <w:jc w:val="left"/>
            </w:pPr>
            <w:r w:rsidRPr="0098528C">
              <w:t>2020/9/8</w:t>
            </w:r>
          </w:p>
        </w:tc>
        <w:tc>
          <w:tcPr>
            <w:tcW w:w="437" w:type="pct"/>
            <w:noWrap/>
            <w:hideMark/>
          </w:tcPr>
          <w:p w14:paraId="4F37EFD9" w14:textId="77777777" w:rsidR="00930201" w:rsidRPr="0098528C" w:rsidRDefault="00930201" w:rsidP="00930201">
            <w:pPr>
              <w:pStyle w:val="a0"/>
              <w:spacing w:after="156"/>
              <w:ind w:firstLine="0"/>
              <w:jc w:val="left"/>
            </w:pPr>
            <w:r w:rsidRPr="0098528C">
              <w:t>3.1.5.1</w:t>
            </w:r>
          </w:p>
        </w:tc>
        <w:tc>
          <w:tcPr>
            <w:tcW w:w="2621" w:type="pct"/>
            <w:noWrap/>
            <w:hideMark/>
          </w:tcPr>
          <w:p w14:paraId="2FF94395" w14:textId="77777777" w:rsidR="00930201" w:rsidRPr="0098528C" w:rsidRDefault="00930201" w:rsidP="00930201">
            <w:pPr>
              <w:pStyle w:val="a0"/>
              <w:spacing w:after="156"/>
              <w:ind w:firstLine="0"/>
              <w:jc w:val="left"/>
            </w:pPr>
            <w:r w:rsidRPr="0098528C">
              <w:t>新增章节，增加</w:t>
            </w:r>
            <w:r w:rsidRPr="0098528C">
              <w:t>CELA</w:t>
            </w:r>
            <w:r w:rsidRPr="0098528C">
              <w:t>架构中，温度调节的</w:t>
            </w:r>
            <w:r w:rsidRPr="0098528C">
              <w:t>CAN</w:t>
            </w:r>
            <w:r w:rsidRPr="0098528C">
              <w:t>信号使用说明；</w:t>
            </w:r>
          </w:p>
        </w:tc>
        <w:tc>
          <w:tcPr>
            <w:tcW w:w="781" w:type="pct"/>
            <w:noWrap/>
            <w:hideMark/>
          </w:tcPr>
          <w:p w14:paraId="08A26640" w14:textId="77777777" w:rsidR="00930201" w:rsidRPr="0098528C" w:rsidRDefault="00930201" w:rsidP="00930201">
            <w:pPr>
              <w:pStyle w:val="a0"/>
              <w:spacing w:after="156"/>
              <w:ind w:firstLine="0"/>
              <w:jc w:val="left"/>
            </w:pPr>
            <w:r w:rsidRPr="0098528C">
              <w:t>Chen Deliao</w:t>
            </w:r>
          </w:p>
        </w:tc>
      </w:tr>
      <w:tr w:rsidR="005727C7" w:rsidRPr="0098528C" w14:paraId="3332AB47" w14:textId="77777777" w:rsidTr="00607F88">
        <w:trPr>
          <w:trHeight w:val="300"/>
        </w:trPr>
        <w:tc>
          <w:tcPr>
            <w:tcW w:w="578" w:type="pct"/>
            <w:noWrap/>
            <w:hideMark/>
          </w:tcPr>
          <w:p w14:paraId="09DC746D" w14:textId="77777777" w:rsidR="00930201" w:rsidRPr="0098528C" w:rsidRDefault="00930201" w:rsidP="00930201">
            <w:pPr>
              <w:pStyle w:val="a0"/>
              <w:spacing w:after="156"/>
              <w:ind w:firstLine="0"/>
              <w:jc w:val="left"/>
            </w:pPr>
            <w:r w:rsidRPr="0098528C">
              <w:t>0.0.0.12</w:t>
            </w:r>
          </w:p>
        </w:tc>
        <w:tc>
          <w:tcPr>
            <w:tcW w:w="583" w:type="pct"/>
            <w:noWrap/>
            <w:hideMark/>
          </w:tcPr>
          <w:p w14:paraId="696B214F" w14:textId="77777777" w:rsidR="00930201" w:rsidRPr="0098528C" w:rsidRDefault="00930201" w:rsidP="00930201">
            <w:pPr>
              <w:pStyle w:val="a0"/>
              <w:spacing w:after="156"/>
              <w:ind w:firstLine="0"/>
              <w:jc w:val="left"/>
            </w:pPr>
            <w:r w:rsidRPr="0098528C">
              <w:t>2020/9/8</w:t>
            </w:r>
          </w:p>
        </w:tc>
        <w:tc>
          <w:tcPr>
            <w:tcW w:w="437" w:type="pct"/>
            <w:noWrap/>
            <w:hideMark/>
          </w:tcPr>
          <w:p w14:paraId="4DE9B7E1" w14:textId="77777777" w:rsidR="00930201" w:rsidRPr="0098528C" w:rsidRDefault="00930201" w:rsidP="00930201">
            <w:pPr>
              <w:pStyle w:val="a0"/>
              <w:spacing w:after="156"/>
              <w:ind w:firstLine="0"/>
              <w:jc w:val="left"/>
            </w:pPr>
            <w:r w:rsidRPr="0098528C">
              <w:t>3.1.5.2</w:t>
            </w:r>
          </w:p>
        </w:tc>
        <w:tc>
          <w:tcPr>
            <w:tcW w:w="2621" w:type="pct"/>
            <w:noWrap/>
            <w:hideMark/>
          </w:tcPr>
          <w:p w14:paraId="1A4006F6" w14:textId="77777777" w:rsidR="00930201" w:rsidRPr="0098528C" w:rsidRDefault="00930201" w:rsidP="00930201">
            <w:pPr>
              <w:pStyle w:val="a0"/>
              <w:spacing w:after="156"/>
              <w:ind w:firstLine="0"/>
              <w:jc w:val="left"/>
            </w:pPr>
            <w:r w:rsidRPr="0098528C">
              <w:t>新增章节，增加</w:t>
            </w:r>
            <w:r w:rsidRPr="0098528C">
              <w:t>GB</w:t>
            </w:r>
            <w:r w:rsidRPr="0098528C">
              <w:t>架构中，温度调节的</w:t>
            </w:r>
            <w:r w:rsidRPr="0098528C">
              <w:t>CAN</w:t>
            </w:r>
            <w:r w:rsidRPr="0098528C">
              <w:t>信号使用说明；</w:t>
            </w:r>
          </w:p>
        </w:tc>
        <w:tc>
          <w:tcPr>
            <w:tcW w:w="781" w:type="pct"/>
            <w:noWrap/>
            <w:hideMark/>
          </w:tcPr>
          <w:p w14:paraId="2557C524" w14:textId="77777777" w:rsidR="00930201" w:rsidRPr="0098528C" w:rsidRDefault="00930201" w:rsidP="00930201">
            <w:pPr>
              <w:pStyle w:val="a0"/>
              <w:spacing w:after="156"/>
              <w:ind w:firstLine="0"/>
              <w:jc w:val="left"/>
            </w:pPr>
            <w:r w:rsidRPr="0098528C">
              <w:t>Chen Deliao</w:t>
            </w:r>
          </w:p>
        </w:tc>
      </w:tr>
      <w:tr w:rsidR="005727C7" w:rsidRPr="0098528C" w14:paraId="232C3AAB" w14:textId="77777777" w:rsidTr="00607F88">
        <w:trPr>
          <w:trHeight w:val="300"/>
        </w:trPr>
        <w:tc>
          <w:tcPr>
            <w:tcW w:w="578" w:type="pct"/>
            <w:noWrap/>
            <w:hideMark/>
          </w:tcPr>
          <w:p w14:paraId="39E19B49" w14:textId="77777777" w:rsidR="00930201" w:rsidRPr="0098528C" w:rsidRDefault="00930201" w:rsidP="00930201">
            <w:pPr>
              <w:pStyle w:val="a0"/>
              <w:spacing w:after="156"/>
              <w:ind w:firstLine="0"/>
              <w:jc w:val="left"/>
            </w:pPr>
            <w:r w:rsidRPr="0098528C">
              <w:t>0.0.0.12</w:t>
            </w:r>
          </w:p>
        </w:tc>
        <w:tc>
          <w:tcPr>
            <w:tcW w:w="583" w:type="pct"/>
            <w:noWrap/>
            <w:hideMark/>
          </w:tcPr>
          <w:p w14:paraId="1F0F06DB" w14:textId="77777777" w:rsidR="00930201" w:rsidRPr="0098528C" w:rsidRDefault="00930201" w:rsidP="00930201">
            <w:pPr>
              <w:pStyle w:val="a0"/>
              <w:spacing w:after="156"/>
              <w:ind w:firstLine="0"/>
              <w:jc w:val="left"/>
            </w:pPr>
            <w:r w:rsidRPr="0098528C">
              <w:t>2020/9/8</w:t>
            </w:r>
          </w:p>
        </w:tc>
        <w:tc>
          <w:tcPr>
            <w:tcW w:w="437" w:type="pct"/>
            <w:noWrap/>
            <w:hideMark/>
          </w:tcPr>
          <w:p w14:paraId="1E86B00A" w14:textId="77777777" w:rsidR="00930201" w:rsidRPr="0098528C" w:rsidRDefault="00930201" w:rsidP="00930201">
            <w:pPr>
              <w:pStyle w:val="a0"/>
              <w:spacing w:after="156"/>
              <w:ind w:firstLine="0"/>
              <w:jc w:val="left"/>
            </w:pPr>
            <w:r w:rsidRPr="0098528C">
              <w:t>3.1.6</w:t>
            </w:r>
          </w:p>
        </w:tc>
        <w:tc>
          <w:tcPr>
            <w:tcW w:w="2621" w:type="pct"/>
            <w:noWrap/>
            <w:hideMark/>
          </w:tcPr>
          <w:p w14:paraId="301C371E" w14:textId="77777777" w:rsidR="00930201" w:rsidRPr="0098528C" w:rsidRDefault="00930201" w:rsidP="00930201">
            <w:pPr>
              <w:pStyle w:val="a0"/>
              <w:spacing w:after="156"/>
              <w:ind w:firstLine="0"/>
              <w:jc w:val="left"/>
            </w:pPr>
            <w:r w:rsidRPr="0098528C">
              <w:t>删除最低风速，风速精度，</w:t>
            </w:r>
            <w:r w:rsidRPr="0098528C">
              <w:t>0</w:t>
            </w:r>
            <w:r w:rsidRPr="0098528C">
              <w:t>档风速的标定描述，补充最高风速对应的标定信息。</w:t>
            </w:r>
          </w:p>
        </w:tc>
        <w:tc>
          <w:tcPr>
            <w:tcW w:w="781" w:type="pct"/>
            <w:noWrap/>
            <w:hideMark/>
          </w:tcPr>
          <w:p w14:paraId="457B3850" w14:textId="77777777" w:rsidR="00930201" w:rsidRPr="0098528C" w:rsidRDefault="00930201" w:rsidP="00930201">
            <w:pPr>
              <w:pStyle w:val="a0"/>
              <w:spacing w:after="156"/>
              <w:ind w:firstLine="0"/>
              <w:jc w:val="left"/>
            </w:pPr>
            <w:r w:rsidRPr="0098528C">
              <w:t>Chen Deliao</w:t>
            </w:r>
          </w:p>
        </w:tc>
      </w:tr>
      <w:tr w:rsidR="005727C7" w:rsidRPr="0098528C" w14:paraId="7594C575" w14:textId="77777777" w:rsidTr="00607F88">
        <w:trPr>
          <w:trHeight w:val="300"/>
        </w:trPr>
        <w:tc>
          <w:tcPr>
            <w:tcW w:w="578" w:type="pct"/>
            <w:noWrap/>
            <w:hideMark/>
          </w:tcPr>
          <w:p w14:paraId="72D37148" w14:textId="77777777" w:rsidR="00930201" w:rsidRPr="0098528C" w:rsidRDefault="00930201" w:rsidP="00930201">
            <w:pPr>
              <w:pStyle w:val="a0"/>
              <w:spacing w:after="156"/>
              <w:ind w:firstLine="0"/>
              <w:jc w:val="left"/>
            </w:pPr>
            <w:r w:rsidRPr="0098528C">
              <w:t>0.0.0.12</w:t>
            </w:r>
          </w:p>
        </w:tc>
        <w:tc>
          <w:tcPr>
            <w:tcW w:w="583" w:type="pct"/>
            <w:noWrap/>
            <w:hideMark/>
          </w:tcPr>
          <w:p w14:paraId="34ADDC14" w14:textId="77777777" w:rsidR="00930201" w:rsidRPr="0098528C" w:rsidRDefault="00930201" w:rsidP="00930201">
            <w:pPr>
              <w:pStyle w:val="a0"/>
              <w:spacing w:after="156"/>
              <w:ind w:firstLine="0"/>
              <w:jc w:val="left"/>
            </w:pPr>
            <w:r w:rsidRPr="0098528C">
              <w:t>2020/9/8</w:t>
            </w:r>
          </w:p>
        </w:tc>
        <w:tc>
          <w:tcPr>
            <w:tcW w:w="437" w:type="pct"/>
            <w:noWrap/>
            <w:hideMark/>
          </w:tcPr>
          <w:p w14:paraId="0CE0CE19" w14:textId="77777777" w:rsidR="00930201" w:rsidRPr="0098528C" w:rsidRDefault="00930201" w:rsidP="00930201">
            <w:pPr>
              <w:pStyle w:val="a0"/>
              <w:spacing w:after="156"/>
              <w:ind w:firstLine="0"/>
              <w:jc w:val="left"/>
            </w:pPr>
            <w:r w:rsidRPr="0098528C">
              <w:t>3.1.6.</w:t>
            </w:r>
            <w:r w:rsidRPr="0098528C">
              <w:lastRenderedPageBreak/>
              <w:t>1</w:t>
            </w:r>
          </w:p>
        </w:tc>
        <w:tc>
          <w:tcPr>
            <w:tcW w:w="2621" w:type="pct"/>
            <w:noWrap/>
            <w:hideMark/>
          </w:tcPr>
          <w:p w14:paraId="274F5EF7" w14:textId="77777777" w:rsidR="00930201" w:rsidRPr="0098528C" w:rsidRDefault="00930201" w:rsidP="00930201">
            <w:pPr>
              <w:pStyle w:val="a0"/>
              <w:spacing w:after="156"/>
              <w:ind w:firstLine="0"/>
              <w:jc w:val="left"/>
            </w:pPr>
            <w:r w:rsidRPr="0098528C">
              <w:lastRenderedPageBreak/>
              <w:t>新增章节，增加</w:t>
            </w:r>
            <w:r w:rsidRPr="0098528C">
              <w:t>CLEA</w:t>
            </w:r>
            <w:r w:rsidRPr="0098528C">
              <w:t>架构中，风速显示的</w:t>
            </w:r>
            <w:r w:rsidRPr="0098528C">
              <w:lastRenderedPageBreak/>
              <w:t>CAN</w:t>
            </w:r>
            <w:r w:rsidRPr="0098528C">
              <w:t>信号使用说明；</w:t>
            </w:r>
          </w:p>
        </w:tc>
        <w:tc>
          <w:tcPr>
            <w:tcW w:w="781" w:type="pct"/>
            <w:noWrap/>
            <w:hideMark/>
          </w:tcPr>
          <w:p w14:paraId="2AFAE0F4" w14:textId="77777777" w:rsidR="00930201" w:rsidRPr="0098528C" w:rsidRDefault="00930201" w:rsidP="00930201">
            <w:pPr>
              <w:pStyle w:val="a0"/>
              <w:spacing w:after="156"/>
              <w:ind w:firstLine="0"/>
              <w:jc w:val="left"/>
            </w:pPr>
            <w:r w:rsidRPr="0098528C">
              <w:lastRenderedPageBreak/>
              <w:t>Chen Deliao</w:t>
            </w:r>
          </w:p>
        </w:tc>
      </w:tr>
      <w:tr w:rsidR="005727C7" w:rsidRPr="0098528C" w14:paraId="11F84B48" w14:textId="77777777" w:rsidTr="00607F88">
        <w:trPr>
          <w:trHeight w:val="300"/>
        </w:trPr>
        <w:tc>
          <w:tcPr>
            <w:tcW w:w="578" w:type="pct"/>
            <w:noWrap/>
            <w:hideMark/>
          </w:tcPr>
          <w:p w14:paraId="67680B05" w14:textId="77777777" w:rsidR="00930201" w:rsidRPr="0098528C" w:rsidRDefault="00930201" w:rsidP="00930201">
            <w:pPr>
              <w:pStyle w:val="a0"/>
              <w:spacing w:after="156"/>
              <w:ind w:firstLine="0"/>
              <w:jc w:val="left"/>
            </w:pPr>
            <w:r w:rsidRPr="0098528C">
              <w:t>0.0.0.12</w:t>
            </w:r>
          </w:p>
        </w:tc>
        <w:tc>
          <w:tcPr>
            <w:tcW w:w="583" w:type="pct"/>
            <w:noWrap/>
            <w:hideMark/>
          </w:tcPr>
          <w:p w14:paraId="1D7B9FDA" w14:textId="77777777" w:rsidR="00930201" w:rsidRPr="0098528C" w:rsidRDefault="00930201" w:rsidP="00930201">
            <w:pPr>
              <w:pStyle w:val="a0"/>
              <w:spacing w:after="156"/>
              <w:ind w:firstLine="0"/>
              <w:jc w:val="left"/>
            </w:pPr>
            <w:r w:rsidRPr="0098528C">
              <w:t>2020/9/8</w:t>
            </w:r>
          </w:p>
        </w:tc>
        <w:tc>
          <w:tcPr>
            <w:tcW w:w="437" w:type="pct"/>
            <w:noWrap/>
            <w:hideMark/>
          </w:tcPr>
          <w:p w14:paraId="2AB02A4A" w14:textId="77777777" w:rsidR="00930201" w:rsidRPr="0098528C" w:rsidRDefault="00930201" w:rsidP="00930201">
            <w:pPr>
              <w:pStyle w:val="a0"/>
              <w:spacing w:after="156"/>
              <w:ind w:firstLine="0"/>
              <w:jc w:val="left"/>
            </w:pPr>
            <w:r w:rsidRPr="0098528C">
              <w:t>3.1.6.2</w:t>
            </w:r>
          </w:p>
        </w:tc>
        <w:tc>
          <w:tcPr>
            <w:tcW w:w="2621" w:type="pct"/>
            <w:noWrap/>
            <w:hideMark/>
          </w:tcPr>
          <w:p w14:paraId="43532649" w14:textId="77777777" w:rsidR="00930201" w:rsidRPr="0098528C" w:rsidRDefault="00930201" w:rsidP="00930201">
            <w:pPr>
              <w:pStyle w:val="a0"/>
              <w:spacing w:after="156"/>
              <w:ind w:firstLine="0"/>
              <w:jc w:val="left"/>
            </w:pPr>
            <w:r w:rsidRPr="0098528C">
              <w:t>新增章节，增加</w:t>
            </w:r>
            <w:r w:rsidRPr="0098528C">
              <w:t>GB</w:t>
            </w:r>
            <w:r w:rsidRPr="0098528C">
              <w:t>架构中，风速显示的</w:t>
            </w:r>
            <w:r w:rsidRPr="0098528C">
              <w:t>CAN</w:t>
            </w:r>
            <w:r w:rsidRPr="0098528C">
              <w:t>信号使用说明；</w:t>
            </w:r>
          </w:p>
        </w:tc>
        <w:tc>
          <w:tcPr>
            <w:tcW w:w="781" w:type="pct"/>
            <w:noWrap/>
            <w:hideMark/>
          </w:tcPr>
          <w:p w14:paraId="67F08A58" w14:textId="77777777" w:rsidR="00930201" w:rsidRPr="0098528C" w:rsidRDefault="00930201" w:rsidP="00930201">
            <w:pPr>
              <w:pStyle w:val="a0"/>
              <w:spacing w:after="156"/>
              <w:ind w:firstLine="0"/>
              <w:jc w:val="left"/>
            </w:pPr>
            <w:r w:rsidRPr="0098528C">
              <w:t>Chen Deliao</w:t>
            </w:r>
          </w:p>
        </w:tc>
      </w:tr>
      <w:tr w:rsidR="005727C7" w:rsidRPr="0098528C" w14:paraId="388A1089" w14:textId="77777777" w:rsidTr="00607F88">
        <w:trPr>
          <w:trHeight w:val="300"/>
        </w:trPr>
        <w:tc>
          <w:tcPr>
            <w:tcW w:w="578" w:type="pct"/>
            <w:noWrap/>
            <w:hideMark/>
          </w:tcPr>
          <w:p w14:paraId="7D6CBF8D" w14:textId="77777777" w:rsidR="00930201" w:rsidRPr="0098528C" w:rsidRDefault="00930201" w:rsidP="00930201">
            <w:pPr>
              <w:pStyle w:val="a0"/>
              <w:spacing w:after="156"/>
              <w:ind w:firstLine="0"/>
              <w:jc w:val="left"/>
            </w:pPr>
            <w:r w:rsidRPr="0098528C">
              <w:t>0.0.0.12</w:t>
            </w:r>
          </w:p>
        </w:tc>
        <w:tc>
          <w:tcPr>
            <w:tcW w:w="583" w:type="pct"/>
            <w:noWrap/>
            <w:hideMark/>
          </w:tcPr>
          <w:p w14:paraId="4FFD7F7B" w14:textId="77777777" w:rsidR="00930201" w:rsidRPr="0098528C" w:rsidRDefault="00930201" w:rsidP="00930201">
            <w:pPr>
              <w:pStyle w:val="a0"/>
              <w:spacing w:after="156"/>
              <w:ind w:firstLine="0"/>
              <w:jc w:val="left"/>
            </w:pPr>
            <w:r w:rsidRPr="0098528C">
              <w:t>2020/9/8</w:t>
            </w:r>
          </w:p>
        </w:tc>
        <w:tc>
          <w:tcPr>
            <w:tcW w:w="437" w:type="pct"/>
            <w:noWrap/>
            <w:hideMark/>
          </w:tcPr>
          <w:p w14:paraId="4B1063E1" w14:textId="77777777" w:rsidR="00930201" w:rsidRPr="0098528C" w:rsidRDefault="00930201" w:rsidP="00930201">
            <w:pPr>
              <w:pStyle w:val="a0"/>
              <w:spacing w:after="156"/>
              <w:ind w:firstLine="0"/>
              <w:jc w:val="left"/>
            </w:pPr>
            <w:r w:rsidRPr="0098528C">
              <w:t>3.1.7</w:t>
            </w:r>
          </w:p>
        </w:tc>
        <w:tc>
          <w:tcPr>
            <w:tcW w:w="2621" w:type="pct"/>
            <w:noWrap/>
            <w:hideMark/>
          </w:tcPr>
          <w:p w14:paraId="4ED4928B" w14:textId="77777777" w:rsidR="00930201" w:rsidRPr="0098528C" w:rsidRDefault="00930201" w:rsidP="00930201">
            <w:pPr>
              <w:pStyle w:val="a0"/>
              <w:spacing w:after="156"/>
              <w:ind w:firstLine="0"/>
              <w:jc w:val="left"/>
            </w:pPr>
            <w:r w:rsidRPr="0098528C">
              <w:t>补充最大风速和后排是否支持风速调节的标定信息；</w:t>
            </w:r>
          </w:p>
        </w:tc>
        <w:tc>
          <w:tcPr>
            <w:tcW w:w="781" w:type="pct"/>
            <w:noWrap/>
            <w:hideMark/>
          </w:tcPr>
          <w:p w14:paraId="4C06B63D" w14:textId="77777777" w:rsidR="00930201" w:rsidRPr="0098528C" w:rsidRDefault="00930201" w:rsidP="00930201">
            <w:pPr>
              <w:pStyle w:val="a0"/>
              <w:spacing w:after="156"/>
              <w:ind w:firstLine="0"/>
              <w:jc w:val="left"/>
            </w:pPr>
            <w:r w:rsidRPr="0098528C">
              <w:t>Chen Deliao</w:t>
            </w:r>
          </w:p>
        </w:tc>
      </w:tr>
      <w:tr w:rsidR="005727C7" w:rsidRPr="0098528C" w14:paraId="64AEAC5A" w14:textId="77777777" w:rsidTr="00607F88">
        <w:trPr>
          <w:trHeight w:val="300"/>
        </w:trPr>
        <w:tc>
          <w:tcPr>
            <w:tcW w:w="578" w:type="pct"/>
            <w:noWrap/>
            <w:hideMark/>
          </w:tcPr>
          <w:p w14:paraId="23A93176" w14:textId="77777777" w:rsidR="00930201" w:rsidRPr="0098528C" w:rsidRDefault="00930201" w:rsidP="00930201">
            <w:pPr>
              <w:pStyle w:val="a0"/>
              <w:spacing w:after="156"/>
              <w:ind w:firstLine="0"/>
              <w:jc w:val="left"/>
            </w:pPr>
            <w:r w:rsidRPr="0098528C">
              <w:t>0.0.0.12</w:t>
            </w:r>
          </w:p>
        </w:tc>
        <w:tc>
          <w:tcPr>
            <w:tcW w:w="583" w:type="pct"/>
            <w:noWrap/>
            <w:hideMark/>
          </w:tcPr>
          <w:p w14:paraId="2CDB3F9B" w14:textId="77777777" w:rsidR="00930201" w:rsidRPr="0098528C" w:rsidRDefault="00930201" w:rsidP="00930201">
            <w:pPr>
              <w:pStyle w:val="a0"/>
              <w:spacing w:after="156"/>
              <w:ind w:firstLine="0"/>
              <w:jc w:val="left"/>
            </w:pPr>
            <w:r w:rsidRPr="0098528C">
              <w:t>2020/9/8</w:t>
            </w:r>
          </w:p>
        </w:tc>
        <w:tc>
          <w:tcPr>
            <w:tcW w:w="437" w:type="pct"/>
            <w:noWrap/>
            <w:hideMark/>
          </w:tcPr>
          <w:p w14:paraId="7223D893" w14:textId="77777777" w:rsidR="00930201" w:rsidRPr="0098528C" w:rsidRDefault="00930201" w:rsidP="00930201">
            <w:pPr>
              <w:pStyle w:val="a0"/>
              <w:spacing w:after="156"/>
              <w:ind w:firstLine="0"/>
              <w:jc w:val="left"/>
            </w:pPr>
            <w:r w:rsidRPr="0098528C">
              <w:t>3.1.7.1</w:t>
            </w:r>
          </w:p>
        </w:tc>
        <w:tc>
          <w:tcPr>
            <w:tcW w:w="2621" w:type="pct"/>
            <w:noWrap/>
            <w:hideMark/>
          </w:tcPr>
          <w:p w14:paraId="6438733D" w14:textId="77777777" w:rsidR="00930201" w:rsidRPr="0098528C" w:rsidRDefault="00930201" w:rsidP="00930201">
            <w:pPr>
              <w:pStyle w:val="a0"/>
              <w:spacing w:after="156"/>
              <w:ind w:firstLine="0"/>
              <w:jc w:val="left"/>
            </w:pPr>
            <w:r w:rsidRPr="0098528C">
              <w:t>新增章节，增加</w:t>
            </w:r>
            <w:r w:rsidRPr="0098528C">
              <w:t>CLEA</w:t>
            </w:r>
            <w:r w:rsidRPr="0098528C">
              <w:t>架构中，风速调节的</w:t>
            </w:r>
            <w:r w:rsidRPr="0098528C">
              <w:t>CAN</w:t>
            </w:r>
            <w:r w:rsidRPr="0098528C">
              <w:t>信号使用说明；</w:t>
            </w:r>
          </w:p>
        </w:tc>
        <w:tc>
          <w:tcPr>
            <w:tcW w:w="781" w:type="pct"/>
            <w:noWrap/>
            <w:hideMark/>
          </w:tcPr>
          <w:p w14:paraId="64A9E478" w14:textId="77777777" w:rsidR="00930201" w:rsidRPr="0098528C" w:rsidRDefault="00930201" w:rsidP="00930201">
            <w:pPr>
              <w:pStyle w:val="a0"/>
              <w:spacing w:after="156"/>
              <w:ind w:firstLine="0"/>
              <w:jc w:val="left"/>
            </w:pPr>
            <w:r w:rsidRPr="0098528C">
              <w:t>Chen Deliao</w:t>
            </w:r>
          </w:p>
        </w:tc>
      </w:tr>
      <w:tr w:rsidR="005727C7" w:rsidRPr="0098528C" w14:paraId="25600A1C" w14:textId="77777777" w:rsidTr="00607F88">
        <w:trPr>
          <w:trHeight w:val="300"/>
        </w:trPr>
        <w:tc>
          <w:tcPr>
            <w:tcW w:w="578" w:type="pct"/>
            <w:noWrap/>
            <w:hideMark/>
          </w:tcPr>
          <w:p w14:paraId="1C16F3F4" w14:textId="77777777" w:rsidR="00930201" w:rsidRPr="0098528C" w:rsidRDefault="00930201" w:rsidP="00930201">
            <w:pPr>
              <w:pStyle w:val="a0"/>
              <w:spacing w:after="156"/>
              <w:ind w:firstLine="0"/>
              <w:jc w:val="left"/>
            </w:pPr>
            <w:r w:rsidRPr="0098528C">
              <w:t>0.0.0.12</w:t>
            </w:r>
          </w:p>
        </w:tc>
        <w:tc>
          <w:tcPr>
            <w:tcW w:w="583" w:type="pct"/>
            <w:noWrap/>
            <w:hideMark/>
          </w:tcPr>
          <w:p w14:paraId="3799A9C3" w14:textId="77777777" w:rsidR="00930201" w:rsidRPr="0098528C" w:rsidRDefault="00930201" w:rsidP="00930201">
            <w:pPr>
              <w:pStyle w:val="a0"/>
              <w:spacing w:after="156"/>
              <w:ind w:firstLine="0"/>
              <w:jc w:val="left"/>
            </w:pPr>
            <w:r w:rsidRPr="0098528C">
              <w:t>2020/9/8</w:t>
            </w:r>
          </w:p>
        </w:tc>
        <w:tc>
          <w:tcPr>
            <w:tcW w:w="437" w:type="pct"/>
            <w:noWrap/>
            <w:hideMark/>
          </w:tcPr>
          <w:p w14:paraId="1D127AAE" w14:textId="77777777" w:rsidR="00930201" w:rsidRPr="0098528C" w:rsidRDefault="00930201" w:rsidP="00930201">
            <w:pPr>
              <w:pStyle w:val="a0"/>
              <w:spacing w:after="156"/>
              <w:ind w:firstLine="0"/>
              <w:jc w:val="left"/>
            </w:pPr>
            <w:r w:rsidRPr="0098528C">
              <w:t>3.1.7.2</w:t>
            </w:r>
          </w:p>
        </w:tc>
        <w:tc>
          <w:tcPr>
            <w:tcW w:w="2621" w:type="pct"/>
            <w:noWrap/>
            <w:hideMark/>
          </w:tcPr>
          <w:p w14:paraId="68F91AB5" w14:textId="77777777" w:rsidR="00930201" w:rsidRPr="0098528C" w:rsidRDefault="00930201" w:rsidP="00930201">
            <w:pPr>
              <w:pStyle w:val="a0"/>
              <w:spacing w:after="156"/>
              <w:ind w:firstLine="0"/>
              <w:jc w:val="left"/>
            </w:pPr>
            <w:r w:rsidRPr="0098528C">
              <w:t>新增章节，增加</w:t>
            </w:r>
            <w:r w:rsidRPr="0098528C">
              <w:t>GB</w:t>
            </w:r>
            <w:r w:rsidRPr="0098528C">
              <w:t>架构中，风速调节的</w:t>
            </w:r>
            <w:r w:rsidRPr="0098528C">
              <w:t>CAN</w:t>
            </w:r>
            <w:r w:rsidRPr="0098528C">
              <w:t>信号使用说明；</w:t>
            </w:r>
          </w:p>
        </w:tc>
        <w:tc>
          <w:tcPr>
            <w:tcW w:w="781" w:type="pct"/>
            <w:noWrap/>
            <w:hideMark/>
          </w:tcPr>
          <w:p w14:paraId="3782861E" w14:textId="77777777" w:rsidR="00930201" w:rsidRPr="0098528C" w:rsidRDefault="00930201" w:rsidP="00930201">
            <w:pPr>
              <w:pStyle w:val="a0"/>
              <w:spacing w:after="156"/>
              <w:ind w:firstLine="0"/>
              <w:jc w:val="left"/>
            </w:pPr>
            <w:r w:rsidRPr="0098528C">
              <w:t>Chen Deliao</w:t>
            </w:r>
          </w:p>
        </w:tc>
      </w:tr>
      <w:tr w:rsidR="005727C7" w:rsidRPr="0098528C" w14:paraId="1D1CA810" w14:textId="77777777" w:rsidTr="00607F88">
        <w:trPr>
          <w:trHeight w:val="600"/>
        </w:trPr>
        <w:tc>
          <w:tcPr>
            <w:tcW w:w="578" w:type="pct"/>
            <w:noWrap/>
            <w:hideMark/>
          </w:tcPr>
          <w:p w14:paraId="7070AC82" w14:textId="77777777" w:rsidR="00930201" w:rsidRPr="0098528C" w:rsidRDefault="00930201" w:rsidP="00930201">
            <w:pPr>
              <w:pStyle w:val="a0"/>
              <w:spacing w:after="156"/>
              <w:ind w:firstLine="0"/>
              <w:jc w:val="left"/>
            </w:pPr>
            <w:r w:rsidRPr="0098528C">
              <w:t>0.0.0.12</w:t>
            </w:r>
          </w:p>
        </w:tc>
        <w:tc>
          <w:tcPr>
            <w:tcW w:w="583" w:type="pct"/>
            <w:noWrap/>
            <w:hideMark/>
          </w:tcPr>
          <w:p w14:paraId="2D96FD5A" w14:textId="77777777" w:rsidR="00930201" w:rsidRPr="0098528C" w:rsidRDefault="00930201" w:rsidP="00930201">
            <w:pPr>
              <w:pStyle w:val="a0"/>
              <w:spacing w:after="156"/>
              <w:ind w:firstLine="0"/>
              <w:jc w:val="left"/>
            </w:pPr>
            <w:r w:rsidRPr="0098528C">
              <w:t>2020/9/8</w:t>
            </w:r>
          </w:p>
        </w:tc>
        <w:tc>
          <w:tcPr>
            <w:tcW w:w="437" w:type="pct"/>
            <w:noWrap/>
            <w:hideMark/>
          </w:tcPr>
          <w:p w14:paraId="14821E92" w14:textId="77777777" w:rsidR="00930201" w:rsidRPr="0098528C" w:rsidRDefault="00930201" w:rsidP="00930201">
            <w:pPr>
              <w:pStyle w:val="a0"/>
              <w:spacing w:after="156"/>
              <w:ind w:firstLine="0"/>
              <w:jc w:val="left"/>
            </w:pPr>
            <w:r w:rsidRPr="0098528C">
              <w:t>3.1.8.1</w:t>
            </w:r>
          </w:p>
        </w:tc>
        <w:tc>
          <w:tcPr>
            <w:tcW w:w="2621" w:type="pct"/>
            <w:hideMark/>
          </w:tcPr>
          <w:p w14:paraId="5EDB7558" w14:textId="77777777" w:rsidR="00930201" w:rsidRPr="0098528C" w:rsidRDefault="00930201" w:rsidP="00930201">
            <w:pPr>
              <w:pStyle w:val="a0"/>
              <w:spacing w:after="156"/>
              <w:ind w:firstLine="0"/>
              <w:jc w:val="left"/>
            </w:pPr>
            <w:r w:rsidRPr="0098528C">
              <w:t>新增章节，增加</w:t>
            </w:r>
            <w:r w:rsidRPr="0098528C">
              <w:t>CLEA</w:t>
            </w:r>
            <w:r w:rsidRPr="0098528C">
              <w:t>架构中，进行循环模式对应的</w:t>
            </w:r>
            <w:r w:rsidRPr="0098528C">
              <w:t>CAN</w:t>
            </w:r>
            <w:r w:rsidRPr="0098528C">
              <w:t>信号使用说明；补充了空调自动除雾，自动净化空气功能对应的提示要求；</w:t>
            </w:r>
          </w:p>
        </w:tc>
        <w:tc>
          <w:tcPr>
            <w:tcW w:w="781" w:type="pct"/>
            <w:noWrap/>
            <w:hideMark/>
          </w:tcPr>
          <w:p w14:paraId="2431948D" w14:textId="77777777" w:rsidR="00930201" w:rsidRPr="0098528C" w:rsidRDefault="00930201" w:rsidP="00930201">
            <w:pPr>
              <w:pStyle w:val="a0"/>
              <w:spacing w:after="156"/>
              <w:ind w:firstLine="0"/>
              <w:jc w:val="left"/>
            </w:pPr>
            <w:r w:rsidRPr="0098528C">
              <w:t>Chen Deliao</w:t>
            </w:r>
          </w:p>
        </w:tc>
      </w:tr>
      <w:tr w:rsidR="005727C7" w:rsidRPr="0098528C" w14:paraId="4EE4E1DF" w14:textId="77777777" w:rsidTr="00607F88">
        <w:trPr>
          <w:trHeight w:val="300"/>
        </w:trPr>
        <w:tc>
          <w:tcPr>
            <w:tcW w:w="578" w:type="pct"/>
            <w:noWrap/>
            <w:hideMark/>
          </w:tcPr>
          <w:p w14:paraId="6F68222F" w14:textId="77777777" w:rsidR="00930201" w:rsidRPr="0098528C" w:rsidRDefault="00930201" w:rsidP="00930201">
            <w:pPr>
              <w:pStyle w:val="a0"/>
              <w:spacing w:after="156"/>
              <w:ind w:firstLine="0"/>
              <w:jc w:val="left"/>
            </w:pPr>
            <w:r w:rsidRPr="0098528C">
              <w:t>0.0.0.12</w:t>
            </w:r>
          </w:p>
        </w:tc>
        <w:tc>
          <w:tcPr>
            <w:tcW w:w="583" w:type="pct"/>
            <w:noWrap/>
            <w:hideMark/>
          </w:tcPr>
          <w:p w14:paraId="08F46402" w14:textId="77777777" w:rsidR="00930201" w:rsidRPr="0098528C" w:rsidRDefault="00930201" w:rsidP="00930201">
            <w:pPr>
              <w:pStyle w:val="a0"/>
              <w:spacing w:after="156"/>
              <w:ind w:firstLine="0"/>
              <w:jc w:val="left"/>
            </w:pPr>
            <w:r w:rsidRPr="0098528C">
              <w:t>2020/9/8</w:t>
            </w:r>
          </w:p>
        </w:tc>
        <w:tc>
          <w:tcPr>
            <w:tcW w:w="437" w:type="pct"/>
            <w:noWrap/>
            <w:hideMark/>
          </w:tcPr>
          <w:p w14:paraId="22AD48D1" w14:textId="77777777" w:rsidR="00930201" w:rsidRPr="0098528C" w:rsidRDefault="00930201" w:rsidP="00930201">
            <w:pPr>
              <w:pStyle w:val="a0"/>
              <w:spacing w:after="156"/>
              <w:ind w:firstLine="0"/>
              <w:jc w:val="left"/>
            </w:pPr>
            <w:r w:rsidRPr="0098528C">
              <w:t>3.1.8.2</w:t>
            </w:r>
          </w:p>
        </w:tc>
        <w:tc>
          <w:tcPr>
            <w:tcW w:w="2621" w:type="pct"/>
            <w:noWrap/>
            <w:hideMark/>
          </w:tcPr>
          <w:p w14:paraId="6CCF3438" w14:textId="77777777" w:rsidR="00930201" w:rsidRPr="0098528C" w:rsidRDefault="00930201" w:rsidP="00930201">
            <w:pPr>
              <w:pStyle w:val="a0"/>
              <w:spacing w:after="156"/>
              <w:ind w:firstLine="0"/>
              <w:jc w:val="left"/>
            </w:pPr>
            <w:r w:rsidRPr="0098528C">
              <w:t>新增章节，增加</w:t>
            </w:r>
            <w:r w:rsidRPr="0098528C">
              <w:t>GB</w:t>
            </w:r>
            <w:r w:rsidRPr="0098528C">
              <w:t>架构中，进行循环模式对应的</w:t>
            </w:r>
            <w:r w:rsidRPr="0098528C">
              <w:t>CAN</w:t>
            </w:r>
            <w:r w:rsidRPr="0098528C">
              <w:t>信号使用说明；</w:t>
            </w:r>
          </w:p>
        </w:tc>
        <w:tc>
          <w:tcPr>
            <w:tcW w:w="781" w:type="pct"/>
            <w:noWrap/>
            <w:hideMark/>
          </w:tcPr>
          <w:p w14:paraId="64132E52" w14:textId="77777777" w:rsidR="00930201" w:rsidRPr="0098528C" w:rsidRDefault="00930201" w:rsidP="00930201">
            <w:pPr>
              <w:pStyle w:val="a0"/>
              <w:spacing w:after="156"/>
              <w:ind w:firstLine="0"/>
              <w:jc w:val="left"/>
            </w:pPr>
            <w:r w:rsidRPr="0098528C">
              <w:t>Chen Deliao</w:t>
            </w:r>
          </w:p>
        </w:tc>
      </w:tr>
      <w:tr w:rsidR="005727C7" w:rsidRPr="0098528C" w14:paraId="108EB577" w14:textId="77777777" w:rsidTr="00607F88">
        <w:trPr>
          <w:trHeight w:val="300"/>
        </w:trPr>
        <w:tc>
          <w:tcPr>
            <w:tcW w:w="578" w:type="pct"/>
            <w:noWrap/>
            <w:hideMark/>
          </w:tcPr>
          <w:p w14:paraId="3DB9F8EF" w14:textId="77777777" w:rsidR="00930201" w:rsidRPr="0098528C" w:rsidRDefault="00930201" w:rsidP="00930201">
            <w:pPr>
              <w:pStyle w:val="a0"/>
              <w:spacing w:after="156"/>
              <w:ind w:firstLine="0"/>
              <w:jc w:val="left"/>
            </w:pPr>
            <w:r w:rsidRPr="0098528C">
              <w:t>0.0.0.12</w:t>
            </w:r>
          </w:p>
        </w:tc>
        <w:tc>
          <w:tcPr>
            <w:tcW w:w="583" w:type="pct"/>
            <w:noWrap/>
            <w:hideMark/>
          </w:tcPr>
          <w:p w14:paraId="228FC942" w14:textId="77777777" w:rsidR="00930201" w:rsidRPr="0098528C" w:rsidRDefault="00930201" w:rsidP="00930201">
            <w:pPr>
              <w:pStyle w:val="a0"/>
              <w:spacing w:after="156"/>
              <w:ind w:firstLine="0"/>
              <w:jc w:val="left"/>
            </w:pPr>
            <w:r w:rsidRPr="0098528C">
              <w:t>2020/9/8</w:t>
            </w:r>
          </w:p>
        </w:tc>
        <w:tc>
          <w:tcPr>
            <w:tcW w:w="437" w:type="pct"/>
            <w:noWrap/>
            <w:hideMark/>
          </w:tcPr>
          <w:p w14:paraId="0128BA0E" w14:textId="77777777" w:rsidR="00930201" w:rsidRPr="0098528C" w:rsidRDefault="00930201" w:rsidP="00930201">
            <w:pPr>
              <w:pStyle w:val="a0"/>
              <w:spacing w:after="156"/>
              <w:ind w:firstLine="0"/>
              <w:jc w:val="left"/>
            </w:pPr>
            <w:r w:rsidRPr="0098528C">
              <w:t>3.1.9</w:t>
            </w:r>
          </w:p>
        </w:tc>
        <w:tc>
          <w:tcPr>
            <w:tcW w:w="2621" w:type="pct"/>
            <w:noWrap/>
            <w:hideMark/>
          </w:tcPr>
          <w:p w14:paraId="12764CBB" w14:textId="77777777" w:rsidR="00930201" w:rsidRPr="0098528C" w:rsidRDefault="00930201" w:rsidP="00930201">
            <w:pPr>
              <w:pStyle w:val="a0"/>
              <w:spacing w:after="156"/>
              <w:ind w:firstLine="0"/>
              <w:jc w:val="left"/>
            </w:pPr>
            <w:r w:rsidRPr="0098528C">
              <w:t>补充前</w:t>
            </w:r>
            <w:r w:rsidRPr="0098528C">
              <w:t>/</w:t>
            </w:r>
            <w:r w:rsidRPr="0098528C">
              <w:t>后排空调控制</w:t>
            </w:r>
            <w:r w:rsidRPr="0098528C">
              <w:t>App</w:t>
            </w:r>
            <w:r w:rsidRPr="0098528C">
              <w:t>的标定；</w:t>
            </w:r>
          </w:p>
        </w:tc>
        <w:tc>
          <w:tcPr>
            <w:tcW w:w="781" w:type="pct"/>
            <w:noWrap/>
            <w:hideMark/>
          </w:tcPr>
          <w:p w14:paraId="5F6A6AC3" w14:textId="77777777" w:rsidR="00930201" w:rsidRPr="0098528C" w:rsidRDefault="00930201" w:rsidP="00930201">
            <w:pPr>
              <w:pStyle w:val="a0"/>
              <w:spacing w:after="156"/>
              <w:ind w:firstLine="0"/>
              <w:jc w:val="left"/>
            </w:pPr>
            <w:r w:rsidRPr="0098528C">
              <w:t>Chen Deliao</w:t>
            </w:r>
          </w:p>
        </w:tc>
      </w:tr>
      <w:tr w:rsidR="005727C7" w:rsidRPr="0098528C" w14:paraId="051C7245" w14:textId="77777777" w:rsidTr="00607F88">
        <w:trPr>
          <w:trHeight w:val="300"/>
        </w:trPr>
        <w:tc>
          <w:tcPr>
            <w:tcW w:w="578" w:type="pct"/>
            <w:noWrap/>
            <w:hideMark/>
          </w:tcPr>
          <w:p w14:paraId="4DD44057" w14:textId="77777777" w:rsidR="00930201" w:rsidRPr="0098528C" w:rsidRDefault="00930201" w:rsidP="00930201">
            <w:pPr>
              <w:pStyle w:val="a0"/>
              <w:spacing w:after="156"/>
              <w:ind w:firstLine="0"/>
              <w:jc w:val="left"/>
            </w:pPr>
            <w:r w:rsidRPr="0098528C">
              <w:t>0.0.0.12</w:t>
            </w:r>
          </w:p>
        </w:tc>
        <w:tc>
          <w:tcPr>
            <w:tcW w:w="583" w:type="pct"/>
            <w:noWrap/>
            <w:hideMark/>
          </w:tcPr>
          <w:p w14:paraId="62B52697" w14:textId="77777777" w:rsidR="00930201" w:rsidRPr="0098528C" w:rsidRDefault="00930201" w:rsidP="00930201">
            <w:pPr>
              <w:pStyle w:val="a0"/>
              <w:spacing w:after="156"/>
              <w:ind w:firstLine="0"/>
              <w:jc w:val="left"/>
            </w:pPr>
            <w:r w:rsidRPr="0098528C">
              <w:t>2020/9/8</w:t>
            </w:r>
          </w:p>
        </w:tc>
        <w:tc>
          <w:tcPr>
            <w:tcW w:w="437" w:type="pct"/>
            <w:noWrap/>
            <w:hideMark/>
          </w:tcPr>
          <w:p w14:paraId="5A9658A7" w14:textId="77777777" w:rsidR="00930201" w:rsidRPr="0098528C" w:rsidRDefault="00930201" w:rsidP="00930201">
            <w:pPr>
              <w:pStyle w:val="a0"/>
              <w:spacing w:after="156"/>
              <w:ind w:firstLine="0"/>
              <w:jc w:val="left"/>
            </w:pPr>
            <w:r w:rsidRPr="0098528C">
              <w:t>3.1.9.1</w:t>
            </w:r>
          </w:p>
        </w:tc>
        <w:tc>
          <w:tcPr>
            <w:tcW w:w="2621" w:type="pct"/>
            <w:noWrap/>
            <w:hideMark/>
          </w:tcPr>
          <w:p w14:paraId="54D3EACA" w14:textId="77777777" w:rsidR="00930201" w:rsidRPr="0098528C" w:rsidRDefault="00930201" w:rsidP="00930201">
            <w:pPr>
              <w:pStyle w:val="a0"/>
              <w:spacing w:after="156"/>
              <w:ind w:firstLine="0"/>
              <w:jc w:val="left"/>
            </w:pPr>
            <w:r w:rsidRPr="0098528C">
              <w:t>新增章节，增加</w:t>
            </w:r>
            <w:r w:rsidRPr="0098528C">
              <w:t>CLEA</w:t>
            </w:r>
            <w:r w:rsidRPr="0098528C">
              <w:t>架构中，控制空调开启关闭的</w:t>
            </w:r>
            <w:r w:rsidRPr="0098528C">
              <w:t>CAN</w:t>
            </w:r>
            <w:r w:rsidRPr="0098528C">
              <w:t>信号的使用说明；</w:t>
            </w:r>
          </w:p>
        </w:tc>
        <w:tc>
          <w:tcPr>
            <w:tcW w:w="781" w:type="pct"/>
            <w:noWrap/>
            <w:hideMark/>
          </w:tcPr>
          <w:p w14:paraId="60E32557" w14:textId="77777777" w:rsidR="00930201" w:rsidRPr="0098528C" w:rsidRDefault="00930201" w:rsidP="00930201">
            <w:pPr>
              <w:pStyle w:val="a0"/>
              <w:spacing w:after="156"/>
              <w:ind w:firstLine="0"/>
              <w:jc w:val="left"/>
            </w:pPr>
            <w:r w:rsidRPr="0098528C">
              <w:t>Chen Deliao</w:t>
            </w:r>
          </w:p>
        </w:tc>
      </w:tr>
      <w:tr w:rsidR="005727C7" w:rsidRPr="0098528C" w14:paraId="1E3D78C9" w14:textId="77777777" w:rsidTr="00607F88">
        <w:trPr>
          <w:trHeight w:val="300"/>
        </w:trPr>
        <w:tc>
          <w:tcPr>
            <w:tcW w:w="578" w:type="pct"/>
            <w:noWrap/>
            <w:hideMark/>
          </w:tcPr>
          <w:p w14:paraId="2F58779E" w14:textId="77777777" w:rsidR="00930201" w:rsidRPr="0098528C" w:rsidRDefault="00930201" w:rsidP="00930201">
            <w:pPr>
              <w:pStyle w:val="a0"/>
              <w:spacing w:after="156"/>
              <w:ind w:firstLine="0"/>
              <w:jc w:val="left"/>
            </w:pPr>
            <w:r w:rsidRPr="0098528C">
              <w:t>0.0.0.12</w:t>
            </w:r>
          </w:p>
        </w:tc>
        <w:tc>
          <w:tcPr>
            <w:tcW w:w="583" w:type="pct"/>
            <w:noWrap/>
            <w:hideMark/>
          </w:tcPr>
          <w:p w14:paraId="6FF1A4DD" w14:textId="77777777" w:rsidR="00930201" w:rsidRPr="0098528C" w:rsidRDefault="00930201" w:rsidP="00930201">
            <w:pPr>
              <w:pStyle w:val="a0"/>
              <w:spacing w:after="156"/>
              <w:ind w:firstLine="0"/>
              <w:jc w:val="left"/>
            </w:pPr>
            <w:r w:rsidRPr="0098528C">
              <w:t>2020/9/8</w:t>
            </w:r>
          </w:p>
        </w:tc>
        <w:tc>
          <w:tcPr>
            <w:tcW w:w="437" w:type="pct"/>
            <w:noWrap/>
            <w:hideMark/>
          </w:tcPr>
          <w:p w14:paraId="244EA288" w14:textId="77777777" w:rsidR="00930201" w:rsidRPr="0098528C" w:rsidRDefault="00930201" w:rsidP="00930201">
            <w:pPr>
              <w:pStyle w:val="a0"/>
              <w:spacing w:after="156"/>
              <w:ind w:firstLine="0"/>
              <w:jc w:val="left"/>
            </w:pPr>
            <w:r w:rsidRPr="0098528C">
              <w:t>3.1.9.2</w:t>
            </w:r>
          </w:p>
        </w:tc>
        <w:tc>
          <w:tcPr>
            <w:tcW w:w="2621" w:type="pct"/>
            <w:noWrap/>
            <w:hideMark/>
          </w:tcPr>
          <w:p w14:paraId="77BDF2C6" w14:textId="77777777" w:rsidR="00930201" w:rsidRPr="0098528C" w:rsidRDefault="00930201" w:rsidP="00930201">
            <w:pPr>
              <w:pStyle w:val="a0"/>
              <w:spacing w:after="156"/>
              <w:ind w:firstLine="0"/>
              <w:jc w:val="left"/>
            </w:pPr>
            <w:r w:rsidRPr="0098528C">
              <w:t>新增章节，增加</w:t>
            </w:r>
            <w:r w:rsidRPr="0098528C">
              <w:t>GB</w:t>
            </w:r>
            <w:r w:rsidRPr="0098528C">
              <w:t>架构中，控制空调开启关闭的</w:t>
            </w:r>
            <w:r w:rsidRPr="0098528C">
              <w:t>CAN</w:t>
            </w:r>
            <w:r w:rsidRPr="0098528C">
              <w:t>信号的使用说明；</w:t>
            </w:r>
          </w:p>
        </w:tc>
        <w:tc>
          <w:tcPr>
            <w:tcW w:w="781" w:type="pct"/>
            <w:noWrap/>
            <w:hideMark/>
          </w:tcPr>
          <w:p w14:paraId="4D179F0C" w14:textId="77777777" w:rsidR="00930201" w:rsidRPr="0098528C" w:rsidRDefault="00930201" w:rsidP="00930201">
            <w:pPr>
              <w:pStyle w:val="a0"/>
              <w:spacing w:after="156"/>
              <w:ind w:firstLine="0"/>
              <w:jc w:val="left"/>
            </w:pPr>
            <w:r w:rsidRPr="0098528C">
              <w:t>Chen Deliao</w:t>
            </w:r>
          </w:p>
        </w:tc>
      </w:tr>
      <w:tr w:rsidR="005727C7" w:rsidRPr="0098528C" w14:paraId="51A6DE81" w14:textId="77777777" w:rsidTr="00607F88">
        <w:trPr>
          <w:trHeight w:val="300"/>
        </w:trPr>
        <w:tc>
          <w:tcPr>
            <w:tcW w:w="578" w:type="pct"/>
            <w:noWrap/>
            <w:hideMark/>
          </w:tcPr>
          <w:p w14:paraId="374F804D" w14:textId="77777777" w:rsidR="00930201" w:rsidRPr="0098528C" w:rsidRDefault="00930201" w:rsidP="00930201">
            <w:pPr>
              <w:pStyle w:val="a0"/>
              <w:spacing w:after="156"/>
              <w:ind w:firstLine="0"/>
              <w:jc w:val="left"/>
            </w:pPr>
            <w:r w:rsidRPr="0098528C">
              <w:t>0.0.0.12</w:t>
            </w:r>
          </w:p>
        </w:tc>
        <w:tc>
          <w:tcPr>
            <w:tcW w:w="583" w:type="pct"/>
            <w:noWrap/>
            <w:hideMark/>
          </w:tcPr>
          <w:p w14:paraId="7FF9D62C" w14:textId="77777777" w:rsidR="00930201" w:rsidRPr="0098528C" w:rsidRDefault="00930201" w:rsidP="00930201">
            <w:pPr>
              <w:pStyle w:val="a0"/>
              <w:spacing w:after="156"/>
              <w:ind w:firstLine="0"/>
              <w:jc w:val="left"/>
            </w:pPr>
            <w:r w:rsidRPr="0098528C">
              <w:t>2020/9/8</w:t>
            </w:r>
          </w:p>
        </w:tc>
        <w:tc>
          <w:tcPr>
            <w:tcW w:w="437" w:type="pct"/>
            <w:noWrap/>
            <w:hideMark/>
          </w:tcPr>
          <w:p w14:paraId="2E9A4BC6" w14:textId="77777777" w:rsidR="00930201" w:rsidRPr="0098528C" w:rsidRDefault="00930201" w:rsidP="00930201">
            <w:pPr>
              <w:pStyle w:val="a0"/>
              <w:spacing w:after="156"/>
              <w:ind w:firstLine="0"/>
              <w:jc w:val="left"/>
            </w:pPr>
            <w:r w:rsidRPr="0098528C">
              <w:t>3.1.10</w:t>
            </w:r>
          </w:p>
        </w:tc>
        <w:tc>
          <w:tcPr>
            <w:tcW w:w="2621" w:type="pct"/>
            <w:noWrap/>
            <w:hideMark/>
          </w:tcPr>
          <w:p w14:paraId="7059B315" w14:textId="77777777" w:rsidR="00930201" w:rsidRPr="0098528C" w:rsidRDefault="00930201" w:rsidP="00930201">
            <w:pPr>
              <w:pStyle w:val="a0"/>
              <w:spacing w:after="156"/>
              <w:ind w:firstLine="0"/>
              <w:jc w:val="left"/>
            </w:pPr>
            <w:r w:rsidRPr="0098528C">
              <w:t>补充了吹风模式类型的标定和前排空调吹风模式支持分区调节的标定信息；</w:t>
            </w:r>
          </w:p>
        </w:tc>
        <w:tc>
          <w:tcPr>
            <w:tcW w:w="781" w:type="pct"/>
            <w:noWrap/>
            <w:hideMark/>
          </w:tcPr>
          <w:p w14:paraId="3C3829C2" w14:textId="77777777" w:rsidR="00930201" w:rsidRPr="0098528C" w:rsidRDefault="00930201" w:rsidP="00930201">
            <w:pPr>
              <w:pStyle w:val="a0"/>
              <w:spacing w:after="156"/>
              <w:ind w:firstLine="0"/>
              <w:jc w:val="left"/>
            </w:pPr>
            <w:r w:rsidRPr="0098528C">
              <w:t>Chen Deliao</w:t>
            </w:r>
          </w:p>
        </w:tc>
      </w:tr>
      <w:tr w:rsidR="005727C7" w:rsidRPr="0098528C" w14:paraId="18886458" w14:textId="77777777" w:rsidTr="00607F88">
        <w:trPr>
          <w:trHeight w:val="300"/>
        </w:trPr>
        <w:tc>
          <w:tcPr>
            <w:tcW w:w="578" w:type="pct"/>
            <w:noWrap/>
            <w:hideMark/>
          </w:tcPr>
          <w:p w14:paraId="09B2CB57" w14:textId="77777777" w:rsidR="00930201" w:rsidRPr="0098528C" w:rsidRDefault="00930201" w:rsidP="00930201">
            <w:pPr>
              <w:pStyle w:val="a0"/>
              <w:spacing w:after="156"/>
              <w:ind w:firstLine="0"/>
              <w:jc w:val="left"/>
            </w:pPr>
            <w:r w:rsidRPr="0098528C">
              <w:t>0.0.0.12</w:t>
            </w:r>
          </w:p>
        </w:tc>
        <w:tc>
          <w:tcPr>
            <w:tcW w:w="583" w:type="pct"/>
            <w:noWrap/>
            <w:hideMark/>
          </w:tcPr>
          <w:p w14:paraId="2B2F7F3B" w14:textId="77777777" w:rsidR="00930201" w:rsidRPr="0098528C" w:rsidRDefault="00930201" w:rsidP="00930201">
            <w:pPr>
              <w:pStyle w:val="a0"/>
              <w:spacing w:after="156"/>
              <w:ind w:firstLine="0"/>
              <w:jc w:val="left"/>
            </w:pPr>
            <w:r w:rsidRPr="0098528C">
              <w:t>2020/9/8</w:t>
            </w:r>
          </w:p>
        </w:tc>
        <w:tc>
          <w:tcPr>
            <w:tcW w:w="437" w:type="pct"/>
            <w:noWrap/>
            <w:hideMark/>
          </w:tcPr>
          <w:p w14:paraId="5830BDDE" w14:textId="77777777" w:rsidR="00930201" w:rsidRPr="0098528C" w:rsidRDefault="00930201" w:rsidP="00930201">
            <w:pPr>
              <w:pStyle w:val="a0"/>
              <w:spacing w:after="156"/>
              <w:ind w:firstLine="0"/>
              <w:jc w:val="left"/>
            </w:pPr>
            <w:r w:rsidRPr="0098528C">
              <w:t>3.1.10.1</w:t>
            </w:r>
          </w:p>
        </w:tc>
        <w:tc>
          <w:tcPr>
            <w:tcW w:w="2621" w:type="pct"/>
            <w:noWrap/>
            <w:hideMark/>
          </w:tcPr>
          <w:p w14:paraId="60F0D9C5" w14:textId="77777777" w:rsidR="00930201" w:rsidRPr="0098528C" w:rsidRDefault="00930201" w:rsidP="00930201">
            <w:pPr>
              <w:pStyle w:val="a0"/>
              <w:spacing w:after="156"/>
              <w:ind w:firstLine="0"/>
              <w:jc w:val="left"/>
            </w:pPr>
            <w:r w:rsidRPr="0098528C">
              <w:t>新增章节，增加</w:t>
            </w:r>
            <w:r w:rsidRPr="0098528C">
              <w:t>CLEA</w:t>
            </w:r>
            <w:r w:rsidRPr="0098528C">
              <w:t>架构中，控制空调吹风模式的</w:t>
            </w:r>
            <w:r w:rsidRPr="0098528C">
              <w:t>CAN</w:t>
            </w:r>
            <w:r w:rsidRPr="0098528C">
              <w:t>信号的使用说明；</w:t>
            </w:r>
          </w:p>
        </w:tc>
        <w:tc>
          <w:tcPr>
            <w:tcW w:w="781" w:type="pct"/>
            <w:noWrap/>
            <w:hideMark/>
          </w:tcPr>
          <w:p w14:paraId="12DF3888" w14:textId="77777777" w:rsidR="00930201" w:rsidRPr="0098528C" w:rsidRDefault="00930201" w:rsidP="00930201">
            <w:pPr>
              <w:pStyle w:val="a0"/>
              <w:spacing w:after="156"/>
              <w:ind w:firstLine="0"/>
              <w:jc w:val="left"/>
            </w:pPr>
            <w:r w:rsidRPr="0098528C">
              <w:t>Chen Deliao</w:t>
            </w:r>
          </w:p>
        </w:tc>
      </w:tr>
      <w:tr w:rsidR="005727C7" w:rsidRPr="0098528C" w14:paraId="43C9B8B5" w14:textId="77777777" w:rsidTr="00607F88">
        <w:trPr>
          <w:trHeight w:val="300"/>
        </w:trPr>
        <w:tc>
          <w:tcPr>
            <w:tcW w:w="578" w:type="pct"/>
            <w:noWrap/>
            <w:hideMark/>
          </w:tcPr>
          <w:p w14:paraId="437E3A84" w14:textId="77777777" w:rsidR="00930201" w:rsidRPr="0098528C" w:rsidRDefault="00930201" w:rsidP="00930201">
            <w:pPr>
              <w:pStyle w:val="a0"/>
              <w:spacing w:after="156"/>
              <w:ind w:firstLine="0"/>
              <w:jc w:val="left"/>
            </w:pPr>
            <w:r w:rsidRPr="0098528C">
              <w:t>0.0.0.12</w:t>
            </w:r>
          </w:p>
        </w:tc>
        <w:tc>
          <w:tcPr>
            <w:tcW w:w="583" w:type="pct"/>
            <w:noWrap/>
            <w:hideMark/>
          </w:tcPr>
          <w:p w14:paraId="5C97BCC8" w14:textId="77777777" w:rsidR="00930201" w:rsidRPr="0098528C" w:rsidRDefault="00930201" w:rsidP="00930201">
            <w:pPr>
              <w:pStyle w:val="a0"/>
              <w:spacing w:after="156"/>
              <w:ind w:firstLine="0"/>
              <w:jc w:val="left"/>
            </w:pPr>
            <w:r w:rsidRPr="0098528C">
              <w:t>2020/9/8</w:t>
            </w:r>
          </w:p>
        </w:tc>
        <w:tc>
          <w:tcPr>
            <w:tcW w:w="437" w:type="pct"/>
            <w:noWrap/>
            <w:hideMark/>
          </w:tcPr>
          <w:p w14:paraId="443234E6" w14:textId="77777777" w:rsidR="00930201" w:rsidRPr="0098528C" w:rsidRDefault="00930201" w:rsidP="00930201">
            <w:pPr>
              <w:pStyle w:val="a0"/>
              <w:spacing w:after="156"/>
              <w:ind w:firstLine="0"/>
              <w:jc w:val="left"/>
            </w:pPr>
            <w:r w:rsidRPr="0098528C">
              <w:t>3.1.10.2</w:t>
            </w:r>
          </w:p>
        </w:tc>
        <w:tc>
          <w:tcPr>
            <w:tcW w:w="2621" w:type="pct"/>
            <w:noWrap/>
            <w:hideMark/>
          </w:tcPr>
          <w:p w14:paraId="55243924" w14:textId="77777777" w:rsidR="00930201" w:rsidRPr="0098528C" w:rsidRDefault="00930201" w:rsidP="00930201">
            <w:pPr>
              <w:pStyle w:val="a0"/>
              <w:spacing w:after="156"/>
              <w:ind w:firstLine="0"/>
              <w:jc w:val="left"/>
            </w:pPr>
            <w:r w:rsidRPr="0098528C">
              <w:t>新增章节，增加</w:t>
            </w:r>
            <w:r w:rsidRPr="0098528C">
              <w:t>GB</w:t>
            </w:r>
            <w:r w:rsidRPr="0098528C">
              <w:t>架构中，控制空调吹风模式的</w:t>
            </w:r>
            <w:r w:rsidRPr="0098528C">
              <w:t>CAN</w:t>
            </w:r>
            <w:r w:rsidRPr="0098528C">
              <w:t>信号的使用说明；</w:t>
            </w:r>
          </w:p>
        </w:tc>
        <w:tc>
          <w:tcPr>
            <w:tcW w:w="781" w:type="pct"/>
            <w:noWrap/>
            <w:hideMark/>
          </w:tcPr>
          <w:p w14:paraId="69B0EEE5" w14:textId="77777777" w:rsidR="00930201" w:rsidRPr="0098528C" w:rsidRDefault="00930201" w:rsidP="00930201">
            <w:pPr>
              <w:pStyle w:val="a0"/>
              <w:spacing w:after="156"/>
              <w:ind w:firstLine="0"/>
              <w:jc w:val="left"/>
            </w:pPr>
            <w:r w:rsidRPr="0098528C">
              <w:t>Chen Deliao</w:t>
            </w:r>
          </w:p>
        </w:tc>
      </w:tr>
      <w:tr w:rsidR="005727C7" w:rsidRPr="0098528C" w14:paraId="141F72D7" w14:textId="77777777" w:rsidTr="00607F88">
        <w:trPr>
          <w:trHeight w:val="300"/>
        </w:trPr>
        <w:tc>
          <w:tcPr>
            <w:tcW w:w="578" w:type="pct"/>
            <w:noWrap/>
            <w:hideMark/>
          </w:tcPr>
          <w:p w14:paraId="2CBFD8B6" w14:textId="77777777" w:rsidR="00930201" w:rsidRPr="0098528C" w:rsidRDefault="00930201" w:rsidP="00930201">
            <w:pPr>
              <w:pStyle w:val="a0"/>
              <w:spacing w:after="156"/>
              <w:ind w:firstLine="0"/>
              <w:jc w:val="left"/>
            </w:pPr>
            <w:r w:rsidRPr="0098528C">
              <w:t>0.0.0.12</w:t>
            </w:r>
          </w:p>
        </w:tc>
        <w:tc>
          <w:tcPr>
            <w:tcW w:w="583" w:type="pct"/>
            <w:noWrap/>
            <w:hideMark/>
          </w:tcPr>
          <w:p w14:paraId="56E9999B" w14:textId="77777777" w:rsidR="00930201" w:rsidRPr="0098528C" w:rsidRDefault="00930201" w:rsidP="00930201">
            <w:pPr>
              <w:pStyle w:val="a0"/>
              <w:spacing w:after="156"/>
              <w:ind w:firstLine="0"/>
              <w:jc w:val="left"/>
            </w:pPr>
            <w:r w:rsidRPr="0098528C">
              <w:t>2020/9/8</w:t>
            </w:r>
          </w:p>
        </w:tc>
        <w:tc>
          <w:tcPr>
            <w:tcW w:w="437" w:type="pct"/>
            <w:noWrap/>
            <w:hideMark/>
          </w:tcPr>
          <w:p w14:paraId="5AB6A0D4" w14:textId="77777777" w:rsidR="00930201" w:rsidRPr="0098528C" w:rsidRDefault="00930201" w:rsidP="00930201">
            <w:pPr>
              <w:pStyle w:val="a0"/>
              <w:spacing w:after="156"/>
              <w:ind w:firstLine="0"/>
              <w:jc w:val="left"/>
            </w:pPr>
            <w:r w:rsidRPr="0098528C">
              <w:t>3.1.11</w:t>
            </w:r>
          </w:p>
        </w:tc>
        <w:tc>
          <w:tcPr>
            <w:tcW w:w="2621" w:type="pct"/>
            <w:noWrap/>
            <w:hideMark/>
          </w:tcPr>
          <w:p w14:paraId="2B44D6D5" w14:textId="77777777" w:rsidR="00930201" w:rsidRPr="0098528C" w:rsidRDefault="00930201" w:rsidP="00930201">
            <w:pPr>
              <w:pStyle w:val="a0"/>
              <w:spacing w:after="156"/>
              <w:ind w:firstLine="0"/>
              <w:jc w:val="left"/>
            </w:pPr>
            <w:r w:rsidRPr="0098528C">
              <w:t>调整定义，补充前挡风玻璃除雾的显示的标定要求；补充除雾</w:t>
            </w:r>
            <w:r w:rsidRPr="0098528C">
              <w:t>/</w:t>
            </w:r>
            <w:r w:rsidRPr="0098528C">
              <w:t>除霜功能的标定信息；</w:t>
            </w:r>
          </w:p>
        </w:tc>
        <w:tc>
          <w:tcPr>
            <w:tcW w:w="781" w:type="pct"/>
            <w:noWrap/>
            <w:hideMark/>
          </w:tcPr>
          <w:p w14:paraId="0AF27FDA" w14:textId="77777777" w:rsidR="00930201" w:rsidRPr="0098528C" w:rsidRDefault="00930201" w:rsidP="00930201">
            <w:pPr>
              <w:pStyle w:val="a0"/>
              <w:spacing w:after="156"/>
              <w:ind w:firstLine="0"/>
              <w:jc w:val="left"/>
            </w:pPr>
            <w:r w:rsidRPr="0098528C">
              <w:t>Chen Deliao</w:t>
            </w:r>
          </w:p>
        </w:tc>
      </w:tr>
      <w:tr w:rsidR="005727C7" w:rsidRPr="0098528C" w14:paraId="7891D375" w14:textId="77777777" w:rsidTr="00607F88">
        <w:trPr>
          <w:trHeight w:val="600"/>
        </w:trPr>
        <w:tc>
          <w:tcPr>
            <w:tcW w:w="578" w:type="pct"/>
            <w:noWrap/>
            <w:hideMark/>
          </w:tcPr>
          <w:p w14:paraId="15854EC4" w14:textId="77777777" w:rsidR="00930201" w:rsidRPr="0098528C" w:rsidRDefault="00930201" w:rsidP="00930201">
            <w:pPr>
              <w:pStyle w:val="a0"/>
              <w:spacing w:after="156"/>
              <w:ind w:firstLine="0"/>
              <w:jc w:val="left"/>
            </w:pPr>
            <w:r w:rsidRPr="0098528C">
              <w:t>0.0.0.12</w:t>
            </w:r>
          </w:p>
        </w:tc>
        <w:tc>
          <w:tcPr>
            <w:tcW w:w="583" w:type="pct"/>
            <w:noWrap/>
            <w:hideMark/>
          </w:tcPr>
          <w:p w14:paraId="362B7292" w14:textId="77777777" w:rsidR="00930201" w:rsidRPr="0098528C" w:rsidRDefault="00930201" w:rsidP="00930201">
            <w:pPr>
              <w:pStyle w:val="a0"/>
              <w:spacing w:after="156"/>
              <w:ind w:firstLine="0"/>
              <w:jc w:val="left"/>
            </w:pPr>
            <w:r w:rsidRPr="0098528C">
              <w:t>2020/9/8</w:t>
            </w:r>
          </w:p>
        </w:tc>
        <w:tc>
          <w:tcPr>
            <w:tcW w:w="437" w:type="pct"/>
            <w:noWrap/>
            <w:hideMark/>
          </w:tcPr>
          <w:p w14:paraId="3BD71BD0" w14:textId="77777777" w:rsidR="00930201" w:rsidRPr="0098528C" w:rsidRDefault="00930201" w:rsidP="00930201">
            <w:pPr>
              <w:pStyle w:val="a0"/>
              <w:spacing w:after="156"/>
              <w:ind w:firstLine="0"/>
              <w:jc w:val="left"/>
            </w:pPr>
            <w:r w:rsidRPr="0098528C">
              <w:t>3.1.11.1</w:t>
            </w:r>
          </w:p>
        </w:tc>
        <w:tc>
          <w:tcPr>
            <w:tcW w:w="2621" w:type="pct"/>
            <w:hideMark/>
          </w:tcPr>
          <w:p w14:paraId="4652CD0F" w14:textId="77777777" w:rsidR="00930201" w:rsidRPr="0098528C" w:rsidRDefault="00930201" w:rsidP="00930201">
            <w:pPr>
              <w:pStyle w:val="a0"/>
              <w:spacing w:after="156"/>
              <w:ind w:firstLine="0"/>
              <w:jc w:val="left"/>
            </w:pPr>
            <w:r w:rsidRPr="0098528C">
              <w:t>新增章节，增加</w:t>
            </w:r>
            <w:r w:rsidRPr="0098528C">
              <w:t>CLEA</w:t>
            </w:r>
            <w:r w:rsidRPr="0098528C">
              <w:t>架构中，控制前挡风玻璃除雾</w:t>
            </w:r>
            <w:r w:rsidRPr="0098528C">
              <w:t>/</w:t>
            </w:r>
            <w:r w:rsidRPr="0098528C">
              <w:t>后挡风玻璃除霜的</w:t>
            </w:r>
            <w:r w:rsidRPr="0098528C">
              <w:t>CAN</w:t>
            </w:r>
            <w:r w:rsidRPr="0098528C">
              <w:t>信号的使用说明；</w:t>
            </w:r>
          </w:p>
        </w:tc>
        <w:tc>
          <w:tcPr>
            <w:tcW w:w="781" w:type="pct"/>
            <w:noWrap/>
            <w:hideMark/>
          </w:tcPr>
          <w:p w14:paraId="719191C3" w14:textId="77777777" w:rsidR="00930201" w:rsidRPr="0098528C" w:rsidRDefault="00930201" w:rsidP="00930201">
            <w:pPr>
              <w:pStyle w:val="a0"/>
              <w:spacing w:after="156"/>
              <w:ind w:firstLine="0"/>
              <w:jc w:val="left"/>
            </w:pPr>
            <w:r w:rsidRPr="0098528C">
              <w:t>Chen Deliao</w:t>
            </w:r>
          </w:p>
        </w:tc>
      </w:tr>
      <w:tr w:rsidR="005727C7" w:rsidRPr="0098528C" w14:paraId="579F634A" w14:textId="77777777" w:rsidTr="00607F88">
        <w:trPr>
          <w:trHeight w:val="600"/>
        </w:trPr>
        <w:tc>
          <w:tcPr>
            <w:tcW w:w="578" w:type="pct"/>
            <w:noWrap/>
            <w:hideMark/>
          </w:tcPr>
          <w:p w14:paraId="0D6A25D2" w14:textId="77777777" w:rsidR="00930201" w:rsidRPr="0098528C" w:rsidRDefault="00930201" w:rsidP="00930201">
            <w:pPr>
              <w:pStyle w:val="a0"/>
              <w:spacing w:after="156"/>
              <w:ind w:firstLine="0"/>
              <w:jc w:val="left"/>
            </w:pPr>
            <w:r w:rsidRPr="0098528C">
              <w:t>0.0.0.12</w:t>
            </w:r>
          </w:p>
        </w:tc>
        <w:tc>
          <w:tcPr>
            <w:tcW w:w="583" w:type="pct"/>
            <w:noWrap/>
            <w:hideMark/>
          </w:tcPr>
          <w:p w14:paraId="3C399592" w14:textId="77777777" w:rsidR="00930201" w:rsidRPr="0098528C" w:rsidRDefault="00930201" w:rsidP="00930201">
            <w:pPr>
              <w:pStyle w:val="a0"/>
              <w:spacing w:after="156"/>
              <w:ind w:firstLine="0"/>
              <w:jc w:val="left"/>
            </w:pPr>
            <w:r w:rsidRPr="0098528C">
              <w:t>2020/9/8</w:t>
            </w:r>
          </w:p>
        </w:tc>
        <w:tc>
          <w:tcPr>
            <w:tcW w:w="437" w:type="pct"/>
            <w:noWrap/>
            <w:hideMark/>
          </w:tcPr>
          <w:p w14:paraId="082BE94B" w14:textId="77777777" w:rsidR="00930201" w:rsidRPr="0098528C" w:rsidRDefault="00930201" w:rsidP="00930201">
            <w:pPr>
              <w:pStyle w:val="a0"/>
              <w:spacing w:after="156"/>
              <w:ind w:firstLine="0"/>
              <w:jc w:val="left"/>
            </w:pPr>
            <w:r w:rsidRPr="0098528C">
              <w:t>3.1.11.2</w:t>
            </w:r>
          </w:p>
        </w:tc>
        <w:tc>
          <w:tcPr>
            <w:tcW w:w="2621" w:type="pct"/>
            <w:hideMark/>
          </w:tcPr>
          <w:p w14:paraId="17A1A143" w14:textId="77777777" w:rsidR="00930201" w:rsidRPr="0098528C" w:rsidRDefault="00930201" w:rsidP="00930201">
            <w:pPr>
              <w:pStyle w:val="a0"/>
              <w:spacing w:after="156"/>
              <w:ind w:firstLine="0"/>
              <w:jc w:val="left"/>
            </w:pPr>
            <w:r w:rsidRPr="0098528C">
              <w:t>新增章节，增加</w:t>
            </w:r>
            <w:r w:rsidRPr="0098528C">
              <w:t>GB</w:t>
            </w:r>
            <w:r w:rsidRPr="0098528C">
              <w:t>架构中，控制前挡风玻璃除雾</w:t>
            </w:r>
            <w:r w:rsidRPr="0098528C">
              <w:t>/</w:t>
            </w:r>
            <w:r w:rsidRPr="0098528C">
              <w:t>后挡风玻璃除霜的</w:t>
            </w:r>
            <w:r w:rsidRPr="0098528C">
              <w:t>CAN</w:t>
            </w:r>
            <w:r w:rsidRPr="0098528C">
              <w:t>信号的使用说明；</w:t>
            </w:r>
          </w:p>
        </w:tc>
        <w:tc>
          <w:tcPr>
            <w:tcW w:w="781" w:type="pct"/>
            <w:noWrap/>
            <w:hideMark/>
          </w:tcPr>
          <w:p w14:paraId="2EB457F7" w14:textId="77777777" w:rsidR="00930201" w:rsidRPr="0098528C" w:rsidRDefault="00930201" w:rsidP="00930201">
            <w:pPr>
              <w:pStyle w:val="a0"/>
              <w:spacing w:after="156"/>
              <w:ind w:firstLine="0"/>
              <w:jc w:val="left"/>
            </w:pPr>
            <w:r w:rsidRPr="0098528C">
              <w:t>Chen Deliao</w:t>
            </w:r>
          </w:p>
        </w:tc>
      </w:tr>
      <w:tr w:rsidR="005727C7" w:rsidRPr="0098528C" w14:paraId="5428A0C0" w14:textId="77777777" w:rsidTr="00607F88">
        <w:trPr>
          <w:trHeight w:val="600"/>
        </w:trPr>
        <w:tc>
          <w:tcPr>
            <w:tcW w:w="578" w:type="pct"/>
            <w:noWrap/>
          </w:tcPr>
          <w:p w14:paraId="03D74EBB" w14:textId="036135A0" w:rsidR="00607F88" w:rsidRPr="0098528C" w:rsidRDefault="00607F88" w:rsidP="00607F88">
            <w:pPr>
              <w:pStyle w:val="a0"/>
              <w:spacing w:after="156"/>
              <w:ind w:firstLine="0"/>
              <w:jc w:val="left"/>
            </w:pPr>
            <w:r w:rsidRPr="0098528C">
              <w:t>0.0.0.12</w:t>
            </w:r>
          </w:p>
        </w:tc>
        <w:tc>
          <w:tcPr>
            <w:tcW w:w="583" w:type="pct"/>
            <w:noWrap/>
          </w:tcPr>
          <w:p w14:paraId="75F411BB" w14:textId="4352F86B" w:rsidR="00607F88" w:rsidRPr="0098528C" w:rsidRDefault="00607F88" w:rsidP="00607F88">
            <w:pPr>
              <w:pStyle w:val="a0"/>
              <w:spacing w:after="156"/>
              <w:ind w:firstLine="0"/>
              <w:jc w:val="left"/>
            </w:pPr>
            <w:r w:rsidRPr="0098528C">
              <w:t>2020/9/8</w:t>
            </w:r>
          </w:p>
        </w:tc>
        <w:tc>
          <w:tcPr>
            <w:tcW w:w="437" w:type="pct"/>
            <w:noWrap/>
          </w:tcPr>
          <w:p w14:paraId="2F591CCF" w14:textId="3F589D81" w:rsidR="00607F88" w:rsidRPr="0098528C" w:rsidRDefault="00607F88" w:rsidP="00607F88">
            <w:pPr>
              <w:pStyle w:val="a0"/>
              <w:spacing w:after="156"/>
              <w:ind w:firstLine="0"/>
              <w:jc w:val="left"/>
            </w:pPr>
            <w:r w:rsidRPr="0098528C">
              <w:t>3.1.12</w:t>
            </w:r>
          </w:p>
        </w:tc>
        <w:tc>
          <w:tcPr>
            <w:tcW w:w="2621" w:type="pct"/>
          </w:tcPr>
          <w:p w14:paraId="08B2FE01" w14:textId="747CC24D" w:rsidR="00607F88" w:rsidRPr="0098528C" w:rsidRDefault="00607F88" w:rsidP="00607F88">
            <w:pPr>
              <w:pStyle w:val="a0"/>
              <w:spacing w:after="156"/>
              <w:ind w:firstLine="0"/>
              <w:jc w:val="left"/>
            </w:pPr>
            <w:r w:rsidRPr="0098528C">
              <w:rPr>
                <w:rFonts w:hint="eastAsia"/>
              </w:rPr>
              <w:t>补充</w:t>
            </w:r>
            <w:r w:rsidRPr="0098528C">
              <w:rPr>
                <w:rFonts w:hint="eastAsia"/>
              </w:rPr>
              <w:t>Auto</w:t>
            </w:r>
            <w:r w:rsidRPr="0098528C">
              <w:rPr>
                <w:rFonts w:hint="eastAsia"/>
              </w:rPr>
              <w:t>模式下，显示</w:t>
            </w:r>
            <w:r w:rsidR="001E4D8F" w:rsidRPr="0098528C">
              <w:rPr>
                <w:rFonts w:hint="eastAsia"/>
              </w:rPr>
              <w:t>风速，吹风模式等是否显示</w:t>
            </w:r>
            <w:r w:rsidRPr="0098528C">
              <w:rPr>
                <w:rFonts w:hint="eastAsia"/>
              </w:rPr>
              <w:t>Auto</w:t>
            </w:r>
            <w:r w:rsidRPr="0098528C">
              <w:rPr>
                <w:rFonts w:hint="eastAsia"/>
              </w:rPr>
              <w:t>状态的对应关系；</w:t>
            </w:r>
          </w:p>
        </w:tc>
        <w:tc>
          <w:tcPr>
            <w:tcW w:w="781" w:type="pct"/>
            <w:noWrap/>
          </w:tcPr>
          <w:p w14:paraId="55C726CE" w14:textId="022F3F2D" w:rsidR="00607F88" w:rsidRPr="0098528C" w:rsidRDefault="00607F88" w:rsidP="00607F88">
            <w:pPr>
              <w:pStyle w:val="a0"/>
              <w:spacing w:after="156"/>
              <w:ind w:firstLine="0"/>
              <w:jc w:val="left"/>
            </w:pPr>
            <w:r w:rsidRPr="0098528C">
              <w:t>Chen Deliao</w:t>
            </w:r>
          </w:p>
        </w:tc>
      </w:tr>
      <w:tr w:rsidR="005727C7" w:rsidRPr="0098528C" w14:paraId="3D3142A3" w14:textId="77777777" w:rsidTr="00607F88">
        <w:trPr>
          <w:trHeight w:val="300"/>
        </w:trPr>
        <w:tc>
          <w:tcPr>
            <w:tcW w:w="578" w:type="pct"/>
            <w:noWrap/>
            <w:hideMark/>
          </w:tcPr>
          <w:p w14:paraId="18B0EF71" w14:textId="77777777" w:rsidR="00607F88" w:rsidRPr="0098528C" w:rsidRDefault="00607F88" w:rsidP="00607F88">
            <w:pPr>
              <w:pStyle w:val="a0"/>
              <w:spacing w:after="156"/>
              <w:ind w:firstLine="0"/>
              <w:jc w:val="left"/>
            </w:pPr>
            <w:r w:rsidRPr="0098528C">
              <w:lastRenderedPageBreak/>
              <w:t>0.0.0.12</w:t>
            </w:r>
          </w:p>
        </w:tc>
        <w:tc>
          <w:tcPr>
            <w:tcW w:w="583" w:type="pct"/>
            <w:noWrap/>
            <w:hideMark/>
          </w:tcPr>
          <w:p w14:paraId="56DE888F" w14:textId="77777777" w:rsidR="00607F88" w:rsidRPr="0098528C" w:rsidRDefault="00607F88" w:rsidP="00607F88">
            <w:pPr>
              <w:pStyle w:val="a0"/>
              <w:spacing w:after="156"/>
              <w:ind w:firstLine="0"/>
              <w:jc w:val="left"/>
            </w:pPr>
            <w:r w:rsidRPr="0098528C">
              <w:t>2020/9/8</w:t>
            </w:r>
          </w:p>
        </w:tc>
        <w:tc>
          <w:tcPr>
            <w:tcW w:w="437" w:type="pct"/>
            <w:noWrap/>
            <w:hideMark/>
          </w:tcPr>
          <w:p w14:paraId="3229ACDE" w14:textId="77777777" w:rsidR="00607F88" w:rsidRPr="0098528C" w:rsidRDefault="00607F88" w:rsidP="00607F88">
            <w:pPr>
              <w:pStyle w:val="a0"/>
              <w:spacing w:after="156"/>
              <w:ind w:firstLine="0"/>
              <w:jc w:val="left"/>
            </w:pPr>
            <w:r w:rsidRPr="0098528C">
              <w:t>3.1.12.1</w:t>
            </w:r>
          </w:p>
        </w:tc>
        <w:tc>
          <w:tcPr>
            <w:tcW w:w="2621" w:type="pct"/>
            <w:noWrap/>
            <w:hideMark/>
          </w:tcPr>
          <w:p w14:paraId="03D98F1A" w14:textId="77777777" w:rsidR="00607F88" w:rsidRPr="0098528C" w:rsidRDefault="00607F88" w:rsidP="00607F88">
            <w:pPr>
              <w:pStyle w:val="a0"/>
              <w:spacing w:after="156"/>
              <w:ind w:firstLine="0"/>
              <w:jc w:val="left"/>
            </w:pPr>
            <w:r w:rsidRPr="0098528C">
              <w:t>新增章节，增加</w:t>
            </w:r>
            <w:r w:rsidRPr="0098528C">
              <w:t>CLEA</w:t>
            </w:r>
            <w:r w:rsidRPr="0098528C">
              <w:t>架构中，控制空调自动模式开启和关闭的</w:t>
            </w:r>
            <w:r w:rsidRPr="0098528C">
              <w:t>CAN</w:t>
            </w:r>
            <w:r w:rsidRPr="0098528C">
              <w:t>信号的使用说明；</w:t>
            </w:r>
          </w:p>
        </w:tc>
        <w:tc>
          <w:tcPr>
            <w:tcW w:w="781" w:type="pct"/>
            <w:noWrap/>
            <w:hideMark/>
          </w:tcPr>
          <w:p w14:paraId="4C5392BD" w14:textId="77777777" w:rsidR="00607F88" w:rsidRPr="0098528C" w:rsidRDefault="00607F88" w:rsidP="00607F88">
            <w:pPr>
              <w:pStyle w:val="a0"/>
              <w:spacing w:after="156"/>
              <w:ind w:firstLine="0"/>
              <w:jc w:val="left"/>
            </w:pPr>
            <w:r w:rsidRPr="0098528C">
              <w:t>Chen Deliao</w:t>
            </w:r>
          </w:p>
        </w:tc>
      </w:tr>
      <w:tr w:rsidR="005727C7" w:rsidRPr="0098528C" w14:paraId="558DD3A3" w14:textId="77777777" w:rsidTr="00607F88">
        <w:trPr>
          <w:trHeight w:val="300"/>
        </w:trPr>
        <w:tc>
          <w:tcPr>
            <w:tcW w:w="578" w:type="pct"/>
            <w:noWrap/>
            <w:hideMark/>
          </w:tcPr>
          <w:p w14:paraId="25D64939" w14:textId="77777777" w:rsidR="00607F88" w:rsidRPr="0098528C" w:rsidRDefault="00607F88" w:rsidP="00607F88">
            <w:pPr>
              <w:pStyle w:val="a0"/>
              <w:spacing w:after="156"/>
              <w:ind w:firstLine="0"/>
              <w:jc w:val="left"/>
            </w:pPr>
            <w:r w:rsidRPr="0098528C">
              <w:t>0.0.0.12</w:t>
            </w:r>
          </w:p>
        </w:tc>
        <w:tc>
          <w:tcPr>
            <w:tcW w:w="583" w:type="pct"/>
            <w:noWrap/>
            <w:hideMark/>
          </w:tcPr>
          <w:p w14:paraId="28C3D9AA" w14:textId="77777777" w:rsidR="00607F88" w:rsidRPr="0098528C" w:rsidRDefault="00607F88" w:rsidP="00607F88">
            <w:pPr>
              <w:pStyle w:val="a0"/>
              <w:spacing w:after="156"/>
              <w:ind w:firstLine="0"/>
              <w:jc w:val="left"/>
            </w:pPr>
            <w:r w:rsidRPr="0098528C">
              <w:t>2020/9/8</w:t>
            </w:r>
          </w:p>
        </w:tc>
        <w:tc>
          <w:tcPr>
            <w:tcW w:w="437" w:type="pct"/>
            <w:noWrap/>
            <w:hideMark/>
          </w:tcPr>
          <w:p w14:paraId="7C820CF2" w14:textId="77777777" w:rsidR="00607F88" w:rsidRPr="0098528C" w:rsidRDefault="00607F88" w:rsidP="00607F88">
            <w:pPr>
              <w:pStyle w:val="a0"/>
              <w:spacing w:after="156"/>
              <w:ind w:firstLine="0"/>
              <w:jc w:val="left"/>
            </w:pPr>
            <w:r w:rsidRPr="0098528C">
              <w:t>3.1.12.2</w:t>
            </w:r>
          </w:p>
        </w:tc>
        <w:tc>
          <w:tcPr>
            <w:tcW w:w="2621" w:type="pct"/>
            <w:noWrap/>
            <w:hideMark/>
          </w:tcPr>
          <w:p w14:paraId="243796FA" w14:textId="77777777" w:rsidR="00607F88" w:rsidRPr="0098528C" w:rsidRDefault="00607F88" w:rsidP="00607F88">
            <w:pPr>
              <w:pStyle w:val="a0"/>
              <w:spacing w:after="156"/>
              <w:ind w:firstLine="0"/>
              <w:jc w:val="left"/>
            </w:pPr>
            <w:r w:rsidRPr="0098528C">
              <w:t>新增章节，增加</w:t>
            </w:r>
            <w:r w:rsidRPr="0098528C">
              <w:t>GB</w:t>
            </w:r>
            <w:r w:rsidRPr="0098528C">
              <w:t>架构中，控制空调自动模式开启和关闭的</w:t>
            </w:r>
            <w:r w:rsidRPr="0098528C">
              <w:t>CAN</w:t>
            </w:r>
            <w:r w:rsidRPr="0098528C">
              <w:t>信号的使用说明；</w:t>
            </w:r>
          </w:p>
        </w:tc>
        <w:tc>
          <w:tcPr>
            <w:tcW w:w="781" w:type="pct"/>
            <w:noWrap/>
            <w:hideMark/>
          </w:tcPr>
          <w:p w14:paraId="03A7C06D" w14:textId="77777777" w:rsidR="00607F88" w:rsidRPr="0098528C" w:rsidRDefault="00607F88" w:rsidP="00607F88">
            <w:pPr>
              <w:pStyle w:val="a0"/>
              <w:spacing w:after="156"/>
              <w:ind w:firstLine="0"/>
              <w:jc w:val="left"/>
            </w:pPr>
            <w:r w:rsidRPr="0098528C">
              <w:t>Chen Deliao</w:t>
            </w:r>
          </w:p>
        </w:tc>
      </w:tr>
      <w:tr w:rsidR="005727C7" w:rsidRPr="0098528C" w14:paraId="1F57F0E2" w14:textId="77777777" w:rsidTr="00607F88">
        <w:trPr>
          <w:trHeight w:val="300"/>
        </w:trPr>
        <w:tc>
          <w:tcPr>
            <w:tcW w:w="578" w:type="pct"/>
            <w:noWrap/>
            <w:hideMark/>
          </w:tcPr>
          <w:p w14:paraId="3CFCFD57" w14:textId="77777777" w:rsidR="00607F88" w:rsidRPr="0098528C" w:rsidRDefault="00607F88" w:rsidP="00607F88">
            <w:pPr>
              <w:pStyle w:val="a0"/>
              <w:spacing w:after="156"/>
              <w:ind w:firstLine="0"/>
              <w:jc w:val="left"/>
            </w:pPr>
            <w:r w:rsidRPr="0098528C">
              <w:t>0.0.0.12</w:t>
            </w:r>
          </w:p>
        </w:tc>
        <w:tc>
          <w:tcPr>
            <w:tcW w:w="583" w:type="pct"/>
            <w:noWrap/>
            <w:hideMark/>
          </w:tcPr>
          <w:p w14:paraId="508FC660" w14:textId="77777777" w:rsidR="00607F88" w:rsidRPr="0098528C" w:rsidRDefault="00607F88" w:rsidP="00607F88">
            <w:pPr>
              <w:pStyle w:val="a0"/>
              <w:spacing w:after="156"/>
              <w:ind w:firstLine="0"/>
              <w:jc w:val="left"/>
            </w:pPr>
            <w:r w:rsidRPr="0098528C">
              <w:t>2020/9/8</w:t>
            </w:r>
          </w:p>
        </w:tc>
        <w:tc>
          <w:tcPr>
            <w:tcW w:w="437" w:type="pct"/>
            <w:noWrap/>
            <w:hideMark/>
          </w:tcPr>
          <w:p w14:paraId="36BA2D90" w14:textId="77777777" w:rsidR="00607F88" w:rsidRPr="0098528C" w:rsidRDefault="00607F88" w:rsidP="00607F88">
            <w:pPr>
              <w:pStyle w:val="a0"/>
              <w:spacing w:after="156"/>
              <w:ind w:firstLine="0"/>
              <w:jc w:val="left"/>
            </w:pPr>
            <w:r w:rsidRPr="0098528C">
              <w:t>3.1.13.1</w:t>
            </w:r>
          </w:p>
        </w:tc>
        <w:tc>
          <w:tcPr>
            <w:tcW w:w="2621" w:type="pct"/>
            <w:noWrap/>
            <w:hideMark/>
          </w:tcPr>
          <w:p w14:paraId="1F72BB3E" w14:textId="77777777" w:rsidR="00607F88" w:rsidRPr="0098528C" w:rsidRDefault="00607F88" w:rsidP="00607F88">
            <w:pPr>
              <w:pStyle w:val="a0"/>
              <w:spacing w:after="156"/>
              <w:ind w:firstLine="0"/>
              <w:jc w:val="left"/>
            </w:pPr>
            <w:r w:rsidRPr="0098528C">
              <w:t>新增章节，增加</w:t>
            </w:r>
            <w:r w:rsidRPr="0098528C">
              <w:t>CLEA</w:t>
            </w:r>
            <w:r w:rsidRPr="0098528C">
              <w:t>架构中，控制温度控制同步功能的</w:t>
            </w:r>
            <w:r w:rsidRPr="0098528C">
              <w:t>CAN</w:t>
            </w:r>
            <w:r w:rsidRPr="0098528C">
              <w:t>信号的使用说明；</w:t>
            </w:r>
          </w:p>
        </w:tc>
        <w:tc>
          <w:tcPr>
            <w:tcW w:w="781" w:type="pct"/>
            <w:noWrap/>
            <w:hideMark/>
          </w:tcPr>
          <w:p w14:paraId="0F85E968" w14:textId="77777777" w:rsidR="00607F88" w:rsidRPr="0098528C" w:rsidRDefault="00607F88" w:rsidP="00607F88">
            <w:pPr>
              <w:pStyle w:val="a0"/>
              <w:spacing w:after="156"/>
              <w:ind w:firstLine="0"/>
              <w:jc w:val="left"/>
            </w:pPr>
            <w:r w:rsidRPr="0098528C">
              <w:t>Chen Deliao</w:t>
            </w:r>
          </w:p>
        </w:tc>
      </w:tr>
      <w:tr w:rsidR="005727C7" w:rsidRPr="0098528C" w14:paraId="4F659BFD" w14:textId="77777777" w:rsidTr="00607F88">
        <w:trPr>
          <w:trHeight w:val="300"/>
        </w:trPr>
        <w:tc>
          <w:tcPr>
            <w:tcW w:w="578" w:type="pct"/>
            <w:noWrap/>
            <w:hideMark/>
          </w:tcPr>
          <w:p w14:paraId="0BC0C720" w14:textId="77777777" w:rsidR="00607F88" w:rsidRPr="0098528C" w:rsidRDefault="00607F88" w:rsidP="00607F88">
            <w:pPr>
              <w:pStyle w:val="a0"/>
              <w:spacing w:after="156"/>
              <w:ind w:firstLine="0"/>
              <w:jc w:val="left"/>
            </w:pPr>
            <w:r w:rsidRPr="0098528C">
              <w:t>0.0.0.12</w:t>
            </w:r>
          </w:p>
        </w:tc>
        <w:tc>
          <w:tcPr>
            <w:tcW w:w="583" w:type="pct"/>
            <w:noWrap/>
            <w:hideMark/>
          </w:tcPr>
          <w:p w14:paraId="7DA3D2DD" w14:textId="77777777" w:rsidR="00607F88" w:rsidRPr="0098528C" w:rsidRDefault="00607F88" w:rsidP="00607F88">
            <w:pPr>
              <w:pStyle w:val="a0"/>
              <w:spacing w:after="156"/>
              <w:ind w:firstLine="0"/>
              <w:jc w:val="left"/>
            </w:pPr>
            <w:r w:rsidRPr="0098528C">
              <w:t>2020/9/8</w:t>
            </w:r>
          </w:p>
        </w:tc>
        <w:tc>
          <w:tcPr>
            <w:tcW w:w="437" w:type="pct"/>
            <w:noWrap/>
            <w:hideMark/>
          </w:tcPr>
          <w:p w14:paraId="10DD69FD" w14:textId="77777777" w:rsidR="00607F88" w:rsidRPr="0098528C" w:rsidRDefault="00607F88" w:rsidP="00607F88">
            <w:pPr>
              <w:pStyle w:val="a0"/>
              <w:spacing w:after="156"/>
              <w:ind w:firstLine="0"/>
              <w:jc w:val="left"/>
            </w:pPr>
            <w:r w:rsidRPr="0098528C">
              <w:t>3.1.13.2</w:t>
            </w:r>
          </w:p>
        </w:tc>
        <w:tc>
          <w:tcPr>
            <w:tcW w:w="2621" w:type="pct"/>
            <w:noWrap/>
            <w:hideMark/>
          </w:tcPr>
          <w:p w14:paraId="1937D293" w14:textId="77777777" w:rsidR="00607F88" w:rsidRPr="0098528C" w:rsidRDefault="00607F88" w:rsidP="00607F88">
            <w:pPr>
              <w:pStyle w:val="a0"/>
              <w:spacing w:after="156"/>
              <w:ind w:firstLine="0"/>
              <w:jc w:val="left"/>
            </w:pPr>
            <w:r w:rsidRPr="0098528C">
              <w:t>新增章节，增加</w:t>
            </w:r>
            <w:r w:rsidRPr="0098528C">
              <w:t>GB</w:t>
            </w:r>
            <w:r w:rsidRPr="0098528C">
              <w:t>架构中，控制温度控制同步功能的</w:t>
            </w:r>
            <w:r w:rsidRPr="0098528C">
              <w:t>CAN</w:t>
            </w:r>
            <w:r w:rsidRPr="0098528C">
              <w:t>信号的使用说明；</w:t>
            </w:r>
          </w:p>
        </w:tc>
        <w:tc>
          <w:tcPr>
            <w:tcW w:w="781" w:type="pct"/>
            <w:noWrap/>
            <w:hideMark/>
          </w:tcPr>
          <w:p w14:paraId="0D9605B5" w14:textId="77777777" w:rsidR="00607F88" w:rsidRPr="0098528C" w:rsidRDefault="00607F88" w:rsidP="00607F88">
            <w:pPr>
              <w:pStyle w:val="a0"/>
              <w:spacing w:after="156"/>
              <w:ind w:firstLine="0"/>
              <w:jc w:val="left"/>
            </w:pPr>
            <w:r w:rsidRPr="0098528C">
              <w:t>Chen Deliao</w:t>
            </w:r>
          </w:p>
        </w:tc>
      </w:tr>
      <w:tr w:rsidR="005727C7" w:rsidRPr="0098528C" w14:paraId="75EC7C84" w14:textId="77777777" w:rsidTr="00607F88">
        <w:trPr>
          <w:trHeight w:val="300"/>
        </w:trPr>
        <w:tc>
          <w:tcPr>
            <w:tcW w:w="578" w:type="pct"/>
            <w:noWrap/>
            <w:hideMark/>
          </w:tcPr>
          <w:p w14:paraId="081E0B56" w14:textId="77777777" w:rsidR="00607F88" w:rsidRPr="0098528C" w:rsidRDefault="00607F88" w:rsidP="00607F88">
            <w:pPr>
              <w:pStyle w:val="a0"/>
              <w:spacing w:after="156"/>
              <w:ind w:firstLine="0"/>
              <w:jc w:val="left"/>
            </w:pPr>
            <w:r w:rsidRPr="0098528C">
              <w:t>0.0.0.12</w:t>
            </w:r>
          </w:p>
        </w:tc>
        <w:tc>
          <w:tcPr>
            <w:tcW w:w="583" w:type="pct"/>
            <w:noWrap/>
            <w:hideMark/>
          </w:tcPr>
          <w:p w14:paraId="03A58E3B" w14:textId="77777777" w:rsidR="00607F88" w:rsidRPr="0098528C" w:rsidRDefault="00607F88" w:rsidP="00607F88">
            <w:pPr>
              <w:pStyle w:val="a0"/>
              <w:spacing w:after="156"/>
              <w:ind w:firstLine="0"/>
              <w:jc w:val="left"/>
            </w:pPr>
            <w:r w:rsidRPr="0098528C">
              <w:t>2020/9/8</w:t>
            </w:r>
          </w:p>
        </w:tc>
        <w:tc>
          <w:tcPr>
            <w:tcW w:w="437" w:type="pct"/>
            <w:noWrap/>
            <w:hideMark/>
          </w:tcPr>
          <w:p w14:paraId="014E1274" w14:textId="77777777" w:rsidR="00607F88" w:rsidRPr="0098528C" w:rsidRDefault="00607F88" w:rsidP="00607F88">
            <w:pPr>
              <w:pStyle w:val="a0"/>
              <w:spacing w:after="156"/>
              <w:ind w:firstLine="0"/>
              <w:jc w:val="left"/>
            </w:pPr>
            <w:r w:rsidRPr="0098528C">
              <w:t>3.1.14</w:t>
            </w:r>
          </w:p>
        </w:tc>
        <w:tc>
          <w:tcPr>
            <w:tcW w:w="2621" w:type="pct"/>
            <w:noWrap/>
            <w:hideMark/>
          </w:tcPr>
          <w:p w14:paraId="2B269547" w14:textId="77777777" w:rsidR="00607F88" w:rsidRPr="0098528C" w:rsidRDefault="00607F88" w:rsidP="00607F88">
            <w:pPr>
              <w:pStyle w:val="a0"/>
              <w:spacing w:after="156"/>
              <w:ind w:firstLine="0"/>
              <w:jc w:val="left"/>
            </w:pPr>
            <w:r w:rsidRPr="0098528C">
              <w:t>补充了后排锁定功能的标定信息；</w:t>
            </w:r>
          </w:p>
        </w:tc>
        <w:tc>
          <w:tcPr>
            <w:tcW w:w="781" w:type="pct"/>
            <w:noWrap/>
            <w:hideMark/>
          </w:tcPr>
          <w:p w14:paraId="023993EC" w14:textId="77777777" w:rsidR="00607F88" w:rsidRPr="0098528C" w:rsidRDefault="00607F88" w:rsidP="00607F88">
            <w:pPr>
              <w:pStyle w:val="a0"/>
              <w:spacing w:after="156"/>
              <w:ind w:firstLine="0"/>
              <w:jc w:val="left"/>
            </w:pPr>
            <w:r w:rsidRPr="0098528C">
              <w:t>Chen Deliao</w:t>
            </w:r>
          </w:p>
        </w:tc>
      </w:tr>
      <w:tr w:rsidR="005727C7" w:rsidRPr="0098528C" w14:paraId="6FA4379B" w14:textId="77777777" w:rsidTr="00607F88">
        <w:trPr>
          <w:trHeight w:val="300"/>
        </w:trPr>
        <w:tc>
          <w:tcPr>
            <w:tcW w:w="578" w:type="pct"/>
            <w:noWrap/>
            <w:hideMark/>
          </w:tcPr>
          <w:p w14:paraId="0C71C9DC" w14:textId="77777777" w:rsidR="00607F88" w:rsidRPr="0098528C" w:rsidRDefault="00607F88" w:rsidP="00607F88">
            <w:pPr>
              <w:pStyle w:val="a0"/>
              <w:spacing w:after="156"/>
              <w:ind w:firstLine="0"/>
              <w:jc w:val="left"/>
            </w:pPr>
            <w:r w:rsidRPr="0098528C">
              <w:t>0.0.0.12</w:t>
            </w:r>
          </w:p>
        </w:tc>
        <w:tc>
          <w:tcPr>
            <w:tcW w:w="583" w:type="pct"/>
            <w:noWrap/>
            <w:hideMark/>
          </w:tcPr>
          <w:p w14:paraId="0459AD1B" w14:textId="77777777" w:rsidR="00607F88" w:rsidRPr="0098528C" w:rsidRDefault="00607F88" w:rsidP="00607F88">
            <w:pPr>
              <w:pStyle w:val="a0"/>
              <w:spacing w:after="156"/>
              <w:ind w:firstLine="0"/>
              <w:jc w:val="left"/>
            </w:pPr>
            <w:r w:rsidRPr="0098528C">
              <w:t>2020/9/8</w:t>
            </w:r>
          </w:p>
        </w:tc>
        <w:tc>
          <w:tcPr>
            <w:tcW w:w="437" w:type="pct"/>
            <w:noWrap/>
            <w:hideMark/>
          </w:tcPr>
          <w:p w14:paraId="7F52906A" w14:textId="77777777" w:rsidR="00607F88" w:rsidRPr="0098528C" w:rsidRDefault="00607F88" w:rsidP="00607F88">
            <w:pPr>
              <w:pStyle w:val="a0"/>
              <w:spacing w:after="156"/>
              <w:ind w:firstLine="0"/>
              <w:jc w:val="left"/>
            </w:pPr>
            <w:r w:rsidRPr="0098528C">
              <w:t>3.1.14.1</w:t>
            </w:r>
          </w:p>
        </w:tc>
        <w:tc>
          <w:tcPr>
            <w:tcW w:w="2621" w:type="pct"/>
            <w:noWrap/>
            <w:hideMark/>
          </w:tcPr>
          <w:p w14:paraId="1D7B27C6" w14:textId="77777777" w:rsidR="00607F88" w:rsidRPr="0098528C" w:rsidRDefault="00607F88" w:rsidP="00607F88">
            <w:pPr>
              <w:pStyle w:val="a0"/>
              <w:spacing w:after="156"/>
              <w:ind w:firstLine="0"/>
              <w:jc w:val="left"/>
            </w:pPr>
            <w:r w:rsidRPr="0098528C">
              <w:t>新增章节，增加</w:t>
            </w:r>
            <w:r w:rsidRPr="0098528C">
              <w:t>CLEA</w:t>
            </w:r>
            <w:r w:rsidRPr="0098528C">
              <w:t>架构中，后排锁定模式的</w:t>
            </w:r>
            <w:r w:rsidRPr="0098528C">
              <w:t>CAN</w:t>
            </w:r>
            <w:r w:rsidRPr="0098528C">
              <w:t>信号的使用说明；</w:t>
            </w:r>
          </w:p>
        </w:tc>
        <w:tc>
          <w:tcPr>
            <w:tcW w:w="781" w:type="pct"/>
            <w:noWrap/>
            <w:hideMark/>
          </w:tcPr>
          <w:p w14:paraId="18B194C0" w14:textId="77777777" w:rsidR="00607F88" w:rsidRPr="0098528C" w:rsidRDefault="00607F88" w:rsidP="00607F88">
            <w:pPr>
              <w:pStyle w:val="a0"/>
              <w:spacing w:after="156"/>
              <w:ind w:firstLine="0"/>
              <w:jc w:val="left"/>
            </w:pPr>
            <w:r w:rsidRPr="0098528C">
              <w:t>Chen Deliao</w:t>
            </w:r>
          </w:p>
        </w:tc>
      </w:tr>
      <w:tr w:rsidR="005727C7" w:rsidRPr="0098528C" w14:paraId="034AAEB3" w14:textId="77777777" w:rsidTr="00607F88">
        <w:trPr>
          <w:trHeight w:val="300"/>
        </w:trPr>
        <w:tc>
          <w:tcPr>
            <w:tcW w:w="578" w:type="pct"/>
            <w:noWrap/>
            <w:hideMark/>
          </w:tcPr>
          <w:p w14:paraId="09F61572" w14:textId="77777777" w:rsidR="00607F88" w:rsidRPr="0098528C" w:rsidRDefault="00607F88" w:rsidP="00607F88">
            <w:pPr>
              <w:pStyle w:val="a0"/>
              <w:spacing w:after="156"/>
              <w:ind w:firstLine="0"/>
              <w:jc w:val="left"/>
            </w:pPr>
            <w:r w:rsidRPr="0098528C">
              <w:t>0.0.0.12</w:t>
            </w:r>
          </w:p>
        </w:tc>
        <w:tc>
          <w:tcPr>
            <w:tcW w:w="583" w:type="pct"/>
            <w:noWrap/>
            <w:hideMark/>
          </w:tcPr>
          <w:p w14:paraId="40A16BB0" w14:textId="77777777" w:rsidR="00607F88" w:rsidRPr="0098528C" w:rsidRDefault="00607F88" w:rsidP="00607F88">
            <w:pPr>
              <w:pStyle w:val="a0"/>
              <w:spacing w:after="156"/>
              <w:ind w:firstLine="0"/>
              <w:jc w:val="left"/>
            </w:pPr>
            <w:r w:rsidRPr="0098528C">
              <w:t>2020/9/8</w:t>
            </w:r>
          </w:p>
        </w:tc>
        <w:tc>
          <w:tcPr>
            <w:tcW w:w="437" w:type="pct"/>
            <w:noWrap/>
            <w:hideMark/>
          </w:tcPr>
          <w:p w14:paraId="0BAD1E66" w14:textId="77777777" w:rsidR="00607F88" w:rsidRPr="0098528C" w:rsidRDefault="00607F88" w:rsidP="00607F88">
            <w:pPr>
              <w:pStyle w:val="a0"/>
              <w:spacing w:after="156"/>
              <w:ind w:firstLine="0"/>
              <w:jc w:val="left"/>
            </w:pPr>
            <w:r w:rsidRPr="0098528C">
              <w:t>3.1.14.2</w:t>
            </w:r>
          </w:p>
        </w:tc>
        <w:tc>
          <w:tcPr>
            <w:tcW w:w="2621" w:type="pct"/>
            <w:noWrap/>
            <w:hideMark/>
          </w:tcPr>
          <w:p w14:paraId="0B73F245" w14:textId="77777777" w:rsidR="00607F88" w:rsidRPr="0098528C" w:rsidRDefault="00607F88" w:rsidP="00607F88">
            <w:pPr>
              <w:pStyle w:val="a0"/>
              <w:spacing w:after="156"/>
              <w:ind w:firstLine="0"/>
              <w:jc w:val="left"/>
            </w:pPr>
            <w:r w:rsidRPr="0098528C">
              <w:t>新增章节，增加</w:t>
            </w:r>
            <w:r w:rsidRPr="0098528C">
              <w:t>GB</w:t>
            </w:r>
            <w:r w:rsidRPr="0098528C">
              <w:t>架构中，后排锁定模式的</w:t>
            </w:r>
            <w:r w:rsidRPr="0098528C">
              <w:t>CAN</w:t>
            </w:r>
            <w:r w:rsidRPr="0098528C">
              <w:t>信号的使用说明；</w:t>
            </w:r>
          </w:p>
        </w:tc>
        <w:tc>
          <w:tcPr>
            <w:tcW w:w="781" w:type="pct"/>
            <w:noWrap/>
            <w:hideMark/>
          </w:tcPr>
          <w:p w14:paraId="7A21F1EB" w14:textId="77777777" w:rsidR="00607F88" w:rsidRPr="0098528C" w:rsidRDefault="00607F88" w:rsidP="00607F88">
            <w:pPr>
              <w:pStyle w:val="a0"/>
              <w:spacing w:after="156"/>
              <w:ind w:firstLine="0"/>
              <w:jc w:val="left"/>
            </w:pPr>
            <w:r w:rsidRPr="0098528C">
              <w:t>Chen Deliao</w:t>
            </w:r>
          </w:p>
        </w:tc>
      </w:tr>
      <w:tr w:rsidR="005727C7" w:rsidRPr="0098528C" w14:paraId="5B75EEA8" w14:textId="77777777" w:rsidTr="00607F88">
        <w:trPr>
          <w:trHeight w:val="300"/>
        </w:trPr>
        <w:tc>
          <w:tcPr>
            <w:tcW w:w="578" w:type="pct"/>
            <w:noWrap/>
            <w:hideMark/>
          </w:tcPr>
          <w:p w14:paraId="631CB2E9" w14:textId="77777777" w:rsidR="00607F88" w:rsidRPr="0098528C" w:rsidRDefault="00607F88" w:rsidP="00607F88">
            <w:pPr>
              <w:pStyle w:val="a0"/>
              <w:spacing w:after="156"/>
              <w:ind w:firstLine="0"/>
              <w:jc w:val="left"/>
            </w:pPr>
            <w:r w:rsidRPr="0098528C">
              <w:t>0.0.0.12</w:t>
            </w:r>
          </w:p>
        </w:tc>
        <w:tc>
          <w:tcPr>
            <w:tcW w:w="583" w:type="pct"/>
            <w:noWrap/>
            <w:hideMark/>
          </w:tcPr>
          <w:p w14:paraId="5F088317" w14:textId="77777777" w:rsidR="00607F88" w:rsidRPr="0098528C" w:rsidRDefault="00607F88" w:rsidP="00607F88">
            <w:pPr>
              <w:pStyle w:val="a0"/>
              <w:spacing w:after="156"/>
              <w:ind w:firstLine="0"/>
              <w:jc w:val="left"/>
            </w:pPr>
            <w:r w:rsidRPr="0098528C">
              <w:t>2020/9/8</w:t>
            </w:r>
          </w:p>
        </w:tc>
        <w:tc>
          <w:tcPr>
            <w:tcW w:w="437" w:type="pct"/>
            <w:noWrap/>
            <w:hideMark/>
          </w:tcPr>
          <w:p w14:paraId="6499F028" w14:textId="77777777" w:rsidR="00607F88" w:rsidRPr="0098528C" w:rsidRDefault="00607F88" w:rsidP="00607F88">
            <w:pPr>
              <w:pStyle w:val="a0"/>
              <w:spacing w:after="156"/>
              <w:ind w:firstLine="0"/>
              <w:jc w:val="left"/>
            </w:pPr>
            <w:r w:rsidRPr="0098528C">
              <w:t>3.1.15</w:t>
            </w:r>
          </w:p>
        </w:tc>
        <w:tc>
          <w:tcPr>
            <w:tcW w:w="2621" w:type="pct"/>
            <w:noWrap/>
            <w:hideMark/>
          </w:tcPr>
          <w:p w14:paraId="009F1077" w14:textId="77777777" w:rsidR="00607F88" w:rsidRPr="0098528C" w:rsidRDefault="00607F88" w:rsidP="00607F88">
            <w:pPr>
              <w:pStyle w:val="a0"/>
              <w:spacing w:after="156"/>
              <w:ind w:firstLine="0"/>
              <w:jc w:val="left"/>
            </w:pPr>
            <w:r w:rsidRPr="0098528C">
              <w:t>补充了是否显示负离子发生器工作状态的标定信息；</w:t>
            </w:r>
          </w:p>
        </w:tc>
        <w:tc>
          <w:tcPr>
            <w:tcW w:w="781" w:type="pct"/>
            <w:noWrap/>
            <w:hideMark/>
          </w:tcPr>
          <w:p w14:paraId="71476837" w14:textId="77777777" w:rsidR="00607F88" w:rsidRPr="0098528C" w:rsidRDefault="00607F88" w:rsidP="00607F88">
            <w:pPr>
              <w:pStyle w:val="a0"/>
              <w:spacing w:after="156"/>
              <w:ind w:firstLine="0"/>
              <w:jc w:val="left"/>
            </w:pPr>
            <w:r w:rsidRPr="0098528C">
              <w:t>Chen Deliao</w:t>
            </w:r>
          </w:p>
        </w:tc>
      </w:tr>
      <w:tr w:rsidR="005727C7" w:rsidRPr="0098528C" w14:paraId="0841A4EA" w14:textId="77777777" w:rsidTr="00607F88">
        <w:trPr>
          <w:trHeight w:val="300"/>
        </w:trPr>
        <w:tc>
          <w:tcPr>
            <w:tcW w:w="578" w:type="pct"/>
            <w:noWrap/>
            <w:hideMark/>
          </w:tcPr>
          <w:p w14:paraId="56517EF8" w14:textId="77777777" w:rsidR="00607F88" w:rsidRPr="0098528C" w:rsidRDefault="00607F88" w:rsidP="00607F88">
            <w:pPr>
              <w:pStyle w:val="a0"/>
              <w:spacing w:after="156"/>
              <w:ind w:firstLine="0"/>
              <w:jc w:val="left"/>
            </w:pPr>
            <w:r w:rsidRPr="0098528C">
              <w:t>0.0.0.12</w:t>
            </w:r>
          </w:p>
        </w:tc>
        <w:tc>
          <w:tcPr>
            <w:tcW w:w="583" w:type="pct"/>
            <w:noWrap/>
            <w:hideMark/>
          </w:tcPr>
          <w:p w14:paraId="0F80C511" w14:textId="77777777" w:rsidR="00607F88" w:rsidRPr="0098528C" w:rsidRDefault="00607F88" w:rsidP="00607F88">
            <w:pPr>
              <w:pStyle w:val="a0"/>
              <w:spacing w:after="156"/>
              <w:ind w:firstLine="0"/>
              <w:jc w:val="left"/>
            </w:pPr>
            <w:r w:rsidRPr="0098528C">
              <w:t>2020/9/8</w:t>
            </w:r>
          </w:p>
        </w:tc>
        <w:tc>
          <w:tcPr>
            <w:tcW w:w="437" w:type="pct"/>
            <w:noWrap/>
            <w:hideMark/>
          </w:tcPr>
          <w:p w14:paraId="5A14CFE7" w14:textId="77777777" w:rsidR="00607F88" w:rsidRPr="0098528C" w:rsidRDefault="00607F88" w:rsidP="00607F88">
            <w:pPr>
              <w:pStyle w:val="a0"/>
              <w:spacing w:after="156"/>
              <w:ind w:firstLine="0"/>
              <w:jc w:val="left"/>
            </w:pPr>
            <w:r w:rsidRPr="0098528C">
              <w:t>3.1.15.1</w:t>
            </w:r>
          </w:p>
        </w:tc>
        <w:tc>
          <w:tcPr>
            <w:tcW w:w="2621" w:type="pct"/>
            <w:noWrap/>
            <w:hideMark/>
          </w:tcPr>
          <w:p w14:paraId="6B78A9A1" w14:textId="77777777" w:rsidR="00607F88" w:rsidRPr="0098528C" w:rsidRDefault="00607F88" w:rsidP="00607F88">
            <w:pPr>
              <w:pStyle w:val="a0"/>
              <w:spacing w:after="156"/>
              <w:ind w:firstLine="0"/>
              <w:jc w:val="left"/>
            </w:pPr>
            <w:r w:rsidRPr="0098528C">
              <w:t>新增章节，增加了</w:t>
            </w:r>
            <w:r w:rsidRPr="0098528C">
              <w:t>CLEA</w:t>
            </w:r>
            <w:r w:rsidRPr="0098528C">
              <w:t>架构中，负离子发生器工作状态使用的</w:t>
            </w:r>
            <w:r w:rsidRPr="0098528C">
              <w:t>CAN</w:t>
            </w:r>
            <w:r w:rsidRPr="0098528C">
              <w:t>信号的使用说明；</w:t>
            </w:r>
          </w:p>
        </w:tc>
        <w:tc>
          <w:tcPr>
            <w:tcW w:w="781" w:type="pct"/>
            <w:noWrap/>
            <w:hideMark/>
          </w:tcPr>
          <w:p w14:paraId="0F108817" w14:textId="77777777" w:rsidR="00607F88" w:rsidRPr="0098528C" w:rsidRDefault="00607F88" w:rsidP="00607F88">
            <w:pPr>
              <w:pStyle w:val="a0"/>
              <w:spacing w:after="156"/>
              <w:ind w:firstLine="0"/>
              <w:jc w:val="left"/>
            </w:pPr>
            <w:r w:rsidRPr="0098528C">
              <w:t>Chen Deliao</w:t>
            </w:r>
          </w:p>
        </w:tc>
      </w:tr>
      <w:tr w:rsidR="005727C7" w:rsidRPr="0098528C" w14:paraId="3E17219F" w14:textId="77777777" w:rsidTr="00607F88">
        <w:trPr>
          <w:trHeight w:val="300"/>
        </w:trPr>
        <w:tc>
          <w:tcPr>
            <w:tcW w:w="578" w:type="pct"/>
            <w:noWrap/>
            <w:hideMark/>
          </w:tcPr>
          <w:p w14:paraId="59604E38" w14:textId="77777777" w:rsidR="00607F88" w:rsidRPr="0098528C" w:rsidRDefault="00607F88" w:rsidP="00607F88">
            <w:pPr>
              <w:pStyle w:val="a0"/>
              <w:spacing w:after="156"/>
              <w:ind w:firstLine="0"/>
              <w:jc w:val="left"/>
            </w:pPr>
            <w:r w:rsidRPr="0098528C">
              <w:t>0.0.0.12</w:t>
            </w:r>
          </w:p>
        </w:tc>
        <w:tc>
          <w:tcPr>
            <w:tcW w:w="583" w:type="pct"/>
            <w:noWrap/>
            <w:hideMark/>
          </w:tcPr>
          <w:p w14:paraId="5EA5906F" w14:textId="77777777" w:rsidR="00607F88" w:rsidRPr="0098528C" w:rsidRDefault="00607F88" w:rsidP="00607F88">
            <w:pPr>
              <w:pStyle w:val="a0"/>
              <w:spacing w:after="156"/>
              <w:ind w:firstLine="0"/>
              <w:jc w:val="left"/>
            </w:pPr>
            <w:r w:rsidRPr="0098528C">
              <w:t>2020/9/8</w:t>
            </w:r>
          </w:p>
        </w:tc>
        <w:tc>
          <w:tcPr>
            <w:tcW w:w="437" w:type="pct"/>
            <w:noWrap/>
            <w:hideMark/>
          </w:tcPr>
          <w:p w14:paraId="10A2E737" w14:textId="77777777" w:rsidR="00607F88" w:rsidRPr="0098528C" w:rsidRDefault="00607F88" w:rsidP="00607F88">
            <w:pPr>
              <w:pStyle w:val="a0"/>
              <w:spacing w:after="156"/>
              <w:ind w:firstLine="0"/>
              <w:jc w:val="left"/>
            </w:pPr>
            <w:r w:rsidRPr="0098528C">
              <w:t>3.1.15.2</w:t>
            </w:r>
          </w:p>
        </w:tc>
        <w:tc>
          <w:tcPr>
            <w:tcW w:w="2621" w:type="pct"/>
            <w:noWrap/>
            <w:hideMark/>
          </w:tcPr>
          <w:p w14:paraId="548CEA3E" w14:textId="77777777" w:rsidR="00607F88" w:rsidRPr="0098528C" w:rsidRDefault="00607F88" w:rsidP="00607F88">
            <w:pPr>
              <w:pStyle w:val="a0"/>
              <w:spacing w:after="156"/>
              <w:ind w:firstLine="0"/>
              <w:jc w:val="left"/>
            </w:pPr>
            <w:r w:rsidRPr="0098528C">
              <w:t>新增章节，增加了</w:t>
            </w:r>
            <w:r w:rsidRPr="0098528C">
              <w:t>GB</w:t>
            </w:r>
            <w:r w:rsidRPr="0098528C">
              <w:t>架构中，负离子发生器工作状态使用的</w:t>
            </w:r>
            <w:r w:rsidRPr="0098528C">
              <w:t>CAN</w:t>
            </w:r>
            <w:r w:rsidRPr="0098528C">
              <w:t>信号的使用说明；</w:t>
            </w:r>
          </w:p>
        </w:tc>
        <w:tc>
          <w:tcPr>
            <w:tcW w:w="781" w:type="pct"/>
            <w:noWrap/>
            <w:hideMark/>
          </w:tcPr>
          <w:p w14:paraId="3D032E61" w14:textId="77777777" w:rsidR="00607F88" w:rsidRPr="0098528C" w:rsidRDefault="00607F88" w:rsidP="00607F88">
            <w:pPr>
              <w:pStyle w:val="a0"/>
              <w:spacing w:after="156"/>
              <w:ind w:firstLine="0"/>
              <w:jc w:val="left"/>
            </w:pPr>
            <w:r w:rsidRPr="0098528C">
              <w:t>Chen Deliao</w:t>
            </w:r>
          </w:p>
        </w:tc>
      </w:tr>
      <w:tr w:rsidR="005727C7" w:rsidRPr="0098528C" w14:paraId="47164CCF" w14:textId="77777777" w:rsidTr="00607F88">
        <w:trPr>
          <w:trHeight w:val="300"/>
        </w:trPr>
        <w:tc>
          <w:tcPr>
            <w:tcW w:w="578" w:type="pct"/>
            <w:noWrap/>
            <w:hideMark/>
          </w:tcPr>
          <w:p w14:paraId="18719732" w14:textId="77777777" w:rsidR="00607F88" w:rsidRPr="0098528C" w:rsidRDefault="00607F88" w:rsidP="00607F88">
            <w:pPr>
              <w:pStyle w:val="a0"/>
              <w:spacing w:after="156"/>
              <w:ind w:firstLine="0"/>
              <w:jc w:val="left"/>
            </w:pPr>
            <w:r w:rsidRPr="0098528C">
              <w:t>0.0.0.12</w:t>
            </w:r>
          </w:p>
        </w:tc>
        <w:tc>
          <w:tcPr>
            <w:tcW w:w="583" w:type="pct"/>
            <w:noWrap/>
            <w:hideMark/>
          </w:tcPr>
          <w:p w14:paraId="58C2291D" w14:textId="77777777" w:rsidR="00607F88" w:rsidRPr="0098528C" w:rsidRDefault="00607F88" w:rsidP="00607F88">
            <w:pPr>
              <w:pStyle w:val="a0"/>
              <w:spacing w:after="156"/>
              <w:ind w:firstLine="0"/>
              <w:jc w:val="left"/>
            </w:pPr>
            <w:r w:rsidRPr="0098528C">
              <w:t>2020/9/8</w:t>
            </w:r>
          </w:p>
        </w:tc>
        <w:tc>
          <w:tcPr>
            <w:tcW w:w="437" w:type="pct"/>
            <w:noWrap/>
            <w:hideMark/>
          </w:tcPr>
          <w:p w14:paraId="2BB0101C" w14:textId="77777777" w:rsidR="00607F88" w:rsidRPr="0098528C" w:rsidRDefault="00607F88" w:rsidP="00607F88">
            <w:pPr>
              <w:pStyle w:val="a0"/>
              <w:spacing w:after="156"/>
              <w:ind w:firstLine="0"/>
              <w:jc w:val="left"/>
            </w:pPr>
            <w:r w:rsidRPr="0098528C">
              <w:t>3.1.16</w:t>
            </w:r>
          </w:p>
        </w:tc>
        <w:tc>
          <w:tcPr>
            <w:tcW w:w="2621" w:type="pct"/>
            <w:noWrap/>
            <w:hideMark/>
          </w:tcPr>
          <w:p w14:paraId="1C66BC18" w14:textId="77777777" w:rsidR="00607F88" w:rsidRPr="0098528C" w:rsidRDefault="00607F88" w:rsidP="00607F88">
            <w:pPr>
              <w:pStyle w:val="a0"/>
              <w:spacing w:after="156"/>
              <w:ind w:firstLine="0"/>
              <w:jc w:val="left"/>
            </w:pPr>
            <w:r w:rsidRPr="0098528C">
              <w:t>补充了是否支持控制负离子发生器开关的标定信息；</w:t>
            </w:r>
          </w:p>
        </w:tc>
        <w:tc>
          <w:tcPr>
            <w:tcW w:w="781" w:type="pct"/>
            <w:noWrap/>
            <w:hideMark/>
          </w:tcPr>
          <w:p w14:paraId="2C4AA7DB" w14:textId="77777777" w:rsidR="00607F88" w:rsidRPr="0098528C" w:rsidRDefault="00607F88" w:rsidP="00607F88">
            <w:pPr>
              <w:pStyle w:val="a0"/>
              <w:spacing w:after="156"/>
              <w:ind w:firstLine="0"/>
              <w:jc w:val="left"/>
            </w:pPr>
            <w:r w:rsidRPr="0098528C">
              <w:t>Chen Deliao</w:t>
            </w:r>
          </w:p>
        </w:tc>
      </w:tr>
      <w:tr w:rsidR="005727C7" w:rsidRPr="0098528C" w14:paraId="63D2446F" w14:textId="77777777" w:rsidTr="00607F88">
        <w:trPr>
          <w:trHeight w:val="300"/>
        </w:trPr>
        <w:tc>
          <w:tcPr>
            <w:tcW w:w="578" w:type="pct"/>
            <w:noWrap/>
            <w:hideMark/>
          </w:tcPr>
          <w:p w14:paraId="3D8D6948" w14:textId="77777777" w:rsidR="00607F88" w:rsidRPr="0098528C" w:rsidRDefault="00607F88" w:rsidP="00607F88">
            <w:pPr>
              <w:pStyle w:val="a0"/>
              <w:spacing w:after="156"/>
              <w:ind w:firstLine="0"/>
              <w:jc w:val="left"/>
            </w:pPr>
            <w:r w:rsidRPr="0098528C">
              <w:t>0.0.0.12</w:t>
            </w:r>
          </w:p>
        </w:tc>
        <w:tc>
          <w:tcPr>
            <w:tcW w:w="583" w:type="pct"/>
            <w:noWrap/>
            <w:hideMark/>
          </w:tcPr>
          <w:p w14:paraId="750CBEF4" w14:textId="77777777" w:rsidR="00607F88" w:rsidRPr="0098528C" w:rsidRDefault="00607F88" w:rsidP="00607F88">
            <w:pPr>
              <w:pStyle w:val="a0"/>
              <w:spacing w:after="156"/>
              <w:ind w:firstLine="0"/>
              <w:jc w:val="left"/>
            </w:pPr>
            <w:r w:rsidRPr="0098528C">
              <w:t>2020/9/8</w:t>
            </w:r>
          </w:p>
        </w:tc>
        <w:tc>
          <w:tcPr>
            <w:tcW w:w="437" w:type="pct"/>
            <w:noWrap/>
            <w:hideMark/>
          </w:tcPr>
          <w:p w14:paraId="050681A4" w14:textId="77777777" w:rsidR="00607F88" w:rsidRPr="0098528C" w:rsidRDefault="00607F88" w:rsidP="00607F88">
            <w:pPr>
              <w:pStyle w:val="a0"/>
              <w:spacing w:after="156"/>
              <w:ind w:firstLine="0"/>
              <w:jc w:val="left"/>
            </w:pPr>
            <w:r w:rsidRPr="0098528C">
              <w:t>3.1.16.1</w:t>
            </w:r>
          </w:p>
        </w:tc>
        <w:tc>
          <w:tcPr>
            <w:tcW w:w="2621" w:type="pct"/>
            <w:noWrap/>
            <w:hideMark/>
          </w:tcPr>
          <w:p w14:paraId="65A832BD" w14:textId="77777777" w:rsidR="00607F88" w:rsidRPr="0098528C" w:rsidRDefault="00607F88" w:rsidP="00607F88">
            <w:pPr>
              <w:pStyle w:val="a0"/>
              <w:spacing w:after="156"/>
              <w:ind w:firstLine="0"/>
              <w:jc w:val="left"/>
            </w:pPr>
            <w:r w:rsidRPr="0098528C">
              <w:t>新增章节，增加</w:t>
            </w:r>
            <w:r w:rsidRPr="0098528C">
              <w:t>CLEA</w:t>
            </w:r>
            <w:r w:rsidRPr="0098528C">
              <w:t>架构中，控制负离子发生器开启关闭的</w:t>
            </w:r>
            <w:r w:rsidRPr="0098528C">
              <w:t>CAN</w:t>
            </w:r>
            <w:r w:rsidRPr="0098528C">
              <w:t>信号的使用说明；</w:t>
            </w:r>
          </w:p>
        </w:tc>
        <w:tc>
          <w:tcPr>
            <w:tcW w:w="781" w:type="pct"/>
            <w:noWrap/>
            <w:hideMark/>
          </w:tcPr>
          <w:p w14:paraId="00AF656A" w14:textId="77777777" w:rsidR="00607F88" w:rsidRPr="0098528C" w:rsidRDefault="00607F88" w:rsidP="00607F88">
            <w:pPr>
              <w:pStyle w:val="a0"/>
              <w:spacing w:after="156"/>
              <w:ind w:firstLine="0"/>
              <w:jc w:val="left"/>
            </w:pPr>
            <w:r w:rsidRPr="0098528C">
              <w:t>Chen Deliao</w:t>
            </w:r>
          </w:p>
        </w:tc>
      </w:tr>
      <w:tr w:rsidR="005727C7" w:rsidRPr="0098528C" w14:paraId="1359A8CE" w14:textId="77777777" w:rsidTr="00607F88">
        <w:trPr>
          <w:trHeight w:val="300"/>
        </w:trPr>
        <w:tc>
          <w:tcPr>
            <w:tcW w:w="578" w:type="pct"/>
            <w:noWrap/>
            <w:hideMark/>
          </w:tcPr>
          <w:p w14:paraId="1498479F" w14:textId="77777777" w:rsidR="00607F88" w:rsidRPr="0098528C" w:rsidRDefault="00607F88" w:rsidP="00607F88">
            <w:pPr>
              <w:pStyle w:val="a0"/>
              <w:spacing w:after="156"/>
              <w:ind w:firstLine="0"/>
              <w:jc w:val="left"/>
            </w:pPr>
            <w:r w:rsidRPr="0098528C">
              <w:t>0.0.0.12</w:t>
            </w:r>
          </w:p>
        </w:tc>
        <w:tc>
          <w:tcPr>
            <w:tcW w:w="583" w:type="pct"/>
            <w:noWrap/>
            <w:hideMark/>
          </w:tcPr>
          <w:p w14:paraId="31004FEA" w14:textId="77777777" w:rsidR="00607F88" w:rsidRPr="0098528C" w:rsidRDefault="00607F88" w:rsidP="00607F88">
            <w:pPr>
              <w:pStyle w:val="a0"/>
              <w:spacing w:after="156"/>
              <w:ind w:firstLine="0"/>
              <w:jc w:val="left"/>
            </w:pPr>
            <w:r w:rsidRPr="0098528C">
              <w:t>2020/9/8</w:t>
            </w:r>
          </w:p>
        </w:tc>
        <w:tc>
          <w:tcPr>
            <w:tcW w:w="437" w:type="pct"/>
            <w:noWrap/>
            <w:hideMark/>
          </w:tcPr>
          <w:p w14:paraId="7406A3D7" w14:textId="77777777" w:rsidR="00607F88" w:rsidRPr="0098528C" w:rsidRDefault="00607F88" w:rsidP="00607F88">
            <w:pPr>
              <w:pStyle w:val="a0"/>
              <w:spacing w:after="156"/>
              <w:ind w:firstLine="0"/>
              <w:jc w:val="left"/>
            </w:pPr>
            <w:r w:rsidRPr="0098528C">
              <w:t>3.1.16.2</w:t>
            </w:r>
          </w:p>
        </w:tc>
        <w:tc>
          <w:tcPr>
            <w:tcW w:w="2621" w:type="pct"/>
            <w:noWrap/>
            <w:hideMark/>
          </w:tcPr>
          <w:p w14:paraId="3DC85529" w14:textId="77777777" w:rsidR="00607F88" w:rsidRPr="0098528C" w:rsidRDefault="00607F88" w:rsidP="00607F88">
            <w:pPr>
              <w:pStyle w:val="a0"/>
              <w:spacing w:after="156"/>
              <w:ind w:firstLine="0"/>
              <w:jc w:val="left"/>
            </w:pPr>
            <w:r w:rsidRPr="0098528C">
              <w:t>新增章节，根据模板补充了</w:t>
            </w:r>
            <w:r w:rsidRPr="0098528C">
              <w:t>GB</w:t>
            </w:r>
            <w:r w:rsidRPr="0098528C">
              <w:t>对应的章节，内容为空；</w:t>
            </w:r>
          </w:p>
        </w:tc>
        <w:tc>
          <w:tcPr>
            <w:tcW w:w="781" w:type="pct"/>
            <w:noWrap/>
            <w:hideMark/>
          </w:tcPr>
          <w:p w14:paraId="4977C8A8" w14:textId="77777777" w:rsidR="00607F88" w:rsidRPr="0098528C" w:rsidRDefault="00607F88" w:rsidP="00607F88">
            <w:pPr>
              <w:pStyle w:val="a0"/>
              <w:spacing w:after="156"/>
              <w:ind w:firstLine="0"/>
              <w:jc w:val="left"/>
            </w:pPr>
            <w:r w:rsidRPr="0098528C">
              <w:t>Chen Deliao</w:t>
            </w:r>
          </w:p>
        </w:tc>
      </w:tr>
      <w:tr w:rsidR="005727C7" w:rsidRPr="0098528C" w14:paraId="09F47F84" w14:textId="77777777" w:rsidTr="00607F88">
        <w:trPr>
          <w:trHeight w:val="300"/>
        </w:trPr>
        <w:tc>
          <w:tcPr>
            <w:tcW w:w="578" w:type="pct"/>
            <w:noWrap/>
            <w:hideMark/>
          </w:tcPr>
          <w:p w14:paraId="71AD9D28" w14:textId="77777777" w:rsidR="00607F88" w:rsidRPr="0098528C" w:rsidRDefault="00607F88" w:rsidP="00607F88">
            <w:pPr>
              <w:pStyle w:val="a0"/>
              <w:spacing w:after="156"/>
              <w:ind w:firstLine="0"/>
              <w:jc w:val="left"/>
            </w:pPr>
            <w:r w:rsidRPr="0098528C">
              <w:t>0.0.0.12</w:t>
            </w:r>
          </w:p>
        </w:tc>
        <w:tc>
          <w:tcPr>
            <w:tcW w:w="583" w:type="pct"/>
            <w:noWrap/>
            <w:hideMark/>
          </w:tcPr>
          <w:p w14:paraId="2C72FBD2" w14:textId="77777777" w:rsidR="00607F88" w:rsidRPr="0098528C" w:rsidRDefault="00607F88" w:rsidP="00607F88">
            <w:pPr>
              <w:pStyle w:val="a0"/>
              <w:spacing w:after="156"/>
              <w:ind w:firstLine="0"/>
              <w:jc w:val="left"/>
            </w:pPr>
            <w:r w:rsidRPr="0098528C">
              <w:t>2020/9/8</w:t>
            </w:r>
          </w:p>
        </w:tc>
        <w:tc>
          <w:tcPr>
            <w:tcW w:w="437" w:type="pct"/>
            <w:noWrap/>
            <w:hideMark/>
          </w:tcPr>
          <w:p w14:paraId="52337D88" w14:textId="77777777" w:rsidR="00607F88" w:rsidRPr="0098528C" w:rsidRDefault="00607F88" w:rsidP="00607F88">
            <w:pPr>
              <w:pStyle w:val="a0"/>
              <w:spacing w:after="156"/>
              <w:ind w:firstLine="0"/>
              <w:jc w:val="left"/>
            </w:pPr>
            <w:r w:rsidRPr="0098528C">
              <w:t>3.1.17</w:t>
            </w:r>
          </w:p>
        </w:tc>
        <w:tc>
          <w:tcPr>
            <w:tcW w:w="2621" w:type="pct"/>
            <w:noWrap/>
            <w:hideMark/>
          </w:tcPr>
          <w:p w14:paraId="1C63A6DF" w14:textId="77777777" w:rsidR="00607F88" w:rsidRPr="0098528C" w:rsidRDefault="00607F88" w:rsidP="00607F88">
            <w:pPr>
              <w:pStyle w:val="a0"/>
              <w:spacing w:after="156"/>
              <w:ind w:firstLine="0"/>
              <w:jc w:val="left"/>
            </w:pPr>
            <w:r w:rsidRPr="0098528C">
              <w:t>补充了是否显示</w:t>
            </w:r>
            <w:r w:rsidRPr="0098528C">
              <w:t>PM2.5</w:t>
            </w:r>
            <w:r w:rsidRPr="0098528C">
              <w:t>数据的标定信息；</w:t>
            </w:r>
          </w:p>
        </w:tc>
        <w:tc>
          <w:tcPr>
            <w:tcW w:w="781" w:type="pct"/>
            <w:noWrap/>
            <w:hideMark/>
          </w:tcPr>
          <w:p w14:paraId="36057208" w14:textId="77777777" w:rsidR="00607F88" w:rsidRPr="0098528C" w:rsidRDefault="00607F88" w:rsidP="00607F88">
            <w:pPr>
              <w:pStyle w:val="a0"/>
              <w:spacing w:after="156"/>
              <w:ind w:firstLine="0"/>
              <w:jc w:val="left"/>
            </w:pPr>
            <w:r w:rsidRPr="0098528C">
              <w:t>Chen Deliao</w:t>
            </w:r>
          </w:p>
        </w:tc>
      </w:tr>
      <w:tr w:rsidR="005727C7" w:rsidRPr="0098528C" w14:paraId="6AE4A2F8" w14:textId="77777777" w:rsidTr="00607F88">
        <w:trPr>
          <w:trHeight w:val="300"/>
        </w:trPr>
        <w:tc>
          <w:tcPr>
            <w:tcW w:w="578" w:type="pct"/>
            <w:noWrap/>
            <w:hideMark/>
          </w:tcPr>
          <w:p w14:paraId="03CC9FEE" w14:textId="77777777" w:rsidR="00607F88" w:rsidRPr="0098528C" w:rsidRDefault="00607F88" w:rsidP="00607F88">
            <w:pPr>
              <w:pStyle w:val="a0"/>
              <w:spacing w:after="156"/>
              <w:ind w:firstLine="0"/>
              <w:jc w:val="left"/>
            </w:pPr>
            <w:r w:rsidRPr="0098528C">
              <w:t>0.0.0.12</w:t>
            </w:r>
          </w:p>
        </w:tc>
        <w:tc>
          <w:tcPr>
            <w:tcW w:w="583" w:type="pct"/>
            <w:noWrap/>
            <w:hideMark/>
          </w:tcPr>
          <w:p w14:paraId="5C20310B" w14:textId="77777777" w:rsidR="00607F88" w:rsidRPr="0098528C" w:rsidRDefault="00607F88" w:rsidP="00607F88">
            <w:pPr>
              <w:pStyle w:val="a0"/>
              <w:spacing w:after="156"/>
              <w:ind w:firstLine="0"/>
              <w:jc w:val="left"/>
            </w:pPr>
            <w:r w:rsidRPr="0098528C">
              <w:t>2020/9/8</w:t>
            </w:r>
          </w:p>
        </w:tc>
        <w:tc>
          <w:tcPr>
            <w:tcW w:w="437" w:type="pct"/>
            <w:noWrap/>
            <w:hideMark/>
          </w:tcPr>
          <w:p w14:paraId="5A066D0E" w14:textId="77777777" w:rsidR="00607F88" w:rsidRPr="0098528C" w:rsidRDefault="00607F88" w:rsidP="00607F88">
            <w:pPr>
              <w:pStyle w:val="a0"/>
              <w:spacing w:after="156"/>
              <w:ind w:firstLine="0"/>
              <w:jc w:val="left"/>
            </w:pPr>
            <w:r w:rsidRPr="0098528C">
              <w:t>3.1.17.1</w:t>
            </w:r>
          </w:p>
        </w:tc>
        <w:tc>
          <w:tcPr>
            <w:tcW w:w="2621" w:type="pct"/>
            <w:noWrap/>
            <w:hideMark/>
          </w:tcPr>
          <w:p w14:paraId="439287CE" w14:textId="77777777" w:rsidR="00607F88" w:rsidRPr="0098528C" w:rsidRDefault="00607F88" w:rsidP="00607F88">
            <w:pPr>
              <w:pStyle w:val="a0"/>
              <w:spacing w:after="156"/>
              <w:ind w:firstLine="0"/>
              <w:jc w:val="left"/>
            </w:pPr>
            <w:r w:rsidRPr="0098528C">
              <w:t>新增章节，增加了</w:t>
            </w:r>
            <w:r w:rsidRPr="0098528C">
              <w:t>CLEA</w:t>
            </w:r>
            <w:r w:rsidRPr="0098528C">
              <w:t>架构中，显示空气质量相关的</w:t>
            </w:r>
            <w:r w:rsidRPr="0098528C">
              <w:t>CAN</w:t>
            </w:r>
            <w:r w:rsidRPr="0098528C">
              <w:t>信号的使用说明；</w:t>
            </w:r>
          </w:p>
        </w:tc>
        <w:tc>
          <w:tcPr>
            <w:tcW w:w="781" w:type="pct"/>
            <w:noWrap/>
            <w:hideMark/>
          </w:tcPr>
          <w:p w14:paraId="6770BBE1" w14:textId="77777777" w:rsidR="00607F88" w:rsidRPr="0098528C" w:rsidRDefault="00607F88" w:rsidP="00607F88">
            <w:pPr>
              <w:pStyle w:val="a0"/>
              <w:spacing w:after="156"/>
              <w:ind w:firstLine="0"/>
              <w:jc w:val="left"/>
            </w:pPr>
            <w:r w:rsidRPr="0098528C">
              <w:t>Chen Deliao</w:t>
            </w:r>
          </w:p>
        </w:tc>
      </w:tr>
      <w:tr w:rsidR="005727C7" w:rsidRPr="0098528C" w14:paraId="380D012D" w14:textId="77777777" w:rsidTr="00607F88">
        <w:trPr>
          <w:trHeight w:val="660"/>
        </w:trPr>
        <w:tc>
          <w:tcPr>
            <w:tcW w:w="578" w:type="pct"/>
            <w:noWrap/>
            <w:hideMark/>
          </w:tcPr>
          <w:p w14:paraId="604CE413" w14:textId="77777777" w:rsidR="00607F88" w:rsidRPr="0098528C" w:rsidRDefault="00607F88" w:rsidP="00607F88">
            <w:pPr>
              <w:pStyle w:val="a0"/>
              <w:spacing w:after="156"/>
              <w:ind w:firstLine="0"/>
              <w:jc w:val="left"/>
            </w:pPr>
            <w:r w:rsidRPr="0098528C">
              <w:t>0.0.0.12</w:t>
            </w:r>
          </w:p>
        </w:tc>
        <w:tc>
          <w:tcPr>
            <w:tcW w:w="583" w:type="pct"/>
            <w:noWrap/>
            <w:hideMark/>
          </w:tcPr>
          <w:p w14:paraId="00D6A0F8" w14:textId="77777777" w:rsidR="00607F88" w:rsidRPr="0098528C" w:rsidRDefault="00607F88" w:rsidP="00607F88">
            <w:pPr>
              <w:pStyle w:val="a0"/>
              <w:spacing w:after="156"/>
              <w:ind w:firstLine="0"/>
              <w:jc w:val="left"/>
            </w:pPr>
            <w:r w:rsidRPr="0098528C">
              <w:t>2020/9/8</w:t>
            </w:r>
          </w:p>
        </w:tc>
        <w:tc>
          <w:tcPr>
            <w:tcW w:w="437" w:type="pct"/>
            <w:noWrap/>
            <w:hideMark/>
          </w:tcPr>
          <w:p w14:paraId="44EA0B6E" w14:textId="77777777" w:rsidR="00607F88" w:rsidRPr="0098528C" w:rsidRDefault="00607F88" w:rsidP="00607F88">
            <w:pPr>
              <w:pStyle w:val="a0"/>
              <w:spacing w:after="156"/>
              <w:ind w:firstLine="0"/>
              <w:jc w:val="left"/>
            </w:pPr>
            <w:r w:rsidRPr="0098528C">
              <w:t>3.1.17.2</w:t>
            </w:r>
          </w:p>
        </w:tc>
        <w:tc>
          <w:tcPr>
            <w:tcW w:w="2621" w:type="pct"/>
            <w:hideMark/>
          </w:tcPr>
          <w:p w14:paraId="61C563C9" w14:textId="77777777" w:rsidR="00607F88" w:rsidRPr="0098528C" w:rsidRDefault="00607F88" w:rsidP="00607F88">
            <w:pPr>
              <w:pStyle w:val="a0"/>
              <w:spacing w:after="156"/>
              <w:ind w:firstLine="0"/>
              <w:jc w:val="left"/>
            </w:pPr>
            <w:r w:rsidRPr="0098528C">
              <w:t>新增章节，增加了</w:t>
            </w:r>
            <w:r w:rsidRPr="0098528C">
              <w:t>GB</w:t>
            </w:r>
            <w:r w:rsidRPr="0098528C">
              <w:t>架构中，显示空气质量相关的</w:t>
            </w:r>
            <w:r w:rsidRPr="0098528C">
              <w:t>CAN</w:t>
            </w:r>
            <w:r w:rsidRPr="0098528C">
              <w:t>信号的使用说明，信号和含义的对应关系待补充；</w:t>
            </w:r>
          </w:p>
        </w:tc>
        <w:tc>
          <w:tcPr>
            <w:tcW w:w="781" w:type="pct"/>
            <w:noWrap/>
            <w:hideMark/>
          </w:tcPr>
          <w:p w14:paraId="6C91FFBE" w14:textId="77777777" w:rsidR="00607F88" w:rsidRPr="0098528C" w:rsidRDefault="00607F88" w:rsidP="00607F88">
            <w:pPr>
              <w:pStyle w:val="a0"/>
              <w:spacing w:after="156"/>
              <w:ind w:firstLine="0"/>
              <w:jc w:val="left"/>
            </w:pPr>
            <w:r w:rsidRPr="0098528C">
              <w:t>Chen Deliao</w:t>
            </w:r>
          </w:p>
        </w:tc>
      </w:tr>
      <w:tr w:rsidR="005727C7" w:rsidRPr="0098528C" w14:paraId="2EB5780A" w14:textId="77777777" w:rsidTr="00607F88">
        <w:trPr>
          <w:trHeight w:val="300"/>
        </w:trPr>
        <w:tc>
          <w:tcPr>
            <w:tcW w:w="578" w:type="pct"/>
            <w:noWrap/>
            <w:hideMark/>
          </w:tcPr>
          <w:p w14:paraId="65F2FD94" w14:textId="77777777" w:rsidR="00607F88" w:rsidRPr="0098528C" w:rsidRDefault="00607F88" w:rsidP="00607F88">
            <w:pPr>
              <w:pStyle w:val="a0"/>
              <w:spacing w:after="156"/>
              <w:ind w:firstLine="0"/>
              <w:jc w:val="left"/>
            </w:pPr>
            <w:r w:rsidRPr="0098528C">
              <w:t>0.0.0.12</w:t>
            </w:r>
          </w:p>
        </w:tc>
        <w:tc>
          <w:tcPr>
            <w:tcW w:w="583" w:type="pct"/>
            <w:noWrap/>
            <w:hideMark/>
          </w:tcPr>
          <w:p w14:paraId="35F6F5A0" w14:textId="77777777" w:rsidR="00607F88" w:rsidRPr="0098528C" w:rsidRDefault="00607F88" w:rsidP="00607F88">
            <w:pPr>
              <w:pStyle w:val="a0"/>
              <w:spacing w:after="156"/>
              <w:ind w:firstLine="0"/>
              <w:jc w:val="left"/>
            </w:pPr>
            <w:r w:rsidRPr="0098528C">
              <w:t>2020/9/8</w:t>
            </w:r>
          </w:p>
        </w:tc>
        <w:tc>
          <w:tcPr>
            <w:tcW w:w="437" w:type="pct"/>
            <w:noWrap/>
            <w:hideMark/>
          </w:tcPr>
          <w:p w14:paraId="5E39D350" w14:textId="77777777" w:rsidR="00607F88" w:rsidRPr="0098528C" w:rsidRDefault="00607F88" w:rsidP="00607F88">
            <w:pPr>
              <w:pStyle w:val="a0"/>
              <w:spacing w:after="156"/>
              <w:ind w:firstLine="0"/>
              <w:jc w:val="left"/>
            </w:pPr>
            <w:r w:rsidRPr="0098528C">
              <w:t>3.1.18</w:t>
            </w:r>
          </w:p>
        </w:tc>
        <w:tc>
          <w:tcPr>
            <w:tcW w:w="2621" w:type="pct"/>
            <w:noWrap/>
            <w:hideMark/>
          </w:tcPr>
          <w:p w14:paraId="6B6C9C3F" w14:textId="77777777" w:rsidR="00607F88" w:rsidRPr="0098528C" w:rsidRDefault="00607F88" w:rsidP="00607F88">
            <w:pPr>
              <w:pStyle w:val="a0"/>
              <w:spacing w:after="156"/>
              <w:ind w:firstLine="0"/>
              <w:jc w:val="left"/>
            </w:pPr>
            <w:r w:rsidRPr="0098528C">
              <w:t>“</w:t>
            </w:r>
            <w:r w:rsidRPr="0098528C">
              <w:t>扫风模式</w:t>
            </w:r>
            <w:r w:rsidRPr="0098528C">
              <w:t>”</w:t>
            </w:r>
            <w:r w:rsidRPr="0098528C">
              <w:t>调整为</w:t>
            </w:r>
            <w:r w:rsidRPr="0098528C">
              <w:t>“</w:t>
            </w:r>
            <w:r w:rsidRPr="0098528C">
              <w:t>电动出风口</w:t>
            </w:r>
            <w:r w:rsidRPr="0098528C">
              <w:t>”</w:t>
            </w:r>
            <w:r w:rsidRPr="0098528C">
              <w:t>，并且该章节调整为</w:t>
            </w:r>
            <w:r w:rsidRPr="0098528C">
              <w:t>[MY TBD]</w:t>
            </w:r>
          </w:p>
        </w:tc>
        <w:tc>
          <w:tcPr>
            <w:tcW w:w="781" w:type="pct"/>
            <w:noWrap/>
            <w:hideMark/>
          </w:tcPr>
          <w:p w14:paraId="40B30437" w14:textId="77777777" w:rsidR="00607F88" w:rsidRPr="0098528C" w:rsidRDefault="00607F88" w:rsidP="00607F88">
            <w:pPr>
              <w:pStyle w:val="a0"/>
              <w:spacing w:after="156"/>
              <w:ind w:firstLine="0"/>
              <w:jc w:val="left"/>
            </w:pPr>
            <w:r w:rsidRPr="0098528C">
              <w:t>Chen Deliao</w:t>
            </w:r>
          </w:p>
        </w:tc>
      </w:tr>
      <w:tr w:rsidR="005727C7" w:rsidRPr="0098528C" w14:paraId="0A4D236A" w14:textId="77777777" w:rsidTr="00607F88">
        <w:trPr>
          <w:trHeight w:val="300"/>
        </w:trPr>
        <w:tc>
          <w:tcPr>
            <w:tcW w:w="578" w:type="pct"/>
            <w:noWrap/>
            <w:hideMark/>
          </w:tcPr>
          <w:p w14:paraId="02CAEB1B" w14:textId="77777777" w:rsidR="00607F88" w:rsidRPr="0098528C" w:rsidRDefault="00607F88" w:rsidP="00607F88">
            <w:pPr>
              <w:pStyle w:val="a0"/>
              <w:spacing w:after="156"/>
              <w:ind w:firstLine="0"/>
              <w:jc w:val="left"/>
            </w:pPr>
            <w:r w:rsidRPr="0098528C">
              <w:t>0.0.0.12</w:t>
            </w:r>
          </w:p>
        </w:tc>
        <w:tc>
          <w:tcPr>
            <w:tcW w:w="583" w:type="pct"/>
            <w:noWrap/>
            <w:hideMark/>
          </w:tcPr>
          <w:p w14:paraId="3DAA2B9F" w14:textId="77777777" w:rsidR="00607F88" w:rsidRPr="0098528C" w:rsidRDefault="00607F88" w:rsidP="00607F88">
            <w:pPr>
              <w:pStyle w:val="a0"/>
              <w:spacing w:after="156"/>
              <w:ind w:firstLine="0"/>
              <w:jc w:val="left"/>
            </w:pPr>
            <w:r w:rsidRPr="0098528C">
              <w:t>2020/9/8</w:t>
            </w:r>
          </w:p>
        </w:tc>
        <w:tc>
          <w:tcPr>
            <w:tcW w:w="437" w:type="pct"/>
            <w:noWrap/>
            <w:hideMark/>
          </w:tcPr>
          <w:p w14:paraId="4458512C" w14:textId="77777777" w:rsidR="00607F88" w:rsidRPr="0098528C" w:rsidRDefault="00607F88" w:rsidP="00607F88">
            <w:pPr>
              <w:pStyle w:val="a0"/>
              <w:spacing w:after="156"/>
              <w:ind w:firstLine="0"/>
              <w:jc w:val="left"/>
            </w:pPr>
            <w:r w:rsidRPr="0098528C">
              <w:t>3.1.19</w:t>
            </w:r>
          </w:p>
        </w:tc>
        <w:tc>
          <w:tcPr>
            <w:tcW w:w="2621" w:type="pct"/>
            <w:noWrap/>
            <w:hideMark/>
          </w:tcPr>
          <w:p w14:paraId="0B2EF0BC" w14:textId="77777777" w:rsidR="00607F88" w:rsidRPr="0098528C" w:rsidRDefault="00607F88" w:rsidP="00607F88">
            <w:pPr>
              <w:pStyle w:val="a0"/>
              <w:spacing w:after="156"/>
              <w:ind w:firstLine="0"/>
              <w:jc w:val="left"/>
            </w:pPr>
            <w:r w:rsidRPr="0098528C">
              <w:t>补充了是否支持单席模式的标定信息；</w:t>
            </w:r>
          </w:p>
        </w:tc>
        <w:tc>
          <w:tcPr>
            <w:tcW w:w="781" w:type="pct"/>
            <w:noWrap/>
            <w:hideMark/>
          </w:tcPr>
          <w:p w14:paraId="22D6176B" w14:textId="77777777" w:rsidR="00607F88" w:rsidRPr="0098528C" w:rsidRDefault="00607F88" w:rsidP="00607F88">
            <w:pPr>
              <w:pStyle w:val="a0"/>
              <w:spacing w:after="156"/>
              <w:ind w:firstLine="0"/>
              <w:jc w:val="left"/>
            </w:pPr>
            <w:r w:rsidRPr="0098528C">
              <w:t>Chen Deliao</w:t>
            </w:r>
          </w:p>
        </w:tc>
      </w:tr>
      <w:tr w:rsidR="005727C7" w:rsidRPr="0098528C" w14:paraId="459C78CE" w14:textId="77777777" w:rsidTr="00607F88">
        <w:trPr>
          <w:trHeight w:val="300"/>
        </w:trPr>
        <w:tc>
          <w:tcPr>
            <w:tcW w:w="578" w:type="pct"/>
            <w:noWrap/>
            <w:hideMark/>
          </w:tcPr>
          <w:p w14:paraId="4C544E2F" w14:textId="77777777" w:rsidR="00607F88" w:rsidRPr="0098528C" w:rsidRDefault="00607F88" w:rsidP="00607F88">
            <w:pPr>
              <w:pStyle w:val="a0"/>
              <w:spacing w:after="156"/>
              <w:ind w:firstLine="0"/>
              <w:jc w:val="left"/>
            </w:pPr>
            <w:r w:rsidRPr="0098528C">
              <w:lastRenderedPageBreak/>
              <w:t>0.0.0.12</w:t>
            </w:r>
          </w:p>
        </w:tc>
        <w:tc>
          <w:tcPr>
            <w:tcW w:w="583" w:type="pct"/>
            <w:noWrap/>
            <w:hideMark/>
          </w:tcPr>
          <w:p w14:paraId="59482F26" w14:textId="77777777" w:rsidR="00607F88" w:rsidRPr="0098528C" w:rsidRDefault="00607F88" w:rsidP="00607F88">
            <w:pPr>
              <w:pStyle w:val="a0"/>
              <w:spacing w:after="156"/>
              <w:ind w:firstLine="0"/>
              <w:jc w:val="left"/>
            </w:pPr>
            <w:r w:rsidRPr="0098528C">
              <w:t>2020/9/8</w:t>
            </w:r>
          </w:p>
        </w:tc>
        <w:tc>
          <w:tcPr>
            <w:tcW w:w="437" w:type="pct"/>
            <w:noWrap/>
            <w:hideMark/>
          </w:tcPr>
          <w:p w14:paraId="4145A8FC" w14:textId="77777777" w:rsidR="00607F88" w:rsidRPr="0098528C" w:rsidRDefault="00607F88" w:rsidP="00607F88">
            <w:pPr>
              <w:pStyle w:val="a0"/>
              <w:spacing w:after="156"/>
              <w:ind w:firstLine="0"/>
              <w:jc w:val="left"/>
            </w:pPr>
            <w:r w:rsidRPr="0098528C">
              <w:t>3.1.19.1</w:t>
            </w:r>
          </w:p>
        </w:tc>
        <w:tc>
          <w:tcPr>
            <w:tcW w:w="2621" w:type="pct"/>
            <w:noWrap/>
            <w:hideMark/>
          </w:tcPr>
          <w:p w14:paraId="28709FC5" w14:textId="77777777" w:rsidR="00607F88" w:rsidRPr="0098528C" w:rsidRDefault="00607F88" w:rsidP="00607F88">
            <w:pPr>
              <w:pStyle w:val="a0"/>
              <w:spacing w:after="156"/>
              <w:ind w:firstLine="0"/>
              <w:jc w:val="left"/>
            </w:pPr>
            <w:r w:rsidRPr="0098528C">
              <w:t>新增章节，增加了</w:t>
            </w:r>
            <w:r w:rsidRPr="0098528C">
              <w:t>CLEA</w:t>
            </w:r>
            <w:r w:rsidRPr="0098528C">
              <w:t>架构中，单席模式控制的</w:t>
            </w:r>
            <w:r w:rsidRPr="0098528C">
              <w:t>CAN</w:t>
            </w:r>
            <w:r w:rsidRPr="0098528C">
              <w:t>信号的使用说明；</w:t>
            </w:r>
          </w:p>
        </w:tc>
        <w:tc>
          <w:tcPr>
            <w:tcW w:w="781" w:type="pct"/>
            <w:noWrap/>
            <w:hideMark/>
          </w:tcPr>
          <w:p w14:paraId="03AE0257" w14:textId="77777777" w:rsidR="00607F88" w:rsidRPr="0098528C" w:rsidRDefault="00607F88" w:rsidP="00607F88">
            <w:pPr>
              <w:pStyle w:val="a0"/>
              <w:spacing w:after="156"/>
              <w:ind w:firstLine="0"/>
              <w:jc w:val="left"/>
            </w:pPr>
            <w:r w:rsidRPr="0098528C">
              <w:t>Chen Deliao</w:t>
            </w:r>
          </w:p>
        </w:tc>
      </w:tr>
      <w:tr w:rsidR="005727C7" w:rsidRPr="0098528C" w14:paraId="41A1FCD9" w14:textId="77777777" w:rsidTr="00607F88">
        <w:trPr>
          <w:trHeight w:val="300"/>
        </w:trPr>
        <w:tc>
          <w:tcPr>
            <w:tcW w:w="578" w:type="pct"/>
            <w:noWrap/>
            <w:hideMark/>
          </w:tcPr>
          <w:p w14:paraId="1ED34F54" w14:textId="77777777" w:rsidR="00607F88" w:rsidRPr="0098528C" w:rsidRDefault="00607F88" w:rsidP="00607F88">
            <w:pPr>
              <w:pStyle w:val="a0"/>
              <w:spacing w:after="156"/>
              <w:ind w:firstLine="0"/>
              <w:jc w:val="left"/>
            </w:pPr>
            <w:r w:rsidRPr="0098528C">
              <w:t>0.0.0.12</w:t>
            </w:r>
          </w:p>
        </w:tc>
        <w:tc>
          <w:tcPr>
            <w:tcW w:w="583" w:type="pct"/>
            <w:noWrap/>
            <w:hideMark/>
          </w:tcPr>
          <w:p w14:paraId="2B9710D9" w14:textId="77777777" w:rsidR="00607F88" w:rsidRPr="0098528C" w:rsidRDefault="00607F88" w:rsidP="00607F88">
            <w:pPr>
              <w:pStyle w:val="a0"/>
              <w:spacing w:after="156"/>
              <w:ind w:firstLine="0"/>
              <w:jc w:val="left"/>
            </w:pPr>
            <w:r w:rsidRPr="0098528C">
              <w:t>2020/9/8</w:t>
            </w:r>
          </w:p>
        </w:tc>
        <w:tc>
          <w:tcPr>
            <w:tcW w:w="437" w:type="pct"/>
            <w:noWrap/>
            <w:hideMark/>
          </w:tcPr>
          <w:p w14:paraId="5D6E2BAC" w14:textId="77777777" w:rsidR="00607F88" w:rsidRPr="0098528C" w:rsidRDefault="00607F88" w:rsidP="00607F88">
            <w:pPr>
              <w:pStyle w:val="a0"/>
              <w:spacing w:after="156"/>
              <w:ind w:firstLine="0"/>
              <w:jc w:val="left"/>
            </w:pPr>
            <w:r w:rsidRPr="0098528C">
              <w:t>3.1.19.2</w:t>
            </w:r>
          </w:p>
        </w:tc>
        <w:tc>
          <w:tcPr>
            <w:tcW w:w="2621" w:type="pct"/>
            <w:noWrap/>
            <w:hideMark/>
          </w:tcPr>
          <w:p w14:paraId="668E5354" w14:textId="77777777" w:rsidR="00607F88" w:rsidRPr="0098528C" w:rsidRDefault="00607F88" w:rsidP="00607F88">
            <w:pPr>
              <w:pStyle w:val="a0"/>
              <w:spacing w:after="156"/>
              <w:ind w:firstLine="0"/>
              <w:jc w:val="left"/>
            </w:pPr>
            <w:r w:rsidRPr="0098528C">
              <w:t>新增章节，根据模板补充了</w:t>
            </w:r>
            <w:r w:rsidRPr="0098528C">
              <w:t>GB</w:t>
            </w:r>
            <w:r w:rsidRPr="0098528C">
              <w:t>对应的章节，内容为空；</w:t>
            </w:r>
          </w:p>
        </w:tc>
        <w:tc>
          <w:tcPr>
            <w:tcW w:w="781" w:type="pct"/>
            <w:noWrap/>
            <w:hideMark/>
          </w:tcPr>
          <w:p w14:paraId="7D1FA24A" w14:textId="77777777" w:rsidR="00607F88" w:rsidRPr="0098528C" w:rsidRDefault="00607F88" w:rsidP="00607F88">
            <w:pPr>
              <w:pStyle w:val="a0"/>
              <w:spacing w:after="156"/>
              <w:ind w:firstLine="0"/>
              <w:jc w:val="left"/>
            </w:pPr>
            <w:r w:rsidRPr="0098528C">
              <w:t>Chen Deliao</w:t>
            </w:r>
          </w:p>
        </w:tc>
      </w:tr>
      <w:tr w:rsidR="005727C7" w:rsidRPr="0098528C" w14:paraId="7345EC0C" w14:textId="77777777" w:rsidTr="00607F88">
        <w:trPr>
          <w:trHeight w:val="300"/>
        </w:trPr>
        <w:tc>
          <w:tcPr>
            <w:tcW w:w="578" w:type="pct"/>
            <w:noWrap/>
            <w:hideMark/>
          </w:tcPr>
          <w:p w14:paraId="7E6DF65B" w14:textId="77777777" w:rsidR="00607F88" w:rsidRPr="0098528C" w:rsidRDefault="00607F88" w:rsidP="00607F88">
            <w:pPr>
              <w:pStyle w:val="a0"/>
              <w:spacing w:after="156"/>
              <w:ind w:firstLine="0"/>
              <w:jc w:val="left"/>
            </w:pPr>
            <w:r w:rsidRPr="0098528C">
              <w:t>0.0.0.12</w:t>
            </w:r>
          </w:p>
        </w:tc>
        <w:tc>
          <w:tcPr>
            <w:tcW w:w="583" w:type="pct"/>
            <w:noWrap/>
            <w:hideMark/>
          </w:tcPr>
          <w:p w14:paraId="5B9105FB" w14:textId="77777777" w:rsidR="00607F88" w:rsidRPr="0098528C" w:rsidRDefault="00607F88" w:rsidP="00607F88">
            <w:pPr>
              <w:pStyle w:val="a0"/>
              <w:spacing w:after="156"/>
              <w:ind w:firstLine="0"/>
              <w:jc w:val="left"/>
            </w:pPr>
            <w:r w:rsidRPr="0098528C">
              <w:t>2020/9/8</w:t>
            </w:r>
          </w:p>
        </w:tc>
        <w:tc>
          <w:tcPr>
            <w:tcW w:w="437" w:type="pct"/>
            <w:noWrap/>
            <w:hideMark/>
          </w:tcPr>
          <w:p w14:paraId="659F5103" w14:textId="77777777" w:rsidR="00607F88" w:rsidRPr="0098528C" w:rsidRDefault="00607F88" w:rsidP="00607F88">
            <w:pPr>
              <w:pStyle w:val="a0"/>
              <w:spacing w:after="156"/>
              <w:ind w:firstLine="0"/>
              <w:jc w:val="left"/>
            </w:pPr>
            <w:r w:rsidRPr="0098528C">
              <w:t>3.1.20</w:t>
            </w:r>
          </w:p>
        </w:tc>
        <w:tc>
          <w:tcPr>
            <w:tcW w:w="2621" w:type="pct"/>
            <w:noWrap/>
            <w:hideMark/>
          </w:tcPr>
          <w:p w14:paraId="2BF3D055" w14:textId="77777777" w:rsidR="00607F88" w:rsidRPr="0098528C" w:rsidRDefault="00607F88" w:rsidP="00607F88">
            <w:pPr>
              <w:pStyle w:val="a0"/>
              <w:spacing w:after="156"/>
              <w:ind w:firstLine="0"/>
              <w:jc w:val="left"/>
            </w:pPr>
            <w:r w:rsidRPr="0098528C">
              <w:t>加热制冷进行章节合并；补充了电动车空调对应的标定信息；</w:t>
            </w:r>
          </w:p>
        </w:tc>
        <w:tc>
          <w:tcPr>
            <w:tcW w:w="781" w:type="pct"/>
            <w:noWrap/>
            <w:hideMark/>
          </w:tcPr>
          <w:p w14:paraId="438C2A77" w14:textId="77777777" w:rsidR="00607F88" w:rsidRPr="0098528C" w:rsidRDefault="00607F88" w:rsidP="00607F88">
            <w:pPr>
              <w:pStyle w:val="a0"/>
              <w:spacing w:after="156"/>
              <w:ind w:firstLine="0"/>
              <w:jc w:val="left"/>
            </w:pPr>
            <w:r w:rsidRPr="0098528C">
              <w:t>Chen Deliao</w:t>
            </w:r>
          </w:p>
        </w:tc>
      </w:tr>
      <w:tr w:rsidR="005727C7" w:rsidRPr="0098528C" w14:paraId="2812C007" w14:textId="77777777" w:rsidTr="00607F88">
        <w:trPr>
          <w:trHeight w:val="300"/>
        </w:trPr>
        <w:tc>
          <w:tcPr>
            <w:tcW w:w="578" w:type="pct"/>
            <w:noWrap/>
            <w:hideMark/>
          </w:tcPr>
          <w:p w14:paraId="5C7D79E0" w14:textId="77777777" w:rsidR="00607F88" w:rsidRPr="0098528C" w:rsidRDefault="00607F88" w:rsidP="00607F88">
            <w:pPr>
              <w:pStyle w:val="a0"/>
              <w:spacing w:after="156"/>
              <w:ind w:firstLine="0"/>
              <w:jc w:val="left"/>
            </w:pPr>
            <w:r w:rsidRPr="0098528C">
              <w:t>0.0.0.12</w:t>
            </w:r>
          </w:p>
        </w:tc>
        <w:tc>
          <w:tcPr>
            <w:tcW w:w="583" w:type="pct"/>
            <w:noWrap/>
            <w:hideMark/>
          </w:tcPr>
          <w:p w14:paraId="54B96768" w14:textId="77777777" w:rsidR="00607F88" w:rsidRPr="0098528C" w:rsidRDefault="00607F88" w:rsidP="00607F88">
            <w:pPr>
              <w:pStyle w:val="a0"/>
              <w:spacing w:after="156"/>
              <w:ind w:firstLine="0"/>
              <w:jc w:val="left"/>
            </w:pPr>
            <w:r w:rsidRPr="0098528C">
              <w:t>2020/9/8</w:t>
            </w:r>
          </w:p>
        </w:tc>
        <w:tc>
          <w:tcPr>
            <w:tcW w:w="437" w:type="pct"/>
            <w:noWrap/>
            <w:hideMark/>
          </w:tcPr>
          <w:p w14:paraId="67C0E33C" w14:textId="77777777" w:rsidR="00607F88" w:rsidRPr="0098528C" w:rsidRDefault="00607F88" w:rsidP="00607F88">
            <w:pPr>
              <w:pStyle w:val="a0"/>
              <w:spacing w:after="156"/>
              <w:ind w:firstLine="0"/>
              <w:jc w:val="left"/>
            </w:pPr>
            <w:r w:rsidRPr="0098528C">
              <w:t>3.1.20.1</w:t>
            </w:r>
          </w:p>
        </w:tc>
        <w:tc>
          <w:tcPr>
            <w:tcW w:w="2621" w:type="pct"/>
            <w:noWrap/>
            <w:hideMark/>
          </w:tcPr>
          <w:p w14:paraId="6DDA688F" w14:textId="77777777" w:rsidR="00607F88" w:rsidRPr="0098528C" w:rsidRDefault="00607F88" w:rsidP="00607F88">
            <w:pPr>
              <w:pStyle w:val="a0"/>
              <w:spacing w:after="156"/>
              <w:ind w:firstLine="0"/>
              <w:jc w:val="left"/>
            </w:pPr>
            <w:r w:rsidRPr="0098528C">
              <w:t>新增章节，根据模板补充了</w:t>
            </w:r>
            <w:r w:rsidRPr="0098528C">
              <w:t>CLEA</w:t>
            </w:r>
            <w:r w:rsidRPr="0098528C">
              <w:t>对应的章节，内容为空；</w:t>
            </w:r>
          </w:p>
        </w:tc>
        <w:tc>
          <w:tcPr>
            <w:tcW w:w="781" w:type="pct"/>
            <w:noWrap/>
            <w:hideMark/>
          </w:tcPr>
          <w:p w14:paraId="6EEA2823" w14:textId="77777777" w:rsidR="00607F88" w:rsidRPr="0098528C" w:rsidRDefault="00607F88" w:rsidP="00607F88">
            <w:pPr>
              <w:pStyle w:val="a0"/>
              <w:spacing w:after="156"/>
              <w:ind w:firstLine="0"/>
              <w:jc w:val="left"/>
            </w:pPr>
            <w:r w:rsidRPr="0098528C">
              <w:t>Chen Deliao</w:t>
            </w:r>
          </w:p>
        </w:tc>
      </w:tr>
      <w:tr w:rsidR="005727C7" w:rsidRPr="0098528C" w14:paraId="06E845C4" w14:textId="77777777" w:rsidTr="00607F88">
        <w:trPr>
          <w:trHeight w:val="300"/>
        </w:trPr>
        <w:tc>
          <w:tcPr>
            <w:tcW w:w="578" w:type="pct"/>
            <w:noWrap/>
            <w:hideMark/>
          </w:tcPr>
          <w:p w14:paraId="725D8303" w14:textId="77777777" w:rsidR="00607F88" w:rsidRPr="0098528C" w:rsidRDefault="00607F88" w:rsidP="00607F88">
            <w:pPr>
              <w:pStyle w:val="a0"/>
              <w:spacing w:after="156"/>
              <w:ind w:firstLine="0"/>
              <w:jc w:val="left"/>
            </w:pPr>
            <w:r w:rsidRPr="0098528C">
              <w:t>0.0.0.12</w:t>
            </w:r>
          </w:p>
        </w:tc>
        <w:tc>
          <w:tcPr>
            <w:tcW w:w="583" w:type="pct"/>
            <w:noWrap/>
            <w:hideMark/>
          </w:tcPr>
          <w:p w14:paraId="08780C52" w14:textId="77777777" w:rsidR="00607F88" w:rsidRPr="0098528C" w:rsidRDefault="00607F88" w:rsidP="00607F88">
            <w:pPr>
              <w:pStyle w:val="a0"/>
              <w:spacing w:after="156"/>
              <w:ind w:firstLine="0"/>
              <w:jc w:val="left"/>
            </w:pPr>
            <w:r w:rsidRPr="0098528C">
              <w:t>2020/9/8</w:t>
            </w:r>
          </w:p>
        </w:tc>
        <w:tc>
          <w:tcPr>
            <w:tcW w:w="437" w:type="pct"/>
            <w:noWrap/>
            <w:hideMark/>
          </w:tcPr>
          <w:p w14:paraId="007D4D95" w14:textId="77777777" w:rsidR="00607F88" w:rsidRPr="0098528C" w:rsidRDefault="00607F88" w:rsidP="00607F88">
            <w:pPr>
              <w:pStyle w:val="a0"/>
              <w:spacing w:after="156"/>
              <w:ind w:firstLine="0"/>
              <w:jc w:val="left"/>
            </w:pPr>
            <w:r w:rsidRPr="0098528C">
              <w:t>3.1.20.2</w:t>
            </w:r>
          </w:p>
        </w:tc>
        <w:tc>
          <w:tcPr>
            <w:tcW w:w="2621" w:type="pct"/>
            <w:noWrap/>
            <w:hideMark/>
          </w:tcPr>
          <w:p w14:paraId="6215EB8C" w14:textId="77777777" w:rsidR="00607F88" w:rsidRPr="0098528C" w:rsidRDefault="00607F88" w:rsidP="00607F88">
            <w:pPr>
              <w:pStyle w:val="a0"/>
              <w:spacing w:after="156"/>
              <w:ind w:firstLine="0"/>
              <w:jc w:val="left"/>
            </w:pPr>
            <w:r w:rsidRPr="0098528C">
              <w:t>新增章节，增加了</w:t>
            </w:r>
            <w:r w:rsidRPr="0098528C">
              <w:t>GB</w:t>
            </w:r>
            <w:r w:rsidRPr="0098528C">
              <w:t>架构中，对加热制冷模式控制的</w:t>
            </w:r>
            <w:r w:rsidRPr="0098528C">
              <w:t>CAN</w:t>
            </w:r>
            <w:r w:rsidRPr="0098528C">
              <w:t>的使用说明；</w:t>
            </w:r>
          </w:p>
        </w:tc>
        <w:tc>
          <w:tcPr>
            <w:tcW w:w="781" w:type="pct"/>
            <w:noWrap/>
            <w:hideMark/>
          </w:tcPr>
          <w:p w14:paraId="7DFA5052" w14:textId="77777777" w:rsidR="00607F88" w:rsidRPr="0098528C" w:rsidRDefault="00607F88" w:rsidP="00607F88">
            <w:pPr>
              <w:pStyle w:val="a0"/>
              <w:spacing w:after="156"/>
              <w:ind w:firstLine="0"/>
              <w:jc w:val="left"/>
            </w:pPr>
            <w:r w:rsidRPr="0098528C">
              <w:t>Chen Deliao</w:t>
            </w:r>
          </w:p>
        </w:tc>
      </w:tr>
      <w:tr w:rsidR="005727C7" w:rsidRPr="0098528C" w14:paraId="41B5C2A3" w14:textId="77777777" w:rsidTr="00607F88">
        <w:trPr>
          <w:trHeight w:val="300"/>
        </w:trPr>
        <w:tc>
          <w:tcPr>
            <w:tcW w:w="578" w:type="pct"/>
            <w:noWrap/>
          </w:tcPr>
          <w:p w14:paraId="03686A7F" w14:textId="23AFB98F" w:rsidR="00607F88" w:rsidRPr="0098528C" w:rsidRDefault="00607F88" w:rsidP="00607F88">
            <w:pPr>
              <w:pStyle w:val="a0"/>
              <w:spacing w:after="156"/>
              <w:ind w:firstLine="0"/>
              <w:jc w:val="left"/>
            </w:pPr>
            <w:r w:rsidRPr="0098528C">
              <w:t>0.0.0.12</w:t>
            </w:r>
          </w:p>
        </w:tc>
        <w:tc>
          <w:tcPr>
            <w:tcW w:w="583" w:type="pct"/>
            <w:noWrap/>
          </w:tcPr>
          <w:p w14:paraId="57CA3A51" w14:textId="276E5BAC" w:rsidR="00607F88" w:rsidRPr="0098528C" w:rsidRDefault="00607F88" w:rsidP="00607F88">
            <w:pPr>
              <w:pStyle w:val="a0"/>
              <w:spacing w:after="156"/>
              <w:ind w:firstLine="0"/>
              <w:jc w:val="left"/>
            </w:pPr>
            <w:r w:rsidRPr="0098528C">
              <w:t>2020/9/8</w:t>
            </w:r>
          </w:p>
        </w:tc>
        <w:tc>
          <w:tcPr>
            <w:tcW w:w="437" w:type="pct"/>
            <w:noWrap/>
          </w:tcPr>
          <w:p w14:paraId="042C0767" w14:textId="5F685D3E" w:rsidR="00607F88" w:rsidRPr="0098528C" w:rsidRDefault="00607F88" w:rsidP="00607F88">
            <w:pPr>
              <w:pStyle w:val="a0"/>
              <w:spacing w:after="156"/>
              <w:ind w:firstLine="0"/>
              <w:jc w:val="left"/>
            </w:pPr>
            <w:r w:rsidRPr="0098528C">
              <w:t>3.1.20.2.1</w:t>
            </w:r>
          </w:p>
        </w:tc>
        <w:tc>
          <w:tcPr>
            <w:tcW w:w="2621" w:type="pct"/>
            <w:noWrap/>
          </w:tcPr>
          <w:p w14:paraId="2824A2F5" w14:textId="58477553" w:rsidR="00607F88" w:rsidRPr="0098528C" w:rsidRDefault="00607F88" w:rsidP="00607F88">
            <w:pPr>
              <w:pStyle w:val="a0"/>
              <w:spacing w:after="156"/>
              <w:ind w:firstLine="0"/>
              <w:jc w:val="left"/>
            </w:pPr>
            <w:r w:rsidRPr="0098528C">
              <w:t>新增章节，增加了</w:t>
            </w:r>
            <w:r w:rsidRPr="0098528C">
              <w:t>GB</w:t>
            </w:r>
            <w:r w:rsidRPr="0098528C">
              <w:t>架构中，</w:t>
            </w:r>
            <w:r w:rsidRPr="0098528C">
              <w:rPr>
                <w:rFonts w:hint="eastAsia"/>
              </w:rPr>
              <w:t>双按钮控制加热制冷的总线信号使用说明</w:t>
            </w:r>
            <w:r w:rsidRPr="0098528C">
              <w:t>；</w:t>
            </w:r>
          </w:p>
        </w:tc>
        <w:tc>
          <w:tcPr>
            <w:tcW w:w="781" w:type="pct"/>
            <w:noWrap/>
          </w:tcPr>
          <w:p w14:paraId="208C4EBF" w14:textId="0D8F01ED" w:rsidR="00607F88" w:rsidRPr="0098528C" w:rsidRDefault="00607F88" w:rsidP="00607F88">
            <w:pPr>
              <w:pStyle w:val="a0"/>
              <w:spacing w:after="156"/>
              <w:ind w:firstLine="0"/>
              <w:jc w:val="left"/>
            </w:pPr>
            <w:r w:rsidRPr="0098528C">
              <w:t>Chen Deliao</w:t>
            </w:r>
          </w:p>
        </w:tc>
      </w:tr>
      <w:tr w:rsidR="005727C7" w:rsidRPr="0098528C" w14:paraId="1F73C631" w14:textId="77777777" w:rsidTr="00607F88">
        <w:trPr>
          <w:trHeight w:val="300"/>
        </w:trPr>
        <w:tc>
          <w:tcPr>
            <w:tcW w:w="578" w:type="pct"/>
            <w:noWrap/>
          </w:tcPr>
          <w:p w14:paraId="0236ACD7" w14:textId="27B435AD" w:rsidR="00607F88" w:rsidRPr="0098528C" w:rsidRDefault="00607F88" w:rsidP="00607F88">
            <w:pPr>
              <w:pStyle w:val="a0"/>
              <w:spacing w:after="156"/>
              <w:ind w:firstLine="0"/>
              <w:jc w:val="left"/>
            </w:pPr>
            <w:r w:rsidRPr="0098528C">
              <w:t>0.0.0.12</w:t>
            </w:r>
          </w:p>
        </w:tc>
        <w:tc>
          <w:tcPr>
            <w:tcW w:w="583" w:type="pct"/>
            <w:noWrap/>
          </w:tcPr>
          <w:p w14:paraId="06915574" w14:textId="477BF15C" w:rsidR="00607F88" w:rsidRPr="0098528C" w:rsidRDefault="00607F88" w:rsidP="00607F88">
            <w:pPr>
              <w:pStyle w:val="a0"/>
              <w:spacing w:after="156"/>
              <w:ind w:firstLine="0"/>
              <w:jc w:val="left"/>
            </w:pPr>
            <w:r w:rsidRPr="0098528C">
              <w:t>2020/9/8</w:t>
            </w:r>
          </w:p>
        </w:tc>
        <w:tc>
          <w:tcPr>
            <w:tcW w:w="437" w:type="pct"/>
            <w:noWrap/>
          </w:tcPr>
          <w:p w14:paraId="1087F01A" w14:textId="0033388E" w:rsidR="00607F88" w:rsidRPr="0098528C" w:rsidRDefault="00607F88" w:rsidP="00607F88">
            <w:pPr>
              <w:pStyle w:val="a0"/>
              <w:spacing w:after="156"/>
              <w:ind w:firstLine="0"/>
              <w:jc w:val="left"/>
            </w:pPr>
            <w:r w:rsidRPr="0098528C">
              <w:t>3.1.20.2.</w:t>
            </w:r>
            <w:r w:rsidRPr="0098528C">
              <w:rPr>
                <w:rFonts w:hint="eastAsia"/>
              </w:rPr>
              <w:t>22</w:t>
            </w:r>
          </w:p>
        </w:tc>
        <w:tc>
          <w:tcPr>
            <w:tcW w:w="2621" w:type="pct"/>
            <w:noWrap/>
          </w:tcPr>
          <w:p w14:paraId="4A12DF51" w14:textId="72476037" w:rsidR="00607F88" w:rsidRPr="0098528C" w:rsidRDefault="00607F88" w:rsidP="00607F88">
            <w:pPr>
              <w:pStyle w:val="a0"/>
              <w:spacing w:after="156"/>
              <w:ind w:firstLine="0"/>
              <w:jc w:val="left"/>
            </w:pPr>
            <w:r w:rsidRPr="0098528C">
              <w:t>新增章节，增加了</w:t>
            </w:r>
            <w:r w:rsidRPr="0098528C">
              <w:t>GB</w:t>
            </w:r>
            <w:r w:rsidRPr="0098528C">
              <w:t>架构中，</w:t>
            </w:r>
            <w:r w:rsidRPr="0098528C">
              <w:rPr>
                <w:rFonts w:hint="eastAsia"/>
              </w:rPr>
              <w:t>单按钮控制加热制冷的总线信号使用说明</w:t>
            </w:r>
            <w:r w:rsidRPr="0098528C">
              <w:t>；</w:t>
            </w:r>
          </w:p>
        </w:tc>
        <w:tc>
          <w:tcPr>
            <w:tcW w:w="781" w:type="pct"/>
            <w:noWrap/>
          </w:tcPr>
          <w:p w14:paraId="510DF4C3" w14:textId="60D585B0" w:rsidR="00607F88" w:rsidRPr="0098528C" w:rsidRDefault="00607F88" w:rsidP="00607F88">
            <w:pPr>
              <w:pStyle w:val="a0"/>
              <w:spacing w:after="156"/>
              <w:ind w:firstLine="0"/>
              <w:jc w:val="left"/>
            </w:pPr>
            <w:r w:rsidRPr="0098528C">
              <w:t>Chen Deliao</w:t>
            </w:r>
          </w:p>
        </w:tc>
      </w:tr>
      <w:tr w:rsidR="005727C7" w:rsidRPr="0098528C" w14:paraId="431BCB41" w14:textId="77777777" w:rsidTr="00607F88">
        <w:trPr>
          <w:trHeight w:val="300"/>
        </w:trPr>
        <w:tc>
          <w:tcPr>
            <w:tcW w:w="578" w:type="pct"/>
            <w:noWrap/>
            <w:hideMark/>
          </w:tcPr>
          <w:p w14:paraId="17C919F1" w14:textId="77777777" w:rsidR="00607F88" w:rsidRPr="0098528C" w:rsidRDefault="00607F88" w:rsidP="00607F88">
            <w:pPr>
              <w:pStyle w:val="a0"/>
              <w:spacing w:after="156"/>
              <w:ind w:firstLine="0"/>
              <w:jc w:val="left"/>
            </w:pPr>
            <w:r w:rsidRPr="0098528C">
              <w:t>0.0.0.12</w:t>
            </w:r>
          </w:p>
        </w:tc>
        <w:tc>
          <w:tcPr>
            <w:tcW w:w="583" w:type="pct"/>
            <w:noWrap/>
            <w:hideMark/>
          </w:tcPr>
          <w:p w14:paraId="18F4ECB3" w14:textId="77777777" w:rsidR="00607F88" w:rsidRPr="0098528C" w:rsidRDefault="00607F88" w:rsidP="00607F88">
            <w:pPr>
              <w:pStyle w:val="a0"/>
              <w:spacing w:after="156"/>
              <w:ind w:firstLine="0"/>
              <w:jc w:val="left"/>
            </w:pPr>
            <w:r w:rsidRPr="0098528C">
              <w:t>2020/9/8</w:t>
            </w:r>
          </w:p>
        </w:tc>
        <w:tc>
          <w:tcPr>
            <w:tcW w:w="437" w:type="pct"/>
            <w:noWrap/>
            <w:hideMark/>
          </w:tcPr>
          <w:p w14:paraId="072940B5" w14:textId="77777777" w:rsidR="00607F88" w:rsidRPr="0098528C" w:rsidRDefault="00607F88" w:rsidP="00607F88">
            <w:pPr>
              <w:pStyle w:val="a0"/>
              <w:spacing w:after="156"/>
              <w:ind w:firstLine="0"/>
              <w:jc w:val="left"/>
            </w:pPr>
            <w:r w:rsidRPr="0098528C">
              <w:t>3.1.21</w:t>
            </w:r>
          </w:p>
        </w:tc>
        <w:tc>
          <w:tcPr>
            <w:tcW w:w="2621" w:type="pct"/>
            <w:noWrap/>
            <w:hideMark/>
          </w:tcPr>
          <w:p w14:paraId="54A423A3" w14:textId="77777777" w:rsidR="00607F88" w:rsidRPr="0098528C" w:rsidRDefault="00607F88" w:rsidP="00607F88">
            <w:pPr>
              <w:pStyle w:val="a0"/>
              <w:spacing w:after="156"/>
              <w:ind w:firstLine="0"/>
              <w:jc w:val="left"/>
            </w:pPr>
            <w:r w:rsidRPr="0098528C">
              <w:t>删除章节，内容合并到</w:t>
            </w:r>
            <w:r w:rsidRPr="0098528C">
              <w:t>3.1.20</w:t>
            </w:r>
            <w:r w:rsidRPr="0098528C">
              <w:t>章节；</w:t>
            </w:r>
          </w:p>
        </w:tc>
        <w:tc>
          <w:tcPr>
            <w:tcW w:w="781" w:type="pct"/>
            <w:noWrap/>
            <w:hideMark/>
          </w:tcPr>
          <w:p w14:paraId="37F813C9" w14:textId="77777777" w:rsidR="00607F88" w:rsidRPr="0098528C" w:rsidRDefault="00607F88" w:rsidP="00607F88">
            <w:pPr>
              <w:pStyle w:val="a0"/>
              <w:spacing w:after="156"/>
              <w:ind w:firstLine="0"/>
              <w:jc w:val="left"/>
            </w:pPr>
            <w:r w:rsidRPr="0098528C">
              <w:t>Chen Deliao</w:t>
            </w:r>
          </w:p>
        </w:tc>
      </w:tr>
      <w:tr w:rsidR="005727C7" w:rsidRPr="0098528C" w14:paraId="33B6A425" w14:textId="77777777" w:rsidTr="00607F88">
        <w:trPr>
          <w:trHeight w:val="300"/>
        </w:trPr>
        <w:tc>
          <w:tcPr>
            <w:tcW w:w="578" w:type="pct"/>
            <w:noWrap/>
            <w:hideMark/>
          </w:tcPr>
          <w:p w14:paraId="1C515029" w14:textId="77777777" w:rsidR="00607F88" w:rsidRPr="0098528C" w:rsidRDefault="00607F88" w:rsidP="00607F88">
            <w:pPr>
              <w:pStyle w:val="a0"/>
              <w:spacing w:after="156"/>
              <w:ind w:firstLine="0"/>
              <w:jc w:val="left"/>
            </w:pPr>
            <w:r w:rsidRPr="0098528C">
              <w:t>0.0.0.12</w:t>
            </w:r>
          </w:p>
        </w:tc>
        <w:tc>
          <w:tcPr>
            <w:tcW w:w="583" w:type="pct"/>
            <w:noWrap/>
            <w:hideMark/>
          </w:tcPr>
          <w:p w14:paraId="767CFCAC" w14:textId="77777777" w:rsidR="00607F88" w:rsidRPr="0098528C" w:rsidRDefault="00607F88" w:rsidP="00607F88">
            <w:pPr>
              <w:pStyle w:val="a0"/>
              <w:spacing w:after="156"/>
              <w:ind w:firstLine="0"/>
              <w:jc w:val="left"/>
            </w:pPr>
            <w:r w:rsidRPr="0098528C">
              <w:t>2020/9/8</w:t>
            </w:r>
          </w:p>
        </w:tc>
        <w:tc>
          <w:tcPr>
            <w:tcW w:w="437" w:type="pct"/>
            <w:noWrap/>
            <w:hideMark/>
          </w:tcPr>
          <w:p w14:paraId="33F65323" w14:textId="77777777" w:rsidR="00607F88" w:rsidRPr="0098528C" w:rsidRDefault="00607F88" w:rsidP="00607F88">
            <w:pPr>
              <w:pStyle w:val="a0"/>
              <w:spacing w:after="156"/>
              <w:ind w:firstLine="0"/>
              <w:jc w:val="left"/>
            </w:pPr>
            <w:r w:rsidRPr="0098528C">
              <w:t>3.2.1</w:t>
            </w:r>
          </w:p>
        </w:tc>
        <w:tc>
          <w:tcPr>
            <w:tcW w:w="2621" w:type="pct"/>
            <w:noWrap/>
            <w:hideMark/>
          </w:tcPr>
          <w:p w14:paraId="0BE03AE9" w14:textId="77777777" w:rsidR="00607F88" w:rsidRPr="0098528C" w:rsidRDefault="00607F88" w:rsidP="00607F88">
            <w:pPr>
              <w:pStyle w:val="a0"/>
              <w:spacing w:after="156"/>
              <w:ind w:firstLine="0"/>
              <w:jc w:val="left"/>
            </w:pPr>
            <w:r w:rsidRPr="0098528C">
              <w:t>补充了是否支持空调主动降噪功能的标定信息；</w:t>
            </w:r>
          </w:p>
        </w:tc>
        <w:tc>
          <w:tcPr>
            <w:tcW w:w="781" w:type="pct"/>
            <w:noWrap/>
            <w:hideMark/>
          </w:tcPr>
          <w:p w14:paraId="3440C447" w14:textId="77777777" w:rsidR="00607F88" w:rsidRPr="0098528C" w:rsidRDefault="00607F88" w:rsidP="00607F88">
            <w:pPr>
              <w:pStyle w:val="a0"/>
              <w:spacing w:after="156"/>
              <w:ind w:firstLine="0"/>
              <w:jc w:val="left"/>
            </w:pPr>
            <w:r w:rsidRPr="0098528C">
              <w:t>Chen Deliao</w:t>
            </w:r>
          </w:p>
        </w:tc>
      </w:tr>
      <w:tr w:rsidR="005727C7" w:rsidRPr="0098528C" w14:paraId="55EC986D" w14:textId="77777777" w:rsidTr="00607F88">
        <w:trPr>
          <w:trHeight w:val="300"/>
        </w:trPr>
        <w:tc>
          <w:tcPr>
            <w:tcW w:w="578" w:type="pct"/>
            <w:noWrap/>
            <w:hideMark/>
          </w:tcPr>
          <w:p w14:paraId="00C3FCCE" w14:textId="77777777" w:rsidR="00607F88" w:rsidRPr="0098528C" w:rsidRDefault="00607F88" w:rsidP="00607F88">
            <w:pPr>
              <w:pStyle w:val="a0"/>
              <w:spacing w:after="156"/>
              <w:ind w:firstLine="0"/>
              <w:jc w:val="left"/>
            </w:pPr>
            <w:r w:rsidRPr="0098528C">
              <w:t>0.0.0.12</w:t>
            </w:r>
          </w:p>
        </w:tc>
        <w:tc>
          <w:tcPr>
            <w:tcW w:w="583" w:type="pct"/>
            <w:noWrap/>
            <w:hideMark/>
          </w:tcPr>
          <w:p w14:paraId="79C62ABF" w14:textId="77777777" w:rsidR="00607F88" w:rsidRPr="0098528C" w:rsidRDefault="00607F88" w:rsidP="00607F88">
            <w:pPr>
              <w:pStyle w:val="a0"/>
              <w:spacing w:after="156"/>
              <w:ind w:firstLine="0"/>
              <w:jc w:val="left"/>
            </w:pPr>
            <w:r w:rsidRPr="0098528C">
              <w:t>2020/9/8</w:t>
            </w:r>
          </w:p>
        </w:tc>
        <w:tc>
          <w:tcPr>
            <w:tcW w:w="437" w:type="pct"/>
            <w:noWrap/>
            <w:hideMark/>
          </w:tcPr>
          <w:p w14:paraId="4262DF45" w14:textId="77777777" w:rsidR="00607F88" w:rsidRPr="0098528C" w:rsidRDefault="00607F88" w:rsidP="00607F88">
            <w:pPr>
              <w:pStyle w:val="a0"/>
              <w:spacing w:after="156"/>
              <w:ind w:firstLine="0"/>
              <w:jc w:val="left"/>
            </w:pPr>
            <w:r w:rsidRPr="0098528C">
              <w:t>3.2.1.1</w:t>
            </w:r>
          </w:p>
        </w:tc>
        <w:tc>
          <w:tcPr>
            <w:tcW w:w="2621" w:type="pct"/>
            <w:noWrap/>
            <w:hideMark/>
          </w:tcPr>
          <w:p w14:paraId="661C1F13" w14:textId="77777777" w:rsidR="00607F88" w:rsidRPr="0098528C" w:rsidRDefault="00607F88" w:rsidP="00607F88">
            <w:pPr>
              <w:pStyle w:val="a0"/>
              <w:spacing w:after="156"/>
              <w:ind w:firstLine="0"/>
              <w:jc w:val="left"/>
            </w:pPr>
            <w:r w:rsidRPr="0098528C">
              <w:t>新增章节，增加了</w:t>
            </w:r>
            <w:r w:rsidRPr="0098528C">
              <w:t>CLEA</w:t>
            </w:r>
            <w:r w:rsidRPr="0098528C">
              <w:t>架构中，空调风扇主动降噪工作对应的</w:t>
            </w:r>
            <w:r w:rsidRPr="0098528C">
              <w:t>CAN</w:t>
            </w:r>
            <w:r w:rsidRPr="0098528C">
              <w:t>信号的使用说明；</w:t>
            </w:r>
          </w:p>
        </w:tc>
        <w:tc>
          <w:tcPr>
            <w:tcW w:w="781" w:type="pct"/>
            <w:noWrap/>
            <w:hideMark/>
          </w:tcPr>
          <w:p w14:paraId="5FE100E7" w14:textId="77777777" w:rsidR="00607F88" w:rsidRPr="0098528C" w:rsidRDefault="00607F88" w:rsidP="00607F88">
            <w:pPr>
              <w:pStyle w:val="a0"/>
              <w:spacing w:after="156"/>
              <w:ind w:firstLine="0"/>
              <w:jc w:val="left"/>
            </w:pPr>
            <w:r w:rsidRPr="0098528C">
              <w:t>Chen Deliao</w:t>
            </w:r>
          </w:p>
        </w:tc>
      </w:tr>
      <w:tr w:rsidR="005727C7" w:rsidRPr="0098528C" w14:paraId="23A5EDBD" w14:textId="77777777" w:rsidTr="00607F88">
        <w:trPr>
          <w:trHeight w:val="300"/>
        </w:trPr>
        <w:tc>
          <w:tcPr>
            <w:tcW w:w="578" w:type="pct"/>
            <w:noWrap/>
            <w:hideMark/>
          </w:tcPr>
          <w:p w14:paraId="70A066C2" w14:textId="77777777" w:rsidR="00607F88" w:rsidRPr="0098528C" w:rsidRDefault="00607F88" w:rsidP="00607F88">
            <w:pPr>
              <w:pStyle w:val="a0"/>
              <w:spacing w:after="156"/>
              <w:ind w:firstLine="0"/>
              <w:jc w:val="left"/>
            </w:pPr>
            <w:r w:rsidRPr="0098528C">
              <w:t>0.0.0.12</w:t>
            </w:r>
          </w:p>
        </w:tc>
        <w:tc>
          <w:tcPr>
            <w:tcW w:w="583" w:type="pct"/>
            <w:noWrap/>
            <w:hideMark/>
          </w:tcPr>
          <w:p w14:paraId="54932686" w14:textId="77777777" w:rsidR="00607F88" w:rsidRPr="0098528C" w:rsidRDefault="00607F88" w:rsidP="00607F88">
            <w:pPr>
              <w:pStyle w:val="a0"/>
              <w:spacing w:after="156"/>
              <w:ind w:firstLine="0"/>
              <w:jc w:val="left"/>
            </w:pPr>
            <w:r w:rsidRPr="0098528C">
              <w:t>2020/9/8</w:t>
            </w:r>
          </w:p>
        </w:tc>
        <w:tc>
          <w:tcPr>
            <w:tcW w:w="437" w:type="pct"/>
            <w:noWrap/>
            <w:hideMark/>
          </w:tcPr>
          <w:p w14:paraId="2C39BADF" w14:textId="77777777" w:rsidR="00607F88" w:rsidRPr="0098528C" w:rsidRDefault="00607F88" w:rsidP="00607F88">
            <w:pPr>
              <w:pStyle w:val="a0"/>
              <w:spacing w:after="156"/>
              <w:ind w:firstLine="0"/>
              <w:jc w:val="left"/>
            </w:pPr>
            <w:r w:rsidRPr="0098528C">
              <w:t>3.2.1.2</w:t>
            </w:r>
          </w:p>
        </w:tc>
        <w:tc>
          <w:tcPr>
            <w:tcW w:w="2621" w:type="pct"/>
            <w:noWrap/>
            <w:hideMark/>
          </w:tcPr>
          <w:p w14:paraId="3DC2CED5" w14:textId="77777777" w:rsidR="00607F88" w:rsidRPr="0098528C" w:rsidRDefault="00607F88" w:rsidP="00607F88">
            <w:pPr>
              <w:pStyle w:val="a0"/>
              <w:spacing w:after="156"/>
              <w:ind w:firstLine="0"/>
              <w:jc w:val="left"/>
            </w:pPr>
            <w:r w:rsidRPr="0098528C">
              <w:t>新增章节，增加了</w:t>
            </w:r>
            <w:r w:rsidRPr="0098528C">
              <w:t>GB</w:t>
            </w:r>
            <w:r w:rsidRPr="0098528C">
              <w:t>架构中，空调风扇主动降噪工作对应的</w:t>
            </w:r>
            <w:r w:rsidRPr="0098528C">
              <w:t>CAN</w:t>
            </w:r>
            <w:r w:rsidRPr="0098528C">
              <w:t>信号的使用说明；</w:t>
            </w:r>
          </w:p>
        </w:tc>
        <w:tc>
          <w:tcPr>
            <w:tcW w:w="781" w:type="pct"/>
            <w:noWrap/>
            <w:hideMark/>
          </w:tcPr>
          <w:p w14:paraId="7585A8B4" w14:textId="77777777" w:rsidR="00607F88" w:rsidRPr="0098528C" w:rsidRDefault="00607F88" w:rsidP="00607F88">
            <w:pPr>
              <w:pStyle w:val="a0"/>
              <w:spacing w:after="156"/>
              <w:ind w:firstLine="0"/>
              <w:jc w:val="left"/>
            </w:pPr>
            <w:r w:rsidRPr="0098528C">
              <w:t>Chen Deliao</w:t>
            </w:r>
          </w:p>
        </w:tc>
      </w:tr>
      <w:tr w:rsidR="005727C7" w:rsidRPr="0098528C" w14:paraId="249E4D0C" w14:textId="77777777" w:rsidTr="00607F88">
        <w:trPr>
          <w:trHeight w:val="300"/>
        </w:trPr>
        <w:tc>
          <w:tcPr>
            <w:tcW w:w="578" w:type="pct"/>
            <w:noWrap/>
            <w:hideMark/>
          </w:tcPr>
          <w:p w14:paraId="2F9E3850" w14:textId="77777777" w:rsidR="00607F88" w:rsidRPr="0098528C" w:rsidRDefault="00607F88" w:rsidP="00607F88">
            <w:pPr>
              <w:pStyle w:val="a0"/>
              <w:spacing w:after="156"/>
              <w:ind w:firstLine="0"/>
              <w:jc w:val="left"/>
            </w:pPr>
            <w:r w:rsidRPr="0098528C">
              <w:t>0.0.0.12</w:t>
            </w:r>
          </w:p>
        </w:tc>
        <w:tc>
          <w:tcPr>
            <w:tcW w:w="583" w:type="pct"/>
            <w:noWrap/>
            <w:hideMark/>
          </w:tcPr>
          <w:p w14:paraId="63E327EE" w14:textId="77777777" w:rsidR="00607F88" w:rsidRPr="0098528C" w:rsidRDefault="00607F88" w:rsidP="00607F88">
            <w:pPr>
              <w:pStyle w:val="a0"/>
              <w:spacing w:after="156"/>
              <w:ind w:firstLine="0"/>
              <w:jc w:val="left"/>
            </w:pPr>
            <w:r w:rsidRPr="0098528C">
              <w:t>2020/9/8</w:t>
            </w:r>
          </w:p>
        </w:tc>
        <w:tc>
          <w:tcPr>
            <w:tcW w:w="437" w:type="pct"/>
            <w:noWrap/>
            <w:hideMark/>
          </w:tcPr>
          <w:p w14:paraId="1C7FD19F" w14:textId="77777777" w:rsidR="00607F88" w:rsidRPr="0098528C" w:rsidRDefault="00607F88" w:rsidP="00607F88">
            <w:pPr>
              <w:pStyle w:val="a0"/>
              <w:spacing w:after="156"/>
              <w:ind w:firstLine="0"/>
              <w:jc w:val="left"/>
            </w:pPr>
            <w:r w:rsidRPr="0098528C">
              <w:t>4.3</w:t>
            </w:r>
          </w:p>
        </w:tc>
        <w:tc>
          <w:tcPr>
            <w:tcW w:w="2621" w:type="pct"/>
            <w:noWrap/>
            <w:hideMark/>
          </w:tcPr>
          <w:p w14:paraId="6E997369" w14:textId="77777777" w:rsidR="00607F88" w:rsidRPr="0098528C" w:rsidRDefault="00607F88" w:rsidP="00607F88">
            <w:pPr>
              <w:pStyle w:val="a0"/>
              <w:spacing w:after="156"/>
              <w:ind w:firstLine="0"/>
              <w:jc w:val="left"/>
            </w:pPr>
            <w:r w:rsidRPr="0098528C">
              <w:t>新增章节，补充了空调相关的</w:t>
            </w:r>
            <w:r w:rsidRPr="0098528C">
              <w:t>VCS</w:t>
            </w:r>
            <w:r w:rsidRPr="0098528C">
              <w:t>的标定的信息，标定定义等；</w:t>
            </w:r>
          </w:p>
        </w:tc>
        <w:tc>
          <w:tcPr>
            <w:tcW w:w="781" w:type="pct"/>
            <w:noWrap/>
            <w:hideMark/>
          </w:tcPr>
          <w:p w14:paraId="0FED7B42" w14:textId="77777777" w:rsidR="00607F88" w:rsidRPr="0098528C" w:rsidRDefault="00607F88" w:rsidP="00607F88">
            <w:pPr>
              <w:pStyle w:val="a0"/>
              <w:spacing w:after="156"/>
              <w:ind w:firstLine="0"/>
              <w:jc w:val="left"/>
            </w:pPr>
            <w:r w:rsidRPr="0098528C">
              <w:t>Chen Deliao</w:t>
            </w:r>
          </w:p>
        </w:tc>
      </w:tr>
      <w:tr w:rsidR="005727C7" w:rsidRPr="0098528C" w14:paraId="5A2203B0" w14:textId="77777777" w:rsidTr="00607F88">
        <w:tc>
          <w:tcPr>
            <w:tcW w:w="578" w:type="pct"/>
            <w:tcBorders>
              <w:top w:val="single" w:sz="4" w:space="0" w:color="auto"/>
              <w:left w:val="single" w:sz="4" w:space="0" w:color="auto"/>
              <w:bottom w:val="single" w:sz="4" w:space="0" w:color="auto"/>
              <w:right w:val="single" w:sz="4" w:space="0" w:color="auto"/>
            </w:tcBorders>
          </w:tcPr>
          <w:p w14:paraId="7ED1E7B6" w14:textId="3D2C3306" w:rsidR="00A31DFA" w:rsidRPr="00546985" w:rsidRDefault="00A31DFA" w:rsidP="00A31DFA">
            <w:pPr>
              <w:pStyle w:val="a0"/>
              <w:spacing w:after="156"/>
              <w:ind w:firstLine="0"/>
            </w:pPr>
            <w:r w:rsidRPr="00546985">
              <w:t>0.0.0.13</w:t>
            </w:r>
          </w:p>
        </w:tc>
        <w:tc>
          <w:tcPr>
            <w:tcW w:w="583" w:type="pct"/>
            <w:tcBorders>
              <w:top w:val="single" w:sz="4" w:space="0" w:color="auto"/>
              <w:left w:val="single" w:sz="4" w:space="0" w:color="auto"/>
              <w:bottom w:val="single" w:sz="4" w:space="0" w:color="auto"/>
              <w:right w:val="single" w:sz="4" w:space="0" w:color="auto"/>
            </w:tcBorders>
          </w:tcPr>
          <w:p w14:paraId="55B324A8" w14:textId="62AB64E5" w:rsidR="00A31DFA" w:rsidRPr="00546985" w:rsidRDefault="00A31DFA" w:rsidP="00A31DFA">
            <w:pPr>
              <w:pStyle w:val="a0"/>
              <w:spacing w:after="156"/>
              <w:ind w:firstLine="0"/>
            </w:pPr>
            <w:r w:rsidRPr="00546985">
              <w:t>2020/12/9</w:t>
            </w:r>
          </w:p>
        </w:tc>
        <w:tc>
          <w:tcPr>
            <w:tcW w:w="437" w:type="pct"/>
            <w:tcBorders>
              <w:top w:val="single" w:sz="4" w:space="0" w:color="auto"/>
              <w:left w:val="single" w:sz="4" w:space="0" w:color="auto"/>
              <w:bottom w:val="single" w:sz="4" w:space="0" w:color="auto"/>
              <w:right w:val="single" w:sz="4" w:space="0" w:color="auto"/>
            </w:tcBorders>
          </w:tcPr>
          <w:p w14:paraId="54921E77" w14:textId="550B11CE" w:rsidR="00A31DFA" w:rsidRPr="00546985" w:rsidRDefault="00A31DFA" w:rsidP="00A31DFA">
            <w:pPr>
              <w:pStyle w:val="a0"/>
              <w:spacing w:after="156"/>
              <w:ind w:firstLine="0"/>
            </w:pPr>
            <w:r w:rsidRPr="00546985">
              <w:t>3.1.3</w:t>
            </w:r>
          </w:p>
        </w:tc>
        <w:tc>
          <w:tcPr>
            <w:tcW w:w="2621" w:type="pct"/>
            <w:tcBorders>
              <w:top w:val="single" w:sz="4" w:space="0" w:color="auto"/>
              <w:left w:val="single" w:sz="4" w:space="0" w:color="auto"/>
              <w:bottom w:val="single" w:sz="4" w:space="0" w:color="auto"/>
              <w:right w:val="single" w:sz="4" w:space="0" w:color="auto"/>
            </w:tcBorders>
          </w:tcPr>
          <w:p w14:paraId="00B6941E" w14:textId="77777777" w:rsidR="00A31DFA" w:rsidRPr="00546985" w:rsidRDefault="009A552D" w:rsidP="00A31DFA">
            <w:pPr>
              <w:pStyle w:val="a0"/>
              <w:spacing w:after="156"/>
              <w:ind w:firstLine="0"/>
            </w:pPr>
            <w:r w:rsidRPr="00546985">
              <w:rPr>
                <w:rFonts w:hint="eastAsia"/>
              </w:rPr>
              <w:t>根据与</w:t>
            </w:r>
            <w:r w:rsidRPr="00546985">
              <w:t>HVAC</w:t>
            </w:r>
            <w:r w:rsidRPr="00546985">
              <w:rPr>
                <w:rFonts w:hint="eastAsia"/>
              </w:rPr>
              <w:t>组的确认结果，</w:t>
            </w:r>
            <w:r w:rsidR="00465ADF" w:rsidRPr="00546985">
              <w:rPr>
                <w:rFonts w:hint="eastAsia"/>
              </w:rPr>
              <w:t>删除</w:t>
            </w:r>
            <w:r w:rsidR="00465ADF" w:rsidRPr="00546985">
              <w:t>A/C</w:t>
            </w:r>
            <w:r w:rsidR="00465ADF" w:rsidRPr="00546985">
              <w:rPr>
                <w:rFonts w:hint="eastAsia"/>
              </w:rPr>
              <w:t>工作模式中的</w:t>
            </w:r>
            <w:r w:rsidR="00465ADF" w:rsidRPr="00546985">
              <w:t>COMP_ECON</w:t>
            </w:r>
            <w:r w:rsidR="00465ADF" w:rsidRPr="00546985">
              <w:rPr>
                <w:rFonts w:hint="eastAsia"/>
              </w:rPr>
              <w:t>及相关描述、枚举值</w:t>
            </w:r>
            <w:r w:rsidR="00E74E22" w:rsidRPr="00546985">
              <w:rPr>
                <w:rFonts w:hint="eastAsia"/>
              </w:rPr>
              <w:t>；</w:t>
            </w:r>
          </w:p>
          <w:p w14:paraId="04A7A87B" w14:textId="23A3628E" w:rsidR="00E74E22" w:rsidRPr="00546985" w:rsidRDefault="00E74E22" w:rsidP="00A31DFA">
            <w:pPr>
              <w:pStyle w:val="a0"/>
              <w:spacing w:after="156"/>
              <w:ind w:firstLine="0"/>
            </w:pPr>
            <w:r w:rsidRPr="00546985">
              <w:rPr>
                <w:rFonts w:hint="eastAsia"/>
              </w:rPr>
              <w:t>同时，删除</w:t>
            </w:r>
            <w:r w:rsidRPr="00546985">
              <w:t>4.3</w:t>
            </w:r>
            <w:r w:rsidRPr="00546985">
              <w:rPr>
                <w:rFonts w:hint="eastAsia"/>
              </w:rPr>
              <w:t>节中对应的标定解释（</w:t>
            </w:r>
            <w:r w:rsidRPr="00546985">
              <w:rPr>
                <w:rFonts w:ascii="Calibri" w:eastAsia="Times New Roman" w:hAnsi="Calibri" w:cs="Calibri"/>
                <w:kern w:val="0"/>
                <w:sz w:val="22"/>
              </w:rPr>
              <w:t>HVAC_EcoModeEnbld</w:t>
            </w:r>
            <w:r w:rsidRPr="00546985">
              <w:rPr>
                <w:rFonts w:asciiTheme="minorEastAsia" w:hAnsiTheme="minorEastAsia" w:cs="Calibri" w:hint="eastAsia"/>
                <w:kern w:val="0"/>
                <w:sz w:val="22"/>
              </w:rPr>
              <w:t>）</w:t>
            </w:r>
          </w:p>
        </w:tc>
        <w:tc>
          <w:tcPr>
            <w:tcW w:w="781" w:type="pct"/>
            <w:tcBorders>
              <w:top w:val="single" w:sz="4" w:space="0" w:color="auto"/>
              <w:left w:val="single" w:sz="4" w:space="0" w:color="auto"/>
              <w:bottom w:val="single" w:sz="4" w:space="0" w:color="auto"/>
              <w:right w:val="single" w:sz="4" w:space="0" w:color="auto"/>
            </w:tcBorders>
          </w:tcPr>
          <w:p w14:paraId="2EF723B8" w14:textId="34D5FF5A" w:rsidR="00A31DFA" w:rsidRPr="00546985" w:rsidRDefault="00465ADF" w:rsidP="00A31DFA">
            <w:pPr>
              <w:pStyle w:val="a0"/>
              <w:spacing w:after="156"/>
              <w:ind w:firstLine="0"/>
            </w:pPr>
            <w:r w:rsidRPr="00546985">
              <w:t>Wang Manyi</w:t>
            </w:r>
          </w:p>
        </w:tc>
      </w:tr>
      <w:tr w:rsidR="005727C7" w:rsidRPr="0098528C" w14:paraId="19C65213" w14:textId="77777777" w:rsidTr="00607F88">
        <w:tc>
          <w:tcPr>
            <w:tcW w:w="578" w:type="pct"/>
            <w:tcBorders>
              <w:top w:val="single" w:sz="4" w:space="0" w:color="auto"/>
              <w:left w:val="single" w:sz="4" w:space="0" w:color="auto"/>
              <w:bottom w:val="single" w:sz="4" w:space="0" w:color="auto"/>
              <w:right w:val="single" w:sz="4" w:space="0" w:color="auto"/>
            </w:tcBorders>
          </w:tcPr>
          <w:p w14:paraId="320887F3" w14:textId="7E074FA2" w:rsidR="000D4029" w:rsidRPr="00546985" w:rsidRDefault="000D4029" w:rsidP="00A31DFA">
            <w:pPr>
              <w:pStyle w:val="a0"/>
              <w:spacing w:after="156"/>
              <w:ind w:firstLine="0"/>
            </w:pPr>
            <w:r w:rsidRPr="00546985">
              <w:t>0.0.0.13</w:t>
            </w:r>
          </w:p>
        </w:tc>
        <w:tc>
          <w:tcPr>
            <w:tcW w:w="583" w:type="pct"/>
            <w:tcBorders>
              <w:top w:val="single" w:sz="4" w:space="0" w:color="auto"/>
              <w:left w:val="single" w:sz="4" w:space="0" w:color="auto"/>
              <w:bottom w:val="single" w:sz="4" w:space="0" w:color="auto"/>
              <w:right w:val="single" w:sz="4" w:space="0" w:color="auto"/>
            </w:tcBorders>
          </w:tcPr>
          <w:p w14:paraId="0C545590" w14:textId="67430526" w:rsidR="000D4029" w:rsidRPr="00546985" w:rsidRDefault="000D4029" w:rsidP="00A31DFA">
            <w:pPr>
              <w:pStyle w:val="a0"/>
              <w:spacing w:after="156"/>
              <w:ind w:firstLine="0"/>
            </w:pPr>
            <w:r w:rsidRPr="00546985">
              <w:t>2021/1/5</w:t>
            </w:r>
          </w:p>
        </w:tc>
        <w:tc>
          <w:tcPr>
            <w:tcW w:w="437" w:type="pct"/>
            <w:tcBorders>
              <w:top w:val="single" w:sz="4" w:space="0" w:color="auto"/>
              <w:left w:val="single" w:sz="4" w:space="0" w:color="auto"/>
              <w:bottom w:val="single" w:sz="4" w:space="0" w:color="auto"/>
              <w:right w:val="single" w:sz="4" w:space="0" w:color="auto"/>
            </w:tcBorders>
          </w:tcPr>
          <w:p w14:paraId="1A633873" w14:textId="143A3FF0" w:rsidR="000D4029" w:rsidRPr="00546985" w:rsidRDefault="000D4029" w:rsidP="00A31DFA">
            <w:pPr>
              <w:pStyle w:val="a0"/>
              <w:spacing w:after="156"/>
              <w:ind w:firstLine="0"/>
            </w:pPr>
            <w:r w:rsidRPr="00546985">
              <w:t>3.1.3.1</w:t>
            </w:r>
          </w:p>
        </w:tc>
        <w:tc>
          <w:tcPr>
            <w:tcW w:w="2621" w:type="pct"/>
            <w:tcBorders>
              <w:top w:val="single" w:sz="4" w:space="0" w:color="auto"/>
              <w:left w:val="single" w:sz="4" w:space="0" w:color="auto"/>
              <w:bottom w:val="single" w:sz="4" w:space="0" w:color="auto"/>
              <w:right w:val="single" w:sz="4" w:space="0" w:color="auto"/>
            </w:tcBorders>
          </w:tcPr>
          <w:p w14:paraId="6B796406" w14:textId="65101364" w:rsidR="000D4029" w:rsidRPr="00546985" w:rsidRDefault="000D4029" w:rsidP="00A31DFA">
            <w:pPr>
              <w:pStyle w:val="a0"/>
              <w:spacing w:after="156"/>
              <w:ind w:firstLine="0"/>
            </w:pPr>
            <w:r w:rsidRPr="00546985">
              <w:rPr>
                <w:rFonts w:hint="eastAsia"/>
              </w:rPr>
              <w:t>补充</w:t>
            </w:r>
            <w:r w:rsidRPr="00546985">
              <w:t>Request Compressor Setting Change Info</w:t>
            </w:r>
            <w:r w:rsidRPr="00546985">
              <w:rPr>
                <w:rFonts w:hint="eastAsia"/>
              </w:rPr>
              <w:t>作切换时，</w:t>
            </w:r>
            <w:r w:rsidRPr="00546985">
              <w:t>A/C</w:t>
            </w:r>
            <w:r w:rsidRPr="00546985">
              <w:rPr>
                <w:rFonts w:hint="eastAsia"/>
              </w:rPr>
              <w:t>的显示状态。</w:t>
            </w:r>
          </w:p>
        </w:tc>
        <w:tc>
          <w:tcPr>
            <w:tcW w:w="781" w:type="pct"/>
            <w:tcBorders>
              <w:top w:val="single" w:sz="4" w:space="0" w:color="auto"/>
              <w:left w:val="single" w:sz="4" w:space="0" w:color="auto"/>
              <w:bottom w:val="single" w:sz="4" w:space="0" w:color="auto"/>
              <w:right w:val="single" w:sz="4" w:space="0" w:color="auto"/>
            </w:tcBorders>
          </w:tcPr>
          <w:p w14:paraId="2AFF28A0" w14:textId="79DEA1A4" w:rsidR="000D4029" w:rsidRPr="00546985" w:rsidRDefault="000D4029" w:rsidP="00A31DFA">
            <w:pPr>
              <w:pStyle w:val="a0"/>
              <w:spacing w:after="156"/>
              <w:ind w:firstLine="0"/>
            </w:pPr>
            <w:r w:rsidRPr="00546985">
              <w:t>Wang Manyi</w:t>
            </w:r>
          </w:p>
        </w:tc>
      </w:tr>
      <w:tr w:rsidR="005727C7" w:rsidRPr="0098528C" w14:paraId="1CD672D2" w14:textId="77777777" w:rsidTr="00607F88">
        <w:tc>
          <w:tcPr>
            <w:tcW w:w="578" w:type="pct"/>
            <w:tcBorders>
              <w:top w:val="single" w:sz="4" w:space="0" w:color="auto"/>
              <w:left w:val="single" w:sz="4" w:space="0" w:color="auto"/>
              <w:bottom w:val="single" w:sz="4" w:space="0" w:color="auto"/>
              <w:right w:val="single" w:sz="4" w:space="0" w:color="auto"/>
            </w:tcBorders>
          </w:tcPr>
          <w:p w14:paraId="3BFF6D6D" w14:textId="3FBDAF02" w:rsidR="000E44D4" w:rsidRPr="00546985" w:rsidRDefault="000E44D4" w:rsidP="00A31DFA">
            <w:pPr>
              <w:pStyle w:val="a0"/>
              <w:spacing w:after="156"/>
              <w:ind w:firstLine="0"/>
            </w:pPr>
            <w:r w:rsidRPr="00546985">
              <w:t>0.0.0.13</w:t>
            </w:r>
          </w:p>
        </w:tc>
        <w:tc>
          <w:tcPr>
            <w:tcW w:w="583" w:type="pct"/>
            <w:tcBorders>
              <w:top w:val="single" w:sz="4" w:space="0" w:color="auto"/>
              <w:left w:val="single" w:sz="4" w:space="0" w:color="auto"/>
              <w:bottom w:val="single" w:sz="4" w:space="0" w:color="auto"/>
              <w:right w:val="single" w:sz="4" w:space="0" w:color="auto"/>
            </w:tcBorders>
          </w:tcPr>
          <w:p w14:paraId="5115B375" w14:textId="1062EB00" w:rsidR="000E44D4" w:rsidRPr="00546985" w:rsidRDefault="000E44D4" w:rsidP="00A31DFA">
            <w:pPr>
              <w:pStyle w:val="a0"/>
              <w:spacing w:after="156"/>
              <w:ind w:firstLine="0"/>
            </w:pPr>
            <w:r w:rsidRPr="00546985">
              <w:t>2021/1/5</w:t>
            </w:r>
          </w:p>
        </w:tc>
        <w:tc>
          <w:tcPr>
            <w:tcW w:w="437" w:type="pct"/>
            <w:tcBorders>
              <w:top w:val="single" w:sz="4" w:space="0" w:color="auto"/>
              <w:left w:val="single" w:sz="4" w:space="0" w:color="auto"/>
              <w:bottom w:val="single" w:sz="4" w:space="0" w:color="auto"/>
              <w:right w:val="single" w:sz="4" w:space="0" w:color="auto"/>
            </w:tcBorders>
          </w:tcPr>
          <w:p w14:paraId="48926692" w14:textId="2C849C0C" w:rsidR="000E44D4" w:rsidRPr="00546985" w:rsidRDefault="000E44D4" w:rsidP="00A31DFA">
            <w:pPr>
              <w:pStyle w:val="a0"/>
              <w:spacing w:after="156"/>
              <w:ind w:firstLine="0"/>
            </w:pPr>
            <w:r w:rsidRPr="00546985">
              <w:t>3.1.11</w:t>
            </w:r>
          </w:p>
        </w:tc>
        <w:tc>
          <w:tcPr>
            <w:tcW w:w="2621" w:type="pct"/>
            <w:tcBorders>
              <w:top w:val="single" w:sz="4" w:space="0" w:color="auto"/>
              <w:left w:val="single" w:sz="4" w:space="0" w:color="auto"/>
              <w:bottom w:val="single" w:sz="4" w:space="0" w:color="auto"/>
              <w:right w:val="single" w:sz="4" w:space="0" w:color="auto"/>
            </w:tcBorders>
          </w:tcPr>
          <w:p w14:paraId="3375CB6D" w14:textId="15C6203D" w:rsidR="000E44D4" w:rsidRPr="00546985" w:rsidRDefault="000E44D4" w:rsidP="000E44D4">
            <w:pPr>
              <w:pStyle w:val="a0"/>
              <w:spacing w:after="156"/>
              <w:ind w:firstLine="0"/>
            </w:pPr>
            <w:r w:rsidRPr="00546985">
              <w:rPr>
                <w:rFonts w:hint="eastAsia"/>
              </w:rPr>
              <w:t>补充说明对</w:t>
            </w:r>
            <w:r w:rsidRPr="00546985">
              <w:rPr>
                <w:b/>
                <w:i/>
              </w:rPr>
              <w:t>Indication Air Distribution Front Right</w:t>
            </w:r>
            <w:r w:rsidRPr="00546985">
              <w:rPr>
                <w:rFonts w:hint="eastAsia"/>
              </w:rPr>
              <w:t>作</w:t>
            </w:r>
            <w:r w:rsidRPr="00546985">
              <w:t>reserve</w:t>
            </w:r>
            <w:r w:rsidRPr="00546985">
              <w:rPr>
                <w:rFonts w:hint="eastAsia"/>
              </w:rPr>
              <w:t>处理（</w:t>
            </w:r>
            <w:r w:rsidRPr="00546985">
              <w:t>both CLEA &amp; GB</w:t>
            </w:r>
            <w:r w:rsidRPr="00546985">
              <w:rPr>
                <w:rFonts w:hint="eastAsia"/>
              </w:rPr>
              <w:t>）</w:t>
            </w:r>
          </w:p>
        </w:tc>
        <w:tc>
          <w:tcPr>
            <w:tcW w:w="781" w:type="pct"/>
            <w:tcBorders>
              <w:top w:val="single" w:sz="4" w:space="0" w:color="auto"/>
              <w:left w:val="single" w:sz="4" w:space="0" w:color="auto"/>
              <w:bottom w:val="single" w:sz="4" w:space="0" w:color="auto"/>
              <w:right w:val="single" w:sz="4" w:space="0" w:color="auto"/>
            </w:tcBorders>
          </w:tcPr>
          <w:p w14:paraId="4909ED03" w14:textId="4882EAD0" w:rsidR="000E44D4" w:rsidRPr="00546985" w:rsidRDefault="000E44D4" w:rsidP="00A31DFA">
            <w:pPr>
              <w:pStyle w:val="a0"/>
              <w:spacing w:after="156"/>
              <w:ind w:firstLine="0"/>
            </w:pPr>
            <w:r w:rsidRPr="00546985">
              <w:t>Wang Manyi</w:t>
            </w:r>
          </w:p>
        </w:tc>
      </w:tr>
      <w:tr w:rsidR="005727C7" w:rsidRPr="0098528C" w14:paraId="62662B06" w14:textId="77777777" w:rsidTr="00607F88">
        <w:tc>
          <w:tcPr>
            <w:tcW w:w="578" w:type="pct"/>
            <w:tcBorders>
              <w:top w:val="single" w:sz="4" w:space="0" w:color="auto"/>
              <w:left w:val="single" w:sz="4" w:space="0" w:color="auto"/>
              <w:bottom w:val="single" w:sz="4" w:space="0" w:color="auto"/>
              <w:right w:val="single" w:sz="4" w:space="0" w:color="auto"/>
            </w:tcBorders>
          </w:tcPr>
          <w:p w14:paraId="2A2E33CC" w14:textId="116287AD" w:rsidR="000E44D4" w:rsidRPr="00546985" w:rsidRDefault="000E44D4" w:rsidP="00A31DFA">
            <w:pPr>
              <w:pStyle w:val="a0"/>
              <w:spacing w:after="156"/>
              <w:ind w:firstLine="0"/>
            </w:pPr>
            <w:r w:rsidRPr="00546985">
              <w:t>0.0.0.13</w:t>
            </w:r>
          </w:p>
        </w:tc>
        <w:tc>
          <w:tcPr>
            <w:tcW w:w="583" w:type="pct"/>
            <w:tcBorders>
              <w:top w:val="single" w:sz="4" w:space="0" w:color="auto"/>
              <w:left w:val="single" w:sz="4" w:space="0" w:color="auto"/>
              <w:bottom w:val="single" w:sz="4" w:space="0" w:color="auto"/>
              <w:right w:val="single" w:sz="4" w:space="0" w:color="auto"/>
            </w:tcBorders>
          </w:tcPr>
          <w:p w14:paraId="4985F220" w14:textId="0D1E11CE" w:rsidR="000E44D4" w:rsidRPr="00546985" w:rsidRDefault="000E44D4" w:rsidP="00A31DFA">
            <w:pPr>
              <w:pStyle w:val="a0"/>
              <w:spacing w:after="156"/>
              <w:ind w:firstLine="0"/>
            </w:pPr>
            <w:r w:rsidRPr="00546985">
              <w:t>2021/1/5</w:t>
            </w:r>
          </w:p>
        </w:tc>
        <w:tc>
          <w:tcPr>
            <w:tcW w:w="437" w:type="pct"/>
            <w:tcBorders>
              <w:top w:val="single" w:sz="4" w:space="0" w:color="auto"/>
              <w:left w:val="single" w:sz="4" w:space="0" w:color="auto"/>
              <w:bottom w:val="single" w:sz="4" w:space="0" w:color="auto"/>
              <w:right w:val="single" w:sz="4" w:space="0" w:color="auto"/>
            </w:tcBorders>
          </w:tcPr>
          <w:p w14:paraId="32A6875F" w14:textId="4523C3D8" w:rsidR="000E44D4" w:rsidRPr="00546985" w:rsidRDefault="000E44D4" w:rsidP="00A31DFA">
            <w:pPr>
              <w:pStyle w:val="a0"/>
              <w:spacing w:after="156"/>
              <w:ind w:firstLine="0"/>
            </w:pPr>
            <w:r w:rsidRPr="00546985">
              <w:t>3.1.13</w:t>
            </w:r>
          </w:p>
        </w:tc>
        <w:tc>
          <w:tcPr>
            <w:tcW w:w="2621" w:type="pct"/>
            <w:tcBorders>
              <w:top w:val="single" w:sz="4" w:space="0" w:color="auto"/>
              <w:left w:val="single" w:sz="4" w:space="0" w:color="auto"/>
              <w:bottom w:val="single" w:sz="4" w:space="0" w:color="auto"/>
              <w:right w:val="single" w:sz="4" w:space="0" w:color="auto"/>
            </w:tcBorders>
          </w:tcPr>
          <w:p w14:paraId="39A427DF" w14:textId="7F76E4E2" w:rsidR="000E44D4" w:rsidRPr="00546985" w:rsidRDefault="000E44D4" w:rsidP="00A31DFA">
            <w:pPr>
              <w:pStyle w:val="a0"/>
              <w:spacing w:after="156"/>
              <w:ind w:firstLine="0"/>
            </w:pPr>
            <w:r w:rsidRPr="00546985">
              <w:rPr>
                <w:rFonts w:hint="eastAsia"/>
              </w:rPr>
              <w:t>补充说明《同步设置》章节中的不明之处</w:t>
            </w:r>
          </w:p>
        </w:tc>
        <w:tc>
          <w:tcPr>
            <w:tcW w:w="781" w:type="pct"/>
            <w:tcBorders>
              <w:top w:val="single" w:sz="4" w:space="0" w:color="auto"/>
              <w:left w:val="single" w:sz="4" w:space="0" w:color="auto"/>
              <w:bottom w:val="single" w:sz="4" w:space="0" w:color="auto"/>
              <w:right w:val="single" w:sz="4" w:space="0" w:color="auto"/>
            </w:tcBorders>
          </w:tcPr>
          <w:p w14:paraId="699A601D" w14:textId="0082144E" w:rsidR="000E44D4" w:rsidRPr="00546985" w:rsidRDefault="000E44D4" w:rsidP="00A31DFA">
            <w:pPr>
              <w:pStyle w:val="a0"/>
              <w:spacing w:after="156"/>
              <w:ind w:firstLine="0"/>
            </w:pPr>
            <w:r w:rsidRPr="00546985">
              <w:t>Wang Manyi</w:t>
            </w:r>
          </w:p>
        </w:tc>
      </w:tr>
      <w:tr w:rsidR="005727C7" w:rsidRPr="0098528C" w14:paraId="6F2E4177" w14:textId="77777777" w:rsidTr="00607F88">
        <w:tc>
          <w:tcPr>
            <w:tcW w:w="578" w:type="pct"/>
            <w:tcBorders>
              <w:top w:val="single" w:sz="4" w:space="0" w:color="auto"/>
              <w:left w:val="single" w:sz="4" w:space="0" w:color="auto"/>
              <w:bottom w:val="single" w:sz="4" w:space="0" w:color="auto"/>
              <w:right w:val="single" w:sz="4" w:space="0" w:color="auto"/>
            </w:tcBorders>
          </w:tcPr>
          <w:p w14:paraId="031C37ED" w14:textId="0BDF85E1" w:rsidR="00863EDE" w:rsidRPr="00546985" w:rsidRDefault="00863EDE" w:rsidP="00A31DFA">
            <w:pPr>
              <w:pStyle w:val="a0"/>
              <w:spacing w:after="156"/>
              <w:ind w:firstLine="0"/>
            </w:pPr>
            <w:r w:rsidRPr="00546985">
              <w:t>0.0.0.13</w:t>
            </w:r>
          </w:p>
        </w:tc>
        <w:tc>
          <w:tcPr>
            <w:tcW w:w="583" w:type="pct"/>
            <w:tcBorders>
              <w:top w:val="single" w:sz="4" w:space="0" w:color="auto"/>
              <w:left w:val="single" w:sz="4" w:space="0" w:color="auto"/>
              <w:bottom w:val="single" w:sz="4" w:space="0" w:color="auto"/>
              <w:right w:val="single" w:sz="4" w:space="0" w:color="auto"/>
            </w:tcBorders>
          </w:tcPr>
          <w:p w14:paraId="6C9A3E43" w14:textId="09BC7B0D" w:rsidR="00863EDE" w:rsidRPr="00546985" w:rsidRDefault="00863EDE" w:rsidP="00A31DFA">
            <w:pPr>
              <w:pStyle w:val="a0"/>
              <w:spacing w:after="156"/>
              <w:ind w:firstLine="0"/>
            </w:pPr>
            <w:r w:rsidRPr="00546985">
              <w:t>2020/1/5</w:t>
            </w:r>
          </w:p>
        </w:tc>
        <w:tc>
          <w:tcPr>
            <w:tcW w:w="437" w:type="pct"/>
            <w:tcBorders>
              <w:top w:val="single" w:sz="4" w:space="0" w:color="auto"/>
              <w:left w:val="single" w:sz="4" w:space="0" w:color="auto"/>
              <w:bottom w:val="single" w:sz="4" w:space="0" w:color="auto"/>
              <w:right w:val="single" w:sz="4" w:space="0" w:color="auto"/>
            </w:tcBorders>
          </w:tcPr>
          <w:p w14:paraId="74536EE6" w14:textId="06EBFCF9" w:rsidR="00863EDE" w:rsidRPr="00546985" w:rsidRDefault="00863EDE" w:rsidP="00A31DFA">
            <w:pPr>
              <w:pStyle w:val="a0"/>
              <w:spacing w:after="156"/>
              <w:ind w:firstLine="0"/>
            </w:pPr>
            <w:r w:rsidRPr="00546985">
              <w:t>3.1.4.2</w:t>
            </w:r>
          </w:p>
        </w:tc>
        <w:tc>
          <w:tcPr>
            <w:tcW w:w="2621" w:type="pct"/>
            <w:tcBorders>
              <w:top w:val="single" w:sz="4" w:space="0" w:color="auto"/>
              <w:left w:val="single" w:sz="4" w:space="0" w:color="auto"/>
              <w:bottom w:val="single" w:sz="4" w:space="0" w:color="auto"/>
              <w:right w:val="single" w:sz="4" w:space="0" w:color="auto"/>
            </w:tcBorders>
          </w:tcPr>
          <w:p w14:paraId="3FD26750" w14:textId="6C977D03" w:rsidR="00863EDE" w:rsidRPr="00546985" w:rsidRDefault="00863EDE" w:rsidP="00A31DFA">
            <w:pPr>
              <w:pStyle w:val="a0"/>
              <w:spacing w:after="156"/>
              <w:ind w:firstLine="0"/>
            </w:pPr>
            <w:r w:rsidRPr="00546985">
              <w:rPr>
                <w:rFonts w:hint="eastAsia"/>
              </w:rPr>
              <w:t>修正</w:t>
            </w:r>
            <w:r w:rsidRPr="00546985">
              <w:t>Indication Temperature Setting Level Front Left</w:t>
            </w:r>
            <w:r w:rsidRPr="00546985">
              <w:rPr>
                <w:rFonts w:hint="eastAsia"/>
              </w:rPr>
              <w:t>信号的描述</w:t>
            </w:r>
          </w:p>
        </w:tc>
        <w:tc>
          <w:tcPr>
            <w:tcW w:w="781" w:type="pct"/>
            <w:tcBorders>
              <w:top w:val="single" w:sz="4" w:space="0" w:color="auto"/>
              <w:left w:val="single" w:sz="4" w:space="0" w:color="auto"/>
              <w:bottom w:val="single" w:sz="4" w:space="0" w:color="auto"/>
              <w:right w:val="single" w:sz="4" w:space="0" w:color="auto"/>
            </w:tcBorders>
          </w:tcPr>
          <w:p w14:paraId="05D24859" w14:textId="0420DD21" w:rsidR="00863EDE" w:rsidRPr="00546985" w:rsidRDefault="00863EDE" w:rsidP="00A31DFA">
            <w:pPr>
              <w:pStyle w:val="a0"/>
              <w:spacing w:after="156"/>
              <w:ind w:firstLine="0"/>
            </w:pPr>
            <w:r w:rsidRPr="00546985">
              <w:t>Wang Manyi</w:t>
            </w:r>
          </w:p>
        </w:tc>
      </w:tr>
      <w:tr w:rsidR="005727C7" w:rsidRPr="0098528C" w14:paraId="2C67392D" w14:textId="77777777" w:rsidTr="00607F88">
        <w:tc>
          <w:tcPr>
            <w:tcW w:w="578" w:type="pct"/>
            <w:tcBorders>
              <w:top w:val="single" w:sz="4" w:space="0" w:color="auto"/>
              <w:left w:val="single" w:sz="4" w:space="0" w:color="auto"/>
              <w:bottom w:val="single" w:sz="4" w:space="0" w:color="auto"/>
              <w:right w:val="single" w:sz="4" w:space="0" w:color="auto"/>
            </w:tcBorders>
          </w:tcPr>
          <w:p w14:paraId="05C62CD7" w14:textId="3F54963E" w:rsidR="00132012" w:rsidRPr="00546985" w:rsidRDefault="00132012" w:rsidP="00A31DFA">
            <w:pPr>
              <w:pStyle w:val="a0"/>
              <w:spacing w:after="156"/>
              <w:ind w:firstLine="0"/>
            </w:pPr>
            <w:r w:rsidRPr="00546985">
              <w:lastRenderedPageBreak/>
              <w:t>0.0.0.13</w:t>
            </w:r>
          </w:p>
        </w:tc>
        <w:tc>
          <w:tcPr>
            <w:tcW w:w="583" w:type="pct"/>
            <w:tcBorders>
              <w:top w:val="single" w:sz="4" w:space="0" w:color="auto"/>
              <w:left w:val="single" w:sz="4" w:space="0" w:color="auto"/>
              <w:bottom w:val="single" w:sz="4" w:space="0" w:color="auto"/>
              <w:right w:val="single" w:sz="4" w:space="0" w:color="auto"/>
            </w:tcBorders>
          </w:tcPr>
          <w:p w14:paraId="1EB2D886" w14:textId="33EDE8C4" w:rsidR="00132012" w:rsidRPr="00546985" w:rsidRDefault="00132012" w:rsidP="00A31DFA">
            <w:pPr>
              <w:pStyle w:val="a0"/>
              <w:spacing w:after="156"/>
              <w:ind w:firstLine="0"/>
            </w:pPr>
            <w:r w:rsidRPr="00546985">
              <w:t>2021/1/5</w:t>
            </w:r>
          </w:p>
        </w:tc>
        <w:tc>
          <w:tcPr>
            <w:tcW w:w="437" w:type="pct"/>
            <w:tcBorders>
              <w:top w:val="single" w:sz="4" w:space="0" w:color="auto"/>
              <w:left w:val="single" w:sz="4" w:space="0" w:color="auto"/>
              <w:bottom w:val="single" w:sz="4" w:space="0" w:color="auto"/>
              <w:right w:val="single" w:sz="4" w:space="0" w:color="auto"/>
            </w:tcBorders>
          </w:tcPr>
          <w:p w14:paraId="4E294ACB" w14:textId="703BE094" w:rsidR="00132012" w:rsidRPr="00546985" w:rsidRDefault="00132012" w:rsidP="00A31DFA">
            <w:pPr>
              <w:pStyle w:val="a0"/>
              <w:spacing w:after="156"/>
              <w:ind w:firstLine="0"/>
            </w:pPr>
            <w:r w:rsidRPr="00546985">
              <w:t>3.1.5.2</w:t>
            </w:r>
          </w:p>
        </w:tc>
        <w:tc>
          <w:tcPr>
            <w:tcW w:w="2621" w:type="pct"/>
            <w:tcBorders>
              <w:top w:val="single" w:sz="4" w:space="0" w:color="auto"/>
              <w:left w:val="single" w:sz="4" w:space="0" w:color="auto"/>
              <w:bottom w:val="single" w:sz="4" w:space="0" w:color="auto"/>
              <w:right w:val="single" w:sz="4" w:space="0" w:color="auto"/>
            </w:tcBorders>
          </w:tcPr>
          <w:p w14:paraId="21273DD7" w14:textId="2B5B64C0" w:rsidR="00132012" w:rsidRPr="00546985" w:rsidRDefault="00132012" w:rsidP="00A31DFA">
            <w:pPr>
              <w:pStyle w:val="a0"/>
              <w:spacing w:after="156"/>
              <w:ind w:firstLine="0"/>
            </w:pPr>
            <w:r w:rsidRPr="00546985">
              <w:rPr>
                <w:rFonts w:hint="eastAsia"/>
              </w:rPr>
              <w:t>修正笔误</w:t>
            </w:r>
          </w:p>
        </w:tc>
        <w:tc>
          <w:tcPr>
            <w:tcW w:w="781" w:type="pct"/>
            <w:tcBorders>
              <w:top w:val="single" w:sz="4" w:space="0" w:color="auto"/>
              <w:left w:val="single" w:sz="4" w:space="0" w:color="auto"/>
              <w:bottom w:val="single" w:sz="4" w:space="0" w:color="auto"/>
              <w:right w:val="single" w:sz="4" w:space="0" w:color="auto"/>
            </w:tcBorders>
          </w:tcPr>
          <w:p w14:paraId="797C30C0" w14:textId="74C48761" w:rsidR="00132012" w:rsidRPr="00546985" w:rsidRDefault="00132012" w:rsidP="00A31DFA">
            <w:pPr>
              <w:pStyle w:val="a0"/>
              <w:spacing w:after="156"/>
              <w:ind w:firstLine="0"/>
            </w:pPr>
            <w:r w:rsidRPr="00546985">
              <w:t>Wang Manyi</w:t>
            </w:r>
          </w:p>
        </w:tc>
      </w:tr>
      <w:tr w:rsidR="005727C7" w:rsidRPr="0098528C" w14:paraId="22434A2B" w14:textId="77777777" w:rsidTr="00607F88">
        <w:tc>
          <w:tcPr>
            <w:tcW w:w="578" w:type="pct"/>
            <w:tcBorders>
              <w:top w:val="single" w:sz="4" w:space="0" w:color="auto"/>
              <w:left w:val="single" w:sz="4" w:space="0" w:color="auto"/>
              <w:bottom w:val="single" w:sz="4" w:space="0" w:color="auto"/>
              <w:right w:val="single" w:sz="4" w:space="0" w:color="auto"/>
            </w:tcBorders>
          </w:tcPr>
          <w:p w14:paraId="504B8A57" w14:textId="21764C5C" w:rsidR="00960DD8" w:rsidRPr="00546985" w:rsidRDefault="00960DD8" w:rsidP="00A31DFA">
            <w:pPr>
              <w:pStyle w:val="a0"/>
              <w:spacing w:after="156"/>
              <w:ind w:firstLine="0"/>
            </w:pPr>
            <w:r w:rsidRPr="00546985">
              <w:t>0.0.0.13</w:t>
            </w:r>
          </w:p>
        </w:tc>
        <w:tc>
          <w:tcPr>
            <w:tcW w:w="583" w:type="pct"/>
            <w:tcBorders>
              <w:top w:val="single" w:sz="4" w:space="0" w:color="auto"/>
              <w:left w:val="single" w:sz="4" w:space="0" w:color="auto"/>
              <w:bottom w:val="single" w:sz="4" w:space="0" w:color="auto"/>
              <w:right w:val="single" w:sz="4" w:space="0" w:color="auto"/>
            </w:tcBorders>
          </w:tcPr>
          <w:p w14:paraId="7D070A3D" w14:textId="5B38AE71" w:rsidR="00960DD8" w:rsidRPr="00546985" w:rsidRDefault="00960DD8" w:rsidP="00A31DFA">
            <w:pPr>
              <w:pStyle w:val="a0"/>
              <w:spacing w:after="156"/>
              <w:ind w:firstLine="0"/>
            </w:pPr>
            <w:r w:rsidRPr="00546985">
              <w:t>2021/1/8</w:t>
            </w:r>
          </w:p>
        </w:tc>
        <w:tc>
          <w:tcPr>
            <w:tcW w:w="437" w:type="pct"/>
            <w:tcBorders>
              <w:top w:val="single" w:sz="4" w:space="0" w:color="auto"/>
              <w:left w:val="single" w:sz="4" w:space="0" w:color="auto"/>
              <w:bottom w:val="single" w:sz="4" w:space="0" w:color="auto"/>
              <w:right w:val="single" w:sz="4" w:space="0" w:color="auto"/>
            </w:tcBorders>
          </w:tcPr>
          <w:p w14:paraId="1220AFD0" w14:textId="10AE0CED" w:rsidR="00960DD8" w:rsidRPr="00546985" w:rsidRDefault="00960DD8" w:rsidP="003D725E">
            <w:pPr>
              <w:pStyle w:val="a0"/>
              <w:spacing w:after="156"/>
              <w:ind w:firstLine="0"/>
            </w:pPr>
            <w:r w:rsidRPr="00546985">
              <w:t>3.1.11.</w:t>
            </w:r>
            <w:r w:rsidR="003D725E" w:rsidRPr="00546985">
              <w:t>5</w:t>
            </w:r>
          </w:p>
        </w:tc>
        <w:tc>
          <w:tcPr>
            <w:tcW w:w="2621" w:type="pct"/>
            <w:tcBorders>
              <w:top w:val="single" w:sz="4" w:space="0" w:color="auto"/>
              <w:left w:val="single" w:sz="4" w:space="0" w:color="auto"/>
              <w:bottom w:val="single" w:sz="4" w:space="0" w:color="auto"/>
              <w:right w:val="single" w:sz="4" w:space="0" w:color="auto"/>
            </w:tcBorders>
          </w:tcPr>
          <w:p w14:paraId="1F4A26FD" w14:textId="77777777" w:rsidR="00960DD8" w:rsidRPr="00546985" w:rsidRDefault="00960DD8" w:rsidP="00A31DFA">
            <w:pPr>
              <w:pStyle w:val="a0"/>
              <w:spacing w:after="156"/>
              <w:ind w:firstLine="0"/>
            </w:pPr>
            <w:r w:rsidRPr="00546985">
              <w:rPr>
                <w:rFonts w:hint="eastAsia"/>
              </w:rPr>
              <w:t>增加章节定义《</w:t>
            </w:r>
            <w:r w:rsidRPr="00546985">
              <w:t>GB</w:t>
            </w:r>
            <w:r w:rsidRPr="00546985">
              <w:rPr>
                <w:rFonts w:hint="eastAsia"/>
              </w:rPr>
              <w:t>的挡风玻璃加热》信号</w:t>
            </w:r>
          </w:p>
          <w:p w14:paraId="0B05768A" w14:textId="6B52C61A" w:rsidR="003D725E" w:rsidRPr="00546985" w:rsidRDefault="003D725E" w:rsidP="00A31DFA">
            <w:pPr>
              <w:pStyle w:val="a0"/>
              <w:spacing w:after="156"/>
              <w:ind w:firstLine="0"/>
            </w:pPr>
            <w:r w:rsidRPr="00546985">
              <w:rPr>
                <w:rFonts w:hint="eastAsia"/>
              </w:rPr>
              <w:t>删除不使用的信号</w:t>
            </w:r>
          </w:p>
        </w:tc>
        <w:tc>
          <w:tcPr>
            <w:tcW w:w="781" w:type="pct"/>
            <w:tcBorders>
              <w:top w:val="single" w:sz="4" w:space="0" w:color="auto"/>
              <w:left w:val="single" w:sz="4" w:space="0" w:color="auto"/>
              <w:bottom w:val="single" w:sz="4" w:space="0" w:color="auto"/>
              <w:right w:val="single" w:sz="4" w:space="0" w:color="auto"/>
            </w:tcBorders>
          </w:tcPr>
          <w:p w14:paraId="6BA1338B" w14:textId="17C9F5F3" w:rsidR="00960DD8" w:rsidRPr="00546985" w:rsidRDefault="00960DD8" w:rsidP="00A31DFA">
            <w:pPr>
              <w:pStyle w:val="a0"/>
              <w:spacing w:after="156"/>
              <w:ind w:firstLine="0"/>
            </w:pPr>
            <w:r w:rsidRPr="00546985">
              <w:t>Wang Manyi</w:t>
            </w:r>
          </w:p>
        </w:tc>
      </w:tr>
      <w:tr w:rsidR="005727C7" w:rsidRPr="0098528C" w14:paraId="5D0D7E28" w14:textId="77777777" w:rsidTr="00607F88">
        <w:tc>
          <w:tcPr>
            <w:tcW w:w="578" w:type="pct"/>
            <w:tcBorders>
              <w:top w:val="single" w:sz="4" w:space="0" w:color="auto"/>
              <w:left w:val="single" w:sz="4" w:space="0" w:color="auto"/>
              <w:bottom w:val="single" w:sz="4" w:space="0" w:color="auto"/>
              <w:right w:val="single" w:sz="4" w:space="0" w:color="auto"/>
            </w:tcBorders>
          </w:tcPr>
          <w:p w14:paraId="21BED413" w14:textId="7F071DCB" w:rsidR="00AE4553" w:rsidRPr="00546985" w:rsidRDefault="00AE4553" w:rsidP="00A31DFA">
            <w:pPr>
              <w:pStyle w:val="a0"/>
              <w:spacing w:after="156"/>
              <w:ind w:firstLine="0"/>
            </w:pPr>
            <w:r w:rsidRPr="00546985">
              <w:t>0.0.0.13</w:t>
            </w:r>
          </w:p>
        </w:tc>
        <w:tc>
          <w:tcPr>
            <w:tcW w:w="583" w:type="pct"/>
            <w:tcBorders>
              <w:top w:val="single" w:sz="4" w:space="0" w:color="auto"/>
              <w:left w:val="single" w:sz="4" w:space="0" w:color="auto"/>
              <w:bottom w:val="single" w:sz="4" w:space="0" w:color="auto"/>
              <w:right w:val="single" w:sz="4" w:space="0" w:color="auto"/>
            </w:tcBorders>
          </w:tcPr>
          <w:p w14:paraId="30DA9669" w14:textId="1B9246B7" w:rsidR="00AE4553" w:rsidRPr="00546985" w:rsidRDefault="00AE4553" w:rsidP="00A31DFA">
            <w:pPr>
              <w:pStyle w:val="a0"/>
              <w:spacing w:after="156"/>
              <w:ind w:firstLine="0"/>
            </w:pPr>
            <w:r w:rsidRPr="00546985">
              <w:t>2021/1/12</w:t>
            </w:r>
          </w:p>
        </w:tc>
        <w:tc>
          <w:tcPr>
            <w:tcW w:w="437" w:type="pct"/>
            <w:tcBorders>
              <w:top w:val="single" w:sz="4" w:space="0" w:color="auto"/>
              <w:left w:val="single" w:sz="4" w:space="0" w:color="auto"/>
              <w:bottom w:val="single" w:sz="4" w:space="0" w:color="auto"/>
              <w:right w:val="single" w:sz="4" w:space="0" w:color="auto"/>
            </w:tcBorders>
          </w:tcPr>
          <w:p w14:paraId="4CC91080" w14:textId="0BC5A8C6" w:rsidR="00AE4553" w:rsidRPr="00546985" w:rsidRDefault="00AE4553" w:rsidP="00A31DFA">
            <w:pPr>
              <w:pStyle w:val="a0"/>
              <w:spacing w:after="156"/>
              <w:ind w:firstLine="0"/>
            </w:pPr>
            <w:r w:rsidRPr="00546985">
              <w:t>3.1.12.2</w:t>
            </w:r>
          </w:p>
        </w:tc>
        <w:tc>
          <w:tcPr>
            <w:tcW w:w="2621" w:type="pct"/>
            <w:tcBorders>
              <w:top w:val="single" w:sz="4" w:space="0" w:color="auto"/>
              <w:left w:val="single" w:sz="4" w:space="0" w:color="auto"/>
              <w:bottom w:val="single" w:sz="4" w:space="0" w:color="auto"/>
              <w:right w:val="single" w:sz="4" w:space="0" w:color="auto"/>
            </w:tcBorders>
          </w:tcPr>
          <w:p w14:paraId="588AD23B" w14:textId="2D3C7732" w:rsidR="00AE4553" w:rsidRPr="00546985" w:rsidRDefault="00AE4553" w:rsidP="00A31DFA">
            <w:pPr>
              <w:pStyle w:val="a0"/>
              <w:spacing w:after="156"/>
              <w:ind w:firstLine="0"/>
            </w:pPr>
            <w:r w:rsidRPr="00546985">
              <w:rPr>
                <w:rFonts w:hint="eastAsia"/>
              </w:rPr>
              <w:t>增加《</w:t>
            </w:r>
            <w:r w:rsidRPr="00546985">
              <w:t>GB</w:t>
            </w:r>
            <w:r w:rsidRPr="00546985">
              <w:rPr>
                <w:rFonts w:hint="eastAsia"/>
              </w:rPr>
              <w:t>的自动模式控制》中接收信号的部分</w:t>
            </w:r>
          </w:p>
        </w:tc>
        <w:tc>
          <w:tcPr>
            <w:tcW w:w="781" w:type="pct"/>
            <w:tcBorders>
              <w:top w:val="single" w:sz="4" w:space="0" w:color="auto"/>
              <w:left w:val="single" w:sz="4" w:space="0" w:color="auto"/>
              <w:bottom w:val="single" w:sz="4" w:space="0" w:color="auto"/>
              <w:right w:val="single" w:sz="4" w:space="0" w:color="auto"/>
            </w:tcBorders>
          </w:tcPr>
          <w:p w14:paraId="60B00DC7" w14:textId="41B8C086" w:rsidR="00AE4553" w:rsidRPr="00546985" w:rsidRDefault="00AE4553" w:rsidP="00A31DFA">
            <w:pPr>
              <w:pStyle w:val="a0"/>
              <w:spacing w:after="156"/>
              <w:ind w:firstLine="0"/>
            </w:pPr>
            <w:r w:rsidRPr="00546985">
              <w:t>Wang Manyi</w:t>
            </w:r>
          </w:p>
        </w:tc>
      </w:tr>
      <w:tr w:rsidR="005727C7" w:rsidRPr="0098528C" w14:paraId="5DE0EF3A" w14:textId="77777777" w:rsidTr="00607F88">
        <w:tc>
          <w:tcPr>
            <w:tcW w:w="578" w:type="pct"/>
            <w:tcBorders>
              <w:top w:val="single" w:sz="4" w:space="0" w:color="auto"/>
              <w:left w:val="single" w:sz="4" w:space="0" w:color="auto"/>
              <w:bottom w:val="single" w:sz="4" w:space="0" w:color="auto"/>
              <w:right w:val="single" w:sz="4" w:space="0" w:color="auto"/>
            </w:tcBorders>
          </w:tcPr>
          <w:p w14:paraId="4787A58A" w14:textId="491284D7" w:rsidR="00A31DFA" w:rsidRPr="00546985" w:rsidRDefault="00A31DFA" w:rsidP="00A31DFA">
            <w:pPr>
              <w:pStyle w:val="a0"/>
              <w:spacing w:after="156"/>
              <w:ind w:firstLine="0"/>
            </w:pPr>
            <w:r w:rsidRPr="00546985">
              <w:t>0.0.0.13</w:t>
            </w:r>
          </w:p>
        </w:tc>
        <w:tc>
          <w:tcPr>
            <w:tcW w:w="583" w:type="pct"/>
            <w:tcBorders>
              <w:top w:val="single" w:sz="4" w:space="0" w:color="auto"/>
              <w:left w:val="single" w:sz="4" w:space="0" w:color="auto"/>
              <w:bottom w:val="single" w:sz="4" w:space="0" w:color="auto"/>
              <w:right w:val="single" w:sz="4" w:space="0" w:color="auto"/>
            </w:tcBorders>
          </w:tcPr>
          <w:p w14:paraId="39E66FAE" w14:textId="31AC306E" w:rsidR="00A31DFA" w:rsidRPr="00546985" w:rsidRDefault="00A31DFA" w:rsidP="00A31DFA">
            <w:pPr>
              <w:pStyle w:val="a0"/>
              <w:spacing w:after="156"/>
              <w:ind w:firstLine="0"/>
            </w:pPr>
            <w:r w:rsidRPr="00546985">
              <w:t>2020/12/9</w:t>
            </w:r>
          </w:p>
        </w:tc>
        <w:tc>
          <w:tcPr>
            <w:tcW w:w="437" w:type="pct"/>
            <w:tcBorders>
              <w:top w:val="single" w:sz="4" w:space="0" w:color="auto"/>
              <w:left w:val="single" w:sz="4" w:space="0" w:color="auto"/>
              <w:bottom w:val="single" w:sz="4" w:space="0" w:color="auto"/>
              <w:right w:val="single" w:sz="4" w:space="0" w:color="auto"/>
            </w:tcBorders>
          </w:tcPr>
          <w:p w14:paraId="58574A2A" w14:textId="2389CE9C" w:rsidR="00A31DFA" w:rsidRPr="00546985" w:rsidRDefault="00A31DFA" w:rsidP="00A31DFA">
            <w:pPr>
              <w:pStyle w:val="a0"/>
              <w:spacing w:after="156"/>
              <w:ind w:firstLine="0"/>
            </w:pPr>
            <w:r w:rsidRPr="00546985">
              <w:t>3.1.16.2</w:t>
            </w:r>
          </w:p>
        </w:tc>
        <w:tc>
          <w:tcPr>
            <w:tcW w:w="2621" w:type="pct"/>
            <w:tcBorders>
              <w:top w:val="single" w:sz="4" w:space="0" w:color="auto"/>
              <w:left w:val="single" w:sz="4" w:space="0" w:color="auto"/>
              <w:bottom w:val="single" w:sz="4" w:space="0" w:color="auto"/>
              <w:right w:val="single" w:sz="4" w:space="0" w:color="auto"/>
            </w:tcBorders>
          </w:tcPr>
          <w:p w14:paraId="27C512F0" w14:textId="35D08631" w:rsidR="00A31DFA" w:rsidRPr="00546985" w:rsidRDefault="00F5288E" w:rsidP="00A31DFA">
            <w:pPr>
              <w:pStyle w:val="a0"/>
              <w:spacing w:after="156"/>
              <w:ind w:firstLine="0"/>
            </w:pPr>
            <w:r w:rsidRPr="00546985">
              <w:rPr>
                <w:rFonts w:hint="eastAsia"/>
              </w:rPr>
              <w:t>根据</w:t>
            </w:r>
            <w:r w:rsidRPr="00546985">
              <w:t>E22 PCCR</w:t>
            </w:r>
            <w:r w:rsidRPr="00546985">
              <w:rPr>
                <w:rFonts w:hint="eastAsia"/>
              </w:rPr>
              <w:t>（</w:t>
            </w:r>
            <w:r w:rsidRPr="00546985">
              <w:t>Task#81958</w:t>
            </w:r>
            <w:r w:rsidRPr="00546985">
              <w:rPr>
                <w:rFonts w:hint="eastAsia"/>
              </w:rPr>
              <w:t>），将负离子发生器的控制开关</w:t>
            </w:r>
            <w:r w:rsidR="00A10301" w:rsidRPr="00546985">
              <w:rPr>
                <w:rFonts w:hint="eastAsia"/>
              </w:rPr>
              <w:t>位置</w:t>
            </w:r>
            <w:r w:rsidRPr="00546985">
              <w:rPr>
                <w:rFonts w:hint="eastAsia"/>
              </w:rPr>
              <w:t>从</w:t>
            </w:r>
            <w:r w:rsidRPr="00546985">
              <w:t>setting</w:t>
            </w:r>
            <w:r w:rsidRPr="00546985">
              <w:rPr>
                <w:rFonts w:hint="eastAsia"/>
              </w:rPr>
              <w:t>移至空调</w:t>
            </w:r>
            <w:r w:rsidRPr="00546985">
              <w:t>APP</w:t>
            </w:r>
            <w:r w:rsidRPr="00546985">
              <w:rPr>
                <w:rFonts w:hint="eastAsia"/>
              </w:rPr>
              <w:t>内</w:t>
            </w:r>
          </w:p>
        </w:tc>
        <w:tc>
          <w:tcPr>
            <w:tcW w:w="781" w:type="pct"/>
            <w:tcBorders>
              <w:top w:val="single" w:sz="4" w:space="0" w:color="auto"/>
              <w:left w:val="single" w:sz="4" w:space="0" w:color="auto"/>
              <w:bottom w:val="single" w:sz="4" w:space="0" w:color="auto"/>
              <w:right w:val="single" w:sz="4" w:space="0" w:color="auto"/>
            </w:tcBorders>
          </w:tcPr>
          <w:p w14:paraId="4E744752" w14:textId="79ED54F9" w:rsidR="00A31DFA" w:rsidRPr="00546985" w:rsidRDefault="00A31DFA" w:rsidP="00A31DFA">
            <w:pPr>
              <w:pStyle w:val="a0"/>
              <w:spacing w:after="156"/>
              <w:ind w:firstLine="0"/>
            </w:pPr>
            <w:r w:rsidRPr="00546985">
              <w:t>Wang Manyi</w:t>
            </w:r>
          </w:p>
        </w:tc>
      </w:tr>
      <w:tr w:rsidR="005727C7" w:rsidRPr="0098528C" w14:paraId="32114DBD" w14:textId="77777777" w:rsidTr="00607F88">
        <w:tc>
          <w:tcPr>
            <w:tcW w:w="578" w:type="pct"/>
            <w:tcBorders>
              <w:top w:val="single" w:sz="4" w:space="0" w:color="auto"/>
              <w:left w:val="single" w:sz="4" w:space="0" w:color="auto"/>
              <w:bottom w:val="single" w:sz="4" w:space="0" w:color="auto"/>
              <w:right w:val="single" w:sz="4" w:space="0" w:color="auto"/>
            </w:tcBorders>
          </w:tcPr>
          <w:p w14:paraId="611C1224" w14:textId="755BBA4B" w:rsidR="00AA79F5" w:rsidRPr="00546985" w:rsidRDefault="00AA79F5" w:rsidP="00A31DFA">
            <w:pPr>
              <w:pStyle w:val="a0"/>
              <w:spacing w:after="156"/>
              <w:ind w:firstLine="0"/>
            </w:pPr>
            <w:r w:rsidRPr="00546985">
              <w:t>0.0.0.13</w:t>
            </w:r>
          </w:p>
        </w:tc>
        <w:tc>
          <w:tcPr>
            <w:tcW w:w="583" w:type="pct"/>
            <w:tcBorders>
              <w:top w:val="single" w:sz="4" w:space="0" w:color="auto"/>
              <w:left w:val="single" w:sz="4" w:space="0" w:color="auto"/>
              <w:bottom w:val="single" w:sz="4" w:space="0" w:color="auto"/>
              <w:right w:val="single" w:sz="4" w:space="0" w:color="auto"/>
            </w:tcBorders>
          </w:tcPr>
          <w:p w14:paraId="0CF0D31C" w14:textId="5553022A" w:rsidR="00AA79F5" w:rsidRPr="00546985" w:rsidRDefault="00AA79F5" w:rsidP="00A31DFA">
            <w:pPr>
              <w:pStyle w:val="a0"/>
              <w:spacing w:after="156"/>
              <w:ind w:firstLine="0"/>
            </w:pPr>
            <w:r w:rsidRPr="00546985">
              <w:t>2021/1/12</w:t>
            </w:r>
          </w:p>
        </w:tc>
        <w:tc>
          <w:tcPr>
            <w:tcW w:w="437" w:type="pct"/>
            <w:tcBorders>
              <w:top w:val="single" w:sz="4" w:space="0" w:color="auto"/>
              <w:left w:val="single" w:sz="4" w:space="0" w:color="auto"/>
              <w:bottom w:val="single" w:sz="4" w:space="0" w:color="auto"/>
              <w:right w:val="single" w:sz="4" w:space="0" w:color="auto"/>
            </w:tcBorders>
          </w:tcPr>
          <w:p w14:paraId="0DDF9F75" w14:textId="39EC62A6" w:rsidR="00AA79F5" w:rsidRPr="00546985" w:rsidRDefault="00AA79F5" w:rsidP="00A31DFA">
            <w:pPr>
              <w:pStyle w:val="a0"/>
              <w:spacing w:after="156"/>
              <w:ind w:firstLine="0"/>
            </w:pPr>
            <w:r w:rsidRPr="00546985">
              <w:t>3.1.17.1</w:t>
            </w:r>
          </w:p>
        </w:tc>
        <w:tc>
          <w:tcPr>
            <w:tcW w:w="2621" w:type="pct"/>
            <w:tcBorders>
              <w:top w:val="single" w:sz="4" w:space="0" w:color="auto"/>
              <w:left w:val="single" w:sz="4" w:space="0" w:color="auto"/>
              <w:bottom w:val="single" w:sz="4" w:space="0" w:color="auto"/>
              <w:right w:val="single" w:sz="4" w:space="0" w:color="auto"/>
            </w:tcBorders>
          </w:tcPr>
          <w:p w14:paraId="56F50D84" w14:textId="06E22E4B" w:rsidR="00AA79F5" w:rsidRPr="00546985" w:rsidRDefault="00AA79F5" w:rsidP="00A31DFA">
            <w:pPr>
              <w:pStyle w:val="a0"/>
              <w:spacing w:after="156"/>
              <w:ind w:firstLine="0"/>
            </w:pPr>
            <w:r w:rsidRPr="00546985">
              <w:rPr>
                <w:rFonts w:hint="eastAsia"/>
              </w:rPr>
              <w:t>增加显示车外</w:t>
            </w:r>
            <w:r w:rsidRPr="00546985">
              <w:t>PM2.5</w:t>
            </w:r>
            <w:r w:rsidRPr="00546985">
              <w:rPr>
                <w:rFonts w:hint="eastAsia"/>
              </w:rPr>
              <w:t>、</w:t>
            </w:r>
            <w:r w:rsidRPr="00546985">
              <w:t>PM10</w:t>
            </w:r>
            <w:r w:rsidRPr="00546985">
              <w:rPr>
                <w:rFonts w:hint="eastAsia"/>
              </w:rPr>
              <w:t>和空气指数信息的内容</w:t>
            </w:r>
          </w:p>
        </w:tc>
        <w:tc>
          <w:tcPr>
            <w:tcW w:w="781" w:type="pct"/>
            <w:tcBorders>
              <w:top w:val="single" w:sz="4" w:space="0" w:color="auto"/>
              <w:left w:val="single" w:sz="4" w:space="0" w:color="auto"/>
              <w:bottom w:val="single" w:sz="4" w:space="0" w:color="auto"/>
              <w:right w:val="single" w:sz="4" w:space="0" w:color="auto"/>
            </w:tcBorders>
          </w:tcPr>
          <w:p w14:paraId="12145BC5" w14:textId="31B80136" w:rsidR="00AA79F5" w:rsidRPr="00546985" w:rsidRDefault="00AA79F5" w:rsidP="00A31DFA">
            <w:pPr>
              <w:pStyle w:val="a0"/>
              <w:spacing w:after="156"/>
              <w:ind w:firstLine="0"/>
            </w:pPr>
            <w:r w:rsidRPr="00546985">
              <w:t>Wang Manyi</w:t>
            </w:r>
          </w:p>
        </w:tc>
      </w:tr>
      <w:tr w:rsidR="005727C7" w:rsidRPr="0098528C" w14:paraId="6A7E690E" w14:textId="77777777" w:rsidTr="00607F88">
        <w:tc>
          <w:tcPr>
            <w:tcW w:w="578" w:type="pct"/>
            <w:tcBorders>
              <w:top w:val="single" w:sz="4" w:space="0" w:color="auto"/>
              <w:left w:val="single" w:sz="4" w:space="0" w:color="auto"/>
              <w:bottom w:val="single" w:sz="4" w:space="0" w:color="auto"/>
              <w:right w:val="single" w:sz="4" w:space="0" w:color="auto"/>
            </w:tcBorders>
          </w:tcPr>
          <w:p w14:paraId="56B4BA51" w14:textId="7DE0F200" w:rsidR="00A10301" w:rsidRPr="00546985" w:rsidRDefault="00A10301" w:rsidP="00A31DFA">
            <w:pPr>
              <w:pStyle w:val="a0"/>
              <w:spacing w:after="156"/>
              <w:ind w:firstLine="0"/>
            </w:pPr>
            <w:r w:rsidRPr="00546985">
              <w:t>0.0.0.13</w:t>
            </w:r>
          </w:p>
        </w:tc>
        <w:tc>
          <w:tcPr>
            <w:tcW w:w="583" w:type="pct"/>
            <w:tcBorders>
              <w:top w:val="single" w:sz="4" w:space="0" w:color="auto"/>
              <w:left w:val="single" w:sz="4" w:space="0" w:color="auto"/>
              <w:bottom w:val="single" w:sz="4" w:space="0" w:color="auto"/>
              <w:right w:val="single" w:sz="4" w:space="0" w:color="auto"/>
            </w:tcBorders>
          </w:tcPr>
          <w:p w14:paraId="6E5C8CDD" w14:textId="46D646CD" w:rsidR="00A10301" w:rsidRPr="00546985" w:rsidRDefault="00A10301" w:rsidP="00A31DFA">
            <w:pPr>
              <w:pStyle w:val="a0"/>
              <w:spacing w:after="156"/>
              <w:ind w:firstLine="0"/>
            </w:pPr>
            <w:r w:rsidRPr="00546985">
              <w:t>2020/12/9</w:t>
            </w:r>
          </w:p>
        </w:tc>
        <w:tc>
          <w:tcPr>
            <w:tcW w:w="437" w:type="pct"/>
            <w:tcBorders>
              <w:top w:val="single" w:sz="4" w:space="0" w:color="auto"/>
              <w:left w:val="single" w:sz="4" w:space="0" w:color="auto"/>
              <w:bottom w:val="single" w:sz="4" w:space="0" w:color="auto"/>
              <w:right w:val="single" w:sz="4" w:space="0" w:color="auto"/>
            </w:tcBorders>
          </w:tcPr>
          <w:p w14:paraId="6F94F983" w14:textId="0BC057D8" w:rsidR="00A10301" w:rsidRPr="00546985" w:rsidRDefault="00A10301" w:rsidP="00A31DFA">
            <w:pPr>
              <w:pStyle w:val="a0"/>
              <w:spacing w:after="156"/>
              <w:ind w:firstLine="0"/>
            </w:pPr>
            <w:r w:rsidRPr="00546985">
              <w:t>3.1.17.2</w:t>
            </w:r>
          </w:p>
        </w:tc>
        <w:tc>
          <w:tcPr>
            <w:tcW w:w="2621" w:type="pct"/>
            <w:tcBorders>
              <w:top w:val="single" w:sz="4" w:space="0" w:color="auto"/>
              <w:left w:val="single" w:sz="4" w:space="0" w:color="auto"/>
              <w:bottom w:val="single" w:sz="4" w:space="0" w:color="auto"/>
              <w:right w:val="single" w:sz="4" w:space="0" w:color="auto"/>
            </w:tcBorders>
          </w:tcPr>
          <w:p w14:paraId="413500EA" w14:textId="5E09A153" w:rsidR="00A10301" w:rsidRPr="00546985" w:rsidRDefault="00A10301" w:rsidP="00A31DFA">
            <w:pPr>
              <w:pStyle w:val="a0"/>
              <w:spacing w:after="156"/>
              <w:ind w:firstLine="0"/>
            </w:pPr>
            <w:r w:rsidRPr="00546985">
              <w:rPr>
                <w:rFonts w:hint="eastAsia"/>
              </w:rPr>
              <w:t>删除该章节《</w:t>
            </w:r>
            <w:r w:rsidRPr="00546985">
              <w:t>GB</w:t>
            </w:r>
            <w:r w:rsidRPr="00546985">
              <w:rPr>
                <w:rFonts w:hint="eastAsia"/>
              </w:rPr>
              <w:t>的空气质量状态》的</w:t>
            </w:r>
            <w:r w:rsidRPr="00546985">
              <w:t>TBD</w:t>
            </w:r>
            <w:r w:rsidRPr="00546985">
              <w:rPr>
                <w:rFonts w:hint="eastAsia"/>
              </w:rPr>
              <w:t>状态</w:t>
            </w:r>
          </w:p>
        </w:tc>
        <w:tc>
          <w:tcPr>
            <w:tcW w:w="781" w:type="pct"/>
            <w:tcBorders>
              <w:top w:val="single" w:sz="4" w:space="0" w:color="auto"/>
              <w:left w:val="single" w:sz="4" w:space="0" w:color="auto"/>
              <w:bottom w:val="single" w:sz="4" w:space="0" w:color="auto"/>
              <w:right w:val="single" w:sz="4" w:space="0" w:color="auto"/>
            </w:tcBorders>
          </w:tcPr>
          <w:p w14:paraId="2970E142" w14:textId="3837AEC7" w:rsidR="00A10301" w:rsidRPr="00546985" w:rsidRDefault="00A10301" w:rsidP="00A31DFA">
            <w:pPr>
              <w:pStyle w:val="a0"/>
              <w:spacing w:after="156"/>
              <w:ind w:firstLine="0"/>
            </w:pPr>
            <w:r w:rsidRPr="00546985">
              <w:t>Wang Manyi</w:t>
            </w:r>
          </w:p>
        </w:tc>
      </w:tr>
      <w:tr w:rsidR="00A1478E" w:rsidRPr="0098528C" w14:paraId="29E6CFEE" w14:textId="77777777" w:rsidTr="00CF04BC">
        <w:tc>
          <w:tcPr>
            <w:tcW w:w="578" w:type="pct"/>
            <w:tcBorders>
              <w:top w:val="single" w:sz="4" w:space="0" w:color="auto"/>
              <w:left w:val="single" w:sz="4" w:space="0" w:color="auto"/>
              <w:bottom w:val="single" w:sz="4" w:space="0" w:color="auto"/>
              <w:right w:val="single" w:sz="4" w:space="0" w:color="auto"/>
            </w:tcBorders>
          </w:tcPr>
          <w:p w14:paraId="415797C2" w14:textId="77777777" w:rsidR="00A1478E" w:rsidRPr="00546985" w:rsidRDefault="00A1478E" w:rsidP="00CF04BC">
            <w:pPr>
              <w:pStyle w:val="a0"/>
              <w:spacing w:after="156"/>
              <w:ind w:firstLine="0"/>
            </w:pPr>
            <w:r w:rsidRPr="00546985">
              <w:t>0.0.0.13</w:t>
            </w:r>
          </w:p>
        </w:tc>
        <w:tc>
          <w:tcPr>
            <w:tcW w:w="583" w:type="pct"/>
            <w:tcBorders>
              <w:top w:val="single" w:sz="4" w:space="0" w:color="auto"/>
              <w:left w:val="single" w:sz="4" w:space="0" w:color="auto"/>
              <w:bottom w:val="single" w:sz="4" w:space="0" w:color="auto"/>
              <w:right w:val="single" w:sz="4" w:space="0" w:color="auto"/>
            </w:tcBorders>
          </w:tcPr>
          <w:p w14:paraId="5865CDD5" w14:textId="77777777" w:rsidR="00A1478E" w:rsidRPr="00546985" w:rsidRDefault="00A1478E" w:rsidP="00CF04BC">
            <w:pPr>
              <w:pStyle w:val="a0"/>
              <w:spacing w:after="156"/>
              <w:ind w:firstLine="0"/>
            </w:pPr>
            <w:r w:rsidRPr="00546985">
              <w:t>2020/12/30</w:t>
            </w:r>
          </w:p>
        </w:tc>
        <w:tc>
          <w:tcPr>
            <w:tcW w:w="437" w:type="pct"/>
            <w:tcBorders>
              <w:top w:val="single" w:sz="4" w:space="0" w:color="auto"/>
              <w:left w:val="single" w:sz="4" w:space="0" w:color="auto"/>
              <w:bottom w:val="single" w:sz="4" w:space="0" w:color="auto"/>
              <w:right w:val="single" w:sz="4" w:space="0" w:color="auto"/>
            </w:tcBorders>
          </w:tcPr>
          <w:p w14:paraId="549654D8" w14:textId="348A81F8" w:rsidR="00A1478E" w:rsidRPr="00546985" w:rsidRDefault="00A1478E" w:rsidP="00CF04BC">
            <w:pPr>
              <w:pStyle w:val="a0"/>
              <w:spacing w:after="156"/>
              <w:ind w:firstLine="0"/>
            </w:pPr>
            <w:r w:rsidRPr="00546985">
              <w:t>3.1.17.3</w:t>
            </w:r>
          </w:p>
        </w:tc>
        <w:tc>
          <w:tcPr>
            <w:tcW w:w="2621" w:type="pct"/>
            <w:tcBorders>
              <w:top w:val="single" w:sz="4" w:space="0" w:color="auto"/>
              <w:left w:val="single" w:sz="4" w:space="0" w:color="auto"/>
              <w:bottom w:val="single" w:sz="4" w:space="0" w:color="auto"/>
              <w:right w:val="single" w:sz="4" w:space="0" w:color="auto"/>
            </w:tcBorders>
          </w:tcPr>
          <w:p w14:paraId="2641D4F6" w14:textId="07C89542" w:rsidR="00A1478E" w:rsidRPr="00546985" w:rsidRDefault="00A1478E" w:rsidP="00CF04BC">
            <w:pPr>
              <w:pStyle w:val="a0"/>
              <w:spacing w:after="156"/>
              <w:ind w:firstLine="0"/>
            </w:pPr>
            <w:r w:rsidRPr="00546985">
              <w:rPr>
                <w:rFonts w:hint="eastAsia"/>
              </w:rPr>
              <w:t>新增章节《自动空气净化》描述该功能开启时的弹窗提示信号</w:t>
            </w:r>
          </w:p>
        </w:tc>
        <w:tc>
          <w:tcPr>
            <w:tcW w:w="781" w:type="pct"/>
            <w:tcBorders>
              <w:top w:val="single" w:sz="4" w:space="0" w:color="auto"/>
              <w:left w:val="single" w:sz="4" w:space="0" w:color="auto"/>
              <w:bottom w:val="single" w:sz="4" w:space="0" w:color="auto"/>
              <w:right w:val="single" w:sz="4" w:space="0" w:color="auto"/>
            </w:tcBorders>
          </w:tcPr>
          <w:p w14:paraId="4693A9D3" w14:textId="417B2E13" w:rsidR="00A1478E" w:rsidRPr="00546985" w:rsidRDefault="00A1478E" w:rsidP="00CF04BC">
            <w:pPr>
              <w:pStyle w:val="a0"/>
              <w:spacing w:after="156"/>
              <w:ind w:firstLine="0"/>
            </w:pPr>
            <w:r w:rsidRPr="00546985">
              <w:t>Wang Manyi</w:t>
            </w:r>
          </w:p>
        </w:tc>
      </w:tr>
      <w:tr w:rsidR="00971AC5" w:rsidRPr="0098528C" w14:paraId="51E87AD7" w14:textId="77777777" w:rsidTr="00CF04BC">
        <w:tc>
          <w:tcPr>
            <w:tcW w:w="578" w:type="pct"/>
            <w:tcBorders>
              <w:top w:val="single" w:sz="4" w:space="0" w:color="auto"/>
              <w:left w:val="single" w:sz="4" w:space="0" w:color="auto"/>
              <w:bottom w:val="single" w:sz="4" w:space="0" w:color="auto"/>
              <w:right w:val="single" w:sz="4" w:space="0" w:color="auto"/>
            </w:tcBorders>
          </w:tcPr>
          <w:p w14:paraId="3034C63C" w14:textId="2BA52EE4" w:rsidR="00971AC5" w:rsidRPr="00546985" w:rsidRDefault="00971AC5" w:rsidP="00CF04BC">
            <w:pPr>
              <w:pStyle w:val="a0"/>
              <w:spacing w:after="156"/>
              <w:ind w:firstLine="0"/>
              <w:rPr>
                <w:color w:val="FF0000"/>
              </w:rPr>
            </w:pPr>
            <w:r w:rsidRPr="00A120EB">
              <w:rPr>
                <w:rFonts w:hint="eastAsia"/>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73A5C7E2" w14:textId="0C1ABD7D" w:rsidR="00971AC5" w:rsidRPr="00546985" w:rsidRDefault="00971AC5" w:rsidP="00CF04BC">
            <w:pPr>
              <w:pStyle w:val="a0"/>
              <w:spacing w:after="156"/>
              <w:ind w:firstLine="0"/>
              <w:rPr>
                <w:color w:val="FF0000"/>
              </w:rPr>
            </w:pPr>
            <w:r w:rsidRPr="00546985">
              <w:rPr>
                <w:color w:val="FF0000"/>
              </w:rPr>
              <w:t>2021/01/13</w:t>
            </w:r>
          </w:p>
        </w:tc>
        <w:tc>
          <w:tcPr>
            <w:tcW w:w="437" w:type="pct"/>
            <w:tcBorders>
              <w:top w:val="single" w:sz="4" w:space="0" w:color="auto"/>
              <w:left w:val="single" w:sz="4" w:space="0" w:color="auto"/>
              <w:bottom w:val="single" w:sz="4" w:space="0" w:color="auto"/>
              <w:right w:val="single" w:sz="4" w:space="0" w:color="auto"/>
            </w:tcBorders>
          </w:tcPr>
          <w:p w14:paraId="39F20C02" w14:textId="68E70B1E" w:rsidR="00971AC5" w:rsidRPr="00546985" w:rsidRDefault="00546985" w:rsidP="00CF04BC">
            <w:pPr>
              <w:pStyle w:val="a0"/>
              <w:spacing w:after="156"/>
              <w:ind w:firstLine="0"/>
              <w:rPr>
                <w:color w:val="FF0000"/>
              </w:rPr>
            </w:pPr>
            <w:r>
              <w:rPr>
                <w:color w:val="FF0000"/>
              </w:rPr>
              <w:t>All</w:t>
            </w:r>
          </w:p>
        </w:tc>
        <w:tc>
          <w:tcPr>
            <w:tcW w:w="2621" w:type="pct"/>
            <w:tcBorders>
              <w:top w:val="single" w:sz="4" w:space="0" w:color="auto"/>
              <w:left w:val="single" w:sz="4" w:space="0" w:color="auto"/>
              <w:bottom w:val="single" w:sz="4" w:space="0" w:color="auto"/>
              <w:right w:val="single" w:sz="4" w:space="0" w:color="auto"/>
            </w:tcBorders>
          </w:tcPr>
          <w:p w14:paraId="15C37994" w14:textId="12F6B247" w:rsidR="00971AC5" w:rsidRPr="00546985" w:rsidRDefault="00546985" w:rsidP="00546985">
            <w:pPr>
              <w:pStyle w:val="a0"/>
              <w:spacing w:after="156"/>
              <w:ind w:firstLine="0"/>
              <w:rPr>
                <w:color w:val="FF0000"/>
              </w:rPr>
            </w:pPr>
            <w:r>
              <w:rPr>
                <w:rFonts w:hint="eastAsia"/>
                <w:color w:val="FF0000"/>
              </w:rPr>
              <w:t>将整本</w:t>
            </w:r>
            <w:r>
              <w:rPr>
                <w:rFonts w:hint="eastAsia"/>
                <w:color w:val="FF0000"/>
              </w:rPr>
              <w:t>spec</w:t>
            </w:r>
            <w:r>
              <w:rPr>
                <w:rFonts w:hint="eastAsia"/>
                <w:color w:val="FF0000"/>
              </w:rPr>
              <w:t>中出现“一段时间”所定义的信号发送时长的部分，统一修改为“</w:t>
            </w:r>
            <w:r w:rsidRPr="00546985">
              <w:rPr>
                <w:rFonts w:hint="eastAsia"/>
                <w:color w:val="FF0000"/>
              </w:rPr>
              <w:t>保持标定</w:t>
            </w:r>
            <w:r w:rsidRPr="00546985">
              <w:rPr>
                <w:color w:val="FF0000"/>
              </w:rPr>
              <w:t>MIN_UPDATE_TIME</w:t>
            </w:r>
            <w:r w:rsidRPr="00546985">
              <w:rPr>
                <w:rFonts w:hint="eastAsia"/>
                <w:color w:val="FF0000"/>
              </w:rPr>
              <w:t>所定义的时长”</w:t>
            </w:r>
          </w:p>
        </w:tc>
        <w:tc>
          <w:tcPr>
            <w:tcW w:w="781" w:type="pct"/>
            <w:tcBorders>
              <w:top w:val="single" w:sz="4" w:space="0" w:color="auto"/>
              <w:left w:val="single" w:sz="4" w:space="0" w:color="auto"/>
              <w:bottom w:val="single" w:sz="4" w:space="0" w:color="auto"/>
              <w:right w:val="single" w:sz="4" w:space="0" w:color="auto"/>
            </w:tcBorders>
          </w:tcPr>
          <w:p w14:paraId="071BD5DF" w14:textId="716B4000" w:rsidR="00971AC5" w:rsidRPr="00546985" w:rsidRDefault="00546985" w:rsidP="00CF04BC">
            <w:pPr>
              <w:pStyle w:val="a0"/>
              <w:spacing w:after="156"/>
              <w:ind w:firstLine="0"/>
              <w:rPr>
                <w:color w:val="FF0000"/>
              </w:rPr>
            </w:pPr>
            <w:r>
              <w:rPr>
                <w:color w:val="FF0000"/>
              </w:rPr>
              <w:t>Wang Manyi</w:t>
            </w:r>
          </w:p>
        </w:tc>
      </w:tr>
      <w:tr w:rsidR="00AF2439" w:rsidRPr="0098528C" w14:paraId="7C1107B3" w14:textId="77777777" w:rsidTr="00CF04BC">
        <w:tc>
          <w:tcPr>
            <w:tcW w:w="578" w:type="pct"/>
            <w:tcBorders>
              <w:top w:val="single" w:sz="4" w:space="0" w:color="auto"/>
              <w:left w:val="single" w:sz="4" w:space="0" w:color="auto"/>
              <w:bottom w:val="single" w:sz="4" w:space="0" w:color="auto"/>
              <w:right w:val="single" w:sz="4" w:space="0" w:color="auto"/>
            </w:tcBorders>
          </w:tcPr>
          <w:p w14:paraId="175F7DDC" w14:textId="30B7E247" w:rsidR="00AF2439" w:rsidRPr="00A120EB" w:rsidRDefault="00AF2439" w:rsidP="00CF04BC">
            <w:pPr>
              <w:pStyle w:val="a0"/>
              <w:spacing w:after="156"/>
              <w:ind w:firstLine="0"/>
              <w:rPr>
                <w:color w:val="FF0000"/>
              </w:rPr>
            </w:pPr>
            <w:r>
              <w:rPr>
                <w:rFonts w:hint="eastAsia"/>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456C0CD4" w14:textId="566771C0" w:rsidR="00AF2439" w:rsidRPr="00546985" w:rsidRDefault="00AF2439" w:rsidP="00CF04BC">
            <w:pPr>
              <w:pStyle w:val="a0"/>
              <w:spacing w:after="156"/>
              <w:ind w:firstLine="0"/>
              <w:rPr>
                <w:color w:val="FF0000"/>
              </w:rPr>
            </w:pPr>
            <w:r>
              <w:rPr>
                <w:rFonts w:hint="eastAsia"/>
                <w:color w:val="FF0000"/>
              </w:rPr>
              <w:t>2021/01/13</w:t>
            </w:r>
          </w:p>
        </w:tc>
        <w:tc>
          <w:tcPr>
            <w:tcW w:w="437" w:type="pct"/>
            <w:tcBorders>
              <w:top w:val="single" w:sz="4" w:space="0" w:color="auto"/>
              <w:left w:val="single" w:sz="4" w:space="0" w:color="auto"/>
              <w:bottom w:val="single" w:sz="4" w:space="0" w:color="auto"/>
              <w:right w:val="single" w:sz="4" w:space="0" w:color="auto"/>
            </w:tcBorders>
          </w:tcPr>
          <w:p w14:paraId="5D350BC9" w14:textId="3D697C28" w:rsidR="00AF2439" w:rsidRPr="00546985" w:rsidRDefault="00AF2439" w:rsidP="00CF04BC">
            <w:pPr>
              <w:pStyle w:val="a0"/>
              <w:spacing w:after="156"/>
              <w:ind w:firstLine="0"/>
              <w:rPr>
                <w:color w:val="FF0000"/>
              </w:rPr>
            </w:pPr>
            <w:r>
              <w:rPr>
                <w:rFonts w:hint="eastAsia"/>
                <w:color w:val="FF0000"/>
              </w:rPr>
              <w:t>3.1.3</w:t>
            </w:r>
          </w:p>
        </w:tc>
        <w:tc>
          <w:tcPr>
            <w:tcW w:w="2621" w:type="pct"/>
            <w:tcBorders>
              <w:top w:val="single" w:sz="4" w:space="0" w:color="auto"/>
              <w:left w:val="single" w:sz="4" w:space="0" w:color="auto"/>
              <w:bottom w:val="single" w:sz="4" w:space="0" w:color="auto"/>
              <w:right w:val="single" w:sz="4" w:space="0" w:color="auto"/>
            </w:tcBorders>
          </w:tcPr>
          <w:p w14:paraId="57121800" w14:textId="7AE7D39A" w:rsidR="00AF2439" w:rsidRPr="00546985" w:rsidRDefault="00AF2439" w:rsidP="00CF04BC">
            <w:pPr>
              <w:pStyle w:val="a0"/>
              <w:spacing w:after="156"/>
              <w:ind w:firstLine="0"/>
              <w:rPr>
                <w:color w:val="FF0000"/>
              </w:rPr>
            </w:pPr>
            <w:r>
              <w:rPr>
                <w:rFonts w:hint="eastAsia"/>
                <w:color w:val="FF0000"/>
              </w:rPr>
              <w:t>增加通过标定判断是否支持工作模式</w:t>
            </w:r>
          </w:p>
        </w:tc>
        <w:tc>
          <w:tcPr>
            <w:tcW w:w="781" w:type="pct"/>
            <w:tcBorders>
              <w:top w:val="single" w:sz="4" w:space="0" w:color="auto"/>
              <w:left w:val="single" w:sz="4" w:space="0" w:color="auto"/>
              <w:bottom w:val="single" w:sz="4" w:space="0" w:color="auto"/>
              <w:right w:val="single" w:sz="4" w:space="0" w:color="auto"/>
            </w:tcBorders>
          </w:tcPr>
          <w:p w14:paraId="6C2FAD1C" w14:textId="2EBE9790" w:rsidR="00AF2439" w:rsidRDefault="00AF2439" w:rsidP="00CF04BC">
            <w:pPr>
              <w:pStyle w:val="a0"/>
              <w:spacing w:after="156"/>
              <w:ind w:firstLine="0"/>
              <w:rPr>
                <w:color w:val="FF0000"/>
              </w:rPr>
            </w:pPr>
            <w:r>
              <w:rPr>
                <w:color w:val="FF0000"/>
              </w:rPr>
              <w:t>Wang Manyi</w:t>
            </w:r>
          </w:p>
        </w:tc>
      </w:tr>
      <w:tr w:rsidR="00971AC5" w:rsidRPr="0098528C" w14:paraId="1177CE8D" w14:textId="77777777" w:rsidTr="00CF04BC">
        <w:tc>
          <w:tcPr>
            <w:tcW w:w="578" w:type="pct"/>
            <w:tcBorders>
              <w:top w:val="single" w:sz="4" w:space="0" w:color="auto"/>
              <w:left w:val="single" w:sz="4" w:space="0" w:color="auto"/>
              <w:bottom w:val="single" w:sz="4" w:space="0" w:color="auto"/>
              <w:right w:val="single" w:sz="4" w:space="0" w:color="auto"/>
            </w:tcBorders>
          </w:tcPr>
          <w:p w14:paraId="47DC0C4F" w14:textId="3542052A" w:rsidR="00971AC5" w:rsidRPr="00546985" w:rsidRDefault="00A120EB" w:rsidP="00CF04BC">
            <w:pPr>
              <w:pStyle w:val="a0"/>
              <w:spacing w:after="156"/>
              <w:ind w:firstLine="0"/>
              <w:rPr>
                <w:color w:val="FF0000"/>
              </w:rPr>
            </w:pPr>
            <w:r w:rsidRPr="00A120EB">
              <w:rPr>
                <w:rFonts w:hint="eastAsia"/>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5FD113FE" w14:textId="5B89A89A" w:rsidR="00971AC5" w:rsidRPr="00546985" w:rsidRDefault="00A120EB" w:rsidP="00CF04BC">
            <w:pPr>
              <w:pStyle w:val="a0"/>
              <w:spacing w:after="156"/>
              <w:ind w:firstLine="0"/>
              <w:rPr>
                <w:color w:val="FF0000"/>
              </w:rPr>
            </w:pPr>
            <w:r w:rsidRPr="00546985">
              <w:rPr>
                <w:color w:val="FF0000"/>
              </w:rPr>
              <w:t>2021/01/13</w:t>
            </w:r>
          </w:p>
        </w:tc>
        <w:tc>
          <w:tcPr>
            <w:tcW w:w="437" w:type="pct"/>
            <w:tcBorders>
              <w:top w:val="single" w:sz="4" w:space="0" w:color="auto"/>
              <w:left w:val="single" w:sz="4" w:space="0" w:color="auto"/>
              <w:bottom w:val="single" w:sz="4" w:space="0" w:color="auto"/>
              <w:right w:val="single" w:sz="4" w:space="0" w:color="auto"/>
            </w:tcBorders>
          </w:tcPr>
          <w:p w14:paraId="72F8DEF9" w14:textId="66AC6C4A" w:rsidR="00971AC5" w:rsidRPr="00546985" w:rsidRDefault="004D4D55" w:rsidP="00CF04BC">
            <w:pPr>
              <w:pStyle w:val="a0"/>
              <w:spacing w:after="156"/>
              <w:ind w:firstLine="0"/>
              <w:rPr>
                <w:color w:val="FF0000"/>
              </w:rPr>
            </w:pPr>
            <w:r w:rsidRPr="00546985">
              <w:rPr>
                <w:color w:val="FF0000"/>
              </w:rPr>
              <w:t>3.1.5.1</w:t>
            </w:r>
          </w:p>
        </w:tc>
        <w:tc>
          <w:tcPr>
            <w:tcW w:w="2621" w:type="pct"/>
            <w:tcBorders>
              <w:top w:val="single" w:sz="4" w:space="0" w:color="auto"/>
              <w:left w:val="single" w:sz="4" w:space="0" w:color="auto"/>
              <w:bottom w:val="single" w:sz="4" w:space="0" w:color="auto"/>
              <w:right w:val="single" w:sz="4" w:space="0" w:color="auto"/>
            </w:tcBorders>
          </w:tcPr>
          <w:p w14:paraId="508EDF48" w14:textId="2F6889A2" w:rsidR="004D4D55" w:rsidRPr="00546985" w:rsidRDefault="004D4D55" w:rsidP="00CF04BC">
            <w:pPr>
              <w:pStyle w:val="a0"/>
              <w:spacing w:after="156"/>
              <w:ind w:firstLine="0"/>
              <w:rPr>
                <w:color w:val="FF0000"/>
              </w:rPr>
            </w:pPr>
            <w:r w:rsidRPr="00546985">
              <w:rPr>
                <w:rFonts w:hint="eastAsia"/>
                <w:color w:val="FF0000"/>
              </w:rPr>
              <w:t>修正笔误“前左”为“后左”；</w:t>
            </w:r>
          </w:p>
        </w:tc>
        <w:tc>
          <w:tcPr>
            <w:tcW w:w="781" w:type="pct"/>
            <w:tcBorders>
              <w:top w:val="single" w:sz="4" w:space="0" w:color="auto"/>
              <w:left w:val="single" w:sz="4" w:space="0" w:color="auto"/>
              <w:bottom w:val="single" w:sz="4" w:space="0" w:color="auto"/>
              <w:right w:val="single" w:sz="4" w:space="0" w:color="auto"/>
            </w:tcBorders>
          </w:tcPr>
          <w:p w14:paraId="1418AB7E" w14:textId="0DCB8F27" w:rsidR="00971AC5" w:rsidRPr="00546985" w:rsidRDefault="00546985" w:rsidP="00CF04BC">
            <w:pPr>
              <w:pStyle w:val="a0"/>
              <w:spacing w:after="156"/>
              <w:ind w:firstLine="0"/>
              <w:rPr>
                <w:color w:val="FF0000"/>
              </w:rPr>
            </w:pPr>
            <w:r>
              <w:rPr>
                <w:color w:val="FF0000"/>
              </w:rPr>
              <w:t>Wang Manyi</w:t>
            </w:r>
          </w:p>
        </w:tc>
      </w:tr>
      <w:tr w:rsidR="007A3FAB" w:rsidRPr="0098528C" w14:paraId="145CEE6F" w14:textId="77777777" w:rsidTr="00CF04BC">
        <w:tc>
          <w:tcPr>
            <w:tcW w:w="578" w:type="pct"/>
            <w:tcBorders>
              <w:top w:val="single" w:sz="4" w:space="0" w:color="auto"/>
              <w:left w:val="single" w:sz="4" w:space="0" w:color="auto"/>
              <w:bottom w:val="single" w:sz="4" w:space="0" w:color="auto"/>
              <w:right w:val="single" w:sz="4" w:space="0" w:color="auto"/>
            </w:tcBorders>
          </w:tcPr>
          <w:p w14:paraId="687D2D58" w14:textId="2F1C3B6C" w:rsidR="007A3FAB" w:rsidRPr="00A120EB" w:rsidRDefault="007A3FAB" w:rsidP="00CF04BC">
            <w:pPr>
              <w:pStyle w:val="a0"/>
              <w:spacing w:after="156"/>
              <w:ind w:firstLine="0"/>
              <w:rPr>
                <w:color w:val="FF0000"/>
              </w:rPr>
            </w:pPr>
            <w:r>
              <w:rPr>
                <w:rFonts w:hint="eastAsia"/>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25417744" w14:textId="45CF9D29" w:rsidR="007A3FAB" w:rsidRPr="00546985" w:rsidRDefault="007A3FAB" w:rsidP="00CF04BC">
            <w:pPr>
              <w:pStyle w:val="a0"/>
              <w:spacing w:after="156"/>
              <w:ind w:firstLine="0"/>
              <w:rPr>
                <w:color w:val="FF0000"/>
              </w:rPr>
            </w:pPr>
            <w:r>
              <w:rPr>
                <w:rFonts w:hint="eastAsia"/>
                <w:color w:val="FF0000"/>
              </w:rPr>
              <w:t>2021/01/18</w:t>
            </w:r>
          </w:p>
        </w:tc>
        <w:tc>
          <w:tcPr>
            <w:tcW w:w="437" w:type="pct"/>
            <w:tcBorders>
              <w:top w:val="single" w:sz="4" w:space="0" w:color="auto"/>
              <w:left w:val="single" w:sz="4" w:space="0" w:color="auto"/>
              <w:bottom w:val="single" w:sz="4" w:space="0" w:color="auto"/>
              <w:right w:val="single" w:sz="4" w:space="0" w:color="auto"/>
            </w:tcBorders>
          </w:tcPr>
          <w:p w14:paraId="5B892D90" w14:textId="6583F795" w:rsidR="007A3FAB" w:rsidRPr="00546985" w:rsidRDefault="007A3FAB" w:rsidP="00CF04BC">
            <w:pPr>
              <w:pStyle w:val="a0"/>
              <w:spacing w:after="156"/>
              <w:ind w:firstLine="0"/>
              <w:rPr>
                <w:color w:val="FF0000"/>
              </w:rPr>
            </w:pPr>
            <w:r>
              <w:rPr>
                <w:rFonts w:hint="eastAsia"/>
                <w:color w:val="FF0000"/>
              </w:rPr>
              <w:t>3.1.7.1</w:t>
            </w:r>
          </w:p>
        </w:tc>
        <w:tc>
          <w:tcPr>
            <w:tcW w:w="2621" w:type="pct"/>
            <w:tcBorders>
              <w:top w:val="single" w:sz="4" w:space="0" w:color="auto"/>
              <w:left w:val="single" w:sz="4" w:space="0" w:color="auto"/>
              <w:bottom w:val="single" w:sz="4" w:space="0" w:color="auto"/>
              <w:right w:val="single" w:sz="4" w:space="0" w:color="auto"/>
            </w:tcBorders>
          </w:tcPr>
          <w:p w14:paraId="38A5E08E" w14:textId="62C5F0A2" w:rsidR="007A3FAB" w:rsidRPr="00546985" w:rsidRDefault="007A3FAB" w:rsidP="00CF04BC">
            <w:pPr>
              <w:pStyle w:val="a0"/>
              <w:spacing w:after="156"/>
              <w:ind w:firstLine="0"/>
              <w:rPr>
                <w:color w:val="FF0000"/>
              </w:rPr>
            </w:pPr>
            <w:r>
              <w:rPr>
                <w:rFonts w:hint="eastAsia"/>
                <w:color w:val="FF0000"/>
              </w:rPr>
              <w:t>明确信号</w:t>
            </w:r>
            <w:r w:rsidRPr="007A3FAB">
              <w:rPr>
                <w:color w:val="FF0000"/>
              </w:rPr>
              <w:t>Request Blower Level Front Active Info</w:t>
            </w:r>
            <w:r>
              <w:rPr>
                <w:rFonts w:hint="eastAsia"/>
                <w:color w:val="FF0000"/>
              </w:rPr>
              <w:t>的用法（服从</w:t>
            </w:r>
            <w:r>
              <w:rPr>
                <w:rFonts w:hint="eastAsia"/>
                <w:color w:val="FF0000"/>
              </w:rPr>
              <w:t>M</w:t>
            </w:r>
            <w:r>
              <w:rPr>
                <w:color w:val="FF0000"/>
              </w:rPr>
              <w:t>IN_UPDATE_TIME</w:t>
            </w:r>
            <w:r>
              <w:rPr>
                <w:rFonts w:hint="eastAsia"/>
                <w:color w:val="FF0000"/>
              </w:rPr>
              <w:t>规定）</w:t>
            </w:r>
          </w:p>
        </w:tc>
        <w:tc>
          <w:tcPr>
            <w:tcW w:w="781" w:type="pct"/>
            <w:tcBorders>
              <w:top w:val="single" w:sz="4" w:space="0" w:color="auto"/>
              <w:left w:val="single" w:sz="4" w:space="0" w:color="auto"/>
              <w:bottom w:val="single" w:sz="4" w:space="0" w:color="auto"/>
              <w:right w:val="single" w:sz="4" w:space="0" w:color="auto"/>
            </w:tcBorders>
          </w:tcPr>
          <w:p w14:paraId="4EA468FF" w14:textId="6EDBFA5C" w:rsidR="007A3FAB" w:rsidRDefault="007A3FAB" w:rsidP="00CF04BC">
            <w:pPr>
              <w:pStyle w:val="a0"/>
              <w:spacing w:after="156"/>
              <w:ind w:firstLine="0"/>
              <w:rPr>
                <w:color w:val="FF0000"/>
              </w:rPr>
            </w:pPr>
            <w:r>
              <w:rPr>
                <w:color w:val="FF0000"/>
              </w:rPr>
              <w:t>Wang Manyi</w:t>
            </w:r>
          </w:p>
        </w:tc>
      </w:tr>
      <w:tr w:rsidR="00971AC5" w:rsidRPr="0098528C" w14:paraId="1F73B802" w14:textId="77777777" w:rsidTr="00CF04BC">
        <w:tc>
          <w:tcPr>
            <w:tcW w:w="578" w:type="pct"/>
            <w:tcBorders>
              <w:top w:val="single" w:sz="4" w:space="0" w:color="auto"/>
              <w:left w:val="single" w:sz="4" w:space="0" w:color="auto"/>
              <w:bottom w:val="single" w:sz="4" w:space="0" w:color="auto"/>
              <w:right w:val="single" w:sz="4" w:space="0" w:color="auto"/>
            </w:tcBorders>
          </w:tcPr>
          <w:p w14:paraId="0D493257" w14:textId="46632633" w:rsidR="00971AC5" w:rsidRPr="00546985" w:rsidRDefault="00A120EB" w:rsidP="00CF04BC">
            <w:pPr>
              <w:pStyle w:val="a0"/>
              <w:spacing w:after="156"/>
              <w:ind w:firstLine="0"/>
              <w:rPr>
                <w:color w:val="FF0000"/>
              </w:rPr>
            </w:pPr>
            <w:r w:rsidRPr="00A120EB">
              <w:rPr>
                <w:rFonts w:hint="eastAsia"/>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4C1CF684" w14:textId="5ED632EA" w:rsidR="00971AC5" w:rsidRPr="00546985" w:rsidRDefault="00A120EB" w:rsidP="00CF04BC">
            <w:pPr>
              <w:pStyle w:val="a0"/>
              <w:spacing w:after="156"/>
              <w:ind w:firstLine="0"/>
              <w:rPr>
                <w:color w:val="FF0000"/>
              </w:rPr>
            </w:pPr>
            <w:r w:rsidRPr="00546985">
              <w:rPr>
                <w:color w:val="FF0000"/>
              </w:rPr>
              <w:t>2021/01/13</w:t>
            </w:r>
          </w:p>
        </w:tc>
        <w:tc>
          <w:tcPr>
            <w:tcW w:w="437" w:type="pct"/>
            <w:tcBorders>
              <w:top w:val="single" w:sz="4" w:space="0" w:color="auto"/>
              <w:left w:val="single" w:sz="4" w:space="0" w:color="auto"/>
              <w:bottom w:val="single" w:sz="4" w:space="0" w:color="auto"/>
              <w:right w:val="single" w:sz="4" w:space="0" w:color="auto"/>
            </w:tcBorders>
          </w:tcPr>
          <w:p w14:paraId="0E2A07AA" w14:textId="73EA0B65" w:rsidR="00971AC5" w:rsidRPr="00546985" w:rsidRDefault="004F6BFB" w:rsidP="00CF04BC">
            <w:pPr>
              <w:pStyle w:val="a0"/>
              <w:spacing w:after="156"/>
              <w:ind w:firstLine="0"/>
              <w:rPr>
                <w:color w:val="FF0000"/>
              </w:rPr>
            </w:pPr>
            <w:r w:rsidRPr="00546985">
              <w:rPr>
                <w:color w:val="FF0000"/>
              </w:rPr>
              <w:t>3.1.11.3</w:t>
            </w:r>
          </w:p>
        </w:tc>
        <w:tc>
          <w:tcPr>
            <w:tcW w:w="2621" w:type="pct"/>
            <w:tcBorders>
              <w:top w:val="single" w:sz="4" w:space="0" w:color="auto"/>
              <w:left w:val="single" w:sz="4" w:space="0" w:color="auto"/>
              <w:bottom w:val="single" w:sz="4" w:space="0" w:color="auto"/>
              <w:right w:val="single" w:sz="4" w:space="0" w:color="auto"/>
            </w:tcBorders>
          </w:tcPr>
          <w:p w14:paraId="7D74B2D6" w14:textId="35CE5A3D" w:rsidR="004F6BFB" w:rsidRPr="00546985" w:rsidRDefault="004F6BFB" w:rsidP="00CF04BC">
            <w:pPr>
              <w:pStyle w:val="a0"/>
              <w:spacing w:after="156"/>
              <w:ind w:firstLine="0"/>
              <w:rPr>
                <w:color w:val="FF0000"/>
              </w:rPr>
            </w:pPr>
            <w:r w:rsidRPr="00546985">
              <w:rPr>
                <w:rFonts w:hint="eastAsia"/>
                <w:color w:val="FF0000"/>
              </w:rPr>
              <w:t>信号发送，添加“系统”两字；</w:t>
            </w:r>
          </w:p>
        </w:tc>
        <w:tc>
          <w:tcPr>
            <w:tcW w:w="781" w:type="pct"/>
            <w:tcBorders>
              <w:top w:val="single" w:sz="4" w:space="0" w:color="auto"/>
              <w:left w:val="single" w:sz="4" w:space="0" w:color="auto"/>
              <w:bottom w:val="single" w:sz="4" w:space="0" w:color="auto"/>
              <w:right w:val="single" w:sz="4" w:space="0" w:color="auto"/>
            </w:tcBorders>
          </w:tcPr>
          <w:p w14:paraId="00FDB0C9" w14:textId="095D8C5E" w:rsidR="00971AC5" w:rsidRPr="00546985" w:rsidRDefault="00546985" w:rsidP="00CF04BC">
            <w:pPr>
              <w:pStyle w:val="a0"/>
              <w:spacing w:after="156"/>
              <w:ind w:firstLine="0"/>
              <w:rPr>
                <w:color w:val="FF0000"/>
              </w:rPr>
            </w:pPr>
            <w:r>
              <w:rPr>
                <w:color w:val="FF0000"/>
              </w:rPr>
              <w:t>Wang Manyi</w:t>
            </w:r>
          </w:p>
        </w:tc>
      </w:tr>
      <w:tr w:rsidR="00971AC5" w:rsidRPr="0098528C" w14:paraId="14DB2F85" w14:textId="77777777" w:rsidTr="00CF04BC">
        <w:tc>
          <w:tcPr>
            <w:tcW w:w="578" w:type="pct"/>
            <w:tcBorders>
              <w:top w:val="single" w:sz="4" w:space="0" w:color="auto"/>
              <w:left w:val="single" w:sz="4" w:space="0" w:color="auto"/>
              <w:bottom w:val="single" w:sz="4" w:space="0" w:color="auto"/>
              <w:right w:val="single" w:sz="4" w:space="0" w:color="auto"/>
            </w:tcBorders>
          </w:tcPr>
          <w:p w14:paraId="4E74F439" w14:textId="53BE4EAF" w:rsidR="00971AC5" w:rsidRPr="00546985" w:rsidRDefault="00A120EB" w:rsidP="00CF04BC">
            <w:pPr>
              <w:pStyle w:val="a0"/>
              <w:spacing w:after="156"/>
              <w:ind w:firstLine="0"/>
              <w:rPr>
                <w:color w:val="FF0000"/>
              </w:rPr>
            </w:pPr>
            <w:r w:rsidRPr="00A120EB">
              <w:rPr>
                <w:rFonts w:hint="eastAsia"/>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77CA0878" w14:textId="4C619AFD" w:rsidR="00971AC5" w:rsidRPr="00546985" w:rsidRDefault="00A120EB" w:rsidP="00CF04BC">
            <w:pPr>
              <w:pStyle w:val="a0"/>
              <w:spacing w:after="156"/>
              <w:ind w:firstLine="0"/>
              <w:rPr>
                <w:color w:val="FF0000"/>
              </w:rPr>
            </w:pPr>
            <w:r w:rsidRPr="00546985">
              <w:rPr>
                <w:color w:val="FF0000"/>
              </w:rPr>
              <w:t>2021/01/13</w:t>
            </w:r>
          </w:p>
        </w:tc>
        <w:tc>
          <w:tcPr>
            <w:tcW w:w="437" w:type="pct"/>
            <w:tcBorders>
              <w:top w:val="single" w:sz="4" w:space="0" w:color="auto"/>
              <w:left w:val="single" w:sz="4" w:space="0" w:color="auto"/>
              <w:bottom w:val="single" w:sz="4" w:space="0" w:color="auto"/>
              <w:right w:val="single" w:sz="4" w:space="0" w:color="auto"/>
            </w:tcBorders>
          </w:tcPr>
          <w:p w14:paraId="1CB3D4AA" w14:textId="09DD0DB8" w:rsidR="00971AC5" w:rsidRPr="00546985" w:rsidRDefault="004F6BFB" w:rsidP="00CF04BC">
            <w:pPr>
              <w:pStyle w:val="a0"/>
              <w:spacing w:after="156"/>
              <w:ind w:firstLine="0"/>
              <w:rPr>
                <w:color w:val="FF0000"/>
              </w:rPr>
            </w:pPr>
            <w:r w:rsidRPr="00546985">
              <w:rPr>
                <w:color w:val="FF0000"/>
              </w:rPr>
              <w:t>3.1.11.4</w:t>
            </w:r>
          </w:p>
        </w:tc>
        <w:tc>
          <w:tcPr>
            <w:tcW w:w="2621" w:type="pct"/>
            <w:tcBorders>
              <w:top w:val="single" w:sz="4" w:space="0" w:color="auto"/>
              <w:left w:val="single" w:sz="4" w:space="0" w:color="auto"/>
              <w:bottom w:val="single" w:sz="4" w:space="0" w:color="auto"/>
              <w:right w:val="single" w:sz="4" w:space="0" w:color="auto"/>
            </w:tcBorders>
          </w:tcPr>
          <w:p w14:paraId="39F234FB" w14:textId="5EB821BA" w:rsidR="004F6BFB" w:rsidRPr="00546985" w:rsidRDefault="004F6BFB" w:rsidP="00CF04BC">
            <w:pPr>
              <w:pStyle w:val="a0"/>
              <w:spacing w:after="156"/>
              <w:ind w:firstLine="0"/>
              <w:rPr>
                <w:color w:val="FF0000"/>
              </w:rPr>
            </w:pPr>
            <w:r w:rsidRPr="00546985">
              <w:rPr>
                <w:rFonts w:hint="eastAsia"/>
                <w:color w:val="FF0000"/>
              </w:rPr>
              <w:t>信号发送，添加“系统”两字；</w:t>
            </w:r>
          </w:p>
        </w:tc>
        <w:tc>
          <w:tcPr>
            <w:tcW w:w="781" w:type="pct"/>
            <w:tcBorders>
              <w:top w:val="single" w:sz="4" w:space="0" w:color="auto"/>
              <w:left w:val="single" w:sz="4" w:space="0" w:color="auto"/>
              <w:bottom w:val="single" w:sz="4" w:space="0" w:color="auto"/>
              <w:right w:val="single" w:sz="4" w:space="0" w:color="auto"/>
            </w:tcBorders>
          </w:tcPr>
          <w:p w14:paraId="1BE75601" w14:textId="07950051" w:rsidR="00971AC5" w:rsidRPr="00546985" w:rsidRDefault="00546985" w:rsidP="00CF04BC">
            <w:pPr>
              <w:pStyle w:val="a0"/>
              <w:spacing w:after="156"/>
              <w:ind w:firstLine="0"/>
              <w:rPr>
                <w:color w:val="FF0000"/>
              </w:rPr>
            </w:pPr>
            <w:r>
              <w:rPr>
                <w:color w:val="FF0000"/>
              </w:rPr>
              <w:t>Wang Manyi</w:t>
            </w:r>
          </w:p>
        </w:tc>
      </w:tr>
      <w:tr w:rsidR="007873C1" w:rsidRPr="0098528C" w14:paraId="471C0B69" w14:textId="77777777" w:rsidTr="00CF04BC">
        <w:tc>
          <w:tcPr>
            <w:tcW w:w="578" w:type="pct"/>
            <w:tcBorders>
              <w:top w:val="single" w:sz="4" w:space="0" w:color="auto"/>
              <w:left w:val="single" w:sz="4" w:space="0" w:color="auto"/>
              <w:bottom w:val="single" w:sz="4" w:space="0" w:color="auto"/>
              <w:right w:val="single" w:sz="4" w:space="0" w:color="auto"/>
            </w:tcBorders>
          </w:tcPr>
          <w:p w14:paraId="716D42AA" w14:textId="2638541D" w:rsidR="007873C1" w:rsidRPr="00A120EB" w:rsidRDefault="007873C1" w:rsidP="00CF04BC">
            <w:pPr>
              <w:pStyle w:val="a0"/>
              <w:spacing w:after="156"/>
              <w:ind w:firstLine="0"/>
              <w:rPr>
                <w:color w:val="FF0000"/>
              </w:rPr>
            </w:pPr>
            <w:r>
              <w:rPr>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07A36B92" w14:textId="21951F5A" w:rsidR="007873C1" w:rsidRPr="00546985" w:rsidRDefault="007873C1" w:rsidP="00CF04BC">
            <w:pPr>
              <w:pStyle w:val="a0"/>
              <w:spacing w:after="156"/>
              <w:ind w:firstLine="0"/>
              <w:rPr>
                <w:color w:val="FF0000"/>
              </w:rPr>
            </w:pPr>
            <w:r>
              <w:rPr>
                <w:color w:val="FF0000"/>
              </w:rPr>
              <w:t>2021/01/20</w:t>
            </w:r>
          </w:p>
        </w:tc>
        <w:tc>
          <w:tcPr>
            <w:tcW w:w="437" w:type="pct"/>
            <w:tcBorders>
              <w:top w:val="single" w:sz="4" w:space="0" w:color="auto"/>
              <w:left w:val="single" w:sz="4" w:space="0" w:color="auto"/>
              <w:bottom w:val="single" w:sz="4" w:space="0" w:color="auto"/>
              <w:right w:val="single" w:sz="4" w:space="0" w:color="auto"/>
            </w:tcBorders>
          </w:tcPr>
          <w:p w14:paraId="2362849A" w14:textId="6DAEB0E8" w:rsidR="007873C1" w:rsidRPr="00546985" w:rsidRDefault="007873C1" w:rsidP="00CF04BC">
            <w:pPr>
              <w:pStyle w:val="a0"/>
              <w:spacing w:after="156"/>
              <w:ind w:firstLine="0"/>
              <w:rPr>
                <w:color w:val="FF0000"/>
              </w:rPr>
            </w:pPr>
            <w:r>
              <w:rPr>
                <w:color w:val="FF0000"/>
              </w:rPr>
              <w:t>3.1.11.5</w:t>
            </w:r>
          </w:p>
        </w:tc>
        <w:tc>
          <w:tcPr>
            <w:tcW w:w="2621" w:type="pct"/>
            <w:tcBorders>
              <w:top w:val="single" w:sz="4" w:space="0" w:color="auto"/>
              <w:left w:val="single" w:sz="4" w:space="0" w:color="auto"/>
              <w:bottom w:val="single" w:sz="4" w:space="0" w:color="auto"/>
              <w:right w:val="single" w:sz="4" w:space="0" w:color="auto"/>
            </w:tcBorders>
          </w:tcPr>
          <w:p w14:paraId="1585C324" w14:textId="3AEC8F68" w:rsidR="007873C1" w:rsidRPr="00546985" w:rsidRDefault="007873C1" w:rsidP="00CF04BC">
            <w:pPr>
              <w:pStyle w:val="a0"/>
              <w:spacing w:after="156"/>
              <w:ind w:firstLine="0"/>
              <w:rPr>
                <w:color w:val="FF0000"/>
              </w:rPr>
            </w:pPr>
            <w:r>
              <w:rPr>
                <w:rFonts w:hint="eastAsia"/>
                <w:color w:val="FF0000"/>
              </w:rPr>
              <w:t>由于中国区的车没有前挡玻璃加热，故删除该章节</w:t>
            </w:r>
          </w:p>
        </w:tc>
        <w:tc>
          <w:tcPr>
            <w:tcW w:w="781" w:type="pct"/>
            <w:tcBorders>
              <w:top w:val="single" w:sz="4" w:space="0" w:color="auto"/>
              <w:left w:val="single" w:sz="4" w:space="0" w:color="auto"/>
              <w:bottom w:val="single" w:sz="4" w:space="0" w:color="auto"/>
              <w:right w:val="single" w:sz="4" w:space="0" w:color="auto"/>
            </w:tcBorders>
          </w:tcPr>
          <w:p w14:paraId="479C0296" w14:textId="5738E6EC" w:rsidR="007873C1" w:rsidRDefault="007873C1" w:rsidP="00CF04BC">
            <w:pPr>
              <w:pStyle w:val="a0"/>
              <w:spacing w:after="156"/>
              <w:ind w:firstLine="0"/>
              <w:rPr>
                <w:color w:val="FF0000"/>
              </w:rPr>
            </w:pPr>
            <w:r>
              <w:rPr>
                <w:color w:val="FF0000"/>
              </w:rPr>
              <w:t>Wang Manyi</w:t>
            </w:r>
          </w:p>
        </w:tc>
      </w:tr>
      <w:tr w:rsidR="00971AC5" w:rsidRPr="0098528C" w14:paraId="146AF43E" w14:textId="77777777" w:rsidTr="00CF04BC">
        <w:tc>
          <w:tcPr>
            <w:tcW w:w="578" w:type="pct"/>
            <w:tcBorders>
              <w:top w:val="single" w:sz="4" w:space="0" w:color="auto"/>
              <w:left w:val="single" w:sz="4" w:space="0" w:color="auto"/>
              <w:bottom w:val="single" w:sz="4" w:space="0" w:color="auto"/>
              <w:right w:val="single" w:sz="4" w:space="0" w:color="auto"/>
            </w:tcBorders>
          </w:tcPr>
          <w:p w14:paraId="4D57B180" w14:textId="0C558B0B" w:rsidR="00971AC5" w:rsidRPr="00546985" w:rsidRDefault="00A120EB" w:rsidP="00CF04BC">
            <w:pPr>
              <w:pStyle w:val="a0"/>
              <w:spacing w:after="156"/>
              <w:ind w:firstLine="0"/>
              <w:rPr>
                <w:color w:val="FF0000"/>
              </w:rPr>
            </w:pPr>
            <w:r w:rsidRPr="00A120EB">
              <w:rPr>
                <w:rFonts w:hint="eastAsia"/>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384161A1" w14:textId="1A7F1E70" w:rsidR="00971AC5" w:rsidRPr="00546985" w:rsidRDefault="00A120EB" w:rsidP="00CF04BC">
            <w:pPr>
              <w:pStyle w:val="a0"/>
              <w:spacing w:after="156"/>
              <w:ind w:firstLine="0"/>
              <w:rPr>
                <w:color w:val="FF0000"/>
              </w:rPr>
            </w:pPr>
            <w:r w:rsidRPr="00546985">
              <w:rPr>
                <w:color w:val="FF0000"/>
              </w:rPr>
              <w:t>2021/01/13</w:t>
            </w:r>
          </w:p>
        </w:tc>
        <w:tc>
          <w:tcPr>
            <w:tcW w:w="437" w:type="pct"/>
            <w:tcBorders>
              <w:top w:val="single" w:sz="4" w:space="0" w:color="auto"/>
              <w:left w:val="single" w:sz="4" w:space="0" w:color="auto"/>
              <w:bottom w:val="single" w:sz="4" w:space="0" w:color="auto"/>
              <w:right w:val="single" w:sz="4" w:space="0" w:color="auto"/>
            </w:tcBorders>
          </w:tcPr>
          <w:p w14:paraId="3F4B2711" w14:textId="1BD7BC17" w:rsidR="00971AC5" w:rsidRPr="00546985" w:rsidRDefault="004F6BFB" w:rsidP="00CF04BC">
            <w:pPr>
              <w:pStyle w:val="a0"/>
              <w:spacing w:after="156"/>
              <w:ind w:firstLine="0"/>
              <w:rPr>
                <w:color w:val="FF0000"/>
              </w:rPr>
            </w:pPr>
            <w:r w:rsidRPr="00546985">
              <w:rPr>
                <w:color w:val="FF0000"/>
              </w:rPr>
              <w:t>3.1.12.1</w:t>
            </w:r>
          </w:p>
        </w:tc>
        <w:tc>
          <w:tcPr>
            <w:tcW w:w="2621" w:type="pct"/>
            <w:tcBorders>
              <w:top w:val="single" w:sz="4" w:space="0" w:color="auto"/>
              <w:left w:val="single" w:sz="4" w:space="0" w:color="auto"/>
              <w:bottom w:val="single" w:sz="4" w:space="0" w:color="auto"/>
              <w:right w:val="single" w:sz="4" w:space="0" w:color="auto"/>
            </w:tcBorders>
          </w:tcPr>
          <w:p w14:paraId="41269F40" w14:textId="14543513" w:rsidR="004F6BFB" w:rsidRPr="00546985" w:rsidRDefault="004F6BFB" w:rsidP="00CF04BC">
            <w:pPr>
              <w:pStyle w:val="a0"/>
              <w:spacing w:after="156"/>
              <w:ind w:firstLine="0"/>
              <w:rPr>
                <w:color w:val="FF0000"/>
              </w:rPr>
            </w:pPr>
            <w:r w:rsidRPr="00546985">
              <w:rPr>
                <w:rFonts w:hint="eastAsia"/>
                <w:color w:val="FF0000"/>
              </w:rPr>
              <w:t>修正笔误“前排空调”为“后排空调”</w:t>
            </w:r>
          </w:p>
        </w:tc>
        <w:tc>
          <w:tcPr>
            <w:tcW w:w="781" w:type="pct"/>
            <w:tcBorders>
              <w:top w:val="single" w:sz="4" w:space="0" w:color="auto"/>
              <w:left w:val="single" w:sz="4" w:space="0" w:color="auto"/>
              <w:bottom w:val="single" w:sz="4" w:space="0" w:color="auto"/>
              <w:right w:val="single" w:sz="4" w:space="0" w:color="auto"/>
            </w:tcBorders>
          </w:tcPr>
          <w:p w14:paraId="01B83F8F" w14:textId="139F3B81" w:rsidR="00971AC5" w:rsidRPr="00546985" w:rsidRDefault="00546985" w:rsidP="00CF04BC">
            <w:pPr>
              <w:pStyle w:val="a0"/>
              <w:spacing w:after="156"/>
              <w:ind w:firstLine="0"/>
              <w:rPr>
                <w:color w:val="FF0000"/>
              </w:rPr>
            </w:pPr>
            <w:r>
              <w:rPr>
                <w:color w:val="FF0000"/>
              </w:rPr>
              <w:t>Wang Manyi</w:t>
            </w:r>
          </w:p>
        </w:tc>
      </w:tr>
      <w:tr w:rsidR="00971AC5" w:rsidRPr="0098528C" w14:paraId="24A02A9B" w14:textId="77777777" w:rsidTr="00CF04BC">
        <w:tc>
          <w:tcPr>
            <w:tcW w:w="578" w:type="pct"/>
            <w:tcBorders>
              <w:top w:val="single" w:sz="4" w:space="0" w:color="auto"/>
              <w:left w:val="single" w:sz="4" w:space="0" w:color="auto"/>
              <w:bottom w:val="single" w:sz="4" w:space="0" w:color="auto"/>
              <w:right w:val="single" w:sz="4" w:space="0" w:color="auto"/>
            </w:tcBorders>
          </w:tcPr>
          <w:p w14:paraId="7C511897" w14:textId="03251BA1" w:rsidR="00971AC5" w:rsidRPr="00546985" w:rsidRDefault="00A120EB" w:rsidP="00CF04BC">
            <w:pPr>
              <w:pStyle w:val="a0"/>
              <w:spacing w:after="156"/>
              <w:ind w:firstLine="0"/>
              <w:rPr>
                <w:color w:val="FF0000"/>
              </w:rPr>
            </w:pPr>
            <w:r w:rsidRPr="00A120EB">
              <w:rPr>
                <w:rFonts w:hint="eastAsia"/>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4E294367" w14:textId="67A0EAC8" w:rsidR="00971AC5" w:rsidRPr="00546985" w:rsidRDefault="00A120EB" w:rsidP="00CF04BC">
            <w:pPr>
              <w:pStyle w:val="a0"/>
              <w:spacing w:after="156"/>
              <w:ind w:firstLine="0"/>
              <w:rPr>
                <w:color w:val="FF0000"/>
              </w:rPr>
            </w:pPr>
            <w:r w:rsidRPr="00546985">
              <w:rPr>
                <w:color w:val="FF0000"/>
              </w:rPr>
              <w:t>2021/01/13</w:t>
            </w:r>
          </w:p>
        </w:tc>
        <w:tc>
          <w:tcPr>
            <w:tcW w:w="437" w:type="pct"/>
            <w:tcBorders>
              <w:top w:val="single" w:sz="4" w:space="0" w:color="auto"/>
              <w:left w:val="single" w:sz="4" w:space="0" w:color="auto"/>
              <w:bottom w:val="single" w:sz="4" w:space="0" w:color="auto"/>
              <w:right w:val="single" w:sz="4" w:space="0" w:color="auto"/>
            </w:tcBorders>
          </w:tcPr>
          <w:p w14:paraId="200BB70A" w14:textId="5479432D" w:rsidR="00971AC5" w:rsidRPr="00546985" w:rsidRDefault="004F6BFB" w:rsidP="00CF04BC">
            <w:pPr>
              <w:pStyle w:val="a0"/>
              <w:spacing w:after="156"/>
              <w:ind w:firstLine="0"/>
              <w:rPr>
                <w:color w:val="FF0000"/>
              </w:rPr>
            </w:pPr>
            <w:r w:rsidRPr="00546985">
              <w:rPr>
                <w:color w:val="FF0000"/>
              </w:rPr>
              <w:t>3.1.12.2</w:t>
            </w:r>
          </w:p>
        </w:tc>
        <w:tc>
          <w:tcPr>
            <w:tcW w:w="2621" w:type="pct"/>
            <w:tcBorders>
              <w:top w:val="single" w:sz="4" w:space="0" w:color="auto"/>
              <w:left w:val="single" w:sz="4" w:space="0" w:color="auto"/>
              <w:bottom w:val="single" w:sz="4" w:space="0" w:color="auto"/>
              <w:right w:val="single" w:sz="4" w:space="0" w:color="auto"/>
            </w:tcBorders>
          </w:tcPr>
          <w:p w14:paraId="3A498C9E" w14:textId="77777777" w:rsidR="004F6BFB" w:rsidRPr="00546985" w:rsidRDefault="004F6BFB" w:rsidP="00CF04BC">
            <w:pPr>
              <w:pStyle w:val="a0"/>
              <w:spacing w:after="156"/>
              <w:ind w:firstLine="0"/>
              <w:rPr>
                <w:color w:val="FF0000"/>
              </w:rPr>
            </w:pPr>
            <w:r w:rsidRPr="00546985">
              <w:rPr>
                <w:rFonts w:hint="eastAsia"/>
                <w:color w:val="FF0000"/>
              </w:rPr>
              <w:t>修正笔误“前排空调”为“前右空调”；</w:t>
            </w:r>
          </w:p>
          <w:p w14:paraId="51470520" w14:textId="7B1CF511" w:rsidR="004F6BFB" w:rsidRPr="00546985" w:rsidRDefault="004F6BFB" w:rsidP="00CF04BC">
            <w:pPr>
              <w:pStyle w:val="a0"/>
              <w:spacing w:after="156"/>
              <w:ind w:firstLine="0"/>
              <w:rPr>
                <w:color w:val="FF0000"/>
              </w:rPr>
            </w:pPr>
            <w:r w:rsidRPr="00546985">
              <w:rPr>
                <w:rFonts w:hint="eastAsia"/>
                <w:color w:val="FF0000"/>
              </w:rPr>
              <w:t>修正笔误“前排空调”为“后排空调”；</w:t>
            </w:r>
          </w:p>
          <w:p w14:paraId="7C79AE54" w14:textId="5D3FA2C5" w:rsidR="004F6BFB" w:rsidRPr="00546985" w:rsidRDefault="004F6BFB" w:rsidP="00CF04BC">
            <w:pPr>
              <w:pStyle w:val="a0"/>
              <w:spacing w:after="156"/>
              <w:ind w:firstLine="0"/>
              <w:rPr>
                <w:color w:val="FF0000"/>
              </w:rPr>
            </w:pPr>
            <w:r w:rsidRPr="00546985">
              <w:rPr>
                <w:rFonts w:hint="eastAsia"/>
                <w:color w:val="FF0000"/>
              </w:rPr>
              <w:t>修正笔误“前排空调”为“后右空调”</w:t>
            </w:r>
          </w:p>
        </w:tc>
        <w:tc>
          <w:tcPr>
            <w:tcW w:w="781" w:type="pct"/>
            <w:tcBorders>
              <w:top w:val="single" w:sz="4" w:space="0" w:color="auto"/>
              <w:left w:val="single" w:sz="4" w:space="0" w:color="auto"/>
              <w:bottom w:val="single" w:sz="4" w:space="0" w:color="auto"/>
              <w:right w:val="single" w:sz="4" w:space="0" w:color="auto"/>
            </w:tcBorders>
          </w:tcPr>
          <w:p w14:paraId="6321D974" w14:textId="0E25F599" w:rsidR="00971AC5" w:rsidRPr="00546985" w:rsidRDefault="00546985" w:rsidP="00CF04BC">
            <w:pPr>
              <w:pStyle w:val="a0"/>
              <w:spacing w:after="156"/>
              <w:ind w:firstLine="0"/>
              <w:rPr>
                <w:color w:val="FF0000"/>
              </w:rPr>
            </w:pPr>
            <w:r>
              <w:rPr>
                <w:color w:val="FF0000"/>
              </w:rPr>
              <w:t>Wang Manyi</w:t>
            </w:r>
          </w:p>
        </w:tc>
      </w:tr>
      <w:tr w:rsidR="00971AC5" w:rsidRPr="0098528C" w14:paraId="2F229C91" w14:textId="77777777" w:rsidTr="00CF04BC">
        <w:tc>
          <w:tcPr>
            <w:tcW w:w="578" w:type="pct"/>
            <w:tcBorders>
              <w:top w:val="single" w:sz="4" w:space="0" w:color="auto"/>
              <w:left w:val="single" w:sz="4" w:space="0" w:color="auto"/>
              <w:bottom w:val="single" w:sz="4" w:space="0" w:color="auto"/>
              <w:right w:val="single" w:sz="4" w:space="0" w:color="auto"/>
            </w:tcBorders>
          </w:tcPr>
          <w:p w14:paraId="4C19495E" w14:textId="17F819F3" w:rsidR="00971AC5" w:rsidRPr="00546985" w:rsidRDefault="00A120EB" w:rsidP="00CF04BC">
            <w:pPr>
              <w:pStyle w:val="a0"/>
              <w:spacing w:after="156"/>
              <w:ind w:firstLine="0"/>
              <w:rPr>
                <w:color w:val="FF0000"/>
              </w:rPr>
            </w:pPr>
            <w:r w:rsidRPr="00A120EB">
              <w:rPr>
                <w:rFonts w:hint="eastAsia"/>
                <w:color w:val="FF0000"/>
              </w:rPr>
              <w:lastRenderedPageBreak/>
              <w:t>0.0.0.14</w:t>
            </w:r>
          </w:p>
        </w:tc>
        <w:tc>
          <w:tcPr>
            <w:tcW w:w="583" w:type="pct"/>
            <w:tcBorders>
              <w:top w:val="single" w:sz="4" w:space="0" w:color="auto"/>
              <w:left w:val="single" w:sz="4" w:space="0" w:color="auto"/>
              <w:bottom w:val="single" w:sz="4" w:space="0" w:color="auto"/>
              <w:right w:val="single" w:sz="4" w:space="0" w:color="auto"/>
            </w:tcBorders>
          </w:tcPr>
          <w:p w14:paraId="01206734" w14:textId="7FE35D94" w:rsidR="00971AC5" w:rsidRPr="00546985" w:rsidRDefault="00A120EB" w:rsidP="00CF04BC">
            <w:pPr>
              <w:pStyle w:val="a0"/>
              <w:spacing w:after="156"/>
              <w:ind w:firstLine="0"/>
              <w:rPr>
                <w:color w:val="FF0000"/>
              </w:rPr>
            </w:pPr>
            <w:r w:rsidRPr="00546985">
              <w:rPr>
                <w:color w:val="FF0000"/>
              </w:rPr>
              <w:t>2021/01/13</w:t>
            </w:r>
          </w:p>
        </w:tc>
        <w:tc>
          <w:tcPr>
            <w:tcW w:w="437" w:type="pct"/>
            <w:tcBorders>
              <w:top w:val="single" w:sz="4" w:space="0" w:color="auto"/>
              <w:left w:val="single" w:sz="4" w:space="0" w:color="auto"/>
              <w:bottom w:val="single" w:sz="4" w:space="0" w:color="auto"/>
              <w:right w:val="single" w:sz="4" w:space="0" w:color="auto"/>
            </w:tcBorders>
          </w:tcPr>
          <w:p w14:paraId="5323F761" w14:textId="348425E4" w:rsidR="00971AC5" w:rsidRPr="00546985" w:rsidRDefault="004F6BFB" w:rsidP="00CF04BC">
            <w:pPr>
              <w:pStyle w:val="a0"/>
              <w:spacing w:after="156"/>
              <w:ind w:firstLine="0"/>
              <w:rPr>
                <w:color w:val="FF0000"/>
              </w:rPr>
            </w:pPr>
            <w:r w:rsidRPr="00546985">
              <w:rPr>
                <w:color w:val="FF0000"/>
              </w:rPr>
              <w:t>3.1.16.1</w:t>
            </w:r>
          </w:p>
        </w:tc>
        <w:tc>
          <w:tcPr>
            <w:tcW w:w="2621" w:type="pct"/>
            <w:tcBorders>
              <w:top w:val="single" w:sz="4" w:space="0" w:color="auto"/>
              <w:left w:val="single" w:sz="4" w:space="0" w:color="auto"/>
              <w:bottom w:val="single" w:sz="4" w:space="0" w:color="auto"/>
              <w:right w:val="single" w:sz="4" w:space="0" w:color="auto"/>
            </w:tcBorders>
          </w:tcPr>
          <w:p w14:paraId="25D614A4" w14:textId="4EB1894B" w:rsidR="004F6BFB" w:rsidRPr="00546985" w:rsidRDefault="004F6BFB" w:rsidP="00CF04BC">
            <w:pPr>
              <w:pStyle w:val="a0"/>
              <w:spacing w:after="156"/>
              <w:ind w:firstLine="0"/>
              <w:rPr>
                <w:color w:val="FF0000"/>
              </w:rPr>
            </w:pPr>
            <w:r w:rsidRPr="00546985">
              <w:rPr>
                <w:rFonts w:hint="eastAsia"/>
                <w:color w:val="FF0000"/>
              </w:rPr>
              <w:t>修正笔误“发生”</w:t>
            </w:r>
            <w:r w:rsidRPr="00546985">
              <w:rPr>
                <w:color w:val="FF0000"/>
              </w:rPr>
              <w:t xml:space="preserve"> </w:t>
            </w:r>
            <w:r w:rsidRPr="00546985">
              <w:rPr>
                <w:rFonts w:hint="eastAsia"/>
                <w:color w:val="FF0000"/>
              </w:rPr>
              <w:t>为</w:t>
            </w:r>
            <w:r w:rsidRPr="00546985">
              <w:rPr>
                <w:color w:val="FF0000"/>
              </w:rPr>
              <w:t xml:space="preserve"> </w:t>
            </w:r>
            <w:r w:rsidRPr="00546985">
              <w:rPr>
                <w:rFonts w:hint="eastAsia"/>
                <w:color w:val="FF0000"/>
              </w:rPr>
              <w:t>“发送”</w:t>
            </w:r>
          </w:p>
        </w:tc>
        <w:tc>
          <w:tcPr>
            <w:tcW w:w="781" w:type="pct"/>
            <w:tcBorders>
              <w:top w:val="single" w:sz="4" w:space="0" w:color="auto"/>
              <w:left w:val="single" w:sz="4" w:space="0" w:color="auto"/>
              <w:bottom w:val="single" w:sz="4" w:space="0" w:color="auto"/>
              <w:right w:val="single" w:sz="4" w:space="0" w:color="auto"/>
            </w:tcBorders>
          </w:tcPr>
          <w:p w14:paraId="20E292B3" w14:textId="087C2E09" w:rsidR="00971AC5" w:rsidRPr="00546985" w:rsidRDefault="00546985" w:rsidP="00CF04BC">
            <w:pPr>
              <w:pStyle w:val="a0"/>
              <w:spacing w:after="156"/>
              <w:ind w:firstLine="0"/>
              <w:rPr>
                <w:color w:val="FF0000"/>
              </w:rPr>
            </w:pPr>
            <w:r>
              <w:rPr>
                <w:color w:val="FF0000"/>
              </w:rPr>
              <w:t>Wang Manyi</w:t>
            </w:r>
          </w:p>
        </w:tc>
      </w:tr>
      <w:tr w:rsidR="004605C2" w:rsidRPr="0098528C" w14:paraId="1FCCE310" w14:textId="77777777" w:rsidTr="00CF04BC">
        <w:tc>
          <w:tcPr>
            <w:tcW w:w="578" w:type="pct"/>
            <w:tcBorders>
              <w:top w:val="single" w:sz="4" w:space="0" w:color="auto"/>
              <w:left w:val="single" w:sz="4" w:space="0" w:color="auto"/>
              <w:bottom w:val="single" w:sz="4" w:space="0" w:color="auto"/>
              <w:right w:val="single" w:sz="4" w:space="0" w:color="auto"/>
            </w:tcBorders>
          </w:tcPr>
          <w:p w14:paraId="615A89BA" w14:textId="45860CFA" w:rsidR="004605C2" w:rsidRPr="00A120EB" w:rsidRDefault="004605C2" w:rsidP="00CF04BC">
            <w:pPr>
              <w:pStyle w:val="a0"/>
              <w:spacing w:after="156"/>
              <w:ind w:firstLine="0"/>
              <w:rPr>
                <w:color w:val="FF0000"/>
              </w:rPr>
            </w:pPr>
            <w:r>
              <w:rPr>
                <w:rFonts w:hint="eastAsia"/>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69629410" w14:textId="0AC698D8" w:rsidR="004605C2" w:rsidRPr="00546985" w:rsidRDefault="004605C2" w:rsidP="00CF04BC">
            <w:pPr>
              <w:pStyle w:val="a0"/>
              <w:spacing w:after="156"/>
              <w:ind w:firstLine="0"/>
              <w:rPr>
                <w:color w:val="FF0000"/>
              </w:rPr>
            </w:pPr>
            <w:r>
              <w:rPr>
                <w:rFonts w:hint="eastAsia"/>
                <w:color w:val="FF0000"/>
              </w:rPr>
              <w:t>2021/3/2</w:t>
            </w:r>
          </w:p>
        </w:tc>
        <w:tc>
          <w:tcPr>
            <w:tcW w:w="437" w:type="pct"/>
            <w:tcBorders>
              <w:top w:val="single" w:sz="4" w:space="0" w:color="auto"/>
              <w:left w:val="single" w:sz="4" w:space="0" w:color="auto"/>
              <w:bottom w:val="single" w:sz="4" w:space="0" w:color="auto"/>
              <w:right w:val="single" w:sz="4" w:space="0" w:color="auto"/>
            </w:tcBorders>
          </w:tcPr>
          <w:p w14:paraId="05D70E72" w14:textId="4EEB96F6" w:rsidR="004605C2" w:rsidRPr="00546985" w:rsidRDefault="004605C2" w:rsidP="00CF04BC">
            <w:pPr>
              <w:pStyle w:val="a0"/>
              <w:spacing w:after="156"/>
              <w:ind w:firstLine="0"/>
              <w:rPr>
                <w:color w:val="FF0000"/>
              </w:rPr>
            </w:pPr>
            <w:r>
              <w:rPr>
                <w:rFonts w:hint="eastAsia"/>
                <w:color w:val="FF0000"/>
              </w:rPr>
              <w:t>3.1.16.2</w:t>
            </w:r>
          </w:p>
        </w:tc>
        <w:tc>
          <w:tcPr>
            <w:tcW w:w="2621" w:type="pct"/>
            <w:tcBorders>
              <w:top w:val="single" w:sz="4" w:space="0" w:color="auto"/>
              <w:left w:val="single" w:sz="4" w:space="0" w:color="auto"/>
              <w:bottom w:val="single" w:sz="4" w:space="0" w:color="auto"/>
              <w:right w:val="single" w:sz="4" w:space="0" w:color="auto"/>
            </w:tcBorders>
          </w:tcPr>
          <w:p w14:paraId="36835170" w14:textId="77777777" w:rsidR="004605C2" w:rsidRDefault="004605C2" w:rsidP="00CF04BC">
            <w:pPr>
              <w:pStyle w:val="a0"/>
              <w:spacing w:after="156"/>
              <w:ind w:firstLine="0"/>
              <w:rPr>
                <w:color w:val="FF0000"/>
              </w:rPr>
            </w:pPr>
            <w:r>
              <w:rPr>
                <w:rFonts w:hint="eastAsia"/>
                <w:color w:val="FF0000"/>
              </w:rPr>
              <w:t>1.</w:t>
            </w:r>
            <w:r>
              <w:rPr>
                <w:rFonts w:hint="eastAsia"/>
                <w:color w:val="FF0000"/>
              </w:rPr>
              <w:t>预留北美暂不使用的</w:t>
            </w:r>
            <w:r>
              <w:rPr>
                <w:rFonts w:hint="eastAsia"/>
                <w:color w:val="FF0000"/>
              </w:rPr>
              <w:t>overall</w:t>
            </w:r>
            <w:r>
              <w:rPr>
                <w:color w:val="FF0000"/>
              </w:rPr>
              <w:t xml:space="preserve"> </w:t>
            </w:r>
            <w:r>
              <w:rPr>
                <w:rFonts w:hint="eastAsia"/>
                <w:color w:val="FF0000"/>
              </w:rPr>
              <w:t>state</w:t>
            </w:r>
            <w:r>
              <w:rPr>
                <w:rFonts w:hint="eastAsia"/>
                <w:color w:val="FF0000"/>
              </w:rPr>
              <w:t>系列信号</w:t>
            </w:r>
          </w:p>
          <w:p w14:paraId="2651DCB8" w14:textId="6A574243" w:rsidR="004605C2" w:rsidRPr="00546985" w:rsidRDefault="004605C2" w:rsidP="00CF04BC">
            <w:pPr>
              <w:pStyle w:val="a0"/>
              <w:spacing w:after="156"/>
              <w:ind w:firstLine="0"/>
              <w:rPr>
                <w:color w:val="FF0000"/>
              </w:rPr>
            </w:pPr>
            <w:r>
              <w:rPr>
                <w:rFonts w:hint="eastAsia"/>
                <w:color w:val="FF0000"/>
              </w:rPr>
              <w:t>2.</w:t>
            </w:r>
            <w:r>
              <w:rPr>
                <w:rFonts w:hint="eastAsia"/>
                <w:color w:val="FF0000"/>
              </w:rPr>
              <w:t>增加在</w:t>
            </w:r>
            <w:r>
              <w:rPr>
                <w:rFonts w:hint="eastAsia"/>
                <w:color w:val="FF0000"/>
              </w:rPr>
              <w:t>G</w:t>
            </w:r>
            <w:r>
              <w:rPr>
                <w:color w:val="FF0000"/>
              </w:rPr>
              <w:t>B</w:t>
            </w:r>
            <w:r>
              <w:rPr>
                <w:rFonts w:hint="eastAsia"/>
                <w:color w:val="FF0000"/>
              </w:rPr>
              <w:t>车型上显示车外空气质量信息的内容</w:t>
            </w:r>
          </w:p>
        </w:tc>
        <w:tc>
          <w:tcPr>
            <w:tcW w:w="781" w:type="pct"/>
            <w:tcBorders>
              <w:top w:val="single" w:sz="4" w:space="0" w:color="auto"/>
              <w:left w:val="single" w:sz="4" w:space="0" w:color="auto"/>
              <w:bottom w:val="single" w:sz="4" w:space="0" w:color="auto"/>
              <w:right w:val="single" w:sz="4" w:space="0" w:color="auto"/>
            </w:tcBorders>
          </w:tcPr>
          <w:p w14:paraId="2D8D4640" w14:textId="75F4E661" w:rsidR="004605C2" w:rsidRDefault="004605C2" w:rsidP="00CF04BC">
            <w:pPr>
              <w:pStyle w:val="a0"/>
              <w:spacing w:after="156"/>
              <w:ind w:firstLine="0"/>
              <w:rPr>
                <w:color w:val="FF0000"/>
              </w:rPr>
            </w:pPr>
            <w:r>
              <w:rPr>
                <w:color w:val="FF0000"/>
              </w:rPr>
              <w:t>Wang Manyi</w:t>
            </w:r>
          </w:p>
        </w:tc>
      </w:tr>
      <w:tr w:rsidR="006A7017" w:rsidRPr="0098528C" w14:paraId="6A77DAE0" w14:textId="77777777" w:rsidTr="00CF04BC">
        <w:tc>
          <w:tcPr>
            <w:tcW w:w="578" w:type="pct"/>
            <w:tcBorders>
              <w:top w:val="single" w:sz="4" w:space="0" w:color="auto"/>
              <w:left w:val="single" w:sz="4" w:space="0" w:color="auto"/>
              <w:bottom w:val="single" w:sz="4" w:space="0" w:color="auto"/>
              <w:right w:val="single" w:sz="4" w:space="0" w:color="auto"/>
            </w:tcBorders>
          </w:tcPr>
          <w:p w14:paraId="157928E5" w14:textId="684ECE58" w:rsidR="006A7017" w:rsidRPr="00A120EB" w:rsidRDefault="006A7017" w:rsidP="00CF04BC">
            <w:pPr>
              <w:pStyle w:val="a0"/>
              <w:spacing w:after="156"/>
              <w:ind w:firstLine="0"/>
              <w:rPr>
                <w:color w:val="FF0000"/>
              </w:rPr>
            </w:pPr>
            <w:r>
              <w:rPr>
                <w:rFonts w:hint="eastAsia"/>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64228BC4" w14:textId="4C26B526" w:rsidR="006A7017" w:rsidRPr="00546985" w:rsidRDefault="006A7017" w:rsidP="00CF04BC">
            <w:pPr>
              <w:pStyle w:val="a0"/>
              <w:spacing w:after="156"/>
              <w:ind w:firstLine="0"/>
              <w:rPr>
                <w:color w:val="FF0000"/>
              </w:rPr>
            </w:pPr>
            <w:r>
              <w:rPr>
                <w:rFonts w:hint="eastAsia"/>
                <w:color w:val="FF0000"/>
              </w:rPr>
              <w:t>2021/3/2</w:t>
            </w:r>
          </w:p>
        </w:tc>
        <w:tc>
          <w:tcPr>
            <w:tcW w:w="437" w:type="pct"/>
            <w:tcBorders>
              <w:top w:val="single" w:sz="4" w:space="0" w:color="auto"/>
              <w:left w:val="single" w:sz="4" w:space="0" w:color="auto"/>
              <w:bottom w:val="single" w:sz="4" w:space="0" w:color="auto"/>
              <w:right w:val="single" w:sz="4" w:space="0" w:color="auto"/>
            </w:tcBorders>
          </w:tcPr>
          <w:p w14:paraId="1C58CF59" w14:textId="28DA18E7" w:rsidR="006A7017" w:rsidRPr="00546985" w:rsidRDefault="006A7017" w:rsidP="00CF04BC">
            <w:pPr>
              <w:pStyle w:val="a0"/>
              <w:spacing w:after="156"/>
              <w:ind w:firstLine="0"/>
              <w:rPr>
                <w:color w:val="FF0000"/>
              </w:rPr>
            </w:pPr>
            <w:r>
              <w:rPr>
                <w:rFonts w:hint="eastAsia"/>
                <w:color w:val="FF0000"/>
              </w:rPr>
              <w:t>3.1.16.4</w:t>
            </w:r>
          </w:p>
        </w:tc>
        <w:tc>
          <w:tcPr>
            <w:tcW w:w="2621" w:type="pct"/>
            <w:tcBorders>
              <w:top w:val="single" w:sz="4" w:space="0" w:color="auto"/>
              <w:left w:val="single" w:sz="4" w:space="0" w:color="auto"/>
              <w:bottom w:val="single" w:sz="4" w:space="0" w:color="auto"/>
              <w:right w:val="single" w:sz="4" w:space="0" w:color="auto"/>
            </w:tcBorders>
          </w:tcPr>
          <w:p w14:paraId="16174773" w14:textId="5491C3BA" w:rsidR="006A7017" w:rsidRPr="00546985" w:rsidRDefault="006A7017" w:rsidP="00CF04BC">
            <w:pPr>
              <w:pStyle w:val="a0"/>
              <w:spacing w:after="156"/>
              <w:ind w:firstLine="0"/>
              <w:rPr>
                <w:color w:val="FF0000"/>
              </w:rPr>
            </w:pPr>
            <w:r>
              <w:rPr>
                <w:rFonts w:hint="eastAsia"/>
                <w:color w:val="FF0000"/>
              </w:rPr>
              <w:t>根据</w:t>
            </w:r>
            <w:r>
              <w:rPr>
                <w:rFonts w:hint="eastAsia"/>
                <w:color w:val="FF0000"/>
              </w:rPr>
              <w:t>H</w:t>
            </w:r>
            <w:r>
              <w:rPr>
                <w:color w:val="FF0000"/>
              </w:rPr>
              <w:t>VAC CR</w:t>
            </w:r>
            <w:r>
              <w:rPr>
                <w:rFonts w:hint="eastAsia"/>
                <w:color w:val="FF0000"/>
              </w:rPr>
              <w:t>#263914</w:t>
            </w:r>
            <w:r>
              <w:rPr>
                <w:rFonts w:hint="eastAsia"/>
                <w:color w:val="FF0000"/>
              </w:rPr>
              <w:t>在</w:t>
            </w:r>
            <w:r>
              <w:rPr>
                <w:rFonts w:hint="eastAsia"/>
                <w:color w:val="FF0000"/>
              </w:rPr>
              <w:t>C</w:t>
            </w:r>
            <w:r>
              <w:rPr>
                <w:color w:val="FF0000"/>
              </w:rPr>
              <w:t>LEA</w:t>
            </w:r>
            <w:r>
              <w:rPr>
                <w:rFonts w:hint="eastAsia"/>
                <w:color w:val="FF0000"/>
              </w:rPr>
              <w:t>上新增</w:t>
            </w:r>
            <w:r w:rsidRPr="006A7017">
              <w:rPr>
                <w:rFonts w:hint="eastAsia"/>
                <w:color w:val="FF0000"/>
              </w:rPr>
              <w:t>空气质量主动触发功能</w:t>
            </w:r>
          </w:p>
        </w:tc>
        <w:tc>
          <w:tcPr>
            <w:tcW w:w="781" w:type="pct"/>
            <w:tcBorders>
              <w:top w:val="single" w:sz="4" w:space="0" w:color="auto"/>
              <w:left w:val="single" w:sz="4" w:space="0" w:color="auto"/>
              <w:bottom w:val="single" w:sz="4" w:space="0" w:color="auto"/>
              <w:right w:val="single" w:sz="4" w:space="0" w:color="auto"/>
            </w:tcBorders>
          </w:tcPr>
          <w:p w14:paraId="161CD082" w14:textId="70D89D71" w:rsidR="006A7017" w:rsidRDefault="006A7017" w:rsidP="00CF04BC">
            <w:pPr>
              <w:pStyle w:val="a0"/>
              <w:spacing w:after="156"/>
              <w:ind w:firstLine="0"/>
              <w:rPr>
                <w:color w:val="FF0000"/>
              </w:rPr>
            </w:pPr>
            <w:r>
              <w:rPr>
                <w:color w:val="FF0000"/>
              </w:rPr>
              <w:t>Wang Manyi</w:t>
            </w:r>
          </w:p>
        </w:tc>
      </w:tr>
      <w:tr w:rsidR="00971AC5" w:rsidRPr="0098528C" w14:paraId="3B6F03EB" w14:textId="77777777" w:rsidTr="00CF04BC">
        <w:tc>
          <w:tcPr>
            <w:tcW w:w="578" w:type="pct"/>
            <w:tcBorders>
              <w:top w:val="single" w:sz="4" w:space="0" w:color="auto"/>
              <w:left w:val="single" w:sz="4" w:space="0" w:color="auto"/>
              <w:bottom w:val="single" w:sz="4" w:space="0" w:color="auto"/>
              <w:right w:val="single" w:sz="4" w:space="0" w:color="auto"/>
            </w:tcBorders>
          </w:tcPr>
          <w:p w14:paraId="5D4720FD" w14:textId="5E74EE31" w:rsidR="00971AC5" w:rsidRPr="00546985" w:rsidRDefault="00A120EB" w:rsidP="00CF04BC">
            <w:pPr>
              <w:pStyle w:val="a0"/>
              <w:spacing w:after="156"/>
              <w:ind w:firstLine="0"/>
              <w:rPr>
                <w:color w:val="FF0000"/>
              </w:rPr>
            </w:pPr>
            <w:r w:rsidRPr="00A120EB">
              <w:rPr>
                <w:rFonts w:hint="eastAsia"/>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0CC97EA7" w14:textId="3C4B66FC" w:rsidR="00971AC5" w:rsidRPr="00546985" w:rsidRDefault="00A120EB" w:rsidP="00CF04BC">
            <w:pPr>
              <w:pStyle w:val="a0"/>
              <w:spacing w:after="156"/>
              <w:ind w:firstLine="0"/>
              <w:rPr>
                <w:color w:val="FF0000"/>
              </w:rPr>
            </w:pPr>
            <w:r w:rsidRPr="00546985">
              <w:rPr>
                <w:color w:val="FF0000"/>
              </w:rPr>
              <w:t>2021/01/13</w:t>
            </w:r>
          </w:p>
        </w:tc>
        <w:tc>
          <w:tcPr>
            <w:tcW w:w="437" w:type="pct"/>
            <w:tcBorders>
              <w:top w:val="single" w:sz="4" w:space="0" w:color="auto"/>
              <w:left w:val="single" w:sz="4" w:space="0" w:color="auto"/>
              <w:bottom w:val="single" w:sz="4" w:space="0" w:color="auto"/>
              <w:right w:val="single" w:sz="4" w:space="0" w:color="auto"/>
            </w:tcBorders>
          </w:tcPr>
          <w:p w14:paraId="290C7FFF" w14:textId="238056DA" w:rsidR="00971AC5" w:rsidRPr="00546985" w:rsidRDefault="004F6BFB" w:rsidP="00CF04BC">
            <w:pPr>
              <w:pStyle w:val="a0"/>
              <w:spacing w:after="156"/>
              <w:ind w:firstLine="0"/>
              <w:rPr>
                <w:color w:val="FF0000"/>
              </w:rPr>
            </w:pPr>
            <w:r w:rsidRPr="00546985">
              <w:rPr>
                <w:color w:val="FF0000"/>
              </w:rPr>
              <w:t>3.1.20.2.1</w:t>
            </w:r>
          </w:p>
        </w:tc>
        <w:tc>
          <w:tcPr>
            <w:tcW w:w="2621" w:type="pct"/>
            <w:tcBorders>
              <w:top w:val="single" w:sz="4" w:space="0" w:color="auto"/>
              <w:left w:val="single" w:sz="4" w:space="0" w:color="auto"/>
              <w:bottom w:val="single" w:sz="4" w:space="0" w:color="auto"/>
              <w:right w:val="single" w:sz="4" w:space="0" w:color="auto"/>
            </w:tcBorders>
          </w:tcPr>
          <w:p w14:paraId="431E2AD1" w14:textId="7B4C1E5A" w:rsidR="00971AC5" w:rsidRPr="00546985" w:rsidRDefault="004606DE" w:rsidP="00CF04BC">
            <w:pPr>
              <w:pStyle w:val="a0"/>
              <w:spacing w:after="156"/>
              <w:ind w:firstLine="0"/>
              <w:rPr>
                <w:color w:val="FF0000"/>
              </w:rPr>
            </w:pPr>
            <w:r>
              <w:rPr>
                <w:rFonts w:hint="eastAsia"/>
                <w:color w:val="FF0000"/>
              </w:rPr>
              <w:t>修正</w:t>
            </w:r>
            <w:r w:rsidR="004F6BFB" w:rsidRPr="00546985">
              <w:rPr>
                <w:rFonts w:hint="eastAsia"/>
                <w:color w:val="FF0000"/>
              </w:rPr>
              <w:t>标题“信号接收”和“信号发送”</w:t>
            </w:r>
            <w:r>
              <w:rPr>
                <w:rFonts w:hint="eastAsia"/>
                <w:color w:val="FF0000"/>
              </w:rPr>
              <w:t>的笔误</w:t>
            </w:r>
            <w:r w:rsidR="004F6BFB" w:rsidRPr="00546985">
              <w:rPr>
                <w:rFonts w:hint="eastAsia"/>
                <w:color w:val="FF0000"/>
              </w:rPr>
              <w:t>；</w:t>
            </w:r>
          </w:p>
          <w:p w14:paraId="5F971D5F" w14:textId="00D2809F" w:rsidR="004F6BFB" w:rsidRPr="00546985" w:rsidRDefault="004F6BFB" w:rsidP="00CF04BC">
            <w:pPr>
              <w:pStyle w:val="a0"/>
              <w:spacing w:after="156"/>
              <w:ind w:firstLine="0"/>
              <w:rPr>
                <w:color w:val="FF0000"/>
              </w:rPr>
            </w:pPr>
            <w:r w:rsidRPr="00546985">
              <w:rPr>
                <w:rFonts w:hint="eastAsia"/>
                <w:color w:val="FF0000"/>
              </w:rPr>
              <w:t>信号发送方式一，修正笔误“发生”</w:t>
            </w:r>
            <w:r w:rsidRPr="00546985">
              <w:rPr>
                <w:color w:val="FF0000"/>
              </w:rPr>
              <w:t xml:space="preserve"> </w:t>
            </w:r>
            <w:r w:rsidRPr="00546985">
              <w:rPr>
                <w:rFonts w:hint="eastAsia"/>
                <w:color w:val="FF0000"/>
              </w:rPr>
              <w:t>为</w:t>
            </w:r>
            <w:r w:rsidRPr="00546985">
              <w:rPr>
                <w:color w:val="FF0000"/>
              </w:rPr>
              <w:t xml:space="preserve"> </w:t>
            </w:r>
            <w:r w:rsidRPr="00546985">
              <w:rPr>
                <w:rFonts w:hint="eastAsia"/>
                <w:color w:val="FF0000"/>
              </w:rPr>
              <w:t>“发送”；</w:t>
            </w:r>
          </w:p>
        </w:tc>
        <w:tc>
          <w:tcPr>
            <w:tcW w:w="781" w:type="pct"/>
            <w:tcBorders>
              <w:top w:val="single" w:sz="4" w:space="0" w:color="auto"/>
              <w:left w:val="single" w:sz="4" w:space="0" w:color="auto"/>
              <w:bottom w:val="single" w:sz="4" w:space="0" w:color="auto"/>
              <w:right w:val="single" w:sz="4" w:space="0" w:color="auto"/>
            </w:tcBorders>
          </w:tcPr>
          <w:p w14:paraId="434EA725" w14:textId="1F34D78E" w:rsidR="00971AC5" w:rsidRPr="00546985" w:rsidRDefault="004606DE" w:rsidP="00CF04BC">
            <w:pPr>
              <w:pStyle w:val="a0"/>
              <w:spacing w:after="156"/>
              <w:ind w:firstLine="0"/>
              <w:rPr>
                <w:color w:val="FF0000"/>
              </w:rPr>
            </w:pPr>
            <w:r>
              <w:rPr>
                <w:color w:val="FF0000"/>
              </w:rPr>
              <w:t>Wang Manyi</w:t>
            </w:r>
          </w:p>
        </w:tc>
      </w:tr>
      <w:tr w:rsidR="00971AC5" w:rsidRPr="0098528C" w14:paraId="21E238CC" w14:textId="77777777" w:rsidTr="00CF04BC">
        <w:tc>
          <w:tcPr>
            <w:tcW w:w="578" w:type="pct"/>
            <w:tcBorders>
              <w:top w:val="single" w:sz="4" w:space="0" w:color="auto"/>
              <w:left w:val="single" w:sz="4" w:space="0" w:color="auto"/>
              <w:bottom w:val="single" w:sz="4" w:space="0" w:color="auto"/>
              <w:right w:val="single" w:sz="4" w:space="0" w:color="auto"/>
            </w:tcBorders>
          </w:tcPr>
          <w:p w14:paraId="52C946BA" w14:textId="0744F302" w:rsidR="00971AC5" w:rsidRPr="00546985" w:rsidRDefault="00A120EB" w:rsidP="00CF04BC">
            <w:pPr>
              <w:pStyle w:val="a0"/>
              <w:spacing w:after="156"/>
              <w:ind w:firstLine="0"/>
              <w:rPr>
                <w:color w:val="FF0000"/>
              </w:rPr>
            </w:pPr>
            <w:r w:rsidRPr="00A120EB">
              <w:rPr>
                <w:rFonts w:hint="eastAsia"/>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0EAB2F35" w14:textId="55321234" w:rsidR="00971AC5" w:rsidRPr="00546985" w:rsidRDefault="00A120EB" w:rsidP="00CF04BC">
            <w:pPr>
              <w:pStyle w:val="a0"/>
              <w:spacing w:after="156"/>
              <w:ind w:firstLine="0"/>
              <w:rPr>
                <w:color w:val="FF0000"/>
              </w:rPr>
            </w:pPr>
            <w:r w:rsidRPr="00546985">
              <w:rPr>
                <w:color w:val="FF0000"/>
              </w:rPr>
              <w:t>2021/01/13</w:t>
            </w:r>
          </w:p>
        </w:tc>
        <w:tc>
          <w:tcPr>
            <w:tcW w:w="437" w:type="pct"/>
            <w:tcBorders>
              <w:top w:val="single" w:sz="4" w:space="0" w:color="auto"/>
              <w:left w:val="single" w:sz="4" w:space="0" w:color="auto"/>
              <w:bottom w:val="single" w:sz="4" w:space="0" w:color="auto"/>
              <w:right w:val="single" w:sz="4" w:space="0" w:color="auto"/>
            </w:tcBorders>
          </w:tcPr>
          <w:p w14:paraId="583EAB5E" w14:textId="023E6564" w:rsidR="00971AC5" w:rsidRPr="00546985" w:rsidRDefault="004F6BFB" w:rsidP="00CF04BC">
            <w:pPr>
              <w:pStyle w:val="a0"/>
              <w:spacing w:after="156"/>
              <w:ind w:firstLine="0"/>
              <w:rPr>
                <w:color w:val="FF0000"/>
              </w:rPr>
            </w:pPr>
            <w:r w:rsidRPr="00546985">
              <w:rPr>
                <w:color w:val="FF0000"/>
              </w:rPr>
              <w:t>3.1.20.2.2</w:t>
            </w:r>
          </w:p>
        </w:tc>
        <w:tc>
          <w:tcPr>
            <w:tcW w:w="2621" w:type="pct"/>
            <w:tcBorders>
              <w:top w:val="single" w:sz="4" w:space="0" w:color="auto"/>
              <w:left w:val="single" w:sz="4" w:space="0" w:color="auto"/>
              <w:bottom w:val="single" w:sz="4" w:space="0" w:color="auto"/>
              <w:right w:val="single" w:sz="4" w:space="0" w:color="auto"/>
            </w:tcBorders>
          </w:tcPr>
          <w:p w14:paraId="498504BA" w14:textId="682D40B9" w:rsidR="00971AC5" w:rsidRPr="00546985" w:rsidRDefault="004606DE" w:rsidP="00CF04BC">
            <w:pPr>
              <w:pStyle w:val="a0"/>
              <w:spacing w:after="156"/>
              <w:ind w:firstLine="0"/>
              <w:rPr>
                <w:color w:val="FF0000"/>
              </w:rPr>
            </w:pPr>
            <w:r>
              <w:rPr>
                <w:rFonts w:hint="eastAsia"/>
                <w:color w:val="FF0000"/>
              </w:rPr>
              <w:t>修正</w:t>
            </w:r>
            <w:r w:rsidRPr="00546985">
              <w:rPr>
                <w:rFonts w:hint="eastAsia"/>
                <w:color w:val="FF0000"/>
              </w:rPr>
              <w:t>标题“信号接收”和“信号发送”</w:t>
            </w:r>
            <w:r>
              <w:rPr>
                <w:rFonts w:hint="eastAsia"/>
                <w:color w:val="FF0000"/>
              </w:rPr>
              <w:t>的笔误</w:t>
            </w:r>
            <w:r w:rsidR="004F6BFB" w:rsidRPr="00546985">
              <w:rPr>
                <w:rFonts w:hint="eastAsia"/>
                <w:color w:val="FF0000"/>
              </w:rPr>
              <w:t>；</w:t>
            </w:r>
          </w:p>
          <w:p w14:paraId="774107F1" w14:textId="63A6600E" w:rsidR="004F6BFB" w:rsidRPr="00546985" w:rsidRDefault="004F6BFB" w:rsidP="00CF04BC">
            <w:pPr>
              <w:pStyle w:val="a0"/>
              <w:spacing w:after="156"/>
              <w:ind w:firstLine="0"/>
              <w:rPr>
                <w:color w:val="FF0000"/>
              </w:rPr>
            </w:pPr>
            <w:r w:rsidRPr="00546985">
              <w:rPr>
                <w:rFonts w:hint="eastAsia"/>
                <w:color w:val="FF0000"/>
              </w:rPr>
              <w:t>信号发送方式一，修正笔误“发生”</w:t>
            </w:r>
            <w:r w:rsidRPr="00546985">
              <w:rPr>
                <w:color w:val="FF0000"/>
              </w:rPr>
              <w:t xml:space="preserve"> </w:t>
            </w:r>
            <w:r w:rsidRPr="00546985">
              <w:rPr>
                <w:rFonts w:hint="eastAsia"/>
                <w:color w:val="FF0000"/>
              </w:rPr>
              <w:t>为</w:t>
            </w:r>
            <w:r w:rsidRPr="00546985">
              <w:rPr>
                <w:color w:val="FF0000"/>
              </w:rPr>
              <w:t xml:space="preserve"> </w:t>
            </w:r>
            <w:r w:rsidRPr="00546985">
              <w:rPr>
                <w:rFonts w:hint="eastAsia"/>
                <w:color w:val="FF0000"/>
              </w:rPr>
              <w:t>“发送”；</w:t>
            </w:r>
          </w:p>
        </w:tc>
        <w:tc>
          <w:tcPr>
            <w:tcW w:w="781" w:type="pct"/>
            <w:tcBorders>
              <w:top w:val="single" w:sz="4" w:space="0" w:color="auto"/>
              <w:left w:val="single" w:sz="4" w:space="0" w:color="auto"/>
              <w:bottom w:val="single" w:sz="4" w:space="0" w:color="auto"/>
              <w:right w:val="single" w:sz="4" w:space="0" w:color="auto"/>
            </w:tcBorders>
          </w:tcPr>
          <w:p w14:paraId="14DA9DBE" w14:textId="0A6DAFF1" w:rsidR="00971AC5" w:rsidRPr="00546985" w:rsidRDefault="004606DE" w:rsidP="00CF04BC">
            <w:pPr>
              <w:pStyle w:val="a0"/>
              <w:spacing w:after="156"/>
              <w:ind w:firstLine="0"/>
              <w:rPr>
                <w:color w:val="FF0000"/>
              </w:rPr>
            </w:pPr>
            <w:r>
              <w:rPr>
                <w:rFonts w:hint="eastAsia"/>
                <w:color w:val="FF0000"/>
              </w:rPr>
              <w:t>W</w:t>
            </w:r>
            <w:r>
              <w:rPr>
                <w:color w:val="FF0000"/>
              </w:rPr>
              <w:t>ang Manyi</w:t>
            </w:r>
          </w:p>
        </w:tc>
      </w:tr>
      <w:tr w:rsidR="00E25E0E" w:rsidRPr="00E25E0E" w14:paraId="122D6373" w14:textId="77777777" w:rsidTr="00CF04BC">
        <w:tc>
          <w:tcPr>
            <w:tcW w:w="578" w:type="pct"/>
            <w:tcBorders>
              <w:top w:val="single" w:sz="4" w:space="0" w:color="auto"/>
              <w:left w:val="single" w:sz="4" w:space="0" w:color="auto"/>
              <w:bottom w:val="single" w:sz="4" w:space="0" w:color="auto"/>
              <w:right w:val="single" w:sz="4" w:space="0" w:color="auto"/>
            </w:tcBorders>
          </w:tcPr>
          <w:p w14:paraId="0F2643AA" w14:textId="5B60E243" w:rsidR="00971AC5" w:rsidRPr="00E25E0E" w:rsidRDefault="00E25E0E" w:rsidP="00CF04BC">
            <w:pPr>
              <w:pStyle w:val="a0"/>
              <w:spacing w:after="156"/>
              <w:ind w:firstLine="0"/>
              <w:rPr>
                <w:color w:val="FF0000"/>
              </w:rPr>
            </w:pPr>
            <w:r w:rsidRPr="00E25E0E">
              <w:rPr>
                <w:color w:val="FF0000"/>
              </w:rPr>
              <w:t>0.0.0.14</w:t>
            </w:r>
          </w:p>
        </w:tc>
        <w:tc>
          <w:tcPr>
            <w:tcW w:w="583" w:type="pct"/>
            <w:tcBorders>
              <w:top w:val="single" w:sz="4" w:space="0" w:color="auto"/>
              <w:left w:val="single" w:sz="4" w:space="0" w:color="auto"/>
              <w:bottom w:val="single" w:sz="4" w:space="0" w:color="auto"/>
              <w:right w:val="single" w:sz="4" w:space="0" w:color="auto"/>
            </w:tcBorders>
          </w:tcPr>
          <w:p w14:paraId="49FE80F0" w14:textId="27BA87D0" w:rsidR="00971AC5" w:rsidRPr="00E25E0E" w:rsidRDefault="00E25E0E" w:rsidP="00CF04BC">
            <w:pPr>
              <w:pStyle w:val="a0"/>
              <w:spacing w:after="156"/>
              <w:ind w:firstLine="0"/>
              <w:rPr>
                <w:color w:val="FF0000"/>
              </w:rPr>
            </w:pPr>
            <w:r w:rsidRPr="00E25E0E">
              <w:rPr>
                <w:color w:val="FF0000"/>
              </w:rPr>
              <w:t>2021/2/19</w:t>
            </w:r>
          </w:p>
        </w:tc>
        <w:tc>
          <w:tcPr>
            <w:tcW w:w="437" w:type="pct"/>
            <w:tcBorders>
              <w:top w:val="single" w:sz="4" w:space="0" w:color="auto"/>
              <w:left w:val="single" w:sz="4" w:space="0" w:color="auto"/>
              <w:bottom w:val="single" w:sz="4" w:space="0" w:color="auto"/>
              <w:right w:val="single" w:sz="4" w:space="0" w:color="auto"/>
            </w:tcBorders>
          </w:tcPr>
          <w:p w14:paraId="43A54929" w14:textId="3C7F517C" w:rsidR="00971AC5" w:rsidRPr="00E25E0E" w:rsidRDefault="00E25E0E" w:rsidP="00CF04BC">
            <w:pPr>
              <w:pStyle w:val="a0"/>
              <w:spacing w:after="156"/>
              <w:ind w:firstLine="0"/>
              <w:rPr>
                <w:color w:val="FF0000"/>
              </w:rPr>
            </w:pPr>
            <w:r w:rsidRPr="00E25E0E">
              <w:rPr>
                <w:color w:val="FF0000"/>
              </w:rPr>
              <w:t>3.1.4.2</w:t>
            </w:r>
          </w:p>
        </w:tc>
        <w:tc>
          <w:tcPr>
            <w:tcW w:w="2621" w:type="pct"/>
            <w:tcBorders>
              <w:top w:val="single" w:sz="4" w:space="0" w:color="auto"/>
              <w:left w:val="single" w:sz="4" w:space="0" w:color="auto"/>
              <w:bottom w:val="single" w:sz="4" w:space="0" w:color="auto"/>
              <w:right w:val="single" w:sz="4" w:space="0" w:color="auto"/>
            </w:tcBorders>
          </w:tcPr>
          <w:p w14:paraId="36F478CB" w14:textId="1225E0F1" w:rsidR="00971AC5" w:rsidRPr="00E25E0E" w:rsidRDefault="00E25E0E" w:rsidP="00CF04BC">
            <w:pPr>
              <w:pStyle w:val="a0"/>
              <w:spacing w:after="156"/>
              <w:ind w:firstLine="0"/>
              <w:rPr>
                <w:color w:val="FF0000"/>
              </w:rPr>
            </w:pPr>
            <w:r w:rsidRPr="00E25E0E">
              <w:rPr>
                <w:rFonts w:hint="eastAsia"/>
                <w:color w:val="FF0000"/>
              </w:rPr>
              <w:t>修改文中笔误</w:t>
            </w:r>
          </w:p>
        </w:tc>
        <w:tc>
          <w:tcPr>
            <w:tcW w:w="781" w:type="pct"/>
            <w:tcBorders>
              <w:top w:val="single" w:sz="4" w:space="0" w:color="auto"/>
              <w:left w:val="single" w:sz="4" w:space="0" w:color="auto"/>
              <w:bottom w:val="single" w:sz="4" w:space="0" w:color="auto"/>
              <w:right w:val="single" w:sz="4" w:space="0" w:color="auto"/>
            </w:tcBorders>
          </w:tcPr>
          <w:p w14:paraId="5BCAE7D9" w14:textId="61561B2C" w:rsidR="00971AC5" w:rsidRPr="00E25E0E" w:rsidRDefault="00E25E0E" w:rsidP="00CF04BC">
            <w:pPr>
              <w:pStyle w:val="a0"/>
              <w:spacing w:after="156"/>
              <w:ind w:firstLine="0"/>
              <w:rPr>
                <w:color w:val="FF0000"/>
              </w:rPr>
            </w:pPr>
            <w:r w:rsidRPr="00E25E0E">
              <w:rPr>
                <w:color w:val="FF0000"/>
              </w:rPr>
              <w:t>Wang Manyi</w:t>
            </w:r>
          </w:p>
        </w:tc>
      </w:tr>
      <w:tr w:rsidR="00E25E0E" w:rsidRPr="00E25E0E" w14:paraId="297CDB01" w14:textId="77777777" w:rsidTr="00CF04BC">
        <w:tc>
          <w:tcPr>
            <w:tcW w:w="578" w:type="pct"/>
            <w:tcBorders>
              <w:top w:val="single" w:sz="4" w:space="0" w:color="auto"/>
              <w:left w:val="single" w:sz="4" w:space="0" w:color="auto"/>
              <w:bottom w:val="single" w:sz="4" w:space="0" w:color="auto"/>
              <w:right w:val="single" w:sz="4" w:space="0" w:color="auto"/>
            </w:tcBorders>
          </w:tcPr>
          <w:p w14:paraId="34EA0E1B" w14:textId="77777777" w:rsidR="00E25E0E" w:rsidRPr="00E25E0E" w:rsidRDefault="00E25E0E" w:rsidP="00CF04BC">
            <w:pPr>
              <w:pStyle w:val="a0"/>
              <w:spacing w:after="156"/>
              <w:ind w:firstLine="0"/>
              <w:rPr>
                <w:color w:val="FF0000"/>
              </w:rPr>
            </w:pPr>
          </w:p>
        </w:tc>
        <w:tc>
          <w:tcPr>
            <w:tcW w:w="583" w:type="pct"/>
            <w:tcBorders>
              <w:top w:val="single" w:sz="4" w:space="0" w:color="auto"/>
              <w:left w:val="single" w:sz="4" w:space="0" w:color="auto"/>
              <w:bottom w:val="single" w:sz="4" w:space="0" w:color="auto"/>
              <w:right w:val="single" w:sz="4" w:space="0" w:color="auto"/>
            </w:tcBorders>
          </w:tcPr>
          <w:p w14:paraId="122BDF2E" w14:textId="77777777" w:rsidR="00E25E0E" w:rsidRPr="00E25E0E" w:rsidRDefault="00E25E0E" w:rsidP="00CF04BC">
            <w:pPr>
              <w:pStyle w:val="a0"/>
              <w:spacing w:after="156"/>
              <w:ind w:firstLine="0"/>
              <w:rPr>
                <w:color w:val="FF0000"/>
              </w:rPr>
            </w:pPr>
          </w:p>
        </w:tc>
        <w:tc>
          <w:tcPr>
            <w:tcW w:w="437" w:type="pct"/>
            <w:tcBorders>
              <w:top w:val="single" w:sz="4" w:space="0" w:color="auto"/>
              <w:left w:val="single" w:sz="4" w:space="0" w:color="auto"/>
              <w:bottom w:val="single" w:sz="4" w:space="0" w:color="auto"/>
              <w:right w:val="single" w:sz="4" w:space="0" w:color="auto"/>
            </w:tcBorders>
          </w:tcPr>
          <w:p w14:paraId="381D921F" w14:textId="77777777" w:rsidR="00E25E0E" w:rsidRPr="00E25E0E" w:rsidRDefault="00E25E0E" w:rsidP="00CF04BC">
            <w:pPr>
              <w:pStyle w:val="a0"/>
              <w:spacing w:after="156"/>
              <w:ind w:firstLine="0"/>
              <w:rPr>
                <w:color w:val="FF0000"/>
              </w:rPr>
            </w:pPr>
          </w:p>
        </w:tc>
        <w:tc>
          <w:tcPr>
            <w:tcW w:w="2621" w:type="pct"/>
            <w:tcBorders>
              <w:top w:val="single" w:sz="4" w:space="0" w:color="auto"/>
              <w:left w:val="single" w:sz="4" w:space="0" w:color="auto"/>
              <w:bottom w:val="single" w:sz="4" w:space="0" w:color="auto"/>
              <w:right w:val="single" w:sz="4" w:space="0" w:color="auto"/>
            </w:tcBorders>
          </w:tcPr>
          <w:p w14:paraId="617B81C2" w14:textId="77777777" w:rsidR="00E25E0E" w:rsidRPr="00E25E0E" w:rsidRDefault="00E25E0E" w:rsidP="00CF04BC">
            <w:pPr>
              <w:pStyle w:val="a0"/>
              <w:spacing w:after="156"/>
              <w:ind w:firstLine="0"/>
              <w:rPr>
                <w:color w:val="FF0000"/>
              </w:rPr>
            </w:pPr>
          </w:p>
        </w:tc>
        <w:tc>
          <w:tcPr>
            <w:tcW w:w="781" w:type="pct"/>
            <w:tcBorders>
              <w:top w:val="single" w:sz="4" w:space="0" w:color="auto"/>
              <w:left w:val="single" w:sz="4" w:space="0" w:color="auto"/>
              <w:bottom w:val="single" w:sz="4" w:space="0" w:color="auto"/>
              <w:right w:val="single" w:sz="4" w:space="0" w:color="auto"/>
            </w:tcBorders>
          </w:tcPr>
          <w:p w14:paraId="5A2DC8CA" w14:textId="77777777" w:rsidR="00E25E0E" w:rsidRPr="00E25E0E" w:rsidRDefault="00E25E0E" w:rsidP="00CF04BC">
            <w:pPr>
              <w:pStyle w:val="a0"/>
              <w:spacing w:after="156"/>
              <w:ind w:firstLine="0"/>
              <w:rPr>
                <w:color w:val="FF0000"/>
              </w:rPr>
            </w:pPr>
          </w:p>
        </w:tc>
      </w:tr>
    </w:tbl>
    <w:p w14:paraId="71EFD289" w14:textId="77777777" w:rsidR="0028250C" w:rsidRPr="0098528C" w:rsidRDefault="0028250C" w:rsidP="0028250C">
      <w:pPr>
        <w:pStyle w:val="Heading1"/>
        <w:numPr>
          <w:ilvl w:val="0"/>
          <w:numId w:val="0"/>
        </w:numPr>
        <w:ind w:left="425"/>
      </w:pPr>
    </w:p>
    <w:p w14:paraId="6E1DD6D3" w14:textId="77777777" w:rsidR="000A3161" w:rsidRPr="0098528C" w:rsidRDefault="000A3161" w:rsidP="000A3161">
      <w:pPr>
        <w:pStyle w:val="a0"/>
        <w:spacing w:after="156"/>
        <w:jc w:val="left"/>
      </w:pPr>
    </w:p>
    <w:sectPr w:rsidR="000A3161" w:rsidRPr="0098528C" w:rsidSect="009617EC">
      <w:headerReference w:type="default" r:id="rId21"/>
      <w:footerReference w:type="default" r:id="rId22"/>
      <w:pgSz w:w="11906" w:h="16838"/>
      <w:pgMar w:top="1440" w:right="1077" w:bottom="1440" w:left="1077" w:header="709" w:footer="709"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Chen Deliao 陈德燎(ESS,PATAC)" w:date="2020-09-23T18:25:00Z" w:initials="CD陈">
    <w:p w14:paraId="7714380A" w14:textId="5BE6DADD" w:rsidR="003F08FE" w:rsidRDefault="003F08FE">
      <w:pPr>
        <w:pStyle w:val="CommentText"/>
      </w:pPr>
      <w:r>
        <w:rPr>
          <w:rStyle w:val="CommentReference"/>
        </w:rPr>
        <w:annotationRef/>
      </w:r>
      <w:r>
        <w:rPr>
          <w:rFonts w:hint="eastAsia"/>
        </w:rPr>
        <w:t>在温度控制</w:t>
      </w:r>
      <w:r>
        <w:rPr>
          <w:rFonts w:hint="eastAsia"/>
        </w:rPr>
        <w:t>/</w:t>
      </w:r>
      <w:r>
        <w:rPr>
          <w:rFonts w:hint="eastAsia"/>
        </w:rPr>
        <w:t>显示章节补充标定的参考关系。</w:t>
      </w:r>
    </w:p>
  </w:comment>
  <w:comment w:id="12" w:author="Chen Deliao 陈德燎(ESS,PATAC)" w:date="2020-09-03T14:19:00Z" w:initials="CD陈">
    <w:p w14:paraId="37BD609B" w14:textId="25EFBFF5" w:rsidR="003F08FE" w:rsidRDefault="003F08FE">
      <w:pPr>
        <w:pStyle w:val="CommentText"/>
      </w:pPr>
      <w:r>
        <w:rPr>
          <w:rStyle w:val="CommentReference"/>
        </w:rPr>
        <w:annotationRef/>
      </w:r>
      <w:r>
        <w:rPr>
          <w:rFonts w:hint="eastAsia"/>
        </w:rPr>
        <w:t>是否有仅支持后排空调空调控制的车型？</w:t>
      </w:r>
    </w:p>
  </w:comment>
  <w:comment w:id="13" w:author="Wang Manyi 王曼伊(ESS,PATAC)" w:date="2020-11-03T11:21:00Z" w:initials="WM王">
    <w:p w14:paraId="6569DD75" w14:textId="4F67C87B" w:rsidR="003F08FE" w:rsidRDefault="003F08FE">
      <w:pPr>
        <w:pStyle w:val="CommentText"/>
      </w:pPr>
      <w:r>
        <w:rPr>
          <w:rStyle w:val="CommentReference"/>
        </w:rPr>
        <w:annotationRef/>
      </w:r>
      <w:r>
        <w:rPr>
          <w:rFonts w:hint="eastAsia"/>
        </w:rPr>
        <w:t>所以是否</w:t>
      </w:r>
      <w:r>
        <w:rPr>
          <w:rFonts w:hint="eastAsia"/>
        </w:rPr>
        <w:t>c</w:t>
      </w:r>
      <w:r>
        <w:t>limate_application_available</w:t>
      </w:r>
      <w:r>
        <w:rPr>
          <w:rFonts w:hint="eastAsia"/>
        </w:rPr>
        <w:t>对</w:t>
      </w:r>
      <w:r>
        <w:rPr>
          <w:rFonts w:hint="eastAsia"/>
        </w:rPr>
        <w:t>r</w:t>
      </w:r>
      <w:r>
        <w:t>ear_climate_application_available</w:t>
      </w:r>
      <w:r>
        <w:rPr>
          <w:rFonts w:hint="eastAsia"/>
        </w:rPr>
        <w:t>是上属关系？</w:t>
      </w:r>
    </w:p>
  </w:comment>
  <w:comment w:id="17" w:author="Chen Deliao 陈德燎(ESS,PATAC)" w:date="2020-09-07T15:33:00Z" w:initials="CD陈">
    <w:p w14:paraId="252C2717" w14:textId="308F038F" w:rsidR="003F08FE" w:rsidRDefault="003F08FE">
      <w:pPr>
        <w:pStyle w:val="CommentText"/>
      </w:pPr>
      <w:r>
        <w:rPr>
          <w:rStyle w:val="CommentReference"/>
        </w:rPr>
        <w:annotationRef/>
      </w:r>
      <w:r>
        <w:rPr>
          <w:rFonts w:hint="eastAsia"/>
        </w:rPr>
        <w:t>ICEI</w:t>
      </w:r>
      <w:r>
        <w:t xml:space="preserve"> </w:t>
      </w:r>
      <w:r>
        <w:rPr>
          <w:rFonts w:hint="eastAsia"/>
        </w:rPr>
        <w:t>需要调整</w:t>
      </w:r>
      <w:r>
        <w:rPr>
          <w:rFonts w:hint="eastAsia"/>
        </w:rPr>
        <w:t>,</w:t>
      </w:r>
      <w:r>
        <w:t xml:space="preserve"> </w:t>
      </w:r>
      <w:r>
        <w:rPr>
          <w:rFonts w:hint="eastAsia"/>
        </w:rPr>
        <w:t>目前的描述不准确</w:t>
      </w:r>
      <w:r>
        <w:rPr>
          <w:rFonts w:hint="eastAsia"/>
        </w:rPr>
        <w:t>.</w:t>
      </w:r>
      <w:r>
        <w:t xml:space="preserve"> </w:t>
      </w:r>
    </w:p>
  </w:comment>
  <w:comment w:id="18" w:author="Chen Deliao 陈德燎(ESS,PATAC)" w:date="2020-08-02T21:14:00Z" w:initials="CD陈">
    <w:p w14:paraId="40B5B384" w14:textId="4DD90C46" w:rsidR="003F08FE" w:rsidRDefault="003F08FE">
      <w:pPr>
        <w:pStyle w:val="CommentText"/>
      </w:pPr>
      <w:r>
        <w:rPr>
          <w:rStyle w:val="CommentReference"/>
        </w:rPr>
        <w:annotationRef/>
      </w:r>
      <w:r>
        <w:t>ECC</w:t>
      </w:r>
      <w:r>
        <w:rPr>
          <w:rFonts w:hint="eastAsia"/>
        </w:rPr>
        <w:t>什么情况下会发送该信号？</w:t>
      </w:r>
    </w:p>
  </w:comment>
  <w:comment w:id="19" w:author="Chen Deliao 陈德燎(ESS,PATAC)" w:date="2020-09-07T13:04:00Z" w:initials="CD陈">
    <w:p w14:paraId="6B94B301" w14:textId="331D105A" w:rsidR="003F08FE" w:rsidRDefault="003F08FE">
      <w:pPr>
        <w:pStyle w:val="CommentText"/>
      </w:pPr>
      <w:r>
        <w:rPr>
          <w:rStyle w:val="CommentReference"/>
        </w:rPr>
        <w:annotationRef/>
      </w:r>
      <w:r>
        <w:rPr>
          <w:rFonts w:hint="eastAsia"/>
        </w:rPr>
        <w:t>整个空调关闭会发送</w:t>
      </w:r>
    </w:p>
  </w:comment>
  <w:comment w:id="21" w:author="Chen Deliao 陈德燎(ESS,PATAC)" w:date="2020-09-07T16:18:00Z" w:initials="CD陈">
    <w:p w14:paraId="614F21B0" w14:textId="7BF99E70" w:rsidR="003F08FE" w:rsidRDefault="003F08FE">
      <w:pPr>
        <w:pStyle w:val="CommentText"/>
      </w:pPr>
      <w:r>
        <w:rPr>
          <w:rStyle w:val="CommentReference"/>
        </w:rPr>
        <w:annotationRef/>
      </w:r>
      <w:r>
        <w:rPr>
          <w:rFonts w:hint="eastAsia"/>
        </w:rPr>
        <w:t>与孙工确认过</w:t>
      </w:r>
      <w:r>
        <w:rPr>
          <w:rFonts w:hint="eastAsia"/>
        </w:rPr>
        <w:t xml:space="preserve">, </w:t>
      </w:r>
      <w:r>
        <w:rPr>
          <w:rFonts w:hint="eastAsia"/>
        </w:rPr>
        <w:t>是</w:t>
      </w:r>
    </w:p>
  </w:comment>
  <w:comment w:id="22" w:author="Chen Deliao 陈德燎(ESS,PATAC)" w:date="2020-09-23T16:19:00Z" w:initials="CD陈">
    <w:p w14:paraId="2DB79295" w14:textId="613F037B" w:rsidR="003F08FE" w:rsidRDefault="003F08FE">
      <w:pPr>
        <w:pStyle w:val="CommentText"/>
      </w:pPr>
      <w:r>
        <w:rPr>
          <w:rStyle w:val="CommentReference"/>
        </w:rPr>
        <w:annotationRef/>
      </w:r>
    </w:p>
  </w:comment>
  <w:comment w:id="23" w:author="Chen Deliao 陈德燎(ESS,PATAC)" w:date="2020-08-02T22:36:00Z" w:initials="CD陈">
    <w:p w14:paraId="1E8A7F6C" w14:textId="4FFD49AC" w:rsidR="003F08FE" w:rsidRDefault="003F08FE">
      <w:pPr>
        <w:pStyle w:val="CommentText"/>
      </w:pPr>
      <w:r>
        <w:rPr>
          <w:rStyle w:val="CommentReference"/>
        </w:rPr>
        <w:annotationRef/>
      </w:r>
      <w:r>
        <w:rPr>
          <w:rFonts w:hint="eastAsia"/>
        </w:rPr>
        <w:t>是否当空调工作在</w:t>
      </w:r>
      <w:r>
        <w:rPr>
          <w:rFonts w:hint="eastAsia"/>
        </w:rPr>
        <w:t>AUTO</w:t>
      </w:r>
      <w:r>
        <w:rPr>
          <w:rFonts w:hint="eastAsia"/>
        </w:rPr>
        <w:t>状态时，</w:t>
      </w:r>
      <w:r>
        <w:rPr>
          <w:rFonts w:hint="eastAsia"/>
        </w:rPr>
        <w:t>ECC</w:t>
      </w:r>
      <w:r>
        <w:rPr>
          <w:rFonts w:hint="eastAsia"/>
        </w:rPr>
        <w:t>就会发出这个信号值。</w:t>
      </w:r>
    </w:p>
  </w:comment>
  <w:comment w:id="24" w:author="Chen Deliao 陈德燎(ESS,PATAC)" w:date="2020-09-07T13:05:00Z" w:initials="CD陈">
    <w:p w14:paraId="4D6D222E" w14:textId="6C2892C1" w:rsidR="003F08FE" w:rsidRDefault="003F08FE">
      <w:pPr>
        <w:pStyle w:val="CommentText"/>
      </w:pPr>
      <w:r>
        <w:rPr>
          <w:rStyle w:val="CommentReference"/>
        </w:rPr>
        <w:annotationRef/>
      </w:r>
      <w:r>
        <w:rPr>
          <w:rFonts w:hint="eastAsia"/>
        </w:rPr>
        <w:t>确认，我们的</w:t>
      </w:r>
      <w:r>
        <w:rPr>
          <w:rFonts w:hint="eastAsia"/>
        </w:rPr>
        <w:t>Auto</w:t>
      </w:r>
      <w:r>
        <w:rPr>
          <w:rFonts w:hint="eastAsia"/>
        </w:rPr>
        <w:t>等同</w:t>
      </w:r>
      <w:r>
        <w:rPr>
          <w:rFonts w:hint="eastAsia"/>
        </w:rPr>
        <w:t>ON</w:t>
      </w:r>
    </w:p>
  </w:comment>
  <w:comment w:id="27" w:author="Chen Deliao 陈德燎(ESS,PATAC)" w:date="2020-08-02T22:36:00Z" w:initials="CD陈">
    <w:p w14:paraId="1FDED884" w14:textId="31614263" w:rsidR="003F08FE" w:rsidRDefault="003F08FE" w:rsidP="00337237">
      <w:pPr>
        <w:pStyle w:val="CommentText"/>
      </w:pPr>
      <w:r>
        <w:rPr>
          <w:rStyle w:val="CommentReference"/>
        </w:rPr>
        <w:annotationRef/>
      </w:r>
      <w:r>
        <w:rPr>
          <w:rFonts w:hint="eastAsia"/>
        </w:rPr>
        <w:t>是否当空调工作在</w:t>
      </w:r>
      <w:r>
        <w:t>OFF</w:t>
      </w:r>
      <w:r>
        <w:rPr>
          <w:rFonts w:hint="eastAsia"/>
        </w:rPr>
        <w:t>状态时，</w:t>
      </w:r>
      <w:r>
        <w:rPr>
          <w:rFonts w:hint="eastAsia"/>
        </w:rPr>
        <w:t>ECC/BCM</w:t>
      </w:r>
      <w:r>
        <w:rPr>
          <w:rFonts w:hint="eastAsia"/>
        </w:rPr>
        <w:t>就会发出这个信号值。</w:t>
      </w:r>
    </w:p>
  </w:comment>
  <w:comment w:id="28" w:author="Chen Deliao 陈德燎(ESS,PATAC)" w:date="2020-09-07T13:05:00Z" w:initials="CD陈">
    <w:p w14:paraId="278C5E97" w14:textId="27FC7F34" w:rsidR="003F08FE" w:rsidRPr="005B382F" w:rsidRDefault="003F08FE">
      <w:pPr>
        <w:pStyle w:val="CommentText"/>
      </w:pPr>
      <w:r>
        <w:rPr>
          <w:rStyle w:val="CommentReference"/>
        </w:rPr>
        <w:annotationRef/>
      </w:r>
      <w:r>
        <w:rPr>
          <w:rFonts w:hint="eastAsia"/>
        </w:rPr>
        <w:t>确认是空调系统</w:t>
      </w:r>
      <w:r>
        <w:rPr>
          <w:rFonts w:hint="eastAsia"/>
        </w:rPr>
        <w:t>OFF</w:t>
      </w:r>
      <w:r>
        <w:rPr>
          <w:rFonts w:hint="eastAsia"/>
        </w:rPr>
        <w:t>的时候</w:t>
      </w:r>
      <w:r>
        <w:rPr>
          <w:rFonts w:hint="eastAsia"/>
        </w:rPr>
        <w:t>,GB</w:t>
      </w:r>
      <w:r>
        <w:rPr>
          <w:rFonts w:hint="eastAsia"/>
        </w:rPr>
        <w:t>会发送这个信号</w:t>
      </w:r>
      <w:r>
        <w:rPr>
          <w:rFonts w:hint="eastAsia"/>
        </w:rPr>
        <w:t>.</w:t>
      </w:r>
    </w:p>
  </w:comment>
  <w:comment w:id="32" w:author="Chen Deliao 陈德燎(ESS,PATAC)" w:date="2020-09-07T13:25:00Z" w:initials="CD陈">
    <w:p w14:paraId="449B651D" w14:textId="03FCF5F5" w:rsidR="003F08FE" w:rsidRDefault="003F08FE">
      <w:pPr>
        <w:pStyle w:val="CommentText"/>
      </w:pPr>
      <w:r>
        <w:rPr>
          <w:rStyle w:val="CommentReference"/>
        </w:rPr>
        <w:annotationRef/>
      </w:r>
      <w:r>
        <w:rPr>
          <w:rFonts w:hint="eastAsia"/>
        </w:rPr>
        <w:t>CLEA</w:t>
      </w:r>
      <w:r>
        <w:rPr>
          <w:rFonts w:hint="eastAsia"/>
        </w:rPr>
        <w:t>目前不会发送</w:t>
      </w:r>
      <w:r>
        <w:rPr>
          <w:rFonts w:hint="eastAsia"/>
        </w:rPr>
        <w:t>OFF</w:t>
      </w:r>
      <w:r>
        <w:rPr>
          <w:rFonts w:hint="eastAsia"/>
        </w:rPr>
        <w:t>；</w:t>
      </w:r>
      <w:r>
        <w:rPr>
          <w:rFonts w:hint="eastAsia"/>
        </w:rPr>
        <w:t>CELA</w:t>
      </w:r>
      <w:r>
        <w:rPr>
          <w:rFonts w:hint="eastAsia"/>
        </w:rPr>
        <w:t>需要通过空调的状态开确定。</w:t>
      </w:r>
    </w:p>
  </w:comment>
  <w:comment w:id="33" w:author="Chen Deliao 陈德燎(ESS,PATAC)" w:date="2020-08-03T12:48:00Z" w:initials="CD陈">
    <w:p w14:paraId="123E7D0A" w14:textId="5F62C99C" w:rsidR="003F08FE" w:rsidRDefault="003F08FE">
      <w:pPr>
        <w:pStyle w:val="CommentText"/>
      </w:pPr>
      <w:r>
        <w:rPr>
          <w:rStyle w:val="CommentReference"/>
        </w:rPr>
        <w:annotationRef/>
      </w:r>
      <w:r>
        <w:rPr>
          <w:rFonts w:hint="eastAsia"/>
        </w:rPr>
        <w:t>需要确认什么情况下会发送</w:t>
      </w:r>
      <w:r>
        <w:rPr>
          <w:rFonts w:hint="eastAsia"/>
        </w:rPr>
        <w:t>Auto</w:t>
      </w:r>
      <w:r>
        <w:rPr>
          <w:rFonts w:hint="eastAsia"/>
        </w:rPr>
        <w:t>值，以及温度显示是否会有</w:t>
      </w:r>
      <w:r>
        <w:rPr>
          <w:rFonts w:hint="eastAsia"/>
        </w:rPr>
        <w:t>Auto</w:t>
      </w:r>
      <w:r>
        <w:rPr>
          <w:rFonts w:hint="eastAsia"/>
        </w:rPr>
        <w:t>；</w:t>
      </w:r>
    </w:p>
  </w:comment>
  <w:comment w:id="34" w:author="Chen Deliao 陈德燎(ESS,PATAC)" w:date="2020-09-07T13:07:00Z" w:initials="CD陈">
    <w:p w14:paraId="3A722ED1" w14:textId="5E652A8C" w:rsidR="003F08FE" w:rsidRDefault="003F08FE">
      <w:pPr>
        <w:pStyle w:val="CommentText"/>
      </w:pPr>
      <w:r>
        <w:rPr>
          <w:rStyle w:val="CommentReference"/>
        </w:rPr>
        <w:annotationRef/>
      </w:r>
      <w:r>
        <w:rPr>
          <w:rFonts w:hint="eastAsia"/>
        </w:rPr>
        <w:t>用来区分自动空调和手动空调。收到</w:t>
      </w:r>
      <w:r>
        <w:rPr>
          <w:rFonts w:hint="eastAsia"/>
        </w:rPr>
        <w:t>Auto</w:t>
      </w:r>
      <w:r>
        <w:rPr>
          <w:rFonts w:hint="eastAsia"/>
        </w:rPr>
        <w:t>值的时候</w:t>
      </w:r>
      <w:r>
        <w:rPr>
          <w:rFonts w:hint="eastAsia"/>
        </w:rPr>
        <w:t>,</w:t>
      </w:r>
      <w:r>
        <w:t xml:space="preserve"> </w:t>
      </w:r>
      <w:r>
        <w:rPr>
          <w:rFonts w:hint="eastAsia"/>
        </w:rPr>
        <w:t>显示具体的温度值</w:t>
      </w:r>
      <w:r>
        <w:rPr>
          <w:rFonts w:hint="eastAsia"/>
        </w:rPr>
        <w:t>.</w:t>
      </w:r>
    </w:p>
  </w:comment>
  <w:comment w:id="35" w:author="Chen Deliao 陈德燎(ESS,PATAC)" w:date="2020-08-03T12:51:00Z" w:initials="CD陈">
    <w:p w14:paraId="5E9B7C0F" w14:textId="1D4D7D3F" w:rsidR="003F08FE" w:rsidRDefault="003F08FE">
      <w:pPr>
        <w:pStyle w:val="CommentText"/>
      </w:pPr>
      <w:r>
        <w:rPr>
          <w:rStyle w:val="CommentReference"/>
        </w:rPr>
        <w:annotationRef/>
      </w:r>
      <w:r>
        <w:rPr>
          <w:rFonts w:hint="eastAsia"/>
        </w:rPr>
        <w:t>当温度达到最低温度时</w:t>
      </w:r>
      <w:r>
        <w:rPr>
          <w:rFonts w:hint="eastAsia"/>
        </w:rPr>
        <w:t>,</w:t>
      </w:r>
      <w:r>
        <w:rPr>
          <w:rFonts w:hint="eastAsia"/>
        </w:rPr>
        <w:t>可以通过该信号判需要显示</w:t>
      </w:r>
      <w:r>
        <w:rPr>
          <w:rFonts w:hint="eastAsia"/>
        </w:rPr>
        <w:t>Lo</w:t>
      </w:r>
    </w:p>
  </w:comment>
  <w:comment w:id="36" w:author="Chen Deliao 陈德燎(ESS,PATAC)" w:date="2020-08-21T17:59:00Z" w:initials="CD陈">
    <w:p w14:paraId="72BC7BAB" w14:textId="0BB0932F" w:rsidR="003F08FE" w:rsidRDefault="003F08FE" w:rsidP="00337237">
      <w:pPr>
        <w:pStyle w:val="CommentText"/>
      </w:pPr>
      <w:r>
        <w:rPr>
          <w:rStyle w:val="CommentReference"/>
        </w:rPr>
        <w:annotationRef/>
      </w:r>
      <w:r>
        <w:rPr>
          <w:rFonts w:hint="eastAsia"/>
        </w:rPr>
        <w:t>GIS-666</w:t>
      </w:r>
      <w:r>
        <w:rPr>
          <w:rFonts w:hint="eastAsia"/>
        </w:rPr>
        <w:t>，</w:t>
      </w:r>
      <w:r>
        <w:rPr>
          <w:rFonts w:hint="eastAsia"/>
        </w:rPr>
        <w:t>GB</w:t>
      </w:r>
      <w:r>
        <w:rPr>
          <w:rFonts w:hint="eastAsia"/>
        </w:rPr>
        <w:t>匹配</w:t>
      </w:r>
    </w:p>
  </w:comment>
  <w:comment w:id="37" w:author="Chen Deliao 陈德燎(ESS,PATAC)" w:date="2020-08-03T12:48:00Z" w:initials="CD陈">
    <w:p w14:paraId="43E13FBD" w14:textId="77777777" w:rsidR="003F08FE" w:rsidRDefault="003F08FE" w:rsidP="00337237">
      <w:pPr>
        <w:pStyle w:val="CommentText"/>
      </w:pPr>
      <w:r>
        <w:rPr>
          <w:rStyle w:val="CommentReference"/>
        </w:rPr>
        <w:annotationRef/>
      </w:r>
      <w:r>
        <w:rPr>
          <w:rFonts w:hint="eastAsia"/>
        </w:rPr>
        <w:t>需要确认什么情况下会发送</w:t>
      </w:r>
      <w:r>
        <w:rPr>
          <w:rFonts w:hint="eastAsia"/>
        </w:rPr>
        <w:t>Auto</w:t>
      </w:r>
      <w:r>
        <w:rPr>
          <w:rFonts w:hint="eastAsia"/>
        </w:rPr>
        <w:t>值，以及温度显示是否会有</w:t>
      </w:r>
      <w:r>
        <w:rPr>
          <w:rFonts w:hint="eastAsia"/>
        </w:rPr>
        <w:t>Auto</w:t>
      </w:r>
      <w:r>
        <w:rPr>
          <w:rFonts w:hint="eastAsia"/>
        </w:rPr>
        <w:t>；</w:t>
      </w:r>
    </w:p>
  </w:comment>
  <w:comment w:id="38" w:author="Chen Deliao 陈德燎(ESS,PATAC)" w:date="2020-09-07T13:11:00Z" w:initials="CD陈">
    <w:p w14:paraId="263E2EA8" w14:textId="1F5B3FE3" w:rsidR="003F08FE" w:rsidRDefault="003F08FE">
      <w:pPr>
        <w:pStyle w:val="CommentText"/>
      </w:pPr>
      <w:r>
        <w:rPr>
          <w:rStyle w:val="CommentReference"/>
        </w:rPr>
        <w:annotationRef/>
      </w:r>
      <w:r>
        <w:rPr>
          <w:rFonts w:hint="eastAsia"/>
        </w:rPr>
        <w:t>Auto</w:t>
      </w:r>
      <w:r>
        <w:rPr>
          <w:rFonts w:hint="eastAsia"/>
        </w:rPr>
        <w:t>的时候表示是自动空调，显示对应的温度。需要修改；</w:t>
      </w:r>
    </w:p>
  </w:comment>
  <w:comment w:id="40" w:author="Gong Hongchao 龚鸿超(ESS,PATAC)" w:date="2020-09-18T10:34:00Z" w:initials="GH龚">
    <w:p w14:paraId="30BA0D3D" w14:textId="7AC88A70" w:rsidR="003F08FE" w:rsidRDefault="003F08FE">
      <w:pPr>
        <w:pStyle w:val="CommentText"/>
      </w:pPr>
      <w:r>
        <w:rPr>
          <w:rStyle w:val="CommentReference"/>
        </w:rPr>
        <w:annotationRef/>
      </w:r>
      <w:r>
        <w:rPr>
          <w:rFonts w:hint="eastAsia"/>
        </w:rPr>
        <w:t>该需求使用的场景？</w:t>
      </w:r>
      <w:r>
        <w:rPr>
          <w:rFonts w:hint="eastAsia"/>
        </w:rPr>
        <w:t>UE</w:t>
      </w:r>
      <w:r>
        <w:rPr>
          <w:rFonts w:hint="eastAsia"/>
        </w:rPr>
        <w:t>是否需要对应</w:t>
      </w:r>
    </w:p>
    <w:p w14:paraId="7A73EBE6" w14:textId="77284602" w:rsidR="003F08FE" w:rsidRDefault="003F08FE">
      <w:pPr>
        <w:pStyle w:val="CommentText"/>
      </w:pPr>
      <w:r>
        <w:rPr>
          <w:rFonts w:hint="eastAsia"/>
        </w:rPr>
        <w:t>目前</w:t>
      </w:r>
      <w:r>
        <w:rPr>
          <w:rFonts w:hint="eastAsia"/>
        </w:rPr>
        <w:t>buick</w:t>
      </w:r>
      <w:r>
        <w:rPr>
          <w:rFonts w:hint="eastAsia"/>
        </w:rPr>
        <w:t>一个不存在需要把单区温度显示放在右侧的情况，请</w:t>
      </w:r>
      <w:r>
        <w:rPr>
          <w:rFonts w:hint="eastAsia"/>
        </w:rPr>
        <w:t>Deliao</w:t>
      </w:r>
      <w:r>
        <w:rPr>
          <w:rFonts w:hint="eastAsia"/>
        </w:rPr>
        <w:t>在</w:t>
      </w:r>
      <w:r>
        <w:rPr>
          <w:rFonts w:hint="eastAsia"/>
        </w:rPr>
        <w:t>spec</w:t>
      </w:r>
      <w:r>
        <w:rPr>
          <w:rFonts w:hint="eastAsia"/>
        </w:rPr>
        <w:t>注明实际不需要使用该标定</w:t>
      </w:r>
    </w:p>
  </w:comment>
  <w:comment w:id="41" w:author="Chen Deliao 陈德燎(ESS,PATAC)" w:date="2020-09-22T10:56:00Z" w:initials="CD陈">
    <w:p w14:paraId="511C3788" w14:textId="3902D5F9" w:rsidR="003F08FE" w:rsidRDefault="003F08FE">
      <w:pPr>
        <w:pStyle w:val="CommentText"/>
      </w:pPr>
      <w:r>
        <w:rPr>
          <w:rStyle w:val="CommentReference"/>
        </w:rPr>
        <w:annotationRef/>
      </w:r>
      <w:r>
        <w:rPr>
          <w:rFonts w:hint="eastAsia"/>
        </w:rPr>
        <w:t>标注为预留标定；</w:t>
      </w:r>
    </w:p>
  </w:comment>
  <w:comment w:id="42" w:author="Chen Deliao 陈德燎(ESS,PATAC)" w:date="2020-09-05T13:57:00Z" w:initials="CD陈">
    <w:p w14:paraId="5F482FA6" w14:textId="179BE215" w:rsidR="003F08FE" w:rsidRPr="000A0A89" w:rsidRDefault="003F08FE">
      <w:pPr>
        <w:pStyle w:val="CommentText"/>
      </w:pPr>
      <w:r>
        <w:rPr>
          <w:rStyle w:val="CommentReference"/>
        </w:rPr>
        <w:annotationRef/>
      </w:r>
      <w:r>
        <w:rPr>
          <w:rFonts w:hint="eastAsia"/>
        </w:rPr>
        <w:t>需要确认是否可以使用</w:t>
      </w:r>
      <w:r>
        <w:rPr>
          <w:rFonts w:hint="eastAsia"/>
        </w:rPr>
        <w:t xml:space="preserve"> +5</w:t>
      </w:r>
      <w:r>
        <w:t xml:space="preserve"> </w:t>
      </w:r>
      <w:r>
        <w:rPr>
          <w:rFonts w:hint="eastAsia"/>
        </w:rPr>
        <w:t>和</w:t>
      </w:r>
      <w:r>
        <w:rPr>
          <w:rFonts w:hint="eastAsia"/>
        </w:rPr>
        <w:t>-5</w:t>
      </w:r>
      <w:r>
        <w:rPr>
          <w:rFonts w:hint="eastAsia"/>
        </w:rPr>
        <w:t>，</w:t>
      </w:r>
      <w:r>
        <w:rPr>
          <w:rFonts w:hint="eastAsia"/>
        </w:rPr>
        <w:t xml:space="preserve"> </w:t>
      </w:r>
      <w:r>
        <w:rPr>
          <w:rFonts w:hint="eastAsia"/>
        </w:rPr>
        <w:t>假设最低温度是</w:t>
      </w:r>
      <w:r>
        <w:rPr>
          <w:rFonts w:hint="eastAsia"/>
        </w:rPr>
        <w:t>16</w:t>
      </w:r>
      <w:r>
        <w:rPr>
          <w:rFonts w:hint="eastAsia"/>
        </w:rPr>
        <w:t>度，如果当前为</w:t>
      </w:r>
      <w:r>
        <w:rPr>
          <w:rFonts w:hint="eastAsia"/>
        </w:rPr>
        <w:t>17</w:t>
      </w:r>
      <w:r>
        <w:rPr>
          <w:rFonts w:hint="eastAsia"/>
        </w:rPr>
        <w:t>度，是否还可以发送降低</w:t>
      </w:r>
      <w:r>
        <w:rPr>
          <w:rFonts w:hint="eastAsia"/>
        </w:rPr>
        <w:t xml:space="preserve"> 5</w:t>
      </w:r>
      <w:r>
        <w:rPr>
          <w:rFonts w:hint="eastAsia"/>
        </w:rPr>
        <w:t>度的指令，以及</w:t>
      </w:r>
      <w:r>
        <w:rPr>
          <w:rFonts w:hint="eastAsia"/>
        </w:rPr>
        <w:t>ECC</w:t>
      </w:r>
      <w:r>
        <w:rPr>
          <w:rFonts w:hint="eastAsia"/>
        </w:rPr>
        <w:t>此时的反馈，是降到最低温度还是不响应。</w:t>
      </w:r>
    </w:p>
  </w:comment>
  <w:comment w:id="43" w:author="Chen Deliao 陈德燎(ESS,PATAC)" w:date="2020-09-07T13:16:00Z" w:initials="CD陈">
    <w:p w14:paraId="4CA692F3" w14:textId="5BEBBC90" w:rsidR="003F08FE" w:rsidRDefault="003F08FE">
      <w:pPr>
        <w:pStyle w:val="CommentText"/>
      </w:pPr>
      <w:r>
        <w:rPr>
          <w:rStyle w:val="CommentReference"/>
        </w:rPr>
        <w:annotationRef/>
      </w:r>
      <w:r>
        <w:rPr>
          <w:rFonts w:hint="eastAsia"/>
        </w:rPr>
        <w:t>ECC</w:t>
      </w:r>
      <w:r>
        <w:rPr>
          <w:rFonts w:hint="eastAsia"/>
        </w:rPr>
        <w:t>会自己处理逻辑</w:t>
      </w:r>
      <w:r>
        <w:rPr>
          <w:rFonts w:hint="eastAsia"/>
        </w:rPr>
        <w:t>,</w:t>
      </w:r>
      <w:r>
        <w:t xml:space="preserve"> </w:t>
      </w:r>
      <w:r>
        <w:rPr>
          <w:rFonts w:hint="eastAsia"/>
        </w:rPr>
        <w:t>降低到最低温度。</w:t>
      </w:r>
    </w:p>
  </w:comment>
  <w:comment w:id="46" w:author="Chen Deliao 陈德燎(ESS,PATAC)" w:date="2020-09-23T16:46:00Z" w:initials="CD陈">
    <w:p w14:paraId="67A5BF78" w14:textId="0DDB7628" w:rsidR="003F08FE" w:rsidRDefault="003F08FE">
      <w:pPr>
        <w:pStyle w:val="CommentText"/>
      </w:pPr>
      <w:r>
        <w:rPr>
          <w:rStyle w:val="CommentReference"/>
        </w:rPr>
        <w:annotationRef/>
      </w:r>
      <w:r>
        <w:rPr>
          <w:rFonts w:hint="eastAsia"/>
        </w:rPr>
        <w:t>按照</w:t>
      </w:r>
      <w:r>
        <w:rPr>
          <w:rFonts w:hint="eastAsia"/>
        </w:rPr>
        <w:t>GB</w:t>
      </w:r>
      <w:r>
        <w:t xml:space="preserve"> </w:t>
      </w:r>
      <w:r>
        <w:rPr>
          <w:rFonts w:hint="eastAsia"/>
        </w:rPr>
        <w:t>Property</w:t>
      </w:r>
      <w:r>
        <w:rPr>
          <w:rFonts w:hint="eastAsia"/>
        </w:rPr>
        <w:t>的设计，支持</w:t>
      </w:r>
      <w:r>
        <w:rPr>
          <w:rFonts w:hint="eastAsia"/>
        </w:rPr>
        <w:t>1</w:t>
      </w:r>
      <w:r>
        <w:rPr>
          <w:rFonts w:hint="eastAsia"/>
        </w:rPr>
        <w:t>，</w:t>
      </w:r>
      <w:r>
        <w:rPr>
          <w:rFonts w:hint="eastAsia"/>
        </w:rPr>
        <w:t>0</w:t>
      </w:r>
      <w:r>
        <w:rPr>
          <w:rFonts w:hint="eastAsia"/>
        </w:rPr>
        <w:t>，</w:t>
      </w:r>
      <w:r>
        <w:rPr>
          <w:rFonts w:hint="eastAsia"/>
        </w:rPr>
        <w:t>-1</w:t>
      </w:r>
      <w:r>
        <w:rPr>
          <w:rFonts w:hint="eastAsia"/>
        </w:rPr>
        <w:t>，看起来没有</w:t>
      </w:r>
      <w:r>
        <w:rPr>
          <w:rFonts w:hint="eastAsia"/>
        </w:rPr>
        <w:t>Follow</w:t>
      </w:r>
      <w:r>
        <w:t xml:space="preserve"> Min_Time</w:t>
      </w:r>
      <w:r>
        <w:rPr>
          <w:rFonts w:hint="eastAsia"/>
        </w:rPr>
        <w:t>的逻辑，猜测可能是用于长按的逻辑处理，需要与北美的</w:t>
      </w:r>
      <w:r>
        <w:rPr>
          <w:rFonts w:hint="eastAsia"/>
        </w:rPr>
        <w:t>FO</w:t>
      </w:r>
      <w:r>
        <w:rPr>
          <w:rFonts w:hint="eastAsia"/>
        </w:rPr>
        <w:t>进一步确认。</w:t>
      </w:r>
      <w:r>
        <w:t xml:space="preserve"> </w:t>
      </w:r>
    </w:p>
    <w:p w14:paraId="4084A834" w14:textId="1A092635" w:rsidR="003F08FE" w:rsidRDefault="003F08FE">
      <w:pPr>
        <w:pStyle w:val="CommentText"/>
      </w:pPr>
      <w:r>
        <w:rPr>
          <w:rFonts w:hint="eastAsia"/>
        </w:rPr>
        <w:t>如果是利用这个实现长按等操作逻辑，需要交互确认</w:t>
      </w:r>
      <w:r>
        <w:rPr>
          <w:rFonts w:hint="eastAsia"/>
        </w:rPr>
        <w:t>GB</w:t>
      </w:r>
      <w:r>
        <w:rPr>
          <w:rFonts w:hint="eastAsia"/>
        </w:rPr>
        <w:t>车型是否有这个交互方案；</w:t>
      </w:r>
    </w:p>
    <w:p w14:paraId="6C0B79FF" w14:textId="0C6C1D5C" w:rsidR="003F08FE" w:rsidRDefault="003F08FE">
      <w:pPr>
        <w:pStyle w:val="CommentText"/>
      </w:pPr>
      <w:r>
        <w:rPr>
          <w:rFonts w:hint="eastAsia"/>
        </w:rPr>
        <w:t>与北美确认后，尽量拉通</w:t>
      </w:r>
      <w:r>
        <w:rPr>
          <w:rFonts w:hint="eastAsia"/>
        </w:rPr>
        <w:t>U</w:t>
      </w:r>
      <w:r>
        <w:t>458</w:t>
      </w:r>
      <w:r>
        <w:rPr>
          <w:rFonts w:hint="eastAsia"/>
        </w:rPr>
        <w:t>的逻辑与之保持一致。</w:t>
      </w:r>
    </w:p>
  </w:comment>
  <w:comment w:id="47" w:author="Wang Manyi 王曼伊(ESS,PATAC)" w:date="2021-01-08T09:50:00Z" w:initials="WM王">
    <w:p w14:paraId="136B76A7" w14:textId="684B8E66" w:rsidR="003F08FE" w:rsidRDefault="003F08FE">
      <w:pPr>
        <w:pStyle w:val="CommentText"/>
      </w:pPr>
      <w:r>
        <w:rPr>
          <w:rStyle w:val="CommentReference"/>
        </w:rPr>
        <w:annotationRef/>
      </w:r>
      <w:r>
        <w:t>ARXML</w:t>
      </w:r>
      <w:r>
        <w:rPr>
          <w:rFonts w:hint="eastAsia"/>
        </w:rPr>
        <w:t>里并没有这条信号或对应信号</w:t>
      </w:r>
    </w:p>
  </w:comment>
  <w:comment w:id="49" w:author="Chen Deliao 陈德燎(ESS,PATAC)" w:date="2020-09-05T14:07:00Z" w:initials="CD陈">
    <w:p w14:paraId="31D4CD69" w14:textId="78453B7A" w:rsidR="003F08FE" w:rsidRDefault="003F08FE">
      <w:pPr>
        <w:pStyle w:val="CommentText"/>
      </w:pPr>
      <w:r>
        <w:rPr>
          <w:rStyle w:val="CommentReference"/>
        </w:rPr>
        <w:annotationRef/>
      </w:r>
      <w:r w:rsidRPr="003B24FD">
        <w:rPr>
          <w:rFonts w:hint="eastAsia"/>
        </w:rPr>
        <w:t>设置</w:t>
      </w:r>
      <w:r w:rsidRPr="003B24FD">
        <w:rPr>
          <w:rFonts w:hint="eastAsia"/>
        </w:rPr>
        <w:t>0</w:t>
      </w:r>
      <w:r w:rsidRPr="003B24FD">
        <w:rPr>
          <w:rFonts w:hint="eastAsia"/>
        </w:rPr>
        <w:t>档风速后，</w:t>
      </w:r>
      <w:r w:rsidRPr="003B24FD">
        <w:rPr>
          <w:rFonts w:hint="eastAsia"/>
        </w:rPr>
        <w:t>Indication Blower Setting State Front</w:t>
      </w:r>
      <w:r w:rsidRPr="003B24FD">
        <w:rPr>
          <w:rFonts w:hint="eastAsia"/>
        </w:rPr>
        <w:t>会在</w:t>
      </w:r>
      <w:r w:rsidRPr="003B24FD">
        <w:rPr>
          <w:rFonts w:hint="eastAsia"/>
        </w:rPr>
        <w:t>ECC</w:t>
      </w:r>
      <w:r w:rsidRPr="003B24FD">
        <w:rPr>
          <w:rFonts w:hint="eastAsia"/>
        </w:rPr>
        <w:t>侧联动变成</w:t>
      </w:r>
      <w:r w:rsidRPr="003B24FD">
        <w:rPr>
          <w:rFonts w:hint="eastAsia"/>
        </w:rPr>
        <w:t>OFF</w:t>
      </w:r>
      <w:r w:rsidRPr="003B24FD">
        <w:rPr>
          <w:rFonts w:hint="eastAsia"/>
        </w:rPr>
        <w:t>状态吗？</w:t>
      </w:r>
      <w:r>
        <w:rPr>
          <w:rFonts w:hint="eastAsia"/>
        </w:rPr>
        <w:t>还是显示</w:t>
      </w:r>
      <w:r>
        <w:rPr>
          <w:rFonts w:hint="eastAsia"/>
        </w:rPr>
        <w:t>0</w:t>
      </w:r>
      <w:r>
        <w:rPr>
          <w:rFonts w:hint="eastAsia"/>
        </w:rPr>
        <w:t>档风速，与孙工确认。</w:t>
      </w:r>
    </w:p>
  </w:comment>
  <w:comment w:id="50" w:author="Chen Deliao 陈德燎(ESS,PATAC)" w:date="2020-09-07T13:19:00Z" w:initials="CD陈">
    <w:p w14:paraId="63CC0303" w14:textId="6086EED8" w:rsidR="003F08FE" w:rsidRDefault="003F08FE">
      <w:pPr>
        <w:pStyle w:val="CommentText"/>
      </w:pPr>
      <w:r>
        <w:rPr>
          <w:rStyle w:val="CommentReference"/>
        </w:rPr>
        <w:annotationRef/>
      </w:r>
      <w:r>
        <w:rPr>
          <w:rFonts w:hint="eastAsia"/>
        </w:rPr>
        <w:t>娱乐系统不需要标定；直接读取状态就可以。</w:t>
      </w:r>
      <w:r>
        <w:rPr>
          <w:rFonts w:hint="eastAsia"/>
        </w:rPr>
        <w:t>CELA</w:t>
      </w:r>
      <w:r>
        <w:rPr>
          <w:rFonts w:hint="eastAsia"/>
        </w:rPr>
        <w:t>目前不会有</w:t>
      </w:r>
      <w:r>
        <w:rPr>
          <w:rFonts w:hint="eastAsia"/>
        </w:rPr>
        <w:t>O</w:t>
      </w:r>
      <w:r>
        <w:rPr>
          <w:rFonts w:hint="eastAsia"/>
        </w:rPr>
        <w:t>档风速。</w:t>
      </w:r>
    </w:p>
  </w:comment>
  <w:comment w:id="51" w:author="Chen Deliao 陈德燎(ESS,PATAC)" w:date="2020-09-07T16:48:00Z" w:initials="CD陈">
    <w:p w14:paraId="51B0B6F6" w14:textId="34E15340" w:rsidR="003F08FE" w:rsidRDefault="003F08FE">
      <w:pPr>
        <w:pStyle w:val="CommentText"/>
      </w:pPr>
      <w:r>
        <w:rPr>
          <w:rStyle w:val="CommentReference"/>
        </w:rPr>
        <w:annotationRef/>
      </w:r>
      <w:r>
        <w:rPr>
          <w:rFonts w:hint="eastAsia"/>
        </w:rPr>
        <w:t>需要跟</w:t>
      </w:r>
      <w:r>
        <w:rPr>
          <w:rFonts w:hint="eastAsia"/>
        </w:rPr>
        <w:t>GMNA</w:t>
      </w:r>
      <w:r>
        <w:rPr>
          <w:rFonts w:hint="eastAsia"/>
        </w:rPr>
        <w:t>确认一下</w:t>
      </w:r>
      <w:r>
        <w:rPr>
          <w:rFonts w:hint="eastAsia"/>
        </w:rPr>
        <w:t>,</w:t>
      </w:r>
      <w:r>
        <w:t xml:space="preserve"> </w:t>
      </w:r>
      <w:r>
        <w:rPr>
          <w:rFonts w:hint="eastAsia"/>
        </w:rPr>
        <w:t>如果有车型支持</w:t>
      </w:r>
      <w:r>
        <w:rPr>
          <w:rFonts w:hint="eastAsia"/>
        </w:rPr>
        <w:t>0</w:t>
      </w:r>
      <w:r>
        <w:rPr>
          <w:rFonts w:hint="eastAsia"/>
        </w:rPr>
        <w:t>档风速</w:t>
      </w:r>
      <w:r>
        <w:rPr>
          <w:rFonts w:hint="eastAsia"/>
        </w:rPr>
        <w:t>,</w:t>
      </w:r>
      <w:r>
        <w:t xml:space="preserve"> </w:t>
      </w:r>
      <w:r>
        <w:rPr>
          <w:rFonts w:hint="eastAsia"/>
        </w:rPr>
        <w:t>逻辑是什么样的</w:t>
      </w:r>
      <w:r>
        <w:rPr>
          <w:rFonts w:hint="eastAsia"/>
        </w:rPr>
        <w:t>?</w:t>
      </w:r>
      <w:r>
        <w:t xml:space="preserve"> </w:t>
      </w:r>
      <w:r>
        <w:rPr>
          <w:rFonts w:hint="eastAsia"/>
        </w:rPr>
        <w:t>避免出现风速调</w:t>
      </w:r>
      <w:r>
        <w:rPr>
          <w:rFonts w:hint="eastAsia"/>
        </w:rPr>
        <w:t>0</w:t>
      </w:r>
      <w:r>
        <w:rPr>
          <w:rFonts w:hint="eastAsia"/>
        </w:rPr>
        <w:t>时关闭空调</w:t>
      </w:r>
      <w:r>
        <w:rPr>
          <w:rFonts w:hint="eastAsia"/>
        </w:rPr>
        <w:t>.</w:t>
      </w:r>
    </w:p>
  </w:comment>
  <w:comment w:id="54" w:author="Gong Hongchao 龚鸿超(ESS,PATAC)" w:date="2020-09-18T10:37:00Z" w:initials="GH龚">
    <w:p w14:paraId="5EEAC35E" w14:textId="6DB2EDBD" w:rsidR="003F08FE" w:rsidRDefault="003F08FE">
      <w:pPr>
        <w:pStyle w:val="CommentText"/>
      </w:pPr>
      <w:r>
        <w:rPr>
          <w:rStyle w:val="CommentReference"/>
        </w:rPr>
        <w:annotationRef/>
      </w:r>
      <w:r>
        <w:rPr>
          <w:rFonts w:hint="eastAsia"/>
        </w:rPr>
        <w:t>需要支持</w:t>
      </w:r>
      <w:r>
        <w:rPr>
          <w:rFonts w:hint="eastAsia"/>
        </w:rPr>
        <w:t>0-15</w:t>
      </w:r>
      <w:r>
        <w:rPr>
          <w:rFonts w:hint="eastAsia"/>
        </w:rPr>
        <w:t>档？</w:t>
      </w:r>
    </w:p>
    <w:p w14:paraId="045766EC" w14:textId="26EB6B68" w:rsidR="003F08FE" w:rsidRDefault="003F08FE">
      <w:pPr>
        <w:pStyle w:val="CommentText"/>
      </w:pPr>
      <w:r>
        <w:rPr>
          <w:rFonts w:hint="eastAsia"/>
        </w:rPr>
        <w:t>这个是信号的</w:t>
      </w:r>
      <w:r>
        <w:rPr>
          <w:rFonts w:hint="eastAsia"/>
        </w:rPr>
        <w:t>range</w:t>
      </w:r>
    </w:p>
  </w:comment>
  <w:comment w:id="55" w:author="Chen Deliao 陈德燎(ESS,PATAC)" w:date="2020-09-22T10:57:00Z" w:initials="CD陈">
    <w:p w14:paraId="016A058E" w14:textId="6B062DF0" w:rsidR="003F08FE" w:rsidRPr="00FE6825" w:rsidRDefault="003F08FE">
      <w:pPr>
        <w:pStyle w:val="CommentText"/>
      </w:pPr>
      <w:r>
        <w:rPr>
          <w:rStyle w:val="CommentReference"/>
        </w:rPr>
        <w:annotationRef/>
      </w:r>
      <w:r>
        <w:rPr>
          <w:rFonts w:hint="eastAsia"/>
        </w:rPr>
        <w:t>这个是信号</w:t>
      </w:r>
      <w:r>
        <w:rPr>
          <w:rFonts w:hint="eastAsia"/>
        </w:rPr>
        <w:t>Range</w:t>
      </w:r>
      <w:r>
        <w:rPr>
          <w:rFonts w:hint="eastAsia"/>
        </w:rPr>
        <w:t>，标定的范围是</w:t>
      </w:r>
      <w:r>
        <w:rPr>
          <w:rFonts w:hint="eastAsia"/>
        </w:rPr>
        <w:t>0-12</w:t>
      </w:r>
      <w:r>
        <w:rPr>
          <w:rFonts w:hint="eastAsia"/>
        </w:rPr>
        <w:t>；</w:t>
      </w:r>
    </w:p>
  </w:comment>
  <w:comment w:id="56" w:author="Chen Deliao 陈德燎(ESS,PATAC)" w:date="2020-08-03T23:35:00Z" w:initials="CD陈">
    <w:p w14:paraId="12523E74" w14:textId="5A1A280E" w:rsidR="003F08FE" w:rsidRDefault="003F08FE">
      <w:pPr>
        <w:pStyle w:val="CommentText"/>
      </w:pPr>
      <w:r>
        <w:rPr>
          <w:rStyle w:val="CommentReference"/>
        </w:rPr>
        <w:annotationRef/>
      </w:r>
      <w:r>
        <w:rPr>
          <w:rFonts w:hint="eastAsia"/>
        </w:rPr>
        <w:t>需要确认是否在空调</w:t>
      </w:r>
      <w:r>
        <w:rPr>
          <w:rFonts w:hint="eastAsia"/>
        </w:rPr>
        <w:t>OFF</w:t>
      </w:r>
      <w:r>
        <w:rPr>
          <w:rFonts w:hint="eastAsia"/>
        </w:rPr>
        <w:t>的状态下，</w:t>
      </w:r>
      <w:r>
        <w:rPr>
          <w:rFonts w:hint="eastAsia"/>
        </w:rPr>
        <w:t>ECC</w:t>
      </w:r>
      <w:r>
        <w:rPr>
          <w:rFonts w:hint="eastAsia"/>
        </w:rPr>
        <w:t>会将这个信号置为</w:t>
      </w:r>
      <w:r>
        <w:rPr>
          <w:rFonts w:hint="eastAsia"/>
        </w:rPr>
        <w:t>OFF</w:t>
      </w:r>
      <w:r>
        <w:rPr>
          <w:rFonts w:hint="eastAsia"/>
        </w:rPr>
        <w:t>；</w:t>
      </w:r>
    </w:p>
  </w:comment>
  <w:comment w:id="57" w:author="Chen Deliao 陈德燎(ESS,PATAC)" w:date="2020-09-07T13:28:00Z" w:initials="CD陈">
    <w:p w14:paraId="6E92756D" w14:textId="556900D9" w:rsidR="003F08FE" w:rsidRDefault="003F08FE">
      <w:pPr>
        <w:pStyle w:val="CommentText"/>
      </w:pPr>
      <w:r>
        <w:rPr>
          <w:rStyle w:val="CommentReference"/>
        </w:rPr>
        <w:annotationRef/>
      </w:r>
      <w:r>
        <w:rPr>
          <w:rFonts w:hint="eastAsia"/>
        </w:rPr>
        <w:t>确认，会发送</w:t>
      </w:r>
      <w:r>
        <w:rPr>
          <w:rFonts w:hint="eastAsia"/>
        </w:rPr>
        <w:t>OFF</w:t>
      </w:r>
      <w:r>
        <w:rPr>
          <w:rFonts w:hint="eastAsia"/>
        </w:rPr>
        <w:t>；</w:t>
      </w:r>
    </w:p>
  </w:comment>
  <w:comment w:id="58" w:author="Chen Deliao 陈德燎(ESS,PATAC)" w:date="2020-08-03T23:35:00Z" w:initials="CD陈">
    <w:p w14:paraId="3E05FD97" w14:textId="4659153A" w:rsidR="003F08FE" w:rsidRDefault="003F08FE">
      <w:pPr>
        <w:pStyle w:val="CommentText"/>
      </w:pPr>
      <w:r>
        <w:rPr>
          <w:rStyle w:val="CommentReference"/>
        </w:rPr>
        <w:annotationRef/>
      </w:r>
      <w:r>
        <w:rPr>
          <w:rFonts w:hint="eastAsia"/>
        </w:rPr>
        <w:t>需要确认是否在空调</w:t>
      </w:r>
      <w:r>
        <w:rPr>
          <w:rFonts w:hint="eastAsia"/>
        </w:rPr>
        <w:t>AUTO</w:t>
      </w:r>
      <w:r>
        <w:rPr>
          <w:rFonts w:hint="eastAsia"/>
        </w:rPr>
        <w:t>开启的状态下，</w:t>
      </w:r>
      <w:r>
        <w:rPr>
          <w:rFonts w:hint="eastAsia"/>
        </w:rPr>
        <w:t>ECC</w:t>
      </w:r>
      <w:r>
        <w:rPr>
          <w:rFonts w:hint="eastAsia"/>
        </w:rPr>
        <w:t>会将这个信号值置为</w:t>
      </w:r>
      <w:r>
        <w:rPr>
          <w:rFonts w:hint="eastAsia"/>
        </w:rPr>
        <w:t>AUTO</w:t>
      </w:r>
      <w:r>
        <w:rPr>
          <w:rFonts w:hint="eastAsia"/>
        </w:rPr>
        <w:t>，并且风速显示是否需要置为</w:t>
      </w:r>
      <w:r>
        <w:rPr>
          <w:rFonts w:hint="eastAsia"/>
        </w:rPr>
        <w:t>AUTO</w:t>
      </w:r>
      <w:r>
        <w:rPr>
          <w:rFonts w:hint="eastAsia"/>
        </w:rPr>
        <w:t>？</w:t>
      </w:r>
    </w:p>
  </w:comment>
  <w:comment w:id="59" w:author="Chen Deliao 陈德燎(ESS,PATAC)" w:date="2020-09-07T16:54:00Z" w:initials="CD陈">
    <w:p w14:paraId="1F6A9A12" w14:textId="4A5824E3" w:rsidR="003F08FE" w:rsidRDefault="003F08FE">
      <w:pPr>
        <w:pStyle w:val="CommentText"/>
      </w:pPr>
      <w:r>
        <w:rPr>
          <w:rStyle w:val="CommentReference"/>
        </w:rPr>
        <w:annotationRef/>
      </w:r>
      <w:r>
        <w:rPr>
          <w:rFonts w:hint="eastAsia"/>
        </w:rPr>
        <w:t>需要的</w:t>
      </w:r>
      <w:r>
        <w:rPr>
          <w:rFonts w:hint="eastAsia"/>
        </w:rPr>
        <w:t>.</w:t>
      </w:r>
    </w:p>
  </w:comment>
  <w:comment w:id="60" w:author="Chen Deliao 陈德燎(ESS,PATAC)" w:date="2020-08-03T23:35:00Z" w:initials="CD陈">
    <w:p w14:paraId="168579CC" w14:textId="77777777" w:rsidR="003F08FE" w:rsidRDefault="003F08FE" w:rsidP="00CB6E90">
      <w:pPr>
        <w:pStyle w:val="CommentText"/>
      </w:pPr>
      <w:r>
        <w:rPr>
          <w:rStyle w:val="CommentReference"/>
        </w:rPr>
        <w:annotationRef/>
      </w:r>
      <w:r>
        <w:rPr>
          <w:rFonts w:hint="eastAsia"/>
        </w:rPr>
        <w:t>需要确认是否在空调</w:t>
      </w:r>
      <w:r>
        <w:rPr>
          <w:rFonts w:hint="eastAsia"/>
        </w:rPr>
        <w:t>OFF</w:t>
      </w:r>
      <w:r>
        <w:rPr>
          <w:rFonts w:hint="eastAsia"/>
        </w:rPr>
        <w:t>的状态下，</w:t>
      </w:r>
      <w:r>
        <w:rPr>
          <w:rFonts w:hint="eastAsia"/>
        </w:rPr>
        <w:t>ECC</w:t>
      </w:r>
      <w:r>
        <w:rPr>
          <w:rFonts w:hint="eastAsia"/>
        </w:rPr>
        <w:t>会将这个信号置为</w:t>
      </w:r>
      <w:r>
        <w:rPr>
          <w:rFonts w:hint="eastAsia"/>
        </w:rPr>
        <w:t>OFF</w:t>
      </w:r>
      <w:r>
        <w:rPr>
          <w:rFonts w:hint="eastAsia"/>
        </w:rPr>
        <w:t>；</w:t>
      </w:r>
    </w:p>
  </w:comment>
  <w:comment w:id="61" w:author="Chen Deliao 陈德燎(ESS,PATAC)" w:date="2020-09-07T13:30:00Z" w:initials="CD陈">
    <w:p w14:paraId="55CA5F86" w14:textId="0A51F88A" w:rsidR="003F08FE" w:rsidRDefault="003F08FE">
      <w:pPr>
        <w:pStyle w:val="CommentText"/>
      </w:pPr>
      <w:r>
        <w:rPr>
          <w:rStyle w:val="CommentReference"/>
        </w:rPr>
        <w:annotationRef/>
      </w:r>
      <w:r>
        <w:rPr>
          <w:rFonts w:hint="eastAsia"/>
        </w:rPr>
        <w:t>确认</w:t>
      </w:r>
    </w:p>
  </w:comment>
  <w:comment w:id="62" w:author="Chen Deliao 陈德燎(ESS,PATAC)" w:date="2020-08-03T23:35:00Z" w:initials="CD陈">
    <w:p w14:paraId="199E33D8" w14:textId="77777777" w:rsidR="003F08FE" w:rsidRDefault="003F08FE" w:rsidP="00CB6E90">
      <w:pPr>
        <w:pStyle w:val="CommentText"/>
      </w:pPr>
      <w:r>
        <w:rPr>
          <w:rStyle w:val="CommentReference"/>
        </w:rPr>
        <w:annotationRef/>
      </w:r>
      <w:r>
        <w:rPr>
          <w:rFonts w:hint="eastAsia"/>
        </w:rPr>
        <w:t>需要确认是否在空调</w:t>
      </w:r>
      <w:r>
        <w:rPr>
          <w:rFonts w:hint="eastAsia"/>
        </w:rPr>
        <w:t>AUTO</w:t>
      </w:r>
      <w:r>
        <w:rPr>
          <w:rFonts w:hint="eastAsia"/>
        </w:rPr>
        <w:t>开启的状态下，</w:t>
      </w:r>
      <w:r>
        <w:rPr>
          <w:rFonts w:hint="eastAsia"/>
        </w:rPr>
        <w:t>ECC</w:t>
      </w:r>
      <w:r>
        <w:rPr>
          <w:rFonts w:hint="eastAsia"/>
        </w:rPr>
        <w:t>会将这个信号值置为</w:t>
      </w:r>
      <w:r>
        <w:rPr>
          <w:rFonts w:hint="eastAsia"/>
        </w:rPr>
        <w:t>AUTO</w:t>
      </w:r>
      <w:r>
        <w:rPr>
          <w:rFonts w:hint="eastAsia"/>
        </w:rPr>
        <w:t>，并且风速显示是否需要置为</w:t>
      </w:r>
      <w:r>
        <w:rPr>
          <w:rFonts w:hint="eastAsia"/>
        </w:rPr>
        <w:t>AUTO</w:t>
      </w:r>
      <w:r>
        <w:rPr>
          <w:rFonts w:hint="eastAsia"/>
        </w:rPr>
        <w:t>？</w:t>
      </w:r>
    </w:p>
  </w:comment>
  <w:comment w:id="63" w:author="Chen Deliao 陈德燎(ESS,PATAC)" w:date="2020-09-07T13:30:00Z" w:initials="CD陈">
    <w:p w14:paraId="4D03C9CC" w14:textId="4DD2E38A" w:rsidR="003F08FE" w:rsidRDefault="003F08FE">
      <w:pPr>
        <w:pStyle w:val="CommentText"/>
      </w:pPr>
      <w:r>
        <w:rPr>
          <w:rStyle w:val="CommentReference"/>
        </w:rPr>
        <w:annotationRef/>
      </w:r>
      <w:r>
        <w:rPr>
          <w:rFonts w:hint="eastAsia"/>
        </w:rPr>
        <w:t>是的，确认</w:t>
      </w:r>
    </w:p>
  </w:comment>
  <w:comment w:id="65" w:author="Chen Deliao 陈德燎(ESS,PATAC)" w:date="2020-09-03T16:59:00Z" w:initials="CD陈">
    <w:p w14:paraId="53F3EBB5" w14:textId="7CC39354" w:rsidR="003F08FE" w:rsidRDefault="003F08FE">
      <w:pPr>
        <w:pStyle w:val="CommentText"/>
      </w:pPr>
      <w:r>
        <w:rPr>
          <w:rStyle w:val="CommentReference"/>
        </w:rPr>
        <w:annotationRef/>
      </w:r>
      <w:r>
        <w:rPr>
          <w:rFonts w:hint="eastAsia"/>
        </w:rPr>
        <w:t>GNMA</w:t>
      </w:r>
      <w:r>
        <w:rPr>
          <w:rFonts w:hint="eastAsia"/>
        </w:rPr>
        <w:t>已有的标定的范围时</w:t>
      </w:r>
      <w:r>
        <w:rPr>
          <w:rFonts w:hint="eastAsia"/>
        </w:rPr>
        <w:t>0-12</w:t>
      </w:r>
      <w:r>
        <w:rPr>
          <w:rFonts w:hint="eastAsia"/>
        </w:rPr>
        <w:t>，需要跟</w:t>
      </w:r>
      <w:r>
        <w:rPr>
          <w:rFonts w:hint="eastAsia"/>
        </w:rPr>
        <w:t>BFO</w:t>
      </w:r>
      <w:r>
        <w:rPr>
          <w:rFonts w:hint="eastAsia"/>
        </w:rPr>
        <w:t>确认，</w:t>
      </w:r>
      <w:r>
        <w:rPr>
          <w:rFonts w:hint="eastAsia"/>
        </w:rPr>
        <w:t>CLEA</w:t>
      </w:r>
      <w:r>
        <w:rPr>
          <w:rFonts w:hint="eastAsia"/>
        </w:rPr>
        <w:t>是否满足要求。</w:t>
      </w:r>
    </w:p>
  </w:comment>
  <w:comment w:id="66" w:author="Chen Deliao 陈德燎(ESS,PATAC)" w:date="2020-09-07T13:32:00Z" w:initials="CD陈">
    <w:p w14:paraId="55626282" w14:textId="1E03D2B9" w:rsidR="003F08FE" w:rsidRDefault="003F08FE">
      <w:pPr>
        <w:pStyle w:val="CommentText"/>
      </w:pPr>
      <w:r>
        <w:rPr>
          <w:rStyle w:val="CommentReference"/>
        </w:rPr>
        <w:annotationRef/>
      </w:r>
      <w:r>
        <w:rPr>
          <w:rFonts w:hint="eastAsia"/>
        </w:rPr>
        <w:t>够用的。</w:t>
      </w:r>
    </w:p>
  </w:comment>
  <w:comment w:id="67" w:author="Chen Deliao 陈德燎(ESS,PATAC)" w:date="2020-09-03T17:04:00Z" w:initials="CD陈">
    <w:p w14:paraId="786E7365" w14:textId="164D682E" w:rsidR="003F08FE" w:rsidRDefault="003F08FE">
      <w:pPr>
        <w:pStyle w:val="CommentText"/>
      </w:pPr>
      <w:r>
        <w:rPr>
          <w:rStyle w:val="CommentReference"/>
        </w:rPr>
        <w:annotationRef/>
      </w:r>
      <w:r>
        <w:rPr>
          <w:rFonts w:hint="eastAsia"/>
        </w:rPr>
        <w:t>需要看一下这个跟后排空调应用的对应关系。</w:t>
      </w:r>
    </w:p>
  </w:comment>
  <w:comment w:id="68" w:author="Chen Deliao 陈德燎(ESS,PATAC)" w:date="2020-09-04T11:36:00Z" w:initials="CD陈">
    <w:p w14:paraId="11AE7A40" w14:textId="08935A29" w:rsidR="003F08FE" w:rsidRDefault="003F08FE">
      <w:pPr>
        <w:pStyle w:val="CommentText"/>
      </w:pPr>
      <w:r>
        <w:rPr>
          <w:rStyle w:val="CommentReference"/>
        </w:rPr>
        <w:annotationRef/>
      </w:r>
      <w:r>
        <w:rPr>
          <w:rFonts w:hint="eastAsia"/>
        </w:rPr>
        <w:t>跟北美的</w:t>
      </w:r>
      <w:r>
        <w:rPr>
          <w:rFonts w:hint="eastAsia"/>
        </w:rPr>
        <w:t>Owner</w:t>
      </w:r>
      <w:r>
        <w:rPr>
          <w:rFonts w:hint="eastAsia"/>
        </w:rPr>
        <w:t>确认一下。</w:t>
      </w:r>
    </w:p>
  </w:comment>
  <w:comment w:id="69" w:author="Chen Deliao 陈德燎(ESS,PATAC)" w:date="2020-09-23T16:56:00Z" w:initials="CD陈">
    <w:p w14:paraId="47316CD1" w14:textId="77777777" w:rsidR="003F08FE" w:rsidRDefault="003F08FE" w:rsidP="00FB6522">
      <w:pPr>
        <w:pStyle w:val="CommentText"/>
      </w:pPr>
      <w:r>
        <w:rPr>
          <w:rStyle w:val="CommentReference"/>
        </w:rPr>
        <w:annotationRef/>
      </w:r>
      <w:r>
        <w:rPr>
          <w:rFonts w:hint="eastAsia"/>
        </w:rPr>
        <w:t>按照</w:t>
      </w:r>
      <w:r>
        <w:rPr>
          <w:rFonts w:hint="eastAsia"/>
        </w:rPr>
        <w:t>GB</w:t>
      </w:r>
      <w:r>
        <w:t xml:space="preserve"> </w:t>
      </w:r>
      <w:r>
        <w:rPr>
          <w:rFonts w:hint="eastAsia"/>
        </w:rPr>
        <w:t>Property</w:t>
      </w:r>
      <w:r>
        <w:rPr>
          <w:rFonts w:hint="eastAsia"/>
        </w:rPr>
        <w:t>的设计，支持</w:t>
      </w:r>
      <w:r>
        <w:rPr>
          <w:rFonts w:hint="eastAsia"/>
        </w:rPr>
        <w:t>1</w:t>
      </w:r>
      <w:r>
        <w:rPr>
          <w:rFonts w:hint="eastAsia"/>
        </w:rPr>
        <w:t>，</w:t>
      </w:r>
      <w:r>
        <w:rPr>
          <w:rFonts w:hint="eastAsia"/>
        </w:rPr>
        <w:t>0</w:t>
      </w:r>
      <w:r>
        <w:rPr>
          <w:rFonts w:hint="eastAsia"/>
        </w:rPr>
        <w:t>，</w:t>
      </w:r>
      <w:r>
        <w:rPr>
          <w:rFonts w:hint="eastAsia"/>
        </w:rPr>
        <w:t>-1</w:t>
      </w:r>
      <w:r>
        <w:rPr>
          <w:rFonts w:hint="eastAsia"/>
        </w:rPr>
        <w:t>，看起来没有</w:t>
      </w:r>
      <w:r>
        <w:rPr>
          <w:rFonts w:hint="eastAsia"/>
        </w:rPr>
        <w:t>Follow</w:t>
      </w:r>
      <w:r>
        <w:t xml:space="preserve"> Min_Time</w:t>
      </w:r>
      <w:r>
        <w:rPr>
          <w:rFonts w:hint="eastAsia"/>
        </w:rPr>
        <w:t>的逻辑，猜测可能是用于长按的逻辑处理，需要与北美的</w:t>
      </w:r>
      <w:r>
        <w:rPr>
          <w:rFonts w:hint="eastAsia"/>
        </w:rPr>
        <w:t>FO</w:t>
      </w:r>
      <w:r>
        <w:rPr>
          <w:rFonts w:hint="eastAsia"/>
        </w:rPr>
        <w:t>进一步确认。</w:t>
      </w:r>
      <w:r>
        <w:t xml:space="preserve"> </w:t>
      </w:r>
    </w:p>
    <w:p w14:paraId="4E28588E" w14:textId="77777777" w:rsidR="003F08FE" w:rsidRDefault="003F08FE" w:rsidP="00FB6522">
      <w:pPr>
        <w:pStyle w:val="CommentText"/>
      </w:pPr>
      <w:r>
        <w:rPr>
          <w:rFonts w:hint="eastAsia"/>
        </w:rPr>
        <w:t>如果是利用这个实现长按等操作逻辑，需要交互确认</w:t>
      </w:r>
      <w:r>
        <w:rPr>
          <w:rFonts w:hint="eastAsia"/>
        </w:rPr>
        <w:t>GB</w:t>
      </w:r>
      <w:r>
        <w:rPr>
          <w:rFonts w:hint="eastAsia"/>
        </w:rPr>
        <w:t>车型是否有这个交互方案；</w:t>
      </w:r>
    </w:p>
    <w:p w14:paraId="456819E8" w14:textId="7CDA1620" w:rsidR="003F08FE" w:rsidRDefault="003F08FE" w:rsidP="00FB6522">
      <w:pPr>
        <w:pStyle w:val="CommentText"/>
      </w:pPr>
      <w:r>
        <w:rPr>
          <w:rFonts w:hint="eastAsia"/>
        </w:rPr>
        <w:t>与北美确认后，尽量拉通</w:t>
      </w:r>
      <w:r>
        <w:rPr>
          <w:rFonts w:hint="eastAsia"/>
        </w:rPr>
        <w:t>U</w:t>
      </w:r>
      <w:r>
        <w:t>458</w:t>
      </w:r>
      <w:r>
        <w:rPr>
          <w:rFonts w:hint="eastAsia"/>
        </w:rPr>
        <w:t>的逻辑与之保持一致。</w:t>
      </w:r>
    </w:p>
  </w:comment>
  <w:comment w:id="70" w:author="Chen Deliao 陈德燎(ESS,PATAC)" w:date="2020-09-07T13:32:00Z" w:initials="CD陈">
    <w:p w14:paraId="4018F1B0" w14:textId="6A8A5901" w:rsidR="003F08FE" w:rsidRDefault="003F08FE">
      <w:pPr>
        <w:pStyle w:val="CommentText"/>
      </w:pPr>
      <w:r>
        <w:rPr>
          <w:rStyle w:val="CommentReference"/>
        </w:rPr>
        <w:annotationRef/>
      </w:r>
      <w:r>
        <w:rPr>
          <w:rFonts w:hint="eastAsia"/>
        </w:rPr>
        <w:t>不局限与</w:t>
      </w:r>
      <w:r>
        <w:rPr>
          <w:rFonts w:hint="eastAsia"/>
        </w:rPr>
        <w:t>1</w:t>
      </w:r>
    </w:p>
  </w:comment>
  <w:comment w:id="73" w:author="Wang Manyi 王曼伊(ESS,PATAC)" w:date="2020-11-03T19:22:00Z" w:initials="WM王">
    <w:p w14:paraId="7BC46C01" w14:textId="4BD580B6" w:rsidR="003F08FE" w:rsidRDefault="003F08FE">
      <w:pPr>
        <w:pStyle w:val="CommentText"/>
      </w:pPr>
      <w:r>
        <w:rPr>
          <w:rStyle w:val="CommentReference"/>
        </w:rPr>
        <w:annotationRef/>
      </w:r>
      <w:r>
        <w:rPr>
          <w:rFonts w:hint="eastAsia"/>
        </w:rPr>
        <w:t>去</w:t>
      </w:r>
      <w:r>
        <w:rPr>
          <w:rFonts w:hint="eastAsia"/>
        </w:rPr>
        <w:t>666</w:t>
      </w:r>
      <w:r>
        <w:t xml:space="preserve"> </w:t>
      </w:r>
      <w:r>
        <w:rPr>
          <w:rFonts w:hint="eastAsia"/>
        </w:rPr>
        <w:t>spec</w:t>
      </w:r>
      <w:r>
        <w:rPr>
          <w:rFonts w:hint="eastAsia"/>
        </w:rPr>
        <w:t>中确认下为何</w:t>
      </w:r>
      <w:r>
        <w:rPr>
          <w:rFonts w:hint="eastAsia"/>
        </w:rPr>
        <w:t>G</w:t>
      </w:r>
      <w:r>
        <w:t>B</w:t>
      </w:r>
      <w:r>
        <w:rPr>
          <w:rFonts w:hint="eastAsia"/>
        </w:rPr>
        <w:t>有前右</w:t>
      </w:r>
      <w:r>
        <w:rPr>
          <w:rFonts w:hint="eastAsia"/>
        </w:rPr>
        <w:t>&amp;</w:t>
      </w:r>
      <w:r>
        <w:rPr>
          <w:rFonts w:hint="eastAsia"/>
        </w:rPr>
        <w:t>后右空调（但没有前左</w:t>
      </w:r>
      <w:r>
        <w:rPr>
          <w:rFonts w:hint="eastAsia"/>
        </w:rPr>
        <w:t>or</w:t>
      </w:r>
      <w:r>
        <w:rPr>
          <w:rFonts w:hint="eastAsia"/>
        </w:rPr>
        <w:t>后左）</w:t>
      </w:r>
    </w:p>
  </w:comment>
  <w:comment w:id="75" w:author="Chen Deliao 陈德燎(ESS,PATAC)" w:date="2020-08-13T11:14:00Z" w:initials="CD陈">
    <w:p w14:paraId="233C8D35" w14:textId="7148927D" w:rsidR="003F08FE" w:rsidRPr="00311CE5" w:rsidRDefault="003F08FE">
      <w:pPr>
        <w:pStyle w:val="CommentText"/>
      </w:pPr>
      <w:r>
        <w:rPr>
          <w:rStyle w:val="CommentReference"/>
        </w:rPr>
        <w:annotationRef/>
      </w:r>
      <w:r>
        <w:rPr>
          <w:rFonts w:hint="eastAsia"/>
        </w:rPr>
        <w:t>需要确认一下，</w:t>
      </w:r>
      <w:r>
        <w:rPr>
          <w:rFonts w:hint="eastAsia"/>
        </w:rPr>
        <w:t>Auto</w:t>
      </w:r>
      <w:r>
        <w:rPr>
          <w:rFonts w:hint="eastAsia"/>
        </w:rPr>
        <w:t>的进气循环是否是跟随空调的</w:t>
      </w:r>
      <w:r>
        <w:rPr>
          <w:rFonts w:hint="eastAsia"/>
        </w:rPr>
        <w:t>Auto</w:t>
      </w:r>
      <w:r>
        <w:rPr>
          <w:rFonts w:hint="eastAsia"/>
        </w:rPr>
        <w:t>模式，是否可以单独调节到</w:t>
      </w:r>
      <w:r>
        <w:rPr>
          <w:rFonts w:hint="eastAsia"/>
        </w:rPr>
        <w:t>Auto</w:t>
      </w:r>
      <w:r>
        <w:rPr>
          <w:rFonts w:hint="eastAsia"/>
        </w:rPr>
        <w:t>进气模式。</w:t>
      </w:r>
    </w:p>
  </w:comment>
  <w:comment w:id="76" w:author="Chen Deliao 陈德燎(ESS,PATAC)" w:date="2020-09-07T13:34:00Z" w:initials="CD陈">
    <w:p w14:paraId="6305564C" w14:textId="23AE6531" w:rsidR="003F08FE" w:rsidRDefault="003F08FE">
      <w:pPr>
        <w:pStyle w:val="CommentText"/>
      </w:pPr>
      <w:r>
        <w:rPr>
          <w:rStyle w:val="CommentReference"/>
        </w:rPr>
        <w:annotationRef/>
      </w:r>
      <w:r>
        <w:rPr>
          <w:rFonts w:hint="eastAsia"/>
        </w:rPr>
        <w:t>只能切内外。</w:t>
      </w:r>
      <w:r>
        <w:rPr>
          <w:rFonts w:hint="eastAsia"/>
        </w:rPr>
        <w:t>458</w:t>
      </w:r>
      <w:r>
        <w:rPr>
          <w:rFonts w:hint="eastAsia"/>
        </w:rPr>
        <w:t>不支持独立</w:t>
      </w:r>
      <w:r>
        <w:rPr>
          <w:rFonts w:hint="eastAsia"/>
        </w:rPr>
        <w:t>AUTO</w:t>
      </w:r>
      <w:r>
        <w:rPr>
          <w:rFonts w:hint="eastAsia"/>
        </w:rPr>
        <w:t>控制。</w:t>
      </w:r>
    </w:p>
  </w:comment>
  <w:comment w:id="77" w:author="Chen Deliao 陈德燎(ESS,PATAC)" w:date="2020-09-23T17:22:00Z" w:initials="CD陈">
    <w:p w14:paraId="67D654DB" w14:textId="579BE22E" w:rsidR="003F08FE" w:rsidRDefault="003F08FE">
      <w:pPr>
        <w:pStyle w:val="CommentText"/>
      </w:pPr>
      <w:r>
        <w:rPr>
          <w:rStyle w:val="CommentReference"/>
        </w:rPr>
        <w:annotationRef/>
      </w:r>
      <w:r>
        <w:rPr>
          <w:rFonts w:hint="eastAsia"/>
        </w:rPr>
        <w:t>对于切换型的信号，用户连续快速操作，是否要在</w:t>
      </w:r>
      <w:r>
        <w:rPr>
          <w:rFonts w:hint="eastAsia"/>
        </w:rPr>
        <w:t>HMI</w:t>
      </w:r>
      <w:r>
        <w:rPr>
          <w:rFonts w:hint="eastAsia"/>
        </w:rPr>
        <w:t>层做限制？</w:t>
      </w:r>
    </w:p>
    <w:p w14:paraId="1240D15C" w14:textId="6A3FE920" w:rsidR="003F08FE" w:rsidRDefault="003F08FE">
      <w:pPr>
        <w:pStyle w:val="CommentText"/>
      </w:pPr>
      <w:r>
        <w:rPr>
          <w:rFonts w:hint="eastAsia"/>
        </w:rPr>
        <w:t>或者是否</w:t>
      </w:r>
      <w:r>
        <w:rPr>
          <w:rFonts w:hint="eastAsia"/>
        </w:rPr>
        <w:t>ECC</w:t>
      </w:r>
      <w:r>
        <w:rPr>
          <w:rFonts w:hint="eastAsia"/>
        </w:rPr>
        <w:t>模块能够自己处理这个。</w:t>
      </w:r>
    </w:p>
  </w:comment>
  <w:comment w:id="78" w:author="Chen Deliao 陈德燎(ESS,PATAC)" w:date="2020-08-17T09:07:00Z" w:initials="CD陈">
    <w:p w14:paraId="72906FCF" w14:textId="17B3C24D" w:rsidR="003F08FE" w:rsidRDefault="003F08FE">
      <w:pPr>
        <w:pStyle w:val="CommentText"/>
      </w:pPr>
      <w:r>
        <w:rPr>
          <w:rStyle w:val="CommentReference"/>
        </w:rPr>
        <w:annotationRef/>
      </w:r>
      <w:r>
        <w:rPr>
          <w:rFonts w:hint="eastAsia"/>
        </w:rPr>
        <w:t>需要确认一下。</w:t>
      </w:r>
    </w:p>
  </w:comment>
  <w:comment w:id="84" w:author="Gong Hongchao 龚鸿超(ESS,PATAC)" w:date="2020-09-18T10:42:00Z" w:initials="GH龚">
    <w:p w14:paraId="34049844" w14:textId="167A2102" w:rsidR="003F08FE" w:rsidRDefault="003F08FE">
      <w:pPr>
        <w:pStyle w:val="CommentText"/>
      </w:pPr>
      <w:r>
        <w:rPr>
          <w:rStyle w:val="CommentReference"/>
        </w:rPr>
        <w:annotationRef/>
      </w:r>
      <w:r>
        <w:rPr>
          <w:rFonts w:hint="eastAsia"/>
        </w:rPr>
        <w:t>内外循环有</w:t>
      </w:r>
      <w:r>
        <w:rPr>
          <w:rFonts w:hint="eastAsia"/>
        </w:rPr>
        <w:t>off</w:t>
      </w:r>
      <w:r>
        <w:rPr>
          <w:rFonts w:hint="eastAsia"/>
        </w:rPr>
        <w:t>状态？由于状态栏上常驻循环按钮，需要找</w:t>
      </w:r>
      <w:r>
        <w:rPr>
          <w:rFonts w:hint="eastAsia"/>
        </w:rPr>
        <w:t>mingfen</w:t>
      </w:r>
      <w:r>
        <w:rPr>
          <w:rFonts w:hint="eastAsia"/>
        </w:rPr>
        <w:t>确认下，空调关闭时实际循环模式，一级该循环按钮显示为何种状态比较合适。</w:t>
      </w:r>
    </w:p>
  </w:comment>
  <w:comment w:id="85" w:author="Chen Deliao 陈德燎(ESS,PATAC)" w:date="2020-09-23T14:12:00Z" w:initials="CD陈">
    <w:p w14:paraId="2908B7A1" w14:textId="557C7533" w:rsidR="003F08FE" w:rsidRDefault="003F08FE">
      <w:pPr>
        <w:pStyle w:val="CommentText"/>
      </w:pPr>
      <w:r>
        <w:rPr>
          <w:rStyle w:val="CommentReference"/>
        </w:rPr>
        <w:annotationRef/>
      </w:r>
      <w:r>
        <w:rPr>
          <w:rFonts w:hint="eastAsia"/>
        </w:rPr>
        <w:t>孙工目前不确定是否会发出</w:t>
      </w:r>
      <w:r>
        <w:rPr>
          <w:rFonts w:hint="eastAsia"/>
        </w:rPr>
        <w:t>Off</w:t>
      </w:r>
      <w:r>
        <w:rPr>
          <w:rFonts w:hint="eastAsia"/>
        </w:rPr>
        <w:t>的值，但是不影响状态显示，即便有</w:t>
      </w:r>
      <w:r>
        <w:rPr>
          <w:rFonts w:hint="eastAsia"/>
        </w:rPr>
        <w:t>Off</w:t>
      </w:r>
      <w:r>
        <w:rPr>
          <w:rFonts w:hint="eastAsia"/>
        </w:rPr>
        <w:t>状态，基于讨论可以对应为外循环。</w:t>
      </w:r>
    </w:p>
  </w:comment>
  <w:comment w:id="86" w:author="Chen Deliao 陈德燎(ESS,PATAC)" w:date="2020-08-13T13:06:00Z" w:initials="CD陈">
    <w:p w14:paraId="73D020CE" w14:textId="1738A40B" w:rsidR="003F08FE" w:rsidRDefault="003F08FE">
      <w:pPr>
        <w:pStyle w:val="CommentText"/>
      </w:pPr>
      <w:r>
        <w:rPr>
          <w:rStyle w:val="CommentReference"/>
        </w:rPr>
        <w:annotationRef/>
      </w:r>
      <w:r>
        <w:rPr>
          <w:rFonts w:hint="eastAsia"/>
        </w:rPr>
        <w:t>需要确认一下，什么情况下支持这个状态；</w:t>
      </w:r>
    </w:p>
  </w:comment>
  <w:comment w:id="87" w:author="Chen Deliao 陈德燎(ESS,PATAC)" w:date="2020-09-07T13:35:00Z" w:initials="CD陈">
    <w:p w14:paraId="4EA996BA" w14:textId="04BF8C55" w:rsidR="003F08FE" w:rsidRDefault="003F08FE">
      <w:pPr>
        <w:pStyle w:val="CommentText"/>
      </w:pPr>
      <w:r>
        <w:rPr>
          <w:rStyle w:val="CommentReference"/>
        </w:rPr>
        <w:annotationRef/>
      </w:r>
      <w:r>
        <w:rPr>
          <w:rFonts w:hint="eastAsia"/>
        </w:rPr>
        <w:t>空调</w:t>
      </w:r>
      <w:r>
        <w:rPr>
          <w:rFonts w:hint="eastAsia"/>
        </w:rPr>
        <w:t xml:space="preserve">AUTO, </w:t>
      </w:r>
      <w:r>
        <w:rPr>
          <w:rFonts w:hint="eastAsia"/>
        </w:rPr>
        <w:t>内外循环中没有</w:t>
      </w:r>
      <w:r>
        <w:rPr>
          <w:rFonts w:hint="eastAsia"/>
        </w:rPr>
        <w:t>Auto</w:t>
      </w:r>
      <w:r>
        <w:rPr>
          <w:rFonts w:hint="eastAsia"/>
        </w:rPr>
        <w:t>状态</w:t>
      </w:r>
    </w:p>
  </w:comment>
  <w:comment w:id="88" w:author="Chen Deliao 陈德燎(ESS,PATAC)" w:date="2020-09-23T18:06:00Z" w:initials="CD陈">
    <w:p w14:paraId="7CE58A97" w14:textId="3BB67A27" w:rsidR="003F08FE" w:rsidRDefault="003F08FE">
      <w:pPr>
        <w:pStyle w:val="CommentText"/>
      </w:pPr>
      <w:r>
        <w:rPr>
          <w:rStyle w:val="CommentReference"/>
        </w:rPr>
        <w:annotationRef/>
      </w:r>
      <w:r>
        <w:rPr>
          <w:rFonts w:hint="eastAsia"/>
        </w:rPr>
        <w:t>新增确认项。基于与孙工确认的内容更新。</w:t>
      </w:r>
    </w:p>
  </w:comment>
  <w:comment w:id="89" w:author="Chen Deliao 陈德燎(ESS,PATAC)" w:date="2020-08-13T16:26:00Z" w:initials="CD陈">
    <w:p w14:paraId="0D111BC4" w14:textId="447DC5F0" w:rsidR="003F08FE" w:rsidRDefault="003F08FE">
      <w:pPr>
        <w:pStyle w:val="CommentText"/>
      </w:pPr>
      <w:r>
        <w:rPr>
          <w:rStyle w:val="CommentReference"/>
        </w:rPr>
        <w:annotationRef/>
      </w:r>
      <w:r>
        <w:rPr>
          <w:rFonts w:hint="eastAsia"/>
        </w:rPr>
        <w:t>是否有设置项？</w:t>
      </w:r>
    </w:p>
  </w:comment>
  <w:comment w:id="90" w:author="Chen Deliao 陈德燎(ESS,PATAC)" w:date="2020-09-07T13:37:00Z" w:initials="CD陈">
    <w:p w14:paraId="25C599C6" w14:textId="6F056BA6" w:rsidR="003F08FE" w:rsidRDefault="003F08FE">
      <w:pPr>
        <w:pStyle w:val="CommentText"/>
      </w:pPr>
      <w:r>
        <w:rPr>
          <w:rStyle w:val="CommentReference"/>
        </w:rPr>
        <w:annotationRef/>
      </w:r>
      <w:r>
        <w:rPr>
          <w:rFonts w:hint="eastAsia"/>
        </w:rPr>
        <w:t>有独立的设置项，需要与交互和开发确认是否可以整合到</w:t>
      </w:r>
      <w:r>
        <w:rPr>
          <w:rFonts w:hint="eastAsia"/>
        </w:rPr>
        <w:t>HVAC</w:t>
      </w:r>
      <w:r>
        <w:rPr>
          <w:rFonts w:hint="eastAsia"/>
        </w:rPr>
        <w:t>中？</w:t>
      </w:r>
    </w:p>
  </w:comment>
  <w:comment w:id="91" w:author="Chen Deliao 陈德燎(ESS,PATAC)" w:date="2020-08-13T13:19:00Z" w:initials="CD陈">
    <w:p w14:paraId="3F229B05" w14:textId="38E1C962" w:rsidR="003F08FE" w:rsidRDefault="003F08FE">
      <w:pPr>
        <w:pStyle w:val="CommentText"/>
      </w:pPr>
      <w:r>
        <w:rPr>
          <w:rStyle w:val="CommentReference"/>
        </w:rPr>
        <w:annotationRef/>
      </w:r>
      <w:r>
        <w:rPr>
          <w:rFonts w:hint="eastAsia"/>
        </w:rPr>
        <w:t>HMI</w:t>
      </w:r>
      <w:r>
        <w:rPr>
          <w:rFonts w:hint="eastAsia"/>
        </w:rPr>
        <w:t>怎么体现？这个信号和状态信号的关联关系如何？</w:t>
      </w:r>
    </w:p>
  </w:comment>
  <w:comment w:id="92" w:author="Chen Deliao 陈德燎(ESS,PATAC)" w:date="2020-09-07T13:39:00Z" w:initials="CD陈">
    <w:p w14:paraId="267B14B0" w14:textId="0D6CF06A" w:rsidR="003F08FE" w:rsidRDefault="003F08FE">
      <w:pPr>
        <w:pStyle w:val="CommentText"/>
      </w:pPr>
      <w:r>
        <w:rPr>
          <w:rStyle w:val="CommentReference"/>
        </w:rPr>
        <w:annotationRef/>
      </w:r>
      <w:r>
        <w:rPr>
          <w:rFonts w:hint="eastAsia"/>
        </w:rPr>
        <w:t>HMI</w:t>
      </w:r>
      <w:r>
        <w:rPr>
          <w:rFonts w:hint="eastAsia"/>
        </w:rPr>
        <w:t>需要补充，</w:t>
      </w:r>
      <w:r>
        <w:rPr>
          <w:rFonts w:hint="eastAsia"/>
        </w:rPr>
        <w:t>ECC</w:t>
      </w:r>
      <w:r>
        <w:rPr>
          <w:rFonts w:hint="eastAsia"/>
        </w:rPr>
        <w:t>需要保证不能过于频繁提示用户。</w:t>
      </w:r>
    </w:p>
  </w:comment>
  <w:comment w:id="93" w:author="Chen Deliao 陈德燎(ESS,PATAC)" w:date="2020-08-13T13:25:00Z" w:initials="CD陈">
    <w:p w14:paraId="0234BA92" w14:textId="37485E4E" w:rsidR="003F08FE" w:rsidRDefault="003F08FE">
      <w:pPr>
        <w:pStyle w:val="CommentText"/>
      </w:pPr>
      <w:r>
        <w:rPr>
          <w:rStyle w:val="CommentReference"/>
        </w:rPr>
        <w:annotationRef/>
      </w:r>
      <w:r>
        <w:rPr>
          <w:rFonts w:hint="eastAsia"/>
        </w:rPr>
        <w:t>如何开启</w:t>
      </w:r>
      <w:r>
        <w:rPr>
          <w:rFonts w:hint="eastAsia"/>
        </w:rPr>
        <w:t>Fog</w:t>
      </w:r>
      <w:r>
        <w:t xml:space="preserve"> </w:t>
      </w:r>
      <w:r>
        <w:rPr>
          <w:rFonts w:hint="eastAsia"/>
        </w:rPr>
        <w:t>Protection</w:t>
      </w:r>
    </w:p>
  </w:comment>
  <w:comment w:id="94" w:author="Chen Deliao 陈德燎(ESS,PATAC)" w:date="2020-09-07T13:41:00Z" w:initials="CD陈">
    <w:p w14:paraId="4732C0D8" w14:textId="7A031C84" w:rsidR="003F08FE" w:rsidRDefault="003F08FE">
      <w:pPr>
        <w:pStyle w:val="CommentText"/>
      </w:pPr>
      <w:r>
        <w:rPr>
          <w:rStyle w:val="CommentReference"/>
        </w:rPr>
        <w:annotationRef/>
      </w:r>
      <w:r>
        <w:rPr>
          <w:rFonts w:hint="eastAsia"/>
        </w:rPr>
        <w:t>第一，</w:t>
      </w:r>
      <w:r>
        <w:rPr>
          <w:rFonts w:hint="eastAsia"/>
        </w:rPr>
        <w:t>CLEA</w:t>
      </w:r>
      <w:r>
        <w:rPr>
          <w:rFonts w:hint="eastAsia"/>
        </w:rPr>
        <w:t>只有在空调</w:t>
      </w:r>
      <w:r>
        <w:rPr>
          <w:rFonts w:hint="eastAsia"/>
        </w:rPr>
        <w:t>On</w:t>
      </w:r>
      <w:r>
        <w:rPr>
          <w:rFonts w:hint="eastAsia"/>
        </w:rPr>
        <w:t>的时候才会功能，第二自动除雾工程中，不会改变其他的状态。需要孙工继续确认一下，是否在功能</w:t>
      </w:r>
      <w:r>
        <w:rPr>
          <w:rFonts w:hint="eastAsia"/>
        </w:rPr>
        <w:t>Active</w:t>
      </w:r>
      <w:r>
        <w:rPr>
          <w:rFonts w:hint="eastAsia"/>
        </w:rPr>
        <w:t>的时候是否会一直发</w:t>
      </w:r>
      <w:r>
        <w:rPr>
          <w:rFonts w:hint="eastAsia"/>
        </w:rPr>
        <w:t>True</w:t>
      </w:r>
      <w:r>
        <w:rPr>
          <w:rFonts w:hint="eastAsia"/>
        </w:rPr>
        <w:t>。改成</w:t>
      </w:r>
      <w:r>
        <w:rPr>
          <w:rFonts w:hint="eastAsia"/>
        </w:rPr>
        <w:t>Fog</w:t>
      </w:r>
      <w:r>
        <w:rPr>
          <w:rFonts w:hint="eastAsia"/>
        </w:rPr>
        <w:t xml:space="preserve">　</w:t>
      </w:r>
      <w:r>
        <w:rPr>
          <w:rFonts w:hint="eastAsia"/>
        </w:rPr>
        <w:t>Protection</w:t>
      </w:r>
      <w:r>
        <w:rPr>
          <w:rFonts w:hint="eastAsia"/>
        </w:rPr>
        <w:t>的用法。</w:t>
      </w:r>
    </w:p>
  </w:comment>
  <w:comment w:id="95" w:author="Chen Deliao 陈德燎(ESS,PATAC)" w:date="2020-09-07T13:46:00Z" w:initials="CD陈">
    <w:p w14:paraId="05BF08A2" w14:textId="32F0F028" w:rsidR="003F08FE" w:rsidRDefault="003F08FE">
      <w:pPr>
        <w:pStyle w:val="CommentText"/>
      </w:pPr>
      <w:r>
        <w:rPr>
          <w:rStyle w:val="CommentReference"/>
        </w:rPr>
        <w:annotationRef/>
      </w:r>
      <w:r>
        <w:rPr>
          <w:rFonts w:hint="eastAsia"/>
        </w:rPr>
        <w:t>需要确认一下</w:t>
      </w:r>
      <w:r>
        <w:rPr>
          <w:rFonts w:hint="eastAsia"/>
        </w:rPr>
        <w:t>GB</w:t>
      </w:r>
      <w:r>
        <w:rPr>
          <w:rFonts w:hint="eastAsia"/>
        </w:rPr>
        <w:t>是否有．</w:t>
      </w:r>
    </w:p>
  </w:comment>
  <w:comment w:id="98" w:author="Chen Deliao 陈德燎(ESS,PATAC)" w:date="2020-08-13T13:39:00Z" w:initials="CD陈">
    <w:p w14:paraId="0F59DD2D" w14:textId="0C31E01F" w:rsidR="003F08FE" w:rsidRDefault="003F08FE">
      <w:pPr>
        <w:pStyle w:val="CommentText"/>
      </w:pPr>
      <w:r>
        <w:rPr>
          <w:rStyle w:val="CommentReference"/>
        </w:rPr>
        <w:annotationRef/>
      </w:r>
      <w:r>
        <w:rPr>
          <w:rFonts w:hint="eastAsia"/>
        </w:rPr>
        <w:t>是否有开关项</w:t>
      </w:r>
    </w:p>
  </w:comment>
  <w:comment w:id="99" w:author="Chen Deliao 陈德燎(ESS,PATAC)" w:date="2020-09-07T13:35:00Z" w:initials="CD陈">
    <w:p w14:paraId="631F54AC" w14:textId="7DF63CE1" w:rsidR="003F08FE" w:rsidRDefault="003F08FE">
      <w:pPr>
        <w:pStyle w:val="CommentText"/>
      </w:pPr>
      <w:r>
        <w:rPr>
          <w:rStyle w:val="CommentReference"/>
        </w:rPr>
        <w:annotationRef/>
      </w:r>
      <w:r>
        <w:rPr>
          <w:rFonts w:hint="eastAsia"/>
        </w:rPr>
        <w:t>没做的功能，预留的信号。</w:t>
      </w:r>
    </w:p>
  </w:comment>
  <w:comment w:id="100" w:author="Chen Deliao 陈德燎(ESS,PATAC)" w:date="2020-08-17T09:07:00Z" w:initials="CD陈">
    <w:p w14:paraId="7B8B56EF" w14:textId="77777777" w:rsidR="003F08FE" w:rsidRDefault="003F08FE" w:rsidP="00860E5B">
      <w:pPr>
        <w:pStyle w:val="CommentText"/>
      </w:pPr>
      <w:r>
        <w:rPr>
          <w:rStyle w:val="CommentReference"/>
        </w:rPr>
        <w:annotationRef/>
      </w:r>
      <w:r>
        <w:rPr>
          <w:rFonts w:hint="eastAsia"/>
        </w:rPr>
        <w:t>需要确认一下。</w:t>
      </w:r>
    </w:p>
  </w:comment>
  <w:comment w:id="104" w:author="Chen Deliao 陈德燎(ESS,PATAC)" w:date="2020-09-11T16:49:00Z" w:initials="CD陈">
    <w:p w14:paraId="0CA67D8D" w14:textId="4E022E13" w:rsidR="003F08FE" w:rsidRDefault="003F08FE">
      <w:pPr>
        <w:pStyle w:val="CommentText"/>
      </w:pPr>
      <w:r>
        <w:rPr>
          <w:rStyle w:val="CommentReference"/>
        </w:rPr>
        <w:annotationRef/>
      </w:r>
      <w:r>
        <w:rPr>
          <w:rFonts w:hint="eastAsia"/>
        </w:rPr>
        <w:t>需要跟北美确认一下是否有这个设置项，以及模块的工作原理，用于交互设计。</w:t>
      </w:r>
    </w:p>
  </w:comment>
  <w:comment w:id="105" w:author="Chen Deliao 陈德燎(ESS,PATAC)" w:date="2020-09-11T16:51:00Z" w:initials="CD陈">
    <w:p w14:paraId="1DD3EB3E" w14:textId="7ED9B341" w:rsidR="003F08FE" w:rsidRDefault="003F08FE">
      <w:pPr>
        <w:pStyle w:val="CommentText"/>
      </w:pPr>
      <w:r>
        <w:rPr>
          <w:rStyle w:val="CommentReference"/>
        </w:rPr>
        <w:annotationRef/>
      </w:r>
      <w:r>
        <w:rPr>
          <w:rFonts w:hint="eastAsia"/>
        </w:rPr>
        <w:t>需要确认一下</w:t>
      </w:r>
      <w:r>
        <w:rPr>
          <w:rFonts w:hint="eastAsia"/>
        </w:rPr>
        <w:t>GB</w:t>
      </w:r>
      <w:r>
        <w:rPr>
          <w:rFonts w:hint="eastAsia"/>
        </w:rPr>
        <w:t>的自动除雾的工作原理，以及除雾开关的关系。</w:t>
      </w:r>
    </w:p>
  </w:comment>
  <w:comment w:id="107" w:author="Gong Hongchao 龚鸿超(HE,PATAC)" w:date="2020-09-18T13:26:00Z" w:initials="GH龚">
    <w:p w14:paraId="51A8425C" w14:textId="7EBD3374" w:rsidR="003F08FE" w:rsidRDefault="003F08FE">
      <w:pPr>
        <w:pStyle w:val="CommentText"/>
      </w:pPr>
      <w:r>
        <w:rPr>
          <w:rStyle w:val="CommentReference"/>
        </w:rPr>
        <w:annotationRef/>
      </w:r>
      <w:r>
        <w:rPr>
          <w:rFonts w:hint="eastAsia"/>
        </w:rPr>
        <w:t>状态上有常驻的循环</w:t>
      </w:r>
      <w:r>
        <w:rPr>
          <w:rFonts w:hint="eastAsia"/>
        </w:rPr>
        <w:t>/ac/heat</w:t>
      </w:r>
      <w:r>
        <w:rPr>
          <w:rFonts w:hint="eastAsia"/>
        </w:rPr>
        <w:t>开关，空调关闭状态下，点击这几个按钮是否生效？</w:t>
      </w:r>
    </w:p>
  </w:comment>
  <w:comment w:id="108" w:author="Chen Deliao 陈德燎(ESS,PATAC)" w:date="2020-09-22T12:22:00Z" w:initials="CD陈">
    <w:p w14:paraId="22EB7CB0" w14:textId="1731A4C9" w:rsidR="003F08FE" w:rsidRDefault="003F08FE">
      <w:pPr>
        <w:pStyle w:val="CommentText"/>
      </w:pPr>
      <w:r>
        <w:rPr>
          <w:rStyle w:val="CommentReference"/>
        </w:rPr>
        <w:annotationRef/>
      </w:r>
      <w:r>
        <w:rPr>
          <w:rFonts w:hint="eastAsia"/>
        </w:rPr>
        <w:t>需要跟明锋确认；</w:t>
      </w:r>
    </w:p>
  </w:comment>
  <w:comment w:id="109" w:author="Chen Deliao 陈德燎(ESS,PATAC)" w:date="2020-09-23T19:31:00Z" w:initials="CD陈">
    <w:p w14:paraId="56D96A36" w14:textId="52AA1847" w:rsidR="003F08FE" w:rsidRDefault="003F08FE">
      <w:pPr>
        <w:pStyle w:val="CommentText"/>
      </w:pPr>
      <w:r>
        <w:rPr>
          <w:rStyle w:val="CommentReference"/>
        </w:rPr>
        <w:annotationRef/>
      </w:r>
      <w:r>
        <w:rPr>
          <w:rFonts w:hint="eastAsia"/>
        </w:rPr>
        <w:t>已经确认均会生效，调整该部分描述。</w:t>
      </w:r>
    </w:p>
  </w:comment>
  <w:comment w:id="124" w:author="Chen Deliao 陈德燎(ESS,PATAC)" w:date="2020-09-07T17:14:00Z" w:initials="CD陈">
    <w:p w14:paraId="38FBEA06" w14:textId="055D51DC" w:rsidR="003F08FE" w:rsidRDefault="003F08FE">
      <w:pPr>
        <w:pStyle w:val="CommentText"/>
      </w:pPr>
      <w:r>
        <w:rPr>
          <w:rStyle w:val="CommentReference"/>
        </w:rPr>
        <w:annotationRef/>
      </w:r>
      <w:r>
        <w:rPr>
          <w:rFonts w:hint="eastAsia"/>
        </w:rPr>
        <w:t>目前的车型中没有支持分区吹风模式控制的配置</w:t>
      </w:r>
      <w:r>
        <w:rPr>
          <w:rFonts w:hint="eastAsia"/>
        </w:rPr>
        <w:t>,</w:t>
      </w:r>
      <w:r>
        <w:rPr>
          <w:rFonts w:hint="eastAsia"/>
        </w:rPr>
        <w:t>功能从完整性角度进行描述</w:t>
      </w:r>
      <w:r>
        <w:rPr>
          <w:rFonts w:hint="eastAsia"/>
        </w:rPr>
        <w:t>.</w:t>
      </w:r>
      <w:r>
        <w:t xml:space="preserve"> </w:t>
      </w:r>
      <w:r>
        <w:rPr>
          <w:rFonts w:hint="eastAsia"/>
        </w:rPr>
        <w:t>交互可以根据实际情况处理</w:t>
      </w:r>
      <w:r>
        <w:rPr>
          <w:rFonts w:hint="eastAsia"/>
        </w:rPr>
        <w:t>.</w:t>
      </w:r>
    </w:p>
  </w:comment>
  <w:comment w:id="125" w:author="Chen Deliao 陈德燎(ESS,PATAC)" w:date="2020-08-18T09:40:00Z" w:initials="CD陈">
    <w:p w14:paraId="769A38E3" w14:textId="707ABF57" w:rsidR="003F08FE" w:rsidRDefault="003F08FE">
      <w:pPr>
        <w:pStyle w:val="CommentText"/>
      </w:pPr>
      <w:r>
        <w:rPr>
          <w:rStyle w:val="CommentReference"/>
        </w:rPr>
        <w:annotationRef/>
      </w:r>
      <w:r>
        <w:rPr>
          <w:rFonts w:hint="eastAsia"/>
        </w:rPr>
        <w:t>需要跟孙工确认该描述是否正确。</w:t>
      </w:r>
    </w:p>
  </w:comment>
  <w:comment w:id="126" w:author="Chen Deliao 陈德燎(ESS,PATAC)" w:date="2020-09-07T13:49:00Z" w:initials="CD陈">
    <w:p w14:paraId="044FED12" w14:textId="03B2E6E3" w:rsidR="003F08FE" w:rsidRDefault="003F08FE">
      <w:pPr>
        <w:pStyle w:val="CommentText"/>
      </w:pPr>
      <w:r>
        <w:rPr>
          <w:rStyle w:val="CommentReference"/>
        </w:rPr>
        <w:annotationRef/>
      </w:r>
      <w:r>
        <w:rPr>
          <w:rFonts w:hint="eastAsia"/>
        </w:rPr>
        <w:t>吹风模式有</w:t>
      </w:r>
      <w:r>
        <w:rPr>
          <w:rFonts w:hint="eastAsia"/>
        </w:rPr>
        <w:t>Auto</w:t>
      </w:r>
      <w:r>
        <w:rPr>
          <w:rFonts w:hint="eastAsia"/>
        </w:rPr>
        <w:t>模式，但是不可以独立开启。</w:t>
      </w:r>
    </w:p>
  </w:comment>
  <w:comment w:id="127" w:author="Chen Deliao 陈德燎(ESS,PATAC)" w:date="2020-08-18T10:21:00Z" w:initials="CD陈">
    <w:p w14:paraId="7DD67826" w14:textId="08DECF28" w:rsidR="003F08FE" w:rsidRDefault="003F08FE">
      <w:pPr>
        <w:pStyle w:val="CommentText"/>
      </w:pPr>
      <w:r>
        <w:rPr>
          <w:rStyle w:val="CommentReference"/>
        </w:rPr>
        <w:annotationRef/>
      </w:r>
      <w:r>
        <w:rPr>
          <w:rFonts w:hint="eastAsia"/>
        </w:rPr>
        <w:t>现在哪个车型支持左右分区调节的？</w:t>
      </w:r>
    </w:p>
  </w:comment>
  <w:comment w:id="128" w:author="Chen Deliao 陈德燎(ESS,PATAC)" w:date="2020-09-07T13:50:00Z" w:initials="CD陈">
    <w:p w14:paraId="3FEC65EA" w14:textId="721579C6" w:rsidR="003F08FE" w:rsidRDefault="003F08FE">
      <w:pPr>
        <w:pStyle w:val="CommentText"/>
      </w:pPr>
      <w:r>
        <w:rPr>
          <w:rStyle w:val="CommentReference"/>
        </w:rPr>
        <w:annotationRef/>
      </w:r>
      <w:r>
        <w:rPr>
          <w:rFonts w:hint="eastAsia"/>
        </w:rPr>
        <w:t xml:space="preserve">Buick </w:t>
      </w:r>
      <w:r>
        <w:rPr>
          <w:rFonts w:hint="eastAsia"/>
        </w:rPr>
        <w:t>没有前排独立吹风模式控制</w:t>
      </w:r>
      <w:r>
        <w:rPr>
          <w:rFonts w:hint="eastAsia"/>
        </w:rPr>
        <w:t>.</w:t>
      </w:r>
    </w:p>
  </w:comment>
  <w:comment w:id="129" w:author="Chen Deliao 陈德燎(ESS,PATAC)" w:date="2020-09-07T11:14:00Z" w:initials="CD陈">
    <w:p w14:paraId="421D141A" w14:textId="3DAC6E0E" w:rsidR="003F08FE" w:rsidRDefault="003F08FE">
      <w:pPr>
        <w:pStyle w:val="CommentText"/>
      </w:pPr>
      <w:r>
        <w:rPr>
          <w:rStyle w:val="CommentReference"/>
        </w:rPr>
        <w:annotationRef/>
      </w:r>
      <w:r>
        <w:rPr>
          <w:rFonts w:hint="eastAsia"/>
        </w:rPr>
        <w:t>后排的交互稿中，都只有吹脚和吹脸，是否会有其他</w:t>
      </w:r>
      <w:r>
        <w:rPr>
          <w:rFonts w:hint="eastAsia"/>
        </w:rPr>
        <w:t>Case</w:t>
      </w:r>
      <w:r>
        <w:rPr>
          <w:rFonts w:hint="eastAsia"/>
        </w:rPr>
        <w:t>？</w:t>
      </w:r>
    </w:p>
  </w:comment>
  <w:comment w:id="130" w:author="Chen Deliao 陈德燎(ESS,PATAC)" w:date="2020-09-07T13:53:00Z" w:initials="CD陈">
    <w:p w14:paraId="6302FB68" w14:textId="1AD5F77D" w:rsidR="003F08FE" w:rsidRDefault="003F08FE">
      <w:pPr>
        <w:pStyle w:val="CommentText"/>
      </w:pPr>
      <w:r>
        <w:rPr>
          <w:rStyle w:val="CommentReference"/>
        </w:rPr>
        <w:annotationRef/>
      </w:r>
      <w:r>
        <w:rPr>
          <w:rFonts w:hint="eastAsia"/>
        </w:rPr>
        <w:t>我门仅保留现状</w:t>
      </w:r>
    </w:p>
  </w:comment>
  <w:comment w:id="131" w:author="Chen Deliao 陈德燎(ESS,PATAC)" w:date="2020-08-18T09:40:00Z" w:initials="CD陈">
    <w:p w14:paraId="761ACFB4" w14:textId="77777777" w:rsidR="003F08FE" w:rsidRDefault="003F08FE" w:rsidP="00F11577">
      <w:pPr>
        <w:pStyle w:val="CommentText"/>
      </w:pPr>
      <w:r>
        <w:rPr>
          <w:rStyle w:val="CommentReference"/>
        </w:rPr>
        <w:annotationRef/>
      </w:r>
      <w:r>
        <w:rPr>
          <w:rFonts w:hint="eastAsia"/>
        </w:rPr>
        <w:t>需要跟孙工确认该描述是否正确。</w:t>
      </w:r>
    </w:p>
  </w:comment>
  <w:comment w:id="132" w:author="Chen Deliao 陈德燎(ESS,PATAC)" w:date="2020-09-07T11:13:00Z" w:initials="CD陈">
    <w:p w14:paraId="682E3C10" w14:textId="444F6E81" w:rsidR="003F08FE" w:rsidRDefault="003F08FE">
      <w:pPr>
        <w:pStyle w:val="CommentText"/>
      </w:pPr>
      <w:r>
        <w:rPr>
          <w:rStyle w:val="CommentReference"/>
        </w:rPr>
        <w:annotationRef/>
      </w:r>
      <w:r>
        <w:rPr>
          <w:rFonts w:hint="eastAsia"/>
        </w:rPr>
        <w:t>是否有车辆支持这个？</w:t>
      </w:r>
      <w:r>
        <w:rPr>
          <w:rFonts w:hint="eastAsia"/>
        </w:rPr>
        <w:t xml:space="preserve"> </w:t>
      </w:r>
      <w:r>
        <w:rPr>
          <w:rFonts w:hint="eastAsia"/>
        </w:rPr>
        <w:t>目前的交互稿都没有实现这个功能点。</w:t>
      </w:r>
    </w:p>
  </w:comment>
  <w:comment w:id="133" w:author="Chen Deliao 陈德燎(ESS,PATAC)" w:date="2020-09-07T17:16:00Z" w:initials="CD陈">
    <w:p w14:paraId="51E0CE55" w14:textId="47C356FD" w:rsidR="003F08FE" w:rsidRDefault="003F08FE">
      <w:pPr>
        <w:pStyle w:val="CommentText"/>
      </w:pPr>
      <w:r>
        <w:rPr>
          <w:rStyle w:val="CommentReference"/>
        </w:rPr>
        <w:annotationRef/>
      </w:r>
      <w:r>
        <w:rPr>
          <w:rFonts w:hint="eastAsia"/>
        </w:rPr>
        <w:t>目前没有</w:t>
      </w:r>
    </w:p>
  </w:comment>
  <w:comment w:id="134" w:author="Gong Hongchao 龚鸿超(ESS,PATAC)" w:date="2020-09-18T10:54:00Z" w:initials="GH龚">
    <w:p w14:paraId="1DD1F8BD" w14:textId="41DA56E0" w:rsidR="003F08FE" w:rsidRDefault="003F08FE">
      <w:pPr>
        <w:pStyle w:val="CommentText"/>
      </w:pPr>
      <w:r>
        <w:rPr>
          <w:rStyle w:val="CommentReference"/>
        </w:rPr>
        <w:annotationRef/>
      </w:r>
      <w:r>
        <w:rPr>
          <w:rFonts w:hint="eastAsia"/>
        </w:rPr>
        <w:t>交互</w:t>
      </w:r>
      <w:r>
        <w:t>是否</w:t>
      </w:r>
      <w:r>
        <w:rPr>
          <w:rFonts w:hint="eastAsia"/>
        </w:rPr>
        <w:t>要体现</w:t>
      </w:r>
      <w:r>
        <w:t>这个</w:t>
      </w:r>
      <w:r>
        <w:rPr>
          <w:rFonts w:hint="eastAsia"/>
        </w:rPr>
        <w:t>后排</w:t>
      </w:r>
      <w:r>
        <w:t>的</w:t>
      </w:r>
      <w:r>
        <w:rPr>
          <w:rFonts w:hint="eastAsia"/>
        </w:rPr>
        <w:t>合集</w:t>
      </w:r>
      <w:r>
        <w:t>？</w:t>
      </w:r>
      <w:r>
        <w:rPr>
          <w:rFonts w:hint="eastAsia"/>
        </w:rPr>
        <w:t>有后排信号也包括吹挡风玻璃之类实际后排不支持的模式，可否在</w:t>
      </w:r>
      <w:r>
        <w:rPr>
          <w:rFonts w:hint="eastAsia"/>
        </w:rPr>
        <w:t>spec</w:t>
      </w:r>
      <w:r>
        <w:rPr>
          <w:rFonts w:hint="eastAsia"/>
        </w:rPr>
        <w:t>注明具体支持的吹风模式以附录中空调输入的表格为准？</w:t>
      </w:r>
    </w:p>
  </w:comment>
  <w:comment w:id="135" w:author="Chen Deliao 陈德燎(ESS,PATAC)" w:date="2020-09-22T11:17:00Z" w:initials="CD陈">
    <w:p w14:paraId="4590B4E7" w14:textId="582AC5C2" w:rsidR="003F08FE" w:rsidRDefault="003F08FE">
      <w:pPr>
        <w:pStyle w:val="CommentText"/>
      </w:pPr>
      <w:r>
        <w:rPr>
          <w:rStyle w:val="CommentReference"/>
        </w:rPr>
        <w:annotationRef/>
      </w:r>
      <w:r>
        <w:rPr>
          <w:rFonts w:hint="eastAsia"/>
        </w:rPr>
        <w:t>Done</w:t>
      </w:r>
      <w:r>
        <w:rPr>
          <w:rFonts w:hint="eastAsia"/>
        </w:rPr>
        <w:t>，补充了</w:t>
      </w:r>
      <w:r>
        <w:rPr>
          <w:rFonts w:hint="eastAsia"/>
        </w:rPr>
        <w:t>Note</w:t>
      </w:r>
    </w:p>
  </w:comment>
  <w:comment w:id="138" w:author="Chen Deliao 陈德燎(ESS,PATAC)" w:date="2020-08-18T10:21:00Z" w:initials="CD陈">
    <w:p w14:paraId="5885454F" w14:textId="5FB18768" w:rsidR="003F08FE" w:rsidRDefault="003F08FE" w:rsidP="00F11577">
      <w:pPr>
        <w:pStyle w:val="CommentText"/>
      </w:pPr>
      <w:r>
        <w:rPr>
          <w:rStyle w:val="CommentReference"/>
        </w:rPr>
        <w:annotationRef/>
      </w:r>
      <w:r>
        <w:rPr>
          <w:rFonts w:hint="eastAsia"/>
        </w:rPr>
        <w:t>现在哪个车型支持后分区调节的？</w:t>
      </w:r>
    </w:p>
  </w:comment>
  <w:comment w:id="136" w:author="Gong Hongchao 龚鸿超(HE,PATAC)" w:date="2020-09-18T11:51:00Z" w:initials="GH龚">
    <w:p w14:paraId="09076ADA" w14:textId="6905ADDE" w:rsidR="003F08FE" w:rsidRDefault="003F08FE">
      <w:pPr>
        <w:pStyle w:val="CommentText"/>
      </w:pPr>
      <w:r>
        <w:rPr>
          <w:rStyle w:val="CommentReference"/>
        </w:rPr>
        <w:annotationRef/>
      </w:r>
      <w:r>
        <w:rPr>
          <w:rFonts w:hint="eastAsia"/>
        </w:rPr>
        <w:t>需要</w:t>
      </w:r>
      <w:r>
        <w:rPr>
          <w:rFonts w:hint="eastAsia"/>
        </w:rPr>
        <w:t>Deliao</w:t>
      </w:r>
      <w:r>
        <w:rPr>
          <w:rFonts w:hint="eastAsia"/>
        </w:rPr>
        <w:t>注明该信号在</w:t>
      </w:r>
      <w:r>
        <w:rPr>
          <w:rFonts w:hint="eastAsia"/>
        </w:rPr>
        <w:t>clea</w:t>
      </w:r>
      <w:r>
        <w:rPr>
          <w:rFonts w:hint="eastAsia"/>
        </w:rPr>
        <w:t>不使用</w:t>
      </w:r>
    </w:p>
  </w:comment>
  <w:comment w:id="137" w:author="Chen Deliao 陈德燎(ESS,PATAC)" w:date="2020-09-22T11:17:00Z" w:initials="CD陈">
    <w:p w14:paraId="02EE86C5" w14:textId="5C273AF6" w:rsidR="003F08FE" w:rsidRDefault="003F08FE">
      <w:pPr>
        <w:pStyle w:val="CommentText"/>
      </w:pPr>
      <w:r>
        <w:rPr>
          <w:rStyle w:val="CommentReference"/>
        </w:rPr>
        <w:annotationRef/>
      </w:r>
      <w:r>
        <w:rPr>
          <w:rFonts w:hint="eastAsia"/>
        </w:rPr>
        <w:t>Done</w:t>
      </w:r>
    </w:p>
  </w:comment>
  <w:comment w:id="139" w:author="Chen Deliao 陈德燎(ESS,PATAC)" w:date="2020-08-18T09:40:00Z" w:initials="CD陈">
    <w:p w14:paraId="0BC0C763" w14:textId="77777777" w:rsidR="003F08FE" w:rsidRDefault="003F08FE" w:rsidP="00F11577">
      <w:pPr>
        <w:pStyle w:val="CommentText"/>
      </w:pPr>
      <w:r>
        <w:rPr>
          <w:rStyle w:val="CommentReference"/>
        </w:rPr>
        <w:annotationRef/>
      </w:r>
      <w:r>
        <w:rPr>
          <w:rFonts w:hint="eastAsia"/>
        </w:rPr>
        <w:t>需要跟孙工确认该描述是否正确。</w:t>
      </w:r>
    </w:p>
  </w:comment>
  <w:comment w:id="140" w:author="Chen Deliao 陈德燎(ESS,PATAC)" w:date="2020-09-08T12:35:00Z" w:initials="CD陈">
    <w:p w14:paraId="3FE5973E" w14:textId="05141018" w:rsidR="003F08FE" w:rsidRDefault="003F08FE">
      <w:pPr>
        <w:pStyle w:val="CommentText"/>
      </w:pPr>
      <w:r>
        <w:rPr>
          <w:rStyle w:val="CommentReference"/>
        </w:rPr>
        <w:annotationRef/>
      </w:r>
      <w:r>
        <w:rPr>
          <w:rFonts w:hint="eastAsia"/>
        </w:rPr>
        <w:t>确认是预留</w:t>
      </w:r>
    </w:p>
  </w:comment>
  <w:comment w:id="147" w:author="Chen Deliao 陈德燎(ESS,PATAC)" w:date="2020-09-04T12:55:00Z" w:initials="CD陈">
    <w:p w14:paraId="6A1348B0" w14:textId="00C8A676" w:rsidR="003F08FE" w:rsidRDefault="003F08FE">
      <w:pPr>
        <w:pStyle w:val="CommentText"/>
      </w:pPr>
      <w:r>
        <w:rPr>
          <w:rStyle w:val="CommentReference"/>
        </w:rPr>
        <w:annotationRef/>
      </w:r>
      <w:r>
        <w:rPr>
          <w:rFonts w:hint="eastAsia"/>
        </w:rPr>
        <w:t>需要确认这个标定的目的，中国区是否可以不用考虑这个标定？</w:t>
      </w:r>
    </w:p>
  </w:comment>
  <w:comment w:id="148" w:author="Chen Deliao 陈德燎(ESS,PATAC)" w:date="2020-09-07T13:57:00Z" w:initials="CD陈">
    <w:p w14:paraId="3C3863B7" w14:textId="27805152" w:rsidR="003F08FE" w:rsidRDefault="003F08FE">
      <w:pPr>
        <w:pStyle w:val="CommentText"/>
      </w:pPr>
      <w:r>
        <w:rPr>
          <w:rStyle w:val="CommentReference"/>
        </w:rPr>
        <w:annotationRef/>
      </w:r>
      <w:r>
        <w:rPr>
          <w:rFonts w:hint="eastAsia"/>
        </w:rPr>
        <w:t>目前国内都是</w:t>
      </w:r>
      <w:r>
        <w:rPr>
          <w:rFonts w:hint="eastAsia"/>
        </w:rPr>
        <w:t>MAX_PLUS</w:t>
      </w:r>
    </w:p>
  </w:comment>
  <w:comment w:id="149" w:author="Chen Deliao 陈德燎(ESS,PATAC)" w:date="2020-09-04T19:03:00Z" w:initials="CD陈">
    <w:p w14:paraId="37FBD22F" w14:textId="243C842D" w:rsidR="003F08FE" w:rsidRDefault="003F08FE">
      <w:pPr>
        <w:pStyle w:val="CommentText"/>
      </w:pPr>
      <w:r>
        <w:rPr>
          <w:rStyle w:val="CommentReference"/>
        </w:rPr>
        <w:annotationRef/>
      </w:r>
      <w:r>
        <w:rPr>
          <w:rFonts w:hint="eastAsia"/>
        </w:rPr>
        <w:t>有这个必要吗？</w:t>
      </w:r>
      <w:r>
        <w:rPr>
          <w:rFonts w:hint="eastAsia"/>
        </w:rPr>
        <w:t>PATAC</w:t>
      </w:r>
      <w:r>
        <w:rPr>
          <w:rFonts w:hint="eastAsia"/>
        </w:rPr>
        <w:t>加的。</w:t>
      </w:r>
    </w:p>
  </w:comment>
  <w:comment w:id="150" w:author="Chen Deliao 陈德燎(ESS,PATAC)" w:date="2020-09-07T13:58:00Z" w:initials="CD陈">
    <w:p w14:paraId="72ADFFAD" w14:textId="357804F6" w:rsidR="003F08FE" w:rsidRDefault="003F08FE">
      <w:pPr>
        <w:pStyle w:val="CommentText"/>
      </w:pPr>
      <w:r>
        <w:rPr>
          <w:rStyle w:val="CommentReference"/>
        </w:rPr>
        <w:annotationRef/>
      </w:r>
      <w:r>
        <w:rPr>
          <w:rFonts w:hint="eastAsia"/>
        </w:rPr>
        <w:t>再加一个前档除雾的标定</w:t>
      </w:r>
      <w:r>
        <w:rPr>
          <w:rFonts w:hint="eastAsia"/>
        </w:rPr>
        <w:t>.</w:t>
      </w:r>
      <w:r>
        <w:t xml:space="preserve"> </w:t>
      </w:r>
      <w:r>
        <w:rPr>
          <w:rFonts w:hint="eastAsia"/>
        </w:rPr>
        <w:t>因为很多情况下</w:t>
      </w:r>
      <w:r>
        <w:rPr>
          <w:rFonts w:hint="eastAsia"/>
        </w:rPr>
        <w:t>,</w:t>
      </w:r>
      <w:r>
        <w:rPr>
          <w:rFonts w:hint="eastAsia"/>
        </w:rPr>
        <w:t>除霜和除雾是保留物理按键的</w:t>
      </w:r>
      <w:r>
        <w:rPr>
          <w:rFonts w:hint="eastAsia"/>
        </w:rPr>
        <w:t>.</w:t>
      </w:r>
      <w:r>
        <w:t xml:space="preserve"> </w:t>
      </w:r>
      <w:r>
        <w:rPr>
          <w:rFonts w:hint="eastAsia"/>
        </w:rPr>
        <w:t>是否做虚拟化控制需要进一步确认的</w:t>
      </w:r>
      <w:r>
        <w:rPr>
          <w:rFonts w:hint="eastAsia"/>
        </w:rPr>
        <w:t>.</w:t>
      </w:r>
    </w:p>
  </w:comment>
  <w:comment w:id="156" w:author="Chen Deliao 陈德燎(ESS,PATAC)" w:date="2020-08-18T11:23:00Z" w:initials="CD陈">
    <w:p w14:paraId="2EA29E87" w14:textId="24808BE4" w:rsidR="003F08FE" w:rsidRDefault="003F08FE">
      <w:pPr>
        <w:pStyle w:val="CommentText"/>
      </w:pPr>
      <w:r>
        <w:rPr>
          <w:rStyle w:val="CommentReference"/>
        </w:rPr>
        <w:annotationRef/>
      </w:r>
      <w:r>
        <w:rPr>
          <w:rFonts w:hint="eastAsia"/>
        </w:rPr>
        <w:t>具体看哪个信号，由什么决定？</w:t>
      </w:r>
    </w:p>
  </w:comment>
  <w:comment w:id="157" w:author="Chen Deliao 陈德燎(ESS,PATAC)" w:date="2020-09-07T17:17:00Z" w:initials="CD陈">
    <w:p w14:paraId="208969BA" w14:textId="39B7050F" w:rsidR="003F08FE" w:rsidRDefault="003F08FE">
      <w:pPr>
        <w:pStyle w:val="CommentText"/>
      </w:pPr>
      <w:r>
        <w:rPr>
          <w:rStyle w:val="CommentReference"/>
        </w:rPr>
        <w:annotationRef/>
      </w:r>
      <w:r>
        <w:rPr>
          <w:rFonts w:hint="eastAsia"/>
        </w:rPr>
        <w:t>需要补充跟孙工确认</w:t>
      </w:r>
      <w:r>
        <w:rPr>
          <w:rFonts w:hint="eastAsia"/>
        </w:rPr>
        <w:t>.</w:t>
      </w:r>
    </w:p>
  </w:comment>
  <w:comment w:id="158" w:author="Gong Hongchao 龚鸿超(HE,PATAC)" w:date="2020-09-18T14:42:00Z" w:initials="GH龚">
    <w:p w14:paraId="4AECA113" w14:textId="309B2E2D" w:rsidR="003F08FE" w:rsidRDefault="003F08FE">
      <w:pPr>
        <w:pStyle w:val="CommentText"/>
      </w:pPr>
      <w:r>
        <w:rPr>
          <w:rStyle w:val="CommentReference"/>
        </w:rPr>
        <w:annotationRef/>
      </w:r>
      <w:r>
        <w:rPr>
          <w:rFonts w:hint="eastAsia"/>
        </w:rPr>
        <w:t>请在确认下</w:t>
      </w:r>
    </w:p>
  </w:comment>
  <w:comment w:id="159" w:author="Wang Manyi 王曼伊(ESS,PATAC)" w:date="2021-01-07T15:53:00Z" w:initials="WM王">
    <w:p w14:paraId="55277C1F" w14:textId="6D06773D" w:rsidR="003F08FE" w:rsidRDefault="003F08FE">
      <w:pPr>
        <w:pStyle w:val="CommentText"/>
      </w:pPr>
      <w:r>
        <w:rPr>
          <w:rStyle w:val="CommentReference"/>
        </w:rPr>
        <w:annotationRef/>
      </w:r>
      <w:r>
        <w:rPr>
          <w:rFonts w:hint="eastAsia"/>
        </w:rPr>
        <w:t>对于</w:t>
      </w:r>
      <w:r>
        <w:rPr>
          <w:rFonts w:hint="eastAsia"/>
        </w:rPr>
        <w:t>458</w:t>
      </w:r>
      <w:r>
        <w:rPr>
          <w:rFonts w:hint="eastAsia"/>
        </w:rPr>
        <w:t>和</w:t>
      </w:r>
      <w:r>
        <w:rPr>
          <w:rFonts w:hint="eastAsia"/>
        </w:rPr>
        <w:t>G</w:t>
      </w:r>
      <w:r>
        <w:t>B-BUICK</w:t>
      </w:r>
      <w:r>
        <w:rPr>
          <w:rFonts w:hint="eastAsia"/>
        </w:rPr>
        <w:t>，没有使用右侧除雾的信号，因为没有作分区。因此当前只看左侧除雾信号收到了就显示打开，右侧信号作</w:t>
      </w:r>
      <w:r>
        <w:rPr>
          <w:rFonts w:hint="eastAsia"/>
        </w:rPr>
        <w:t>reserve</w:t>
      </w:r>
      <w:r>
        <w:rPr>
          <w:rFonts w:hint="eastAsia"/>
        </w:rPr>
        <w:t>处理。当前只有</w:t>
      </w:r>
      <w:r>
        <w:rPr>
          <w:rFonts w:hint="eastAsia"/>
        </w:rPr>
        <w:t>Omega</w:t>
      </w:r>
      <w:r>
        <w:rPr>
          <w:rFonts w:hint="eastAsia"/>
        </w:rPr>
        <w:t>车型有左右分区。</w:t>
      </w:r>
    </w:p>
  </w:comment>
  <w:comment w:id="173" w:author="Chen Deliao 陈德燎(ESS,PATAC)" w:date="2020-08-18T11:23:00Z" w:initials="CD陈">
    <w:p w14:paraId="1514E5D1" w14:textId="685D63A7" w:rsidR="003F08FE" w:rsidRDefault="003F08FE" w:rsidP="00A90296">
      <w:pPr>
        <w:pStyle w:val="CommentText"/>
      </w:pPr>
      <w:r>
        <w:rPr>
          <w:rStyle w:val="CommentReference"/>
        </w:rPr>
        <w:annotationRef/>
      </w:r>
      <w:r>
        <w:rPr>
          <w:rFonts w:hint="eastAsia"/>
        </w:rPr>
        <w:t>具体看哪个信号，由什么决定？标定吗？</w:t>
      </w:r>
    </w:p>
  </w:comment>
  <w:comment w:id="174" w:author="Chen Deliao 陈德燎(ESS,PATAC)" w:date="2020-09-23T19:45:00Z" w:initials="CD陈">
    <w:p w14:paraId="608C0D02" w14:textId="718F40E2" w:rsidR="003F08FE" w:rsidRDefault="003F08FE">
      <w:pPr>
        <w:pStyle w:val="CommentText"/>
      </w:pPr>
      <w:r>
        <w:rPr>
          <w:rStyle w:val="CommentReference"/>
        </w:rPr>
        <w:annotationRef/>
      </w:r>
      <w:r>
        <w:rPr>
          <w:rFonts w:hint="eastAsia"/>
        </w:rPr>
        <w:t>中国区使用左侧信号就可以，具体看</w:t>
      </w:r>
      <w:r>
        <w:rPr>
          <w:rFonts w:hint="eastAsia"/>
        </w:rPr>
        <w:t>Property</w:t>
      </w:r>
      <w:r>
        <w:rPr>
          <w:rFonts w:hint="eastAsia"/>
        </w:rPr>
        <w:t>设计。</w:t>
      </w:r>
    </w:p>
  </w:comment>
  <w:comment w:id="183" w:author="Wang Manyi 王曼伊(ESS,PATAC)" w:date="2021-01-11T11:04:00Z" w:initials="WM王">
    <w:p w14:paraId="1B7A7F14" w14:textId="6DB6D4D8" w:rsidR="003F08FE" w:rsidRDefault="003F08FE">
      <w:pPr>
        <w:pStyle w:val="CommentText"/>
      </w:pPr>
      <w:r>
        <w:rPr>
          <w:rStyle w:val="CommentReference"/>
        </w:rPr>
        <w:annotationRef/>
      </w:r>
      <w:r>
        <w:rPr>
          <w:rFonts w:hint="eastAsia"/>
        </w:rPr>
        <w:t>北美没有</w:t>
      </w:r>
      <w:r>
        <w:rPr>
          <w:rFonts w:hint="eastAsia"/>
        </w:rPr>
        <w:t>cal</w:t>
      </w:r>
      <w:r>
        <w:rPr>
          <w:rFonts w:hint="eastAsia"/>
        </w:rPr>
        <w:t>控制。李丹反馈代码里没有这个功能。还在确认什么车型支持，开发可暂不执行。若</w:t>
      </w:r>
      <w:r>
        <w:rPr>
          <w:rFonts w:hint="eastAsia"/>
        </w:rPr>
        <w:t>G</w:t>
      </w:r>
      <w:r>
        <w:t>B-BUICK</w:t>
      </w:r>
      <w:r>
        <w:rPr>
          <w:rFonts w:hint="eastAsia"/>
        </w:rPr>
        <w:t>不上这个功能后续将删除该章节。</w:t>
      </w:r>
    </w:p>
  </w:comment>
  <w:comment w:id="184" w:author="Wang Manyi 王曼伊(ESS,PATAC)" w:date="2021-01-12T16:01:00Z" w:initials="WM王">
    <w:p w14:paraId="12C41B7D" w14:textId="7EC52C86" w:rsidR="003F08FE" w:rsidRDefault="003F08FE">
      <w:pPr>
        <w:pStyle w:val="CommentText"/>
      </w:pPr>
      <w:r>
        <w:rPr>
          <w:rStyle w:val="CommentReference"/>
        </w:rPr>
        <w:annotationRef/>
      </w:r>
      <w:r>
        <w:t>Sun mingfeng</w:t>
      </w:r>
      <w:r>
        <w:rPr>
          <w:rFonts w:hint="eastAsia"/>
        </w:rPr>
        <w:t>反馈中国区没有这个功能</w:t>
      </w:r>
    </w:p>
  </w:comment>
  <w:comment w:id="185" w:author="Chen Deliao 陈德燎(ESS,PATAC)" w:date="2020-09-11T17:20:00Z" w:initials="CD陈">
    <w:p w14:paraId="1F32D554" w14:textId="77777777" w:rsidR="003F08FE" w:rsidRDefault="003F08FE" w:rsidP="002875CE">
      <w:pPr>
        <w:pStyle w:val="CommentText"/>
      </w:pPr>
      <w:r>
        <w:rPr>
          <w:rStyle w:val="CommentReference"/>
        </w:rPr>
        <w:annotationRef/>
      </w:r>
      <w:r w:rsidRPr="00D15BA1">
        <w:t>Heated Front Windshield Status</w:t>
      </w:r>
      <w:r>
        <w:rPr>
          <w:rFonts w:hint="eastAsia"/>
        </w:rPr>
        <w:t>是</w:t>
      </w:r>
      <w:r>
        <w:rPr>
          <w:rFonts w:hint="eastAsia"/>
        </w:rPr>
        <w:t>GB</w:t>
      </w:r>
      <w:r>
        <w:t xml:space="preserve"> </w:t>
      </w:r>
      <w:r>
        <w:rPr>
          <w:rFonts w:hint="eastAsia"/>
        </w:rPr>
        <w:t>DBC</w:t>
      </w:r>
      <w:r>
        <w:rPr>
          <w:rFonts w:hint="eastAsia"/>
        </w:rPr>
        <w:t>中的信号，</w:t>
      </w:r>
      <w:r w:rsidRPr="00D15BA1">
        <w:t xml:space="preserve">Indication </w:t>
      </w:r>
      <w:r>
        <w:t>Heated Front Windshield Setting</w:t>
      </w:r>
      <w:r>
        <w:rPr>
          <w:rFonts w:hint="eastAsia"/>
        </w:rPr>
        <w:t>，</w:t>
      </w:r>
      <w:r>
        <w:rPr>
          <w:rFonts w:hint="eastAsia"/>
        </w:rPr>
        <w:t>GIS</w:t>
      </w:r>
      <w:r>
        <w:t>-666</w:t>
      </w:r>
      <w:r>
        <w:rPr>
          <w:rFonts w:hint="eastAsia"/>
        </w:rPr>
        <w:t>中是这个信号，需要确认一下。</w:t>
      </w:r>
    </w:p>
  </w:comment>
  <w:comment w:id="186" w:author="Gong Hongchao 龚鸿超(ESS,PATAC)" w:date="2020-09-18T11:02:00Z" w:initials="GH龚">
    <w:p w14:paraId="7C2ECC8F" w14:textId="77777777" w:rsidR="003F08FE" w:rsidRDefault="003F08FE" w:rsidP="002875CE">
      <w:pPr>
        <w:pStyle w:val="CommentText"/>
      </w:pPr>
      <w:r>
        <w:rPr>
          <w:rStyle w:val="CommentReference"/>
        </w:rPr>
        <w:annotationRef/>
      </w:r>
      <w:r>
        <w:rPr>
          <w:rFonts w:hint="eastAsia"/>
        </w:rPr>
        <w:t>只要左右分区中有一个是</w:t>
      </w:r>
      <w:r>
        <w:rPr>
          <w:rFonts w:hint="eastAsia"/>
        </w:rPr>
        <w:t>MaxDefrost</w:t>
      </w:r>
      <w:r>
        <w:rPr>
          <w:rFonts w:hint="eastAsia"/>
        </w:rPr>
        <w:t>就是</w:t>
      </w:r>
      <w:r>
        <w:rPr>
          <w:rFonts w:hint="eastAsia"/>
        </w:rPr>
        <w:t>Defrost</w:t>
      </w:r>
      <w:r>
        <w:rPr>
          <w:rFonts w:hint="eastAsia"/>
        </w:rPr>
        <w:t>？</w:t>
      </w:r>
    </w:p>
  </w:comment>
  <w:comment w:id="187" w:author="Chen Deliao 陈德燎(ESS,PATAC)" w:date="2020-09-22T11:10:00Z" w:initials="CD陈">
    <w:p w14:paraId="2A6A7583" w14:textId="77777777" w:rsidR="003F08FE" w:rsidRDefault="003F08FE" w:rsidP="002875CE">
      <w:pPr>
        <w:pStyle w:val="CommentText"/>
      </w:pPr>
      <w:r>
        <w:rPr>
          <w:rStyle w:val="CommentReference"/>
        </w:rPr>
        <w:annotationRef/>
      </w:r>
      <w:r>
        <w:rPr>
          <w:rFonts w:hint="eastAsia"/>
        </w:rPr>
        <w:t>是的，这个需要看一下北美</w:t>
      </w:r>
      <w:r>
        <w:rPr>
          <w:rFonts w:hint="eastAsia"/>
        </w:rPr>
        <w:t>Property</w:t>
      </w:r>
      <w:r>
        <w:rPr>
          <w:rFonts w:hint="eastAsia"/>
        </w:rPr>
        <w:t>设计，仅使用</w:t>
      </w:r>
      <w:r>
        <w:rPr>
          <w:rFonts w:hint="eastAsia"/>
        </w:rPr>
        <w:t>Left</w:t>
      </w:r>
      <w:r>
        <w:t xml:space="preserve"> </w:t>
      </w:r>
      <w:r>
        <w:rPr>
          <w:rFonts w:hint="eastAsia"/>
        </w:rPr>
        <w:t>Front</w:t>
      </w:r>
      <w:r>
        <w:rPr>
          <w:rFonts w:hint="eastAsia"/>
        </w:rPr>
        <w:t>和用或的关系都可以。</w:t>
      </w:r>
    </w:p>
  </w:comment>
  <w:comment w:id="193" w:author="Chen Deliao 陈德燎(ESS,PATAC)" w:date="2020-08-19T17:18:00Z" w:initials="CD陈">
    <w:p w14:paraId="6285EB84" w14:textId="5606343F" w:rsidR="003F08FE" w:rsidRDefault="003F08FE">
      <w:pPr>
        <w:pStyle w:val="CommentText"/>
      </w:pPr>
      <w:r>
        <w:rPr>
          <w:rStyle w:val="CommentReference"/>
        </w:rPr>
        <w:annotationRef/>
      </w:r>
      <w:r>
        <w:rPr>
          <w:rFonts w:hint="eastAsia"/>
        </w:rPr>
        <w:t>前后牌空调的自动模式是否有关联关系；</w:t>
      </w:r>
    </w:p>
  </w:comment>
  <w:comment w:id="194" w:author="Chen Deliao 陈德燎(ESS,PATAC)" w:date="2020-09-07T14:00:00Z" w:initials="CD陈">
    <w:p w14:paraId="154C78D4" w14:textId="2A51196C" w:rsidR="003F08FE" w:rsidRDefault="003F08FE">
      <w:pPr>
        <w:pStyle w:val="CommentText"/>
      </w:pPr>
      <w:r>
        <w:rPr>
          <w:rStyle w:val="CommentReference"/>
        </w:rPr>
        <w:annotationRef/>
      </w:r>
      <w:r>
        <w:rPr>
          <w:rFonts w:hint="eastAsia"/>
        </w:rPr>
        <w:t>A</w:t>
      </w:r>
      <w:r>
        <w:t>u</w:t>
      </w:r>
      <w:r>
        <w:rPr>
          <w:rFonts w:hint="eastAsia"/>
        </w:rPr>
        <w:t>to</w:t>
      </w:r>
      <w:r>
        <w:rPr>
          <w:rFonts w:hint="eastAsia"/>
        </w:rPr>
        <w:t>的开启是独立控制</w:t>
      </w:r>
      <w:r>
        <w:rPr>
          <w:rFonts w:hint="eastAsia"/>
        </w:rPr>
        <w:t>.</w:t>
      </w:r>
    </w:p>
  </w:comment>
  <w:comment w:id="202" w:author="Chen Deliao 陈德燎(ESS,PATAC)" w:date="2020-09-16T15:34:00Z" w:initials="CD陈">
    <w:p w14:paraId="40D22C71" w14:textId="134D4E4B" w:rsidR="003F08FE" w:rsidRDefault="003F08FE">
      <w:pPr>
        <w:pStyle w:val="CommentText"/>
      </w:pPr>
      <w:r>
        <w:rPr>
          <w:rStyle w:val="CommentReference"/>
        </w:rPr>
        <w:annotationRef/>
      </w:r>
      <w:r>
        <w:rPr>
          <w:rFonts w:hint="eastAsia"/>
        </w:rPr>
        <w:t>GB</w:t>
      </w:r>
      <w:r>
        <w:rPr>
          <w:rFonts w:hint="eastAsia"/>
        </w:rPr>
        <w:t>数据库和</w:t>
      </w:r>
      <w:r>
        <w:rPr>
          <w:rFonts w:hint="eastAsia"/>
        </w:rPr>
        <w:t>GIS</w:t>
      </w:r>
      <w:r>
        <w:t>-666</w:t>
      </w:r>
      <w:r>
        <w:rPr>
          <w:rFonts w:hint="eastAsia"/>
        </w:rPr>
        <w:t>不匹配，建议参考</w:t>
      </w:r>
      <w:r>
        <w:rPr>
          <w:rFonts w:hint="eastAsia"/>
        </w:rPr>
        <w:t>GM</w:t>
      </w:r>
      <w:r>
        <w:t xml:space="preserve"> </w:t>
      </w:r>
      <w:r>
        <w:rPr>
          <w:rFonts w:hint="eastAsia"/>
        </w:rPr>
        <w:t>Property</w:t>
      </w:r>
      <w:r>
        <w:rPr>
          <w:rFonts w:hint="eastAsia"/>
        </w:rPr>
        <w:t>定义，后续需要与</w:t>
      </w:r>
      <w:r>
        <w:rPr>
          <w:rFonts w:hint="eastAsia"/>
        </w:rPr>
        <w:t>GM</w:t>
      </w:r>
      <w:r>
        <w:t xml:space="preserve"> </w:t>
      </w:r>
      <w:r>
        <w:rPr>
          <w:rFonts w:hint="eastAsia"/>
        </w:rPr>
        <w:t>Team</w:t>
      </w:r>
      <w:r>
        <w:rPr>
          <w:rFonts w:hint="eastAsia"/>
        </w:rPr>
        <w:t>确认。</w:t>
      </w:r>
    </w:p>
  </w:comment>
  <w:comment w:id="203" w:author="Chen Deliao 陈德燎(ESS,PATAC)" w:date="2020-09-11T17:44:00Z" w:initials="CD陈">
    <w:p w14:paraId="75A9D22B" w14:textId="5A8AAD1D" w:rsidR="003F08FE" w:rsidRDefault="003F08FE">
      <w:pPr>
        <w:pStyle w:val="CommentText"/>
      </w:pPr>
      <w:r>
        <w:rPr>
          <w:rStyle w:val="CommentReference"/>
        </w:rPr>
        <w:annotationRef/>
      </w:r>
      <w:r>
        <w:rPr>
          <w:rFonts w:hint="eastAsia"/>
        </w:rPr>
        <w:t>GB DBC</w:t>
      </w:r>
      <w:r>
        <w:rPr>
          <w:rFonts w:hint="eastAsia"/>
        </w:rPr>
        <w:t>没有找到这个信号。</w:t>
      </w:r>
    </w:p>
  </w:comment>
  <w:comment w:id="207" w:author="Gong Hongchao 龚鸿超(ESS,PATAC)" w:date="2020-09-18T11:08:00Z" w:initials="GH龚">
    <w:p w14:paraId="40CCC303" w14:textId="51E30336" w:rsidR="003F08FE" w:rsidRDefault="003F08FE">
      <w:pPr>
        <w:pStyle w:val="CommentText"/>
      </w:pPr>
      <w:r>
        <w:rPr>
          <w:rStyle w:val="CommentReference"/>
        </w:rPr>
        <w:annotationRef/>
      </w:r>
      <w:r>
        <w:rPr>
          <w:rFonts w:hint="eastAsia"/>
        </w:rPr>
        <w:t>前排右侧有独立自动信号？前排需要两个自动开关？</w:t>
      </w:r>
    </w:p>
  </w:comment>
  <w:comment w:id="208" w:author="Chen Deliao 陈德燎(ESS,PATAC)" w:date="2020-09-22T11:06:00Z" w:initials="CD陈">
    <w:p w14:paraId="657986E1" w14:textId="7E359F54" w:rsidR="003F08FE" w:rsidRDefault="003F08FE">
      <w:pPr>
        <w:pStyle w:val="CommentText"/>
      </w:pPr>
      <w:r>
        <w:rPr>
          <w:rStyle w:val="CommentReference"/>
        </w:rPr>
        <w:annotationRef/>
      </w:r>
      <w:r>
        <w:rPr>
          <w:rFonts w:hint="eastAsia"/>
        </w:rPr>
        <w:t>自动模式不区分前排左右，</w:t>
      </w:r>
      <w:r>
        <w:rPr>
          <w:rFonts w:hint="eastAsia"/>
        </w:rPr>
        <w:t>GIS</w:t>
      </w:r>
      <w:r>
        <w:t>-666</w:t>
      </w:r>
      <w:r>
        <w:rPr>
          <w:rFonts w:hint="eastAsia"/>
        </w:rPr>
        <w:t>定义问题，实际北美的数据库不是这么定义的，具体需要基于</w:t>
      </w:r>
      <w:r>
        <w:rPr>
          <w:rFonts w:hint="eastAsia"/>
        </w:rPr>
        <w:t>property</w:t>
      </w:r>
      <w:r>
        <w:rPr>
          <w:rFonts w:hint="eastAsia"/>
        </w:rPr>
        <w:t>逆推。</w:t>
      </w:r>
    </w:p>
  </w:comment>
  <w:comment w:id="218" w:author="Chen Deliao 陈德燎(ESS,PATAC)" w:date="2020-08-19T19:10:00Z" w:initials="CD陈">
    <w:p w14:paraId="163D1AE2" w14:textId="0015A2D5" w:rsidR="003F08FE" w:rsidRDefault="003F08FE">
      <w:pPr>
        <w:pStyle w:val="CommentText"/>
      </w:pPr>
      <w:r>
        <w:rPr>
          <w:rStyle w:val="CommentReference"/>
        </w:rPr>
        <w:annotationRef/>
      </w:r>
      <w:r>
        <w:rPr>
          <w:rFonts w:hint="eastAsia"/>
        </w:rPr>
        <w:t>同步功能，前后排风速是否会同步？</w:t>
      </w:r>
    </w:p>
  </w:comment>
  <w:comment w:id="219" w:author="Chen Deliao 陈德燎(ESS,PATAC)" w:date="2020-09-07T14:01:00Z" w:initials="CD陈">
    <w:p w14:paraId="7A5A794B" w14:textId="1A2539A3" w:rsidR="003F08FE" w:rsidRDefault="003F08FE">
      <w:pPr>
        <w:pStyle w:val="CommentText"/>
      </w:pPr>
      <w:r>
        <w:rPr>
          <w:rStyle w:val="CommentReference"/>
        </w:rPr>
        <w:annotationRef/>
      </w:r>
      <w:r>
        <w:rPr>
          <w:rFonts w:hint="eastAsia"/>
        </w:rPr>
        <w:t>ECC</w:t>
      </w:r>
      <w:r>
        <w:rPr>
          <w:rFonts w:hint="eastAsia"/>
        </w:rPr>
        <w:t>决定</w:t>
      </w:r>
      <w:r>
        <w:rPr>
          <w:rFonts w:hint="eastAsia"/>
        </w:rPr>
        <w:t>.</w:t>
      </w:r>
    </w:p>
  </w:comment>
  <w:comment w:id="224" w:author="Chen Deliao 陈德燎(ESS,PATAC)" w:date="2020-08-19T17:29:00Z" w:initials="CD陈">
    <w:p w14:paraId="7B4D1134" w14:textId="09B161F2" w:rsidR="003F08FE" w:rsidRDefault="003F08FE">
      <w:pPr>
        <w:pStyle w:val="CommentText"/>
      </w:pPr>
      <w:r>
        <w:rPr>
          <w:rStyle w:val="CommentReference"/>
        </w:rPr>
        <w:annotationRef/>
      </w:r>
      <w:r>
        <w:rPr>
          <w:rFonts w:hint="eastAsia"/>
        </w:rPr>
        <w:t>是否</w:t>
      </w:r>
      <w:r>
        <w:t>表示</w:t>
      </w:r>
      <w:r>
        <w:rPr>
          <w:rFonts w:hint="eastAsia"/>
        </w:rPr>
        <w:t>可以</w:t>
      </w:r>
      <w:r>
        <w:t>通过</w:t>
      </w:r>
      <w:r>
        <w:rPr>
          <w:rFonts w:hint="eastAsia"/>
        </w:rPr>
        <w:t>SYNC</w:t>
      </w:r>
      <w:r>
        <w:rPr>
          <w:rFonts w:hint="eastAsia"/>
        </w:rPr>
        <w:t>按钮</w:t>
      </w:r>
      <w:r>
        <w:t>关闭</w:t>
      </w:r>
      <w:r>
        <w:rPr>
          <w:rFonts w:hint="eastAsia"/>
        </w:rPr>
        <w:t>温度</w:t>
      </w:r>
      <w:r>
        <w:t>同步</w:t>
      </w:r>
      <w:r>
        <w:rPr>
          <w:rFonts w:hint="eastAsia"/>
        </w:rPr>
        <w:t>功能</w:t>
      </w:r>
      <w:r>
        <w:t>？</w:t>
      </w:r>
    </w:p>
    <w:p w14:paraId="24B0C4E4" w14:textId="01894E40" w:rsidR="003F08FE" w:rsidRPr="00FC526C" w:rsidRDefault="003F08FE">
      <w:pPr>
        <w:pStyle w:val="CommentText"/>
      </w:pPr>
      <w:r>
        <w:rPr>
          <w:rFonts w:hint="eastAsia"/>
        </w:rPr>
        <w:t>E</w:t>
      </w:r>
      <w:r>
        <w:t>2SC</w:t>
      </w:r>
      <w:r>
        <w:rPr>
          <w:rFonts w:hint="eastAsia"/>
        </w:rPr>
        <w:t>的</w:t>
      </w:r>
      <w:r>
        <w:rPr>
          <w:rFonts w:hint="eastAsia"/>
        </w:rPr>
        <w:t>SYNC</w:t>
      </w:r>
      <w:r>
        <w:rPr>
          <w:rFonts w:hint="eastAsia"/>
        </w:rPr>
        <w:t>物理</w:t>
      </w:r>
      <w:r>
        <w:t>按钮</w:t>
      </w:r>
      <w:r>
        <w:rPr>
          <w:rFonts w:hint="eastAsia"/>
        </w:rPr>
        <w:t>只</w:t>
      </w:r>
      <w:r>
        <w:t>支持</w:t>
      </w:r>
      <w:r>
        <w:rPr>
          <w:rFonts w:hint="eastAsia"/>
        </w:rPr>
        <w:t>开启</w:t>
      </w:r>
      <w:r>
        <w:t>SYNC</w:t>
      </w:r>
      <w:r>
        <w:rPr>
          <w:rFonts w:hint="eastAsia"/>
        </w:rPr>
        <w:t>不支持</w:t>
      </w:r>
      <w:r>
        <w:t>关闭</w:t>
      </w:r>
      <w:r>
        <w:rPr>
          <w:rFonts w:hint="eastAsia"/>
        </w:rPr>
        <w:t>SYNC</w:t>
      </w:r>
      <w:r>
        <w:t>；</w:t>
      </w:r>
    </w:p>
  </w:comment>
  <w:comment w:id="225" w:author="Chen Deliao 陈德燎(ESS,PATAC)" w:date="2020-09-07T14:02:00Z" w:initials="CD陈">
    <w:p w14:paraId="4237E28A" w14:textId="4F7002F5" w:rsidR="003F08FE" w:rsidRDefault="003F08FE">
      <w:pPr>
        <w:pStyle w:val="CommentText"/>
      </w:pPr>
      <w:r>
        <w:rPr>
          <w:rStyle w:val="CommentReference"/>
        </w:rPr>
        <w:annotationRef/>
      </w:r>
      <w:r>
        <w:rPr>
          <w:rFonts w:hint="eastAsia"/>
        </w:rPr>
        <w:t>孙工再次确认一下是否可以通过按钮进行关闭</w:t>
      </w:r>
      <w:r>
        <w:rPr>
          <w:rFonts w:hint="eastAsia"/>
        </w:rPr>
        <w:t>.</w:t>
      </w:r>
    </w:p>
  </w:comment>
  <w:comment w:id="226" w:author="Chen Deliao 陈德燎(ESS,PATAC)" w:date="2020-09-07T14:03:00Z" w:initials="CD陈">
    <w:p w14:paraId="330DE3EF" w14:textId="6FA0B729" w:rsidR="003F08FE" w:rsidRDefault="003F08FE">
      <w:pPr>
        <w:pStyle w:val="CommentText"/>
      </w:pPr>
      <w:r>
        <w:rPr>
          <w:rStyle w:val="CommentReference"/>
        </w:rPr>
        <w:annotationRef/>
      </w:r>
      <w:r>
        <w:rPr>
          <w:rFonts w:hint="eastAsia"/>
        </w:rPr>
        <w:t>需要跟北美确认一下是否可以通过这个按键进行关闭操作</w:t>
      </w:r>
      <w:r>
        <w:rPr>
          <w:rFonts w:hint="eastAsia"/>
        </w:rPr>
        <w:t>.</w:t>
      </w:r>
    </w:p>
  </w:comment>
  <w:comment w:id="227" w:author="Chen Deliao 陈德燎(ESS,PATAC)" w:date="2020-09-07T14:06:00Z" w:initials="CD陈">
    <w:p w14:paraId="186F20D7" w14:textId="25CAD6F3" w:rsidR="003F08FE" w:rsidRDefault="003F08FE">
      <w:pPr>
        <w:pStyle w:val="CommentText"/>
      </w:pPr>
      <w:r>
        <w:rPr>
          <w:rStyle w:val="CommentReference"/>
        </w:rPr>
        <w:annotationRef/>
      </w:r>
      <w:r>
        <w:rPr>
          <w:rFonts w:hint="eastAsia"/>
        </w:rPr>
        <w:t>CELA</w:t>
      </w:r>
      <w:r>
        <w:rPr>
          <w:rFonts w:hint="eastAsia"/>
        </w:rPr>
        <w:t>的信号没有办法单独开启主驾和后排的同步</w:t>
      </w:r>
      <w:r>
        <w:rPr>
          <w:rFonts w:hint="eastAsia"/>
        </w:rPr>
        <w:t>.</w:t>
      </w:r>
    </w:p>
  </w:comment>
  <w:comment w:id="228" w:author="Chen Deliao 陈德燎(ESS,PATAC)" w:date="2020-09-07T09:40:00Z" w:initials="CD陈">
    <w:p w14:paraId="0648A7CC" w14:textId="39C64C49" w:rsidR="003F08FE" w:rsidRDefault="003F08FE">
      <w:pPr>
        <w:pStyle w:val="CommentText"/>
      </w:pPr>
      <w:r>
        <w:rPr>
          <w:rStyle w:val="CommentReference"/>
        </w:rPr>
        <w:annotationRef/>
      </w:r>
      <w:r>
        <w:rPr>
          <w:rFonts w:hint="eastAsia"/>
        </w:rPr>
        <w:t>为什么需要强调这个点？</w:t>
      </w:r>
      <w:r>
        <w:rPr>
          <w:rFonts w:hint="eastAsia"/>
        </w:rPr>
        <w:t xml:space="preserve"> </w:t>
      </w:r>
      <w:r>
        <w:rPr>
          <w:rFonts w:hint="eastAsia"/>
        </w:rPr>
        <w:t>所有的控制不都是按照固定时间区发送信号的吗？</w:t>
      </w:r>
    </w:p>
  </w:comment>
  <w:comment w:id="229" w:author="Chen Deliao 陈德燎(ESS,PATAC)" w:date="2020-09-07T09:41:00Z" w:initials="CD陈">
    <w:p w14:paraId="7A015604" w14:textId="1976FB2E" w:rsidR="003F08FE" w:rsidRDefault="003F08FE">
      <w:pPr>
        <w:pStyle w:val="CommentText"/>
      </w:pPr>
      <w:r>
        <w:rPr>
          <w:rStyle w:val="CommentReference"/>
        </w:rPr>
        <w:annotationRef/>
      </w:r>
      <w:r>
        <w:rPr>
          <w:rFonts w:hint="eastAsia"/>
        </w:rPr>
        <w:t>需要去</w:t>
      </w:r>
      <w:r>
        <w:rPr>
          <w:rFonts w:hint="eastAsia"/>
        </w:rPr>
        <w:t>GA</w:t>
      </w:r>
      <w:r>
        <w:rPr>
          <w:rFonts w:hint="eastAsia"/>
        </w:rPr>
        <w:t>的车辆对标一下，是按键按下的触发事件还是释放时的触发事件。</w:t>
      </w:r>
    </w:p>
  </w:comment>
  <w:comment w:id="234" w:author="Chen Deliao 陈德燎(ESS,PATAC)" w:date="2020-08-19T19:24:00Z" w:initials="CD陈">
    <w:p w14:paraId="67B09197" w14:textId="5B15CA0B" w:rsidR="003F08FE" w:rsidRDefault="003F08FE">
      <w:pPr>
        <w:pStyle w:val="CommentText"/>
      </w:pPr>
      <w:r>
        <w:rPr>
          <w:rStyle w:val="CommentReference"/>
        </w:rPr>
        <w:annotationRef/>
      </w:r>
      <w:r>
        <w:rPr>
          <w:rFonts w:hint="eastAsia"/>
        </w:rPr>
        <w:t>需要与孙明锋确认。</w:t>
      </w:r>
    </w:p>
  </w:comment>
  <w:comment w:id="235" w:author="Chen Deliao 陈德燎(ESS,PATAC)" w:date="2020-09-07T14:04:00Z" w:initials="CD陈">
    <w:p w14:paraId="25145062" w14:textId="548616B2" w:rsidR="003F08FE" w:rsidRDefault="003F08FE">
      <w:pPr>
        <w:pStyle w:val="CommentText"/>
      </w:pPr>
      <w:r>
        <w:rPr>
          <w:rStyle w:val="CommentReference"/>
        </w:rPr>
        <w:annotationRef/>
      </w:r>
      <w:r>
        <w:rPr>
          <w:rFonts w:hint="eastAsia"/>
        </w:rPr>
        <w:t>可以不管</w:t>
      </w:r>
      <w:r>
        <w:rPr>
          <w:rFonts w:hint="eastAsia"/>
        </w:rPr>
        <w:t>.</w:t>
      </w:r>
      <w:r>
        <w:t xml:space="preserve"> </w:t>
      </w:r>
      <w:r>
        <w:rPr>
          <w:rFonts w:hint="eastAsia"/>
        </w:rPr>
        <w:t>也是</w:t>
      </w:r>
      <w:r>
        <w:rPr>
          <w:rFonts w:hint="eastAsia"/>
        </w:rPr>
        <w:t>TRUE</w:t>
      </w:r>
    </w:p>
  </w:comment>
  <w:comment w:id="236" w:author="Chen Deliao 陈德燎(ESS,PATAC)" w:date="2020-09-07T09:36:00Z" w:initials="CD陈">
    <w:p w14:paraId="78E9D0AA" w14:textId="74C6FEDE" w:rsidR="003F08FE" w:rsidRDefault="003F08FE">
      <w:pPr>
        <w:pStyle w:val="CommentText"/>
      </w:pPr>
      <w:r>
        <w:rPr>
          <w:rStyle w:val="CommentReference"/>
        </w:rPr>
        <w:annotationRef/>
      </w:r>
      <w:r>
        <w:rPr>
          <w:rFonts w:hint="eastAsia"/>
        </w:rPr>
        <w:t>需要确认一下</w:t>
      </w:r>
      <w:r>
        <w:rPr>
          <w:rFonts w:hint="eastAsia"/>
        </w:rPr>
        <w:t>Property</w:t>
      </w:r>
      <w:r>
        <w:rPr>
          <w:rFonts w:hint="eastAsia"/>
        </w:rPr>
        <w:t>中是否有对接这两个信号。</w:t>
      </w:r>
    </w:p>
  </w:comment>
  <w:comment w:id="237" w:author="Gong Hongchao 龚鸿超(ESS,PATAC)" w:date="2020-09-18T11:10:00Z" w:initials="GH龚">
    <w:p w14:paraId="35F01326" w14:textId="34B449C4" w:rsidR="003F08FE" w:rsidRDefault="003F08FE">
      <w:pPr>
        <w:pStyle w:val="CommentText"/>
      </w:pPr>
      <w:r>
        <w:rPr>
          <w:rStyle w:val="CommentReference"/>
        </w:rPr>
        <w:annotationRef/>
      </w:r>
      <w:r>
        <w:rPr>
          <w:rFonts w:hint="eastAsia"/>
        </w:rPr>
        <w:t>所以</w:t>
      </w:r>
      <w:r>
        <w:rPr>
          <w:rFonts w:hint="eastAsia"/>
        </w:rPr>
        <w:t>CL</w:t>
      </w:r>
      <w:r>
        <w:rPr>
          <w:rFonts w:hint="eastAsia"/>
        </w:rPr>
        <w:t>和</w:t>
      </w:r>
      <w:r>
        <w:rPr>
          <w:rFonts w:hint="eastAsia"/>
        </w:rPr>
        <w:t>GB</w:t>
      </w:r>
      <w:r>
        <w:rPr>
          <w:rFonts w:hint="eastAsia"/>
        </w:rPr>
        <w:t>的同步功能，打开后用户都是可以主动再关闭的？</w:t>
      </w:r>
    </w:p>
  </w:comment>
  <w:comment w:id="238" w:author="Chen Deliao 陈德燎(ESS,PATAC)" w:date="2020-09-22T11:07:00Z" w:initials="CD陈">
    <w:p w14:paraId="21BCF18D" w14:textId="4EBC263B" w:rsidR="003F08FE" w:rsidRDefault="003F08FE">
      <w:pPr>
        <w:pStyle w:val="CommentText"/>
      </w:pPr>
      <w:r>
        <w:rPr>
          <w:rStyle w:val="CommentReference"/>
        </w:rPr>
        <w:annotationRef/>
      </w:r>
      <w:r>
        <w:rPr>
          <w:rFonts w:hint="eastAsia"/>
        </w:rPr>
        <w:t>从信号层面来看是支持的。下一步需要基于</w:t>
      </w:r>
      <w:r>
        <w:rPr>
          <w:rFonts w:hint="eastAsia"/>
        </w:rPr>
        <w:t>Property</w:t>
      </w:r>
      <w:r>
        <w:rPr>
          <w:rFonts w:hint="eastAsia"/>
        </w:rPr>
        <w:t>和北美</w:t>
      </w:r>
      <w:r>
        <w:rPr>
          <w:rFonts w:hint="eastAsia"/>
        </w:rPr>
        <w:t>FO</w:t>
      </w:r>
      <w:r>
        <w:rPr>
          <w:rFonts w:hint="eastAsia"/>
        </w:rPr>
        <w:t>沟通。</w:t>
      </w:r>
    </w:p>
  </w:comment>
  <w:comment w:id="239" w:author="Chen Deliao 陈德燎(ESS,PATAC)" w:date="2020-08-19T19:24:00Z" w:initials="CD陈">
    <w:p w14:paraId="6D1A7862" w14:textId="55104AA7" w:rsidR="003F08FE" w:rsidRDefault="003F08FE" w:rsidP="006D1C45">
      <w:pPr>
        <w:pStyle w:val="CommentText"/>
      </w:pPr>
      <w:r>
        <w:rPr>
          <w:rStyle w:val="CommentReference"/>
        </w:rPr>
        <w:annotationRef/>
      </w:r>
      <w:r>
        <w:rPr>
          <w:rFonts w:hint="eastAsia"/>
        </w:rPr>
        <w:t>需要与孙明锋</w:t>
      </w:r>
      <w:r>
        <w:rPr>
          <w:rFonts w:hint="eastAsia"/>
        </w:rPr>
        <w:t>/Lung</w:t>
      </w:r>
      <w:r>
        <w:rPr>
          <w:rFonts w:hint="eastAsia"/>
        </w:rPr>
        <w:t>确认。</w:t>
      </w:r>
    </w:p>
  </w:comment>
  <w:comment w:id="243" w:author="Chen Deliao 陈德燎(ESS,PATAC)" w:date="2020-08-20T10:11:00Z" w:initials="CD陈">
    <w:p w14:paraId="0A0FDF11" w14:textId="4EF1AAF9" w:rsidR="003F08FE" w:rsidRDefault="003F08FE">
      <w:pPr>
        <w:pStyle w:val="CommentText"/>
      </w:pPr>
      <w:r>
        <w:rPr>
          <w:rStyle w:val="CommentReference"/>
        </w:rPr>
        <w:annotationRef/>
      </w:r>
      <w:r>
        <w:rPr>
          <w:rFonts w:hint="eastAsia"/>
        </w:rPr>
        <w:t>通过什么来判断是否有后排空调锁定控制呢？</w:t>
      </w:r>
    </w:p>
  </w:comment>
  <w:comment w:id="244" w:author="Chen Deliao 陈德燎(ESS,PATAC)" w:date="2020-09-07T22:31:00Z" w:initials="CD陈">
    <w:p w14:paraId="2AF43D1D" w14:textId="5A4D5B35" w:rsidR="003F08FE" w:rsidRDefault="003F08FE">
      <w:pPr>
        <w:pStyle w:val="CommentText"/>
      </w:pPr>
      <w:r>
        <w:rPr>
          <w:rStyle w:val="CommentReference"/>
        </w:rPr>
        <w:annotationRef/>
      </w:r>
      <w:r>
        <w:rPr>
          <w:rFonts w:hint="eastAsia"/>
        </w:rPr>
        <w:t>已经补充了标定</w:t>
      </w:r>
    </w:p>
  </w:comment>
  <w:comment w:id="254" w:author="Wang Manyi 王曼伊(ESS,PATAC)" w:date="2021-02-02T15:31:00Z" w:initials="WM王">
    <w:p w14:paraId="00E6BC40" w14:textId="056528C0" w:rsidR="003F08FE" w:rsidRDefault="003F08FE">
      <w:pPr>
        <w:pStyle w:val="CommentText"/>
      </w:pPr>
      <w:r>
        <w:rPr>
          <w:rStyle w:val="CommentReference"/>
        </w:rPr>
        <w:annotationRef/>
      </w:r>
      <w:r>
        <w:rPr>
          <w:rFonts w:hint="eastAsia"/>
        </w:rPr>
        <w:t>&amp;</w:t>
      </w:r>
      <w:r>
        <w:t>KEM</w:t>
      </w:r>
    </w:p>
  </w:comment>
  <w:comment w:id="255" w:author="Chen Deliao 陈德燎(ESS,PATAC)" w:date="2020-08-20T11:21:00Z" w:initials="CD陈">
    <w:p w14:paraId="0F6BE43B" w14:textId="7A3C2B3D" w:rsidR="003F08FE" w:rsidRDefault="003F08FE">
      <w:pPr>
        <w:pStyle w:val="CommentText"/>
      </w:pPr>
      <w:r>
        <w:rPr>
          <w:rStyle w:val="CommentReference"/>
        </w:rPr>
        <w:annotationRef/>
      </w:r>
      <w:r>
        <w:rPr>
          <w:rFonts w:hint="eastAsia"/>
        </w:rPr>
        <w:t>需要与孙明峰确认一下；</w:t>
      </w:r>
    </w:p>
  </w:comment>
  <w:comment w:id="256" w:author="Chen Deliao 陈德燎(ESS,PATAC)" w:date="2020-09-07T14:08:00Z" w:initials="CD陈">
    <w:p w14:paraId="611918AC" w14:textId="115A46B0" w:rsidR="003F08FE" w:rsidRDefault="003F08FE">
      <w:pPr>
        <w:pStyle w:val="CommentText"/>
      </w:pPr>
      <w:r>
        <w:rPr>
          <w:rStyle w:val="CommentReference"/>
        </w:rPr>
        <w:annotationRef/>
      </w:r>
      <w:r>
        <w:rPr>
          <w:rFonts w:hint="eastAsia"/>
        </w:rPr>
        <w:t>确认当空调关闭的时候</w:t>
      </w:r>
      <w:r>
        <w:rPr>
          <w:rFonts w:hint="eastAsia"/>
        </w:rPr>
        <w:t>.</w:t>
      </w:r>
      <w:r>
        <w:t xml:space="preserve"> </w:t>
      </w:r>
      <w:r>
        <w:rPr>
          <w:rFonts w:hint="eastAsia"/>
        </w:rPr>
        <w:t>ECC</w:t>
      </w:r>
      <w:r>
        <w:rPr>
          <w:rFonts w:hint="eastAsia"/>
        </w:rPr>
        <w:t>会发送这个值</w:t>
      </w:r>
    </w:p>
  </w:comment>
  <w:comment w:id="257" w:author="Chen Deliao 陈德燎(ESS,PATAC)" w:date="2020-08-20T11:26:00Z" w:initials="CD陈">
    <w:p w14:paraId="6D638A50" w14:textId="6C47D1B4" w:rsidR="003F08FE" w:rsidRDefault="003F08FE">
      <w:pPr>
        <w:pStyle w:val="CommentText"/>
      </w:pPr>
      <w:r>
        <w:rPr>
          <w:rStyle w:val="CommentReference"/>
        </w:rPr>
        <w:annotationRef/>
      </w:r>
      <w:r>
        <w:rPr>
          <w:rFonts w:hint="eastAsia"/>
        </w:rPr>
        <w:t>这个是否表示</w:t>
      </w:r>
      <w:r>
        <w:rPr>
          <w:rFonts w:hint="eastAsia"/>
        </w:rPr>
        <w:t>Medium</w:t>
      </w:r>
      <w:r>
        <w:rPr>
          <w:rFonts w:hint="eastAsia"/>
        </w:rPr>
        <w:t>的工作状态；</w:t>
      </w:r>
    </w:p>
  </w:comment>
  <w:comment w:id="258" w:author="Chen Deliao 陈德燎(ESS,PATAC)" w:date="2020-09-07T14:09:00Z" w:initials="CD陈">
    <w:p w14:paraId="19496CBC" w14:textId="48F2E1A4" w:rsidR="003F08FE" w:rsidRDefault="003F08FE">
      <w:pPr>
        <w:pStyle w:val="CommentText"/>
      </w:pPr>
      <w:r>
        <w:rPr>
          <w:rStyle w:val="CommentReference"/>
        </w:rPr>
        <w:annotationRef/>
      </w:r>
      <w:r>
        <w:rPr>
          <w:rFonts w:hint="eastAsia"/>
        </w:rPr>
        <w:t>仅有</w:t>
      </w:r>
      <w:r>
        <w:rPr>
          <w:rFonts w:hint="eastAsia"/>
        </w:rPr>
        <w:t>ON</w:t>
      </w:r>
      <w:r>
        <w:rPr>
          <w:rFonts w:hint="eastAsia"/>
        </w:rPr>
        <w:t>和</w:t>
      </w:r>
      <w:r>
        <w:rPr>
          <w:rFonts w:hint="eastAsia"/>
        </w:rPr>
        <w:t>OFF,</w:t>
      </w:r>
      <w:r>
        <w:t>$3</w:t>
      </w:r>
      <w:r>
        <w:rPr>
          <w:rFonts w:hint="eastAsia"/>
        </w:rPr>
        <w:t>和</w:t>
      </w:r>
      <w:r>
        <w:rPr>
          <w:rFonts w:hint="eastAsia"/>
        </w:rPr>
        <w:t>$4</w:t>
      </w:r>
      <w:r>
        <w:rPr>
          <w:rFonts w:hint="eastAsia"/>
        </w:rPr>
        <w:t>为预留枚举值</w:t>
      </w:r>
      <w:r>
        <w:rPr>
          <w:rFonts w:hint="eastAsia"/>
        </w:rPr>
        <w:t>.</w:t>
      </w:r>
    </w:p>
  </w:comment>
  <w:comment w:id="265" w:author="Chen Deliao 陈德燎(ESS,PATAC)" w:date="2020-09-07T22:29:00Z" w:initials="CD陈">
    <w:p w14:paraId="26A54C6F" w14:textId="4A128B62" w:rsidR="003F08FE" w:rsidRDefault="003F08FE">
      <w:pPr>
        <w:pStyle w:val="CommentText"/>
      </w:pPr>
      <w:r>
        <w:rPr>
          <w:rStyle w:val="CommentReference"/>
        </w:rPr>
        <w:annotationRef/>
      </w:r>
      <w:r>
        <w:rPr>
          <w:rFonts w:hint="eastAsia"/>
        </w:rPr>
        <w:t>个性化设置中有一个功能会自动开启这个离子发生器</w:t>
      </w:r>
      <w:r>
        <w:rPr>
          <w:rFonts w:hint="eastAsia"/>
        </w:rPr>
        <w:t>,</w:t>
      </w:r>
      <w:r>
        <w:rPr>
          <w:rFonts w:hint="eastAsia"/>
        </w:rPr>
        <w:t>需要与</w:t>
      </w:r>
      <w:r>
        <w:rPr>
          <w:rFonts w:hint="eastAsia"/>
        </w:rPr>
        <w:t>HVAC</w:t>
      </w:r>
      <w:r>
        <w:rPr>
          <w:rFonts w:hint="eastAsia"/>
        </w:rPr>
        <w:t>团队讨论仲裁逻辑</w:t>
      </w:r>
      <w:r>
        <w:rPr>
          <w:rFonts w:hint="eastAsia"/>
        </w:rPr>
        <w:t>.</w:t>
      </w:r>
    </w:p>
  </w:comment>
  <w:comment w:id="268" w:author="Chen Deliao 陈德燎(ESS,PATAC)" w:date="2020-09-04T12:35:00Z" w:initials="CD陈">
    <w:p w14:paraId="56670B49" w14:textId="116806FF" w:rsidR="003F08FE" w:rsidRDefault="003F08FE">
      <w:pPr>
        <w:pStyle w:val="CommentText"/>
      </w:pPr>
      <w:r>
        <w:rPr>
          <w:rStyle w:val="CommentReference"/>
        </w:rPr>
        <w:annotationRef/>
      </w:r>
      <w:r>
        <w:rPr>
          <w:rFonts w:hint="eastAsia"/>
        </w:rPr>
        <w:t>为什么在</w:t>
      </w:r>
      <w:r>
        <w:rPr>
          <w:rFonts w:hint="eastAsia"/>
        </w:rPr>
        <w:t>Spec</w:t>
      </w:r>
      <w:r>
        <w:rPr>
          <w:rFonts w:hint="eastAsia"/>
        </w:rPr>
        <w:t>中标注了“启动信号缺失”？</w:t>
      </w:r>
    </w:p>
  </w:comment>
  <w:comment w:id="269" w:author="Chen Deliao 陈德燎(ESS,PATAC)" w:date="2020-09-07T14:10:00Z" w:initials="CD陈">
    <w:p w14:paraId="07B8CB3A" w14:textId="392EBB13" w:rsidR="003F08FE" w:rsidRDefault="003F08FE">
      <w:pPr>
        <w:pStyle w:val="CommentText"/>
      </w:pPr>
      <w:r>
        <w:rPr>
          <w:rStyle w:val="CommentReference"/>
        </w:rPr>
        <w:annotationRef/>
      </w:r>
      <w:r>
        <w:rPr>
          <w:rFonts w:hint="eastAsia"/>
        </w:rPr>
        <w:t>我再去确认一下信号是否</w:t>
      </w:r>
      <w:r>
        <w:rPr>
          <w:rFonts w:hint="eastAsia"/>
        </w:rPr>
        <w:t>OK.</w:t>
      </w:r>
    </w:p>
  </w:comment>
  <w:comment w:id="270" w:author="Chen Deliao 陈德燎(ESS,PATAC)" w:date="2020-09-07T22:27:00Z" w:initials="CD陈">
    <w:p w14:paraId="325F9D74" w14:textId="54F1FD21" w:rsidR="003F08FE" w:rsidRDefault="003F08FE">
      <w:pPr>
        <w:pStyle w:val="CommentText"/>
      </w:pPr>
      <w:r>
        <w:rPr>
          <w:rStyle w:val="CommentReference"/>
        </w:rPr>
        <w:annotationRef/>
      </w:r>
      <w:r>
        <w:rPr>
          <w:rFonts w:hint="eastAsia"/>
        </w:rPr>
        <w:t>23.36</w:t>
      </w:r>
      <w:r>
        <w:rPr>
          <w:rFonts w:hint="eastAsia"/>
        </w:rPr>
        <w:t>数据库中具备这个数据</w:t>
      </w:r>
      <w:r>
        <w:rPr>
          <w:rFonts w:hint="eastAsia"/>
        </w:rPr>
        <w:t>.</w:t>
      </w:r>
    </w:p>
  </w:comment>
  <w:comment w:id="271" w:author="Chen Deliao 陈德燎(ESS,PATAC)" w:date="2020-09-04T12:37:00Z" w:initials="CD陈">
    <w:p w14:paraId="774BE411" w14:textId="33E15C28" w:rsidR="003F08FE" w:rsidRDefault="003F08FE">
      <w:pPr>
        <w:pStyle w:val="CommentText"/>
      </w:pPr>
      <w:r>
        <w:rPr>
          <w:rStyle w:val="CommentReference"/>
        </w:rPr>
        <w:annotationRef/>
      </w:r>
      <w:r>
        <w:rPr>
          <w:rFonts w:hint="eastAsia"/>
        </w:rPr>
        <w:t>需要跟孙工确认。</w:t>
      </w:r>
    </w:p>
  </w:comment>
  <w:comment w:id="272" w:author="Chen Deliao 陈德燎(ESS,PATAC)" w:date="2020-09-07T13:03:00Z" w:initials="CD陈">
    <w:p w14:paraId="133C71B6" w14:textId="1D963ECB" w:rsidR="003F08FE" w:rsidRDefault="003F08FE">
      <w:pPr>
        <w:pStyle w:val="CommentText"/>
      </w:pPr>
      <w:r>
        <w:rPr>
          <w:rStyle w:val="CommentReference"/>
        </w:rPr>
        <w:annotationRef/>
      </w:r>
      <w:r>
        <w:rPr>
          <w:rFonts w:hint="eastAsia"/>
        </w:rPr>
        <w:t>已经确认。</w:t>
      </w:r>
    </w:p>
  </w:comment>
  <w:comment w:id="273" w:author="Wang Manyi 王曼伊(ESS,PATAC)" w:date="2020-12-22T15:56:00Z" w:initials="WM王">
    <w:p w14:paraId="5954259C" w14:textId="786D026D" w:rsidR="003F08FE" w:rsidRDefault="003F08FE">
      <w:pPr>
        <w:pStyle w:val="CommentText"/>
      </w:pPr>
      <w:r>
        <w:rPr>
          <w:rStyle w:val="CommentReference"/>
        </w:rPr>
        <w:annotationRef/>
      </w:r>
      <w:r>
        <w:rPr>
          <w:rFonts w:hint="eastAsia"/>
        </w:rPr>
        <w:t>鸿超，根据</w:t>
      </w:r>
      <w:r>
        <w:rPr>
          <w:rFonts w:hint="eastAsia"/>
        </w:rPr>
        <w:t>E</w:t>
      </w:r>
      <w:r>
        <w:t>22</w:t>
      </w:r>
      <w:r>
        <w:rPr>
          <w:rFonts w:hint="eastAsia"/>
        </w:rPr>
        <w:t>项目的要求，离子发生器开启的按键希望挪到</w:t>
      </w:r>
      <w:r>
        <w:rPr>
          <w:rFonts w:hint="eastAsia"/>
        </w:rPr>
        <w:t>H</w:t>
      </w:r>
      <w:r>
        <w:t xml:space="preserve">VAC </w:t>
      </w:r>
      <w:r>
        <w:rPr>
          <w:rFonts w:hint="eastAsia"/>
        </w:rPr>
        <w:t>app</w:t>
      </w:r>
      <w:r>
        <w:rPr>
          <w:rFonts w:hint="eastAsia"/>
        </w:rPr>
        <w:t>里，提高它的层级。请注意。</w:t>
      </w:r>
    </w:p>
  </w:comment>
  <w:comment w:id="277" w:author="Wang Manyi 王曼伊(ESS,PATAC)" w:date="2021-02-02T15:30:00Z" w:initials="WM王">
    <w:p w14:paraId="1357D86A" w14:textId="7935F1EE" w:rsidR="003F08FE" w:rsidRDefault="003F08FE">
      <w:pPr>
        <w:pStyle w:val="CommentText"/>
      </w:pPr>
      <w:r>
        <w:rPr>
          <w:rStyle w:val="CommentReference"/>
        </w:rPr>
        <w:annotationRef/>
      </w:r>
      <w:r>
        <w:rPr>
          <w:rFonts w:hint="eastAsia"/>
        </w:rPr>
        <w:t>&amp;</w:t>
      </w:r>
      <w:r w:rsidRPr="00F611B3">
        <w:t>USK</w:t>
      </w:r>
    </w:p>
  </w:comment>
  <w:comment w:id="278" w:author="Chen Deliao 陈德燎(ESS,PATAC)" w:date="2020-08-20T12:47:00Z" w:initials="CD陈">
    <w:p w14:paraId="79DE517E" w14:textId="4752A1FE" w:rsidR="003F08FE" w:rsidRPr="00740386" w:rsidRDefault="003F08FE">
      <w:pPr>
        <w:pStyle w:val="CommentText"/>
      </w:pPr>
      <w:r>
        <w:rPr>
          <w:rStyle w:val="CommentReference"/>
        </w:rPr>
        <w:annotationRef/>
      </w:r>
      <w:r>
        <w:rPr>
          <w:rFonts w:hint="eastAsia"/>
        </w:rPr>
        <w:t>需要跟孙明锋确认，</w:t>
      </w:r>
      <w:r>
        <w:rPr>
          <w:rFonts w:hint="eastAsia"/>
          <w:color w:val="FF0000"/>
        </w:rPr>
        <w:t>是否要提示用户更换传感器</w:t>
      </w:r>
      <w:r w:rsidRPr="00746933">
        <w:rPr>
          <w:rFonts w:hint="eastAsia"/>
          <w:color w:val="FF0000"/>
        </w:rPr>
        <w:t>？</w:t>
      </w:r>
      <w:r w:rsidRPr="00746933">
        <w:rPr>
          <w:rStyle w:val="CommentReference"/>
          <w:color w:val="FF0000"/>
        </w:rPr>
        <w:annotationRef/>
      </w:r>
      <w:r>
        <w:rPr>
          <w:rStyle w:val="CommentReference"/>
        </w:rPr>
        <w:annotationRef/>
      </w:r>
    </w:p>
  </w:comment>
  <w:comment w:id="279" w:author="Chen Deliao 陈德燎(ESS,PATAC)" w:date="2020-09-07T14:10:00Z" w:initials="CD陈">
    <w:p w14:paraId="58653654" w14:textId="4A9A6AC5" w:rsidR="003F08FE" w:rsidRDefault="003F08FE">
      <w:pPr>
        <w:pStyle w:val="CommentText"/>
      </w:pPr>
      <w:r>
        <w:rPr>
          <w:rStyle w:val="CommentReference"/>
        </w:rPr>
        <w:annotationRef/>
      </w:r>
      <w:r>
        <w:rPr>
          <w:rFonts w:hint="eastAsia"/>
        </w:rPr>
        <w:t>目前只显示</w:t>
      </w:r>
      <w:r>
        <w:rPr>
          <w:rFonts w:hint="eastAsia"/>
        </w:rPr>
        <w:t>PM</w:t>
      </w:r>
      <w:r>
        <w:t>2.5</w:t>
      </w:r>
    </w:p>
  </w:comment>
  <w:comment w:id="280" w:author="Chen Deliao 陈德燎(ESS,PATAC)" w:date="2020-08-20T12:47:00Z" w:initials="CD陈">
    <w:p w14:paraId="7BAFC21F" w14:textId="77777777" w:rsidR="003F08FE" w:rsidRDefault="003F08FE" w:rsidP="00484F38">
      <w:pPr>
        <w:pStyle w:val="CommentText"/>
      </w:pPr>
      <w:r>
        <w:rPr>
          <w:rStyle w:val="CommentReference"/>
        </w:rPr>
        <w:annotationRef/>
      </w:r>
      <w:r>
        <w:rPr>
          <w:rFonts w:hint="eastAsia"/>
        </w:rPr>
        <w:t>需要跟孙明锋确认</w:t>
      </w:r>
    </w:p>
  </w:comment>
  <w:comment w:id="281" w:author="Chen Deliao 陈德燎(ESS,PATAC)" w:date="2020-09-07T14:11:00Z" w:initials="CD陈">
    <w:p w14:paraId="53C0E051" w14:textId="3F09AAAE" w:rsidR="003F08FE" w:rsidRDefault="003F08FE">
      <w:pPr>
        <w:pStyle w:val="CommentText"/>
      </w:pPr>
      <w:r>
        <w:rPr>
          <w:rStyle w:val="CommentReference"/>
        </w:rPr>
        <w:annotationRef/>
      </w:r>
      <w:r>
        <w:rPr>
          <w:rFonts w:hint="eastAsia"/>
        </w:rPr>
        <w:t>信号预留</w:t>
      </w:r>
      <w:r>
        <w:rPr>
          <w:rFonts w:hint="eastAsia"/>
        </w:rPr>
        <w:t>;</w:t>
      </w:r>
    </w:p>
  </w:comment>
  <w:comment w:id="282" w:author="Chen Deliao 陈德燎(ESS,PATAC)" w:date="2020-08-20T12:47:00Z" w:initials="CD陈">
    <w:p w14:paraId="0FA94DD5" w14:textId="7CF4CAE9" w:rsidR="003F08FE" w:rsidRDefault="003F08FE" w:rsidP="00484F38">
      <w:pPr>
        <w:pStyle w:val="CommentText"/>
      </w:pPr>
      <w:r>
        <w:rPr>
          <w:rStyle w:val="CommentReference"/>
        </w:rPr>
        <w:annotationRef/>
      </w:r>
      <w:r>
        <w:rPr>
          <w:rFonts w:hint="eastAsia"/>
        </w:rPr>
        <w:t>需要跟孙明锋确认</w:t>
      </w:r>
      <w:r>
        <w:rPr>
          <w:rFonts w:hint="eastAsia"/>
        </w:rPr>
        <w:t>;</w:t>
      </w:r>
    </w:p>
  </w:comment>
  <w:comment w:id="283" w:author="Chen Deliao 陈德燎(ESS,PATAC)" w:date="2020-09-07T14:12:00Z" w:initials="CD陈">
    <w:p w14:paraId="22830F77" w14:textId="0E2E4E6D" w:rsidR="003F08FE" w:rsidRDefault="003F08FE">
      <w:pPr>
        <w:pStyle w:val="CommentText"/>
      </w:pPr>
      <w:r>
        <w:rPr>
          <w:rStyle w:val="CommentReference"/>
        </w:rPr>
        <w:annotationRef/>
      </w:r>
      <w:r>
        <w:rPr>
          <w:rFonts w:hint="eastAsia"/>
        </w:rPr>
        <w:t>用这个来显示</w:t>
      </w:r>
      <w:r>
        <w:rPr>
          <w:rFonts w:hint="eastAsia"/>
        </w:rPr>
        <w:t>PM</w:t>
      </w:r>
      <w:r>
        <w:t xml:space="preserve">2.5, </w:t>
      </w:r>
      <w:r>
        <w:rPr>
          <w:rFonts w:hint="eastAsia"/>
        </w:rPr>
        <w:t>当前的文言建议使用</w:t>
      </w:r>
      <w:r>
        <w:rPr>
          <w:rFonts w:hint="eastAsia"/>
        </w:rPr>
        <w:t>PM</w:t>
      </w:r>
      <w:r>
        <w:t>2.5,</w:t>
      </w:r>
      <w:r>
        <w:rPr>
          <w:rFonts w:hint="eastAsia"/>
        </w:rPr>
        <w:t>因为</w:t>
      </w:r>
      <w:r>
        <w:rPr>
          <w:rFonts w:hint="eastAsia"/>
        </w:rPr>
        <w:t>AQI</w:t>
      </w:r>
      <w:r>
        <w:rPr>
          <w:rFonts w:hint="eastAsia"/>
        </w:rPr>
        <w:t>数据由</w:t>
      </w:r>
      <w:r>
        <w:rPr>
          <w:rFonts w:hint="eastAsia"/>
        </w:rPr>
        <w:t>PM</w:t>
      </w:r>
      <w:r>
        <w:t xml:space="preserve"> 2.5</w:t>
      </w:r>
      <w:r>
        <w:rPr>
          <w:rFonts w:hint="eastAsia"/>
        </w:rPr>
        <w:t>组成</w:t>
      </w:r>
    </w:p>
  </w:comment>
  <w:comment w:id="284" w:author="Chen Deliao 陈德燎(ESS,PATAC)" w:date="2020-08-20T12:47:00Z" w:initials="CD陈">
    <w:p w14:paraId="49E4F27D" w14:textId="77777777" w:rsidR="003F08FE" w:rsidRDefault="003F08FE" w:rsidP="00BD16F9">
      <w:pPr>
        <w:pStyle w:val="CommentText"/>
      </w:pPr>
      <w:r>
        <w:rPr>
          <w:rStyle w:val="CommentReference"/>
        </w:rPr>
        <w:annotationRef/>
      </w:r>
      <w:r>
        <w:rPr>
          <w:rFonts w:hint="eastAsia"/>
        </w:rPr>
        <w:t>需要跟孙明锋确认</w:t>
      </w:r>
    </w:p>
  </w:comment>
  <w:comment w:id="285" w:author="Chen Deliao 陈德燎(ESS,PATAC)" w:date="2020-09-07T14:10:00Z" w:initials="CD陈">
    <w:p w14:paraId="5ECE5D1B" w14:textId="11A6BCF9" w:rsidR="003F08FE" w:rsidRDefault="003F08FE">
      <w:pPr>
        <w:pStyle w:val="CommentText"/>
      </w:pPr>
      <w:r>
        <w:rPr>
          <w:rStyle w:val="CommentReference"/>
        </w:rPr>
        <w:annotationRef/>
      </w:r>
      <w:r>
        <w:rPr>
          <w:rFonts w:hint="eastAsia"/>
        </w:rPr>
        <w:t>目前没有显示</w:t>
      </w:r>
      <w:r>
        <w:rPr>
          <w:rFonts w:hint="eastAsia"/>
        </w:rPr>
        <w:t>;</w:t>
      </w:r>
      <w:r>
        <w:rPr>
          <w:rFonts w:hint="eastAsia"/>
        </w:rPr>
        <w:t>信号预留</w:t>
      </w:r>
    </w:p>
  </w:comment>
  <w:comment w:id="296" w:author="Wang Manyi 王曼伊(ESS,PATAC)" w:date="2021-03-01T16:12:00Z" w:initials="WM王">
    <w:p w14:paraId="1C634B41" w14:textId="7B96F179" w:rsidR="003F08FE" w:rsidRDefault="003F08FE">
      <w:pPr>
        <w:pStyle w:val="CommentText"/>
      </w:pPr>
      <w:r>
        <w:rPr>
          <w:rStyle w:val="CommentReference"/>
        </w:rPr>
        <w:annotationRef/>
      </w:r>
      <w:r>
        <w:rPr>
          <w:rFonts w:hint="eastAsia"/>
        </w:rPr>
        <w:t>当前接口由百度（墨迹）提供。</w:t>
      </w:r>
    </w:p>
  </w:comment>
  <w:comment w:id="305" w:author="Gong Hongchao 龚鸿超(HE,PATAC)" w:date="2020-09-18T13:36:00Z" w:initials="GH龚">
    <w:p w14:paraId="3B6E3324" w14:textId="41A95DFE" w:rsidR="003F08FE" w:rsidRDefault="003F08FE">
      <w:pPr>
        <w:pStyle w:val="CommentText"/>
      </w:pPr>
      <w:r>
        <w:rPr>
          <w:rStyle w:val="CommentReference"/>
        </w:rPr>
        <w:annotationRef/>
      </w:r>
      <w:r>
        <w:rPr>
          <w:rFonts w:hint="eastAsia"/>
        </w:rPr>
        <w:t>需要确认下</w:t>
      </w:r>
      <w:r>
        <w:rPr>
          <w:rFonts w:hint="eastAsia"/>
        </w:rPr>
        <w:t>GB</w:t>
      </w:r>
      <w:r>
        <w:rPr>
          <w:rFonts w:hint="eastAsia"/>
        </w:rPr>
        <w:t>支持显示指数种类和</w:t>
      </w:r>
      <w:r>
        <w:rPr>
          <w:rFonts w:hint="eastAsia"/>
        </w:rPr>
        <w:t>AQI</w:t>
      </w:r>
      <w:r>
        <w:t xml:space="preserve"> </w:t>
      </w:r>
      <w:r>
        <w:rPr>
          <w:rFonts w:hint="eastAsia"/>
        </w:rPr>
        <w:t>state</w:t>
      </w:r>
      <w:r>
        <w:rPr>
          <w:rFonts w:hint="eastAsia"/>
        </w:rPr>
        <w:t>对应显示的内容</w:t>
      </w:r>
    </w:p>
  </w:comment>
  <w:comment w:id="306" w:author="Chen Deliao 陈德燎(ESS,PATAC)" w:date="2020-09-23T19:46:00Z" w:initials="CD陈">
    <w:p w14:paraId="3F54FACA" w14:textId="4613B2A5" w:rsidR="003F08FE" w:rsidRDefault="003F08FE">
      <w:pPr>
        <w:pStyle w:val="CommentText"/>
      </w:pPr>
      <w:r>
        <w:rPr>
          <w:rStyle w:val="CommentReference"/>
        </w:rPr>
        <w:annotationRef/>
      </w:r>
      <w:r>
        <w:rPr>
          <w:rFonts w:hint="eastAsia"/>
        </w:rPr>
        <w:t>还在持续确认中</w:t>
      </w:r>
    </w:p>
  </w:comment>
  <w:comment w:id="309" w:author="Chen Deliao 陈德燎(ESS,PATAC)" w:date="2020-09-07T14:13:00Z" w:initials="CD陈">
    <w:p w14:paraId="17D48B71" w14:textId="2BA6CF27" w:rsidR="003F08FE" w:rsidRDefault="003F08FE">
      <w:pPr>
        <w:pStyle w:val="CommentText"/>
      </w:pPr>
      <w:r>
        <w:rPr>
          <w:rStyle w:val="CommentReference"/>
        </w:rPr>
        <w:annotationRef/>
      </w:r>
      <w:r>
        <w:rPr>
          <w:rFonts w:hint="eastAsia"/>
        </w:rPr>
        <w:t>不同形式的</w:t>
      </w:r>
      <w:r>
        <w:rPr>
          <w:rFonts w:hint="eastAsia"/>
        </w:rPr>
        <w:t>AQI ,</w:t>
      </w:r>
      <w:r>
        <w:rPr>
          <w:rFonts w:hint="eastAsia"/>
        </w:rPr>
        <w:t>是不是对应</w:t>
      </w:r>
      <w:r>
        <w:rPr>
          <w:rFonts w:hint="eastAsia"/>
        </w:rPr>
        <w:t>AQI</w:t>
      </w:r>
      <w:r>
        <w:rPr>
          <w:rFonts w:hint="eastAsia"/>
        </w:rPr>
        <w:t>等级</w:t>
      </w:r>
      <w:r>
        <w:rPr>
          <w:rFonts w:hint="eastAsia"/>
        </w:rPr>
        <w:t>,</w:t>
      </w:r>
      <w:r>
        <w:rPr>
          <w:rFonts w:hint="eastAsia"/>
        </w:rPr>
        <w:t>需要问一下北美</w:t>
      </w:r>
      <w:r>
        <w:rPr>
          <w:rFonts w:hint="eastAsia"/>
        </w:rPr>
        <w:t>.</w:t>
      </w:r>
    </w:p>
  </w:comment>
  <w:comment w:id="310" w:author="Wang Manyi 王曼伊(ESS,PATAC)" w:date="2021-03-02T10:38:00Z" w:initials="WM王">
    <w:p w14:paraId="445EF991" w14:textId="36D83F31" w:rsidR="0037697B" w:rsidRDefault="0037697B">
      <w:pPr>
        <w:pStyle w:val="CommentText"/>
      </w:pPr>
      <w:r>
        <w:rPr>
          <w:rStyle w:val="CommentReference"/>
        </w:rPr>
        <w:annotationRef/>
      </w:r>
      <w:r>
        <w:t>Overall state</w:t>
      </w:r>
      <w:r>
        <w:rPr>
          <w:rFonts w:hint="eastAsia"/>
        </w:rPr>
        <w:t>北美本意包含了</w:t>
      </w:r>
      <w:r>
        <w:rPr>
          <w:rFonts w:hint="eastAsia"/>
        </w:rPr>
        <w:t>C</w:t>
      </w:r>
      <w:r>
        <w:t>O2</w:t>
      </w:r>
      <w:r>
        <w:rPr>
          <w:rFonts w:hint="eastAsia"/>
        </w:rPr>
        <w:t>和</w:t>
      </w:r>
      <w:r>
        <w:rPr>
          <w:rFonts w:hint="eastAsia"/>
        </w:rPr>
        <w:t>P</w:t>
      </w:r>
      <w:r>
        <w:t>M2.5</w:t>
      </w:r>
      <w:r>
        <w:rPr>
          <w:rFonts w:hint="eastAsia"/>
        </w:rPr>
        <w:t>，但是</w:t>
      </w:r>
      <w:r>
        <w:t>CO2</w:t>
      </w:r>
      <w:r>
        <w:rPr>
          <w:rFonts w:hint="eastAsia"/>
        </w:rPr>
        <w:t>北美没做成，当前</w:t>
      </w:r>
      <w:r>
        <w:rPr>
          <w:rFonts w:hint="eastAsia"/>
        </w:rPr>
        <w:t>overall</w:t>
      </w:r>
      <w:r>
        <w:rPr>
          <w:rFonts w:hint="eastAsia"/>
        </w:rPr>
        <w:t>就是</w:t>
      </w:r>
      <w:r>
        <w:rPr>
          <w:rFonts w:hint="eastAsia"/>
        </w:rPr>
        <w:t>P</w:t>
      </w:r>
      <w:r>
        <w:t>M2.5(particulate)</w:t>
      </w:r>
      <w:r>
        <w:rPr>
          <w:rFonts w:hint="eastAsia"/>
        </w:rPr>
        <w:t>。当前信号只使用</w:t>
      </w:r>
      <w:r>
        <w:rPr>
          <w:rFonts w:hint="eastAsia"/>
        </w:rPr>
        <w:t>particulate</w:t>
      </w:r>
      <w:r>
        <w:rPr>
          <w:rFonts w:hint="eastAsia"/>
        </w:rPr>
        <w:t>就可以，</w:t>
      </w:r>
      <w:r>
        <w:rPr>
          <w:rFonts w:hint="eastAsia"/>
        </w:rPr>
        <w:t>overall</w:t>
      </w:r>
      <w:r>
        <w:rPr>
          <w:rFonts w:hint="eastAsia"/>
        </w:rPr>
        <w:t>预留。</w:t>
      </w:r>
    </w:p>
  </w:comment>
  <w:comment w:id="316" w:author="Chen Deliao 陈德燎(ESS,PATAC)" w:date="2020-08-31T11:22:00Z" w:initials="CD陈">
    <w:p w14:paraId="4D487F98" w14:textId="597B8D24" w:rsidR="003F08FE" w:rsidRDefault="003F08FE">
      <w:pPr>
        <w:pStyle w:val="CommentText"/>
      </w:pPr>
      <w:r>
        <w:rPr>
          <w:rStyle w:val="CommentReference"/>
        </w:rPr>
        <w:annotationRef/>
      </w:r>
      <w:r>
        <w:rPr>
          <w:rFonts w:hint="eastAsia"/>
        </w:rPr>
        <w:t>存杰与</w:t>
      </w:r>
      <w:r>
        <w:rPr>
          <w:rFonts w:hint="eastAsia"/>
        </w:rPr>
        <w:t>BFO</w:t>
      </w:r>
      <w:r>
        <w:rPr>
          <w:rFonts w:hint="eastAsia"/>
        </w:rPr>
        <w:t>沟通，将会在</w:t>
      </w:r>
      <w:r>
        <w:t>157</w:t>
      </w:r>
      <w:r>
        <w:rPr>
          <w:rFonts w:hint="eastAsia"/>
        </w:rPr>
        <w:t>版本增加信号。需要再次确认一下这个信号。</w:t>
      </w:r>
    </w:p>
  </w:comment>
  <w:comment w:id="317" w:author="Chen Deliao 陈德燎(ESS,PATAC)" w:date="2020-09-07T14:17:00Z" w:initials="CD陈">
    <w:p w14:paraId="5801AAB1" w14:textId="70F1D07F" w:rsidR="003F08FE" w:rsidRDefault="003F08FE">
      <w:pPr>
        <w:pStyle w:val="CommentText"/>
      </w:pPr>
      <w:r>
        <w:rPr>
          <w:rStyle w:val="CommentReference"/>
        </w:rPr>
        <w:annotationRef/>
      </w:r>
      <w:r>
        <w:rPr>
          <w:rFonts w:hint="eastAsia"/>
        </w:rPr>
        <w:t>老的接口能够满足</w:t>
      </w:r>
      <w:r>
        <w:rPr>
          <w:rFonts w:hint="eastAsia"/>
        </w:rPr>
        <w:t>.</w:t>
      </w:r>
      <w:r>
        <w:t>需要</w:t>
      </w:r>
      <w:r>
        <w:rPr>
          <w:rFonts w:hint="eastAsia"/>
        </w:rPr>
        <w:t>确认一下。</w:t>
      </w:r>
    </w:p>
  </w:comment>
  <w:comment w:id="318" w:author="Chen Deliao 陈德燎(ESS,PATAC)" w:date="2020-09-23T18:27:00Z" w:initials="CD陈">
    <w:p w14:paraId="38060571" w14:textId="095CD05A" w:rsidR="003F08FE" w:rsidRDefault="003F08FE">
      <w:pPr>
        <w:pStyle w:val="CommentText"/>
      </w:pPr>
      <w:r>
        <w:rPr>
          <w:rStyle w:val="CommentReference"/>
        </w:rPr>
        <w:annotationRef/>
      </w:r>
      <w:r>
        <w:rPr>
          <w:rFonts w:hint="eastAsia"/>
        </w:rPr>
        <w:t>存在两种接口配合两种不同的交互方式。</w:t>
      </w:r>
    </w:p>
  </w:comment>
  <w:comment w:id="319" w:author="Chen Deliao 陈德燎(ESS,PATAC)" w:date="2020-09-07T10:40:00Z" w:initials="CD陈">
    <w:p w14:paraId="3F934EC3" w14:textId="46AF87C1" w:rsidR="003F08FE" w:rsidRDefault="003F08FE">
      <w:pPr>
        <w:pStyle w:val="CommentText"/>
      </w:pPr>
      <w:r>
        <w:rPr>
          <w:rStyle w:val="CommentReference"/>
        </w:rPr>
        <w:annotationRef/>
      </w:r>
      <w:r>
        <w:rPr>
          <w:rFonts w:hint="eastAsia"/>
        </w:rPr>
        <w:t>根据</w:t>
      </w:r>
      <w:r>
        <w:rPr>
          <w:rFonts w:hint="eastAsia"/>
        </w:rPr>
        <w:t>CAL</w:t>
      </w:r>
      <w:r>
        <w:rPr>
          <w:rFonts w:hint="eastAsia"/>
        </w:rPr>
        <w:t>的描述，看起来应该是</w:t>
      </w:r>
      <w:r>
        <w:rPr>
          <w:rFonts w:hint="eastAsia"/>
        </w:rPr>
        <w:t>Climate</w:t>
      </w:r>
      <w:r>
        <w:t xml:space="preserve"> </w:t>
      </w:r>
      <w:r>
        <w:rPr>
          <w:rFonts w:hint="eastAsia"/>
        </w:rPr>
        <w:t>Mode</w:t>
      </w:r>
      <w:r>
        <w:rPr>
          <w:rFonts w:hint="eastAsia"/>
        </w:rPr>
        <w:t>的。</w:t>
      </w:r>
    </w:p>
  </w:comment>
  <w:comment w:id="320" w:author="Chen Deliao 陈德燎(ESS,PATAC)" w:date="2020-09-16T16:00:00Z" w:initials="CD陈">
    <w:p w14:paraId="4D3C6919" w14:textId="43958CA0" w:rsidR="003F08FE" w:rsidRDefault="003F08FE">
      <w:pPr>
        <w:pStyle w:val="CommentText"/>
      </w:pPr>
      <w:r>
        <w:rPr>
          <w:rStyle w:val="CommentReference"/>
        </w:rPr>
        <w:annotationRef/>
      </w:r>
      <w:r>
        <w:rPr>
          <w:rFonts w:hint="eastAsia"/>
        </w:rPr>
        <w:t>与</w:t>
      </w:r>
      <w:r>
        <w:rPr>
          <w:rFonts w:hint="eastAsia"/>
        </w:rPr>
        <w:t>Lung</w:t>
      </w:r>
      <w:r>
        <w:rPr>
          <w:rFonts w:hint="eastAsia"/>
        </w:rPr>
        <w:t>确认这个用于区分是否是电动车。用于区分是否有</w:t>
      </w:r>
      <w:r>
        <w:rPr>
          <w:rFonts w:hint="eastAsia"/>
        </w:rPr>
        <w:t>Heater</w:t>
      </w:r>
      <w:r>
        <w:rPr>
          <w:rFonts w:hint="eastAsia"/>
        </w:rPr>
        <w:t>。</w:t>
      </w:r>
    </w:p>
  </w:comment>
  <w:comment w:id="346" w:author="Chen Deliao 陈德燎(ESS,PATAC)" w:date="2020-09-15T21:46:00Z" w:initials="CD陈">
    <w:p w14:paraId="2BE261B6" w14:textId="33D84F18" w:rsidR="003F08FE" w:rsidRDefault="003F08FE">
      <w:pPr>
        <w:pStyle w:val="CommentText"/>
      </w:pPr>
      <w:r>
        <w:rPr>
          <w:rStyle w:val="CommentReference"/>
        </w:rPr>
        <w:annotationRef/>
      </w:r>
      <w:r>
        <w:t>22+9=31</w:t>
      </w:r>
    </w:p>
  </w:comment>
  <w:comment w:id="347" w:author="Chen Deliao 陈德燎(ESS,PATAC)" w:date="2020-09-15T21:46:00Z" w:initials="CD陈">
    <w:p w14:paraId="5DFA62FB" w14:textId="096DF0C7" w:rsidR="003F08FE" w:rsidRDefault="003F08FE">
      <w:pPr>
        <w:pStyle w:val="CommentText"/>
      </w:pPr>
      <w:r>
        <w:rPr>
          <w:rStyle w:val="CommentReference"/>
        </w:rPr>
        <w:annotationRef/>
      </w:r>
      <w:r>
        <w:t>22</w:t>
      </w:r>
      <w:r>
        <w:rPr>
          <w:rFonts w:hint="eastAsia"/>
        </w:rPr>
        <w:t>-6</w:t>
      </w:r>
      <w:r>
        <w:t>=</w:t>
      </w:r>
      <w:r>
        <w:rPr>
          <w:rFonts w:hint="eastAsia"/>
        </w:rPr>
        <w:t>16</w:t>
      </w:r>
    </w:p>
  </w:comment>
  <w:comment w:id="351" w:author="Wang Manyi 王曼伊(ESS,PATAC)" w:date="2020-12-09T16:36:00Z" w:initials="WM王">
    <w:p w14:paraId="1FF8A40D" w14:textId="6D677F89" w:rsidR="003F08FE" w:rsidRDefault="003F08FE">
      <w:pPr>
        <w:pStyle w:val="CommentText"/>
      </w:pPr>
      <w:r>
        <w:rPr>
          <w:rStyle w:val="CommentReference"/>
        </w:rPr>
        <w:annotationRef/>
      </w:r>
      <w:r>
        <w:rPr>
          <w:rFonts w:hint="eastAsia"/>
        </w:rPr>
        <w:t>458</w:t>
      </w:r>
      <w:r>
        <w:rPr>
          <w:rFonts w:hint="eastAsia"/>
        </w:rPr>
        <w:t>增加负离子发生器的话需要更新该表格</w:t>
      </w:r>
    </w:p>
  </w:comment>
  <w:comment w:id="352" w:author="Wang Manyi 王曼伊(ESS,PATAC)" w:date="2021-03-04T14:03:00Z" w:initials="WM王">
    <w:p w14:paraId="7ECF90B2" w14:textId="69B94738" w:rsidR="00017E26" w:rsidRDefault="00017E26">
      <w:pPr>
        <w:pStyle w:val="CommentText"/>
      </w:pPr>
      <w:r>
        <w:rPr>
          <w:rStyle w:val="CommentReference"/>
        </w:rPr>
        <w:annotationRef/>
      </w:r>
      <w:r>
        <w:rPr>
          <w:rFonts w:hint="eastAsia"/>
        </w:rPr>
        <w:t>已更新负离子发生器新功能及</w:t>
      </w:r>
      <w:r>
        <w:rPr>
          <w:rFonts w:hint="eastAsia"/>
        </w:rPr>
        <w:t>E</w:t>
      </w:r>
      <w:r>
        <w:t>22</w:t>
      </w:r>
      <w:r>
        <w:rPr>
          <w:rFonts w:hint="eastAsia"/>
        </w:rPr>
        <w:t>配置信息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14380A" w15:done="0"/>
  <w15:commentEx w15:paraId="37BD609B" w15:done="0"/>
  <w15:commentEx w15:paraId="6569DD75" w15:paraIdParent="37BD609B" w15:done="0"/>
  <w15:commentEx w15:paraId="252C2717" w15:done="0"/>
  <w15:commentEx w15:paraId="40B5B384" w15:done="0"/>
  <w15:commentEx w15:paraId="6B94B301" w15:paraIdParent="40B5B384" w15:done="0"/>
  <w15:commentEx w15:paraId="614F21B0" w15:done="0"/>
  <w15:commentEx w15:paraId="2DB79295" w15:paraIdParent="614F21B0" w15:done="0"/>
  <w15:commentEx w15:paraId="1E8A7F6C" w15:done="0"/>
  <w15:commentEx w15:paraId="4D6D222E" w15:paraIdParent="1E8A7F6C" w15:done="0"/>
  <w15:commentEx w15:paraId="1FDED884" w15:done="0"/>
  <w15:commentEx w15:paraId="278C5E97" w15:paraIdParent="1FDED884" w15:done="0"/>
  <w15:commentEx w15:paraId="449B651D" w15:done="0"/>
  <w15:commentEx w15:paraId="123E7D0A" w15:done="0"/>
  <w15:commentEx w15:paraId="3A722ED1" w15:paraIdParent="123E7D0A" w15:done="0"/>
  <w15:commentEx w15:paraId="5E9B7C0F" w15:done="0"/>
  <w15:commentEx w15:paraId="72BC7BAB" w15:done="0"/>
  <w15:commentEx w15:paraId="43E13FBD" w15:done="0"/>
  <w15:commentEx w15:paraId="263E2EA8" w15:paraIdParent="43E13FBD" w15:done="0"/>
  <w15:commentEx w15:paraId="7A73EBE6" w15:done="0"/>
  <w15:commentEx w15:paraId="511C3788" w15:paraIdParent="7A73EBE6" w15:done="0"/>
  <w15:commentEx w15:paraId="5F482FA6" w15:done="0"/>
  <w15:commentEx w15:paraId="4CA692F3" w15:paraIdParent="5F482FA6" w15:done="0"/>
  <w15:commentEx w15:paraId="6C0B79FF" w15:done="0"/>
  <w15:commentEx w15:paraId="136B76A7" w15:done="0"/>
  <w15:commentEx w15:paraId="31D4CD69" w15:done="0"/>
  <w15:commentEx w15:paraId="63CC0303" w15:paraIdParent="31D4CD69" w15:done="0"/>
  <w15:commentEx w15:paraId="51B0B6F6" w15:paraIdParent="31D4CD69" w15:done="0"/>
  <w15:commentEx w15:paraId="045766EC" w15:done="0"/>
  <w15:commentEx w15:paraId="016A058E" w15:paraIdParent="045766EC" w15:done="0"/>
  <w15:commentEx w15:paraId="12523E74" w15:done="0"/>
  <w15:commentEx w15:paraId="6E92756D" w15:paraIdParent="12523E74" w15:done="0"/>
  <w15:commentEx w15:paraId="3E05FD97" w15:done="0"/>
  <w15:commentEx w15:paraId="1F6A9A12" w15:paraIdParent="3E05FD97" w15:done="0"/>
  <w15:commentEx w15:paraId="168579CC" w15:done="0"/>
  <w15:commentEx w15:paraId="55CA5F86" w15:paraIdParent="168579CC" w15:done="0"/>
  <w15:commentEx w15:paraId="199E33D8" w15:done="0"/>
  <w15:commentEx w15:paraId="4D03C9CC" w15:paraIdParent="199E33D8" w15:done="0"/>
  <w15:commentEx w15:paraId="53F3EBB5" w15:done="0"/>
  <w15:commentEx w15:paraId="55626282" w15:paraIdParent="53F3EBB5" w15:done="0"/>
  <w15:commentEx w15:paraId="786E7365" w15:done="0"/>
  <w15:commentEx w15:paraId="11AE7A40" w15:done="0"/>
  <w15:commentEx w15:paraId="456819E8" w15:done="0"/>
  <w15:commentEx w15:paraId="4018F1B0" w15:done="0"/>
  <w15:commentEx w15:paraId="7BC46C01" w15:done="0"/>
  <w15:commentEx w15:paraId="233C8D35" w15:done="0"/>
  <w15:commentEx w15:paraId="6305564C" w15:paraIdParent="233C8D35" w15:done="0"/>
  <w15:commentEx w15:paraId="1240D15C" w15:done="0"/>
  <w15:commentEx w15:paraId="72906FCF" w15:done="0"/>
  <w15:commentEx w15:paraId="34049844" w15:done="0"/>
  <w15:commentEx w15:paraId="2908B7A1" w15:paraIdParent="34049844" w15:done="0"/>
  <w15:commentEx w15:paraId="73D020CE" w15:done="0"/>
  <w15:commentEx w15:paraId="4EA996BA" w15:paraIdParent="73D020CE" w15:done="0"/>
  <w15:commentEx w15:paraId="7CE58A97" w15:done="0"/>
  <w15:commentEx w15:paraId="0D111BC4" w15:done="0"/>
  <w15:commentEx w15:paraId="25C599C6" w15:paraIdParent="0D111BC4" w15:done="0"/>
  <w15:commentEx w15:paraId="3F229B05" w15:done="0"/>
  <w15:commentEx w15:paraId="267B14B0" w15:paraIdParent="3F229B05" w15:done="0"/>
  <w15:commentEx w15:paraId="0234BA92" w15:done="0"/>
  <w15:commentEx w15:paraId="4732C0D8" w15:paraIdParent="0234BA92" w15:done="0"/>
  <w15:commentEx w15:paraId="05BF08A2" w15:paraIdParent="0234BA92" w15:done="0"/>
  <w15:commentEx w15:paraId="0F59DD2D" w15:done="0"/>
  <w15:commentEx w15:paraId="631F54AC" w15:paraIdParent="0F59DD2D" w15:done="0"/>
  <w15:commentEx w15:paraId="7B8B56EF" w15:done="0"/>
  <w15:commentEx w15:paraId="0CA67D8D" w15:done="0"/>
  <w15:commentEx w15:paraId="1DD3EB3E" w15:done="0"/>
  <w15:commentEx w15:paraId="51A8425C" w15:done="0"/>
  <w15:commentEx w15:paraId="22EB7CB0" w15:paraIdParent="51A8425C" w15:done="0"/>
  <w15:commentEx w15:paraId="56D96A36" w15:paraIdParent="51A8425C" w15:done="0"/>
  <w15:commentEx w15:paraId="38FBEA06" w15:done="0"/>
  <w15:commentEx w15:paraId="769A38E3" w15:done="0"/>
  <w15:commentEx w15:paraId="044FED12" w15:paraIdParent="769A38E3" w15:done="0"/>
  <w15:commentEx w15:paraId="7DD67826" w15:done="0"/>
  <w15:commentEx w15:paraId="3FEC65EA" w15:paraIdParent="7DD67826" w15:done="0"/>
  <w15:commentEx w15:paraId="421D141A" w15:done="0"/>
  <w15:commentEx w15:paraId="6302FB68" w15:paraIdParent="421D141A" w15:done="0"/>
  <w15:commentEx w15:paraId="761ACFB4" w15:done="0"/>
  <w15:commentEx w15:paraId="682E3C10" w15:done="0"/>
  <w15:commentEx w15:paraId="51E0CE55" w15:paraIdParent="682E3C10" w15:done="0"/>
  <w15:commentEx w15:paraId="1DD1F8BD" w15:done="0"/>
  <w15:commentEx w15:paraId="4590B4E7" w15:paraIdParent="1DD1F8BD" w15:done="0"/>
  <w15:commentEx w15:paraId="5885454F" w15:done="0"/>
  <w15:commentEx w15:paraId="09076ADA" w15:done="0"/>
  <w15:commentEx w15:paraId="02EE86C5" w15:paraIdParent="09076ADA" w15:done="0"/>
  <w15:commentEx w15:paraId="0BC0C763" w15:done="0"/>
  <w15:commentEx w15:paraId="3FE5973E" w15:paraIdParent="0BC0C763" w15:done="0"/>
  <w15:commentEx w15:paraId="6A1348B0" w15:done="0"/>
  <w15:commentEx w15:paraId="3C3863B7" w15:paraIdParent="6A1348B0" w15:done="0"/>
  <w15:commentEx w15:paraId="37FBD22F" w15:done="0"/>
  <w15:commentEx w15:paraId="72ADFFAD" w15:paraIdParent="37FBD22F" w15:done="0"/>
  <w15:commentEx w15:paraId="2EA29E87" w15:done="0"/>
  <w15:commentEx w15:paraId="208969BA" w15:paraIdParent="2EA29E87" w15:done="0"/>
  <w15:commentEx w15:paraId="4AECA113" w15:paraIdParent="2EA29E87" w15:done="0"/>
  <w15:commentEx w15:paraId="55277C1F" w15:paraIdParent="2EA29E87" w15:done="0"/>
  <w15:commentEx w15:paraId="1514E5D1" w15:done="0"/>
  <w15:commentEx w15:paraId="608C0D02" w15:paraIdParent="1514E5D1" w15:done="0"/>
  <w15:commentEx w15:paraId="1B7A7F14" w15:done="0"/>
  <w15:commentEx w15:paraId="12C41B7D" w15:paraIdParent="1B7A7F14" w15:done="0"/>
  <w15:commentEx w15:paraId="1F32D554" w15:done="0"/>
  <w15:commentEx w15:paraId="7C2ECC8F" w15:done="0"/>
  <w15:commentEx w15:paraId="2A6A7583" w15:paraIdParent="7C2ECC8F" w15:done="0"/>
  <w15:commentEx w15:paraId="6285EB84" w15:done="1"/>
  <w15:commentEx w15:paraId="154C78D4" w15:paraIdParent="6285EB84" w15:done="1"/>
  <w15:commentEx w15:paraId="40D22C71" w15:done="0"/>
  <w15:commentEx w15:paraId="75A9D22B" w15:done="0"/>
  <w15:commentEx w15:paraId="40CCC303" w15:done="0"/>
  <w15:commentEx w15:paraId="657986E1" w15:paraIdParent="40CCC303" w15:done="0"/>
  <w15:commentEx w15:paraId="163D1AE2" w15:done="1"/>
  <w15:commentEx w15:paraId="7A5A794B" w15:paraIdParent="163D1AE2" w15:done="1"/>
  <w15:commentEx w15:paraId="24B0C4E4" w15:done="0"/>
  <w15:commentEx w15:paraId="4237E28A" w15:paraIdParent="24B0C4E4" w15:done="0"/>
  <w15:commentEx w15:paraId="330DE3EF" w15:paraIdParent="24B0C4E4" w15:done="0"/>
  <w15:commentEx w15:paraId="186F20D7" w15:done="0"/>
  <w15:commentEx w15:paraId="0648A7CC" w15:done="0"/>
  <w15:commentEx w15:paraId="7A015604" w15:paraIdParent="0648A7CC" w15:done="0"/>
  <w15:commentEx w15:paraId="67B09197" w15:done="1"/>
  <w15:commentEx w15:paraId="25145062" w15:paraIdParent="67B09197" w15:done="1"/>
  <w15:commentEx w15:paraId="78E9D0AA" w15:done="0"/>
  <w15:commentEx w15:paraId="35F01326" w15:done="0"/>
  <w15:commentEx w15:paraId="21BCF18D" w15:paraIdParent="35F01326" w15:done="0"/>
  <w15:commentEx w15:paraId="6D1A7862" w15:done="0"/>
  <w15:commentEx w15:paraId="0A0FDF11" w15:done="1"/>
  <w15:commentEx w15:paraId="2AF43D1D" w15:paraIdParent="0A0FDF11" w15:done="1"/>
  <w15:commentEx w15:paraId="00E6BC40" w15:done="0"/>
  <w15:commentEx w15:paraId="0F6BE43B" w15:done="1"/>
  <w15:commentEx w15:paraId="611918AC" w15:paraIdParent="0F6BE43B" w15:done="1"/>
  <w15:commentEx w15:paraId="6D638A50" w15:done="1"/>
  <w15:commentEx w15:paraId="19496CBC" w15:paraIdParent="6D638A50" w15:done="1"/>
  <w15:commentEx w15:paraId="26A54C6F" w15:done="0"/>
  <w15:commentEx w15:paraId="56670B49" w15:done="1"/>
  <w15:commentEx w15:paraId="07B8CB3A" w15:paraIdParent="56670B49" w15:done="1"/>
  <w15:commentEx w15:paraId="325F9D74" w15:paraIdParent="56670B49" w15:done="1"/>
  <w15:commentEx w15:paraId="774BE411" w15:done="1"/>
  <w15:commentEx w15:paraId="133C71B6" w15:paraIdParent="774BE411" w15:done="1"/>
  <w15:commentEx w15:paraId="5954259C" w15:done="0"/>
  <w15:commentEx w15:paraId="1357D86A" w15:done="0"/>
  <w15:commentEx w15:paraId="79DE517E" w15:done="0"/>
  <w15:commentEx w15:paraId="58653654" w15:paraIdParent="79DE517E" w15:done="0"/>
  <w15:commentEx w15:paraId="7BAFC21F" w15:done="0"/>
  <w15:commentEx w15:paraId="53C0E051" w15:paraIdParent="7BAFC21F" w15:done="0"/>
  <w15:commentEx w15:paraId="0FA94DD5" w15:done="0"/>
  <w15:commentEx w15:paraId="22830F77" w15:paraIdParent="0FA94DD5" w15:done="0"/>
  <w15:commentEx w15:paraId="49E4F27D" w15:done="0"/>
  <w15:commentEx w15:paraId="5ECE5D1B" w15:paraIdParent="49E4F27D" w15:done="0"/>
  <w15:commentEx w15:paraId="1C634B41" w15:done="0"/>
  <w15:commentEx w15:paraId="3B6E3324" w15:done="0"/>
  <w15:commentEx w15:paraId="3F54FACA" w15:paraIdParent="3B6E3324" w15:done="0"/>
  <w15:commentEx w15:paraId="17D48B71" w15:done="0"/>
  <w15:commentEx w15:paraId="445EF991" w15:paraIdParent="17D48B71" w15:done="0"/>
  <w15:commentEx w15:paraId="4D487F98" w15:done="0"/>
  <w15:commentEx w15:paraId="5801AAB1" w15:paraIdParent="4D487F98" w15:done="0"/>
  <w15:commentEx w15:paraId="38060571" w15:paraIdParent="4D487F98" w15:done="0"/>
  <w15:commentEx w15:paraId="3F934EC3" w15:done="0"/>
  <w15:commentEx w15:paraId="4D3C6919" w15:paraIdParent="3F934EC3" w15:done="0"/>
  <w15:commentEx w15:paraId="2BE261B6" w15:done="0"/>
  <w15:commentEx w15:paraId="5DFA62FB" w15:done="0"/>
  <w15:commentEx w15:paraId="1FF8A40D" w15:done="0"/>
  <w15:commentEx w15:paraId="7ECF90B2" w15:paraIdParent="1FF8A40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E5F5E" w14:textId="77777777" w:rsidR="005C243E" w:rsidRDefault="005C243E" w:rsidP="002236AF">
      <w:r>
        <w:separator/>
      </w:r>
    </w:p>
    <w:p w14:paraId="498D8795" w14:textId="77777777" w:rsidR="005C243E" w:rsidRDefault="005C243E"/>
    <w:p w14:paraId="55974628" w14:textId="77777777" w:rsidR="005C243E" w:rsidRDefault="005C243E"/>
  </w:endnote>
  <w:endnote w:type="continuationSeparator" w:id="0">
    <w:p w14:paraId="58102C59" w14:textId="77777777" w:rsidR="005C243E" w:rsidRDefault="005C243E" w:rsidP="002236AF">
      <w:r>
        <w:continuationSeparator/>
      </w:r>
    </w:p>
    <w:p w14:paraId="7F823C21" w14:textId="77777777" w:rsidR="005C243E" w:rsidRDefault="005C243E"/>
    <w:p w14:paraId="4249AA1C" w14:textId="77777777" w:rsidR="005C243E" w:rsidRDefault="005C24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283A0" w14:textId="77777777" w:rsidR="003F08FE" w:rsidRDefault="003F08FE"/>
  <w:sdt>
    <w:sdtPr>
      <w:id w:val="-1000653229"/>
      <w:docPartObj>
        <w:docPartGallery w:val="Page Numbers (Bottom of Page)"/>
        <w:docPartUnique/>
      </w:docPartObj>
    </w:sdtPr>
    <w:sdtEndPr>
      <w:rPr>
        <w:noProof/>
      </w:rPr>
    </w:sdtEndPr>
    <w:sdtContent>
      <w:p w14:paraId="406CF0DD" w14:textId="12DEA5EF" w:rsidR="003F08FE" w:rsidRPr="004948FD" w:rsidRDefault="003F08FE" w:rsidP="004948FD">
        <w:pPr>
          <w:pStyle w:val="Footer"/>
          <w:jc w:val="center"/>
          <w:rPr>
            <w:noProof/>
            <w:sz w:val="21"/>
            <w:szCs w:val="22"/>
          </w:rPr>
        </w:pPr>
        <w:r>
          <w:fldChar w:fldCharType="begin"/>
        </w:r>
        <w:r>
          <w:instrText xml:space="preserve"> PAGE   \* MERGEFORMAT </w:instrText>
        </w:r>
        <w:r>
          <w:fldChar w:fldCharType="separate"/>
        </w:r>
        <w:r w:rsidR="00911780">
          <w:rPr>
            <w:noProof/>
          </w:rPr>
          <w:t>65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B32FC" w14:textId="77777777" w:rsidR="005C243E" w:rsidRDefault="005C243E" w:rsidP="002236AF">
      <w:r>
        <w:separator/>
      </w:r>
    </w:p>
    <w:p w14:paraId="532FB600" w14:textId="77777777" w:rsidR="005C243E" w:rsidRDefault="005C243E"/>
    <w:p w14:paraId="686610A3" w14:textId="77777777" w:rsidR="005C243E" w:rsidRDefault="005C243E"/>
  </w:footnote>
  <w:footnote w:type="continuationSeparator" w:id="0">
    <w:p w14:paraId="4751C97E" w14:textId="77777777" w:rsidR="005C243E" w:rsidRDefault="005C243E" w:rsidP="002236AF">
      <w:r>
        <w:continuationSeparator/>
      </w:r>
    </w:p>
    <w:p w14:paraId="27ABBDEB" w14:textId="77777777" w:rsidR="005C243E" w:rsidRDefault="005C243E"/>
    <w:p w14:paraId="02A19D5E" w14:textId="77777777" w:rsidR="005C243E" w:rsidRDefault="005C243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7C58C" w14:textId="077749A0" w:rsidR="003F08FE" w:rsidRPr="00337237" w:rsidRDefault="003F08FE" w:rsidP="00526572">
    <w:pPr>
      <w:pStyle w:val="a3"/>
      <w:rPr>
        <w:lang w:val="fr-FR"/>
      </w:rPr>
    </w:pPr>
    <w:r w:rsidRPr="00337237">
      <w:rPr>
        <w:rFonts w:hint="eastAsia"/>
        <w:lang w:val="fr-FR"/>
      </w:rPr>
      <w:t xml:space="preserve">Func Spec </w:t>
    </w:r>
    <w:r w:rsidRPr="00337237">
      <w:rPr>
        <w:lang w:val="fr-FR"/>
      </w:rPr>
      <w:t>–</w:t>
    </w:r>
    <w:r w:rsidRPr="00337237">
      <w:rPr>
        <w:rFonts w:hint="eastAsia"/>
        <w:lang w:val="fr-FR"/>
      </w:rPr>
      <w:t xml:space="preserve"> PIS</w:t>
    </w:r>
    <w:r w:rsidRPr="00337237">
      <w:rPr>
        <w:lang w:val="fr-FR"/>
      </w:rPr>
      <w:t>2014</w:t>
    </w:r>
    <w:r w:rsidRPr="00337237">
      <w:rPr>
        <w:rFonts w:hint="eastAsia"/>
        <w:lang w:val="fr-FR"/>
      </w:rPr>
      <w:t xml:space="preserve">: </w:t>
    </w:r>
    <w:r w:rsidRPr="00337237">
      <w:rPr>
        <w:lang w:val="fr-FR"/>
      </w:rPr>
      <w:t>HVAC</w:t>
    </w:r>
    <w:r w:rsidRPr="00E642B2">
      <w:ptab w:relativeTo="margin" w:alignment="right" w:leader="none"/>
    </w:r>
    <w:r w:rsidRPr="00337237">
      <w:rPr>
        <w:rFonts w:hint="eastAsia"/>
        <w:lang w:val="fr-FR"/>
      </w:rPr>
      <w:t>Version 0.0.0.</w:t>
    </w:r>
    <w:r w:rsidRPr="005F604A">
      <w:rPr>
        <w:rFonts w:hint="eastAsia"/>
        <w:color w:val="FF0000"/>
        <w:lang w:val="fr-FR"/>
      </w:rPr>
      <w:t>1</w:t>
    </w:r>
    <w:r>
      <w:rPr>
        <w:color w:val="FF0000"/>
        <w:lang w:val="fr-FR"/>
      </w:rPr>
      <w:t>4</w:t>
    </w:r>
  </w:p>
  <w:p w14:paraId="19D2BF75" w14:textId="77777777" w:rsidR="003F08FE" w:rsidRPr="00337237" w:rsidRDefault="003F08FE">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59EE"/>
    <w:multiLevelType w:val="hybridMultilevel"/>
    <w:tmpl w:val="BBBE12C4"/>
    <w:lvl w:ilvl="0" w:tplc="3A1E13E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CF2F8A"/>
    <w:multiLevelType w:val="hybridMultilevel"/>
    <w:tmpl w:val="F9746146"/>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51E779E"/>
    <w:multiLevelType w:val="hybridMultilevel"/>
    <w:tmpl w:val="6BC4962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52C262D"/>
    <w:multiLevelType w:val="hybridMultilevel"/>
    <w:tmpl w:val="6BE253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3C667A"/>
    <w:multiLevelType w:val="hybridMultilevel"/>
    <w:tmpl w:val="8E803800"/>
    <w:lvl w:ilvl="0" w:tplc="B6F8D31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DF3544"/>
    <w:multiLevelType w:val="hybridMultilevel"/>
    <w:tmpl w:val="6BE253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44656"/>
    <w:multiLevelType w:val="hybridMultilevel"/>
    <w:tmpl w:val="737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84D00"/>
    <w:multiLevelType w:val="hybridMultilevel"/>
    <w:tmpl w:val="5C64BE30"/>
    <w:lvl w:ilvl="0" w:tplc="FE20C3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C8E4D0F"/>
    <w:multiLevelType w:val="hybridMultilevel"/>
    <w:tmpl w:val="1BC0FFD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D2E4CA4"/>
    <w:multiLevelType w:val="hybridMultilevel"/>
    <w:tmpl w:val="4276FD18"/>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0E1D1AA5"/>
    <w:multiLevelType w:val="hybridMultilevel"/>
    <w:tmpl w:val="1DB27D66"/>
    <w:lvl w:ilvl="0" w:tplc="472A7FE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EA62867"/>
    <w:multiLevelType w:val="hybridMultilevel"/>
    <w:tmpl w:val="7DEA22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0EB3B07"/>
    <w:multiLevelType w:val="hybridMultilevel"/>
    <w:tmpl w:val="2856E8E8"/>
    <w:lvl w:ilvl="0" w:tplc="B33A3C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D73AC4"/>
    <w:multiLevelType w:val="hybridMultilevel"/>
    <w:tmpl w:val="8738FF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3D3B63"/>
    <w:multiLevelType w:val="hybridMultilevel"/>
    <w:tmpl w:val="4094EF1C"/>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8CF0290"/>
    <w:multiLevelType w:val="hybridMultilevel"/>
    <w:tmpl w:val="CDCC8EC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1975405A"/>
    <w:multiLevelType w:val="hybridMultilevel"/>
    <w:tmpl w:val="FC68B1B4"/>
    <w:lvl w:ilvl="0" w:tplc="04090019">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1ACE10EA"/>
    <w:multiLevelType w:val="hybridMultilevel"/>
    <w:tmpl w:val="97FE8D54"/>
    <w:lvl w:ilvl="0" w:tplc="B5ECA84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1B7E682A"/>
    <w:multiLevelType w:val="hybridMultilevel"/>
    <w:tmpl w:val="6CD22E8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1CA512CF"/>
    <w:multiLevelType w:val="hybridMultilevel"/>
    <w:tmpl w:val="78F490D8"/>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1D7D754F"/>
    <w:multiLevelType w:val="hybridMultilevel"/>
    <w:tmpl w:val="CDCC8EC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1D853A02"/>
    <w:multiLevelType w:val="hybridMultilevel"/>
    <w:tmpl w:val="8738FF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54328B"/>
    <w:multiLevelType w:val="hybridMultilevel"/>
    <w:tmpl w:val="F5101536"/>
    <w:lvl w:ilvl="0" w:tplc="1C46E8C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19E6383"/>
    <w:multiLevelType w:val="hybridMultilevel"/>
    <w:tmpl w:val="6CD22E8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22194188"/>
    <w:multiLevelType w:val="hybridMultilevel"/>
    <w:tmpl w:val="8738FF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233ED2"/>
    <w:multiLevelType w:val="hybridMultilevel"/>
    <w:tmpl w:val="6CD22E8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224D2370"/>
    <w:multiLevelType w:val="hybridMultilevel"/>
    <w:tmpl w:val="4954B1E4"/>
    <w:lvl w:ilvl="0" w:tplc="036ECBD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236B0B07"/>
    <w:multiLevelType w:val="hybridMultilevel"/>
    <w:tmpl w:val="1282817C"/>
    <w:lvl w:ilvl="0" w:tplc="4DD0776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24FE5A19"/>
    <w:multiLevelType w:val="hybridMultilevel"/>
    <w:tmpl w:val="8CB226A8"/>
    <w:lvl w:ilvl="0" w:tplc="ED5223D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2B602F5C"/>
    <w:multiLevelType w:val="hybridMultilevel"/>
    <w:tmpl w:val="105E6A0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2BCA1944"/>
    <w:multiLevelType w:val="hybridMultilevel"/>
    <w:tmpl w:val="2F5E9DBC"/>
    <w:lvl w:ilvl="0" w:tplc="4B520C3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2C6428E8"/>
    <w:multiLevelType w:val="multilevel"/>
    <w:tmpl w:val="09C6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566A6"/>
    <w:multiLevelType w:val="hybridMultilevel"/>
    <w:tmpl w:val="61626E3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300F636E"/>
    <w:multiLevelType w:val="hybridMultilevel"/>
    <w:tmpl w:val="FE7A398A"/>
    <w:lvl w:ilvl="0" w:tplc="9820951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31B934D8"/>
    <w:multiLevelType w:val="hybridMultilevel"/>
    <w:tmpl w:val="6CD22E8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333C351D"/>
    <w:multiLevelType w:val="hybridMultilevel"/>
    <w:tmpl w:val="CD0A758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336A290F"/>
    <w:multiLevelType w:val="hybridMultilevel"/>
    <w:tmpl w:val="569E6194"/>
    <w:lvl w:ilvl="0" w:tplc="EB62950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341C4DB4"/>
    <w:multiLevelType w:val="hybridMultilevel"/>
    <w:tmpl w:val="96828A90"/>
    <w:lvl w:ilvl="0" w:tplc="6354066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346B1BDA"/>
    <w:multiLevelType w:val="hybridMultilevel"/>
    <w:tmpl w:val="310637A0"/>
    <w:lvl w:ilvl="0" w:tplc="2F8C6E7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36050BE9"/>
    <w:multiLevelType w:val="hybridMultilevel"/>
    <w:tmpl w:val="1426408C"/>
    <w:lvl w:ilvl="0" w:tplc="A22AA69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39343139"/>
    <w:multiLevelType w:val="hybridMultilevel"/>
    <w:tmpl w:val="1BC0FFD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1" w15:restartNumberingAfterBreak="0">
    <w:nsid w:val="3A1500AB"/>
    <w:multiLevelType w:val="hybridMultilevel"/>
    <w:tmpl w:val="CDCC8EC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15:restartNumberingAfterBreak="0">
    <w:nsid w:val="3D0D559F"/>
    <w:multiLevelType w:val="hybridMultilevel"/>
    <w:tmpl w:val="F13C503E"/>
    <w:lvl w:ilvl="0" w:tplc="B4B030A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3D5D625D"/>
    <w:multiLevelType w:val="hybridMultilevel"/>
    <w:tmpl w:val="1754505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15:restartNumberingAfterBreak="0">
    <w:nsid w:val="3FF8464C"/>
    <w:multiLevelType w:val="hybridMultilevel"/>
    <w:tmpl w:val="1754505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435838C7"/>
    <w:multiLevelType w:val="hybridMultilevel"/>
    <w:tmpl w:val="29E46494"/>
    <w:lvl w:ilvl="0" w:tplc="42CACE6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48773CD5"/>
    <w:multiLevelType w:val="hybridMultilevel"/>
    <w:tmpl w:val="AA8ADD54"/>
    <w:lvl w:ilvl="0" w:tplc="5338F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48BD4EEA"/>
    <w:multiLevelType w:val="hybridMultilevel"/>
    <w:tmpl w:val="61626E3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8" w15:restartNumberingAfterBreak="0">
    <w:nsid w:val="4B4E3322"/>
    <w:multiLevelType w:val="hybridMultilevel"/>
    <w:tmpl w:val="737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8B4C3A"/>
    <w:multiLevelType w:val="hybridMultilevel"/>
    <w:tmpl w:val="1754505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0" w15:restartNumberingAfterBreak="0">
    <w:nsid w:val="4CC14025"/>
    <w:multiLevelType w:val="hybridMultilevel"/>
    <w:tmpl w:val="1754505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15:restartNumberingAfterBreak="0">
    <w:nsid w:val="4F0A722E"/>
    <w:multiLevelType w:val="hybridMultilevel"/>
    <w:tmpl w:val="61626E3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2" w15:restartNumberingAfterBreak="0">
    <w:nsid w:val="53C8760B"/>
    <w:multiLevelType w:val="hybridMultilevel"/>
    <w:tmpl w:val="CDCC8ECA"/>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3" w15:restartNumberingAfterBreak="0">
    <w:nsid w:val="544F27D9"/>
    <w:multiLevelType w:val="hybridMultilevel"/>
    <w:tmpl w:val="3CD0638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4" w15:restartNumberingAfterBreak="0">
    <w:nsid w:val="54B3107D"/>
    <w:multiLevelType w:val="hybridMultilevel"/>
    <w:tmpl w:val="737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392655"/>
    <w:multiLevelType w:val="hybridMultilevel"/>
    <w:tmpl w:val="8A8ED7DC"/>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6" w15:restartNumberingAfterBreak="0">
    <w:nsid w:val="55C477B6"/>
    <w:multiLevelType w:val="hybridMultilevel"/>
    <w:tmpl w:val="8738FF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73C69E7"/>
    <w:multiLevelType w:val="hybridMultilevel"/>
    <w:tmpl w:val="6CD22E8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8" w15:restartNumberingAfterBreak="0">
    <w:nsid w:val="584D4DEA"/>
    <w:multiLevelType w:val="hybridMultilevel"/>
    <w:tmpl w:val="6CD22E8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9" w15:restartNumberingAfterBreak="0">
    <w:nsid w:val="59607B5E"/>
    <w:multiLevelType w:val="hybridMultilevel"/>
    <w:tmpl w:val="28BC1D20"/>
    <w:lvl w:ilvl="0" w:tplc="04090019">
      <w:start w:val="1"/>
      <w:numFmt w:val="lowerLetter"/>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1E0C75"/>
    <w:multiLevelType w:val="hybridMultilevel"/>
    <w:tmpl w:val="8738FF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8E1328"/>
    <w:multiLevelType w:val="hybridMultilevel"/>
    <w:tmpl w:val="359E3A5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2" w15:restartNumberingAfterBreak="0">
    <w:nsid w:val="65430E48"/>
    <w:multiLevelType w:val="hybridMultilevel"/>
    <w:tmpl w:val="BA46B2BA"/>
    <w:lvl w:ilvl="0" w:tplc="EF7AD5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675E53A1"/>
    <w:multiLevelType w:val="hybridMultilevel"/>
    <w:tmpl w:val="0722266C"/>
    <w:lvl w:ilvl="0" w:tplc="04090019">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4" w15:restartNumberingAfterBreak="0">
    <w:nsid w:val="68E30B8B"/>
    <w:multiLevelType w:val="hybridMultilevel"/>
    <w:tmpl w:val="0F2AFE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A2C5592"/>
    <w:multiLevelType w:val="hybridMultilevel"/>
    <w:tmpl w:val="3DD23640"/>
    <w:lvl w:ilvl="0" w:tplc="52C263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6A4E0759"/>
    <w:multiLevelType w:val="hybridMultilevel"/>
    <w:tmpl w:val="6CD22E8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7" w15:restartNumberingAfterBreak="0">
    <w:nsid w:val="6D2502FC"/>
    <w:multiLevelType w:val="hybridMultilevel"/>
    <w:tmpl w:val="B61A8684"/>
    <w:lvl w:ilvl="0" w:tplc="C066A5F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8" w15:restartNumberingAfterBreak="0">
    <w:nsid w:val="6DBD3078"/>
    <w:multiLevelType w:val="hybridMultilevel"/>
    <w:tmpl w:val="D2242610"/>
    <w:lvl w:ilvl="0" w:tplc="C4AC790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6E0F7FD4"/>
    <w:multiLevelType w:val="hybridMultilevel"/>
    <w:tmpl w:val="A01E383C"/>
    <w:lvl w:ilvl="0" w:tplc="4B708EC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6E2E2C5F"/>
    <w:multiLevelType w:val="hybridMultilevel"/>
    <w:tmpl w:val="906C0446"/>
    <w:lvl w:ilvl="0" w:tplc="E390D01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6EAD2778"/>
    <w:multiLevelType w:val="hybridMultilevel"/>
    <w:tmpl w:val="8738FF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CD0177"/>
    <w:multiLevelType w:val="hybridMultilevel"/>
    <w:tmpl w:val="9ECCA44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3" w15:restartNumberingAfterBreak="0">
    <w:nsid w:val="6F9A2B58"/>
    <w:multiLevelType w:val="hybridMultilevel"/>
    <w:tmpl w:val="6BC49622"/>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4" w15:restartNumberingAfterBreak="0">
    <w:nsid w:val="6FDF1575"/>
    <w:multiLevelType w:val="multilevel"/>
    <w:tmpl w:val="C9346652"/>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pStyle w:val="Heading4"/>
      <w:suff w:val="space"/>
      <w:lvlText w:val="%1.%2.%3.%4"/>
      <w:lvlJc w:val="left"/>
      <w:pPr>
        <w:ind w:left="1277" w:hanging="851"/>
      </w:pPr>
      <w:rPr>
        <w:rFonts w:hint="eastAsia"/>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abstractNum w:abstractNumId="75" w15:restartNumberingAfterBreak="0">
    <w:nsid w:val="71CE42AE"/>
    <w:multiLevelType w:val="hybridMultilevel"/>
    <w:tmpl w:val="61626E3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6" w15:restartNumberingAfterBreak="0">
    <w:nsid w:val="740064F0"/>
    <w:multiLevelType w:val="hybridMultilevel"/>
    <w:tmpl w:val="BBBE12C4"/>
    <w:lvl w:ilvl="0" w:tplc="3A1E13E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745A75AD"/>
    <w:multiLevelType w:val="hybridMultilevel"/>
    <w:tmpl w:val="E8D4A44C"/>
    <w:lvl w:ilvl="0" w:tplc="C8865C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5075E4F"/>
    <w:multiLevelType w:val="hybridMultilevel"/>
    <w:tmpl w:val="B3601E3C"/>
    <w:lvl w:ilvl="0" w:tplc="1CB4971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9" w15:restartNumberingAfterBreak="0">
    <w:nsid w:val="76B42C87"/>
    <w:multiLevelType w:val="hybridMultilevel"/>
    <w:tmpl w:val="8A8ED7DC"/>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0" w15:restartNumberingAfterBreak="0">
    <w:nsid w:val="76EE4B8D"/>
    <w:multiLevelType w:val="hybridMultilevel"/>
    <w:tmpl w:val="7972AA24"/>
    <w:lvl w:ilvl="0" w:tplc="00C62CD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77A0048A"/>
    <w:multiLevelType w:val="hybridMultilevel"/>
    <w:tmpl w:val="6CD22E8E"/>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2" w15:restartNumberingAfterBreak="0">
    <w:nsid w:val="78C869E7"/>
    <w:multiLevelType w:val="hybridMultilevel"/>
    <w:tmpl w:val="A5DA24B8"/>
    <w:lvl w:ilvl="0" w:tplc="29DE78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79324E4B"/>
    <w:multiLevelType w:val="hybridMultilevel"/>
    <w:tmpl w:val="8738FF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9D6195"/>
    <w:multiLevelType w:val="hybridMultilevel"/>
    <w:tmpl w:val="27C874C0"/>
    <w:lvl w:ilvl="0" w:tplc="A7C491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79C26815"/>
    <w:multiLevelType w:val="hybridMultilevel"/>
    <w:tmpl w:val="0B1ECC42"/>
    <w:lvl w:ilvl="0" w:tplc="6F64C42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6" w15:restartNumberingAfterBreak="0">
    <w:nsid w:val="7C7B5559"/>
    <w:multiLevelType w:val="hybridMultilevel"/>
    <w:tmpl w:val="F3F8FB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7" w15:restartNumberingAfterBreak="0">
    <w:nsid w:val="7D1721AD"/>
    <w:multiLevelType w:val="hybridMultilevel"/>
    <w:tmpl w:val="8738FF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EDF0C2A"/>
    <w:multiLevelType w:val="hybridMultilevel"/>
    <w:tmpl w:val="5882C758"/>
    <w:lvl w:ilvl="0" w:tplc="76FE6E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4"/>
  </w:num>
  <w:num w:numId="2">
    <w:abstractNumId w:val="31"/>
  </w:num>
  <w:num w:numId="3">
    <w:abstractNumId w:val="53"/>
  </w:num>
  <w:num w:numId="4">
    <w:abstractNumId w:val="63"/>
  </w:num>
  <w:num w:numId="5">
    <w:abstractNumId w:val="16"/>
  </w:num>
  <w:num w:numId="6">
    <w:abstractNumId w:val="74"/>
  </w:num>
  <w:num w:numId="7">
    <w:abstractNumId w:val="72"/>
  </w:num>
  <w:num w:numId="8">
    <w:abstractNumId w:val="29"/>
  </w:num>
  <w:num w:numId="9">
    <w:abstractNumId w:val="64"/>
  </w:num>
  <w:num w:numId="10">
    <w:abstractNumId w:val="52"/>
  </w:num>
  <w:num w:numId="11">
    <w:abstractNumId w:val="41"/>
  </w:num>
  <w:num w:numId="12">
    <w:abstractNumId w:val="20"/>
  </w:num>
  <w:num w:numId="13">
    <w:abstractNumId w:val="32"/>
  </w:num>
  <w:num w:numId="14">
    <w:abstractNumId w:val="51"/>
  </w:num>
  <w:num w:numId="15">
    <w:abstractNumId w:val="50"/>
  </w:num>
  <w:num w:numId="16">
    <w:abstractNumId w:val="44"/>
  </w:num>
  <w:num w:numId="17">
    <w:abstractNumId w:val="15"/>
  </w:num>
  <w:num w:numId="18">
    <w:abstractNumId w:val="49"/>
  </w:num>
  <w:num w:numId="19">
    <w:abstractNumId w:val="47"/>
  </w:num>
  <w:num w:numId="20">
    <w:abstractNumId w:val="43"/>
  </w:num>
  <w:num w:numId="21">
    <w:abstractNumId w:val="75"/>
  </w:num>
  <w:num w:numId="22">
    <w:abstractNumId w:val="54"/>
  </w:num>
  <w:num w:numId="23">
    <w:abstractNumId w:val="6"/>
  </w:num>
  <w:num w:numId="24">
    <w:abstractNumId w:val="40"/>
  </w:num>
  <w:num w:numId="25">
    <w:abstractNumId w:val="2"/>
  </w:num>
  <w:num w:numId="26">
    <w:abstractNumId w:val="8"/>
  </w:num>
  <w:num w:numId="27">
    <w:abstractNumId w:val="73"/>
  </w:num>
  <w:num w:numId="28">
    <w:abstractNumId w:val="61"/>
  </w:num>
  <w:num w:numId="29">
    <w:abstractNumId w:val="58"/>
  </w:num>
  <w:num w:numId="30">
    <w:abstractNumId w:val="66"/>
  </w:num>
  <w:num w:numId="31">
    <w:abstractNumId w:val="24"/>
  </w:num>
  <w:num w:numId="32">
    <w:abstractNumId w:val="56"/>
  </w:num>
  <w:num w:numId="33">
    <w:abstractNumId w:val="9"/>
  </w:num>
  <w:num w:numId="34">
    <w:abstractNumId w:val="19"/>
  </w:num>
  <w:num w:numId="35">
    <w:abstractNumId w:val="3"/>
  </w:num>
  <w:num w:numId="36">
    <w:abstractNumId w:val="1"/>
  </w:num>
  <w:num w:numId="37">
    <w:abstractNumId w:val="81"/>
  </w:num>
  <w:num w:numId="38">
    <w:abstractNumId w:val="57"/>
  </w:num>
  <w:num w:numId="39">
    <w:abstractNumId w:val="71"/>
  </w:num>
  <w:num w:numId="40">
    <w:abstractNumId w:val="60"/>
  </w:num>
  <w:num w:numId="41">
    <w:abstractNumId w:val="13"/>
  </w:num>
  <w:num w:numId="42">
    <w:abstractNumId w:val="34"/>
  </w:num>
  <w:num w:numId="43">
    <w:abstractNumId w:val="25"/>
  </w:num>
  <w:num w:numId="44">
    <w:abstractNumId w:val="23"/>
  </w:num>
  <w:num w:numId="45">
    <w:abstractNumId w:val="18"/>
  </w:num>
  <w:num w:numId="46">
    <w:abstractNumId w:val="21"/>
  </w:num>
  <w:num w:numId="47">
    <w:abstractNumId w:val="87"/>
  </w:num>
  <w:num w:numId="48">
    <w:abstractNumId w:val="83"/>
  </w:num>
  <w:num w:numId="49">
    <w:abstractNumId w:val="88"/>
  </w:num>
  <w:num w:numId="50">
    <w:abstractNumId w:val="7"/>
  </w:num>
  <w:num w:numId="51">
    <w:abstractNumId w:val="26"/>
  </w:num>
  <w:num w:numId="52">
    <w:abstractNumId w:val="33"/>
  </w:num>
  <w:num w:numId="53">
    <w:abstractNumId w:val="27"/>
  </w:num>
  <w:num w:numId="54">
    <w:abstractNumId w:val="67"/>
  </w:num>
  <w:num w:numId="55">
    <w:abstractNumId w:val="78"/>
  </w:num>
  <w:num w:numId="56">
    <w:abstractNumId w:val="48"/>
  </w:num>
  <w:num w:numId="57">
    <w:abstractNumId w:val="84"/>
  </w:num>
  <w:num w:numId="58">
    <w:abstractNumId w:val="5"/>
  </w:num>
  <w:num w:numId="59">
    <w:abstractNumId w:val="62"/>
  </w:num>
  <w:num w:numId="60">
    <w:abstractNumId w:val="46"/>
  </w:num>
  <w:num w:numId="61">
    <w:abstractNumId w:val="45"/>
  </w:num>
  <w:num w:numId="62">
    <w:abstractNumId w:val="70"/>
  </w:num>
  <w:num w:numId="63">
    <w:abstractNumId w:val="82"/>
  </w:num>
  <w:num w:numId="64">
    <w:abstractNumId w:val="36"/>
  </w:num>
  <w:num w:numId="65">
    <w:abstractNumId w:val="80"/>
  </w:num>
  <w:num w:numId="66">
    <w:abstractNumId w:val="39"/>
  </w:num>
  <w:num w:numId="67">
    <w:abstractNumId w:val="17"/>
  </w:num>
  <w:num w:numId="68">
    <w:abstractNumId w:val="28"/>
  </w:num>
  <w:num w:numId="69">
    <w:abstractNumId w:val="85"/>
  </w:num>
  <w:num w:numId="70">
    <w:abstractNumId w:val="37"/>
  </w:num>
  <w:num w:numId="71">
    <w:abstractNumId w:val="4"/>
  </w:num>
  <w:num w:numId="72">
    <w:abstractNumId w:val="69"/>
  </w:num>
  <w:num w:numId="73">
    <w:abstractNumId w:val="65"/>
  </w:num>
  <w:num w:numId="74">
    <w:abstractNumId w:val="38"/>
  </w:num>
  <w:num w:numId="75">
    <w:abstractNumId w:val="68"/>
  </w:num>
  <w:num w:numId="76">
    <w:abstractNumId w:val="22"/>
  </w:num>
  <w:num w:numId="77">
    <w:abstractNumId w:val="10"/>
  </w:num>
  <w:num w:numId="78">
    <w:abstractNumId w:val="42"/>
  </w:num>
  <w:num w:numId="79">
    <w:abstractNumId w:val="30"/>
  </w:num>
  <w:num w:numId="80">
    <w:abstractNumId w:val="11"/>
  </w:num>
  <w:num w:numId="81">
    <w:abstractNumId w:val="76"/>
  </w:num>
  <w:num w:numId="82">
    <w:abstractNumId w:val="77"/>
  </w:num>
  <w:num w:numId="83">
    <w:abstractNumId w:val="12"/>
  </w:num>
  <w:num w:numId="84">
    <w:abstractNumId w:val="14"/>
  </w:num>
  <w:num w:numId="85">
    <w:abstractNumId w:val="59"/>
  </w:num>
  <w:num w:numId="86">
    <w:abstractNumId w:val="86"/>
  </w:num>
  <w:num w:numId="87">
    <w:abstractNumId w:val="35"/>
  </w:num>
  <w:num w:numId="88">
    <w:abstractNumId w:val="55"/>
  </w:num>
  <w:num w:numId="89">
    <w:abstractNumId w:val="79"/>
  </w:num>
  <w:num w:numId="90">
    <w:abstractNumId w:val="0"/>
  </w:num>
  <w:numIdMacAtCleanup w:val="8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 Deliao 陈德燎(ESS,PATAC)">
    <w15:presenceInfo w15:providerId="AD" w15:userId="S-1-5-21-647455628-603139626-328618392-28583"/>
  </w15:person>
  <w15:person w15:author="Wang Manyi 王曼伊(ESS,PATAC)">
    <w15:presenceInfo w15:providerId="AD" w15:userId="S-1-5-21-647455628-603139626-328618392-36494"/>
  </w15:person>
  <w15:person w15:author="Gong Hongchao 龚鸿超(ESS,PATAC)">
    <w15:presenceInfo w15:providerId="AD" w15:userId="S-1-5-21-647455628-603139626-328618392-31641"/>
  </w15:person>
  <w15:person w15:author="ZHANG Ping (XC-CI1/EST2-CN)">
    <w15:presenceInfo w15:providerId="None" w15:userId="ZHANG Ping (XC-CI1/EST2-CN)"/>
  </w15:person>
  <w15:person w15:author="Gong Hongchao 龚鸿超(HE,PATAC)">
    <w15:presenceInfo w15:providerId="Windows Live" w15:userId="d794183566007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C6"/>
    <w:rsid w:val="000010C3"/>
    <w:rsid w:val="00002D6B"/>
    <w:rsid w:val="0000305E"/>
    <w:rsid w:val="00004704"/>
    <w:rsid w:val="00006DA2"/>
    <w:rsid w:val="00007D9C"/>
    <w:rsid w:val="00007FDF"/>
    <w:rsid w:val="00010A93"/>
    <w:rsid w:val="000119FF"/>
    <w:rsid w:val="00013BE9"/>
    <w:rsid w:val="00013E35"/>
    <w:rsid w:val="00015A53"/>
    <w:rsid w:val="00016BDD"/>
    <w:rsid w:val="00017127"/>
    <w:rsid w:val="00017E26"/>
    <w:rsid w:val="00020791"/>
    <w:rsid w:val="00021127"/>
    <w:rsid w:val="00021193"/>
    <w:rsid w:val="00021856"/>
    <w:rsid w:val="00021941"/>
    <w:rsid w:val="00021F9D"/>
    <w:rsid w:val="00023F92"/>
    <w:rsid w:val="00024224"/>
    <w:rsid w:val="000242C2"/>
    <w:rsid w:val="00025E96"/>
    <w:rsid w:val="00030672"/>
    <w:rsid w:val="000311C3"/>
    <w:rsid w:val="00031682"/>
    <w:rsid w:val="000337E6"/>
    <w:rsid w:val="00034396"/>
    <w:rsid w:val="0003463F"/>
    <w:rsid w:val="0003507E"/>
    <w:rsid w:val="00035F14"/>
    <w:rsid w:val="00036297"/>
    <w:rsid w:val="00036684"/>
    <w:rsid w:val="000374E6"/>
    <w:rsid w:val="00037606"/>
    <w:rsid w:val="00037B19"/>
    <w:rsid w:val="00037F44"/>
    <w:rsid w:val="00040A91"/>
    <w:rsid w:val="00041517"/>
    <w:rsid w:val="0004229C"/>
    <w:rsid w:val="00042A7C"/>
    <w:rsid w:val="00042D25"/>
    <w:rsid w:val="000432FE"/>
    <w:rsid w:val="000449D0"/>
    <w:rsid w:val="00045EBF"/>
    <w:rsid w:val="0005044C"/>
    <w:rsid w:val="000509DE"/>
    <w:rsid w:val="0005238C"/>
    <w:rsid w:val="00052573"/>
    <w:rsid w:val="00053A83"/>
    <w:rsid w:val="00054540"/>
    <w:rsid w:val="00056BDB"/>
    <w:rsid w:val="00057858"/>
    <w:rsid w:val="000604CD"/>
    <w:rsid w:val="00062D50"/>
    <w:rsid w:val="000665A6"/>
    <w:rsid w:val="00066F34"/>
    <w:rsid w:val="00067C23"/>
    <w:rsid w:val="000702D6"/>
    <w:rsid w:val="00071CEB"/>
    <w:rsid w:val="0007238A"/>
    <w:rsid w:val="0007378C"/>
    <w:rsid w:val="00073EC8"/>
    <w:rsid w:val="000747EE"/>
    <w:rsid w:val="00080C7C"/>
    <w:rsid w:val="0008123A"/>
    <w:rsid w:val="00081DB8"/>
    <w:rsid w:val="000821EB"/>
    <w:rsid w:val="00082815"/>
    <w:rsid w:val="00082A61"/>
    <w:rsid w:val="00082C08"/>
    <w:rsid w:val="00082D35"/>
    <w:rsid w:val="00083368"/>
    <w:rsid w:val="00085CDA"/>
    <w:rsid w:val="00086F31"/>
    <w:rsid w:val="00087945"/>
    <w:rsid w:val="00091A49"/>
    <w:rsid w:val="000925E0"/>
    <w:rsid w:val="00092771"/>
    <w:rsid w:val="0009281E"/>
    <w:rsid w:val="0009314E"/>
    <w:rsid w:val="00095669"/>
    <w:rsid w:val="00096397"/>
    <w:rsid w:val="000965B1"/>
    <w:rsid w:val="00096FC8"/>
    <w:rsid w:val="000972A1"/>
    <w:rsid w:val="000A0A89"/>
    <w:rsid w:val="000A19F1"/>
    <w:rsid w:val="000A2D12"/>
    <w:rsid w:val="000A3161"/>
    <w:rsid w:val="000A6A23"/>
    <w:rsid w:val="000A6EF7"/>
    <w:rsid w:val="000A79BB"/>
    <w:rsid w:val="000B1D72"/>
    <w:rsid w:val="000B1FA1"/>
    <w:rsid w:val="000B2414"/>
    <w:rsid w:val="000B48D8"/>
    <w:rsid w:val="000B75F5"/>
    <w:rsid w:val="000C06BC"/>
    <w:rsid w:val="000C175B"/>
    <w:rsid w:val="000C368D"/>
    <w:rsid w:val="000C39AB"/>
    <w:rsid w:val="000C63F5"/>
    <w:rsid w:val="000C67C8"/>
    <w:rsid w:val="000C685F"/>
    <w:rsid w:val="000C6B7E"/>
    <w:rsid w:val="000C7888"/>
    <w:rsid w:val="000D4029"/>
    <w:rsid w:val="000D54CA"/>
    <w:rsid w:val="000D75E5"/>
    <w:rsid w:val="000D7628"/>
    <w:rsid w:val="000D7A97"/>
    <w:rsid w:val="000E0287"/>
    <w:rsid w:val="000E0CB6"/>
    <w:rsid w:val="000E1400"/>
    <w:rsid w:val="000E1C54"/>
    <w:rsid w:val="000E1C99"/>
    <w:rsid w:val="000E22AF"/>
    <w:rsid w:val="000E38D5"/>
    <w:rsid w:val="000E4469"/>
    <w:rsid w:val="000E44D4"/>
    <w:rsid w:val="000E4FA9"/>
    <w:rsid w:val="000E5041"/>
    <w:rsid w:val="000E549A"/>
    <w:rsid w:val="000E6F0B"/>
    <w:rsid w:val="000E7329"/>
    <w:rsid w:val="000E7858"/>
    <w:rsid w:val="000F3408"/>
    <w:rsid w:val="000F447D"/>
    <w:rsid w:val="000F493A"/>
    <w:rsid w:val="000F5365"/>
    <w:rsid w:val="000F6780"/>
    <w:rsid w:val="00101E60"/>
    <w:rsid w:val="001040CF"/>
    <w:rsid w:val="00104588"/>
    <w:rsid w:val="00106031"/>
    <w:rsid w:val="0010663F"/>
    <w:rsid w:val="001073C4"/>
    <w:rsid w:val="0011037C"/>
    <w:rsid w:val="00110406"/>
    <w:rsid w:val="00113138"/>
    <w:rsid w:val="001136BD"/>
    <w:rsid w:val="00117FE4"/>
    <w:rsid w:val="0012055B"/>
    <w:rsid w:val="00120932"/>
    <w:rsid w:val="001215E3"/>
    <w:rsid w:val="001222BA"/>
    <w:rsid w:val="00122A36"/>
    <w:rsid w:val="00122B28"/>
    <w:rsid w:val="00122C43"/>
    <w:rsid w:val="00122F15"/>
    <w:rsid w:val="001235DF"/>
    <w:rsid w:val="00123C4A"/>
    <w:rsid w:val="00123EE6"/>
    <w:rsid w:val="00124BA4"/>
    <w:rsid w:val="00124CD0"/>
    <w:rsid w:val="0012613B"/>
    <w:rsid w:val="0012698D"/>
    <w:rsid w:val="001270C3"/>
    <w:rsid w:val="0012779E"/>
    <w:rsid w:val="001308FF"/>
    <w:rsid w:val="00132012"/>
    <w:rsid w:val="001325A7"/>
    <w:rsid w:val="00133AC9"/>
    <w:rsid w:val="00133EAC"/>
    <w:rsid w:val="00135FF4"/>
    <w:rsid w:val="00140157"/>
    <w:rsid w:val="001416F6"/>
    <w:rsid w:val="0014194F"/>
    <w:rsid w:val="001419DF"/>
    <w:rsid w:val="00143221"/>
    <w:rsid w:val="00145F18"/>
    <w:rsid w:val="00146CF8"/>
    <w:rsid w:val="001473E5"/>
    <w:rsid w:val="00151A53"/>
    <w:rsid w:val="00151CDC"/>
    <w:rsid w:val="00155208"/>
    <w:rsid w:val="0015560E"/>
    <w:rsid w:val="00155FA9"/>
    <w:rsid w:val="001602DA"/>
    <w:rsid w:val="00160B90"/>
    <w:rsid w:val="0016165A"/>
    <w:rsid w:val="001624C3"/>
    <w:rsid w:val="001645D4"/>
    <w:rsid w:val="00164FE4"/>
    <w:rsid w:val="00165DAC"/>
    <w:rsid w:val="0016665A"/>
    <w:rsid w:val="001672A4"/>
    <w:rsid w:val="00167560"/>
    <w:rsid w:val="001675EF"/>
    <w:rsid w:val="00170A1D"/>
    <w:rsid w:val="00172F76"/>
    <w:rsid w:val="00172FA2"/>
    <w:rsid w:val="00173B82"/>
    <w:rsid w:val="00173BD2"/>
    <w:rsid w:val="00173C09"/>
    <w:rsid w:val="00175D1D"/>
    <w:rsid w:val="00181397"/>
    <w:rsid w:val="0018223F"/>
    <w:rsid w:val="001860E7"/>
    <w:rsid w:val="00187B41"/>
    <w:rsid w:val="0019054B"/>
    <w:rsid w:val="0019108E"/>
    <w:rsid w:val="0019198B"/>
    <w:rsid w:val="00191F75"/>
    <w:rsid w:val="00192262"/>
    <w:rsid w:val="0019290C"/>
    <w:rsid w:val="0019351C"/>
    <w:rsid w:val="001962B5"/>
    <w:rsid w:val="00196C1C"/>
    <w:rsid w:val="001A0025"/>
    <w:rsid w:val="001A1162"/>
    <w:rsid w:val="001A15F3"/>
    <w:rsid w:val="001A2C58"/>
    <w:rsid w:val="001A7A9A"/>
    <w:rsid w:val="001B11A3"/>
    <w:rsid w:val="001B2624"/>
    <w:rsid w:val="001B46F1"/>
    <w:rsid w:val="001B6050"/>
    <w:rsid w:val="001B6E1B"/>
    <w:rsid w:val="001B74BD"/>
    <w:rsid w:val="001C11A4"/>
    <w:rsid w:val="001C11D5"/>
    <w:rsid w:val="001C176B"/>
    <w:rsid w:val="001C2C19"/>
    <w:rsid w:val="001C3666"/>
    <w:rsid w:val="001C3CE3"/>
    <w:rsid w:val="001C4680"/>
    <w:rsid w:val="001C58FA"/>
    <w:rsid w:val="001C66DC"/>
    <w:rsid w:val="001D0568"/>
    <w:rsid w:val="001D1CAB"/>
    <w:rsid w:val="001D2B02"/>
    <w:rsid w:val="001D3257"/>
    <w:rsid w:val="001D3E76"/>
    <w:rsid w:val="001D56DE"/>
    <w:rsid w:val="001D6FA6"/>
    <w:rsid w:val="001E135A"/>
    <w:rsid w:val="001E17DB"/>
    <w:rsid w:val="001E1D21"/>
    <w:rsid w:val="001E1E61"/>
    <w:rsid w:val="001E4D8F"/>
    <w:rsid w:val="001E5E43"/>
    <w:rsid w:val="001E6AD1"/>
    <w:rsid w:val="001F0977"/>
    <w:rsid w:val="001F203A"/>
    <w:rsid w:val="001F22F7"/>
    <w:rsid w:val="001F5EC8"/>
    <w:rsid w:val="00204011"/>
    <w:rsid w:val="002043A4"/>
    <w:rsid w:val="0020644A"/>
    <w:rsid w:val="00206703"/>
    <w:rsid w:val="00207862"/>
    <w:rsid w:val="0021015B"/>
    <w:rsid w:val="0021081F"/>
    <w:rsid w:val="00210980"/>
    <w:rsid w:val="0021675E"/>
    <w:rsid w:val="00216D8E"/>
    <w:rsid w:val="00217432"/>
    <w:rsid w:val="00221A93"/>
    <w:rsid w:val="00221E9E"/>
    <w:rsid w:val="00221EFE"/>
    <w:rsid w:val="00222487"/>
    <w:rsid w:val="00222765"/>
    <w:rsid w:val="002235E8"/>
    <w:rsid w:val="002236AF"/>
    <w:rsid w:val="002238B0"/>
    <w:rsid w:val="00224450"/>
    <w:rsid w:val="002257F5"/>
    <w:rsid w:val="0022717B"/>
    <w:rsid w:val="0022787C"/>
    <w:rsid w:val="00227DEE"/>
    <w:rsid w:val="00230AB2"/>
    <w:rsid w:val="00231576"/>
    <w:rsid w:val="00231604"/>
    <w:rsid w:val="00232954"/>
    <w:rsid w:val="00233A5F"/>
    <w:rsid w:val="00234242"/>
    <w:rsid w:val="00234DB4"/>
    <w:rsid w:val="002361B1"/>
    <w:rsid w:val="00236D63"/>
    <w:rsid w:val="00240345"/>
    <w:rsid w:val="0024110B"/>
    <w:rsid w:val="00241777"/>
    <w:rsid w:val="00241E25"/>
    <w:rsid w:val="002420C4"/>
    <w:rsid w:val="00244F53"/>
    <w:rsid w:val="00245876"/>
    <w:rsid w:val="00245A97"/>
    <w:rsid w:val="00247435"/>
    <w:rsid w:val="002477E9"/>
    <w:rsid w:val="00247ADC"/>
    <w:rsid w:val="00252B22"/>
    <w:rsid w:val="0025332E"/>
    <w:rsid w:val="002576FC"/>
    <w:rsid w:val="00260EE3"/>
    <w:rsid w:val="002611DD"/>
    <w:rsid w:val="002620EA"/>
    <w:rsid w:val="00262F99"/>
    <w:rsid w:val="0026529E"/>
    <w:rsid w:val="002667EF"/>
    <w:rsid w:val="00270A0E"/>
    <w:rsid w:val="00270C03"/>
    <w:rsid w:val="002726E9"/>
    <w:rsid w:val="00272FBB"/>
    <w:rsid w:val="00275316"/>
    <w:rsid w:val="002754C2"/>
    <w:rsid w:val="00275AE9"/>
    <w:rsid w:val="00281F71"/>
    <w:rsid w:val="0028250C"/>
    <w:rsid w:val="0028325E"/>
    <w:rsid w:val="00283E81"/>
    <w:rsid w:val="00283E88"/>
    <w:rsid w:val="00284AD8"/>
    <w:rsid w:val="00284BCC"/>
    <w:rsid w:val="00285717"/>
    <w:rsid w:val="0028578D"/>
    <w:rsid w:val="00286A0A"/>
    <w:rsid w:val="002875CE"/>
    <w:rsid w:val="00290DC0"/>
    <w:rsid w:val="00290E6E"/>
    <w:rsid w:val="0029102F"/>
    <w:rsid w:val="002915DE"/>
    <w:rsid w:val="00294484"/>
    <w:rsid w:val="00295484"/>
    <w:rsid w:val="002A0F2C"/>
    <w:rsid w:val="002A2765"/>
    <w:rsid w:val="002A2D85"/>
    <w:rsid w:val="002A3572"/>
    <w:rsid w:val="002A3995"/>
    <w:rsid w:val="002A3DED"/>
    <w:rsid w:val="002A5C73"/>
    <w:rsid w:val="002A66B1"/>
    <w:rsid w:val="002A7640"/>
    <w:rsid w:val="002B0A05"/>
    <w:rsid w:val="002B245A"/>
    <w:rsid w:val="002B264C"/>
    <w:rsid w:val="002B270D"/>
    <w:rsid w:val="002B6A89"/>
    <w:rsid w:val="002B7D07"/>
    <w:rsid w:val="002B7EA6"/>
    <w:rsid w:val="002C016A"/>
    <w:rsid w:val="002C160C"/>
    <w:rsid w:val="002C173B"/>
    <w:rsid w:val="002C19F7"/>
    <w:rsid w:val="002C1BF9"/>
    <w:rsid w:val="002C4359"/>
    <w:rsid w:val="002C5B24"/>
    <w:rsid w:val="002D09C5"/>
    <w:rsid w:val="002D0D70"/>
    <w:rsid w:val="002D3B6C"/>
    <w:rsid w:val="002D5080"/>
    <w:rsid w:val="002D51BB"/>
    <w:rsid w:val="002D5955"/>
    <w:rsid w:val="002D5FF6"/>
    <w:rsid w:val="002D60B6"/>
    <w:rsid w:val="002D76BF"/>
    <w:rsid w:val="002E1C47"/>
    <w:rsid w:val="002E2F33"/>
    <w:rsid w:val="002E39DD"/>
    <w:rsid w:val="002E44DD"/>
    <w:rsid w:val="002E53CF"/>
    <w:rsid w:val="002E5F91"/>
    <w:rsid w:val="002E7959"/>
    <w:rsid w:val="002F01D6"/>
    <w:rsid w:val="002F172E"/>
    <w:rsid w:val="002F173D"/>
    <w:rsid w:val="002F1B4B"/>
    <w:rsid w:val="002F29E0"/>
    <w:rsid w:val="002F3C43"/>
    <w:rsid w:val="002F4AAF"/>
    <w:rsid w:val="002F51A0"/>
    <w:rsid w:val="002F53B8"/>
    <w:rsid w:val="002F5D72"/>
    <w:rsid w:val="002F7D30"/>
    <w:rsid w:val="00300DFE"/>
    <w:rsid w:val="00301664"/>
    <w:rsid w:val="003016D9"/>
    <w:rsid w:val="003025AB"/>
    <w:rsid w:val="003038EF"/>
    <w:rsid w:val="00303BDC"/>
    <w:rsid w:val="0030553F"/>
    <w:rsid w:val="00305705"/>
    <w:rsid w:val="00305B65"/>
    <w:rsid w:val="003067DD"/>
    <w:rsid w:val="00307147"/>
    <w:rsid w:val="0030756E"/>
    <w:rsid w:val="00307E48"/>
    <w:rsid w:val="003102C4"/>
    <w:rsid w:val="00310445"/>
    <w:rsid w:val="00310AE7"/>
    <w:rsid w:val="003117B5"/>
    <w:rsid w:val="00311CE5"/>
    <w:rsid w:val="00312133"/>
    <w:rsid w:val="00313E2E"/>
    <w:rsid w:val="00313FA9"/>
    <w:rsid w:val="00314006"/>
    <w:rsid w:val="0031419F"/>
    <w:rsid w:val="00315A45"/>
    <w:rsid w:val="00317E94"/>
    <w:rsid w:val="00321D5A"/>
    <w:rsid w:val="003223C6"/>
    <w:rsid w:val="00322FE0"/>
    <w:rsid w:val="003237FC"/>
    <w:rsid w:val="00324ACA"/>
    <w:rsid w:val="0032542C"/>
    <w:rsid w:val="003269EA"/>
    <w:rsid w:val="00326BE2"/>
    <w:rsid w:val="0033015B"/>
    <w:rsid w:val="00332167"/>
    <w:rsid w:val="00332BF8"/>
    <w:rsid w:val="003343A4"/>
    <w:rsid w:val="003346FC"/>
    <w:rsid w:val="00334C73"/>
    <w:rsid w:val="00335BB6"/>
    <w:rsid w:val="00337237"/>
    <w:rsid w:val="00337492"/>
    <w:rsid w:val="00337ED7"/>
    <w:rsid w:val="003415E8"/>
    <w:rsid w:val="00341E64"/>
    <w:rsid w:val="003438FF"/>
    <w:rsid w:val="00345C95"/>
    <w:rsid w:val="00346448"/>
    <w:rsid w:val="0034693B"/>
    <w:rsid w:val="00346D62"/>
    <w:rsid w:val="003473C5"/>
    <w:rsid w:val="00347DD2"/>
    <w:rsid w:val="003500D9"/>
    <w:rsid w:val="00350556"/>
    <w:rsid w:val="00351702"/>
    <w:rsid w:val="003528C0"/>
    <w:rsid w:val="00353A58"/>
    <w:rsid w:val="00353F6D"/>
    <w:rsid w:val="0035500C"/>
    <w:rsid w:val="00355DFB"/>
    <w:rsid w:val="00356D82"/>
    <w:rsid w:val="00357798"/>
    <w:rsid w:val="003618FB"/>
    <w:rsid w:val="00361E20"/>
    <w:rsid w:val="00361F17"/>
    <w:rsid w:val="0036384F"/>
    <w:rsid w:val="00364A46"/>
    <w:rsid w:val="0036550C"/>
    <w:rsid w:val="00365863"/>
    <w:rsid w:val="00365972"/>
    <w:rsid w:val="003661A4"/>
    <w:rsid w:val="00367D8E"/>
    <w:rsid w:val="00371142"/>
    <w:rsid w:val="00372FDB"/>
    <w:rsid w:val="00375E05"/>
    <w:rsid w:val="00375EF3"/>
    <w:rsid w:val="00376914"/>
    <w:rsid w:val="0037697B"/>
    <w:rsid w:val="00376B9C"/>
    <w:rsid w:val="003814AB"/>
    <w:rsid w:val="003818BE"/>
    <w:rsid w:val="00383B4C"/>
    <w:rsid w:val="00384356"/>
    <w:rsid w:val="003846A5"/>
    <w:rsid w:val="003847AC"/>
    <w:rsid w:val="00384BE7"/>
    <w:rsid w:val="0038634B"/>
    <w:rsid w:val="00387BDB"/>
    <w:rsid w:val="00387E79"/>
    <w:rsid w:val="0039093E"/>
    <w:rsid w:val="00392403"/>
    <w:rsid w:val="003930B1"/>
    <w:rsid w:val="00395B25"/>
    <w:rsid w:val="003A132C"/>
    <w:rsid w:val="003A25A7"/>
    <w:rsid w:val="003A2C98"/>
    <w:rsid w:val="003A3580"/>
    <w:rsid w:val="003A51E4"/>
    <w:rsid w:val="003A6CBA"/>
    <w:rsid w:val="003A7325"/>
    <w:rsid w:val="003A7437"/>
    <w:rsid w:val="003A75B7"/>
    <w:rsid w:val="003B0858"/>
    <w:rsid w:val="003B120A"/>
    <w:rsid w:val="003B1334"/>
    <w:rsid w:val="003B1DE7"/>
    <w:rsid w:val="003B24FD"/>
    <w:rsid w:val="003B410F"/>
    <w:rsid w:val="003B44D3"/>
    <w:rsid w:val="003B715D"/>
    <w:rsid w:val="003B74D3"/>
    <w:rsid w:val="003C21CD"/>
    <w:rsid w:val="003C2B36"/>
    <w:rsid w:val="003C3041"/>
    <w:rsid w:val="003C3220"/>
    <w:rsid w:val="003C4D65"/>
    <w:rsid w:val="003C5CFD"/>
    <w:rsid w:val="003C751A"/>
    <w:rsid w:val="003D08E5"/>
    <w:rsid w:val="003D1755"/>
    <w:rsid w:val="003D3448"/>
    <w:rsid w:val="003D486B"/>
    <w:rsid w:val="003D6B74"/>
    <w:rsid w:val="003D725E"/>
    <w:rsid w:val="003D7488"/>
    <w:rsid w:val="003E0209"/>
    <w:rsid w:val="003E2813"/>
    <w:rsid w:val="003E489C"/>
    <w:rsid w:val="003E4EAF"/>
    <w:rsid w:val="003E596A"/>
    <w:rsid w:val="003E62CC"/>
    <w:rsid w:val="003E66CA"/>
    <w:rsid w:val="003F08FE"/>
    <w:rsid w:val="003F0983"/>
    <w:rsid w:val="003F10DB"/>
    <w:rsid w:val="003F1595"/>
    <w:rsid w:val="003F1E45"/>
    <w:rsid w:val="003F394A"/>
    <w:rsid w:val="003F4155"/>
    <w:rsid w:val="003F45C2"/>
    <w:rsid w:val="003F5F70"/>
    <w:rsid w:val="003F60BF"/>
    <w:rsid w:val="003F6416"/>
    <w:rsid w:val="004014C7"/>
    <w:rsid w:val="00404424"/>
    <w:rsid w:val="00405A67"/>
    <w:rsid w:val="004060CE"/>
    <w:rsid w:val="0040641A"/>
    <w:rsid w:val="00407636"/>
    <w:rsid w:val="00410A27"/>
    <w:rsid w:val="00411248"/>
    <w:rsid w:val="00412739"/>
    <w:rsid w:val="00413560"/>
    <w:rsid w:val="00413D61"/>
    <w:rsid w:val="00414B77"/>
    <w:rsid w:val="00414CFF"/>
    <w:rsid w:val="00415142"/>
    <w:rsid w:val="0041564C"/>
    <w:rsid w:val="00420BD2"/>
    <w:rsid w:val="00420DAC"/>
    <w:rsid w:val="00421290"/>
    <w:rsid w:val="004233C9"/>
    <w:rsid w:val="0042370C"/>
    <w:rsid w:val="0042536C"/>
    <w:rsid w:val="0042559A"/>
    <w:rsid w:val="0042588D"/>
    <w:rsid w:val="00425AF0"/>
    <w:rsid w:val="00426E49"/>
    <w:rsid w:val="00427863"/>
    <w:rsid w:val="00430A9B"/>
    <w:rsid w:val="004315C6"/>
    <w:rsid w:val="0043237E"/>
    <w:rsid w:val="0043388F"/>
    <w:rsid w:val="00434B7D"/>
    <w:rsid w:val="00435097"/>
    <w:rsid w:val="004354BE"/>
    <w:rsid w:val="00436292"/>
    <w:rsid w:val="004377F1"/>
    <w:rsid w:val="004408ED"/>
    <w:rsid w:val="00441FD5"/>
    <w:rsid w:val="004427AF"/>
    <w:rsid w:val="00443CF4"/>
    <w:rsid w:val="004450F7"/>
    <w:rsid w:val="00445F7E"/>
    <w:rsid w:val="00446B90"/>
    <w:rsid w:val="00451C52"/>
    <w:rsid w:val="00451E9B"/>
    <w:rsid w:val="004521EA"/>
    <w:rsid w:val="00452ADA"/>
    <w:rsid w:val="00452CF2"/>
    <w:rsid w:val="00456F1E"/>
    <w:rsid w:val="00457404"/>
    <w:rsid w:val="00457974"/>
    <w:rsid w:val="00457D58"/>
    <w:rsid w:val="004605C2"/>
    <w:rsid w:val="004606DE"/>
    <w:rsid w:val="0046107C"/>
    <w:rsid w:val="00462B3F"/>
    <w:rsid w:val="00463845"/>
    <w:rsid w:val="004638BB"/>
    <w:rsid w:val="004645A8"/>
    <w:rsid w:val="00465ADF"/>
    <w:rsid w:val="00466744"/>
    <w:rsid w:val="0046728E"/>
    <w:rsid w:val="00467ACB"/>
    <w:rsid w:val="004703BC"/>
    <w:rsid w:val="00470660"/>
    <w:rsid w:val="0047318C"/>
    <w:rsid w:val="004737B6"/>
    <w:rsid w:val="0047414D"/>
    <w:rsid w:val="00475044"/>
    <w:rsid w:val="00476F0C"/>
    <w:rsid w:val="00477B7C"/>
    <w:rsid w:val="0048197D"/>
    <w:rsid w:val="004837EE"/>
    <w:rsid w:val="00484597"/>
    <w:rsid w:val="00484F38"/>
    <w:rsid w:val="004857ED"/>
    <w:rsid w:val="004870A5"/>
    <w:rsid w:val="0049147A"/>
    <w:rsid w:val="00491E74"/>
    <w:rsid w:val="00491FE0"/>
    <w:rsid w:val="004925DB"/>
    <w:rsid w:val="004942BF"/>
    <w:rsid w:val="004948FD"/>
    <w:rsid w:val="00495FD9"/>
    <w:rsid w:val="004A2930"/>
    <w:rsid w:val="004A2C14"/>
    <w:rsid w:val="004A3287"/>
    <w:rsid w:val="004A3F29"/>
    <w:rsid w:val="004A4970"/>
    <w:rsid w:val="004A4DCA"/>
    <w:rsid w:val="004A5ECF"/>
    <w:rsid w:val="004B04CE"/>
    <w:rsid w:val="004B0E0A"/>
    <w:rsid w:val="004B1DD6"/>
    <w:rsid w:val="004B1E65"/>
    <w:rsid w:val="004B2A02"/>
    <w:rsid w:val="004B2C2A"/>
    <w:rsid w:val="004B387B"/>
    <w:rsid w:val="004B56EF"/>
    <w:rsid w:val="004B5E87"/>
    <w:rsid w:val="004B6739"/>
    <w:rsid w:val="004B6FC2"/>
    <w:rsid w:val="004B73F6"/>
    <w:rsid w:val="004C01CF"/>
    <w:rsid w:val="004C04B6"/>
    <w:rsid w:val="004C093E"/>
    <w:rsid w:val="004C12C6"/>
    <w:rsid w:val="004C1643"/>
    <w:rsid w:val="004C17CC"/>
    <w:rsid w:val="004C42CD"/>
    <w:rsid w:val="004C4F54"/>
    <w:rsid w:val="004C5D6F"/>
    <w:rsid w:val="004C6D4B"/>
    <w:rsid w:val="004D3129"/>
    <w:rsid w:val="004D3D72"/>
    <w:rsid w:val="004D4D55"/>
    <w:rsid w:val="004D5745"/>
    <w:rsid w:val="004D5AD0"/>
    <w:rsid w:val="004D5BBB"/>
    <w:rsid w:val="004E21CE"/>
    <w:rsid w:val="004E2EC9"/>
    <w:rsid w:val="004E3B25"/>
    <w:rsid w:val="004E49E2"/>
    <w:rsid w:val="004E642D"/>
    <w:rsid w:val="004E659E"/>
    <w:rsid w:val="004E65C3"/>
    <w:rsid w:val="004E74FE"/>
    <w:rsid w:val="004F00B0"/>
    <w:rsid w:val="004F23D1"/>
    <w:rsid w:val="004F2547"/>
    <w:rsid w:val="004F2CDB"/>
    <w:rsid w:val="004F32FA"/>
    <w:rsid w:val="004F4627"/>
    <w:rsid w:val="004F6BFB"/>
    <w:rsid w:val="004F7D43"/>
    <w:rsid w:val="004F7FDD"/>
    <w:rsid w:val="0050050D"/>
    <w:rsid w:val="00500B39"/>
    <w:rsid w:val="0050104B"/>
    <w:rsid w:val="0050106B"/>
    <w:rsid w:val="00501BB9"/>
    <w:rsid w:val="00501D16"/>
    <w:rsid w:val="00505C92"/>
    <w:rsid w:val="005071CC"/>
    <w:rsid w:val="00510345"/>
    <w:rsid w:val="00510B20"/>
    <w:rsid w:val="00511874"/>
    <w:rsid w:val="00512EF8"/>
    <w:rsid w:val="005135C5"/>
    <w:rsid w:val="0051408F"/>
    <w:rsid w:val="00514773"/>
    <w:rsid w:val="00515AE2"/>
    <w:rsid w:val="00516127"/>
    <w:rsid w:val="00517A05"/>
    <w:rsid w:val="00521930"/>
    <w:rsid w:val="00523937"/>
    <w:rsid w:val="00523E63"/>
    <w:rsid w:val="005249A5"/>
    <w:rsid w:val="00524C46"/>
    <w:rsid w:val="00525FBE"/>
    <w:rsid w:val="0052646F"/>
    <w:rsid w:val="00526572"/>
    <w:rsid w:val="00530D34"/>
    <w:rsid w:val="0053111E"/>
    <w:rsid w:val="00531CFA"/>
    <w:rsid w:val="0053315F"/>
    <w:rsid w:val="00533332"/>
    <w:rsid w:val="0053413D"/>
    <w:rsid w:val="00534263"/>
    <w:rsid w:val="0053476F"/>
    <w:rsid w:val="0053656E"/>
    <w:rsid w:val="005376C7"/>
    <w:rsid w:val="00537714"/>
    <w:rsid w:val="005379A0"/>
    <w:rsid w:val="005406D5"/>
    <w:rsid w:val="00541219"/>
    <w:rsid w:val="0054126D"/>
    <w:rsid w:val="005412C0"/>
    <w:rsid w:val="0054136A"/>
    <w:rsid w:val="00542545"/>
    <w:rsid w:val="00544F56"/>
    <w:rsid w:val="005452A8"/>
    <w:rsid w:val="005467CF"/>
    <w:rsid w:val="00546985"/>
    <w:rsid w:val="0054734B"/>
    <w:rsid w:val="00551DD5"/>
    <w:rsid w:val="0055399A"/>
    <w:rsid w:val="00553C0E"/>
    <w:rsid w:val="00554ECD"/>
    <w:rsid w:val="00556663"/>
    <w:rsid w:val="005566E3"/>
    <w:rsid w:val="005601A9"/>
    <w:rsid w:val="005632B5"/>
    <w:rsid w:val="00563B65"/>
    <w:rsid w:val="00563D5C"/>
    <w:rsid w:val="00566587"/>
    <w:rsid w:val="00570E68"/>
    <w:rsid w:val="0057170C"/>
    <w:rsid w:val="005727C7"/>
    <w:rsid w:val="00572CE0"/>
    <w:rsid w:val="00572F73"/>
    <w:rsid w:val="00574819"/>
    <w:rsid w:val="005759AF"/>
    <w:rsid w:val="00580EF9"/>
    <w:rsid w:val="00582878"/>
    <w:rsid w:val="00582908"/>
    <w:rsid w:val="005834B9"/>
    <w:rsid w:val="00584AE2"/>
    <w:rsid w:val="005850D5"/>
    <w:rsid w:val="005864E6"/>
    <w:rsid w:val="00591018"/>
    <w:rsid w:val="0059109E"/>
    <w:rsid w:val="00592163"/>
    <w:rsid w:val="00592DBE"/>
    <w:rsid w:val="00592E6D"/>
    <w:rsid w:val="0059613A"/>
    <w:rsid w:val="005A0479"/>
    <w:rsid w:val="005A3238"/>
    <w:rsid w:val="005A46BA"/>
    <w:rsid w:val="005A6D28"/>
    <w:rsid w:val="005A716C"/>
    <w:rsid w:val="005A7D69"/>
    <w:rsid w:val="005A7F95"/>
    <w:rsid w:val="005B076B"/>
    <w:rsid w:val="005B0D86"/>
    <w:rsid w:val="005B1020"/>
    <w:rsid w:val="005B1E01"/>
    <w:rsid w:val="005B2CA0"/>
    <w:rsid w:val="005B2D66"/>
    <w:rsid w:val="005B3365"/>
    <w:rsid w:val="005B382F"/>
    <w:rsid w:val="005B4855"/>
    <w:rsid w:val="005B4E75"/>
    <w:rsid w:val="005B63C6"/>
    <w:rsid w:val="005B7FAC"/>
    <w:rsid w:val="005C0099"/>
    <w:rsid w:val="005C0667"/>
    <w:rsid w:val="005C188D"/>
    <w:rsid w:val="005C1C0E"/>
    <w:rsid w:val="005C2116"/>
    <w:rsid w:val="005C21E5"/>
    <w:rsid w:val="005C243E"/>
    <w:rsid w:val="005C3026"/>
    <w:rsid w:val="005C3852"/>
    <w:rsid w:val="005C3F37"/>
    <w:rsid w:val="005C63F8"/>
    <w:rsid w:val="005C6A1E"/>
    <w:rsid w:val="005C6AFB"/>
    <w:rsid w:val="005C7702"/>
    <w:rsid w:val="005D0229"/>
    <w:rsid w:val="005D133E"/>
    <w:rsid w:val="005D1C95"/>
    <w:rsid w:val="005D232A"/>
    <w:rsid w:val="005D28E0"/>
    <w:rsid w:val="005D3743"/>
    <w:rsid w:val="005D54C3"/>
    <w:rsid w:val="005D5538"/>
    <w:rsid w:val="005D68C9"/>
    <w:rsid w:val="005E0E3F"/>
    <w:rsid w:val="005E12F6"/>
    <w:rsid w:val="005E289F"/>
    <w:rsid w:val="005E29DA"/>
    <w:rsid w:val="005E34D4"/>
    <w:rsid w:val="005E3738"/>
    <w:rsid w:val="005E4899"/>
    <w:rsid w:val="005F0041"/>
    <w:rsid w:val="005F0107"/>
    <w:rsid w:val="005F10DD"/>
    <w:rsid w:val="005F1A1C"/>
    <w:rsid w:val="005F2960"/>
    <w:rsid w:val="005F30C8"/>
    <w:rsid w:val="005F4CB8"/>
    <w:rsid w:val="005F604A"/>
    <w:rsid w:val="0060025A"/>
    <w:rsid w:val="00601C8B"/>
    <w:rsid w:val="006031B2"/>
    <w:rsid w:val="00605C1F"/>
    <w:rsid w:val="00605C59"/>
    <w:rsid w:val="00607F88"/>
    <w:rsid w:val="00611101"/>
    <w:rsid w:val="00612779"/>
    <w:rsid w:val="00612EB7"/>
    <w:rsid w:val="006137FE"/>
    <w:rsid w:val="006146B9"/>
    <w:rsid w:val="006153EB"/>
    <w:rsid w:val="00615667"/>
    <w:rsid w:val="006166F1"/>
    <w:rsid w:val="00616816"/>
    <w:rsid w:val="00620310"/>
    <w:rsid w:val="00621B1C"/>
    <w:rsid w:val="00626958"/>
    <w:rsid w:val="006271C7"/>
    <w:rsid w:val="0063147C"/>
    <w:rsid w:val="00633813"/>
    <w:rsid w:val="00634EEA"/>
    <w:rsid w:val="00635916"/>
    <w:rsid w:val="00635D91"/>
    <w:rsid w:val="006375F9"/>
    <w:rsid w:val="00640CD4"/>
    <w:rsid w:val="00641EDA"/>
    <w:rsid w:val="00642855"/>
    <w:rsid w:val="006449C0"/>
    <w:rsid w:val="006453EC"/>
    <w:rsid w:val="006455C0"/>
    <w:rsid w:val="006459B3"/>
    <w:rsid w:val="00646A88"/>
    <w:rsid w:val="00646EFC"/>
    <w:rsid w:val="00652180"/>
    <w:rsid w:val="00653759"/>
    <w:rsid w:val="00654A65"/>
    <w:rsid w:val="00654FAA"/>
    <w:rsid w:val="006550AE"/>
    <w:rsid w:val="00656415"/>
    <w:rsid w:val="00656756"/>
    <w:rsid w:val="006569B2"/>
    <w:rsid w:val="00656AA0"/>
    <w:rsid w:val="006579A1"/>
    <w:rsid w:val="00657ADF"/>
    <w:rsid w:val="0066288D"/>
    <w:rsid w:val="00662E63"/>
    <w:rsid w:val="00664311"/>
    <w:rsid w:val="0066462C"/>
    <w:rsid w:val="006658D2"/>
    <w:rsid w:val="006664D6"/>
    <w:rsid w:val="006677AA"/>
    <w:rsid w:val="00670AC6"/>
    <w:rsid w:val="00671026"/>
    <w:rsid w:val="0067142D"/>
    <w:rsid w:val="00672D9E"/>
    <w:rsid w:val="00672EF9"/>
    <w:rsid w:val="00674122"/>
    <w:rsid w:val="006742A3"/>
    <w:rsid w:val="006745F1"/>
    <w:rsid w:val="006746F1"/>
    <w:rsid w:val="00674D3B"/>
    <w:rsid w:val="0067597B"/>
    <w:rsid w:val="00675CB4"/>
    <w:rsid w:val="00677DA6"/>
    <w:rsid w:val="00677DD0"/>
    <w:rsid w:val="0068040A"/>
    <w:rsid w:val="00680899"/>
    <w:rsid w:val="0068181E"/>
    <w:rsid w:val="00681EC9"/>
    <w:rsid w:val="006828BF"/>
    <w:rsid w:val="00682FDB"/>
    <w:rsid w:val="00683664"/>
    <w:rsid w:val="00684750"/>
    <w:rsid w:val="00685E99"/>
    <w:rsid w:val="006869CF"/>
    <w:rsid w:val="00690EEC"/>
    <w:rsid w:val="00691FB1"/>
    <w:rsid w:val="0069217F"/>
    <w:rsid w:val="00693C84"/>
    <w:rsid w:val="0069416C"/>
    <w:rsid w:val="00694A50"/>
    <w:rsid w:val="00695F7C"/>
    <w:rsid w:val="0069646A"/>
    <w:rsid w:val="006966AD"/>
    <w:rsid w:val="0069765B"/>
    <w:rsid w:val="00697B7B"/>
    <w:rsid w:val="006A0B35"/>
    <w:rsid w:val="006A19B5"/>
    <w:rsid w:val="006A3869"/>
    <w:rsid w:val="006A49A4"/>
    <w:rsid w:val="006A4B65"/>
    <w:rsid w:val="006A5A71"/>
    <w:rsid w:val="006A7017"/>
    <w:rsid w:val="006A7976"/>
    <w:rsid w:val="006A7F74"/>
    <w:rsid w:val="006B08F9"/>
    <w:rsid w:val="006B1C09"/>
    <w:rsid w:val="006B2CB5"/>
    <w:rsid w:val="006B337F"/>
    <w:rsid w:val="006B3845"/>
    <w:rsid w:val="006B3A1E"/>
    <w:rsid w:val="006B3E40"/>
    <w:rsid w:val="006B6984"/>
    <w:rsid w:val="006B6E30"/>
    <w:rsid w:val="006B7CCD"/>
    <w:rsid w:val="006C04E9"/>
    <w:rsid w:val="006C0F0C"/>
    <w:rsid w:val="006C0FC2"/>
    <w:rsid w:val="006C126B"/>
    <w:rsid w:val="006C1905"/>
    <w:rsid w:val="006C300D"/>
    <w:rsid w:val="006C41BA"/>
    <w:rsid w:val="006C5238"/>
    <w:rsid w:val="006C7615"/>
    <w:rsid w:val="006C76BB"/>
    <w:rsid w:val="006C7EFD"/>
    <w:rsid w:val="006D0351"/>
    <w:rsid w:val="006D054C"/>
    <w:rsid w:val="006D0F04"/>
    <w:rsid w:val="006D1C45"/>
    <w:rsid w:val="006D2B70"/>
    <w:rsid w:val="006D6315"/>
    <w:rsid w:val="006D787F"/>
    <w:rsid w:val="006E051A"/>
    <w:rsid w:val="006E0AD2"/>
    <w:rsid w:val="006E0F12"/>
    <w:rsid w:val="006E15C3"/>
    <w:rsid w:val="006E1AB4"/>
    <w:rsid w:val="006E1E89"/>
    <w:rsid w:val="006E33B3"/>
    <w:rsid w:val="006E3D0B"/>
    <w:rsid w:val="006E50F7"/>
    <w:rsid w:val="006E5D69"/>
    <w:rsid w:val="006E64C9"/>
    <w:rsid w:val="006E6687"/>
    <w:rsid w:val="006E6B94"/>
    <w:rsid w:val="006E7E0D"/>
    <w:rsid w:val="006F0205"/>
    <w:rsid w:val="006F1338"/>
    <w:rsid w:val="006F4BBD"/>
    <w:rsid w:val="006F729F"/>
    <w:rsid w:val="006F7EC2"/>
    <w:rsid w:val="007003FA"/>
    <w:rsid w:val="00700C19"/>
    <w:rsid w:val="00700CDA"/>
    <w:rsid w:val="0070182B"/>
    <w:rsid w:val="007022B7"/>
    <w:rsid w:val="00703272"/>
    <w:rsid w:val="00703B2F"/>
    <w:rsid w:val="00706834"/>
    <w:rsid w:val="00707DD8"/>
    <w:rsid w:val="007103AF"/>
    <w:rsid w:val="007112DE"/>
    <w:rsid w:val="00711EDB"/>
    <w:rsid w:val="007124E4"/>
    <w:rsid w:val="00714A09"/>
    <w:rsid w:val="00715434"/>
    <w:rsid w:val="00716352"/>
    <w:rsid w:val="00716A68"/>
    <w:rsid w:val="007202E1"/>
    <w:rsid w:val="0072062D"/>
    <w:rsid w:val="00720E88"/>
    <w:rsid w:val="007214A7"/>
    <w:rsid w:val="00722C73"/>
    <w:rsid w:val="007235E4"/>
    <w:rsid w:val="00724D4E"/>
    <w:rsid w:val="007259F2"/>
    <w:rsid w:val="00727093"/>
    <w:rsid w:val="007275AB"/>
    <w:rsid w:val="007323AF"/>
    <w:rsid w:val="007326F2"/>
    <w:rsid w:val="00732C74"/>
    <w:rsid w:val="00732FCD"/>
    <w:rsid w:val="00733386"/>
    <w:rsid w:val="00733BFA"/>
    <w:rsid w:val="007352A4"/>
    <w:rsid w:val="00736DCD"/>
    <w:rsid w:val="00737F9C"/>
    <w:rsid w:val="00740386"/>
    <w:rsid w:val="0074243F"/>
    <w:rsid w:val="007426D2"/>
    <w:rsid w:val="00745BFF"/>
    <w:rsid w:val="00746933"/>
    <w:rsid w:val="00746EB1"/>
    <w:rsid w:val="007507C1"/>
    <w:rsid w:val="00752A72"/>
    <w:rsid w:val="00752CAB"/>
    <w:rsid w:val="0075392D"/>
    <w:rsid w:val="007558E4"/>
    <w:rsid w:val="007568E1"/>
    <w:rsid w:val="00760833"/>
    <w:rsid w:val="007608AF"/>
    <w:rsid w:val="00761774"/>
    <w:rsid w:val="007621FE"/>
    <w:rsid w:val="00762F82"/>
    <w:rsid w:val="007635BA"/>
    <w:rsid w:val="00763864"/>
    <w:rsid w:val="007642C7"/>
    <w:rsid w:val="00764C70"/>
    <w:rsid w:val="0076640E"/>
    <w:rsid w:val="007667D3"/>
    <w:rsid w:val="0076751B"/>
    <w:rsid w:val="00770BEC"/>
    <w:rsid w:val="007714D8"/>
    <w:rsid w:val="00771F08"/>
    <w:rsid w:val="007724C2"/>
    <w:rsid w:val="00772572"/>
    <w:rsid w:val="00772646"/>
    <w:rsid w:val="0077444E"/>
    <w:rsid w:val="007749D0"/>
    <w:rsid w:val="0077567F"/>
    <w:rsid w:val="00780123"/>
    <w:rsid w:val="0078051C"/>
    <w:rsid w:val="00780AFE"/>
    <w:rsid w:val="00783E20"/>
    <w:rsid w:val="007844FF"/>
    <w:rsid w:val="00784F6E"/>
    <w:rsid w:val="0078529D"/>
    <w:rsid w:val="0078550C"/>
    <w:rsid w:val="0078670D"/>
    <w:rsid w:val="007873C1"/>
    <w:rsid w:val="007909AA"/>
    <w:rsid w:val="00793D3F"/>
    <w:rsid w:val="00793E69"/>
    <w:rsid w:val="00794514"/>
    <w:rsid w:val="0079469A"/>
    <w:rsid w:val="00795005"/>
    <w:rsid w:val="00797DF5"/>
    <w:rsid w:val="00797FA8"/>
    <w:rsid w:val="007A2084"/>
    <w:rsid w:val="007A28DF"/>
    <w:rsid w:val="007A2C28"/>
    <w:rsid w:val="007A3FAB"/>
    <w:rsid w:val="007A4A74"/>
    <w:rsid w:val="007A5489"/>
    <w:rsid w:val="007A59A1"/>
    <w:rsid w:val="007A6A8E"/>
    <w:rsid w:val="007A7E11"/>
    <w:rsid w:val="007B31E4"/>
    <w:rsid w:val="007B35F0"/>
    <w:rsid w:val="007B4FC9"/>
    <w:rsid w:val="007B5D8D"/>
    <w:rsid w:val="007B6AEA"/>
    <w:rsid w:val="007C116F"/>
    <w:rsid w:val="007C13B4"/>
    <w:rsid w:val="007C2839"/>
    <w:rsid w:val="007C31DE"/>
    <w:rsid w:val="007C3591"/>
    <w:rsid w:val="007C35FA"/>
    <w:rsid w:val="007C393D"/>
    <w:rsid w:val="007C6C67"/>
    <w:rsid w:val="007C6CA3"/>
    <w:rsid w:val="007C7142"/>
    <w:rsid w:val="007C76C7"/>
    <w:rsid w:val="007C76F0"/>
    <w:rsid w:val="007C7C43"/>
    <w:rsid w:val="007D0463"/>
    <w:rsid w:val="007D1D18"/>
    <w:rsid w:val="007D4778"/>
    <w:rsid w:val="007D47B1"/>
    <w:rsid w:val="007D63EC"/>
    <w:rsid w:val="007D7012"/>
    <w:rsid w:val="007E40C9"/>
    <w:rsid w:val="007E4347"/>
    <w:rsid w:val="007E591A"/>
    <w:rsid w:val="007E62AD"/>
    <w:rsid w:val="007F021C"/>
    <w:rsid w:val="007F042D"/>
    <w:rsid w:val="007F0C9F"/>
    <w:rsid w:val="007F1098"/>
    <w:rsid w:val="007F3D48"/>
    <w:rsid w:val="007F4275"/>
    <w:rsid w:val="007F496E"/>
    <w:rsid w:val="007F4D07"/>
    <w:rsid w:val="007F623A"/>
    <w:rsid w:val="007F737A"/>
    <w:rsid w:val="00800B29"/>
    <w:rsid w:val="00801D9E"/>
    <w:rsid w:val="008026F9"/>
    <w:rsid w:val="00804376"/>
    <w:rsid w:val="00805D2B"/>
    <w:rsid w:val="0080624A"/>
    <w:rsid w:val="00806C9F"/>
    <w:rsid w:val="00806D59"/>
    <w:rsid w:val="00806EBC"/>
    <w:rsid w:val="00807959"/>
    <w:rsid w:val="00810606"/>
    <w:rsid w:val="0081077A"/>
    <w:rsid w:val="00811C00"/>
    <w:rsid w:val="0081304B"/>
    <w:rsid w:val="0081409F"/>
    <w:rsid w:val="008156A6"/>
    <w:rsid w:val="00816E5A"/>
    <w:rsid w:val="008203BD"/>
    <w:rsid w:val="008204D7"/>
    <w:rsid w:val="00823211"/>
    <w:rsid w:val="00823804"/>
    <w:rsid w:val="00824B70"/>
    <w:rsid w:val="00825834"/>
    <w:rsid w:val="0082605D"/>
    <w:rsid w:val="00826466"/>
    <w:rsid w:val="008271C6"/>
    <w:rsid w:val="0082731D"/>
    <w:rsid w:val="00827E0B"/>
    <w:rsid w:val="00831784"/>
    <w:rsid w:val="00831882"/>
    <w:rsid w:val="00832107"/>
    <w:rsid w:val="00833B69"/>
    <w:rsid w:val="0083473A"/>
    <w:rsid w:val="0083584D"/>
    <w:rsid w:val="00836682"/>
    <w:rsid w:val="008368D7"/>
    <w:rsid w:val="008373CA"/>
    <w:rsid w:val="0083757C"/>
    <w:rsid w:val="00837615"/>
    <w:rsid w:val="00840B9B"/>
    <w:rsid w:val="00841852"/>
    <w:rsid w:val="00842CB4"/>
    <w:rsid w:val="0084430C"/>
    <w:rsid w:val="008444B5"/>
    <w:rsid w:val="00844C18"/>
    <w:rsid w:val="0084696B"/>
    <w:rsid w:val="00850E4C"/>
    <w:rsid w:val="008510C6"/>
    <w:rsid w:val="00851B59"/>
    <w:rsid w:val="0085405F"/>
    <w:rsid w:val="00856A48"/>
    <w:rsid w:val="00860789"/>
    <w:rsid w:val="00860E5B"/>
    <w:rsid w:val="00861306"/>
    <w:rsid w:val="008614CB"/>
    <w:rsid w:val="00863EDE"/>
    <w:rsid w:val="0086515E"/>
    <w:rsid w:val="00866604"/>
    <w:rsid w:val="00866B3A"/>
    <w:rsid w:val="00867077"/>
    <w:rsid w:val="00867497"/>
    <w:rsid w:val="00867BAB"/>
    <w:rsid w:val="00870886"/>
    <w:rsid w:val="00870AB5"/>
    <w:rsid w:val="00870B0E"/>
    <w:rsid w:val="008720FB"/>
    <w:rsid w:val="00872E12"/>
    <w:rsid w:val="0087445E"/>
    <w:rsid w:val="00875041"/>
    <w:rsid w:val="00876824"/>
    <w:rsid w:val="00880E0F"/>
    <w:rsid w:val="008813BF"/>
    <w:rsid w:val="00881A75"/>
    <w:rsid w:val="00881C41"/>
    <w:rsid w:val="008878FB"/>
    <w:rsid w:val="008902CA"/>
    <w:rsid w:val="00891DE7"/>
    <w:rsid w:val="008923F1"/>
    <w:rsid w:val="00892C86"/>
    <w:rsid w:val="00892EDF"/>
    <w:rsid w:val="00894CF9"/>
    <w:rsid w:val="00896281"/>
    <w:rsid w:val="008A02C3"/>
    <w:rsid w:val="008A0831"/>
    <w:rsid w:val="008A3BB7"/>
    <w:rsid w:val="008A42E7"/>
    <w:rsid w:val="008A46A7"/>
    <w:rsid w:val="008A4C08"/>
    <w:rsid w:val="008A5439"/>
    <w:rsid w:val="008A59EB"/>
    <w:rsid w:val="008A5EC3"/>
    <w:rsid w:val="008A6165"/>
    <w:rsid w:val="008A7602"/>
    <w:rsid w:val="008B093C"/>
    <w:rsid w:val="008B0EB6"/>
    <w:rsid w:val="008B1CAB"/>
    <w:rsid w:val="008B27D1"/>
    <w:rsid w:val="008B31BF"/>
    <w:rsid w:val="008B36C5"/>
    <w:rsid w:val="008B3B59"/>
    <w:rsid w:val="008B43A1"/>
    <w:rsid w:val="008B76CA"/>
    <w:rsid w:val="008C1942"/>
    <w:rsid w:val="008C1C43"/>
    <w:rsid w:val="008C3691"/>
    <w:rsid w:val="008C506A"/>
    <w:rsid w:val="008C57B1"/>
    <w:rsid w:val="008C6355"/>
    <w:rsid w:val="008C6BAC"/>
    <w:rsid w:val="008D0836"/>
    <w:rsid w:val="008D1B3A"/>
    <w:rsid w:val="008D1EBB"/>
    <w:rsid w:val="008D294E"/>
    <w:rsid w:val="008D329A"/>
    <w:rsid w:val="008D49E8"/>
    <w:rsid w:val="008D4DEC"/>
    <w:rsid w:val="008D57FB"/>
    <w:rsid w:val="008E1976"/>
    <w:rsid w:val="008E2B58"/>
    <w:rsid w:val="008E2BF1"/>
    <w:rsid w:val="008E3030"/>
    <w:rsid w:val="008E493A"/>
    <w:rsid w:val="008E5074"/>
    <w:rsid w:val="008E56F6"/>
    <w:rsid w:val="008E5B48"/>
    <w:rsid w:val="008E65B8"/>
    <w:rsid w:val="008E6622"/>
    <w:rsid w:val="008E792C"/>
    <w:rsid w:val="008F0621"/>
    <w:rsid w:val="008F17C3"/>
    <w:rsid w:val="008F38D3"/>
    <w:rsid w:val="008F4410"/>
    <w:rsid w:val="008F56A9"/>
    <w:rsid w:val="008F603B"/>
    <w:rsid w:val="008F662B"/>
    <w:rsid w:val="008F7351"/>
    <w:rsid w:val="008F7616"/>
    <w:rsid w:val="008F7F01"/>
    <w:rsid w:val="009011F8"/>
    <w:rsid w:val="009015EB"/>
    <w:rsid w:val="009018FF"/>
    <w:rsid w:val="009074C3"/>
    <w:rsid w:val="0091077E"/>
    <w:rsid w:val="00910865"/>
    <w:rsid w:val="009115EF"/>
    <w:rsid w:val="00911780"/>
    <w:rsid w:val="00912C39"/>
    <w:rsid w:val="00913173"/>
    <w:rsid w:val="00920CAA"/>
    <w:rsid w:val="00921381"/>
    <w:rsid w:val="00921547"/>
    <w:rsid w:val="009225E6"/>
    <w:rsid w:val="00922FDC"/>
    <w:rsid w:val="009243C5"/>
    <w:rsid w:val="009243DA"/>
    <w:rsid w:val="0092500C"/>
    <w:rsid w:val="00930201"/>
    <w:rsid w:val="00931957"/>
    <w:rsid w:val="00931F27"/>
    <w:rsid w:val="00932545"/>
    <w:rsid w:val="00932580"/>
    <w:rsid w:val="009337C8"/>
    <w:rsid w:val="00934396"/>
    <w:rsid w:val="009344A0"/>
    <w:rsid w:val="0093483A"/>
    <w:rsid w:val="009363BB"/>
    <w:rsid w:val="009369BC"/>
    <w:rsid w:val="00937F88"/>
    <w:rsid w:val="00940004"/>
    <w:rsid w:val="009411D3"/>
    <w:rsid w:val="009417D8"/>
    <w:rsid w:val="0094221E"/>
    <w:rsid w:val="009434F7"/>
    <w:rsid w:val="00944168"/>
    <w:rsid w:val="00944BDE"/>
    <w:rsid w:val="00946EDC"/>
    <w:rsid w:val="009470D4"/>
    <w:rsid w:val="00947B26"/>
    <w:rsid w:val="009514E1"/>
    <w:rsid w:val="00951914"/>
    <w:rsid w:val="00951EFC"/>
    <w:rsid w:val="00953BEA"/>
    <w:rsid w:val="00954A06"/>
    <w:rsid w:val="00954CA0"/>
    <w:rsid w:val="009551FF"/>
    <w:rsid w:val="00960389"/>
    <w:rsid w:val="00960891"/>
    <w:rsid w:val="00960DD8"/>
    <w:rsid w:val="009617EC"/>
    <w:rsid w:val="00962410"/>
    <w:rsid w:val="0096289A"/>
    <w:rsid w:val="0096301C"/>
    <w:rsid w:val="0096306C"/>
    <w:rsid w:val="009657D4"/>
    <w:rsid w:val="00965FFD"/>
    <w:rsid w:val="00967525"/>
    <w:rsid w:val="00970F5C"/>
    <w:rsid w:val="00971AC5"/>
    <w:rsid w:val="00971F3A"/>
    <w:rsid w:val="00972482"/>
    <w:rsid w:val="0097258E"/>
    <w:rsid w:val="009730AF"/>
    <w:rsid w:val="009776D0"/>
    <w:rsid w:val="00977BEA"/>
    <w:rsid w:val="009822B1"/>
    <w:rsid w:val="00982638"/>
    <w:rsid w:val="00982CF3"/>
    <w:rsid w:val="00982D3B"/>
    <w:rsid w:val="009840D9"/>
    <w:rsid w:val="0098427C"/>
    <w:rsid w:val="00984661"/>
    <w:rsid w:val="00985245"/>
    <w:rsid w:val="0098528C"/>
    <w:rsid w:val="0098760A"/>
    <w:rsid w:val="00987D2D"/>
    <w:rsid w:val="0099093A"/>
    <w:rsid w:val="009909AF"/>
    <w:rsid w:val="00991591"/>
    <w:rsid w:val="009916E6"/>
    <w:rsid w:val="00992AA3"/>
    <w:rsid w:val="00993865"/>
    <w:rsid w:val="00995AD6"/>
    <w:rsid w:val="009A0136"/>
    <w:rsid w:val="009A09E8"/>
    <w:rsid w:val="009A26C7"/>
    <w:rsid w:val="009A328D"/>
    <w:rsid w:val="009A3A5E"/>
    <w:rsid w:val="009A552D"/>
    <w:rsid w:val="009A6AFA"/>
    <w:rsid w:val="009A7D69"/>
    <w:rsid w:val="009B21DE"/>
    <w:rsid w:val="009B376A"/>
    <w:rsid w:val="009B449C"/>
    <w:rsid w:val="009C05EF"/>
    <w:rsid w:val="009C08F8"/>
    <w:rsid w:val="009C13BF"/>
    <w:rsid w:val="009C1676"/>
    <w:rsid w:val="009C1870"/>
    <w:rsid w:val="009C1CC1"/>
    <w:rsid w:val="009C1D9C"/>
    <w:rsid w:val="009C220F"/>
    <w:rsid w:val="009C71B6"/>
    <w:rsid w:val="009D0551"/>
    <w:rsid w:val="009D0CE7"/>
    <w:rsid w:val="009D107D"/>
    <w:rsid w:val="009D5455"/>
    <w:rsid w:val="009D608B"/>
    <w:rsid w:val="009D708A"/>
    <w:rsid w:val="009D720B"/>
    <w:rsid w:val="009D79EC"/>
    <w:rsid w:val="009D7AFC"/>
    <w:rsid w:val="009D7CDB"/>
    <w:rsid w:val="009E0B8C"/>
    <w:rsid w:val="009E0D3A"/>
    <w:rsid w:val="009E0D7B"/>
    <w:rsid w:val="009E1FE9"/>
    <w:rsid w:val="009E218C"/>
    <w:rsid w:val="009E2740"/>
    <w:rsid w:val="009E2E12"/>
    <w:rsid w:val="009E345C"/>
    <w:rsid w:val="009E373E"/>
    <w:rsid w:val="009E499D"/>
    <w:rsid w:val="009E69D8"/>
    <w:rsid w:val="009E6A95"/>
    <w:rsid w:val="009E76E9"/>
    <w:rsid w:val="009E7891"/>
    <w:rsid w:val="009F0FF0"/>
    <w:rsid w:val="009F16E3"/>
    <w:rsid w:val="009F2B30"/>
    <w:rsid w:val="009F3022"/>
    <w:rsid w:val="009F3926"/>
    <w:rsid w:val="00A005B8"/>
    <w:rsid w:val="00A00CB0"/>
    <w:rsid w:val="00A034BF"/>
    <w:rsid w:val="00A04E77"/>
    <w:rsid w:val="00A05C91"/>
    <w:rsid w:val="00A10301"/>
    <w:rsid w:val="00A118FD"/>
    <w:rsid w:val="00A11960"/>
    <w:rsid w:val="00A120EB"/>
    <w:rsid w:val="00A139D7"/>
    <w:rsid w:val="00A140B3"/>
    <w:rsid w:val="00A1478E"/>
    <w:rsid w:val="00A1500E"/>
    <w:rsid w:val="00A16BAC"/>
    <w:rsid w:val="00A17B45"/>
    <w:rsid w:val="00A17BA0"/>
    <w:rsid w:val="00A21559"/>
    <w:rsid w:val="00A216E4"/>
    <w:rsid w:val="00A220B1"/>
    <w:rsid w:val="00A22F8E"/>
    <w:rsid w:val="00A235FF"/>
    <w:rsid w:val="00A23BA9"/>
    <w:rsid w:val="00A23BBE"/>
    <w:rsid w:val="00A24991"/>
    <w:rsid w:val="00A24B83"/>
    <w:rsid w:val="00A25A90"/>
    <w:rsid w:val="00A25E6E"/>
    <w:rsid w:val="00A2659B"/>
    <w:rsid w:val="00A27DC1"/>
    <w:rsid w:val="00A3127D"/>
    <w:rsid w:val="00A313D1"/>
    <w:rsid w:val="00A31DFA"/>
    <w:rsid w:val="00A31E45"/>
    <w:rsid w:val="00A32AE5"/>
    <w:rsid w:val="00A32C93"/>
    <w:rsid w:val="00A32E30"/>
    <w:rsid w:val="00A34AB5"/>
    <w:rsid w:val="00A35448"/>
    <w:rsid w:val="00A377BF"/>
    <w:rsid w:val="00A40A7B"/>
    <w:rsid w:val="00A4110F"/>
    <w:rsid w:val="00A421ED"/>
    <w:rsid w:val="00A421EE"/>
    <w:rsid w:val="00A42B6A"/>
    <w:rsid w:val="00A43AA9"/>
    <w:rsid w:val="00A43BF3"/>
    <w:rsid w:val="00A43DF6"/>
    <w:rsid w:val="00A4436F"/>
    <w:rsid w:val="00A45C23"/>
    <w:rsid w:val="00A460C1"/>
    <w:rsid w:val="00A4687C"/>
    <w:rsid w:val="00A478CD"/>
    <w:rsid w:val="00A50314"/>
    <w:rsid w:val="00A51C10"/>
    <w:rsid w:val="00A52825"/>
    <w:rsid w:val="00A52A08"/>
    <w:rsid w:val="00A53434"/>
    <w:rsid w:val="00A56AD0"/>
    <w:rsid w:val="00A57126"/>
    <w:rsid w:val="00A6050C"/>
    <w:rsid w:val="00A6096D"/>
    <w:rsid w:val="00A61B01"/>
    <w:rsid w:val="00A6238C"/>
    <w:rsid w:val="00A62E0B"/>
    <w:rsid w:val="00A642F8"/>
    <w:rsid w:val="00A66F64"/>
    <w:rsid w:val="00A7054B"/>
    <w:rsid w:val="00A71D93"/>
    <w:rsid w:val="00A73BB6"/>
    <w:rsid w:val="00A73FE7"/>
    <w:rsid w:val="00A76AD5"/>
    <w:rsid w:val="00A76D08"/>
    <w:rsid w:val="00A80300"/>
    <w:rsid w:val="00A816CC"/>
    <w:rsid w:val="00A81DAF"/>
    <w:rsid w:val="00A849C9"/>
    <w:rsid w:val="00A8557C"/>
    <w:rsid w:val="00A86F5D"/>
    <w:rsid w:val="00A87892"/>
    <w:rsid w:val="00A87B86"/>
    <w:rsid w:val="00A90296"/>
    <w:rsid w:val="00A91356"/>
    <w:rsid w:val="00A92D61"/>
    <w:rsid w:val="00A94A3E"/>
    <w:rsid w:val="00A95B18"/>
    <w:rsid w:val="00A95D6F"/>
    <w:rsid w:val="00A963AA"/>
    <w:rsid w:val="00A96F7E"/>
    <w:rsid w:val="00AA0212"/>
    <w:rsid w:val="00AA123A"/>
    <w:rsid w:val="00AA297E"/>
    <w:rsid w:val="00AA2F46"/>
    <w:rsid w:val="00AA3392"/>
    <w:rsid w:val="00AA3D0D"/>
    <w:rsid w:val="00AA418F"/>
    <w:rsid w:val="00AA45C3"/>
    <w:rsid w:val="00AA4F9B"/>
    <w:rsid w:val="00AA5798"/>
    <w:rsid w:val="00AA57B7"/>
    <w:rsid w:val="00AA699D"/>
    <w:rsid w:val="00AA767D"/>
    <w:rsid w:val="00AA79F5"/>
    <w:rsid w:val="00AB0FFA"/>
    <w:rsid w:val="00AB1BD3"/>
    <w:rsid w:val="00AB2D57"/>
    <w:rsid w:val="00AB4DDB"/>
    <w:rsid w:val="00AB6B76"/>
    <w:rsid w:val="00AB70EA"/>
    <w:rsid w:val="00AC1D05"/>
    <w:rsid w:val="00AC2195"/>
    <w:rsid w:val="00AC374A"/>
    <w:rsid w:val="00AC48CC"/>
    <w:rsid w:val="00AC7D83"/>
    <w:rsid w:val="00AD19EB"/>
    <w:rsid w:val="00AD2F5B"/>
    <w:rsid w:val="00AD4BE6"/>
    <w:rsid w:val="00AD5A3E"/>
    <w:rsid w:val="00AD6C0F"/>
    <w:rsid w:val="00AD766A"/>
    <w:rsid w:val="00AD795F"/>
    <w:rsid w:val="00AE1371"/>
    <w:rsid w:val="00AE1553"/>
    <w:rsid w:val="00AE2B6E"/>
    <w:rsid w:val="00AE3114"/>
    <w:rsid w:val="00AE3868"/>
    <w:rsid w:val="00AE4553"/>
    <w:rsid w:val="00AE45D8"/>
    <w:rsid w:val="00AE6088"/>
    <w:rsid w:val="00AE6264"/>
    <w:rsid w:val="00AE6825"/>
    <w:rsid w:val="00AE6C64"/>
    <w:rsid w:val="00AF136F"/>
    <w:rsid w:val="00AF1550"/>
    <w:rsid w:val="00AF1C27"/>
    <w:rsid w:val="00AF1F40"/>
    <w:rsid w:val="00AF2439"/>
    <w:rsid w:val="00AF385A"/>
    <w:rsid w:val="00AF4ED0"/>
    <w:rsid w:val="00AF5609"/>
    <w:rsid w:val="00B003F0"/>
    <w:rsid w:val="00B00498"/>
    <w:rsid w:val="00B0122B"/>
    <w:rsid w:val="00B0292F"/>
    <w:rsid w:val="00B03133"/>
    <w:rsid w:val="00B041A8"/>
    <w:rsid w:val="00B04E01"/>
    <w:rsid w:val="00B0515B"/>
    <w:rsid w:val="00B0699D"/>
    <w:rsid w:val="00B0784A"/>
    <w:rsid w:val="00B07C92"/>
    <w:rsid w:val="00B113CD"/>
    <w:rsid w:val="00B139C3"/>
    <w:rsid w:val="00B13BB3"/>
    <w:rsid w:val="00B153EA"/>
    <w:rsid w:val="00B161A3"/>
    <w:rsid w:val="00B1691C"/>
    <w:rsid w:val="00B20B39"/>
    <w:rsid w:val="00B20D2F"/>
    <w:rsid w:val="00B2160E"/>
    <w:rsid w:val="00B2457E"/>
    <w:rsid w:val="00B2484E"/>
    <w:rsid w:val="00B25388"/>
    <w:rsid w:val="00B26C71"/>
    <w:rsid w:val="00B26C76"/>
    <w:rsid w:val="00B27B1B"/>
    <w:rsid w:val="00B30ED3"/>
    <w:rsid w:val="00B31493"/>
    <w:rsid w:val="00B3227B"/>
    <w:rsid w:val="00B343C7"/>
    <w:rsid w:val="00B348C8"/>
    <w:rsid w:val="00B34D80"/>
    <w:rsid w:val="00B34EB7"/>
    <w:rsid w:val="00B37BCF"/>
    <w:rsid w:val="00B41ACA"/>
    <w:rsid w:val="00B41CAD"/>
    <w:rsid w:val="00B41D11"/>
    <w:rsid w:val="00B42696"/>
    <w:rsid w:val="00B42C92"/>
    <w:rsid w:val="00B43903"/>
    <w:rsid w:val="00B44E53"/>
    <w:rsid w:val="00B50599"/>
    <w:rsid w:val="00B5234C"/>
    <w:rsid w:val="00B528CE"/>
    <w:rsid w:val="00B53407"/>
    <w:rsid w:val="00B55062"/>
    <w:rsid w:val="00B57065"/>
    <w:rsid w:val="00B5795E"/>
    <w:rsid w:val="00B616A1"/>
    <w:rsid w:val="00B62241"/>
    <w:rsid w:val="00B624E1"/>
    <w:rsid w:val="00B650FD"/>
    <w:rsid w:val="00B65D5F"/>
    <w:rsid w:val="00B66A78"/>
    <w:rsid w:val="00B70FB1"/>
    <w:rsid w:val="00B723A7"/>
    <w:rsid w:val="00B7276C"/>
    <w:rsid w:val="00B7318E"/>
    <w:rsid w:val="00B73CBE"/>
    <w:rsid w:val="00B73EA4"/>
    <w:rsid w:val="00B74AA7"/>
    <w:rsid w:val="00B764B1"/>
    <w:rsid w:val="00B7789D"/>
    <w:rsid w:val="00B80C83"/>
    <w:rsid w:val="00B814C7"/>
    <w:rsid w:val="00B81664"/>
    <w:rsid w:val="00B8195D"/>
    <w:rsid w:val="00B829A5"/>
    <w:rsid w:val="00B82F53"/>
    <w:rsid w:val="00B857C4"/>
    <w:rsid w:val="00B86F28"/>
    <w:rsid w:val="00B876AB"/>
    <w:rsid w:val="00B90C5B"/>
    <w:rsid w:val="00B93BC3"/>
    <w:rsid w:val="00B964A2"/>
    <w:rsid w:val="00B97A30"/>
    <w:rsid w:val="00BA09DB"/>
    <w:rsid w:val="00BA1E3D"/>
    <w:rsid w:val="00BA3D81"/>
    <w:rsid w:val="00BA470C"/>
    <w:rsid w:val="00BA5006"/>
    <w:rsid w:val="00BA5C2F"/>
    <w:rsid w:val="00BA78CF"/>
    <w:rsid w:val="00BA7927"/>
    <w:rsid w:val="00BB04D1"/>
    <w:rsid w:val="00BB285B"/>
    <w:rsid w:val="00BB356A"/>
    <w:rsid w:val="00BB378B"/>
    <w:rsid w:val="00BB3847"/>
    <w:rsid w:val="00BB43EE"/>
    <w:rsid w:val="00BB4A92"/>
    <w:rsid w:val="00BB6562"/>
    <w:rsid w:val="00BB685E"/>
    <w:rsid w:val="00BB6972"/>
    <w:rsid w:val="00BC04B3"/>
    <w:rsid w:val="00BC1660"/>
    <w:rsid w:val="00BC32B0"/>
    <w:rsid w:val="00BC4B14"/>
    <w:rsid w:val="00BC70D5"/>
    <w:rsid w:val="00BD0726"/>
    <w:rsid w:val="00BD1579"/>
    <w:rsid w:val="00BD16F9"/>
    <w:rsid w:val="00BD1ED0"/>
    <w:rsid w:val="00BD2111"/>
    <w:rsid w:val="00BD3712"/>
    <w:rsid w:val="00BD40A0"/>
    <w:rsid w:val="00BD4979"/>
    <w:rsid w:val="00BD62AB"/>
    <w:rsid w:val="00BD7D39"/>
    <w:rsid w:val="00BE0227"/>
    <w:rsid w:val="00BE0714"/>
    <w:rsid w:val="00BE1556"/>
    <w:rsid w:val="00BE2616"/>
    <w:rsid w:val="00BE30B3"/>
    <w:rsid w:val="00BE47F8"/>
    <w:rsid w:val="00BE5023"/>
    <w:rsid w:val="00BE5928"/>
    <w:rsid w:val="00BE5EF3"/>
    <w:rsid w:val="00BE6963"/>
    <w:rsid w:val="00BE7D6B"/>
    <w:rsid w:val="00BF00BE"/>
    <w:rsid w:val="00BF22D1"/>
    <w:rsid w:val="00BF257D"/>
    <w:rsid w:val="00BF26BB"/>
    <w:rsid w:val="00BF2DAF"/>
    <w:rsid w:val="00BF36AC"/>
    <w:rsid w:val="00BF4690"/>
    <w:rsid w:val="00BF5220"/>
    <w:rsid w:val="00BF7136"/>
    <w:rsid w:val="00BF78A2"/>
    <w:rsid w:val="00C0124F"/>
    <w:rsid w:val="00C03E76"/>
    <w:rsid w:val="00C05052"/>
    <w:rsid w:val="00C052BE"/>
    <w:rsid w:val="00C055A0"/>
    <w:rsid w:val="00C066B2"/>
    <w:rsid w:val="00C06C20"/>
    <w:rsid w:val="00C12A64"/>
    <w:rsid w:val="00C14F0D"/>
    <w:rsid w:val="00C167B6"/>
    <w:rsid w:val="00C16B9F"/>
    <w:rsid w:val="00C17406"/>
    <w:rsid w:val="00C17B6A"/>
    <w:rsid w:val="00C20B73"/>
    <w:rsid w:val="00C21AE6"/>
    <w:rsid w:val="00C21BB3"/>
    <w:rsid w:val="00C229A6"/>
    <w:rsid w:val="00C2454D"/>
    <w:rsid w:val="00C2491E"/>
    <w:rsid w:val="00C257D8"/>
    <w:rsid w:val="00C26D23"/>
    <w:rsid w:val="00C305CD"/>
    <w:rsid w:val="00C31713"/>
    <w:rsid w:val="00C32447"/>
    <w:rsid w:val="00C36FA9"/>
    <w:rsid w:val="00C372D8"/>
    <w:rsid w:val="00C37BD3"/>
    <w:rsid w:val="00C406CB"/>
    <w:rsid w:val="00C40A6B"/>
    <w:rsid w:val="00C42EAF"/>
    <w:rsid w:val="00C4433D"/>
    <w:rsid w:val="00C45E42"/>
    <w:rsid w:val="00C469D6"/>
    <w:rsid w:val="00C46BE5"/>
    <w:rsid w:val="00C50882"/>
    <w:rsid w:val="00C51A92"/>
    <w:rsid w:val="00C5241E"/>
    <w:rsid w:val="00C52AC3"/>
    <w:rsid w:val="00C53FE7"/>
    <w:rsid w:val="00C544FD"/>
    <w:rsid w:val="00C5666F"/>
    <w:rsid w:val="00C57888"/>
    <w:rsid w:val="00C601E6"/>
    <w:rsid w:val="00C6184B"/>
    <w:rsid w:val="00C62089"/>
    <w:rsid w:val="00C62CA9"/>
    <w:rsid w:val="00C65DD5"/>
    <w:rsid w:val="00C6694E"/>
    <w:rsid w:val="00C7174B"/>
    <w:rsid w:val="00C74768"/>
    <w:rsid w:val="00C74D02"/>
    <w:rsid w:val="00C75018"/>
    <w:rsid w:val="00C76193"/>
    <w:rsid w:val="00C762F9"/>
    <w:rsid w:val="00C7635E"/>
    <w:rsid w:val="00C76C9A"/>
    <w:rsid w:val="00C77021"/>
    <w:rsid w:val="00C770DA"/>
    <w:rsid w:val="00C77C1D"/>
    <w:rsid w:val="00C77C5A"/>
    <w:rsid w:val="00C82306"/>
    <w:rsid w:val="00C82789"/>
    <w:rsid w:val="00C83AC3"/>
    <w:rsid w:val="00C83E26"/>
    <w:rsid w:val="00C8471C"/>
    <w:rsid w:val="00C865D7"/>
    <w:rsid w:val="00C86603"/>
    <w:rsid w:val="00C86F12"/>
    <w:rsid w:val="00C8715A"/>
    <w:rsid w:val="00C8725F"/>
    <w:rsid w:val="00C90D32"/>
    <w:rsid w:val="00C91501"/>
    <w:rsid w:val="00C93DE2"/>
    <w:rsid w:val="00C95F78"/>
    <w:rsid w:val="00C97965"/>
    <w:rsid w:val="00CA40A4"/>
    <w:rsid w:val="00CA4548"/>
    <w:rsid w:val="00CA49CC"/>
    <w:rsid w:val="00CA6367"/>
    <w:rsid w:val="00CB2083"/>
    <w:rsid w:val="00CB21A1"/>
    <w:rsid w:val="00CB2814"/>
    <w:rsid w:val="00CB349A"/>
    <w:rsid w:val="00CB3ACE"/>
    <w:rsid w:val="00CB476D"/>
    <w:rsid w:val="00CB4922"/>
    <w:rsid w:val="00CB4F8E"/>
    <w:rsid w:val="00CB5F34"/>
    <w:rsid w:val="00CB601C"/>
    <w:rsid w:val="00CB61C0"/>
    <w:rsid w:val="00CB6676"/>
    <w:rsid w:val="00CB6BF9"/>
    <w:rsid w:val="00CB6E90"/>
    <w:rsid w:val="00CB7891"/>
    <w:rsid w:val="00CC0362"/>
    <w:rsid w:val="00CC1CBF"/>
    <w:rsid w:val="00CC2B71"/>
    <w:rsid w:val="00CC3172"/>
    <w:rsid w:val="00CC413D"/>
    <w:rsid w:val="00CC4D3F"/>
    <w:rsid w:val="00CC527F"/>
    <w:rsid w:val="00CC6AB0"/>
    <w:rsid w:val="00CC7996"/>
    <w:rsid w:val="00CC7D8B"/>
    <w:rsid w:val="00CD14B1"/>
    <w:rsid w:val="00CD22D4"/>
    <w:rsid w:val="00CD29DB"/>
    <w:rsid w:val="00CD468E"/>
    <w:rsid w:val="00CD514B"/>
    <w:rsid w:val="00CE145C"/>
    <w:rsid w:val="00CE34EB"/>
    <w:rsid w:val="00CE4620"/>
    <w:rsid w:val="00CE49CA"/>
    <w:rsid w:val="00CE5878"/>
    <w:rsid w:val="00CE62AC"/>
    <w:rsid w:val="00CE7596"/>
    <w:rsid w:val="00CE7C1B"/>
    <w:rsid w:val="00CF04BC"/>
    <w:rsid w:val="00CF1322"/>
    <w:rsid w:val="00CF1D31"/>
    <w:rsid w:val="00CF304A"/>
    <w:rsid w:val="00CF3663"/>
    <w:rsid w:val="00CF3F0C"/>
    <w:rsid w:val="00CF49D2"/>
    <w:rsid w:val="00CF5251"/>
    <w:rsid w:val="00CF54BE"/>
    <w:rsid w:val="00CF5528"/>
    <w:rsid w:val="00CF59F4"/>
    <w:rsid w:val="00D00D45"/>
    <w:rsid w:val="00D0236D"/>
    <w:rsid w:val="00D03911"/>
    <w:rsid w:val="00D04F95"/>
    <w:rsid w:val="00D054CB"/>
    <w:rsid w:val="00D05845"/>
    <w:rsid w:val="00D06F63"/>
    <w:rsid w:val="00D07643"/>
    <w:rsid w:val="00D0787B"/>
    <w:rsid w:val="00D07D15"/>
    <w:rsid w:val="00D10276"/>
    <w:rsid w:val="00D109F3"/>
    <w:rsid w:val="00D11508"/>
    <w:rsid w:val="00D11A66"/>
    <w:rsid w:val="00D1309F"/>
    <w:rsid w:val="00D1341F"/>
    <w:rsid w:val="00D13544"/>
    <w:rsid w:val="00D15BA1"/>
    <w:rsid w:val="00D15F1C"/>
    <w:rsid w:val="00D15FB9"/>
    <w:rsid w:val="00D162BD"/>
    <w:rsid w:val="00D17981"/>
    <w:rsid w:val="00D207B9"/>
    <w:rsid w:val="00D22971"/>
    <w:rsid w:val="00D23658"/>
    <w:rsid w:val="00D26F00"/>
    <w:rsid w:val="00D27C1A"/>
    <w:rsid w:val="00D30729"/>
    <w:rsid w:val="00D324FB"/>
    <w:rsid w:val="00D33575"/>
    <w:rsid w:val="00D34305"/>
    <w:rsid w:val="00D34C8D"/>
    <w:rsid w:val="00D34F82"/>
    <w:rsid w:val="00D4060A"/>
    <w:rsid w:val="00D4147E"/>
    <w:rsid w:val="00D41B50"/>
    <w:rsid w:val="00D42E79"/>
    <w:rsid w:val="00D44E6A"/>
    <w:rsid w:val="00D50AC1"/>
    <w:rsid w:val="00D52167"/>
    <w:rsid w:val="00D54971"/>
    <w:rsid w:val="00D550E5"/>
    <w:rsid w:val="00D551A5"/>
    <w:rsid w:val="00D552C7"/>
    <w:rsid w:val="00D5757F"/>
    <w:rsid w:val="00D60680"/>
    <w:rsid w:val="00D623B0"/>
    <w:rsid w:val="00D63950"/>
    <w:rsid w:val="00D66471"/>
    <w:rsid w:val="00D67037"/>
    <w:rsid w:val="00D671DC"/>
    <w:rsid w:val="00D677C8"/>
    <w:rsid w:val="00D701C2"/>
    <w:rsid w:val="00D7021E"/>
    <w:rsid w:val="00D7039E"/>
    <w:rsid w:val="00D704A4"/>
    <w:rsid w:val="00D71662"/>
    <w:rsid w:val="00D716A2"/>
    <w:rsid w:val="00D721CF"/>
    <w:rsid w:val="00D72310"/>
    <w:rsid w:val="00D72D6E"/>
    <w:rsid w:val="00D72F88"/>
    <w:rsid w:val="00D733F3"/>
    <w:rsid w:val="00D736BF"/>
    <w:rsid w:val="00D75380"/>
    <w:rsid w:val="00D76C0F"/>
    <w:rsid w:val="00D76C9C"/>
    <w:rsid w:val="00D77598"/>
    <w:rsid w:val="00D8139A"/>
    <w:rsid w:val="00D813C4"/>
    <w:rsid w:val="00D81D52"/>
    <w:rsid w:val="00D829B1"/>
    <w:rsid w:val="00D834FE"/>
    <w:rsid w:val="00D841C8"/>
    <w:rsid w:val="00D8484C"/>
    <w:rsid w:val="00D84CEA"/>
    <w:rsid w:val="00D85ADB"/>
    <w:rsid w:val="00D90737"/>
    <w:rsid w:val="00D9137C"/>
    <w:rsid w:val="00D91412"/>
    <w:rsid w:val="00D93D72"/>
    <w:rsid w:val="00D93F95"/>
    <w:rsid w:val="00D94122"/>
    <w:rsid w:val="00D9481D"/>
    <w:rsid w:val="00D9786C"/>
    <w:rsid w:val="00DA0684"/>
    <w:rsid w:val="00DA117E"/>
    <w:rsid w:val="00DA226E"/>
    <w:rsid w:val="00DA23A3"/>
    <w:rsid w:val="00DA3C7A"/>
    <w:rsid w:val="00DA5F6E"/>
    <w:rsid w:val="00DA6042"/>
    <w:rsid w:val="00DB0B68"/>
    <w:rsid w:val="00DB2FAB"/>
    <w:rsid w:val="00DB4070"/>
    <w:rsid w:val="00DB4774"/>
    <w:rsid w:val="00DB4CD1"/>
    <w:rsid w:val="00DB6896"/>
    <w:rsid w:val="00DC0264"/>
    <w:rsid w:val="00DC07DD"/>
    <w:rsid w:val="00DC0F13"/>
    <w:rsid w:val="00DC1DF3"/>
    <w:rsid w:val="00DC34C3"/>
    <w:rsid w:val="00DC62CD"/>
    <w:rsid w:val="00DC6351"/>
    <w:rsid w:val="00DC6C70"/>
    <w:rsid w:val="00DD0D94"/>
    <w:rsid w:val="00DD1965"/>
    <w:rsid w:val="00DD211E"/>
    <w:rsid w:val="00DD26D2"/>
    <w:rsid w:val="00DD3685"/>
    <w:rsid w:val="00DD571E"/>
    <w:rsid w:val="00DD6F0C"/>
    <w:rsid w:val="00DD77D2"/>
    <w:rsid w:val="00DD78AC"/>
    <w:rsid w:val="00DE2361"/>
    <w:rsid w:val="00DE3943"/>
    <w:rsid w:val="00DE43FD"/>
    <w:rsid w:val="00DE555D"/>
    <w:rsid w:val="00DE5D15"/>
    <w:rsid w:val="00DE645E"/>
    <w:rsid w:val="00DE767A"/>
    <w:rsid w:val="00DF0096"/>
    <w:rsid w:val="00DF0622"/>
    <w:rsid w:val="00DF1416"/>
    <w:rsid w:val="00DF16C1"/>
    <w:rsid w:val="00DF1E78"/>
    <w:rsid w:val="00DF27D1"/>
    <w:rsid w:val="00DF389D"/>
    <w:rsid w:val="00DF3CCD"/>
    <w:rsid w:val="00DF49F3"/>
    <w:rsid w:val="00DF51F0"/>
    <w:rsid w:val="00DF7039"/>
    <w:rsid w:val="00DF78B3"/>
    <w:rsid w:val="00DF7EDB"/>
    <w:rsid w:val="00E01311"/>
    <w:rsid w:val="00E01D26"/>
    <w:rsid w:val="00E0204D"/>
    <w:rsid w:val="00E03915"/>
    <w:rsid w:val="00E06636"/>
    <w:rsid w:val="00E07672"/>
    <w:rsid w:val="00E077AC"/>
    <w:rsid w:val="00E079AB"/>
    <w:rsid w:val="00E10013"/>
    <w:rsid w:val="00E1047F"/>
    <w:rsid w:val="00E10ABB"/>
    <w:rsid w:val="00E1334D"/>
    <w:rsid w:val="00E14838"/>
    <w:rsid w:val="00E14E9A"/>
    <w:rsid w:val="00E1540F"/>
    <w:rsid w:val="00E20C48"/>
    <w:rsid w:val="00E218B3"/>
    <w:rsid w:val="00E21AEE"/>
    <w:rsid w:val="00E2240D"/>
    <w:rsid w:val="00E22AC4"/>
    <w:rsid w:val="00E22B86"/>
    <w:rsid w:val="00E238AD"/>
    <w:rsid w:val="00E249DC"/>
    <w:rsid w:val="00E25143"/>
    <w:rsid w:val="00E2536A"/>
    <w:rsid w:val="00E25994"/>
    <w:rsid w:val="00E259FB"/>
    <w:rsid w:val="00E25A18"/>
    <w:rsid w:val="00E25E0E"/>
    <w:rsid w:val="00E25E3C"/>
    <w:rsid w:val="00E27A75"/>
    <w:rsid w:val="00E27CEA"/>
    <w:rsid w:val="00E30F43"/>
    <w:rsid w:val="00E32BF8"/>
    <w:rsid w:val="00E32F49"/>
    <w:rsid w:val="00E34026"/>
    <w:rsid w:val="00E340B5"/>
    <w:rsid w:val="00E34179"/>
    <w:rsid w:val="00E34985"/>
    <w:rsid w:val="00E34D5D"/>
    <w:rsid w:val="00E3583A"/>
    <w:rsid w:val="00E3679E"/>
    <w:rsid w:val="00E377BA"/>
    <w:rsid w:val="00E413D0"/>
    <w:rsid w:val="00E42664"/>
    <w:rsid w:val="00E42CF6"/>
    <w:rsid w:val="00E43700"/>
    <w:rsid w:val="00E437D7"/>
    <w:rsid w:val="00E45434"/>
    <w:rsid w:val="00E45E73"/>
    <w:rsid w:val="00E4619D"/>
    <w:rsid w:val="00E46B8A"/>
    <w:rsid w:val="00E47A2D"/>
    <w:rsid w:val="00E51F56"/>
    <w:rsid w:val="00E51FE9"/>
    <w:rsid w:val="00E5254C"/>
    <w:rsid w:val="00E531E6"/>
    <w:rsid w:val="00E54D46"/>
    <w:rsid w:val="00E5554B"/>
    <w:rsid w:val="00E556BF"/>
    <w:rsid w:val="00E603E9"/>
    <w:rsid w:val="00E604B7"/>
    <w:rsid w:val="00E616C3"/>
    <w:rsid w:val="00E642B2"/>
    <w:rsid w:val="00E655DA"/>
    <w:rsid w:val="00E65EA9"/>
    <w:rsid w:val="00E66116"/>
    <w:rsid w:val="00E66B41"/>
    <w:rsid w:val="00E67AC3"/>
    <w:rsid w:val="00E67B5C"/>
    <w:rsid w:val="00E70BB2"/>
    <w:rsid w:val="00E71A08"/>
    <w:rsid w:val="00E71BD8"/>
    <w:rsid w:val="00E72B0B"/>
    <w:rsid w:val="00E73BC7"/>
    <w:rsid w:val="00E74E22"/>
    <w:rsid w:val="00E7510E"/>
    <w:rsid w:val="00E765DA"/>
    <w:rsid w:val="00E77320"/>
    <w:rsid w:val="00E77794"/>
    <w:rsid w:val="00E80F94"/>
    <w:rsid w:val="00E81B30"/>
    <w:rsid w:val="00E81F23"/>
    <w:rsid w:val="00E829E3"/>
    <w:rsid w:val="00E83FBF"/>
    <w:rsid w:val="00E84D5A"/>
    <w:rsid w:val="00E84E5A"/>
    <w:rsid w:val="00E86473"/>
    <w:rsid w:val="00E86C8D"/>
    <w:rsid w:val="00E917F0"/>
    <w:rsid w:val="00E91FFF"/>
    <w:rsid w:val="00E92035"/>
    <w:rsid w:val="00E9229F"/>
    <w:rsid w:val="00E92B67"/>
    <w:rsid w:val="00E93CCB"/>
    <w:rsid w:val="00E96C73"/>
    <w:rsid w:val="00E97CD5"/>
    <w:rsid w:val="00EA0822"/>
    <w:rsid w:val="00EA1103"/>
    <w:rsid w:val="00EA1E61"/>
    <w:rsid w:val="00EA250E"/>
    <w:rsid w:val="00EA38E0"/>
    <w:rsid w:val="00EA3AFA"/>
    <w:rsid w:val="00EA4C2A"/>
    <w:rsid w:val="00EA4E92"/>
    <w:rsid w:val="00EA5817"/>
    <w:rsid w:val="00EA5D96"/>
    <w:rsid w:val="00EB1F23"/>
    <w:rsid w:val="00EB24AE"/>
    <w:rsid w:val="00EB5755"/>
    <w:rsid w:val="00EB5877"/>
    <w:rsid w:val="00EB598B"/>
    <w:rsid w:val="00EB6976"/>
    <w:rsid w:val="00EC109A"/>
    <w:rsid w:val="00EC3A9C"/>
    <w:rsid w:val="00EC3E70"/>
    <w:rsid w:val="00EC4B1B"/>
    <w:rsid w:val="00EC4D39"/>
    <w:rsid w:val="00EC5864"/>
    <w:rsid w:val="00EC7682"/>
    <w:rsid w:val="00EC7932"/>
    <w:rsid w:val="00ED03AD"/>
    <w:rsid w:val="00ED143C"/>
    <w:rsid w:val="00ED1822"/>
    <w:rsid w:val="00ED1AB1"/>
    <w:rsid w:val="00ED2A90"/>
    <w:rsid w:val="00ED2B07"/>
    <w:rsid w:val="00ED2EBA"/>
    <w:rsid w:val="00ED309E"/>
    <w:rsid w:val="00ED3B23"/>
    <w:rsid w:val="00ED4227"/>
    <w:rsid w:val="00ED5113"/>
    <w:rsid w:val="00ED5486"/>
    <w:rsid w:val="00ED74B0"/>
    <w:rsid w:val="00EE014A"/>
    <w:rsid w:val="00EE0320"/>
    <w:rsid w:val="00EE10A0"/>
    <w:rsid w:val="00EE154D"/>
    <w:rsid w:val="00EE1C67"/>
    <w:rsid w:val="00EE2C50"/>
    <w:rsid w:val="00EE461A"/>
    <w:rsid w:val="00EE5F2A"/>
    <w:rsid w:val="00EE75CA"/>
    <w:rsid w:val="00EE7B5C"/>
    <w:rsid w:val="00EF1059"/>
    <w:rsid w:val="00EF231C"/>
    <w:rsid w:val="00EF3407"/>
    <w:rsid w:val="00EF4140"/>
    <w:rsid w:val="00EF564D"/>
    <w:rsid w:val="00EF658A"/>
    <w:rsid w:val="00EF70B5"/>
    <w:rsid w:val="00EF7239"/>
    <w:rsid w:val="00EF7B32"/>
    <w:rsid w:val="00EF7B4A"/>
    <w:rsid w:val="00F005A7"/>
    <w:rsid w:val="00F007D1"/>
    <w:rsid w:val="00F00A99"/>
    <w:rsid w:val="00F00EF6"/>
    <w:rsid w:val="00F012C9"/>
    <w:rsid w:val="00F106A2"/>
    <w:rsid w:val="00F11577"/>
    <w:rsid w:val="00F1288F"/>
    <w:rsid w:val="00F12E17"/>
    <w:rsid w:val="00F12E86"/>
    <w:rsid w:val="00F1482B"/>
    <w:rsid w:val="00F15134"/>
    <w:rsid w:val="00F15744"/>
    <w:rsid w:val="00F16541"/>
    <w:rsid w:val="00F173BA"/>
    <w:rsid w:val="00F17FB7"/>
    <w:rsid w:val="00F2023C"/>
    <w:rsid w:val="00F20961"/>
    <w:rsid w:val="00F20F33"/>
    <w:rsid w:val="00F21DA6"/>
    <w:rsid w:val="00F2266C"/>
    <w:rsid w:val="00F252B9"/>
    <w:rsid w:val="00F25C3A"/>
    <w:rsid w:val="00F26D5D"/>
    <w:rsid w:val="00F27976"/>
    <w:rsid w:val="00F30258"/>
    <w:rsid w:val="00F31298"/>
    <w:rsid w:val="00F321B4"/>
    <w:rsid w:val="00F331C7"/>
    <w:rsid w:val="00F359FC"/>
    <w:rsid w:val="00F35ECB"/>
    <w:rsid w:val="00F36E90"/>
    <w:rsid w:val="00F37351"/>
    <w:rsid w:val="00F4091E"/>
    <w:rsid w:val="00F4174F"/>
    <w:rsid w:val="00F42BC9"/>
    <w:rsid w:val="00F42C37"/>
    <w:rsid w:val="00F433A0"/>
    <w:rsid w:val="00F43463"/>
    <w:rsid w:val="00F44BA3"/>
    <w:rsid w:val="00F456D9"/>
    <w:rsid w:val="00F45936"/>
    <w:rsid w:val="00F50A55"/>
    <w:rsid w:val="00F50B99"/>
    <w:rsid w:val="00F5288E"/>
    <w:rsid w:val="00F55291"/>
    <w:rsid w:val="00F55352"/>
    <w:rsid w:val="00F57218"/>
    <w:rsid w:val="00F61106"/>
    <w:rsid w:val="00F611B3"/>
    <w:rsid w:val="00F63342"/>
    <w:rsid w:val="00F63B4D"/>
    <w:rsid w:val="00F643FF"/>
    <w:rsid w:val="00F64C50"/>
    <w:rsid w:val="00F66995"/>
    <w:rsid w:val="00F670BF"/>
    <w:rsid w:val="00F674E1"/>
    <w:rsid w:val="00F701EC"/>
    <w:rsid w:val="00F708B4"/>
    <w:rsid w:val="00F739FD"/>
    <w:rsid w:val="00F74102"/>
    <w:rsid w:val="00F74EB1"/>
    <w:rsid w:val="00F7605D"/>
    <w:rsid w:val="00F7651D"/>
    <w:rsid w:val="00F765F1"/>
    <w:rsid w:val="00F776D1"/>
    <w:rsid w:val="00F77A68"/>
    <w:rsid w:val="00F80AF2"/>
    <w:rsid w:val="00F813BD"/>
    <w:rsid w:val="00F82831"/>
    <w:rsid w:val="00F8349F"/>
    <w:rsid w:val="00F83E72"/>
    <w:rsid w:val="00F84D2D"/>
    <w:rsid w:val="00F85281"/>
    <w:rsid w:val="00F86EC9"/>
    <w:rsid w:val="00F8734A"/>
    <w:rsid w:val="00F8784B"/>
    <w:rsid w:val="00F9071E"/>
    <w:rsid w:val="00F9116B"/>
    <w:rsid w:val="00F91B71"/>
    <w:rsid w:val="00F91B8B"/>
    <w:rsid w:val="00F944D9"/>
    <w:rsid w:val="00F947A8"/>
    <w:rsid w:val="00F94D40"/>
    <w:rsid w:val="00F94DFB"/>
    <w:rsid w:val="00F95B79"/>
    <w:rsid w:val="00F95DA0"/>
    <w:rsid w:val="00F96AE9"/>
    <w:rsid w:val="00F972EC"/>
    <w:rsid w:val="00F97323"/>
    <w:rsid w:val="00F97F2B"/>
    <w:rsid w:val="00FA210F"/>
    <w:rsid w:val="00FA2277"/>
    <w:rsid w:val="00FA3A7B"/>
    <w:rsid w:val="00FA4601"/>
    <w:rsid w:val="00FA4F9F"/>
    <w:rsid w:val="00FA5FD5"/>
    <w:rsid w:val="00FA6277"/>
    <w:rsid w:val="00FB0180"/>
    <w:rsid w:val="00FB1DEC"/>
    <w:rsid w:val="00FB2119"/>
    <w:rsid w:val="00FB4D47"/>
    <w:rsid w:val="00FB64D7"/>
    <w:rsid w:val="00FB6522"/>
    <w:rsid w:val="00FB7A7B"/>
    <w:rsid w:val="00FB7E66"/>
    <w:rsid w:val="00FC1682"/>
    <w:rsid w:val="00FC1F0E"/>
    <w:rsid w:val="00FC2067"/>
    <w:rsid w:val="00FC43D4"/>
    <w:rsid w:val="00FC4A59"/>
    <w:rsid w:val="00FC4C46"/>
    <w:rsid w:val="00FC526C"/>
    <w:rsid w:val="00FC5FC9"/>
    <w:rsid w:val="00FC682C"/>
    <w:rsid w:val="00FC6D1D"/>
    <w:rsid w:val="00FD01E3"/>
    <w:rsid w:val="00FD0AB9"/>
    <w:rsid w:val="00FD175F"/>
    <w:rsid w:val="00FD4D6B"/>
    <w:rsid w:val="00FD59A7"/>
    <w:rsid w:val="00FE1AB0"/>
    <w:rsid w:val="00FE1AE3"/>
    <w:rsid w:val="00FE3BEE"/>
    <w:rsid w:val="00FE6031"/>
    <w:rsid w:val="00FE6825"/>
    <w:rsid w:val="00FE7CAF"/>
    <w:rsid w:val="00FF1199"/>
    <w:rsid w:val="00FF1517"/>
    <w:rsid w:val="00FF21A5"/>
    <w:rsid w:val="00FF3099"/>
    <w:rsid w:val="00FF4AA2"/>
    <w:rsid w:val="00FF4BDF"/>
    <w:rsid w:val="00FF5306"/>
    <w:rsid w:val="00FF732D"/>
    <w:rsid w:val="00FF7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E3CF4"/>
  <w15:docId w15:val="{A9C5B55D-7D3E-4A39-BE98-E89127C1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D55"/>
    <w:pPr>
      <w:widowControl w:val="0"/>
      <w:jc w:val="both"/>
    </w:pPr>
  </w:style>
  <w:style w:type="paragraph" w:styleId="Heading1">
    <w:name w:val="heading 1"/>
    <w:basedOn w:val="Normal"/>
    <w:next w:val="Normal"/>
    <w:link w:val="Heading1Char"/>
    <w:uiPriority w:val="9"/>
    <w:qFormat/>
    <w:rsid w:val="004B6FC2"/>
    <w:pPr>
      <w:keepNext/>
      <w:keepLines/>
      <w:numPr>
        <w:numId w:val="6"/>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F56A9"/>
    <w:pPr>
      <w:keepNext/>
      <w:keepLines/>
      <w:numPr>
        <w:ilvl w:val="2"/>
        <w:numId w:val="6"/>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B6FC2"/>
    <w:pPr>
      <w:keepNext/>
      <w:keepLines/>
      <w:numPr>
        <w:ilvl w:val="3"/>
        <w:numId w:val="6"/>
      </w:numPr>
      <w:spacing w:before="280" w:after="290" w:line="376" w:lineRule="auto"/>
      <w:ind w:left="851"/>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B6FC2"/>
    <w:pPr>
      <w:keepNext/>
      <w:keepLines/>
      <w:numPr>
        <w:ilvl w:val="4"/>
        <w:numId w:val="6"/>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4B6FC2"/>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4B6FC2"/>
    <w:pPr>
      <w:keepNext/>
      <w:keepLines/>
      <w:numPr>
        <w:ilvl w:val="6"/>
        <w:numId w:val="6"/>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4B6FC2"/>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4B6FC2"/>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uiPriority w:val="59"/>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FC2"/>
    <w:pPr>
      <w:ind w:firstLineChars="200" w:firstLine="420"/>
    </w:pPr>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F56A9"/>
    <w:rPr>
      <w:b/>
      <w:bCs/>
      <w:sz w:val="32"/>
      <w:szCs w:val="32"/>
    </w:rPr>
  </w:style>
  <w:style w:type="character" w:customStyle="1" w:styleId="Heading4Char">
    <w:name w:val="Heading 4 Char"/>
    <w:basedOn w:val="DefaultParagraphFont"/>
    <w:link w:val="Heading4"/>
    <w:uiPriority w:val="9"/>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B6FC2"/>
    <w:rPr>
      <w:b/>
      <w:bCs/>
      <w:sz w:val="28"/>
      <w:szCs w:val="28"/>
    </w:rPr>
  </w:style>
  <w:style w:type="character" w:customStyle="1" w:styleId="Heading6Char">
    <w:name w:val="Heading 6 Char"/>
    <w:basedOn w:val="DefaultParagraphFont"/>
    <w:link w:val="Heading6"/>
    <w:uiPriority w:val="9"/>
    <w:semiHidden/>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4B6FC2"/>
    <w:rPr>
      <w:b/>
      <w:bCs/>
      <w:sz w:val="24"/>
      <w:szCs w:val="24"/>
    </w:rPr>
  </w:style>
  <w:style w:type="character" w:customStyle="1" w:styleId="Heading8Char">
    <w:name w:val="Heading 8 Char"/>
    <w:basedOn w:val="DefaultParagraphFont"/>
    <w:link w:val="Heading8"/>
    <w:uiPriority w:val="9"/>
    <w:semiHidden/>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B6FC2"/>
    <w:rPr>
      <w:rFonts w:asciiTheme="majorHAnsi" w:eastAsiaTheme="majorEastAsia" w:hAnsiTheme="majorHAnsi" w:cstheme="majorBidi"/>
      <w:szCs w:val="21"/>
    </w:rPr>
  </w:style>
  <w:style w:type="paragraph" w:customStyle="1" w:styleId="a0">
    <w:name w:val="普通正文"/>
    <w:basedOn w:val="Normal"/>
    <w:link w:val="Char"/>
    <w:qFormat/>
    <w:rsid w:val="00133AC9"/>
    <w:pPr>
      <w:spacing w:afterLines="50" w:after="50"/>
      <w:ind w:firstLine="420"/>
    </w:pPr>
    <w:rPr>
      <w:sz w:val="24"/>
    </w:r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paragraph" w:customStyle="1" w:styleId="a2">
    <w:name w:val="代码样式"/>
    <w:basedOn w:val="a0"/>
    <w:link w:val="Char1"/>
    <w:qFormat/>
    <w:rsid w:val="0050104B"/>
    <w:pPr>
      <w:spacing w:afterLines="0" w:after="0"/>
      <w:ind w:firstLine="0"/>
    </w:pPr>
    <w:rPr>
      <w:rFonts w:ascii="Consolas" w:hAnsi="Consolas" w:cs="Consolas"/>
    </w:rPr>
  </w:style>
  <w:style w:type="character" w:customStyle="1" w:styleId="Char">
    <w:name w:val="普通正文 Char"/>
    <w:basedOn w:val="DefaultParagraphFont"/>
    <w:link w:val="a0"/>
    <w:rsid w:val="00133AC9"/>
    <w:rPr>
      <w:sz w:val="24"/>
    </w:rPr>
  </w:style>
  <w:style w:type="character" w:customStyle="1" w:styleId="Char0">
    <w:name w:val="图注样式 Char"/>
    <w:basedOn w:val="Char"/>
    <w:link w:val="a1"/>
    <w:rsid w:val="00F63B4D"/>
    <w:rPr>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1">
    <w:name w:val="代码样式 Char"/>
    <w:basedOn w:val="Char"/>
    <w:link w:val="a2"/>
    <w:rsid w:val="0050104B"/>
    <w:rPr>
      <w:rFonts w:ascii="Consolas" w:hAnsi="Consolas" w:cs="Consolas"/>
      <w:sz w:val="24"/>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paragraph" w:customStyle="1" w:styleId="Pa0">
    <w:name w:val="Pa0"/>
    <w:basedOn w:val="Normal"/>
    <w:next w:val="Normal"/>
    <w:uiPriority w:val="99"/>
    <w:rsid w:val="00C83E26"/>
    <w:pPr>
      <w:autoSpaceDE w:val="0"/>
      <w:autoSpaceDN w:val="0"/>
      <w:adjustRightInd w:val="0"/>
      <w:spacing w:line="240" w:lineRule="atLeast"/>
      <w:jc w:val="left"/>
    </w:pPr>
    <w:rPr>
      <w:rFonts w:ascii="Calibri" w:hAnsi="Calibri" w:cs="Calibri"/>
      <w:kern w:val="0"/>
      <w:sz w:val="24"/>
      <w:szCs w:val="24"/>
    </w:rPr>
  </w:style>
  <w:style w:type="character" w:customStyle="1" w:styleId="A8">
    <w:name w:val="A8"/>
    <w:uiPriority w:val="99"/>
    <w:rsid w:val="00C83E26"/>
    <w:rPr>
      <w:color w:val="000000"/>
    </w:rPr>
  </w:style>
  <w:style w:type="character" w:styleId="CommentReference">
    <w:name w:val="annotation reference"/>
    <w:basedOn w:val="DefaultParagraphFont"/>
    <w:uiPriority w:val="99"/>
    <w:semiHidden/>
    <w:unhideWhenUsed/>
    <w:rsid w:val="00C50882"/>
    <w:rPr>
      <w:sz w:val="21"/>
      <w:szCs w:val="21"/>
    </w:rPr>
  </w:style>
  <w:style w:type="paragraph" w:styleId="CommentText">
    <w:name w:val="annotation text"/>
    <w:basedOn w:val="Normal"/>
    <w:link w:val="CommentTextChar"/>
    <w:uiPriority w:val="99"/>
    <w:semiHidden/>
    <w:unhideWhenUsed/>
    <w:rsid w:val="00C50882"/>
    <w:pPr>
      <w:jc w:val="left"/>
    </w:pPr>
  </w:style>
  <w:style w:type="character" w:customStyle="1" w:styleId="CommentTextChar">
    <w:name w:val="Comment Text Char"/>
    <w:basedOn w:val="DefaultParagraphFont"/>
    <w:link w:val="CommentText"/>
    <w:uiPriority w:val="99"/>
    <w:semiHidden/>
    <w:rsid w:val="00C50882"/>
  </w:style>
  <w:style w:type="paragraph" w:styleId="CommentSubject">
    <w:name w:val="annotation subject"/>
    <w:basedOn w:val="CommentText"/>
    <w:next w:val="CommentText"/>
    <w:link w:val="CommentSubjectChar"/>
    <w:uiPriority w:val="99"/>
    <w:semiHidden/>
    <w:unhideWhenUsed/>
    <w:rsid w:val="00C50882"/>
    <w:rPr>
      <w:b/>
      <w:bCs/>
    </w:rPr>
  </w:style>
  <w:style w:type="character" w:customStyle="1" w:styleId="CommentSubjectChar">
    <w:name w:val="Comment Subject Char"/>
    <w:basedOn w:val="CommentTextChar"/>
    <w:link w:val="CommentSubject"/>
    <w:uiPriority w:val="99"/>
    <w:semiHidden/>
    <w:rsid w:val="00C50882"/>
    <w:rPr>
      <w:b/>
      <w:bCs/>
    </w:rPr>
  </w:style>
  <w:style w:type="paragraph" w:styleId="Revision">
    <w:name w:val="Revision"/>
    <w:hidden/>
    <w:uiPriority w:val="99"/>
    <w:semiHidden/>
    <w:rsid w:val="00381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40613">
      <w:bodyDiv w:val="1"/>
      <w:marLeft w:val="0"/>
      <w:marRight w:val="0"/>
      <w:marTop w:val="0"/>
      <w:marBottom w:val="0"/>
      <w:divBdr>
        <w:top w:val="none" w:sz="0" w:space="0" w:color="auto"/>
        <w:left w:val="none" w:sz="0" w:space="0" w:color="auto"/>
        <w:bottom w:val="none" w:sz="0" w:space="0" w:color="auto"/>
        <w:right w:val="none" w:sz="0" w:space="0" w:color="auto"/>
      </w:divBdr>
      <w:divsChild>
        <w:div w:id="1557164837">
          <w:marLeft w:val="0"/>
          <w:marRight w:val="0"/>
          <w:marTop w:val="0"/>
          <w:marBottom w:val="0"/>
          <w:divBdr>
            <w:top w:val="none" w:sz="0" w:space="0" w:color="auto"/>
            <w:left w:val="none" w:sz="0" w:space="0" w:color="auto"/>
            <w:bottom w:val="none" w:sz="0" w:space="0" w:color="auto"/>
            <w:right w:val="none" w:sz="0" w:space="0" w:color="auto"/>
          </w:divBdr>
          <w:divsChild>
            <w:div w:id="1002929123">
              <w:marLeft w:val="0"/>
              <w:marRight w:val="0"/>
              <w:marTop w:val="0"/>
              <w:marBottom w:val="0"/>
              <w:divBdr>
                <w:top w:val="none" w:sz="0" w:space="0" w:color="auto"/>
                <w:left w:val="none" w:sz="0" w:space="0" w:color="auto"/>
                <w:bottom w:val="none" w:sz="0" w:space="0" w:color="auto"/>
                <w:right w:val="none" w:sz="0" w:space="0" w:color="auto"/>
              </w:divBdr>
              <w:divsChild>
                <w:div w:id="728962474">
                  <w:marLeft w:val="0"/>
                  <w:marRight w:val="0"/>
                  <w:marTop w:val="0"/>
                  <w:marBottom w:val="0"/>
                  <w:divBdr>
                    <w:top w:val="none" w:sz="0" w:space="0" w:color="auto"/>
                    <w:left w:val="none" w:sz="0" w:space="0" w:color="auto"/>
                    <w:bottom w:val="none" w:sz="0" w:space="0" w:color="auto"/>
                    <w:right w:val="none" w:sz="0" w:space="0" w:color="auto"/>
                  </w:divBdr>
                  <w:divsChild>
                    <w:div w:id="911933951">
                      <w:marLeft w:val="0"/>
                      <w:marRight w:val="0"/>
                      <w:marTop w:val="0"/>
                      <w:marBottom w:val="0"/>
                      <w:divBdr>
                        <w:top w:val="none" w:sz="0" w:space="0" w:color="auto"/>
                        <w:left w:val="none" w:sz="0" w:space="0" w:color="auto"/>
                        <w:bottom w:val="none" w:sz="0" w:space="0" w:color="auto"/>
                        <w:right w:val="none" w:sz="0" w:space="0" w:color="auto"/>
                      </w:divBdr>
                      <w:divsChild>
                        <w:div w:id="1131704346">
                          <w:marLeft w:val="0"/>
                          <w:marRight w:val="0"/>
                          <w:marTop w:val="0"/>
                          <w:marBottom w:val="0"/>
                          <w:divBdr>
                            <w:top w:val="none" w:sz="0" w:space="0" w:color="auto"/>
                            <w:left w:val="none" w:sz="0" w:space="0" w:color="auto"/>
                            <w:bottom w:val="none" w:sz="0" w:space="0" w:color="auto"/>
                            <w:right w:val="none" w:sz="0" w:space="0" w:color="auto"/>
                          </w:divBdr>
                          <w:divsChild>
                            <w:div w:id="1302080023">
                              <w:marLeft w:val="0"/>
                              <w:marRight w:val="0"/>
                              <w:marTop w:val="0"/>
                              <w:marBottom w:val="0"/>
                              <w:divBdr>
                                <w:top w:val="none" w:sz="0" w:space="0" w:color="auto"/>
                                <w:left w:val="none" w:sz="0" w:space="0" w:color="auto"/>
                                <w:bottom w:val="none" w:sz="0" w:space="0" w:color="auto"/>
                                <w:right w:val="none" w:sz="0" w:space="0" w:color="auto"/>
                              </w:divBdr>
                              <w:divsChild>
                                <w:div w:id="1846093482">
                                  <w:marLeft w:val="0"/>
                                  <w:marRight w:val="0"/>
                                  <w:marTop w:val="0"/>
                                  <w:marBottom w:val="0"/>
                                  <w:divBdr>
                                    <w:top w:val="single" w:sz="6" w:space="9" w:color="EEEEEE"/>
                                    <w:left w:val="none" w:sz="0" w:space="0" w:color="auto"/>
                                    <w:bottom w:val="single" w:sz="6" w:space="11" w:color="EEEEEE"/>
                                    <w:right w:val="single" w:sz="6" w:space="15" w:color="EEEEEE"/>
                                  </w:divBdr>
                                  <w:divsChild>
                                    <w:div w:id="4659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451715">
      <w:bodyDiv w:val="1"/>
      <w:marLeft w:val="0"/>
      <w:marRight w:val="0"/>
      <w:marTop w:val="0"/>
      <w:marBottom w:val="0"/>
      <w:divBdr>
        <w:top w:val="none" w:sz="0" w:space="0" w:color="auto"/>
        <w:left w:val="none" w:sz="0" w:space="0" w:color="auto"/>
        <w:bottom w:val="none" w:sz="0" w:space="0" w:color="auto"/>
        <w:right w:val="none" w:sz="0" w:space="0" w:color="auto"/>
      </w:divBdr>
    </w:div>
    <w:div w:id="748190694">
      <w:bodyDiv w:val="1"/>
      <w:marLeft w:val="0"/>
      <w:marRight w:val="0"/>
      <w:marTop w:val="0"/>
      <w:marBottom w:val="0"/>
      <w:divBdr>
        <w:top w:val="none" w:sz="0" w:space="0" w:color="auto"/>
        <w:left w:val="none" w:sz="0" w:space="0" w:color="auto"/>
        <w:bottom w:val="none" w:sz="0" w:space="0" w:color="auto"/>
        <w:right w:val="none" w:sz="0" w:space="0" w:color="auto"/>
      </w:divBdr>
    </w:div>
    <w:div w:id="1002582987">
      <w:bodyDiv w:val="1"/>
      <w:marLeft w:val="0"/>
      <w:marRight w:val="0"/>
      <w:marTop w:val="0"/>
      <w:marBottom w:val="0"/>
      <w:divBdr>
        <w:top w:val="none" w:sz="0" w:space="0" w:color="auto"/>
        <w:left w:val="none" w:sz="0" w:space="0" w:color="auto"/>
        <w:bottom w:val="none" w:sz="0" w:space="0" w:color="auto"/>
        <w:right w:val="none" w:sz="0" w:space="0" w:color="auto"/>
      </w:divBdr>
    </w:div>
    <w:div w:id="1190991954">
      <w:bodyDiv w:val="1"/>
      <w:marLeft w:val="0"/>
      <w:marRight w:val="0"/>
      <w:marTop w:val="0"/>
      <w:marBottom w:val="0"/>
      <w:divBdr>
        <w:top w:val="none" w:sz="0" w:space="0" w:color="auto"/>
        <w:left w:val="none" w:sz="0" w:space="0" w:color="auto"/>
        <w:bottom w:val="none" w:sz="0" w:space="0" w:color="auto"/>
        <w:right w:val="none" w:sz="0" w:space="0" w:color="auto"/>
      </w:divBdr>
    </w:div>
    <w:div w:id="1390375011">
      <w:bodyDiv w:val="1"/>
      <w:marLeft w:val="0"/>
      <w:marRight w:val="0"/>
      <w:marTop w:val="0"/>
      <w:marBottom w:val="0"/>
      <w:divBdr>
        <w:top w:val="none" w:sz="0" w:space="0" w:color="auto"/>
        <w:left w:val="none" w:sz="0" w:space="0" w:color="auto"/>
        <w:bottom w:val="none" w:sz="0" w:space="0" w:color="auto"/>
        <w:right w:val="none" w:sz="0" w:space="0" w:color="auto"/>
      </w:divBdr>
    </w:div>
    <w:div w:id="1419669810">
      <w:bodyDiv w:val="1"/>
      <w:marLeft w:val="0"/>
      <w:marRight w:val="0"/>
      <w:marTop w:val="0"/>
      <w:marBottom w:val="0"/>
      <w:divBdr>
        <w:top w:val="none" w:sz="0" w:space="0" w:color="auto"/>
        <w:left w:val="none" w:sz="0" w:space="0" w:color="auto"/>
        <w:bottom w:val="none" w:sz="0" w:space="0" w:color="auto"/>
        <w:right w:val="none" w:sz="0" w:space="0" w:color="auto"/>
      </w:divBdr>
    </w:div>
    <w:div w:id="1469785661">
      <w:bodyDiv w:val="1"/>
      <w:marLeft w:val="0"/>
      <w:marRight w:val="0"/>
      <w:marTop w:val="0"/>
      <w:marBottom w:val="0"/>
      <w:divBdr>
        <w:top w:val="none" w:sz="0" w:space="0" w:color="auto"/>
        <w:left w:val="none" w:sz="0" w:space="0" w:color="auto"/>
        <w:bottom w:val="none" w:sz="0" w:space="0" w:color="auto"/>
        <w:right w:val="none" w:sz="0" w:space="0" w:color="auto"/>
      </w:divBdr>
      <w:divsChild>
        <w:div w:id="17438567">
          <w:marLeft w:val="0"/>
          <w:marRight w:val="0"/>
          <w:marTop w:val="0"/>
          <w:marBottom w:val="0"/>
          <w:divBdr>
            <w:top w:val="none" w:sz="0" w:space="0" w:color="auto"/>
            <w:left w:val="none" w:sz="0" w:space="0" w:color="auto"/>
            <w:bottom w:val="none" w:sz="0" w:space="0" w:color="auto"/>
            <w:right w:val="none" w:sz="0" w:space="0" w:color="auto"/>
          </w:divBdr>
          <w:divsChild>
            <w:div w:id="1020474538">
              <w:marLeft w:val="0"/>
              <w:marRight w:val="0"/>
              <w:marTop w:val="0"/>
              <w:marBottom w:val="0"/>
              <w:divBdr>
                <w:top w:val="none" w:sz="0" w:space="0" w:color="auto"/>
                <w:left w:val="none" w:sz="0" w:space="0" w:color="auto"/>
                <w:bottom w:val="none" w:sz="0" w:space="0" w:color="auto"/>
                <w:right w:val="none" w:sz="0" w:space="0" w:color="auto"/>
              </w:divBdr>
              <w:divsChild>
                <w:div w:id="846673902">
                  <w:marLeft w:val="0"/>
                  <w:marRight w:val="0"/>
                  <w:marTop w:val="0"/>
                  <w:marBottom w:val="0"/>
                  <w:divBdr>
                    <w:top w:val="none" w:sz="0" w:space="0" w:color="auto"/>
                    <w:left w:val="none" w:sz="0" w:space="0" w:color="auto"/>
                    <w:bottom w:val="none" w:sz="0" w:space="0" w:color="auto"/>
                    <w:right w:val="none" w:sz="0" w:space="0" w:color="auto"/>
                  </w:divBdr>
                  <w:divsChild>
                    <w:div w:id="1668556714">
                      <w:marLeft w:val="0"/>
                      <w:marRight w:val="0"/>
                      <w:marTop w:val="0"/>
                      <w:marBottom w:val="0"/>
                      <w:divBdr>
                        <w:top w:val="none" w:sz="0" w:space="0" w:color="auto"/>
                        <w:left w:val="none" w:sz="0" w:space="0" w:color="auto"/>
                        <w:bottom w:val="none" w:sz="0" w:space="0" w:color="auto"/>
                        <w:right w:val="none" w:sz="0" w:space="0" w:color="auto"/>
                      </w:divBdr>
                      <w:divsChild>
                        <w:div w:id="110368278">
                          <w:marLeft w:val="0"/>
                          <w:marRight w:val="0"/>
                          <w:marTop w:val="0"/>
                          <w:marBottom w:val="0"/>
                          <w:divBdr>
                            <w:top w:val="none" w:sz="0" w:space="0" w:color="auto"/>
                            <w:left w:val="none" w:sz="0" w:space="0" w:color="auto"/>
                            <w:bottom w:val="none" w:sz="0" w:space="0" w:color="auto"/>
                            <w:right w:val="none" w:sz="0" w:space="0" w:color="auto"/>
                          </w:divBdr>
                          <w:divsChild>
                            <w:div w:id="582372224">
                              <w:marLeft w:val="0"/>
                              <w:marRight w:val="0"/>
                              <w:marTop w:val="0"/>
                              <w:marBottom w:val="0"/>
                              <w:divBdr>
                                <w:top w:val="none" w:sz="0" w:space="0" w:color="auto"/>
                                <w:left w:val="none" w:sz="0" w:space="0" w:color="auto"/>
                                <w:bottom w:val="none" w:sz="0" w:space="0" w:color="auto"/>
                                <w:right w:val="none" w:sz="0" w:space="0" w:color="auto"/>
                              </w:divBdr>
                              <w:divsChild>
                                <w:div w:id="1085421669">
                                  <w:marLeft w:val="0"/>
                                  <w:marRight w:val="0"/>
                                  <w:marTop w:val="0"/>
                                  <w:marBottom w:val="0"/>
                                  <w:divBdr>
                                    <w:top w:val="single" w:sz="6" w:space="9" w:color="EEEEEE"/>
                                    <w:left w:val="none" w:sz="0" w:space="0" w:color="auto"/>
                                    <w:bottom w:val="single" w:sz="6" w:space="11" w:color="EEEEEE"/>
                                    <w:right w:val="single" w:sz="6" w:space="15" w:color="EEEEEE"/>
                                  </w:divBdr>
                                  <w:divsChild>
                                    <w:div w:id="6669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056287">
      <w:bodyDiv w:val="1"/>
      <w:marLeft w:val="0"/>
      <w:marRight w:val="0"/>
      <w:marTop w:val="0"/>
      <w:marBottom w:val="0"/>
      <w:divBdr>
        <w:top w:val="none" w:sz="0" w:space="0" w:color="auto"/>
        <w:left w:val="none" w:sz="0" w:space="0" w:color="auto"/>
        <w:bottom w:val="none" w:sz="0" w:space="0" w:color="auto"/>
        <w:right w:val="none" w:sz="0" w:space="0" w:color="auto"/>
      </w:divBdr>
    </w:div>
    <w:div w:id="1519125659">
      <w:bodyDiv w:val="1"/>
      <w:marLeft w:val="0"/>
      <w:marRight w:val="0"/>
      <w:marTop w:val="0"/>
      <w:marBottom w:val="0"/>
      <w:divBdr>
        <w:top w:val="none" w:sz="0" w:space="0" w:color="auto"/>
        <w:left w:val="none" w:sz="0" w:space="0" w:color="auto"/>
        <w:bottom w:val="none" w:sz="0" w:space="0" w:color="auto"/>
        <w:right w:val="none" w:sz="0" w:space="0" w:color="auto"/>
      </w:divBdr>
    </w:div>
    <w:div w:id="158533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yi_wang@patac.com.cn"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Series\Issue%20To%20Trace\&#26032;&#22686;&#38656;&#27714;&#25991;&#26723;&#26356;&#26032;\CAN&#25968;&#25454;&#36879;&#20256;\PIS2014%20Applications%20CAN%20Data%20Specification%20V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B5DB9-8BAD-4216-BC04-32A1409B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PIS2014 Applications CAN Data Specification V001.dotx</Template>
  <TotalTime>893</TotalTime>
  <Pages>66</Pages>
  <Words>14448</Words>
  <Characters>82355</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96610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Cunjie 石存杰(HE,PATAC)</dc:creator>
  <cp:keywords/>
  <dc:description/>
  <cp:lastModifiedBy>Wang Manyi 王曼伊(ESS,PATAC)</cp:lastModifiedBy>
  <cp:revision>41</cp:revision>
  <dcterms:created xsi:type="dcterms:W3CDTF">2020-09-18T02:19:00Z</dcterms:created>
  <dcterms:modified xsi:type="dcterms:W3CDTF">2021-03-05T01:46:00Z</dcterms:modified>
</cp:coreProperties>
</file>