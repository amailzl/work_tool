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EE521" w14:textId="22A4EF94" w:rsidR="00224450" w:rsidRPr="003E6EC4" w:rsidRDefault="001F27EC" w:rsidP="00A04E77">
      <w:pPr>
        <w:spacing w:before="120" w:after="120"/>
        <w:rPr>
          <w:rFonts w:ascii="Arial" w:hAnsi="Arial" w:cs="Arial"/>
          <w:b/>
          <w:color w:val="000000" w:themeColor="text1"/>
          <w:sz w:val="36"/>
          <w:szCs w:val="36"/>
        </w:rPr>
      </w:pPr>
      <w:r w:rsidRPr="003E6EC4">
        <w:rPr>
          <w:rFonts w:ascii="Arial" w:hAnsi="Arial" w:cs="Arial"/>
          <w:b/>
          <w:color w:val="000000" w:themeColor="text1"/>
          <w:sz w:val="36"/>
          <w:szCs w:val="36"/>
        </w:rPr>
        <w:t>Spec Tracking Number: PIS</w:t>
      </w:r>
      <w:r w:rsidR="003B1075" w:rsidRPr="003E6EC4">
        <w:rPr>
          <w:rFonts w:ascii="Arial" w:hAnsi="Arial" w:cs="Arial" w:hint="eastAsia"/>
          <w:b/>
          <w:color w:val="000000" w:themeColor="text1"/>
          <w:sz w:val="36"/>
          <w:szCs w:val="36"/>
        </w:rPr>
        <w:t>20</w:t>
      </w:r>
      <w:r w:rsidR="001C2B3C" w:rsidRPr="003E6EC4">
        <w:rPr>
          <w:rFonts w:ascii="Arial" w:hAnsi="Arial" w:cs="Arial" w:hint="eastAsia"/>
          <w:b/>
          <w:color w:val="000000" w:themeColor="text1"/>
          <w:sz w:val="36"/>
          <w:szCs w:val="36"/>
        </w:rPr>
        <w:t>59</w:t>
      </w:r>
    </w:p>
    <w:p w14:paraId="0C38FFC1" w14:textId="77777777" w:rsidR="00A04E77" w:rsidRPr="003E6EC4" w:rsidRDefault="00A04E77" w:rsidP="00A04E77">
      <w:pPr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1B83DA6" w14:textId="510F15D8" w:rsidR="00224450" w:rsidRPr="003E6EC4" w:rsidRDefault="00E90120" w:rsidP="00982C3E">
      <w:pPr>
        <w:tabs>
          <w:tab w:val="left" w:pos="7660"/>
        </w:tabs>
        <w:spacing w:after="120"/>
        <w:rPr>
          <w:rFonts w:ascii="Arial" w:hAnsi="Arial" w:cs="Arial"/>
          <w:b/>
          <w:color w:val="000000" w:themeColor="text1"/>
          <w:kern w:val="44"/>
          <w:sz w:val="60"/>
          <w:szCs w:val="44"/>
        </w:rPr>
      </w:pPr>
      <w:r w:rsidRPr="003E6EC4">
        <w:rPr>
          <w:rFonts w:ascii="Arial" w:hAnsi="Arial" w:cs="Arial"/>
          <w:b/>
          <w:color w:val="000000" w:themeColor="text1"/>
          <w:sz w:val="60"/>
        </w:rPr>
        <w:t>Global Search</w:t>
      </w:r>
      <w:r w:rsidR="00982C3E" w:rsidRPr="003E6EC4">
        <w:rPr>
          <w:rFonts w:ascii="Arial" w:hAnsi="Arial" w:cs="Arial"/>
          <w:b/>
          <w:color w:val="000000" w:themeColor="text1"/>
          <w:sz w:val="60"/>
        </w:rPr>
        <w:tab/>
      </w:r>
    </w:p>
    <w:p w14:paraId="7274729A" w14:textId="77777777" w:rsidR="00CC18CF" w:rsidRPr="003E6EC4" w:rsidRDefault="00CC18CF" w:rsidP="00CC18CF">
      <w:pPr>
        <w:widowControl/>
        <w:spacing w:after="200" w:line="276" w:lineRule="auto"/>
        <w:jc w:val="left"/>
        <w:rPr>
          <w:rFonts w:ascii="Arial" w:eastAsia="MS Mincho" w:hAnsi="Arial" w:cs="Arial"/>
          <w:b/>
          <w:color w:val="000000" w:themeColor="text1"/>
          <w:kern w:val="0"/>
          <w:sz w:val="28"/>
          <w:szCs w:val="32"/>
          <w:lang w:eastAsia="en-US"/>
        </w:rPr>
      </w:pPr>
      <w:r w:rsidRPr="003E6EC4">
        <w:rPr>
          <w:rFonts w:ascii="Arial" w:eastAsia="MS Mincho" w:hAnsi="Arial" w:cs="Arial"/>
          <w:b/>
          <w:color w:val="000000" w:themeColor="text1"/>
          <w:kern w:val="0"/>
          <w:sz w:val="28"/>
          <w:szCs w:val="32"/>
          <w:lang w:eastAsia="en-US"/>
        </w:rPr>
        <w:t>Document Owner</w:t>
      </w:r>
    </w:p>
    <w:p w14:paraId="785D7B3A" w14:textId="77777777" w:rsidR="00CC18CF" w:rsidRPr="003E6EC4" w:rsidRDefault="00CC18CF" w:rsidP="00CC18CF">
      <w:pPr>
        <w:widowControl/>
        <w:spacing w:after="120" w:line="276" w:lineRule="auto"/>
        <w:jc w:val="left"/>
        <w:rPr>
          <w:rFonts w:ascii="Arial" w:eastAsia="MS Mincho" w:hAnsi="Arial" w:cs="Arial"/>
          <w:color w:val="000000" w:themeColor="text1"/>
          <w:kern w:val="0"/>
          <w:sz w:val="20"/>
          <w:szCs w:val="20"/>
          <w:lang w:val="en-GB" w:eastAsia="en-US"/>
        </w:rPr>
      </w:pPr>
      <w:r w:rsidRPr="003E6EC4">
        <w:rPr>
          <w:rFonts w:ascii="Arial" w:eastAsia="MS Mincho" w:hAnsi="Arial" w:cs="Arial"/>
          <w:color w:val="000000" w:themeColor="text1"/>
          <w:kern w:val="0"/>
          <w:sz w:val="20"/>
          <w:szCs w:val="20"/>
          <w:lang w:val="en-GB" w:eastAsia="en-US"/>
        </w:rPr>
        <w:t xml:space="preserve">This specification </w:t>
      </w:r>
      <w:proofErr w:type="gramStart"/>
      <w:r w:rsidRPr="003E6EC4">
        <w:rPr>
          <w:rFonts w:ascii="Arial" w:eastAsia="MS Mincho" w:hAnsi="Arial" w:cs="Arial"/>
          <w:color w:val="000000" w:themeColor="text1"/>
          <w:kern w:val="0"/>
          <w:sz w:val="20"/>
          <w:szCs w:val="20"/>
          <w:lang w:val="en-GB" w:eastAsia="en-US"/>
        </w:rPr>
        <w:t>is owned</w:t>
      </w:r>
      <w:proofErr w:type="gramEnd"/>
      <w:r w:rsidRPr="003E6EC4">
        <w:rPr>
          <w:rFonts w:ascii="Arial" w:eastAsia="MS Mincho" w:hAnsi="Arial" w:cs="Arial"/>
          <w:color w:val="000000" w:themeColor="text1"/>
          <w:kern w:val="0"/>
          <w:sz w:val="20"/>
          <w:szCs w:val="20"/>
          <w:lang w:val="en-GB" w:eastAsia="en-US"/>
        </w:rPr>
        <w:t xml:space="preserve"> by:</w:t>
      </w:r>
    </w:p>
    <w:p w14:paraId="354D4599" w14:textId="6A3E4D2F" w:rsidR="00CC18CF" w:rsidRPr="003E6EC4" w:rsidRDefault="007A1A3B" w:rsidP="00CC18CF">
      <w:pPr>
        <w:widowControl/>
        <w:spacing w:after="120" w:line="276" w:lineRule="auto"/>
        <w:ind w:left="720"/>
        <w:jc w:val="left"/>
        <w:rPr>
          <w:rFonts w:ascii="Arial" w:hAnsi="Arial" w:cs="Arial"/>
          <w:color w:val="000000" w:themeColor="text1"/>
          <w:kern w:val="0"/>
          <w:sz w:val="20"/>
          <w:szCs w:val="20"/>
          <w:lang w:val="en-GB"/>
        </w:rPr>
      </w:pPr>
      <w:r w:rsidRPr="003E6EC4">
        <w:rPr>
          <w:rFonts w:ascii="Arial" w:hAnsi="Arial" w:cs="Arial" w:hint="eastAsia"/>
          <w:color w:val="000000" w:themeColor="text1"/>
          <w:kern w:val="0"/>
          <w:sz w:val="20"/>
          <w:szCs w:val="20"/>
          <w:lang w:val="en-GB"/>
        </w:rPr>
        <w:t>Mao</w:t>
      </w:r>
      <w:r w:rsidRPr="003E6EC4">
        <w:rPr>
          <w:rFonts w:ascii="Arial" w:hAnsi="Arial" w:cs="Arial"/>
          <w:color w:val="000000" w:themeColor="text1"/>
          <w:kern w:val="0"/>
          <w:sz w:val="20"/>
          <w:szCs w:val="20"/>
          <w:lang w:val="en-GB"/>
        </w:rPr>
        <w:t xml:space="preserve"> C</w:t>
      </w:r>
      <w:r w:rsidRPr="003E6EC4">
        <w:rPr>
          <w:rFonts w:ascii="Arial" w:hAnsi="Arial" w:cs="Arial" w:hint="eastAsia"/>
          <w:color w:val="000000" w:themeColor="text1"/>
          <w:kern w:val="0"/>
          <w:sz w:val="20"/>
          <w:szCs w:val="20"/>
          <w:lang w:val="en-GB"/>
        </w:rPr>
        <w:t>hanghong</w:t>
      </w:r>
    </w:p>
    <w:p w14:paraId="7073DD37" w14:textId="77777777" w:rsidR="00CC18CF" w:rsidRPr="003E6EC4" w:rsidRDefault="00CC18CF" w:rsidP="00CC18CF">
      <w:pPr>
        <w:widowControl/>
        <w:spacing w:after="120" w:line="276" w:lineRule="auto"/>
        <w:ind w:left="720"/>
        <w:jc w:val="left"/>
        <w:rPr>
          <w:rFonts w:ascii="Arial" w:hAnsi="Arial" w:cs="Arial"/>
          <w:color w:val="000000" w:themeColor="text1"/>
          <w:kern w:val="0"/>
          <w:sz w:val="20"/>
          <w:szCs w:val="20"/>
          <w:lang w:val="en-GB"/>
        </w:rPr>
      </w:pPr>
      <w:r w:rsidRPr="003E6EC4">
        <w:rPr>
          <w:rFonts w:ascii="Arial" w:hAnsi="Arial" w:cs="Arial"/>
          <w:color w:val="000000" w:themeColor="text1"/>
          <w:kern w:val="0"/>
          <w:sz w:val="20"/>
          <w:szCs w:val="20"/>
          <w:lang w:val="en-GB"/>
        </w:rPr>
        <w:t>Infotainment Group, ELEC, PATAC</w:t>
      </w:r>
    </w:p>
    <w:p w14:paraId="27FA70A2" w14:textId="799686CC" w:rsidR="00CC18CF" w:rsidRPr="003E6EC4" w:rsidRDefault="00CC18CF" w:rsidP="00CC18CF">
      <w:pPr>
        <w:widowControl/>
        <w:spacing w:after="120" w:line="276" w:lineRule="auto"/>
        <w:ind w:left="720"/>
        <w:jc w:val="left"/>
        <w:rPr>
          <w:rFonts w:ascii="Arial" w:hAnsi="Arial" w:cs="Arial"/>
          <w:color w:val="000000" w:themeColor="text1"/>
          <w:kern w:val="0"/>
          <w:sz w:val="20"/>
          <w:szCs w:val="20"/>
          <w:lang w:val="en-GB"/>
        </w:rPr>
      </w:pPr>
      <w:r w:rsidRPr="003E6EC4">
        <w:rPr>
          <w:rFonts w:ascii="Arial" w:hAnsi="Arial" w:cs="Arial"/>
          <w:color w:val="000000" w:themeColor="text1"/>
          <w:kern w:val="0"/>
          <w:sz w:val="20"/>
          <w:szCs w:val="20"/>
          <w:lang w:val="en-GB"/>
        </w:rPr>
        <w:t xml:space="preserve">+86 21 50165016 - </w:t>
      </w:r>
      <w:r w:rsidR="007A1A3B" w:rsidRPr="003E6EC4">
        <w:rPr>
          <w:rFonts w:ascii="Arial" w:hAnsi="Arial" w:cs="Arial" w:hint="eastAsia"/>
          <w:color w:val="000000" w:themeColor="text1"/>
          <w:kern w:val="0"/>
          <w:sz w:val="20"/>
          <w:szCs w:val="20"/>
          <w:lang w:val="en-GB"/>
        </w:rPr>
        <w:t>519024</w:t>
      </w:r>
    </w:p>
    <w:p w14:paraId="7F373294" w14:textId="7DBD7F34" w:rsidR="00224450" w:rsidRPr="003E6EC4" w:rsidRDefault="00230391" w:rsidP="00CC18CF">
      <w:pPr>
        <w:spacing w:after="120"/>
        <w:ind w:left="720"/>
        <w:rPr>
          <w:color w:val="000000" w:themeColor="text1"/>
          <w:u w:val="single"/>
        </w:rPr>
      </w:pPr>
      <w:hyperlink r:id="rId8" w:history="1">
        <w:r w:rsidR="007A1A3B" w:rsidRPr="003E6EC4">
          <w:rPr>
            <w:rStyle w:val="Hyperlink"/>
            <w:rFonts w:ascii="Arial" w:hAnsi="Arial" w:cs="Arial"/>
            <w:color w:val="000000" w:themeColor="text1"/>
            <w:kern w:val="0"/>
            <w:sz w:val="20"/>
            <w:szCs w:val="20"/>
            <w:lang w:val="en-GB"/>
          </w:rPr>
          <w:t>changhong_mao@patac.com.cn</w:t>
        </w:r>
      </w:hyperlink>
      <w:r w:rsidR="00224450" w:rsidRPr="003E6EC4">
        <w:rPr>
          <w:rFonts w:ascii="Arial" w:hAnsi="Arial" w:cs="Arial"/>
          <w:color w:val="000000" w:themeColor="text1"/>
          <w:kern w:val="0"/>
          <w:sz w:val="20"/>
          <w:szCs w:val="20"/>
          <w:lang w:val="en-GB"/>
        </w:rPr>
        <w:br w:type="page"/>
      </w:r>
    </w:p>
    <w:p w14:paraId="039C52BA" w14:textId="77777777" w:rsidR="00224450" w:rsidRPr="003E6EC4" w:rsidRDefault="00224450" w:rsidP="00F331C7">
      <w:pPr>
        <w:jc w:val="center"/>
        <w:rPr>
          <w:color w:val="000000" w:themeColor="text1"/>
          <w:sz w:val="36"/>
          <w:lang w:val="en-GB"/>
        </w:rPr>
      </w:pPr>
      <w:r w:rsidRPr="003E6EC4">
        <w:rPr>
          <w:rFonts w:hint="eastAsia"/>
          <w:color w:val="000000" w:themeColor="text1"/>
          <w:sz w:val="36"/>
          <w:lang w:val="en-GB"/>
        </w:rPr>
        <w:lastRenderedPageBreak/>
        <w:t>目录</w:t>
      </w:r>
    </w:p>
    <w:p w14:paraId="6E47BE60" w14:textId="63171C91" w:rsidR="00C66CBB" w:rsidRDefault="003B31C4">
      <w:pPr>
        <w:pStyle w:val="TOC1"/>
        <w:tabs>
          <w:tab w:val="right" w:leader="dot" w:pos="9742"/>
        </w:tabs>
        <w:rPr>
          <w:noProof/>
        </w:rPr>
      </w:pPr>
      <w:r w:rsidRPr="003E6EC4">
        <w:rPr>
          <w:color w:val="000000" w:themeColor="text1"/>
        </w:rPr>
        <w:fldChar w:fldCharType="begin"/>
      </w:r>
      <w:r w:rsidRPr="003E6EC4">
        <w:rPr>
          <w:color w:val="000000" w:themeColor="text1"/>
        </w:rPr>
        <w:instrText xml:space="preserve"> TOC \o "1-3" </w:instrText>
      </w:r>
      <w:r w:rsidRPr="003E6EC4">
        <w:rPr>
          <w:color w:val="000000" w:themeColor="text1"/>
        </w:rPr>
        <w:fldChar w:fldCharType="separate"/>
      </w:r>
      <w:r w:rsidR="00C66CBB" w:rsidRPr="00034738">
        <w:rPr>
          <w:noProof/>
          <w:color w:val="000000" w:themeColor="text1"/>
        </w:rPr>
        <w:t xml:space="preserve">1 </w:t>
      </w:r>
      <w:r w:rsidR="00C66CBB" w:rsidRPr="00034738">
        <w:rPr>
          <w:noProof/>
          <w:color w:val="000000" w:themeColor="text1"/>
        </w:rPr>
        <w:t>需求概述</w:t>
      </w:r>
      <w:r w:rsidR="00C66CBB">
        <w:rPr>
          <w:noProof/>
        </w:rPr>
        <w:tab/>
      </w:r>
      <w:r w:rsidR="00C66CBB">
        <w:rPr>
          <w:noProof/>
        </w:rPr>
        <w:fldChar w:fldCharType="begin"/>
      </w:r>
      <w:r w:rsidR="00C66CBB">
        <w:rPr>
          <w:noProof/>
        </w:rPr>
        <w:instrText xml:space="preserve"> PAGEREF _Toc56757733 \h </w:instrText>
      </w:r>
      <w:r w:rsidR="00C66CBB">
        <w:rPr>
          <w:noProof/>
        </w:rPr>
      </w:r>
      <w:r w:rsidR="00C66CBB">
        <w:rPr>
          <w:noProof/>
        </w:rPr>
        <w:fldChar w:fldCharType="separate"/>
      </w:r>
      <w:r w:rsidR="00C66CBB">
        <w:rPr>
          <w:noProof/>
        </w:rPr>
        <w:t>4</w:t>
      </w:r>
      <w:r w:rsidR="00C66CBB">
        <w:rPr>
          <w:noProof/>
        </w:rPr>
        <w:fldChar w:fldCharType="end"/>
      </w:r>
    </w:p>
    <w:p w14:paraId="515F5FDC" w14:textId="345BF538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1.1 </w:t>
      </w:r>
      <w:r w:rsidRPr="00034738">
        <w:rPr>
          <w:noProof/>
          <w:color w:val="000000" w:themeColor="text1"/>
        </w:rPr>
        <w:t>需求简述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ED65D8" w14:textId="55599E28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1.2 </w:t>
      </w:r>
      <w:r w:rsidRPr="00034738">
        <w:rPr>
          <w:noProof/>
          <w:color w:val="000000" w:themeColor="text1"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68F106" w14:textId="4899AF61" w:rsidR="00C66CBB" w:rsidRDefault="00C66CBB">
      <w:pPr>
        <w:pStyle w:val="TOC1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2 </w:t>
      </w:r>
      <w:r w:rsidRPr="00034738">
        <w:rPr>
          <w:noProof/>
          <w:color w:val="000000" w:themeColor="text1"/>
        </w:rPr>
        <w:t>需求列表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F3600C" w14:textId="6AA7FC11" w:rsidR="00C66CBB" w:rsidRDefault="00C66CBB">
      <w:pPr>
        <w:pStyle w:val="TOC1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 </w:t>
      </w:r>
      <w:r w:rsidRPr="00034738">
        <w:rPr>
          <w:noProof/>
          <w:color w:val="000000" w:themeColor="text1"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B8A9B7" w14:textId="1294EC65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3.1 </w:t>
      </w:r>
      <w:r w:rsidRPr="00034738">
        <w:rPr>
          <w:noProof/>
          <w:color w:val="000000" w:themeColor="text1"/>
        </w:rPr>
        <w:t>业务流程图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53A6F8" w14:textId="4C482EBC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3.2 </w:t>
      </w:r>
      <w:r w:rsidRPr="00034738">
        <w:rPr>
          <w:noProof/>
          <w:color w:val="000000" w:themeColor="text1"/>
        </w:rPr>
        <w:t>搜索输入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981F5" w14:textId="2829F298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3.2.1 </w:t>
      </w:r>
      <w:r w:rsidRPr="00034738">
        <w:rPr>
          <w:noProof/>
          <w:color w:val="000000" w:themeColor="text1"/>
        </w:rPr>
        <w:t>搜索输入的方式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3B9C9A" w14:textId="5DFC1DED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3.2.2 </w:t>
      </w:r>
      <w:r w:rsidRPr="00034738">
        <w:rPr>
          <w:noProof/>
          <w:color w:val="000000" w:themeColor="text1"/>
        </w:rPr>
        <w:t>搜索输入的内容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F37884" w14:textId="73546D8C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3.2.3 </w:t>
      </w:r>
      <w:r w:rsidRPr="00034738">
        <w:rPr>
          <w:noProof/>
          <w:color w:val="000000" w:themeColor="text1"/>
        </w:rPr>
        <w:t>输入内容的删除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633F1C" w14:textId="01CD6F6D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3.3 </w:t>
      </w:r>
      <w:r w:rsidRPr="00034738">
        <w:rPr>
          <w:noProof/>
          <w:color w:val="000000" w:themeColor="text1"/>
        </w:rPr>
        <w:t>搜索规则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79093C" w14:textId="6BDF2B61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3.4 </w:t>
      </w:r>
      <w:r w:rsidRPr="00034738">
        <w:rPr>
          <w:noProof/>
          <w:color w:val="000000" w:themeColor="text1"/>
        </w:rPr>
        <w:t>热搜词（</w:t>
      </w:r>
      <w:r w:rsidRPr="00034738">
        <w:rPr>
          <w:noProof/>
          <w:color w:val="000000" w:themeColor="text1"/>
        </w:rPr>
        <w:t>TBD</w:t>
      </w:r>
      <w:r w:rsidRPr="00034738">
        <w:rPr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642A93" w14:textId="511F0CAE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3.4.1 </w:t>
      </w:r>
      <w:r w:rsidRPr="00034738">
        <w:rPr>
          <w:noProof/>
          <w:color w:val="000000" w:themeColor="text1"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C212D6" w14:textId="2EAD3EAC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3.4.2 </w:t>
      </w:r>
      <w:r w:rsidRPr="00034738">
        <w:rPr>
          <w:noProof/>
          <w:color w:val="000000" w:themeColor="text1"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594F85" w14:textId="111E29E3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3.5 </w:t>
      </w:r>
      <w:r w:rsidRPr="00034738">
        <w:rPr>
          <w:noProof/>
          <w:color w:val="000000" w:themeColor="text1"/>
        </w:rPr>
        <w:t>历史搜索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4C6880" w14:textId="19A01094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3.5.1 </w:t>
      </w:r>
      <w:r w:rsidRPr="00034738">
        <w:rPr>
          <w:noProof/>
          <w:color w:val="000000" w:themeColor="text1"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51BF68" w14:textId="2D50D62A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3.5.2 </w:t>
      </w:r>
      <w:r w:rsidRPr="00034738">
        <w:rPr>
          <w:noProof/>
          <w:color w:val="000000" w:themeColor="text1"/>
        </w:rPr>
        <w:t>需求描述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28C881" w14:textId="78A6F37D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3.5.3 </w:t>
      </w:r>
      <w:r w:rsidRPr="00034738">
        <w:rPr>
          <w:noProof/>
          <w:color w:val="000000" w:themeColor="text1"/>
        </w:rPr>
        <w:t>历史搜索账户相关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A0E0E5" w14:textId="5642ED16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3.6 </w:t>
      </w:r>
      <w:r w:rsidRPr="00034738">
        <w:rPr>
          <w:noProof/>
          <w:color w:val="000000" w:themeColor="text1"/>
        </w:rPr>
        <w:t>搜索结果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E07779" w14:textId="430943A0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3.6.1 </w:t>
      </w:r>
      <w:r w:rsidRPr="00034738">
        <w:rPr>
          <w:noProof/>
          <w:color w:val="000000" w:themeColor="text1"/>
        </w:rPr>
        <w:t>结果显示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544554" w14:textId="7401D140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3.6.2 </w:t>
      </w:r>
      <w:r w:rsidRPr="00034738">
        <w:rPr>
          <w:noProof/>
          <w:color w:val="000000" w:themeColor="text1"/>
        </w:rPr>
        <w:t>结果排序规则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F4A8B2" w14:textId="38166607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3.7 </w:t>
      </w:r>
      <w:r w:rsidRPr="00034738">
        <w:rPr>
          <w:noProof/>
          <w:color w:val="000000" w:themeColor="text1"/>
        </w:rPr>
        <w:t>性能要求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F86DD5" w14:textId="2CC4B9E1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3.8 </w:t>
      </w:r>
      <w:r w:rsidRPr="00034738">
        <w:rPr>
          <w:noProof/>
          <w:color w:val="000000" w:themeColor="text1"/>
        </w:rPr>
        <w:t>匹配规则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9A74EC" w14:textId="3D562057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3.8.1 </w:t>
      </w:r>
      <w:r w:rsidRPr="00034738">
        <w:rPr>
          <w:noProof/>
          <w:color w:val="000000" w:themeColor="text1"/>
        </w:rPr>
        <w:t>中文输入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8454D5" w14:textId="725A90A7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3.8.2 </w:t>
      </w:r>
      <w:r w:rsidRPr="00034738">
        <w:rPr>
          <w:noProof/>
          <w:color w:val="000000" w:themeColor="text1"/>
        </w:rPr>
        <w:t>英文输入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B733B7" w14:textId="6928D211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3.8.3 </w:t>
      </w:r>
      <w:r w:rsidRPr="00034738">
        <w:rPr>
          <w:noProof/>
          <w:color w:val="000000" w:themeColor="text1"/>
        </w:rPr>
        <w:t>数字输入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47C022" w14:textId="2BD679CD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3.8.4 </w:t>
      </w:r>
      <w:r w:rsidRPr="00034738">
        <w:rPr>
          <w:noProof/>
          <w:color w:val="000000" w:themeColor="text1"/>
        </w:rPr>
        <w:t>混合输入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A2AB3A" w14:textId="61CAD28B" w:rsidR="00C66CBB" w:rsidRDefault="00C66CBB">
      <w:pPr>
        <w:pStyle w:val="TOC1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 </w:t>
      </w:r>
      <w:r w:rsidRPr="00034738">
        <w:rPr>
          <w:noProof/>
          <w:color w:val="000000" w:themeColor="text1"/>
        </w:rPr>
        <w:t>搜索内容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8F7F81" w14:textId="5EFC88A8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4.1 </w:t>
      </w:r>
      <w:r w:rsidRPr="00034738">
        <w:rPr>
          <w:noProof/>
          <w:color w:val="000000" w:themeColor="text1"/>
        </w:rPr>
        <w:t>全局搜索内容列表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D1B2A83" w14:textId="6A1B1B2C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4.2 </w:t>
      </w:r>
      <w:r w:rsidRPr="00034738">
        <w:rPr>
          <w:noProof/>
          <w:color w:val="000000" w:themeColor="text1"/>
        </w:rPr>
        <w:t>本地内容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63ADBB3" w14:textId="04A4AB86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4.2.1 </w:t>
      </w:r>
      <w:r w:rsidRPr="00034738">
        <w:rPr>
          <w:noProof/>
          <w:color w:val="000000" w:themeColor="text1"/>
        </w:rPr>
        <w:t>本地联系人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0B4275" w14:textId="5F052013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4.2.2 </w:t>
      </w:r>
      <w:r w:rsidRPr="00034738">
        <w:rPr>
          <w:noProof/>
          <w:color w:val="000000" w:themeColor="text1"/>
        </w:rPr>
        <w:t>本地电台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0179F0" w14:textId="734C3501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4.2.3 </w:t>
      </w:r>
      <w:r w:rsidRPr="00034738">
        <w:rPr>
          <w:noProof/>
          <w:color w:val="000000" w:themeColor="text1"/>
        </w:rPr>
        <w:t>本地中歌曲、歌手</w:t>
      </w:r>
      <w:r w:rsidRPr="00034738">
        <w:rPr>
          <w:strike/>
          <w:noProof/>
          <w:color w:val="000000" w:themeColor="text1"/>
        </w:rPr>
        <w:t>和专辑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AFDA90" w14:textId="435FC45B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4.2.4 </w:t>
      </w:r>
      <w:r w:rsidRPr="00034738">
        <w:rPr>
          <w:noProof/>
          <w:color w:val="000000" w:themeColor="text1"/>
        </w:rPr>
        <w:t>设置项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6068C8" w14:textId="5DCAF29F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4.2.5 </w:t>
      </w:r>
      <w:r w:rsidRPr="00034738">
        <w:rPr>
          <w:noProof/>
          <w:color w:val="000000" w:themeColor="text1"/>
        </w:rPr>
        <w:t>车辆状态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BA08969" w14:textId="780CE186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4.2.6 </w:t>
      </w:r>
      <w:r w:rsidRPr="00034738">
        <w:rPr>
          <w:noProof/>
          <w:color w:val="000000" w:themeColor="text1"/>
        </w:rPr>
        <w:t>车辆控制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8C4694B" w14:textId="6F1331CE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strike/>
          <w:noProof/>
          <w:color w:val="000000" w:themeColor="text1"/>
        </w:rPr>
        <w:t xml:space="preserve">4.2.7 </w:t>
      </w:r>
      <w:r w:rsidRPr="00034738">
        <w:rPr>
          <w:strike/>
          <w:noProof/>
          <w:color w:val="000000" w:themeColor="text1"/>
        </w:rPr>
        <w:t>云端收藏夹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2084EAC" w14:textId="7AA6E4C6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4.2.8 </w:t>
      </w:r>
      <w:r w:rsidRPr="00034738">
        <w:rPr>
          <w:noProof/>
          <w:color w:val="000000" w:themeColor="text1"/>
        </w:rPr>
        <w:t>流量查询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BEC998" w14:textId="6AC4C921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>4.2.9 POI</w:t>
      </w:r>
      <w:r w:rsidRPr="00034738">
        <w:rPr>
          <w:noProof/>
          <w:color w:val="000000" w:themeColor="text1"/>
        </w:rPr>
        <w:t>（离线）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9488D09" w14:textId="64DC8A05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4.2.10 </w:t>
      </w:r>
      <w:r w:rsidRPr="00034738">
        <w:rPr>
          <w:noProof/>
          <w:color w:val="000000" w:themeColor="text1"/>
        </w:rPr>
        <w:t>本地应用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F576152" w14:textId="4896ACD4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FF0000"/>
        </w:rPr>
        <w:t xml:space="preserve">4.2.11 </w:t>
      </w:r>
      <w:r w:rsidRPr="00034738">
        <w:rPr>
          <w:noProof/>
          <w:color w:val="FF0000"/>
        </w:rPr>
        <w:t>彩蛋模式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63D5278" w14:textId="721043D3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lastRenderedPageBreak/>
        <w:t xml:space="preserve">4.3 </w:t>
      </w:r>
      <w:r w:rsidRPr="00034738">
        <w:rPr>
          <w:noProof/>
          <w:color w:val="000000" w:themeColor="text1"/>
        </w:rPr>
        <w:t>在线内容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918A9B" w14:textId="6FC619D9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 </w:t>
      </w:r>
      <w:r w:rsidRPr="00034738">
        <w:rPr>
          <w:noProof/>
          <w:color w:val="000000" w:themeColor="text1"/>
        </w:rPr>
        <w:t>随心听</w:t>
      </w:r>
      <w:r w:rsidRPr="00034738">
        <w:rPr>
          <w:noProof/>
          <w:color w:val="FF0000"/>
        </w:rPr>
        <w:t>（</w:t>
      </w:r>
      <w:r w:rsidRPr="00034738">
        <w:rPr>
          <w:noProof/>
          <w:color w:val="FF0000"/>
        </w:rPr>
        <w:t>MY TBD</w:t>
      </w:r>
      <w:r w:rsidRPr="00034738">
        <w:rPr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7F1AF2" w14:textId="67BD6638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strike/>
          <w:noProof/>
          <w:color w:val="000000" w:themeColor="text1"/>
        </w:rPr>
        <w:t xml:space="preserve">4.3.2 </w:t>
      </w:r>
      <w:r w:rsidRPr="00034738">
        <w:rPr>
          <w:strike/>
          <w:noProof/>
          <w:color w:val="000000" w:themeColor="text1"/>
        </w:rPr>
        <w:t>在线音乐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A39B06C" w14:textId="5B895D81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strike/>
          <w:noProof/>
          <w:color w:val="000000" w:themeColor="text1"/>
        </w:rPr>
        <w:t xml:space="preserve">4.3.3 </w:t>
      </w:r>
      <w:r w:rsidRPr="00034738">
        <w:rPr>
          <w:strike/>
          <w:noProof/>
          <w:color w:val="000000" w:themeColor="text1"/>
        </w:rPr>
        <w:t>有声读物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231F87A" w14:textId="0F8729A7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strike/>
          <w:noProof/>
          <w:color w:val="000000" w:themeColor="text1"/>
        </w:rPr>
        <w:t xml:space="preserve">4.3.4 </w:t>
      </w:r>
      <w:r w:rsidRPr="00034738">
        <w:rPr>
          <w:strike/>
          <w:noProof/>
          <w:color w:val="000000" w:themeColor="text1"/>
        </w:rPr>
        <w:t>新闻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216209B" w14:textId="1EB5BCF6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4.3.5 </w:t>
      </w:r>
      <w:r w:rsidRPr="00034738">
        <w:rPr>
          <w:noProof/>
          <w:color w:val="000000" w:themeColor="text1"/>
        </w:rPr>
        <w:t>航班</w:t>
      </w:r>
      <w:r w:rsidRPr="00034738">
        <w:rPr>
          <w:noProof/>
          <w:color w:val="FF0000"/>
        </w:rPr>
        <w:t>（</w:t>
      </w:r>
      <w:r w:rsidRPr="00034738">
        <w:rPr>
          <w:noProof/>
          <w:color w:val="FF0000"/>
        </w:rPr>
        <w:t>MY TBD</w:t>
      </w:r>
      <w:r w:rsidRPr="00034738">
        <w:rPr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5EDD4AA" w14:textId="7166E496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strike/>
          <w:noProof/>
          <w:color w:val="000000" w:themeColor="text1"/>
        </w:rPr>
        <w:t xml:space="preserve">4.3.6 </w:t>
      </w:r>
      <w:r w:rsidRPr="00034738">
        <w:rPr>
          <w:strike/>
          <w:noProof/>
          <w:color w:val="000000" w:themeColor="text1"/>
        </w:rPr>
        <w:t>股票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046F6D" w14:textId="2DCC8DFD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>4.3.7 POI</w:t>
      </w:r>
      <w:r w:rsidRPr="00034738">
        <w:rPr>
          <w:noProof/>
          <w:color w:val="000000" w:themeColor="text1"/>
        </w:rPr>
        <w:t>（在线）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5337120" w14:textId="230BA616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4.3.8 </w:t>
      </w:r>
      <w:r w:rsidRPr="00034738">
        <w:rPr>
          <w:noProof/>
          <w:color w:val="000000" w:themeColor="text1"/>
        </w:rPr>
        <w:t>天气</w:t>
      </w:r>
      <w:r w:rsidRPr="00034738">
        <w:rPr>
          <w:noProof/>
          <w:color w:val="FF0000"/>
        </w:rPr>
        <w:t>（</w:t>
      </w:r>
      <w:r w:rsidRPr="00034738">
        <w:rPr>
          <w:noProof/>
          <w:color w:val="FF0000"/>
        </w:rPr>
        <w:t>MY TBD</w:t>
      </w:r>
      <w:r w:rsidRPr="00034738">
        <w:rPr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187D23D" w14:textId="1B7AB366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4.3.9 </w:t>
      </w:r>
      <w:r w:rsidRPr="00034738">
        <w:rPr>
          <w:noProof/>
          <w:color w:val="000000" w:themeColor="text1"/>
        </w:rPr>
        <w:t>限行</w:t>
      </w:r>
      <w:r w:rsidRPr="00034738">
        <w:rPr>
          <w:noProof/>
          <w:color w:val="FF0000"/>
        </w:rPr>
        <w:t>（</w:t>
      </w:r>
      <w:r w:rsidRPr="00034738">
        <w:rPr>
          <w:noProof/>
          <w:color w:val="FF0000"/>
        </w:rPr>
        <w:t>MY TBD</w:t>
      </w:r>
      <w:r w:rsidRPr="00034738">
        <w:rPr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991A11" w14:textId="43A97E1A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strike/>
          <w:noProof/>
          <w:color w:val="000000" w:themeColor="text1"/>
        </w:rPr>
        <w:t xml:space="preserve">4.3.10 </w:t>
      </w:r>
      <w:r w:rsidRPr="00034738">
        <w:rPr>
          <w:strike/>
          <w:noProof/>
          <w:color w:val="000000" w:themeColor="text1"/>
        </w:rPr>
        <w:t>收藏夹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689E8F3" w14:textId="3AAD3C53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4.3.11 </w:t>
      </w:r>
      <w:r w:rsidRPr="00034738">
        <w:rPr>
          <w:noProof/>
          <w:color w:val="000000" w:themeColor="text1"/>
        </w:rPr>
        <w:t>车主锦囊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3BA915E" w14:textId="75697EF2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4.3.12 </w:t>
      </w:r>
      <w:r w:rsidRPr="00034738">
        <w:rPr>
          <w:noProof/>
          <w:color w:val="000000" w:themeColor="text1"/>
        </w:rPr>
        <w:t>火车票</w:t>
      </w:r>
      <w:r w:rsidRPr="00034738">
        <w:rPr>
          <w:noProof/>
          <w:color w:val="FF0000"/>
        </w:rPr>
        <w:t>（</w:t>
      </w:r>
      <w:r w:rsidRPr="00034738">
        <w:rPr>
          <w:noProof/>
          <w:color w:val="FF0000"/>
        </w:rPr>
        <w:t>MY TBD</w:t>
      </w:r>
      <w:r w:rsidRPr="00034738">
        <w:rPr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7676385" w14:textId="327AEF7E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4.3.13 </w:t>
      </w:r>
      <w:r w:rsidRPr="00034738">
        <w:rPr>
          <w:noProof/>
          <w:color w:val="000000" w:themeColor="text1"/>
        </w:rPr>
        <w:t>电影</w:t>
      </w:r>
      <w:r w:rsidRPr="00034738">
        <w:rPr>
          <w:noProof/>
          <w:color w:val="FF0000"/>
        </w:rPr>
        <w:t>（</w:t>
      </w:r>
      <w:r w:rsidRPr="00034738">
        <w:rPr>
          <w:noProof/>
          <w:color w:val="FF0000"/>
        </w:rPr>
        <w:t>MY TBD</w:t>
      </w:r>
      <w:r w:rsidRPr="00034738">
        <w:rPr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461AAC6" w14:textId="2CEBB18E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4.3.14 </w:t>
      </w:r>
      <w:r w:rsidRPr="00034738">
        <w:rPr>
          <w:noProof/>
          <w:color w:val="000000" w:themeColor="text1"/>
        </w:rPr>
        <w:t>外卖</w:t>
      </w:r>
      <w:r w:rsidRPr="00034738">
        <w:rPr>
          <w:noProof/>
          <w:color w:val="FF0000"/>
        </w:rPr>
        <w:t>（</w:t>
      </w:r>
      <w:r w:rsidRPr="00034738">
        <w:rPr>
          <w:noProof/>
          <w:color w:val="FF0000"/>
        </w:rPr>
        <w:t>MY TBD</w:t>
      </w:r>
      <w:r w:rsidRPr="00034738">
        <w:rPr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1E15661" w14:textId="77664081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4.3.15 </w:t>
      </w:r>
      <w:r w:rsidRPr="00034738">
        <w:rPr>
          <w:noProof/>
          <w:color w:val="000000" w:themeColor="text1"/>
        </w:rPr>
        <w:t>美味不用等</w:t>
      </w:r>
      <w:r w:rsidRPr="00034738">
        <w:rPr>
          <w:noProof/>
          <w:color w:val="FF0000"/>
        </w:rPr>
        <w:t>（</w:t>
      </w:r>
      <w:r w:rsidRPr="00034738">
        <w:rPr>
          <w:noProof/>
          <w:color w:val="FF0000"/>
        </w:rPr>
        <w:t>MY TBD</w:t>
      </w:r>
      <w:r w:rsidRPr="00034738">
        <w:rPr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CBBA904" w14:textId="77F9027C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4.3.16 </w:t>
      </w:r>
      <w:r w:rsidRPr="00034738">
        <w:rPr>
          <w:noProof/>
          <w:color w:val="000000" w:themeColor="text1"/>
        </w:rPr>
        <w:t>随心看</w:t>
      </w:r>
      <w:r w:rsidRPr="00034738">
        <w:rPr>
          <w:noProof/>
          <w:color w:val="000000" w:themeColor="text1"/>
        </w:rPr>
        <w:t>APP</w:t>
      </w:r>
      <w:r w:rsidRPr="00034738">
        <w:rPr>
          <w:noProof/>
          <w:color w:val="FF0000"/>
        </w:rPr>
        <w:t>（</w:t>
      </w:r>
      <w:r w:rsidRPr="00034738">
        <w:rPr>
          <w:noProof/>
          <w:color w:val="FF0000"/>
        </w:rPr>
        <w:t>MY TBD</w:t>
      </w:r>
      <w:r w:rsidRPr="00034738">
        <w:rPr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650004D" w14:textId="50BC2043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4.3.17 </w:t>
      </w:r>
      <w:r w:rsidRPr="00034738">
        <w:rPr>
          <w:noProof/>
          <w:color w:val="000000" w:themeColor="text1"/>
        </w:rPr>
        <w:t>智慧加油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62881EE" w14:textId="7A76B15E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4.3.18 </w:t>
      </w:r>
      <w:r w:rsidRPr="00034738">
        <w:rPr>
          <w:noProof/>
          <w:color w:val="000000" w:themeColor="text1"/>
        </w:rPr>
        <w:t>充电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B0D8053" w14:textId="47A3C771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4.3.19 </w:t>
      </w:r>
      <w:r w:rsidRPr="00034738">
        <w:rPr>
          <w:noProof/>
          <w:color w:val="000000" w:themeColor="text1"/>
        </w:rPr>
        <w:t>停车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000A32E" w14:textId="0981428B" w:rsidR="00C66CBB" w:rsidRDefault="00C66CBB">
      <w:pPr>
        <w:pStyle w:val="TOC3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4.3.20 </w:t>
      </w:r>
      <w:r w:rsidRPr="00034738">
        <w:rPr>
          <w:noProof/>
          <w:color w:val="000000" w:themeColor="text1"/>
        </w:rPr>
        <w:t>洗车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380E9EF" w14:textId="375F2EC5" w:rsidR="00C66CBB" w:rsidRDefault="00C66CBB">
      <w:pPr>
        <w:pStyle w:val="TOC1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5 </w:t>
      </w:r>
      <w:r w:rsidRPr="00034738">
        <w:rPr>
          <w:noProof/>
          <w:color w:val="000000" w:themeColor="text1"/>
        </w:rPr>
        <w:t>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39B67F1" w14:textId="2208FAE1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5.1 </w:t>
      </w:r>
      <w:r w:rsidRPr="00034738">
        <w:rPr>
          <w:noProof/>
          <w:color w:val="000000" w:themeColor="text1"/>
        </w:rPr>
        <w:t>账号相关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BEF5487" w14:textId="442C6FD2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5.2 </w:t>
      </w:r>
      <w:r w:rsidRPr="00034738">
        <w:rPr>
          <w:noProof/>
          <w:color w:val="000000" w:themeColor="text1"/>
        </w:rPr>
        <w:t>版本升级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78A9FED" w14:textId="07743292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5.3 </w:t>
      </w:r>
      <w:r w:rsidRPr="00034738">
        <w:rPr>
          <w:noProof/>
          <w:color w:val="000000" w:themeColor="text1"/>
        </w:rPr>
        <w:t>埋点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C261B9E" w14:textId="597A51D1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5.4 </w:t>
      </w:r>
      <w:r w:rsidRPr="00034738">
        <w:rPr>
          <w:noProof/>
          <w:color w:val="000000" w:themeColor="text1"/>
        </w:rPr>
        <w:t>相关</w:t>
      </w:r>
      <w:r w:rsidRPr="00034738">
        <w:rPr>
          <w:noProof/>
          <w:color w:val="000000" w:themeColor="text1"/>
        </w:rPr>
        <w:t>CAN</w:t>
      </w:r>
      <w:r w:rsidRPr="00034738">
        <w:rPr>
          <w:noProof/>
          <w:color w:val="000000" w:themeColor="text1"/>
        </w:rPr>
        <w:t>信号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CFE520B" w14:textId="506FF635" w:rsidR="00C66CBB" w:rsidRDefault="00C66CBB">
      <w:pPr>
        <w:pStyle w:val="TOC2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5.5 </w:t>
      </w:r>
      <w:r w:rsidRPr="00034738">
        <w:rPr>
          <w:noProof/>
          <w:color w:val="000000" w:themeColor="text1"/>
        </w:rPr>
        <w:t>相关标定项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39E3B14" w14:textId="577774F1" w:rsidR="00C66CBB" w:rsidRDefault="00C66CBB">
      <w:pPr>
        <w:pStyle w:val="TOC1"/>
        <w:tabs>
          <w:tab w:val="right" w:leader="dot" w:pos="9742"/>
        </w:tabs>
        <w:rPr>
          <w:noProof/>
        </w:rPr>
      </w:pPr>
      <w:r w:rsidRPr="00034738">
        <w:rPr>
          <w:noProof/>
          <w:color w:val="000000" w:themeColor="text1"/>
        </w:rPr>
        <w:t xml:space="preserve">6 </w:t>
      </w:r>
      <w:r w:rsidRPr="00034738">
        <w:rPr>
          <w:noProof/>
          <w:color w:val="000000" w:themeColor="text1"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_Toc56757801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708CD72" w14:textId="2DA6AD01" w:rsidR="004C093E" w:rsidRPr="003E6EC4" w:rsidRDefault="003B31C4" w:rsidP="004B6FC2">
      <w:pPr>
        <w:rPr>
          <w:color w:val="000000" w:themeColor="text1"/>
        </w:rPr>
      </w:pPr>
      <w:r w:rsidRPr="003E6EC4">
        <w:rPr>
          <w:color w:val="000000" w:themeColor="text1"/>
        </w:rPr>
        <w:fldChar w:fldCharType="end"/>
      </w:r>
    </w:p>
    <w:p w14:paraId="77BE3B38" w14:textId="77777777" w:rsidR="004C093E" w:rsidRPr="003E6EC4" w:rsidRDefault="004C093E" w:rsidP="004C093E">
      <w:pPr>
        <w:rPr>
          <w:color w:val="000000" w:themeColor="text1"/>
        </w:rPr>
      </w:pPr>
      <w:r w:rsidRPr="003E6EC4">
        <w:rPr>
          <w:color w:val="000000" w:themeColor="text1"/>
        </w:rPr>
        <w:br w:type="page"/>
      </w:r>
    </w:p>
    <w:p w14:paraId="398A7A8B" w14:textId="4E2B5EB7" w:rsidR="009B2474" w:rsidRPr="003E6EC4" w:rsidRDefault="00DA3C7A" w:rsidP="009B2474">
      <w:pPr>
        <w:pStyle w:val="Heading1"/>
        <w:rPr>
          <w:color w:val="000000" w:themeColor="text1"/>
        </w:rPr>
      </w:pPr>
      <w:bookmarkStart w:id="0" w:name="_Toc56757733"/>
      <w:r w:rsidRPr="003E6EC4">
        <w:rPr>
          <w:rFonts w:hint="eastAsia"/>
          <w:color w:val="000000" w:themeColor="text1"/>
        </w:rPr>
        <w:lastRenderedPageBreak/>
        <w:t>需求</w:t>
      </w:r>
      <w:r w:rsidR="004B6FC2" w:rsidRPr="003E6EC4">
        <w:rPr>
          <w:rFonts w:hint="eastAsia"/>
          <w:color w:val="000000" w:themeColor="text1"/>
        </w:rPr>
        <w:t>概述</w:t>
      </w:r>
      <w:bookmarkEnd w:id="0"/>
    </w:p>
    <w:p w14:paraId="5DCDD629" w14:textId="44A52A85" w:rsidR="0062225F" w:rsidRPr="003E6EC4" w:rsidRDefault="0062225F" w:rsidP="0062225F">
      <w:pPr>
        <w:pStyle w:val="Heading2"/>
        <w:rPr>
          <w:color w:val="000000" w:themeColor="text1"/>
        </w:rPr>
      </w:pPr>
      <w:bookmarkStart w:id="1" w:name="_Toc56757734"/>
      <w:r w:rsidRPr="003E6EC4">
        <w:rPr>
          <w:rFonts w:hint="eastAsia"/>
          <w:color w:val="000000" w:themeColor="text1"/>
        </w:rPr>
        <w:t>需求简述</w:t>
      </w:r>
      <w:bookmarkEnd w:id="1"/>
    </w:p>
    <w:p w14:paraId="70DD620D" w14:textId="77777777" w:rsidR="0062225F" w:rsidRPr="003E6EC4" w:rsidRDefault="0062225F" w:rsidP="0062225F">
      <w:pPr>
        <w:rPr>
          <w:color w:val="000000" w:themeColor="text1"/>
        </w:rPr>
      </w:pPr>
    </w:p>
    <w:p w14:paraId="43CD1FEE" w14:textId="69A60A6A" w:rsidR="00C440B5" w:rsidRPr="003E6EC4" w:rsidRDefault="00274DAD" w:rsidP="00E02A2E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让用户通过搜索框，</w:t>
      </w:r>
      <w:r w:rsidR="009B247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快速</w:t>
      </w:r>
      <w:r w:rsidR="00E02A2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执行全局搜索，</w:t>
      </w:r>
      <w:r w:rsidR="009B247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到达预定</w:t>
      </w:r>
      <w:r w:rsidR="00E02A2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本地</w:t>
      </w:r>
      <w:r w:rsidR="009B247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模块（联系人/</w:t>
      </w:r>
      <w:r w:rsidR="00313A7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本地POI</w:t>
      </w:r>
      <w:r w:rsidR="009B247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13A7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本地</w:t>
      </w:r>
      <w:r w:rsidR="009B247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音乐/</w:t>
      </w:r>
      <w:r w:rsidR="00313A7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电台</w:t>
      </w:r>
      <w:r w:rsidR="009B247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E02A2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设置等</w:t>
      </w:r>
      <w:r w:rsidR="009B247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），</w:t>
      </w:r>
      <w:r w:rsidR="00313A7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及</w:t>
      </w:r>
      <w:r w:rsidR="00C440B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相关</w:t>
      </w:r>
      <w:r w:rsidR="00313A7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网络内容</w:t>
      </w:r>
      <w:r w:rsidR="00C440B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313A7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在线POI</w:t>
      </w:r>
      <w:r w:rsidR="00C440B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313A7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在线音乐</w:t>
      </w:r>
      <w:r w:rsidR="00E02A2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/</w:t>
      </w:r>
      <w:r w:rsidR="00DA5B4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票务</w:t>
      </w:r>
      <w:r w:rsidR="00E02A2E" w:rsidRPr="003E6EC4">
        <w:rPr>
          <w:rFonts w:asciiTheme="minorEastAsia" w:hAnsiTheme="minorEastAsia" w:hint="eastAsia"/>
          <w:strike/>
          <w:color w:val="000000" w:themeColor="text1"/>
          <w:sz w:val="24"/>
          <w:szCs w:val="24"/>
        </w:rPr>
        <w:t>/</w:t>
      </w:r>
      <w:r w:rsidR="00DA5B4E" w:rsidRPr="003E6EC4">
        <w:rPr>
          <w:rFonts w:asciiTheme="minorEastAsia" w:hAnsiTheme="minorEastAsia" w:hint="eastAsia"/>
          <w:strike/>
          <w:color w:val="000000" w:themeColor="text1"/>
          <w:sz w:val="24"/>
          <w:szCs w:val="24"/>
        </w:rPr>
        <w:t>股票/智能家居</w:t>
      </w:r>
      <w:r w:rsidR="00C440B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等），搜索作为大流量入口，可给运营服务导流，帮助运营提升可变现的</w:t>
      </w:r>
      <w:r w:rsidR="00E02A2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能力。</w:t>
      </w:r>
    </w:p>
    <w:p w14:paraId="1661FB83" w14:textId="2801515B" w:rsidR="00C440B5" w:rsidRPr="003E6EC4" w:rsidRDefault="00403680" w:rsidP="003E6EC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需求全景图如下：</w:t>
      </w:r>
    </w:p>
    <w:p w14:paraId="58695B85" w14:textId="29C9347D" w:rsidR="008F3EB5" w:rsidRPr="003E6EC4" w:rsidRDefault="008F3EB5" w:rsidP="00474AA7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noProof/>
          <w:color w:val="000000" w:themeColor="text1"/>
        </w:rPr>
        <w:drawing>
          <wp:inline distT="0" distB="0" distL="0" distR="0" wp14:anchorId="65712395" wp14:editId="7D6AD1D0">
            <wp:extent cx="3336758" cy="44795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059" cy="448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78AD" w14:textId="75AC32C8" w:rsidR="0062225F" w:rsidRPr="003E6EC4" w:rsidRDefault="0062225F" w:rsidP="0062225F">
      <w:pPr>
        <w:pStyle w:val="Heading2"/>
        <w:rPr>
          <w:color w:val="000000" w:themeColor="text1"/>
        </w:rPr>
      </w:pPr>
      <w:bookmarkStart w:id="2" w:name="_Toc56757735"/>
      <w:r w:rsidRPr="003E6EC4">
        <w:rPr>
          <w:rFonts w:hint="eastAsia"/>
          <w:color w:val="000000" w:themeColor="text1"/>
        </w:rPr>
        <w:t>名词解释</w:t>
      </w:r>
      <w:bookmarkEnd w:id="2"/>
    </w:p>
    <w:p w14:paraId="26EF6073" w14:textId="3CFC813B" w:rsidR="0062225F" w:rsidRPr="003E6EC4" w:rsidRDefault="0062225F" w:rsidP="0062225F">
      <w:pPr>
        <w:spacing w:line="360" w:lineRule="auto"/>
        <w:ind w:firstLine="420"/>
        <w:jc w:val="left"/>
        <w:rPr>
          <w:color w:val="000000" w:themeColor="text1"/>
        </w:rPr>
      </w:pPr>
      <w:commentRangeStart w:id="3"/>
      <w:r w:rsidRPr="003E6EC4">
        <w:rPr>
          <w:rFonts w:hint="eastAsia"/>
          <w:color w:val="000000" w:themeColor="text1"/>
        </w:rPr>
        <w:t>精确匹配：指输入的关键字在检索结果中存在字序、字间间隔</w:t>
      </w:r>
      <w:r w:rsidR="00145CD8" w:rsidRPr="003E6EC4">
        <w:rPr>
          <w:rFonts w:hint="eastAsia"/>
          <w:color w:val="000000" w:themeColor="text1"/>
        </w:rPr>
        <w:t>与用户输入</w:t>
      </w:r>
      <w:r w:rsidRPr="003E6EC4">
        <w:rPr>
          <w:rFonts w:hint="eastAsia"/>
          <w:color w:val="000000" w:themeColor="text1"/>
        </w:rPr>
        <w:t>是完全一样的</w:t>
      </w:r>
      <w:r w:rsidR="002706F2" w:rsidRPr="003E6EC4">
        <w:rPr>
          <w:rFonts w:hint="eastAsia"/>
          <w:color w:val="000000" w:themeColor="text1"/>
        </w:rPr>
        <w:t>。</w:t>
      </w:r>
      <w:commentRangeEnd w:id="3"/>
      <w:r w:rsidR="00347B15" w:rsidRPr="003E6EC4">
        <w:rPr>
          <w:rStyle w:val="CommentReference"/>
          <w:color w:val="000000" w:themeColor="text1"/>
        </w:rPr>
        <w:commentReference w:id="3"/>
      </w:r>
    </w:p>
    <w:p w14:paraId="509BE7AD" w14:textId="6067B6BE" w:rsidR="002706F2" w:rsidRPr="003E6EC4" w:rsidRDefault="002706F2" w:rsidP="0062225F">
      <w:pPr>
        <w:spacing w:line="360" w:lineRule="auto"/>
        <w:ind w:firstLine="420"/>
        <w:jc w:val="left"/>
        <w:rPr>
          <w:color w:val="000000" w:themeColor="text1"/>
        </w:rPr>
      </w:pPr>
      <w:commentRangeStart w:id="4"/>
      <w:r w:rsidRPr="003E6EC4">
        <w:rPr>
          <w:rFonts w:hint="eastAsia"/>
          <w:color w:val="000000" w:themeColor="text1"/>
        </w:rPr>
        <w:t>模糊匹配：输入的关键字在检索结果中出现即可，</w:t>
      </w:r>
      <w:r w:rsidRPr="00E738F0">
        <w:rPr>
          <w:rFonts w:hint="eastAsia"/>
          <w:strike/>
          <w:color w:val="FF0000"/>
        </w:rPr>
        <w:t>字序、</w:t>
      </w:r>
      <w:r w:rsidRPr="003E6EC4">
        <w:rPr>
          <w:rFonts w:hint="eastAsia"/>
          <w:color w:val="000000" w:themeColor="text1"/>
        </w:rPr>
        <w:t>字间间隔</w:t>
      </w:r>
      <w:r w:rsidR="00145CD8" w:rsidRPr="003E6EC4">
        <w:rPr>
          <w:rFonts w:hint="eastAsia"/>
          <w:color w:val="000000" w:themeColor="text1"/>
        </w:rPr>
        <w:t>与用户输入</w:t>
      </w:r>
      <w:r w:rsidRPr="003E6EC4">
        <w:rPr>
          <w:rFonts w:hint="eastAsia"/>
          <w:color w:val="000000" w:themeColor="text1"/>
        </w:rPr>
        <w:t>可以产生变化。</w:t>
      </w:r>
      <w:commentRangeEnd w:id="4"/>
      <w:r w:rsidR="00347B15" w:rsidRPr="003E6EC4">
        <w:rPr>
          <w:rStyle w:val="CommentReference"/>
          <w:color w:val="000000" w:themeColor="text1"/>
        </w:rPr>
        <w:commentReference w:id="4"/>
      </w:r>
    </w:p>
    <w:p w14:paraId="29C5A2E1" w14:textId="604E26ED" w:rsidR="00DA3C7A" w:rsidRPr="003E6EC4" w:rsidRDefault="00DA3C7A" w:rsidP="00DA3C7A">
      <w:pPr>
        <w:pStyle w:val="Heading1"/>
        <w:rPr>
          <w:color w:val="000000" w:themeColor="text1"/>
        </w:rPr>
      </w:pPr>
      <w:bookmarkStart w:id="5" w:name="_Toc56757736"/>
      <w:r w:rsidRPr="003E6EC4">
        <w:rPr>
          <w:rFonts w:hint="eastAsia"/>
          <w:color w:val="000000" w:themeColor="text1"/>
        </w:rPr>
        <w:lastRenderedPageBreak/>
        <w:t>需求列表</w:t>
      </w:r>
      <w:bookmarkEnd w:id="5"/>
    </w:p>
    <w:p w14:paraId="313835D4" w14:textId="543BEAEB" w:rsidR="00B96B6D" w:rsidRPr="003E6EC4" w:rsidRDefault="00B96B6D" w:rsidP="003B1075">
      <w:pPr>
        <w:spacing w:line="360" w:lineRule="auto"/>
        <w:ind w:firstLineChars="200" w:firstLine="420"/>
        <w:rPr>
          <w:color w:val="000000" w:themeColor="text1"/>
          <w:szCs w:val="21"/>
        </w:rPr>
      </w:pPr>
      <w:r w:rsidRPr="003E6EC4">
        <w:rPr>
          <w:rFonts w:hint="eastAsia"/>
          <w:color w:val="000000" w:themeColor="text1"/>
          <w:szCs w:val="21"/>
        </w:rPr>
        <w:t>（细分并描述需求的主要功能模块，列出功能模块的优先级：</w:t>
      </w:r>
      <w:r w:rsidRPr="003E6EC4">
        <w:rPr>
          <w:rFonts w:hint="eastAsia"/>
          <w:color w:val="000000" w:themeColor="text1"/>
          <w:szCs w:val="21"/>
        </w:rPr>
        <w:t>1</w:t>
      </w:r>
      <w:r w:rsidRPr="003E6EC4">
        <w:rPr>
          <w:rFonts w:hint="eastAsia"/>
          <w:color w:val="000000" w:themeColor="text1"/>
          <w:szCs w:val="21"/>
        </w:rPr>
        <w:t>，</w:t>
      </w:r>
      <w:r w:rsidRPr="003E6EC4">
        <w:rPr>
          <w:rFonts w:hint="eastAsia"/>
          <w:color w:val="000000" w:themeColor="text1"/>
          <w:szCs w:val="21"/>
        </w:rPr>
        <w:t>2</w:t>
      </w:r>
      <w:r w:rsidRPr="003E6EC4">
        <w:rPr>
          <w:rFonts w:hint="eastAsia"/>
          <w:color w:val="000000" w:themeColor="text1"/>
          <w:szCs w:val="21"/>
        </w:rPr>
        <w:t>，</w:t>
      </w:r>
      <w:r w:rsidRPr="003E6EC4">
        <w:rPr>
          <w:rFonts w:hint="eastAsia"/>
          <w:color w:val="000000" w:themeColor="text1"/>
          <w:szCs w:val="21"/>
        </w:rPr>
        <w:t>3</w:t>
      </w:r>
      <w:r w:rsidRPr="003E6EC4">
        <w:rPr>
          <w:rFonts w:hint="eastAsia"/>
          <w:color w:val="000000" w:themeColor="text1"/>
          <w:szCs w:val="21"/>
        </w:rPr>
        <w:t>，</w:t>
      </w:r>
      <w:r w:rsidRPr="003E6EC4">
        <w:rPr>
          <w:rFonts w:hint="eastAsia"/>
          <w:color w:val="000000" w:themeColor="text1"/>
          <w:szCs w:val="21"/>
        </w:rPr>
        <w:t>1</w:t>
      </w:r>
      <w:r w:rsidRPr="003E6EC4">
        <w:rPr>
          <w:rFonts w:hint="eastAsia"/>
          <w:color w:val="000000" w:themeColor="text1"/>
          <w:szCs w:val="21"/>
        </w:rPr>
        <w:t>最低，</w:t>
      </w:r>
      <w:r w:rsidRPr="003E6EC4">
        <w:rPr>
          <w:rFonts w:hint="eastAsia"/>
          <w:color w:val="000000" w:themeColor="text1"/>
          <w:szCs w:val="21"/>
        </w:rPr>
        <w:t>3</w:t>
      </w:r>
      <w:r w:rsidRPr="003E6EC4">
        <w:rPr>
          <w:rFonts w:hint="eastAsia"/>
          <w:color w:val="000000" w:themeColor="text1"/>
          <w:szCs w:val="21"/>
        </w:rPr>
        <w:t>最高。）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3E6EC4" w:rsidRPr="003E6EC4" w14:paraId="08D415F0" w14:textId="77777777" w:rsidTr="00DD4F2E">
        <w:trPr>
          <w:trHeight w:val="397"/>
        </w:trPr>
        <w:tc>
          <w:tcPr>
            <w:tcW w:w="3247" w:type="dxa"/>
          </w:tcPr>
          <w:p w14:paraId="1E065FE4" w14:textId="77777777" w:rsidR="00DA3C7A" w:rsidRPr="003E6EC4" w:rsidRDefault="00DA3C7A" w:rsidP="00DA3C7A">
            <w:pPr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szCs w:val="21"/>
              </w:rPr>
              <w:t>Sub</w:t>
            </w:r>
            <w:r w:rsidR="00503519" w:rsidRPr="003E6EC4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 </w:t>
            </w:r>
            <w:r w:rsidRPr="003E6EC4">
              <w:rPr>
                <w:rFonts w:asciiTheme="minorEastAsia" w:hAnsiTheme="minorEastAsia" w:cs="Times New Roman"/>
                <w:color w:val="000000" w:themeColor="text1"/>
                <w:szCs w:val="21"/>
              </w:rPr>
              <w:t>feature</w:t>
            </w:r>
          </w:p>
        </w:tc>
        <w:tc>
          <w:tcPr>
            <w:tcW w:w="3247" w:type="dxa"/>
          </w:tcPr>
          <w:p w14:paraId="7599729C" w14:textId="77777777" w:rsidR="00DA3C7A" w:rsidRPr="003E6EC4" w:rsidRDefault="00DA3C7A" w:rsidP="00DA3C7A">
            <w:pPr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szCs w:val="21"/>
              </w:rPr>
              <w:t>Description</w:t>
            </w:r>
          </w:p>
        </w:tc>
        <w:tc>
          <w:tcPr>
            <w:tcW w:w="3248" w:type="dxa"/>
          </w:tcPr>
          <w:p w14:paraId="1ACEC123" w14:textId="77777777" w:rsidR="00DA3C7A" w:rsidRPr="003E6EC4" w:rsidRDefault="00DA3C7A" w:rsidP="00DA3C7A">
            <w:pPr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szCs w:val="21"/>
              </w:rPr>
              <w:t>Priority</w:t>
            </w:r>
          </w:p>
        </w:tc>
      </w:tr>
      <w:tr w:rsidR="003E6EC4" w:rsidRPr="003E6EC4" w14:paraId="12BD23EA" w14:textId="77777777" w:rsidTr="00DD4F2E">
        <w:trPr>
          <w:trHeight w:val="397"/>
        </w:trPr>
        <w:tc>
          <w:tcPr>
            <w:tcW w:w="3247" w:type="dxa"/>
          </w:tcPr>
          <w:p w14:paraId="4B5A50D5" w14:textId="7113D4E4" w:rsidR="00DA3C7A" w:rsidRPr="003E6EC4" w:rsidRDefault="00DA5B4E" w:rsidP="00DA3C7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搜索框</w:t>
            </w:r>
          </w:p>
        </w:tc>
        <w:tc>
          <w:tcPr>
            <w:tcW w:w="3247" w:type="dxa"/>
          </w:tcPr>
          <w:p w14:paraId="62DBE181" w14:textId="77777777" w:rsidR="00DA3C7A" w:rsidRPr="003E6EC4" w:rsidRDefault="00503519" w:rsidP="00DA3C7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286701CF" w14:textId="77777777" w:rsidR="00DA3C7A" w:rsidRPr="003E6EC4" w:rsidRDefault="008A5428" w:rsidP="00DA3C7A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30177174" w14:textId="77777777" w:rsidTr="00DD4F2E">
        <w:trPr>
          <w:trHeight w:val="397"/>
        </w:trPr>
        <w:tc>
          <w:tcPr>
            <w:tcW w:w="3247" w:type="dxa"/>
          </w:tcPr>
          <w:p w14:paraId="5737CB2E" w14:textId="2A98E0C2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6" w:name="_Hlk48571503"/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搜索输入</w:t>
            </w:r>
          </w:p>
        </w:tc>
        <w:tc>
          <w:tcPr>
            <w:tcW w:w="3247" w:type="dxa"/>
          </w:tcPr>
          <w:p w14:paraId="127A7829" w14:textId="1ED33EF0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7F606534" w14:textId="29224F03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bookmarkEnd w:id="6"/>
      <w:tr w:rsidR="003E6EC4" w:rsidRPr="003E6EC4" w14:paraId="0B5D64F9" w14:textId="77777777" w:rsidTr="00DD4F2E">
        <w:trPr>
          <w:trHeight w:val="397"/>
        </w:trPr>
        <w:tc>
          <w:tcPr>
            <w:tcW w:w="3247" w:type="dxa"/>
          </w:tcPr>
          <w:p w14:paraId="319DFE77" w14:textId="32900F5E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搜索规则</w:t>
            </w:r>
          </w:p>
        </w:tc>
        <w:tc>
          <w:tcPr>
            <w:tcW w:w="3247" w:type="dxa"/>
          </w:tcPr>
          <w:p w14:paraId="1537E556" w14:textId="7DC05391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1C65E05F" w14:textId="5652CC73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078FBB65" w14:textId="77777777" w:rsidTr="00DD4F2E">
        <w:trPr>
          <w:trHeight w:val="397"/>
        </w:trPr>
        <w:tc>
          <w:tcPr>
            <w:tcW w:w="3247" w:type="dxa"/>
          </w:tcPr>
          <w:p w14:paraId="27C23D3A" w14:textId="4D603F2F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搜索历史</w:t>
            </w:r>
          </w:p>
        </w:tc>
        <w:tc>
          <w:tcPr>
            <w:tcW w:w="3247" w:type="dxa"/>
          </w:tcPr>
          <w:p w14:paraId="61B3B016" w14:textId="07EA1AD8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457729E9" w14:textId="6AB7D5C0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7AD5A530" w14:textId="77777777" w:rsidTr="00DD4F2E">
        <w:trPr>
          <w:trHeight w:val="397"/>
        </w:trPr>
        <w:tc>
          <w:tcPr>
            <w:tcW w:w="3247" w:type="dxa"/>
          </w:tcPr>
          <w:p w14:paraId="0DAA1A13" w14:textId="3A1D8D4A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热搜词（TBD）</w:t>
            </w:r>
          </w:p>
        </w:tc>
        <w:tc>
          <w:tcPr>
            <w:tcW w:w="3247" w:type="dxa"/>
          </w:tcPr>
          <w:p w14:paraId="51B70053" w14:textId="08FD4FD4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74945D8B" w14:textId="77A5DD86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</w:tr>
      <w:tr w:rsidR="003E6EC4" w:rsidRPr="003E6EC4" w14:paraId="487728C1" w14:textId="77777777" w:rsidTr="00DD4F2E">
        <w:trPr>
          <w:trHeight w:val="397"/>
        </w:trPr>
        <w:tc>
          <w:tcPr>
            <w:tcW w:w="3247" w:type="dxa"/>
          </w:tcPr>
          <w:p w14:paraId="5129E6B4" w14:textId="7A08ECB2" w:rsidR="00D91D3E" w:rsidRPr="003E6EC4" w:rsidRDefault="00D91D3E" w:rsidP="00D91D3E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strike/>
                <w:color w:val="000000" w:themeColor="text1"/>
                <w:szCs w:val="21"/>
              </w:rPr>
              <w:t>本地排序规则（车机负责）</w:t>
            </w:r>
          </w:p>
        </w:tc>
        <w:tc>
          <w:tcPr>
            <w:tcW w:w="3247" w:type="dxa"/>
          </w:tcPr>
          <w:p w14:paraId="4F8457F0" w14:textId="50510162" w:rsidR="00D91D3E" w:rsidRPr="003E6EC4" w:rsidRDefault="00D91D3E" w:rsidP="00D91D3E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strike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232E7625" w14:textId="4DAFC395" w:rsidR="00D91D3E" w:rsidRPr="003E6EC4" w:rsidRDefault="00D91D3E" w:rsidP="00D91D3E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strike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16AF818A" w14:textId="77777777" w:rsidTr="00DD4F2E">
        <w:trPr>
          <w:trHeight w:val="397"/>
        </w:trPr>
        <w:tc>
          <w:tcPr>
            <w:tcW w:w="3247" w:type="dxa"/>
          </w:tcPr>
          <w:p w14:paraId="4C77BB69" w14:textId="060C3ACC" w:rsidR="00D91D3E" w:rsidRPr="003E6EC4" w:rsidRDefault="00D91D3E" w:rsidP="00D91D3E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strike/>
                <w:color w:val="000000" w:themeColor="text1"/>
                <w:szCs w:val="21"/>
              </w:rPr>
              <w:t>全局智能排序（IT负责）</w:t>
            </w:r>
          </w:p>
        </w:tc>
        <w:tc>
          <w:tcPr>
            <w:tcW w:w="3247" w:type="dxa"/>
          </w:tcPr>
          <w:p w14:paraId="285D8F66" w14:textId="1867764D" w:rsidR="00D91D3E" w:rsidRPr="003E6EC4" w:rsidRDefault="00D91D3E" w:rsidP="00D91D3E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strike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2853173F" w14:textId="2128BE64" w:rsidR="00D91D3E" w:rsidRPr="003E6EC4" w:rsidRDefault="00D91D3E" w:rsidP="00D91D3E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strike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7A4BCFCA" w14:textId="77777777" w:rsidTr="00DD4F2E">
        <w:trPr>
          <w:trHeight w:val="397"/>
        </w:trPr>
        <w:tc>
          <w:tcPr>
            <w:tcW w:w="3247" w:type="dxa"/>
          </w:tcPr>
          <w:p w14:paraId="4525DD9F" w14:textId="1CAC52DE" w:rsidR="001D0E75" w:rsidRPr="003E6EC4" w:rsidRDefault="001D0E75" w:rsidP="001D0E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应用排序规则</w:t>
            </w:r>
          </w:p>
        </w:tc>
        <w:tc>
          <w:tcPr>
            <w:tcW w:w="3247" w:type="dxa"/>
          </w:tcPr>
          <w:p w14:paraId="58B40031" w14:textId="5F78B086" w:rsidR="001D0E75" w:rsidRPr="003E6EC4" w:rsidRDefault="001D0E75" w:rsidP="001D0E75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0C783311" w14:textId="3418E2A4" w:rsidR="001D0E75" w:rsidRPr="003E6EC4" w:rsidRDefault="001D0E75" w:rsidP="001D0E75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6E25510D" w14:textId="77777777" w:rsidTr="00DD4F2E">
        <w:trPr>
          <w:trHeight w:val="397"/>
        </w:trPr>
        <w:tc>
          <w:tcPr>
            <w:tcW w:w="3247" w:type="dxa"/>
          </w:tcPr>
          <w:p w14:paraId="496F7690" w14:textId="3D32A062" w:rsidR="001D0E75" w:rsidRPr="003E6EC4" w:rsidRDefault="001D0E75" w:rsidP="001D0E7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应用搜索结果排序规则</w:t>
            </w:r>
          </w:p>
        </w:tc>
        <w:tc>
          <w:tcPr>
            <w:tcW w:w="3247" w:type="dxa"/>
          </w:tcPr>
          <w:p w14:paraId="542447A8" w14:textId="39BB7EE0" w:rsidR="001D0E75" w:rsidRPr="003E6EC4" w:rsidRDefault="001D0E75" w:rsidP="001D0E75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0EDDCD9A" w14:textId="68FF3449" w:rsidR="001D0E75" w:rsidRPr="003E6EC4" w:rsidRDefault="001D0E75" w:rsidP="001D0E75">
            <w:pPr>
              <w:rPr>
                <w:rFonts w:asciiTheme="minorEastAsia" w:hAnsiTheme="minorEastAsia"/>
                <w:strike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1ABD2EB9" w14:textId="77777777" w:rsidTr="00DD4F2E">
        <w:trPr>
          <w:trHeight w:val="397"/>
        </w:trPr>
        <w:tc>
          <w:tcPr>
            <w:tcW w:w="3247" w:type="dxa"/>
          </w:tcPr>
          <w:p w14:paraId="65162447" w14:textId="61558D15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搜索结果</w:t>
            </w:r>
          </w:p>
        </w:tc>
        <w:tc>
          <w:tcPr>
            <w:tcW w:w="3247" w:type="dxa"/>
          </w:tcPr>
          <w:p w14:paraId="1D7AA3B1" w14:textId="77777777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04E6865C" w14:textId="77777777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1F4B8996" w14:textId="77777777" w:rsidTr="00DD4F2E">
        <w:trPr>
          <w:trHeight w:val="397"/>
        </w:trPr>
        <w:tc>
          <w:tcPr>
            <w:tcW w:w="3247" w:type="dxa"/>
          </w:tcPr>
          <w:p w14:paraId="5AC29A3E" w14:textId="3E080BC1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性能要求</w:t>
            </w:r>
          </w:p>
        </w:tc>
        <w:tc>
          <w:tcPr>
            <w:tcW w:w="3247" w:type="dxa"/>
          </w:tcPr>
          <w:p w14:paraId="76A42246" w14:textId="381D7EE3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11C3CAE6" w14:textId="5E9999E3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265113FB" w14:textId="77777777" w:rsidTr="00DD4F2E">
        <w:trPr>
          <w:trHeight w:val="397"/>
        </w:trPr>
        <w:tc>
          <w:tcPr>
            <w:tcW w:w="3247" w:type="dxa"/>
          </w:tcPr>
          <w:p w14:paraId="0381F5E6" w14:textId="5964C830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本地内容</w:t>
            </w:r>
          </w:p>
        </w:tc>
        <w:tc>
          <w:tcPr>
            <w:tcW w:w="3247" w:type="dxa"/>
          </w:tcPr>
          <w:p w14:paraId="2BC3249D" w14:textId="356A2E2F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78606D61" w14:textId="457AA268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786A9F99" w14:textId="77777777" w:rsidTr="00DD4F2E">
        <w:trPr>
          <w:trHeight w:val="397"/>
        </w:trPr>
        <w:tc>
          <w:tcPr>
            <w:tcW w:w="3247" w:type="dxa"/>
          </w:tcPr>
          <w:p w14:paraId="05DDC62E" w14:textId="467D7582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在线内容</w:t>
            </w:r>
          </w:p>
        </w:tc>
        <w:tc>
          <w:tcPr>
            <w:tcW w:w="3247" w:type="dxa"/>
          </w:tcPr>
          <w:p w14:paraId="28087508" w14:textId="486C3B5C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677E6EB9" w14:textId="7B2E00F3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3E6EC4" w:rsidRPr="003E6EC4" w14:paraId="42D1C65D" w14:textId="77777777" w:rsidTr="00DD4F2E">
        <w:trPr>
          <w:trHeight w:val="397"/>
        </w:trPr>
        <w:tc>
          <w:tcPr>
            <w:tcW w:w="3247" w:type="dxa"/>
          </w:tcPr>
          <w:p w14:paraId="66B624A1" w14:textId="188440D9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账号相关</w:t>
            </w:r>
          </w:p>
        </w:tc>
        <w:tc>
          <w:tcPr>
            <w:tcW w:w="3247" w:type="dxa"/>
          </w:tcPr>
          <w:p w14:paraId="74A821E1" w14:textId="77777777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7128BC6E" w14:textId="76256F3B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</w:tr>
      <w:tr w:rsidR="00D91D3E" w:rsidRPr="003E6EC4" w14:paraId="3390C630" w14:textId="77777777" w:rsidTr="00DD4F2E">
        <w:trPr>
          <w:trHeight w:val="397"/>
        </w:trPr>
        <w:tc>
          <w:tcPr>
            <w:tcW w:w="3247" w:type="dxa"/>
          </w:tcPr>
          <w:p w14:paraId="36B49F4B" w14:textId="21B41671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版本升级</w:t>
            </w:r>
          </w:p>
        </w:tc>
        <w:tc>
          <w:tcPr>
            <w:tcW w:w="3247" w:type="dxa"/>
          </w:tcPr>
          <w:p w14:paraId="4A4FCDB9" w14:textId="61E16C05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-</w:t>
            </w:r>
          </w:p>
        </w:tc>
        <w:tc>
          <w:tcPr>
            <w:tcW w:w="3248" w:type="dxa"/>
          </w:tcPr>
          <w:p w14:paraId="72940500" w14:textId="60C0ED5B" w:rsidR="00D91D3E" w:rsidRPr="003E6EC4" w:rsidRDefault="00D91D3E" w:rsidP="00D91D3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</w:tr>
    </w:tbl>
    <w:p w14:paraId="4E9367AB" w14:textId="0B2250CA" w:rsidR="00C362E9" w:rsidRPr="003E6EC4" w:rsidRDefault="00C362E9" w:rsidP="000A0A69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6D0B7E28" w14:textId="77777777" w:rsidR="00C362E9" w:rsidRPr="003E6EC4" w:rsidRDefault="00C362E9" w:rsidP="00C362E9">
      <w:pPr>
        <w:pStyle w:val="Heading1"/>
        <w:rPr>
          <w:color w:val="000000" w:themeColor="text1"/>
        </w:rPr>
      </w:pPr>
      <w:bookmarkStart w:id="7" w:name="_Toc56757737"/>
      <w:r w:rsidRPr="003E6EC4">
        <w:rPr>
          <w:rFonts w:hint="eastAsia"/>
          <w:color w:val="000000" w:themeColor="text1"/>
        </w:rPr>
        <w:t>需求描述</w:t>
      </w:r>
      <w:bookmarkEnd w:id="7"/>
    </w:p>
    <w:p w14:paraId="562F52C9" w14:textId="32A85097" w:rsidR="001E02DD" w:rsidRPr="003E6EC4" w:rsidRDefault="00346274" w:rsidP="001E02D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用户可以通过</w:t>
      </w:r>
      <w:r w:rsidR="00DA5B4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</w:t>
      </w:r>
      <w:r w:rsidR="001E02D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框</w:t>
      </w:r>
      <w:r w:rsidR="006F68D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，调用系统输入法功能输入内容，</w:t>
      </w:r>
      <w:r w:rsidR="001E02D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</w:t>
      </w:r>
      <w:r w:rsidR="006F68D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出对应内容</w:t>
      </w:r>
      <w:r w:rsidR="00104510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。功能以本文档为准，页面显示以交互设计</w:t>
      </w:r>
      <w:r w:rsidR="00933A20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为准。</w:t>
      </w:r>
    </w:p>
    <w:p w14:paraId="7FB059C7" w14:textId="4347113F" w:rsidR="008D7ECA" w:rsidRPr="003E6EC4" w:rsidRDefault="008D7ECA" w:rsidP="001E02D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搜索范围包括POI，车辆设置/控制项，应用资讯类和娱乐信息类四大类。</w:t>
      </w:r>
    </w:p>
    <w:p w14:paraId="35CFE282" w14:textId="4D280465" w:rsidR="00F2710E" w:rsidRPr="003E6EC4" w:rsidRDefault="00933A20" w:rsidP="00F2710E">
      <w:pPr>
        <w:pStyle w:val="Heading2"/>
        <w:rPr>
          <w:color w:val="000000" w:themeColor="text1"/>
        </w:rPr>
      </w:pPr>
      <w:bookmarkStart w:id="8" w:name="_Toc56757738"/>
      <w:r w:rsidRPr="003E6EC4">
        <w:rPr>
          <w:rFonts w:hint="eastAsia"/>
          <w:color w:val="000000" w:themeColor="text1"/>
        </w:rPr>
        <w:lastRenderedPageBreak/>
        <w:t>业务流程图</w:t>
      </w:r>
      <w:bookmarkEnd w:id="8"/>
    </w:p>
    <w:p w14:paraId="6E429425" w14:textId="46C11B2C" w:rsidR="001E02DD" w:rsidRPr="003E6EC4" w:rsidRDefault="00C70E59" w:rsidP="00933A20">
      <w:pPr>
        <w:spacing w:line="360" w:lineRule="auto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noProof/>
          <w:color w:val="000000" w:themeColor="text1"/>
        </w:rPr>
        <w:drawing>
          <wp:inline distT="0" distB="0" distL="0" distR="0" wp14:anchorId="793C3F8C" wp14:editId="64B79AE9">
            <wp:extent cx="3511348" cy="5340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740" cy="535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0E81" w14:textId="68640546" w:rsidR="00EF79E7" w:rsidRPr="003E6EC4" w:rsidRDefault="00EF79E7" w:rsidP="00C70E59">
      <w:pPr>
        <w:pStyle w:val="Heading2"/>
        <w:rPr>
          <w:color w:val="000000" w:themeColor="text1"/>
        </w:rPr>
      </w:pPr>
      <w:bookmarkStart w:id="9" w:name="_Toc56757739"/>
      <w:r w:rsidRPr="003E6EC4">
        <w:rPr>
          <w:rFonts w:hint="eastAsia"/>
          <w:color w:val="000000" w:themeColor="text1"/>
        </w:rPr>
        <w:t>搜索输入</w:t>
      </w:r>
      <w:bookmarkEnd w:id="9"/>
    </w:p>
    <w:p w14:paraId="602B39CD" w14:textId="31CA0533" w:rsidR="00EF79E7" w:rsidRPr="003E6EC4" w:rsidRDefault="00EF79E7" w:rsidP="00765066">
      <w:pPr>
        <w:pStyle w:val="Heading3"/>
        <w:rPr>
          <w:color w:val="000000" w:themeColor="text1"/>
        </w:rPr>
      </w:pPr>
      <w:bookmarkStart w:id="10" w:name="_Toc56757740"/>
      <w:r w:rsidRPr="003E6EC4">
        <w:rPr>
          <w:rFonts w:hint="eastAsia"/>
          <w:color w:val="000000" w:themeColor="text1"/>
        </w:rPr>
        <w:t>搜索输入的方式</w:t>
      </w:r>
      <w:bookmarkEnd w:id="10"/>
    </w:p>
    <w:p w14:paraId="1CC001C9" w14:textId="2992E5FD" w:rsidR="00765066" w:rsidRPr="003E6EC4" w:rsidRDefault="00EF79E7" w:rsidP="00EF79E7">
      <w:pPr>
        <w:ind w:left="420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用户可通过多种方式录入搜索内容</w:t>
      </w:r>
      <w:r w:rsidR="00765066" w:rsidRPr="003E6EC4">
        <w:rPr>
          <w:rFonts w:hint="eastAsia"/>
          <w:color w:val="000000" w:themeColor="text1"/>
        </w:rPr>
        <w:t>。</w:t>
      </w:r>
    </w:p>
    <w:p w14:paraId="3FD8A381" w14:textId="7C60FD79" w:rsidR="00EF79E7" w:rsidRPr="003E6EC4" w:rsidRDefault="00765066" w:rsidP="00EF79E7">
      <w:pPr>
        <w:ind w:left="420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a</w:t>
      </w:r>
      <w:r w:rsidRPr="003E6EC4">
        <w:rPr>
          <w:color w:val="000000" w:themeColor="text1"/>
        </w:rPr>
        <w:t xml:space="preserve">) </w:t>
      </w:r>
      <w:r w:rsidR="00EF79E7" w:rsidRPr="003E6EC4">
        <w:rPr>
          <w:rFonts w:hint="eastAsia"/>
          <w:color w:val="000000" w:themeColor="text1"/>
        </w:rPr>
        <w:t>需要支持</w:t>
      </w:r>
      <w:r w:rsidRPr="003E6EC4">
        <w:rPr>
          <w:rFonts w:hint="eastAsia"/>
          <w:color w:val="000000" w:themeColor="text1"/>
        </w:rPr>
        <w:t>用户</w:t>
      </w:r>
      <w:r w:rsidR="00EF79E7" w:rsidRPr="003E6EC4">
        <w:rPr>
          <w:rFonts w:hint="eastAsia"/>
          <w:color w:val="000000" w:themeColor="text1"/>
        </w:rPr>
        <w:t>直接调起输入法的触控键盘进行</w:t>
      </w:r>
      <w:r w:rsidR="000A43FF" w:rsidRPr="003E6EC4">
        <w:rPr>
          <w:rFonts w:hint="eastAsia"/>
          <w:color w:val="000000" w:themeColor="text1"/>
        </w:rPr>
        <w:t>搜索内容的</w:t>
      </w:r>
      <w:r w:rsidRPr="003E6EC4">
        <w:rPr>
          <w:rFonts w:hint="eastAsia"/>
          <w:color w:val="000000" w:themeColor="text1"/>
        </w:rPr>
        <w:t>录入，默认调起的键盘类型跟随输入法的设计逻辑；</w:t>
      </w:r>
    </w:p>
    <w:p w14:paraId="3C03596B" w14:textId="657061E0" w:rsidR="00765066" w:rsidRPr="003E6EC4" w:rsidRDefault="00765066" w:rsidP="00EF79E7">
      <w:pPr>
        <w:ind w:left="420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b)</w:t>
      </w:r>
      <w:r w:rsidRPr="003E6EC4">
        <w:rPr>
          <w:color w:val="000000" w:themeColor="text1"/>
        </w:rPr>
        <w:t xml:space="preserve"> </w:t>
      </w:r>
      <w:r w:rsidRPr="003E6EC4">
        <w:rPr>
          <w:rFonts w:hint="eastAsia"/>
          <w:color w:val="000000" w:themeColor="text1"/>
        </w:rPr>
        <w:t>需要支持用户直接调起语音输入法进行语音</w:t>
      </w:r>
      <w:r w:rsidR="000A43FF" w:rsidRPr="003E6EC4">
        <w:rPr>
          <w:rFonts w:hint="eastAsia"/>
          <w:color w:val="000000" w:themeColor="text1"/>
        </w:rPr>
        <w:t>识别录入搜索内容</w:t>
      </w:r>
      <w:r w:rsidRPr="003E6EC4">
        <w:rPr>
          <w:rFonts w:hint="eastAsia"/>
          <w:color w:val="000000" w:themeColor="text1"/>
        </w:rPr>
        <w:t>；</w:t>
      </w:r>
    </w:p>
    <w:p w14:paraId="2367AC56" w14:textId="31367F3B" w:rsidR="000A43FF" w:rsidRPr="003E6EC4" w:rsidRDefault="000A43FF" w:rsidP="00EF79E7">
      <w:pPr>
        <w:ind w:left="420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c</w:t>
      </w:r>
      <w:r w:rsidRPr="003E6EC4">
        <w:rPr>
          <w:color w:val="000000" w:themeColor="text1"/>
        </w:rPr>
        <w:t xml:space="preserve">) </w:t>
      </w:r>
      <w:r w:rsidRPr="003E6EC4">
        <w:rPr>
          <w:rFonts w:hint="eastAsia"/>
          <w:color w:val="000000" w:themeColor="text1"/>
        </w:rPr>
        <w:t>需要支持点选历史搜索关键字进行快捷录入并搜索；</w:t>
      </w:r>
    </w:p>
    <w:p w14:paraId="03ECE401" w14:textId="3368D011" w:rsidR="00765066" w:rsidRPr="003E6EC4" w:rsidRDefault="00765066" w:rsidP="00765066">
      <w:pPr>
        <w:pStyle w:val="Heading3"/>
        <w:rPr>
          <w:color w:val="000000" w:themeColor="text1"/>
        </w:rPr>
      </w:pPr>
      <w:bookmarkStart w:id="11" w:name="_Toc56757741"/>
      <w:r w:rsidRPr="003E6EC4">
        <w:rPr>
          <w:rFonts w:hint="eastAsia"/>
          <w:color w:val="000000" w:themeColor="text1"/>
        </w:rPr>
        <w:lastRenderedPageBreak/>
        <w:t>搜索输入的内容</w:t>
      </w:r>
      <w:bookmarkEnd w:id="11"/>
    </w:p>
    <w:p w14:paraId="5702E89A" w14:textId="7BF3D51B" w:rsidR="00765066" w:rsidRPr="003E6EC4" w:rsidRDefault="00765066" w:rsidP="00765066">
      <w:pPr>
        <w:ind w:left="420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全局搜索需要支持用户输入中文、英文、数字、及混合的内容进行搜索。</w:t>
      </w:r>
    </w:p>
    <w:p w14:paraId="54435DE0" w14:textId="197DD49C" w:rsidR="005B7DC0" w:rsidRPr="003E6EC4" w:rsidRDefault="005B7DC0" w:rsidP="005B7DC0">
      <w:pPr>
        <w:pStyle w:val="Heading3"/>
        <w:rPr>
          <w:color w:val="000000" w:themeColor="text1"/>
        </w:rPr>
      </w:pPr>
      <w:bookmarkStart w:id="12" w:name="_Toc56757742"/>
      <w:r w:rsidRPr="003E6EC4">
        <w:rPr>
          <w:rFonts w:hint="eastAsia"/>
          <w:color w:val="000000" w:themeColor="text1"/>
        </w:rPr>
        <w:t>输入内容的删除</w:t>
      </w:r>
      <w:bookmarkEnd w:id="12"/>
    </w:p>
    <w:p w14:paraId="0B521A79" w14:textId="0288774F" w:rsidR="005B7DC0" w:rsidRPr="003E6EC4" w:rsidRDefault="005B7DC0" w:rsidP="005B7DC0">
      <w:pPr>
        <w:ind w:left="420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全局搜索中输入内容支持通过多种方式进行删除。</w:t>
      </w:r>
    </w:p>
    <w:p w14:paraId="4855C71F" w14:textId="76820332" w:rsidR="005B7DC0" w:rsidRPr="003E6EC4" w:rsidRDefault="005B7DC0" w:rsidP="005B7DC0">
      <w:pPr>
        <w:ind w:left="420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a)</w:t>
      </w:r>
      <w:r w:rsidRPr="003E6EC4">
        <w:rPr>
          <w:color w:val="000000" w:themeColor="text1"/>
        </w:rPr>
        <w:t xml:space="preserve"> </w:t>
      </w:r>
      <w:r w:rsidRPr="003E6EC4">
        <w:rPr>
          <w:rFonts w:hint="eastAsia"/>
          <w:color w:val="000000" w:themeColor="text1"/>
        </w:rPr>
        <w:t>需要支持一键删除输入内容；</w:t>
      </w:r>
    </w:p>
    <w:p w14:paraId="623E147D" w14:textId="3C3B174B" w:rsidR="00E738F0" w:rsidRDefault="005B7DC0" w:rsidP="00E738F0">
      <w:pPr>
        <w:ind w:left="420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b)</w:t>
      </w:r>
      <w:r w:rsidRPr="003E6EC4">
        <w:rPr>
          <w:color w:val="000000" w:themeColor="text1"/>
        </w:rPr>
        <w:t xml:space="preserve"> </w:t>
      </w:r>
      <w:r w:rsidRPr="003E6EC4">
        <w:rPr>
          <w:rFonts w:hint="eastAsia"/>
          <w:color w:val="000000" w:themeColor="text1"/>
        </w:rPr>
        <w:t>需要支持逐字删除输入内容；</w:t>
      </w:r>
    </w:p>
    <w:p w14:paraId="1A9BEBFB" w14:textId="545CFF3E" w:rsidR="00E738F0" w:rsidRPr="00E738F0" w:rsidRDefault="00E738F0" w:rsidP="00E738F0">
      <w:pPr>
        <w:pStyle w:val="Heading3"/>
        <w:rPr>
          <w:color w:val="FF0000"/>
        </w:rPr>
      </w:pPr>
      <w:r w:rsidRPr="00E738F0">
        <w:rPr>
          <w:rFonts w:hint="eastAsia"/>
          <w:color w:val="FF0000"/>
        </w:rPr>
        <w:t>输入内容的</w:t>
      </w:r>
      <w:r>
        <w:rPr>
          <w:rFonts w:hint="eastAsia"/>
          <w:color w:val="FF0000"/>
        </w:rPr>
        <w:t>字数限制</w:t>
      </w:r>
    </w:p>
    <w:p w14:paraId="41F96CC4" w14:textId="28E421B8" w:rsidR="00E738F0" w:rsidRPr="00E738F0" w:rsidRDefault="00E738F0" w:rsidP="00E738F0">
      <w:pPr>
        <w:ind w:left="420"/>
        <w:rPr>
          <w:rFonts w:hint="eastAsia"/>
          <w:color w:val="FF0000"/>
        </w:rPr>
      </w:pPr>
      <w:r w:rsidRPr="00E738F0">
        <w:rPr>
          <w:rFonts w:hint="eastAsia"/>
          <w:color w:val="FF0000"/>
        </w:rPr>
        <w:t>全局搜索中</w:t>
      </w:r>
      <w:r>
        <w:rPr>
          <w:rFonts w:hint="eastAsia"/>
          <w:color w:val="FF0000"/>
        </w:rPr>
        <w:t>支持用户最多输入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字，超出的字符不显示，并需要支持用户快速调节光标位置进行删除及编辑。</w:t>
      </w:r>
    </w:p>
    <w:p w14:paraId="2CF36C6C" w14:textId="2BA8B51E" w:rsidR="001E02DD" w:rsidRPr="003E6EC4" w:rsidRDefault="001E02DD" w:rsidP="00C70E59">
      <w:pPr>
        <w:pStyle w:val="Heading2"/>
        <w:rPr>
          <w:color w:val="000000" w:themeColor="text1"/>
        </w:rPr>
      </w:pPr>
      <w:bookmarkStart w:id="13" w:name="_Toc56757743"/>
      <w:r w:rsidRPr="003E6EC4">
        <w:rPr>
          <w:rFonts w:hint="eastAsia"/>
          <w:color w:val="000000" w:themeColor="text1"/>
        </w:rPr>
        <w:t>搜索</w:t>
      </w:r>
      <w:r w:rsidR="000C1A73" w:rsidRPr="003E6EC4">
        <w:rPr>
          <w:rFonts w:hint="eastAsia"/>
          <w:color w:val="000000" w:themeColor="text1"/>
        </w:rPr>
        <w:t>规则</w:t>
      </w:r>
      <w:bookmarkEnd w:id="13"/>
    </w:p>
    <w:p w14:paraId="119326A8" w14:textId="428EFD4B" w:rsidR="001E02DD" w:rsidRPr="003E6EC4" w:rsidRDefault="001E02DD" w:rsidP="001D2647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支持关键词搜索</w:t>
      </w:r>
      <w:r w:rsidR="00EC156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553EB014" w14:textId="271ECC6F" w:rsidR="001E02DD" w:rsidRPr="003E6EC4" w:rsidRDefault="00C70E59" w:rsidP="001D2647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当</w:t>
      </w:r>
      <w:r w:rsidR="004F4D3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判断为联网环境下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3E6EC4">
        <w:rPr>
          <w:rFonts w:asciiTheme="minorEastAsia" w:hAnsiTheme="minorEastAsia" w:hint="eastAsia"/>
          <w:color w:val="000000" w:themeColor="text1"/>
          <w:sz w:val="24"/>
          <w:szCs w:val="24"/>
        </w:rPr>
        <w:t>本地应用与云端应用均需支持反馈搜索结果；</w:t>
      </w:r>
    </w:p>
    <w:p w14:paraId="7D8FF813" w14:textId="2E277529" w:rsidR="00EC1568" w:rsidRPr="003E6EC4" w:rsidRDefault="004F4D32" w:rsidP="001D2647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当判断为无网环境或弱网环境下，</w:t>
      </w:r>
      <w:r w:rsidR="00FE11C0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本地应用需要支持反馈搜索结果</w:t>
      </w:r>
      <w:r w:rsidR="003E6EC4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492806A9" w14:textId="59BF2D6E" w:rsidR="008D7ECA" w:rsidRPr="003E6EC4" w:rsidRDefault="00297D0A" w:rsidP="001D2647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支持在搜索范围内搜索所有相关内</w:t>
      </w:r>
      <w:r w:rsidR="007E64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容</w:t>
      </w:r>
      <w:r w:rsidR="00DA15A3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33FB6FCC" w14:textId="3F29705D" w:rsidR="00715243" w:rsidRPr="003E6EC4" w:rsidRDefault="00D95BD8" w:rsidP="001D2647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支持在选定分类中搜索相关内容；</w:t>
      </w:r>
    </w:p>
    <w:p w14:paraId="11720520" w14:textId="3F280402" w:rsidR="00EC1568" w:rsidRPr="003E6EC4" w:rsidRDefault="00EC1568" w:rsidP="00EC1568">
      <w:pPr>
        <w:pStyle w:val="Heading2"/>
        <w:rPr>
          <w:color w:val="000000" w:themeColor="text1"/>
        </w:rPr>
      </w:pPr>
      <w:bookmarkStart w:id="14" w:name="_Toc56757744"/>
      <w:r w:rsidRPr="003E6EC4">
        <w:rPr>
          <w:rFonts w:hint="eastAsia"/>
          <w:color w:val="000000" w:themeColor="text1"/>
        </w:rPr>
        <w:t>热搜词</w:t>
      </w:r>
      <w:r w:rsidR="00FF3D46" w:rsidRPr="003E6EC4">
        <w:rPr>
          <w:rFonts w:hint="eastAsia"/>
          <w:color w:val="000000" w:themeColor="text1"/>
        </w:rPr>
        <w:t>（</w:t>
      </w:r>
      <w:r w:rsidR="00FF3D46" w:rsidRPr="003E6EC4">
        <w:rPr>
          <w:rFonts w:hint="eastAsia"/>
          <w:color w:val="000000" w:themeColor="text1"/>
        </w:rPr>
        <w:t>TBD</w:t>
      </w:r>
      <w:r w:rsidR="00FF3D46" w:rsidRPr="003E6EC4">
        <w:rPr>
          <w:rFonts w:hint="eastAsia"/>
          <w:color w:val="000000" w:themeColor="text1"/>
        </w:rPr>
        <w:t>）</w:t>
      </w:r>
      <w:bookmarkEnd w:id="14"/>
    </w:p>
    <w:p w14:paraId="5E3B520C" w14:textId="77777777" w:rsidR="00EC1568" w:rsidRPr="003E6EC4" w:rsidRDefault="00EC1568" w:rsidP="00EC1568">
      <w:pPr>
        <w:pStyle w:val="Heading3"/>
        <w:rPr>
          <w:color w:val="000000" w:themeColor="text1"/>
        </w:rPr>
      </w:pPr>
      <w:bookmarkStart w:id="15" w:name="_Toc56757745"/>
      <w:r w:rsidRPr="003E6EC4">
        <w:rPr>
          <w:rFonts w:hint="eastAsia"/>
          <w:color w:val="000000" w:themeColor="text1"/>
        </w:rPr>
        <w:t>概述</w:t>
      </w:r>
      <w:bookmarkEnd w:id="15"/>
    </w:p>
    <w:p w14:paraId="24C783C2" w14:textId="13C43C4A" w:rsidR="00EC1568" w:rsidRPr="003E6EC4" w:rsidRDefault="00EC1568" w:rsidP="00EC156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将用户热度搜索的词汇top</w:t>
      </w:r>
      <w:r w:rsidR="004F57F8" w:rsidRPr="003E6EC4">
        <w:rPr>
          <w:rFonts w:asciiTheme="minorEastAsia" w:hAnsiTheme="minorEastAsia"/>
          <w:color w:val="000000" w:themeColor="text1"/>
          <w:sz w:val="24"/>
          <w:szCs w:val="24"/>
        </w:rPr>
        <w:t>10</w:t>
      </w:r>
      <w:r w:rsidR="004F57F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推荐给用户,具体显示数目根据交互设计可调。</w:t>
      </w:r>
      <w:r w:rsidR="000C1A73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联网时显示。</w:t>
      </w:r>
    </w:p>
    <w:p w14:paraId="15166473" w14:textId="77777777" w:rsidR="00EC1568" w:rsidRPr="003E6EC4" w:rsidRDefault="00EC1568" w:rsidP="00EC1568">
      <w:pPr>
        <w:pStyle w:val="Heading3"/>
        <w:rPr>
          <w:color w:val="000000" w:themeColor="text1"/>
        </w:rPr>
      </w:pPr>
      <w:bookmarkStart w:id="16" w:name="_Toc56757746"/>
      <w:r w:rsidRPr="003E6EC4">
        <w:rPr>
          <w:rFonts w:hint="eastAsia"/>
          <w:color w:val="000000" w:themeColor="text1"/>
        </w:rPr>
        <w:t>需求描述</w:t>
      </w:r>
      <w:bookmarkEnd w:id="16"/>
    </w:p>
    <w:p w14:paraId="17184162" w14:textId="7DEB17A1" w:rsidR="00EC1568" w:rsidRPr="003E6EC4" w:rsidRDefault="00EC1568" w:rsidP="00EC156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搜索车机客户端向</w:t>
      </w:r>
      <w:r w:rsidR="009B765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平台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端发起热词请求（开启搜索应用发起请求），</w:t>
      </w:r>
      <w:r w:rsidR="009B765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平台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端返回十条热</w:t>
      </w:r>
      <w:r w:rsidR="009B765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词结果</w:t>
      </w:r>
      <w:r w:rsidR="009B765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由搜索车机客户端显示。</w:t>
      </w:r>
    </w:p>
    <w:p w14:paraId="18910985" w14:textId="396121AB" w:rsidR="00EC1568" w:rsidRPr="003E6EC4" w:rsidRDefault="00EC1568" w:rsidP="00EC156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用户点击热搜词，</w:t>
      </w:r>
      <w:r w:rsidR="009B765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根据搜索规则执行搜索车机端显示搜索结果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1F555607" w14:textId="77777777" w:rsidR="004F57F8" w:rsidRPr="003E6EC4" w:rsidRDefault="009B7655" w:rsidP="00EC156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热词排序及内容由平台</w:t>
      </w:r>
      <w:r w:rsidR="00EC156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端提供。</w:t>
      </w:r>
    </w:p>
    <w:p w14:paraId="6B6EB63C" w14:textId="06DD6CAC" w:rsidR="004F57F8" w:rsidRPr="003E6EC4" w:rsidRDefault="004F57F8" w:rsidP="00EC156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平台端将所有用户（包括登录和未登录）对关键字的搜索进行次数统计，一次搜索调用计为一次。热搜词即为搜索次数最多的10条关键字，按次数降序排列。搜索词更新频率每天更新一次。</w:t>
      </w:r>
    </w:p>
    <w:p w14:paraId="126350A1" w14:textId="0D763C49" w:rsidR="00005167" w:rsidRPr="003E6EC4" w:rsidRDefault="00005167" w:rsidP="00005167">
      <w:pPr>
        <w:pStyle w:val="Heading2"/>
        <w:rPr>
          <w:color w:val="000000" w:themeColor="text1"/>
        </w:rPr>
      </w:pPr>
      <w:bookmarkStart w:id="17" w:name="_Toc56757747"/>
      <w:r w:rsidRPr="003E6EC4">
        <w:rPr>
          <w:rFonts w:hint="eastAsia"/>
          <w:color w:val="000000" w:themeColor="text1"/>
        </w:rPr>
        <w:t>历史搜索</w:t>
      </w:r>
      <w:bookmarkEnd w:id="17"/>
    </w:p>
    <w:p w14:paraId="41EB5354" w14:textId="77777777" w:rsidR="00FB2398" w:rsidRPr="003E6EC4" w:rsidRDefault="00FB2398" w:rsidP="00FB2398">
      <w:pPr>
        <w:pStyle w:val="Heading3"/>
        <w:rPr>
          <w:color w:val="000000" w:themeColor="text1"/>
        </w:rPr>
      </w:pPr>
      <w:bookmarkStart w:id="18" w:name="_Toc56757748"/>
      <w:r w:rsidRPr="003E6EC4">
        <w:rPr>
          <w:rFonts w:hint="eastAsia"/>
          <w:color w:val="000000" w:themeColor="text1"/>
        </w:rPr>
        <w:t>概述</w:t>
      </w:r>
      <w:bookmarkEnd w:id="18"/>
    </w:p>
    <w:p w14:paraId="7BE885AB" w14:textId="4A972289" w:rsidR="00FB2398" w:rsidRPr="003E6EC4" w:rsidRDefault="00FB2398" w:rsidP="00E75FC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展示用户最近搜索的历史纪录。</w:t>
      </w:r>
      <w:r w:rsidR="00F36C9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用户历史搜索数据中包含历史搜索关键字，全局搜索支持为用户提供记录、云端同步、历史信息展示等服务，为用户提供一些便捷操作。</w:t>
      </w:r>
    </w:p>
    <w:p w14:paraId="225CEE41" w14:textId="77777777" w:rsidR="00FB2398" w:rsidRPr="003E6EC4" w:rsidRDefault="00FB2398" w:rsidP="00FB2398">
      <w:pPr>
        <w:pStyle w:val="Heading3"/>
        <w:rPr>
          <w:color w:val="000000" w:themeColor="text1"/>
        </w:rPr>
      </w:pPr>
      <w:bookmarkStart w:id="19" w:name="_Toc56757749"/>
      <w:r w:rsidRPr="003E6EC4">
        <w:rPr>
          <w:rFonts w:hint="eastAsia"/>
          <w:color w:val="000000" w:themeColor="text1"/>
        </w:rPr>
        <w:t>需求描述</w:t>
      </w:r>
      <w:bookmarkEnd w:id="19"/>
    </w:p>
    <w:p w14:paraId="0718FBA5" w14:textId="3D776FBB" w:rsidR="00005167" w:rsidRPr="003E6EC4" w:rsidRDefault="00005167" w:rsidP="001D2647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按照由新到旧的顺序记录历史搜索；</w:t>
      </w:r>
    </w:p>
    <w:p w14:paraId="647AA389" w14:textId="1F26C60B" w:rsidR="00005167" w:rsidRPr="003E6EC4" w:rsidRDefault="00005167" w:rsidP="001D2647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用户历史搜索记录最多</w:t>
      </w:r>
      <w:r w:rsidR="004F57F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记忆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10条</w:t>
      </w:r>
      <w:r w:rsidR="004F57F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，具体显示数目根据交互设计可调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4FE09A42" w14:textId="20A231BB" w:rsidR="00005167" w:rsidRPr="003E6EC4" w:rsidRDefault="00005167" w:rsidP="001D2647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超过10条则保留最近的10条搜索记录；</w:t>
      </w:r>
    </w:p>
    <w:p w14:paraId="52EB9CFD" w14:textId="6CD150E9" w:rsidR="00FB2398" w:rsidRPr="003E6EC4" w:rsidRDefault="00FB2398" w:rsidP="001D2647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用户点击搜索历史条目，根据搜索规则执行搜索</w:t>
      </w:r>
      <w:r w:rsidR="0062171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7E64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车机端显示搜索结果；</w:t>
      </w:r>
    </w:p>
    <w:p w14:paraId="387589F8" w14:textId="35E49638" w:rsidR="0003689F" w:rsidRPr="003E6EC4" w:rsidRDefault="00005167" w:rsidP="001D2647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用户可对历史纪录进行批量清空操作。</w:t>
      </w:r>
    </w:p>
    <w:p w14:paraId="1D63B6A4" w14:textId="196351A0" w:rsidR="004F4D32" w:rsidRPr="003E6EC4" w:rsidRDefault="009F24C7" w:rsidP="009F24C7">
      <w:pPr>
        <w:pStyle w:val="Heading3"/>
        <w:rPr>
          <w:color w:val="000000" w:themeColor="text1"/>
        </w:rPr>
      </w:pPr>
      <w:bookmarkStart w:id="20" w:name="_历史搜索账户相关"/>
      <w:bookmarkStart w:id="21" w:name="_Toc56757750"/>
      <w:bookmarkEnd w:id="20"/>
      <w:r w:rsidRPr="003E6EC4">
        <w:rPr>
          <w:rFonts w:hint="eastAsia"/>
          <w:color w:val="000000" w:themeColor="text1"/>
        </w:rPr>
        <w:t>历史搜索账户相关</w:t>
      </w:r>
      <w:bookmarkEnd w:id="21"/>
    </w:p>
    <w:p w14:paraId="5F53D077" w14:textId="28D2A625" w:rsidR="009F24C7" w:rsidRPr="003E6EC4" w:rsidRDefault="009F24C7" w:rsidP="00B177A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账户未登录时，历史搜索展示本地端的历史搜索数据，与账户无关</w:t>
      </w:r>
      <w:r w:rsidR="00B177A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，车机休眠后不需要清除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276461CD" w14:textId="75DE3E24" w:rsidR="007007A8" w:rsidRPr="003E6EC4" w:rsidRDefault="009F24C7" w:rsidP="007007A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账户登录时，历史搜索展示与该账户相关的历史搜索数据，需要从云端同步该账户的历史搜索记录</w:t>
      </w:r>
      <w:r w:rsidR="00B177A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，需要保持实时同步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05F026A9" w14:textId="77777777" w:rsidR="00933A20" w:rsidRPr="003E6EC4" w:rsidRDefault="00933A20" w:rsidP="00933A20">
      <w:pPr>
        <w:pStyle w:val="Heading2"/>
        <w:rPr>
          <w:color w:val="000000" w:themeColor="text1"/>
        </w:rPr>
      </w:pPr>
      <w:bookmarkStart w:id="22" w:name="_Toc56757751"/>
      <w:r w:rsidRPr="003E6EC4">
        <w:rPr>
          <w:rFonts w:hint="eastAsia"/>
          <w:color w:val="000000" w:themeColor="text1"/>
        </w:rPr>
        <w:lastRenderedPageBreak/>
        <w:t>搜索结果</w:t>
      </w:r>
      <w:bookmarkEnd w:id="22"/>
    </w:p>
    <w:p w14:paraId="663CA0C7" w14:textId="30FE60E0" w:rsidR="00933A20" w:rsidRPr="003E6EC4" w:rsidRDefault="00503A04" w:rsidP="00503A04">
      <w:pPr>
        <w:pStyle w:val="Heading3"/>
        <w:rPr>
          <w:color w:val="000000" w:themeColor="text1"/>
        </w:rPr>
      </w:pPr>
      <w:bookmarkStart w:id="23" w:name="_Toc56757752"/>
      <w:r w:rsidRPr="003E6EC4">
        <w:rPr>
          <w:rFonts w:hint="eastAsia"/>
          <w:color w:val="000000" w:themeColor="text1"/>
        </w:rPr>
        <w:t>结果显示</w:t>
      </w:r>
      <w:bookmarkEnd w:id="23"/>
    </w:p>
    <w:p w14:paraId="211AC6CD" w14:textId="4AEE0A2D" w:rsidR="00503A04" w:rsidRPr="003E6EC4" w:rsidRDefault="004D1FF8" w:rsidP="001D2647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搜索结果</w:t>
      </w:r>
      <w:r w:rsidR="0093685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分为四大类：“地点类”、“</w:t>
      </w:r>
      <w:bookmarkStart w:id="24" w:name="OLE_LINK1"/>
      <w:bookmarkStart w:id="25" w:name="OLE_LINK2"/>
      <w:r w:rsidR="0093685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车辆功能控制类</w:t>
      </w:r>
      <w:bookmarkEnd w:id="24"/>
      <w:bookmarkEnd w:id="25"/>
      <w:r w:rsidR="0093685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”、“应用类”、“娱乐信息类”。</w:t>
      </w:r>
    </w:p>
    <w:p w14:paraId="2D93BAAB" w14:textId="6A9EE8ED" w:rsidR="004D1FF8" w:rsidRPr="003E6EC4" w:rsidRDefault="00936851" w:rsidP="001D2647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搜索结果</w:t>
      </w:r>
      <w:r w:rsidR="00B177A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从本地应用与云端应用透出并返回给全局搜索进行展示</w:t>
      </w:r>
    </w:p>
    <w:p w14:paraId="74DFEB2E" w14:textId="38C1847F" w:rsidR="004D1FF8" w:rsidRPr="003E6EC4" w:rsidRDefault="00054898" w:rsidP="001D2647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单个应用最多</w:t>
      </w:r>
      <w:r w:rsidR="00EF343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支持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展示</w:t>
      </w:r>
      <w:r w:rsidR="002D274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5条搜索结果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1B495F32" w14:textId="330355B4" w:rsidR="00503A04" w:rsidRPr="003E6EC4" w:rsidRDefault="00AF1C70" w:rsidP="001D2647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用户可以通过点击搜索结果访问具体的内容，结果显示具体内容见第四章定义。</w:t>
      </w:r>
    </w:p>
    <w:p w14:paraId="4A23CBC2" w14:textId="589B0B90" w:rsidR="00C30AFC" w:rsidRPr="003E6EC4" w:rsidRDefault="00C30AFC" w:rsidP="00F010C2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如果用户通过搜索方式进入了某一功能内</w:t>
      </w:r>
      <w:r w:rsidR="00F010C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容页面，提供某种方式让用户返回搜索页面及之前的搜索结果。</w:t>
      </w:r>
      <w:r w:rsidR="00C6757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更深层级不需要返回搜索</w:t>
      </w:r>
      <w:r w:rsidR="006139E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结果</w:t>
      </w:r>
      <w:r w:rsidR="00C6757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页面。</w:t>
      </w:r>
      <w:r w:rsidR="0005489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具体请参考U</w:t>
      </w:r>
      <w:r w:rsidR="00054898" w:rsidRPr="003E6EC4">
        <w:rPr>
          <w:rFonts w:asciiTheme="minorEastAsia" w:hAnsiTheme="minorEastAsia"/>
          <w:color w:val="000000" w:themeColor="text1"/>
          <w:sz w:val="24"/>
          <w:szCs w:val="24"/>
        </w:rPr>
        <w:t>E</w:t>
      </w:r>
      <w:r w:rsidR="0005489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设计。</w:t>
      </w:r>
    </w:p>
    <w:p w14:paraId="761F05B8" w14:textId="77977FF8" w:rsidR="00FB7976" w:rsidRPr="003E6EC4" w:rsidRDefault="00FB7976" w:rsidP="001D2647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当搜不到相应内容时，需要提示用户。</w:t>
      </w:r>
    </w:p>
    <w:p w14:paraId="0A153A6B" w14:textId="7DACD3ED" w:rsidR="00FB7976" w:rsidRPr="003E6EC4" w:rsidRDefault="00FB7976" w:rsidP="001D2647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当前无网络时，</w:t>
      </w:r>
      <w:r w:rsidRPr="0007185E">
        <w:rPr>
          <w:rFonts w:asciiTheme="minorEastAsia" w:hAnsiTheme="minorEastAsia" w:hint="eastAsia"/>
          <w:strike/>
          <w:color w:val="FF0000"/>
          <w:sz w:val="24"/>
          <w:szCs w:val="24"/>
        </w:rPr>
        <w:t>需要告知用户为本地搜索结果</w:t>
      </w:r>
      <w:r w:rsidR="0007185E" w:rsidRPr="0007185E">
        <w:rPr>
          <w:rFonts w:asciiTheme="minorEastAsia" w:hAnsiTheme="minorEastAsia" w:hint="eastAsia"/>
          <w:color w:val="FF0000"/>
          <w:sz w:val="24"/>
          <w:szCs w:val="24"/>
        </w:rPr>
        <w:t>影响在线</w:t>
      </w:r>
      <w:r w:rsidR="00DE535A">
        <w:rPr>
          <w:rFonts w:asciiTheme="minorEastAsia" w:hAnsiTheme="minorEastAsia" w:hint="eastAsia"/>
          <w:color w:val="FF0000"/>
          <w:sz w:val="24"/>
          <w:szCs w:val="24"/>
        </w:rPr>
        <w:t>内容</w:t>
      </w:r>
      <w:r w:rsidR="0007185E" w:rsidRPr="0007185E">
        <w:rPr>
          <w:rFonts w:asciiTheme="minorEastAsia" w:hAnsiTheme="minorEastAsia" w:hint="eastAsia"/>
          <w:color w:val="FF0000"/>
          <w:sz w:val="24"/>
          <w:szCs w:val="24"/>
        </w:rPr>
        <w:t>搜索</w:t>
      </w:r>
      <w:r w:rsidR="00DE535A">
        <w:rPr>
          <w:rFonts w:asciiTheme="minorEastAsia" w:hAnsiTheme="minorEastAsia" w:hint="eastAsia"/>
          <w:color w:val="FF0000"/>
          <w:sz w:val="24"/>
          <w:szCs w:val="24"/>
        </w:rPr>
        <w:t>，需要提供合理的提示，具体请参考U</w:t>
      </w:r>
      <w:r w:rsidR="00DE535A">
        <w:rPr>
          <w:rFonts w:asciiTheme="minorEastAsia" w:hAnsiTheme="minorEastAsia"/>
          <w:color w:val="FF0000"/>
          <w:sz w:val="24"/>
          <w:szCs w:val="24"/>
        </w:rPr>
        <w:t>E</w:t>
      </w:r>
      <w:r w:rsidR="00DE535A">
        <w:rPr>
          <w:rFonts w:asciiTheme="minorEastAsia" w:hAnsiTheme="minorEastAsia" w:hint="eastAsia"/>
          <w:color w:val="FF0000"/>
          <w:sz w:val="24"/>
          <w:szCs w:val="24"/>
        </w:rPr>
        <w:t>设计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C18A898" w14:textId="74AFD1AE" w:rsidR="004D1FF8" w:rsidRPr="003E6EC4" w:rsidRDefault="004D1FF8" w:rsidP="001D2647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当POI结果单独显示，或者单独搜索POI时，</w:t>
      </w:r>
      <w:r w:rsidR="00E2089B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结果显示以</w:t>
      </w:r>
      <w:r w:rsidR="00EB694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交互定义为准。</w:t>
      </w:r>
    </w:p>
    <w:p w14:paraId="7D85EB32" w14:textId="72DFC56E" w:rsidR="004D1FF8" w:rsidRPr="003E6EC4" w:rsidRDefault="004D1FF8" w:rsidP="001D2647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当同一关键词在不同维度搜索出的结果项相同时，需要合并去重。例如：通过输入数字匹配包含此数字的电台名称，得到一个电台结果项，同时通过此数字匹配包含此数字的频率，得到同一个电台结果项，需要去重，只保留一个搜索结果。</w:t>
      </w:r>
    </w:p>
    <w:p w14:paraId="3242C085" w14:textId="75A98849" w:rsidR="00933A20" w:rsidRPr="003E6EC4" w:rsidRDefault="00936851" w:rsidP="00933A20">
      <w:pPr>
        <w:pStyle w:val="Heading3"/>
        <w:rPr>
          <w:color w:val="000000" w:themeColor="text1"/>
        </w:rPr>
      </w:pPr>
      <w:bookmarkStart w:id="26" w:name="_Toc56757753"/>
      <w:r w:rsidRPr="003E6EC4">
        <w:rPr>
          <w:rFonts w:hint="eastAsia"/>
          <w:color w:val="000000" w:themeColor="text1"/>
        </w:rPr>
        <w:t>结果</w:t>
      </w:r>
      <w:r w:rsidR="00933A20" w:rsidRPr="003E6EC4">
        <w:rPr>
          <w:rFonts w:hint="eastAsia"/>
          <w:color w:val="000000" w:themeColor="text1"/>
        </w:rPr>
        <w:t>排序规则</w:t>
      </w:r>
      <w:bookmarkEnd w:id="26"/>
    </w:p>
    <w:p w14:paraId="03DE4671" w14:textId="060D9652" w:rsidR="00054898" w:rsidRPr="003E6EC4" w:rsidRDefault="00054898" w:rsidP="0005489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</w:t>
      </w:r>
      <w:r w:rsidR="00C3621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结果排序分为应用排序及结果内容排序。</w:t>
      </w:r>
    </w:p>
    <w:p w14:paraId="1E74B42C" w14:textId="47AED2C1" w:rsidR="00C36214" w:rsidRPr="003E6EC4" w:rsidRDefault="00C36214" w:rsidP="00C36214">
      <w:pPr>
        <w:pStyle w:val="Heading4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应用排序</w:t>
      </w:r>
    </w:p>
    <w:p w14:paraId="1B3639AE" w14:textId="7283A5EC" w:rsidR="00054898" w:rsidRPr="003E6EC4" w:rsidRDefault="00C36214" w:rsidP="00C3621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应用排序按照各应用反馈搜索结果的时间先后顺序进行排序，先反馈的应用排序靠前，后反馈的应用排序靠后，超时</w:t>
      </w:r>
      <w:r w:rsidR="00D8276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5s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不反馈的不展示。</w:t>
      </w:r>
    </w:p>
    <w:p w14:paraId="4A470CD6" w14:textId="52887D46" w:rsidR="00C36214" w:rsidRPr="003E6EC4" w:rsidRDefault="00C36214" w:rsidP="00C36214">
      <w:pPr>
        <w:pStyle w:val="Heading4"/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结果内容排序</w:t>
      </w:r>
    </w:p>
    <w:p w14:paraId="3B3AD43D" w14:textId="150C31AA" w:rsidR="00C36214" w:rsidRPr="003E6EC4" w:rsidRDefault="00C36214" w:rsidP="00C3621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各应用反馈的搜索结果内容</w:t>
      </w:r>
      <w:r w:rsidR="0061443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按照应用反馈的排序展示</w:t>
      </w:r>
      <w:r w:rsidR="001C356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，全局搜索不做重新排序。</w:t>
      </w:r>
    </w:p>
    <w:p w14:paraId="0C7591B3" w14:textId="15C1739B" w:rsidR="00800E41" w:rsidRPr="003E6EC4" w:rsidRDefault="009746C7" w:rsidP="001D2647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在线应用搜索</w:t>
      </w:r>
      <w:r w:rsidR="0093685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结果按照与关键词的相关度以及智能判断从高到低展示搜索结果。</w:t>
      </w:r>
    </w:p>
    <w:p w14:paraId="5A60341D" w14:textId="34C6B7AD" w:rsidR="00936851" w:rsidRPr="003E6EC4" w:rsidRDefault="00936851" w:rsidP="0022179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智能判断是指根据用户当前的环境和场景，为用户推荐与其搜索意图更加相近的结果。例如，用户在上海使用车机系统搜索“加州”或“里约”，虽然搜索词是地名，但用户更有可能搜素的音乐媒体类内容。搜索系统须要具备智能判断能力，并根据用户数据的积累，优化智能判断。</w:t>
      </w:r>
    </w:p>
    <w:p w14:paraId="45E080F6" w14:textId="043A193B" w:rsidR="00933A20" w:rsidRPr="003E6EC4" w:rsidRDefault="009746C7" w:rsidP="001D2647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trike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本地应用的搜索结果由各应用完成排序。</w:t>
      </w:r>
    </w:p>
    <w:p w14:paraId="649F42DF" w14:textId="77A92283" w:rsidR="00035830" w:rsidRPr="003E6EC4" w:rsidRDefault="00933A20" w:rsidP="00221790">
      <w:pPr>
        <w:spacing w:line="360" w:lineRule="auto"/>
        <w:ind w:firstLineChars="200" w:firstLine="480"/>
        <w:rPr>
          <w:rFonts w:asciiTheme="minorEastAsia" w:hAnsiTheme="minorEastAsia"/>
          <w:strike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本地搜索排序规则如下：</w:t>
      </w:r>
    </w:p>
    <w:p w14:paraId="4CD0EF10" w14:textId="525E3059" w:rsidR="00BF33E6" w:rsidRPr="003E6EC4" w:rsidRDefault="00035830" w:rsidP="003E6EC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根据关键字在被搜索</w:t>
      </w:r>
      <w:r w:rsidR="005841D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字段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中的位置进行排序，位置靠前的优先排序，位置靠后的排序靠后。相同位置情况下，</w:t>
      </w:r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允许出现</w:t>
      </w:r>
      <w:r w:rsidR="0072073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中文</w:t>
      </w:r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和拉丁文字混排，</w:t>
      </w:r>
      <w:r w:rsidR="004D758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中文</w:t>
      </w:r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优先显示，</w:t>
      </w:r>
      <w:r w:rsidR="004D758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中文按照拼音全拼进行排序，</w:t>
      </w:r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总体排序方法应按照首字母为</w:t>
      </w:r>
      <w:proofErr w:type="spellStart"/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A,a,B,b,C,c</w:t>
      </w:r>
      <w:proofErr w:type="spellEnd"/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…Z, z，#的顺序排列，#的区段按</w:t>
      </w:r>
      <w:proofErr w:type="spellStart"/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ascii</w:t>
      </w:r>
      <w:proofErr w:type="spellEnd"/>
      <w:r w:rsidR="006F61E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码排序；拉丁文字首字</w:t>
      </w:r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时，优先显示大写。若第一个字符属性相同，则按</w:t>
      </w:r>
      <w:proofErr w:type="spellStart"/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ascii</w:t>
      </w:r>
      <w:proofErr w:type="spellEnd"/>
      <w:r w:rsidR="009746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码排序依次对比后面的字符。</w:t>
      </w:r>
      <w:r w:rsidR="00347B1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如果搜索结果的标题及详情均包含关键字以标题的匹配进行排序。</w:t>
      </w:r>
    </w:p>
    <w:p w14:paraId="21CEC371" w14:textId="03A432EF" w:rsidR="00652CD8" w:rsidRPr="003E6EC4" w:rsidRDefault="009E7A97" w:rsidP="001D2647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trike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652CD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</w:t>
      </w:r>
      <w:r w:rsidR="00800E4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结果数据及排序需要</w:t>
      </w:r>
      <w:r w:rsidR="00652CD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根据用户数据进行持续优化。</w:t>
      </w:r>
    </w:p>
    <w:p w14:paraId="7F420C54" w14:textId="061AAD48" w:rsidR="00B634E9" w:rsidRPr="003E6EC4" w:rsidRDefault="00815CB3" w:rsidP="00815CB3">
      <w:pPr>
        <w:pStyle w:val="Heading2"/>
        <w:rPr>
          <w:color w:val="000000" w:themeColor="text1"/>
        </w:rPr>
      </w:pPr>
      <w:bookmarkStart w:id="27" w:name="_Toc56757754"/>
      <w:r w:rsidRPr="003E6EC4">
        <w:rPr>
          <w:rFonts w:hint="eastAsia"/>
          <w:color w:val="000000" w:themeColor="text1"/>
        </w:rPr>
        <w:t>性能要求</w:t>
      </w:r>
      <w:bookmarkEnd w:id="27"/>
    </w:p>
    <w:p w14:paraId="10147F64" w14:textId="08689B9B" w:rsidR="00815CB3" w:rsidRPr="003E6EC4" w:rsidRDefault="009E7A97" w:rsidP="009F293E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本地应用的数据小于</w:t>
      </w:r>
      <w:r w:rsidRPr="003E6EC4">
        <w:rPr>
          <w:rFonts w:hint="eastAsia"/>
          <w:color w:val="000000" w:themeColor="text1"/>
          <w:sz w:val="24"/>
          <w:szCs w:val="24"/>
        </w:rPr>
        <w:t>1000</w:t>
      </w:r>
      <w:r w:rsidRPr="003E6EC4">
        <w:rPr>
          <w:rFonts w:hint="eastAsia"/>
          <w:color w:val="000000" w:themeColor="text1"/>
          <w:sz w:val="24"/>
          <w:szCs w:val="24"/>
        </w:rPr>
        <w:t>个</w:t>
      </w:r>
      <w:bookmarkStart w:id="28" w:name="OLE_LINK12"/>
      <w:commentRangeStart w:id="29"/>
      <w:r w:rsidRPr="003E6EC4">
        <w:rPr>
          <w:rFonts w:hint="eastAsia"/>
          <w:color w:val="000000" w:themeColor="text1"/>
          <w:sz w:val="24"/>
          <w:szCs w:val="24"/>
        </w:rPr>
        <w:t>元组</w:t>
      </w:r>
      <w:bookmarkEnd w:id="28"/>
      <w:commentRangeEnd w:id="29"/>
      <w:r w:rsidR="00081C95" w:rsidRPr="003E6EC4">
        <w:rPr>
          <w:rStyle w:val="CommentReference"/>
          <w:color w:val="000000" w:themeColor="text1"/>
        </w:rPr>
        <w:commentReference w:id="29"/>
      </w:r>
      <w:r w:rsidRPr="003E6EC4">
        <w:rPr>
          <w:rFonts w:hint="eastAsia"/>
          <w:color w:val="000000" w:themeColor="text1"/>
          <w:sz w:val="24"/>
          <w:szCs w:val="24"/>
        </w:rPr>
        <w:t>下，</w:t>
      </w:r>
      <w:r w:rsidR="00815CB3" w:rsidRPr="003E6EC4">
        <w:rPr>
          <w:rFonts w:hint="eastAsia"/>
          <w:color w:val="000000" w:themeColor="text1"/>
          <w:sz w:val="24"/>
          <w:szCs w:val="24"/>
        </w:rPr>
        <w:t>从用户输入搜索命令到系统反馈给用户搜索结果须在</w:t>
      </w:r>
      <w:r w:rsidR="00815CB3" w:rsidRPr="003E6EC4">
        <w:rPr>
          <w:rFonts w:hint="eastAsia"/>
          <w:color w:val="000000" w:themeColor="text1"/>
          <w:sz w:val="24"/>
          <w:szCs w:val="24"/>
        </w:rPr>
        <w:t>0.5s</w:t>
      </w:r>
      <w:r w:rsidR="00815CB3" w:rsidRPr="003E6EC4">
        <w:rPr>
          <w:rFonts w:hint="eastAsia"/>
          <w:color w:val="000000" w:themeColor="text1"/>
          <w:sz w:val="24"/>
          <w:szCs w:val="24"/>
        </w:rPr>
        <w:t>以内完成。如搜索量过大导致搜索时间过长，</w:t>
      </w:r>
      <w:r w:rsidR="00614438" w:rsidRPr="003E6EC4">
        <w:rPr>
          <w:rFonts w:hint="eastAsia"/>
          <w:color w:val="000000" w:themeColor="text1"/>
          <w:sz w:val="24"/>
          <w:szCs w:val="24"/>
        </w:rPr>
        <w:t>为提升用户体验，先反馈搜索结果的应用可先展示，后反馈搜索结果的应用按照排序规则依次往后排</w:t>
      </w:r>
      <w:r w:rsidR="009454B0" w:rsidRPr="003E6EC4">
        <w:rPr>
          <w:rFonts w:hint="eastAsia"/>
          <w:color w:val="000000" w:themeColor="text1"/>
          <w:sz w:val="24"/>
          <w:szCs w:val="24"/>
        </w:rPr>
        <w:t>。完整显示排序后的结果需要在</w:t>
      </w:r>
      <w:r w:rsidR="009454B0" w:rsidRPr="003E6EC4">
        <w:rPr>
          <w:rFonts w:hint="eastAsia"/>
          <w:color w:val="000000" w:themeColor="text1"/>
          <w:sz w:val="24"/>
          <w:szCs w:val="24"/>
        </w:rPr>
        <w:t>5s</w:t>
      </w:r>
      <w:r w:rsidR="009454B0" w:rsidRPr="003E6EC4">
        <w:rPr>
          <w:rFonts w:hint="eastAsia"/>
          <w:color w:val="000000" w:themeColor="text1"/>
          <w:sz w:val="24"/>
          <w:szCs w:val="24"/>
        </w:rPr>
        <w:t>内完成。</w:t>
      </w:r>
    </w:p>
    <w:p w14:paraId="2AAA2AA6" w14:textId="1A0539CA" w:rsidR="00C62813" w:rsidRPr="003E6EC4" w:rsidRDefault="00BA080A" w:rsidP="00C62813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在线应用</w:t>
      </w:r>
      <w:r w:rsidR="009F293E" w:rsidRPr="003E6EC4">
        <w:rPr>
          <w:rFonts w:hint="eastAsia"/>
          <w:color w:val="000000" w:themeColor="text1"/>
          <w:sz w:val="24"/>
          <w:szCs w:val="24"/>
        </w:rPr>
        <w:t>当处于</w:t>
      </w:r>
      <w:r w:rsidR="00BE0253" w:rsidRPr="003E6EC4">
        <w:rPr>
          <w:rFonts w:hint="eastAsia"/>
          <w:color w:val="000000" w:themeColor="text1"/>
          <w:sz w:val="24"/>
          <w:szCs w:val="24"/>
        </w:rPr>
        <w:t>有网但未得到在线应用的反馈的情况</w:t>
      </w:r>
      <w:r w:rsidR="009F293E" w:rsidRPr="003E6EC4">
        <w:rPr>
          <w:rFonts w:hint="eastAsia"/>
          <w:color w:val="000000" w:themeColor="text1"/>
          <w:sz w:val="24"/>
          <w:szCs w:val="24"/>
        </w:rPr>
        <w:t>下，需要</w:t>
      </w:r>
      <w:r w:rsidR="0055773B" w:rsidRPr="003E6EC4">
        <w:rPr>
          <w:rFonts w:hint="eastAsia"/>
          <w:color w:val="000000" w:themeColor="text1"/>
          <w:sz w:val="24"/>
          <w:szCs w:val="24"/>
        </w:rPr>
        <w:t>重试拉取结果，</w:t>
      </w:r>
      <w:r w:rsidR="009F293E" w:rsidRPr="003E6EC4">
        <w:rPr>
          <w:rFonts w:hint="eastAsia"/>
          <w:color w:val="000000" w:themeColor="text1"/>
          <w:sz w:val="24"/>
          <w:szCs w:val="24"/>
        </w:rPr>
        <w:t>5s</w:t>
      </w:r>
      <w:r w:rsidR="009F293E" w:rsidRPr="003E6EC4">
        <w:rPr>
          <w:rFonts w:hint="eastAsia"/>
          <w:color w:val="000000" w:themeColor="text1"/>
          <w:sz w:val="24"/>
          <w:szCs w:val="24"/>
        </w:rPr>
        <w:t>内无法返回在线内容</w:t>
      </w:r>
      <w:r w:rsidR="0055773B" w:rsidRPr="003E6EC4">
        <w:rPr>
          <w:rFonts w:hint="eastAsia"/>
          <w:color w:val="000000" w:themeColor="text1"/>
          <w:sz w:val="24"/>
          <w:szCs w:val="24"/>
        </w:rPr>
        <w:t>，若用户没有重新触发拉取命令则不再主动尝试拉取结果，告知用户当前网络状态无法获取在线搜索结果。</w:t>
      </w:r>
      <w:r w:rsidRPr="003E6EC4">
        <w:rPr>
          <w:rFonts w:hint="eastAsia"/>
          <w:color w:val="000000" w:themeColor="text1"/>
          <w:sz w:val="24"/>
          <w:szCs w:val="24"/>
        </w:rPr>
        <w:t>网络连接正常时，在线应用需要在</w:t>
      </w:r>
      <w:r w:rsidRPr="003E6EC4">
        <w:rPr>
          <w:rFonts w:hint="eastAsia"/>
          <w:color w:val="000000" w:themeColor="text1"/>
          <w:sz w:val="24"/>
          <w:szCs w:val="24"/>
        </w:rPr>
        <w:t>1s</w:t>
      </w:r>
      <w:r w:rsidRPr="003E6EC4">
        <w:rPr>
          <w:rFonts w:hint="eastAsia"/>
          <w:color w:val="000000" w:themeColor="text1"/>
          <w:sz w:val="24"/>
          <w:szCs w:val="24"/>
        </w:rPr>
        <w:t>内反馈搜索结果。</w:t>
      </w:r>
    </w:p>
    <w:p w14:paraId="0D78507E" w14:textId="35F3F5F0" w:rsidR="00433812" w:rsidRPr="003E6EC4" w:rsidRDefault="00145CD8" w:rsidP="00433812">
      <w:pPr>
        <w:pStyle w:val="Heading2"/>
        <w:rPr>
          <w:color w:val="000000" w:themeColor="text1"/>
        </w:rPr>
      </w:pPr>
      <w:bookmarkStart w:id="30" w:name="_Toc56757755"/>
      <w:r w:rsidRPr="003E6EC4">
        <w:rPr>
          <w:rFonts w:hint="eastAsia"/>
          <w:color w:val="000000" w:themeColor="text1"/>
        </w:rPr>
        <w:t>匹配规则</w:t>
      </w:r>
      <w:bookmarkEnd w:id="30"/>
    </w:p>
    <w:p w14:paraId="5EFCBADD" w14:textId="7AD73FFE" w:rsidR="00145CD8" w:rsidRPr="003E6EC4" w:rsidRDefault="00145CD8" w:rsidP="00145CD8">
      <w:pPr>
        <w:pStyle w:val="Heading3"/>
        <w:rPr>
          <w:color w:val="000000" w:themeColor="text1"/>
        </w:rPr>
      </w:pPr>
      <w:bookmarkStart w:id="31" w:name="_Toc56757756"/>
      <w:r w:rsidRPr="003E6EC4">
        <w:rPr>
          <w:rFonts w:hint="eastAsia"/>
          <w:color w:val="000000" w:themeColor="text1"/>
        </w:rPr>
        <w:t>中文输入</w:t>
      </w:r>
      <w:bookmarkEnd w:id="31"/>
    </w:p>
    <w:p w14:paraId="752785EF" w14:textId="75CD6D8B" w:rsidR="00433812" w:rsidRPr="003E6EC4" w:rsidRDefault="00145CD8" w:rsidP="00C62813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中文</w:t>
      </w:r>
      <w:r w:rsidR="000F4C4F" w:rsidRPr="003E6EC4">
        <w:rPr>
          <w:rFonts w:hint="eastAsia"/>
          <w:color w:val="000000" w:themeColor="text1"/>
          <w:sz w:val="24"/>
          <w:szCs w:val="24"/>
        </w:rPr>
        <w:t>文字</w:t>
      </w:r>
      <w:r w:rsidRPr="003E6EC4">
        <w:rPr>
          <w:rFonts w:hint="eastAsia"/>
          <w:color w:val="000000" w:themeColor="text1"/>
          <w:sz w:val="24"/>
          <w:szCs w:val="24"/>
        </w:rPr>
        <w:t>输入下，将输入内容以单个</w:t>
      </w:r>
      <w:r w:rsidR="000F4C4F" w:rsidRPr="003E6EC4">
        <w:rPr>
          <w:rFonts w:hint="eastAsia"/>
          <w:color w:val="000000" w:themeColor="text1"/>
          <w:sz w:val="24"/>
          <w:szCs w:val="24"/>
        </w:rPr>
        <w:t>汉字</w:t>
      </w:r>
      <w:r w:rsidRPr="003E6EC4">
        <w:rPr>
          <w:rFonts w:hint="eastAsia"/>
          <w:color w:val="000000" w:themeColor="text1"/>
          <w:sz w:val="24"/>
          <w:szCs w:val="24"/>
        </w:rPr>
        <w:t>作为输入</w:t>
      </w:r>
      <w:r w:rsidR="000F4C4F" w:rsidRPr="003E6EC4">
        <w:rPr>
          <w:rFonts w:hint="eastAsia"/>
          <w:color w:val="000000" w:themeColor="text1"/>
          <w:sz w:val="24"/>
          <w:szCs w:val="24"/>
        </w:rPr>
        <w:t>关键字进行模糊匹配或精确匹配。</w:t>
      </w:r>
    </w:p>
    <w:p w14:paraId="520C91A2" w14:textId="45B4B0A4" w:rsidR="000F4C4F" w:rsidRPr="003E6EC4" w:rsidRDefault="000F4C4F" w:rsidP="000F4C4F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中文拼音输入下，将输入内容以拼音串作为输入关键字进行模糊匹配或精确匹配。</w:t>
      </w:r>
    </w:p>
    <w:p w14:paraId="168C27A8" w14:textId="6A5CD0FC" w:rsidR="000F4C4F" w:rsidRPr="003E6EC4" w:rsidRDefault="000F4C4F" w:rsidP="000F4C4F">
      <w:pPr>
        <w:pStyle w:val="Heading3"/>
        <w:rPr>
          <w:color w:val="000000" w:themeColor="text1"/>
        </w:rPr>
      </w:pPr>
      <w:bookmarkStart w:id="32" w:name="_Toc56757757"/>
      <w:r w:rsidRPr="003E6EC4">
        <w:rPr>
          <w:rFonts w:hint="eastAsia"/>
          <w:color w:val="000000" w:themeColor="text1"/>
        </w:rPr>
        <w:lastRenderedPageBreak/>
        <w:t>英文输入</w:t>
      </w:r>
      <w:bookmarkEnd w:id="32"/>
    </w:p>
    <w:p w14:paraId="05CA4E10" w14:textId="1B1EB7D5" w:rsidR="000F4C4F" w:rsidRPr="003E6EC4" w:rsidRDefault="000F4C4F" w:rsidP="000F4C4F">
      <w:pPr>
        <w:ind w:left="42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英文输入下，将输入内容以单个单词作为输入关键字进行模糊匹配或精确匹配。</w:t>
      </w:r>
    </w:p>
    <w:p w14:paraId="6AB9BF46" w14:textId="121C64FA" w:rsidR="000F4C4F" w:rsidRPr="003E6EC4" w:rsidRDefault="000F4C4F" w:rsidP="000F4C4F">
      <w:pPr>
        <w:pStyle w:val="Heading3"/>
        <w:rPr>
          <w:color w:val="000000" w:themeColor="text1"/>
        </w:rPr>
      </w:pPr>
      <w:bookmarkStart w:id="33" w:name="_Toc56757758"/>
      <w:r w:rsidRPr="003E6EC4">
        <w:rPr>
          <w:rFonts w:hint="eastAsia"/>
          <w:color w:val="000000" w:themeColor="text1"/>
        </w:rPr>
        <w:t>数字输入</w:t>
      </w:r>
      <w:bookmarkEnd w:id="33"/>
    </w:p>
    <w:p w14:paraId="047F2D1D" w14:textId="5E7B44F0" w:rsidR="000F4C4F" w:rsidRPr="003E6EC4" w:rsidRDefault="000F4C4F" w:rsidP="000F4C4F">
      <w:pPr>
        <w:ind w:left="42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数字输入下，将输入内容以单个数字作为输入关键字进行模糊匹配或精确匹配。</w:t>
      </w:r>
    </w:p>
    <w:p w14:paraId="135D3335" w14:textId="6670F3AD" w:rsidR="000F4C4F" w:rsidRPr="003E6EC4" w:rsidRDefault="000F4C4F" w:rsidP="000F4C4F">
      <w:pPr>
        <w:pStyle w:val="Heading3"/>
        <w:rPr>
          <w:color w:val="000000" w:themeColor="text1"/>
        </w:rPr>
      </w:pPr>
      <w:bookmarkStart w:id="34" w:name="_Toc56757759"/>
      <w:r w:rsidRPr="003E6EC4">
        <w:rPr>
          <w:rFonts w:hint="eastAsia"/>
          <w:color w:val="000000" w:themeColor="text1"/>
        </w:rPr>
        <w:t>混合输入</w:t>
      </w:r>
      <w:bookmarkEnd w:id="34"/>
    </w:p>
    <w:p w14:paraId="3A108A1F" w14:textId="295FC3CF" w:rsidR="000F4C4F" w:rsidRPr="003E6EC4" w:rsidRDefault="000F4C4F" w:rsidP="000F4C4F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混合输入下，将输入内容以单个数字、单个汉字、单个字母作为输入关键字进行模糊匹配或精确匹配。</w:t>
      </w:r>
    </w:p>
    <w:p w14:paraId="201B67AE" w14:textId="77777777" w:rsidR="000F4C4F" w:rsidRPr="003E6EC4" w:rsidRDefault="000F4C4F" w:rsidP="00C62813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</w:p>
    <w:p w14:paraId="751AEF02" w14:textId="61F9F02E" w:rsidR="00B634E9" w:rsidRPr="003E6EC4" w:rsidRDefault="00B634E9" w:rsidP="00933A20">
      <w:pPr>
        <w:pStyle w:val="Heading1"/>
        <w:rPr>
          <w:color w:val="000000" w:themeColor="text1"/>
        </w:rPr>
      </w:pPr>
      <w:bookmarkStart w:id="35" w:name="_Toc56757760"/>
      <w:r w:rsidRPr="003E6EC4">
        <w:rPr>
          <w:rFonts w:hint="eastAsia"/>
          <w:color w:val="000000" w:themeColor="text1"/>
        </w:rPr>
        <w:t>搜索内容</w:t>
      </w:r>
      <w:bookmarkEnd w:id="35"/>
    </w:p>
    <w:p w14:paraId="3D7CBA33" w14:textId="36B067F9" w:rsidR="00C62813" w:rsidRPr="003E6EC4" w:rsidRDefault="00B634E9" w:rsidP="00C62813">
      <w:pPr>
        <w:pStyle w:val="Heading2"/>
        <w:rPr>
          <w:color w:val="000000" w:themeColor="text1"/>
        </w:rPr>
      </w:pPr>
      <w:bookmarkStart w:id="36" w:name="_Toc349136464"/>
      <w:bookmarkStart w:id="37" w:name="_Toc56757761"/>
      <w:r w:rsidRPr="003E6EC4">
        <w:rPr>
          <w:rFonts w:hint="eastAsia"/>
          <w:color w:val="000000" w:themeColor="text1"/>
        </w:rPr>
        <w:t>全局</w:t>
      </w:r>
      <w:r w:rsidR="001E02DD" w:rsidRPr="003E6EC4">
        <w:rPr>
          <w:rFonts w:hint="eastAsia"/>
          <w:color w:val="000000" w:themeColor="text1"/>
        </w:rPr>
        <w:t>搜索内容</w:t>
      </w:r>
      <w:r w:rsidRPr="003E6EC4">
        <w:rPr>
          <w:rFonts w:hint="eastAsia"/>
          <w:color w:val="000000" w:themeColor="text1"/>
        </w:rPr>
        <w:t>列表</w:t>
      </w:r>
      <w:bookmarkEnd w:id="36"/>
      <w:bookmarkEnd w:id="37"/>
    </w:p>
    <w:tbl>
      <w:tblPr>
        <w:tblW w:w="9605" w:type="dxa"/>
        <w:tblInd w:w="137" w:type="dxa"/>
        <w:tblLook w:val="04A0" w:firstRow="1" w:lastRow="0" w:firstColumn="1" w:lastColumn="0" w:noHBand="0" w:noVBand="1"/>
      </w:tblPr>
      <w:tblGrid>
        <w:gridCol w:w="3026"/>
        <w:gridCol w:w="4203"/>
        <w:gridCol w:w="1188"/>
        <w:gridCol w:w="1188"/>
      </w:tblGrid>
      <w:tr w:rsidR="003E6EC4" w:rsidRPr="003E6EC4" w14:paraId="17AC8A6C" w14:textId="35DC7692" w:rsidTr="00463A54">
        <w:trPr>
          <w:trHeight w:val="360"/>
        </w:trPr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BD1C" w14:textId="321B86BB" w:rsidR="00463A54" w:rsidRPr="003E6EC4" w:rsidRDefault="00463A54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内容分类</w:t>
            </w: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B251" w14:textId="379090EE" w:rsidR="00463A54" w:rsidRPr="003E6EC4" w:rsidRDefault="00933C63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具体范围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1FEE6" w14:textId="417BDE23" w:rsidR="00463A54" w:rsidRPr="003E6EC4" w:rsidRDefault="00463A54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在线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BD9E45" w14:textId="374D9C90" w:rsidR="00463A54" w:rsidRPr="003E6EC4" w:rsidRDefault="00463A54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本地</w:t>
            </w:r>
          </w:p>
        </w:tc>
      </w:tr>
      <w:tr w:rsidR="003E6EC4" w:rsidRPr="003E6EC4" w14:paraId="298EC04C" w14:textId="366DB819" w:rsidTr="0026706D">
        <w:trPr>
          <w:trHeight w:val="360"/>
        </w:trPr>
        <w:tc>
          <w:tcPr>
            <w:tcW w:w="3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17E3D" w14:textId="53591F2F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地点类</w:t>
            </w: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4D9A6" w14:textId="1AC43B36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  <w:highlight w:val="yellow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POI</w:t>
            </w:r>
            <w:bookmarkStart w:id="38" w:name="OLE_LINK5"/>
            <w:r w:rsidR="003B2455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（导航）</w:t>
            </w:r>
            <w:bookmarkEnd w:id="38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D7FA5" w14:textId="585F0E6E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bookmarkStart w:id="39" w:name="OLE_LINK55"/>
            <w:bookmarkStart w:id="40" w:name="OLE_LINK56"/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  <w:bookmarkEnd w:id="39"/>
            <w:bookmarkEnd w:id="40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3C7AAA" w14:textId="713BA77D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</w:tr>
      <w:tr w:rsidR="003E6EC4" w:rsidRPr="003E6EC4" w14:paraId="398C6EF1" w14:textId="77777777" w:rsidTr="0026706D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B5AD" w14:textId="7777777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274CE" w14:textId="6906229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智慧加油</w:t>
            </w:r>
            <w:r w:rsidR="003B2455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（导航）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7DD34" w14:textId="50C0C74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DDC99D" w14:textId="7777777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162F13C1" w14:textId="77777777" w:rsidTr="0026706D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40560" w14:textId="7777777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F17E8" w14:textId="7317FF20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充电</w:t>
            </w:r>
            <w:r w:rsidR="003B2455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（导航）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B4E591" w14:textId="0EA9CB2F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7ADB0" w14:textId="7777777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5DA8A4DE" w14:textId="77777777" w:rsidTr="0026706D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537C" w14:textId="7777777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77717" w14:textId="1D900BE3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停车</w:t>
            </w:r>
            <w:r w:rsidR="003B2455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（导航）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08C4C" w14:textId="22E47C21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2E06D" w14:textId="7777777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1F000538" w14:textId="77777777" w:rsidTr="0026706D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9BF60" w14:textId="7777777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FA0D7" w14:textId="295AF2F3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洗车</w:t>
            </w:r>
            <w:r w:rsidR="003B2455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（导航）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A1F36" w14:textId="327ABE5A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DC42EA" w14:textId="77777777" w:rsidR="0020183F" w:rsidRPr="003E6EC4" w:rsidRDefault="0020183F" w:rsidP="0020183F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0F2ACFD4" w14:textId="38DD1317" w:rsidTr="004F57F8">
        <w:trPr>
          <w:trHeight w:val="360"/>
        </w:trPr>
        <w:tc>
          <w:tcPr>
            <w:tcW w:w="3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D1735" w14:textId="66878E04" w:rsidR="00C62813" w:rsidRDefault="00C62813" w:rsidP="00BE51A9">
            <w:pPr>
              <w:widowControl/>
              <w:jc w:val="left"/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</w:pPr>
            <w:r w:rsidRPr="00CF79DF">
              <w:rPr>
                <w:rFonts w:asciiTheme="minorEastAsia" w:hAnsiTheme="minorEastAsia" w:hint="eastAsia"/>
                <w:strike/>
                <w:color w:val="FF0000"/>
                <w:sz w:val="24"/>
                <w:szCs w:val="24"/>
              </w:rPr>
              <w:t>车辆功能控制类</w:t>
            </w:r>
            <w:r w:rsidR="003939B9" w:rsidRPr="003939B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设置类</w:t>
            </w:r>
          </w:p>
          <w:p w14:paraId="54AA5989" w14:textId="6BC00BAF" w:rsidR="00CF79DF" w:rsidRPr="00CF79DF" w:rsidRDefault="00CF79DF" w:rsidP="00BE51A9">
            <w:pPr>
              <w:widowControl/>
              <w:jc w:val="left"/>
              <w:rPr>
                <w:rFonts w:asciiTheme="minorEastAsia" w:hAnsiTheme="minorEastAsia"/>
                <w:strike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9B6E9" w14:textId="0C5524C6" w:rsidR="00C62813" w:rsidRPr="00CF79DF" w:rsidRDefault="00C62813" w:rsidP="00BE51A9">
            <w:pPr>
              <w:widowControl/>
              <w:jc w:val="left"/>
              <w:rPr>
                <w:rFonts w:asciiTheme="minorEastAsia" w:hAnsiTheme="minorEastAsia" w:cs="宋体"/>
                <w:strike/>
                <w:color w:val="FF0000"/>
                <w:kern w:val="0"/>
                <w:szCs w:val="21"/>
              </w:rPr>
            </w:pPr>
            <w:r w:rsidRPr="00CF79DF">
              <w:rPr>
                <w:rFonts w:asciiTheme="minorEastAsia" w:hAnsiTheme="minorEastAsia" w:cs="宋体" w:hint="eastAsia"/>
                <w:strike/>
                <w:color w:val="FF0000"/>
                <w:kern w:val="0"/>
                <w:szCs w:val="21"/>
              </w:rPr>
              <w:t>车辆状态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F4739" w14:textId="77777777" w:rsidR="00C62813" w:rsidRPr="00CF79DF" w:rsidRDefault="00C62813" w:rsidP="00BE51A9">
            <w:pPr>
              <w:widowControl/>
              <w:jc w:val="left"/>
              <w:rPr>
                <w:rFonts w:asciiTheme="minorEastAsia" w:hAnsiTheme="minorEastAsia" w:cs="宋体"/>
                <w:b/>
                <w:strike/>
                <w:color w:val="FF0000"/>
                <w:kern w:val="0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321D9E" w14:textId="05A07C6F" w:rsidR="00C62813" w:rsidRPr="00CF79DF" w:rsidRDefault="00C62813" w:rsidP="00BE51A9">
            <w:pPr>
              <w:widowControl/>
              <w:jc w:val="left"/>
              <w:rPr>
                <w:rFonts w:asciiTheme="minorEastAsia" w:hAnsiTheme="minorEastAsia" w:cs="宋体"/>
                <w:b/>
                <w:strike/>
                <w:color w:val="FF0000"/>
                <w:kern w:val="0"/>
                <w:szCs w:val="21"/>
              </w:rPr>
            </w:pPr>
            <w:r w:rsidRPr="00CF79DF">
              <w:rPr>
                <w:rFonts w:asciiTheme="minorEastAsia" w:hAnsiTheme="minorEastAsia" w:cs="宋体" w:hint="eastAsia"/>
                <w:b/>
                <w:strike/>
                <w:color w:val="FF0000"/>
                <w:kern w:val="0"/>
                <w:szCs w:val="21"/>
              </w:rPr>
              <w:t>√</w:t>
            </w:r>
          </w:p>
        </w:tc>
      </w:tr>
      <w:tr w:rsidR="003E6EC4" w:rsidRPr="003E6EC4" w14:paraId="218C7A2A" w14:textId="61A6FC14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BF9C7" w14:textId="77777777" w:rsidR="00C62813" w:rsidRPr="003E6EC4" w:rsidRDefault="00C62813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A160B" w14:textId="571820B4" w:rsidR="00C62813" w:rsidRPr="003E6EC4" w:rsidRDefault="00C62813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设置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0A158" w14:textId="77777777" w:rsidR="00C62813" w:rsidRPr="003E6EC4" w:rsidRDefault="00C62813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1889E" w14:textId="6FCD3906" w:rsidR="00C62813" w:rsidRPr="003E6EC4" w:rsidRDefault="00C62813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</w:tr>
      <w:tr w:rsidR="003E6EC4" w:rsidRPr="003E6EC4" w14:paraId="46DFC927" w14:textId="4783112E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9B892" w14:textId="77777777" w:rsidR="00C62813" w:rsidRPr="003E6EC4" w:rsidRDefault="00C62813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A6133" w14:textId="64F60C7E" w:rsidR="00C62813" w:rsidRPr="00CF79DF" w:rsidRDefault="00C62813" w:rsidP="00BE51A9">
            <w:pPr>
              <w:widowControl/>
              <w:jc w:val="left"/>
              <w:rPr>
                <w:rFonts w:asciiTheme="minorEastAsia" w:hAnsiTheme="minorEastAsia" w:cs="宋体"/>
                <w:strike/>
                <w:color w:val="FF0000"/>
                <w:kern w:val="0"/>
                <w:szCs w:val="21"/>
              </w:rPr>
            </w:pPr>
            <w:r w:rsidRPr="00CF79DF">
              <w:rPr>
                <w:rFonts w:asciiTheme="minorEastAsia" w:hAnsiTheme="minorEastAsia" w:cs="宋体" w:hint="eastAsia"/>
                <w:strike/>
                <w:color w:val="FF0000"/>
                <w:kern w:val="0"/>
                <w:szCs w:val="21"/>
              </w:rPr>
              <w:t>车辆控制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7267F" w14:textId="77777777" w:rsidR="00C62813" w:rsidRPr="00CF79DF" w:rsidRDefault="00C62813" w:rsidP="00BE51A9">
            <w:pPr>
              <w:widowControl/>
              <w:jc w:val="left"/>
              <w:rPr>
                <w:rFonts w:asciiTheme="minorEastAsia" w:hAnsiTheme="minorEastAsia" w:cs="宋体"/>
                <w:b/>
                <w:strike/>
                <w:color w:val="FF0000"/>
                <w:kern w:val="0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36EE40" w14:textId="6C29A8A6" w:rsidR="00C62813" w:rsidRPr="00CF79DF" w:rsidRDefault="00C62813" w:rsidP="00BE51A9">
            <w:pPr>
              <w:widowControl/>
              <w:jc w:val="left"/>
              <w:rPr>
                <w:rFonts w:asciiTheme="minorEastAsia" w:hAnsiTheme="minorEastAsia" w:cs="宋体"/>
                <w:b/>
                <w:strike/>
                <w:color w:val="FF0000"/>
                <w:kern w:val="0"/>
                <w:szCs w:val="21"/>
              </w:rPr>
            </w:pPr>
            <w:r w:rsidRPr="00CF79DF">
              <w:rPr>
                <w:rFonts w:asciiTheme="minorEastAsia" w:hAnsiTheme="minorEastAsia" w:cs="宋体" w:hint="eastAsia"/>
                <w:b/>
                <w:strike/>
                <w:color w:val="FF0000"/>
                <w:kern w:val="0"/>
                <w:szCs w:val="21"/>
              </w:rPr>
              <w:t>√</w:t>
            </w:r>
          </w:p>
        </w:tc>
      </w:tr>
      <w:tr w:rsidR="00FE6805" w:rsidRPr="003E6EC4" w14:paraId="3F5C60D9" w14:textId="293844BB" w:rsidTr="004F57F8">
        <w:trPr>
          <w:trHeight w:val="360"/>
        </w:trPr>
        <w:tc>
          <w:tcPr>
            <w:tcW w:w="3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E3E44" w14:textId="3472C403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应用类</w:t>
            </w: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777D1" w14:textId="0E7E2F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蓝牙电话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597372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B180F7" w14:textId="6D714CA0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</w:tr>
      <w:tr w:rsidR="00FE6805" w:rsidRPr="003E6EC4" w14:paraId="4121FBCA" w14:textId="77777777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1980C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30481" w14:textId="043E801B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  <w:highlight w:val="yellow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流量查询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0B210" w14:textId="3F8B8160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strike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BEA8E" w14:textId="270572E4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</w:tr>
      <w:tr w:rsidR="00FE6805" w:rsidRPr="003E6EC4" w14:paraId="6FC19C3F" w14:textId="77777777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CA401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CB027" w14:textId="732B77AD" w:rsidR="00FE6805" w:rsidRPr="003E6EC4" w:rsidRDefault="00FE6805" w:rsidP="001C3564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  <w:highlight w:val="yellow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航班</w:t>
            </w:r>
            <w:r w:rsidRPr="003E6EC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Y TBD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4E9054" w14:textId="7A741C32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bookmarkStart w:id="41" w:name="OLE_LINK54"/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  <w:bookmarkEnd w:id="41"/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396EB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FE6805" w:rsidRPr="003E6EC4" w14:paraId="5C2BC197" w14:textId="77777777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02B12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14142" w14:textId="223C5D91" w:rsidR="00FE6805" w:rsidRPr="003E6EC4" w:rsidRDefault="00FE6805" w:rsidP="001C3564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火车票</w:t>
            </w:r>
            <w:r w:rsidRPr="003E6EC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Y TBD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815439" w14:textId="46FB7305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8E0FA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FE6805" w:rsidRPr="003E6EC4" w14:paraId="1BF37935" w14:textId="77777777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9E15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D7A4D" w14:textId="5C57558B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  <w:highlight w:val="yellow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天气</w:t>
            </w:r>
            <w:r w:rsidRPr="003E6EC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Y TBD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99A64" w14:textId="2BBC539F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4AD91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FE6805" w:rsidRPr="003E6EC4" w14:paraId="33CBD493" w14:textId="77777777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F3730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4FB0A" w14:textId="7CFA4548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限行</w:t>
            </w:r>
            <w:r w:rsidRPr="003E6EC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Y TBD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F76DD" w14:textId="226196F1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2FDA05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FE6805" w:rsidRPr="003E6EC4" w14:paraId="25FE6DE5" w14:textId="77777777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13B42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B1908" w14:textId="5C78F3E8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strike/>
                <w:color w:val="000000" w:themeColor="text1"/>
                <w:kern w:val="0"/>
                <w:szCs w:val="21"/>
              </w:rPr>
              <w:t>车联课堂</w:t>
            </w: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车主锦囊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C41BE" w14:textId="37E942F2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02D6FD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FE6805" w:rsidRPr="003E6EC4" w14:paraId="187A9024" w14:textId="77777777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A8E28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C7603" w14:textId="2F438252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电影</w:t>
            </w:r>
            <w:r w:rsidRPr="003E6EC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Y TBD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836FE" w14:textId="7E3CB092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28951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FE6805" w:rsidRPr="003E6EC4" w14:paraId="393C6090" w14:textId="77777777" w:rsidTr="004F57F8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7692C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AB864" w14:textId="33F8EF5D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外卖</w:t>
            </w:r>
            <w:r w:rsidRPr="003E6EC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Y TBD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0B463" w14:textId="62CEDAC1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50E90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FE6805" w:rsidRPr="003E6EC4" w14:paraId="2F32CC8D" w14:textId="77777777" w:rsidTr="00CF79DF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13B45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A06E" w14:textId="62A573BC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美味不用等</w:t>
            </w:r>
            <w:r w:rsidRPr="003E6EC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Y TBD</w:t>
            </w:r>
            <w:r>
              <w:rPr>
                <w:rFonts w:hint="eastAsia"/>
                <w:color w:val="FF0000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6780C" w14:textId="62E1F33F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84744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FE6805" w:rsidRPr="003E6EC4" w14:paraId="42DA7079" w14:textId="77777777" w:rsidTr="00CF79DF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2EEBC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8C8C" w14:textId="045B2660" w:rsidR="00FE6805" w:rsidRPr="00CF79DF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CF79D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车辆状态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95A037" w14:textId="77777777" w:rsidR="00FE6805" w:rsidRPr="00CF79DF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303127" w14:textId="5CC8ECD4" w:rsidR="00FE6805" w:rsidRPr="00CF79DF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CF79DF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√</w:t>
            </w:r>
          </w:p>
        </w:tc>
      </w:tr>
      <w:tr w:rsidR="00FE6805" w:rsidRPr="003E6EC4" w14:paraId="42C61438" w14:textId="77777777" w:rsidTr="00266636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04921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25865" w14:textId="73D1BE70" w:rsidR="00FE6805" w:rsidRPr="00CF79DF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CF79D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车辆控制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15F9A0" w14:textId="77777777" w:rsidR="00FE6805" w:rsidRPr="00CF79DF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64E4A" w14:textId="1EA28909" w:rsidR="00FE6805" w:rsidRPr="00CF79DF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CF79DF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√</w:t>
            </w:r>
          </w:p>
        </w:tc>
      </w:tr>
      <w:tr w:rsidR="00FE6805" w:rsidRPr="003E6EC4" w14:paraId="03F70BEF" w14:textId="77777777" w:rsidTr="0020183F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2816" w14:textId="77777777" w:rsidR="00FE6805" w:rsidRPr="003E6EC4" w:rsidRDefault="00FE6805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B975B" w14:textId="1E619E49" w:rsidR="00FE6805" w:rsidRPr="00CF79DF" w:rsidRDefault="00FE6805" w:rsidP="00BE51A9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本地应用搜索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5A3CDA" w14:textId="77777777" w:rsidR="00FE6805" w:rsidRPr="00CF79DF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D32EA" w14:textId="08863E3A" w:rsidR="00FE6805" w:rsidRPr="00CF79DF" w:rsidRDefault="00FE6805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FF0000"/>
                <w:kern w:val="0"/>
                <w:szCs w:val="21"/>
              </w:rPr>
            </w:pPr>
            <w:r w:rsidRPr="00CF79DF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√</w:t>
            </w:r>
          </w:p>
        </w:tc>
      </w:tr>
      <w:tr w:rsidR="003E6EC4" w:rsidRPr="003E6EC4" w14:paraId="57DD0EAB" w14:textId="7DE3E1FE" w:rsidTr="0026706D">
        <w:trPr>
          <w:trHeight w:val="360"/>
        </w:trPr>
        <w:tc>
          <w:tcPr>
            <w:tcW w:w="3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4AA29" w14:textId="17F5E29B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3E6EC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娱乐信息类</w:t>
            </w: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91FA" w14:textId="0008046B" w:rsidR="0020183F" w:rsidRPr="003E6EC4" w:rsidRDefault="004F0ACE" w:rsidP="00BE51A9">
            <w:pPr>
              <w:widowControl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  <w:highlight w:val="yellow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本地</w:t>
            </w:r>
            <w:r w:rsidR="0020183F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音乐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77EE3" w14:textId="0E8E7B02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b/>
                <w:strike/>
                <w:color w:val="000000" w:themeColor="text1"/>
                <w:kern w:val="0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1C72F" w14:textId="3620F31B" w:rsidR="0020183F" w:rsidRPr="003E6EC4" w:rsidRDefault="004F0ACE" w:rsidP="00BE51A9">
            <w:pPr>
              <w:widowControl/>
              <w:jc w:val="left"/>
              <w:rPr>
                <w:rFonts w:asciiTheme="minorEastAsia" w:hAnsiTheme="minorEastAsia" w:cs="宋体"/>
                <w:b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</w:tr>
      <w:tr w:rsidR="003E6EC4" w:rsidRPr="003E6EC4" w14:paraId="6080A5C9" w14:textId="04231DEF" w:rsidTr="0026706D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82FB0" w14:textId="77777777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A6E92" w14:textId="4DD3D7D9" w:rsidR="0020183F" w:rsidRPr="003E6EC4" w:rsidRDefault="004F0ACE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  <w:highlight w:val="yellow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本地</w:t>
            </w:r>
            <w:r w:rsidR="0020183F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电台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454175" w14:textId="5B5F0B5B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014B8" w14:textId="1BD37218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</w:tr>
      <w:tr w:rsidR="003E6EC4" w:rsidRPr="003E6EC4" w14:paraId="0A201119" w14:textId="77777777" w:rsidTr="0026706D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F7657" w14:textId="77777777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B9D53" w14:textId="2F045868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随心听</w:t>
            </w:r>
            <w:r w:rsidR="007A1307" w:rsidRPr="003E6EC4">
              <w:rPr>
                <w:rFonts w:hint="eastAsia"/>
                <w:color w:val="FF0000"/>
              </w:rPr>
              <w:t>（</w:t>
            </w:r>
            <w:r w:rsidR="007A1307">
              <w:rPr>
                <w:rFonts w:hint="eastAsia"/>
                <w:color w:val="FF0000"/>
              </w:rPr>
              <w:t>M</w:t>
            </w:r>
            <w:r w:rsidR="007A1307">
              <w:rPr>
                <w:color w:val="FF0000"/>
              </w:rPr>
              <w:t>Y TBD</w:t>
            </w:r>
            <w:r w:rsidR="007A1307">
              <w:rPr>
                <w:rFonts w:hint="eastAsia"/>
                <w:color w:val="FF0000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F826C" w14:textId="0110E7B3" w:rsidR="0020183F" w:rsidRPr="003E6EC4" w:rsidRDefault="00D82767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EB3A14" w14:textId="77777777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4B2A14E" w14:textId="77777777" w:rsidTr="0026706D">
        <w:trPr>
          <w:trHeight w:val="360"/>
        </w:trPr>
        <w:tc>
          <w:tcPr>
            <w:tcW w:w="30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9B11" w14:textId="77777777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58A62" w14:textId="797B545B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随心看</w:t>
            </w:r>
            <w:r w:rsidR="007A1307" w:rsidRPr="003E6EC4">
              <w:rPr>
                <w:rFonts w:hint="eastAsia"/>
                <w:color w:val="FF0000"/>
              </w:rPr>
              <w:t>（</w:t>
            </w:r>
            <w:r w:rsidR="007A1307">
              <w:rPr>
                <w:rFonts w:hint="eastAsia"/>
                <w:color w:val="FF0000"/>
              </w:rPr>
              <w:t>M</w:t>
            </w:r>
            <w:r w:rsidR="007A1307">
              <w:rPr>
                <w:color w:val="FF0000"/>
              </w:rPr>
              <w:t>Y TBD</w:t>
            </w:r>
            <w:r w:rsidR="007A1307">
              <w:rPr>
                <w:rFonts w:hint="eastAsia"/>
                <w:color w:val="FF0000"/>
              </w:rPr>
              <w:t>）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A95B6" w14:textId="4247AE5F" w:rsidR="0020183F" w:rsidRPr="003E6EC4" w:rsidRDefault="00D82767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b/>
                <w:color w:val="000000" w:themeColor="text1"/>
                <w:kern w:val="0"/>
                <w:szCs w:val="21"/>
              </w:rPr>
              <w:t>√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E453A" w14:textId="77777777" w:rsidR="0020183F" w:rsidRPr="003E6EC4" w:rsidRDefault="0020183F" w:rsidP="00BE51A9">
            <w:pPr>
              <w:widowControl/>
              <w:jc w:val="left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</w:p>
        </w:tc>
      </w:tr>
    </w:tbl>
    <w:p w14:paraId="632B8F7D" w14:textId="2146AF62" w:rsidR="00FF3D46" w:rsidRPr="003E6EC4" w:rsidRDefault="00F303C7" w:rsidP="00FF3D46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>A</w:t>
      </w:r>
      <w:r w:rsidR="00FF3D4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pp的下载、更新、删除会改变全局搜索内容的范围，搜索结果会基于约定app存在与否而变化，存在则搜索出结果，不存在则删除该分应用标签；</w:t>
      </w:r>
    </w:p>
    <w:p w14:paraId="6BE609E8" w14:textId="3D2122C5" w:rsidR="00FF3D46" w:rsidRPr="003E6EC4" w:rsidRDefault="00FF3D46" w:rsidP="00F303C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>举例说明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假设车机装有天气app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在全局搜索中也存在对应应用标签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分类，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此时删除天气app后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全局搜索中的天气标签分类也应该被删除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。用户再搜索关键字也不应该调用天气的查询接口。</w:t>
      </w:r>
    </w:p>
    <w:p w14:paraId="3B3FB3A3" w14:textId="501228D7" w:rsidR="0020183F" w:rsidRPr="003E6EC4" w:rsidRDefault="00B22F5E" w:rsidP="00F303C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当后台新增A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时，该A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需要支持全局搜索，系统需要提供</w:t>
      </w:r>
      <w:r w:rsidR="004D7D1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通用的模板供新增A</w:t>
      </w:r>
      <w:r w:rsidR="004D7D12"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="004D7D1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展示对应的字段。</w:t>
      </w:r>
    </w:p>
    <w:p w14:paraId="31955723" w14:textId="2EE68F6B" w:rsidR="00796A72" w:rsidRPr="003E6EC4" w:rsidRDefault="00796A72" w:rsidP="00796A72">
      <w:pPr>
        <w:pStyle w:val="Heading2"/>
        <w:rPr>
          <w:color w:val="000000" w:themeColor="text1"/>
        </w:rPr>
      </w:pPr>
      <w:bookmarkStart w:id="42" w:name="_Toc56757762"/>
      <w:r w:rsidRPr="003E6EC4">
        <w:rPr>
          <w:rFonts w:hint="eastAsia"/>
          <w:color w:val="000000" w:themeColor="text1"/>
        </w:rPr>
        <w:t>本地内容</w:t>
      </w:r>
      <w:bookmarkEnd w:id="42"/>
    </w:p>
    <w:p w14:paraId="0FA9E182" w14:textId="31AB3214" w:rsidR="00B634E9" w:rsidRPr="003E6EC4" w:rsidRDefault="00B634E9" w:rsidP="00760376">
      <w:pPr>
        <w:pStyle w:val="Heading3"/>
        <w:rPr>
          <w:color w:val="000000" w:themeColor="text1"/>
        </w:rPr>
      </w:pPr>
      <w:bookmarkStart w:id="43" w:name="_Toc56757763"/>
      <w:r w:rsidRPr="003E6EC4">
        <w:rPr>
          <w:rFonts w:hint="eastAsia"/>
          <w:color w:val="000000" w:themeColor="text1"/>
        </w:rPr>
        <w:t>本地联系人</w:t>
      </w:r>
      <w:bookmarkEnd w:id="43"/>
    </w:p>
    <w:p w14:paraId="033CFCB7" w14:textId="77777777" w:rsidR="00B634E9" w:rsidRPr="003E6EC4" w:rsidRDefault="00B634E9" w:rsidP="001D264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55B7ACB4" w14:textId="4FB72E92" w:rsidR="00B634E9" w:rsidRPr="003E6EC4" w:rsidRDefault="00C34364" w:rsidP="00B634E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电话簿</w:t>
      </w:r>
      <w:r w:rsidR="00B634E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模块需要和搜索模块同步联系人全量数据。</w:t>
      </w:r>
    </w:p>
    <w:p w14:paraId="4182802A" w14:textId="713FCF70" w:rsidR="004065C1" w:rsidRPr="003E6EC4" w:rsidRDefault="004065C1" w:rsidP="004065C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用户输入的字符串与联系人名称中的字符串进行</w:t>
      </w:r>
      <w:commentRangeStart w:id="44"/>
      <w:r w:rsidR="00035830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精确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</w:t>
      </w:r>
      <w:commentRangeEnd w:id="44"/>
      <w:r w:rsidR="00035830" w:rsidRPr="003E6EC4">
        <w:rPr>
          <w:rStyle w:val="CommentReference"/>
          <w:color w:val="000000" w:themeColor="text1"/>
        </w:rPr>
        <w:commentReference w:id="44"/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，匹配后显示名称中包含此输入字符</w:t>
      </w:r>
      <w:r w:rsidR="009D703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串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的联系人。</w:t>
      </w:r>
    </w:p>
    <w:p w14:paraId="5C7799B6" w14:textId="0085C180" w:rsidR="00B634E9" w:rsidRPr="003E6EC4" w:rsidRDefault="00B634E9" w:rsidP="00B634E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</w:t>
      </w:r>
      <w:r w:rsidR="004065C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数字与联系人电话</w:t>
      </w:r>
      <w:r w:rsidR="004065C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号码中的数字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从首数字开始进行</w:t>
      </w:r>
      <w:r w:rsidR="00035830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精确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匹配，匹配后显示</w:t>
      </w:r>
      <w:r w:rsidR="004065C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包含输入数字的联系人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58E5A794" w14:textId="77777777" w:rsidR="00B634E9" w:rsidRPr="003E6EC4" w:rsidRDefault="00B634E9" w:rsidP="001D264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03899D6D" w14:textId="77777777" w:rsidTr="00BE51A9">
        <w:trPr>
          <w:trHeight w:val="113"/>
          <w:jc w:val="center"/>
        </w:trPr>
        <w:tc>
          <w:tcPr>
            <w:tcW w:w="817" w:type="dxa"/>
          </w:tcPr>
          <w:p w14:paraId="7D5ACF13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1FC704D7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3111662D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3C0FDDB7" w14:textId="77777777" w:rsidTr="00BE51A9">
        <w:trPr>
          <w:trHeight w:val="113"/>
          <w:jc w:val="center"/>
        </w:trPr>
        <w:tc>
          <w:tcPr>
            <w:tcW w:w="817" w:type="dxa"/>
          </w:tcPr>
          <w:p w14:paraId="5169003D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1276" w:type="dxa"/>
          </w:tcPr>
          <w:p w14:paraId="443B135B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图片</w:t>
            </w:r>
          </w:p>
        </w:tc>
        <w:tc>
          <w:tcPr>
            <w:tcW w:w="4882" w:type="dxa"/>
          </w:tcPr>
          <w:p w14:paraId="296252D1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联系人图片</w:t>
            </w:r>
          </w:p>
        </w:tc>
      </w:tr>
      <w:tr w:rsidR="003E6EC4" w:rsidRPr="003E6EC4" w14:paraId="400FC244" w14:textId="77777777" w:rsidTr="00BE51A9">
        <w:trPr>
          <w:trHeight w:val="112"/>
          <w:jc w:val="center"/>
        </w:trPr>
        <w:tc>
          <w:tcPr>
            <w:tcW w:w="817" w:type="dxa"/>
          </w:tcPr>
          <w:p w14:paraId="47B97B63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2 </w:t>
            </w:r>
          </w:p>
        </w:tc>
        <w:tc>
          <w:tcPr>
            <w:tcW w:w="1276" w:type="dxa"/>
          </w:tcPr>
          <w:p w14:paraId="31BF70DD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姓名</w:t>
            </w:r>
          </w:p>
        </w:tc>
        <w:tc>
          <w:tcPr>
            <w:tcW w:w="4882" w:type="dxa"/>
          </w:tcPr>
          <w:p w14:paraId="18599758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联系人姓名</w:t>
            </w:r>
          </w:p>
        </w:tc>
      </w:tr>
      <w:tr w:rsidR="003E6EC4" w:rsidRPr="003E6EC4" w14:paraId="4C198F96" w14:textId="77777777" w:rsidTr="00BE51A9">
        <w:trPr>
          <w:trHeight w:val="113"/>
          <w:jc w:val="center"/>
        </w:trPr>
        <w:tc>
          <w:tcPr>
            <w:tcW w:w="817" w:type="dxa"/>
          </w:tcPr>
          <w:p w14:paraId="379C867E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lastRenderedPageBreak/>
              <w:t xml:space="preserve">3 </w:t>
            </w:r>
          </w:p>
        </w:tc>
        <w:tc>
          <w:tcPr>
            <w:tcW w:w="1276" w:type="dxa"/>
          </w:tcPr>
          <w:p w14:paraId="0AE056CF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电话</w:t>
            </w:r>
          </w:p>
        </w:tc>
        <w:tc>
          <w:tcPr>
            <w:tcW w:w="4882" w:type="dxa"/>
          </w:tcPr>
          <w:p w14:paraId="5B6EFE2B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联系人电话</w:t>
            </w:r>
          </w:p>
        </w:tc>
      </w:tr>
      <w:tr w:rsidR="003E6EC4" w:rsidRPr="003E6EC4" w14:paraId="093F52CB" w14:textId="77777777" w:rsidTr="00BE51A9">
        <w:trPr>
          <w:trHeight w:val="113"/>
          <w:jc w:val="center"/>
        </w:trPr>
        <w:tc>
          <w:tcPr>
            <w:tcW w:w="817" w:type="dxa"/>
          </w:tcPr>
          <w:p w14:paraId="1DCB8574" w14:textId="5259FFD3" w:rsidR="007D4181" w:rsidRPr="003E6EC4" w:rsidRDefault="007D4181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76" w:type="dxa"/>
          </w:tcPr>
          <w:p w14:paraId="23CB863D" w14:textId="56DF7838" w:rsidR="007D4181" w:rsidRPr="003E6EC4" w:rsidRDefault="007D4181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  <w:tc>
          <w:tcPr>
            <w:tcW w:w="4882" w:type="dxa"/>
          </w:tcPr>
          <w:p w14:paraId="51E9967E" w14:textId="38801354" w:rsidR="007D4181" w:rsidRPr="003E6EC4" w:rsidRDefault="007D4181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</w:tr>
    </w:tbl>
    <w:p w14:paraId="0BA650C7" w14:textId="6C9A1BB9" w:rsidR="00B634E9" w:rsidRPr="003E6EC4" w:rsidRDefault="00B634E9" w:rsidP="001D264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107F085F" w14:textId="77777777" w:rsidR="00D951F6" w:rsidRPr="003E6EC4" w:rsidRDefault="00D951F6" w:rsidP="00D951F6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661F6DD5" w14:textId="0CDCCB92" w:rsidR="00B634E9" w:rsidRPr="003E6EC4" w:rsidRDefault="00B634E9" w:rsidP="00B634E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经过搜索模块的搜索引擎后输出联系人结果。</w:t>
      </w:r>
    </w:p>
    <w:p w14:paraId="5EC581CF" w14:textId="26B57055" w:rsidR="00B634E9" w:rsidRPr="003E6EC4" w:rsidRDefault="00B634E9" w:rsidP="00B634E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点击联系人单条搜索结果，可以直接给联系人拨打电话</w:t>
      </w:r>
      <w:r w:rsidR="008F71C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。当指定联系人有多个电话号码时，需要支持用户选择指定的拨打号码。</w:t>
      </w:r>
    </w:p>
    <w:p w14:paraId="19A33F87" w14:textId="1175EB6B" w:rsidR="00EB7B46" w:rsidRPr="003E6EC4" w:rsidRDefault="008067A6" w:rsidP="00B634E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对于搜索结果中缺少字段的情况下，</w:t>
      </w:r>
      <w:r w:rsidR="0044007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搜索结果的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显示上需要支持相应的适配。</w:t>
      </w:r>
    </w:p>
    <w:p w14:paraId="111DA5E7" w14:textId="71F9D405" w:rsidR="0066328D" w:rsidRPr="003E6EC4" w:rsidRDefault="00715243" w:rsidP="00D951F6">
      <w:pPr>
        <w:pStyle w:val="Heading3"/>
        <w:rPr>
          <w:color w:val="000000" w:themeColor="text1"/>
        </w:rPr>
      </w:pPr>
      <w:bookmarkStart w:id="47" w:name="_Toc56757764"/>
      <w:r w:rsidRPr="003E6EC4">
        <w:rPr>
          <w:rFonts w:hint="eastAsia"/>
          <w:color w:val="000000" w:themeColor="text1"/>
        </w:rPr>
        <w:t>本地</w:t>
      </w:r>
      <w:r w:rsidR="0066328D" w:rsidRPr="003E6EC4">
        <w:rPr>
          <w:rFonts w:hint="eastAsia"/>
          <w:color w:val="000000" w:themeColor="text1"/>
        </w:rPr>
        <w:t>电台</w:t>
      </w:r>
      <w:bookmarkEnd w:id="47"/>
    </w:p>
    <w:p w14:paraId="5AD007D7" w14:textId="055A6A37" w:rsidR="00CD3243" w:rsidRPr="003E6EC4" w:rsidRDefault="00CD3243" w:rsidP="001D2647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79C9A88E" w14:textId="002112A8" w:rsidR="00CD3243" w:rsidRPr="003E6EC4" w:rsidRDefault="00C34364" w:rsidP="00CD324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电台</w:t>
      </w:r>
      <w:r w:rsidR="00CD3243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模块需要和搜索模块同步</w:t>
      </w:r>
      <w:r w:rsidRPr="003E6EC4">
        <w:rPr>
          <w:rFonts w:asciiTheme="minorEastAsia" w:hAnsiTheme="minorEastAsia" w:hint="eastAsia"/>
          <w:strike/>
          <w:color w:val="000000" w:themeColor="text1"/>
          <w:sz w:val="24"/>
          <w:szCs w:val="24"/>
        </w:rPr>
        <w:t>电台</w:t>
      </w:r>
      <w:r w:rsidR="00CD3243" w:rsidRPr="003E6EC4">
        <w:rPr>
          <w:rFonts w:asciiTheme="minorEastAsia" w:hAnsiTheme="minorEastAsia" w:hint="eastAsia"/>
          <w:strike/>
          <w:color w:val="000000" w:themeColor="text1"/>
          <w:sz w:val="24"/>
          <w:szCs w:val="24"/>
        </w:rPr>
        <w:t>全量数据</w:t>
      </w:r>
      <w:r w:rsidR="00570E5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已收藏电台数据</w:t>
      </w:r>
      <w:r w:rsidR="00CD3243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3950077B" w14:textId="11DEF4F1" w:rsidR="004065C1" w:rsidRPr="003E6EC4" w:rsidRDefault="004065C1" w:rsidP="004065C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用户输入的字符串与电台名称中的字符串进行</w:t>
      </w:r>
      <w:r w:rsidR="004B550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精确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匹配，匹配后显示名称中包含此输入字符</w:t>
      </w:r>
      <w:r w:rsidR="009D703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串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的电台。</w:t>
      </w:r>
    </w:p>
    <w:p w14:paraId="23F6CBD2" w14:textId="7167A663" w:rsidR="00CD3243" w:rsidRPr="003E6EC4" w:rsidRDefault="004065C1" w:rsidP="003E6EC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用户输入的数字与电台频率中的的数字从首数字开始进行</w:t>
      </w:r>
      <w:r w:rsidR="007C2FC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精确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匹配，匹配后显示包含输入数字的电台。</w:t>
      </w:r>
    </w:p>
    <w:p w14:paraId="4DF60B0F" w14:textId="77777777" w:rsidR="00CD3243" w:rsidRPr="003E6EC4" w:rsidRDefault="00CD3243" w:rsidP="001D2647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7AD86CBF" w14:textId="77777777" w:rsidTr="00463A54">
        <w:trPr>
          <w:trHeight w:val="113"/>
          <w:jc w:val="center"/>
        </w:trPr>
        <w:tc>
          <w:tcPr>
            <w:tcW w:w="817" w:type="dxa"/>
          </w:tcPr>
          <w:p w14:paraId="73131B22" w14:textId="77777777" w:rsidR="00CD3243" w:rsidRPr="003E6EC4" w:rsidRDefault="00CD3243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3F04DBA4" w14:textId="77777777" w:rsidR="00CD3243" w:rsidRPr="003E6EC4" w:rsidRDefault="00CD3243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386AF8D2" w14:textId="77777777" w:rsidR="00CD3243" w:rsidRPr="003E6EC4" w:rsidRDefault="00CD3243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7DF56620" w14:textId="77777777" w:rsidTr="00463A54">
        <w:trPr>
          <w:trHeight w:val="112"/>
          <w:jc w:val="center"/>
        </w:trPr>
        <w:tc>
          <w:tcPr>
            <w:tcW w:w="817" w:type="dxa"/>
          </w:tcPr>
          <w:p w14:paraId="725BE77B" w14:textId="59EF8ECE" w:rsidR="00CD3243" w:rsidRPr="003E6EC4" w:rsidRDefault="001A6ADE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4ACC523E" w14:textId="0E3DE86F" w:rsidR="00CD3243" w:rsidRPr="003E6EC4" w:rsidRDefault="00C34364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4882" w:type="dxa"/>
          </w:tcPr>
          <w:p w14:paraId="1B7BF868" w14:textId="61920D24" w:rsidR="00CD3243" w:rsidRPr="003E6EC4" w:rsidRDefault="00C34364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电台名称</w:t>
            </w:r>
          </w:p>
        </w:tc>
      </w:tr>
      <w:tr w:rsidR="003E6EC4" w:rsidRPr="003E6EC4" w14:paraId="46275C75" w14:textId="77777777" w:rsidTr="00463A54">
        <w:trPr>
          <w:trHeight w:val="113"/>
          <w:jc w:val="center"/>
        </w:trPr>
        <w:tc>
          <w:tcPr>
            <w:tcW w:w="817" w:type="dxa"/>
          </w:tcPr>
          <w:p w14:paraId="4A5BCA3E" w14:textId="018F9FAF" w:rsidR="00CD3243" w:rsidRPr="003E6EC4" w:rsidRDefault="001A6ADE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  <w:r w:rsidR="00CD3243"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1276" w:type="dxa"/>
          </w:tcPr>
          <w:p w14:paraId="3E6A86AA" w14:textId="3DF36505" w:rsidR="00CD3243" w:rsidRPr="003E6EC4" w:rsidRDefault="00C34364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频率</w:t>
            </w:r>
          </w:p>
        </w:tc>
        <w:tc>
          <w:tcPr>
            <w:tcW w:w="4882" w:type="dxa"/>
          </w:tcPr>
          <w:p w14:paraId="17BCEEF1" w14:textId="285413BE" w:rsidR="00CD3243" w:rsidRPr="003E6EC4" w:rsidRDefault="00C34364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电台频率</w:t>
            </w:r>
          </w:p>
        </w:tc>
      </w:tr>
      <w:tr w:rsidR="003E6EC4" w:rsidRPr="003E6EC4" w14:paraId="7677A176" w14:textId="77777777" w:rsidTr="00463A54">
        <w:trPr>
          <w:trHeight w:val="113"/>
          <w:jc w:val="center"/>
        </w:trPr>
        <w:tc>
          <w:tcPr>
            <w:tcW w:w="817" w:type="dxa"/>
          </w:tcPr>
          <w:p w14:paraId="6CDC5052" w14:textId="1A768472" w:rsidR="00C019A2" w:rsidRPr="003E6EC4" w:rsidRDefault="00C019A2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bookmarkStart w:id="48" w:name="_Hlk48300286"/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276" w:type="dxa"/>
          </w:tcPr>
          <w:p w14:paraId="5B025438" w14:textId="7E4BBF1E" w:rsidR="00C019A2" w:rsidRPr="003E6EC4" w:rsidRDefault="00C019A2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  <w:tc>
          <w:tcPr>
            <w:tcW w:w="4882" w:type="dxa"/>
          </w:tcPr>
          <w:p w14:paraId="0365E10F" w14:textId="7653401A" w:rsidR="00C019A2" w:rsidRPr="003E6EC4" w:rsidRDefault="00C019A2" w:rsidP="00463A5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</w:tr>
    </w:tbl>
    <w:bookmarkEnd w:id="48"/>
    <w:p w14:paraId="6F12C43A" w14:textId="77777777" w:rsidR="00CD3243" w:rsidRPr="003E6EC4" w:rsidRDefault="00CD3243" w:rsidP="001D2647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3DFEC91A" w14:textId="23AC1645" w:rsidR="00CD3243" w:rsidRPr="003E6EC4" w:rsidRDefault="00CD3243" w:rsidP="00CD324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</w:t>
      </w:r>
      <w:r w:rsidR="00C3436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相应字符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7275B0CD" w14:textId="5E47816E" w:rsidR="00CD3243" w:rsidRPr="003E6EC4" w:rsidRDefault="00CD3243" w:rsidP="00CD324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经过搜索模块的搜索引擎后输出</w:t>
      </w:r>
      <w:r w:rsidR="00C3436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电台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结果。</w:t>
      </w:r>
    </w:p>
    <w:p w14:paraId="576BD4F2" w14:textId="21CE99DE" w:rsidR="0066328D" w:rsidRPr="003E6EC4" w:rsidRDefault="00CD3243" w:rsidP="007A262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</w:t>
      </w:r>
      <w:r w:rsidR="00C3436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电台单条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搜索结果，</w:t>
      </w:r>
      <w:r w:rsidR="00C3436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跳转至收音机模块播放电台</w:t>
      </w:r>
      <w:r w:rsidR="000E428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并打开电台界面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8067A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当搜索出异地电台时</w:t>
      </w:r>
      <w:r w:rsidR="00C019A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并点击播放时</w:t>
      </w:r>
      <w:r w:rsidR="008067A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，跟随</w:t>
      </w:r>
      <w:r w:rsidR="00C019A2" w:rsidRPr="003E6EC4">
        <w:rPr>
          <w:rFonts w:asciiTheme="minorEastAsia" w:hAnsiTheme="minorEastAsia"/>
          <w:color w:val="000000" w:themeColor="text1"/>
          <w:sz w:val="24"/>
          <w:szCs w:val="24"/>
        </w:rPr>
        <w:t>T</w:t>
      </w:r>
      <w:r w:rsidR="00C019A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uner的播放逻辑进行</w:t>
      </w:r>
      <w:r w:rsidR="008067A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播放。</w:t>
      </w:r>
      <w:r w:rsidR="00C019A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具体请参考《</w:t>
      </w:r>
      <w:r w:rsidR="00C019A2" w:rsidRPr="003E6EC4">
        <w:rPr>
          <w:rFonts w:asciiTheme="minorEastAsia" w:hAnsiTheme="minorEastAsia"/>
          <w:color w:val="000000" w:themeColor="text1"/>
          <w:sz w:val="24"/>
          <w:szCs w:val="24"/>
        </w:rPr>
        <w:t>PIS</w:t>
      </w:r>
      <w:r w:rsidR="00C019A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-2024_</w:t>
      </w:r>
      <w:r w:rsidR="00C019A2" w:rsidRPr="003E6EC4">
        <w:rPr>
          <w:rFonts w:asciiTheme="minorEastAsia" w:hAnsiTheme="minorEastAsia"/>
          <w:color w:val="000000" w:themeColor="text1"/>
          <w:sz w:val="24"/>
          <w:szCs w:val="24"/>
        </w:rPr>
        <w:t>Tuner</w:t>
      </w:r>
      <w:r w:rsidR="00C019A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》</w:t>
      </w:r>
      <w:r w:rsidR="00FB507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5A11BE96" w14:textId="6161531A" w:rsidR="00B634E9" w:rsidRPr="003E6EC4" w:rsidRDefault="00715243" w:rsidP="00D951F6">
      <w:pPr>
        <w:pStyle w:val="Heading3"/>
        <w:rPr>
          <w:color w:val="000000" w:themeColor="text1"/>
        </w:rPr>
      </w:pPr>
      <w:bookmarkStart w:id="49" w:name="_Toc56757765"/>
      <w:r w:rsidRPr="003E6EC4">
        <w:rPr>
          <w:rFonts w:hint="eastAsia"/>
          <w:color w:val="000000" w:themeColor="text1"/>
        </w:rPr>
        <w:t>本地</w:t>
      </w:r>
      <w:r w:rsidR="00B634E9" w:rsidRPr="003E6EC4">
        <w:rPr>
          <w:rFonts w:hint="eastAsia"/>
          <w:color w:val="000000" w:themeColor="text1"/>
        </w:rPr>
        <w:t>中歌曲、歌手</w:t>
      </w:r>
      <w:r w:rsidR="00B634E9" w:rsidRPr="003E6EC4">
        <w:rPr>
          <w:rFonts w:hint="eastAsia"/>
          <w:strike/>
          <w:color w:val="000000" w:themeColor="text1"/>
        </w:rPr>
        <w:t>和专辑</w:t>
      </w:r>
      <w:bookmarkEnd w:id="49"/>
    </w:p>
    <w:p w14:paraId="37A7BF73" w14:textId="77777777" w:rsidR="00A128DB" w:rsidRPr="003E6EC4" w:rsidRDefault="00B634E9" w:rsidP="001D264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529AF62D" w14:textId="6FDF44B8" w:rsidR="00715243" w:rsidRPr="003E6EC4" w:rsidRDefault="00715243" w:rsidP="00A128DB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音乐模块需要和搜索模块同步本地中音乐的全量数据。</w:t>
      </w:r>
    </w:p>
    <w:p w14:paraId="54DC4B65" w14:textId="7DE4484F" w:rsidR="000E428E" w:rsidRPr="003E6EC4" w:rsidRDefault="000E428E" w:rsidP="000E428E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用户输入的字符串与本地中歌曲、歌手中的字符串进行</w:t>
      </w:r>
      <w:r w:rsidR="004B550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精确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匹配，匹配后显示歌曲、歌手中包含此输入字符的</w:t>
      </w:r>
      <w:r w:rsidR="00A22DB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本地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歌曲。</w:t>
      </w:r>
    </w:p>
    <w:p w14:paraId="0F8AB632" w14:textId="45B91284" w:rsidR="004B5504" w:rsidRPr="003E6EC4" w:rsidRDefault="00A128DB" w:rsidP="004B5504">
      <w:pPr>
        <w:spacing w:line="360" w:lineRule="auto"/>
        <w:ind w:firstLineChars="200" w:firstLine="480"/>
        <w:rPr>
          <w:rFonts w:asciiTheme="minorEastAsia" w:hAnsiTheme="minorEastAsia"/>
          <w:strike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将所有匹配</w:t>
      </w:r>
      <w:r w:rsidR="0088701F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="000E428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搜索结果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按照</w:t>
      </w:r>
      <w:r w:rsidR="0088701F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匹配来源区分优先级排序：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歌曲</w:t>
      </w:r>
      <w:r w:rsidR="0088701F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名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&gt;歌手</w:t>
      </w:r>
      <w:r w:rsidR="0088701F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名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的次序排序。</w:t>
      </w:r>
    </w:p>
    <w:p w14:paraId="23165348" w14:textId="77777777" w:rsidR="00B634E9" w:rsidRPr="003E6EC4" w:rsidRDefault="00B634E9" w:rsidP="001D264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88"/>
        <w:gridCol w:w="4570"/>
      </w:tblGrid>
      <w:tr w:rsidR="003E6EC4" w:rsidRPr="003E6EC4" w14:paraId="24113EBF" w14:textId="77777777" w:rsidTr="00A128DB">
        <w:trPr>
          <w:trHeight w:val="113"/>
          <w:jc w:val="center"/>
        </w:trPr>
        <w:tc>
          <w:tcPr>
            <w:tcW w:w="817" w:type="dxa"/>
          </w:tcPr>
          <w:p w14:paraId="2A85AEF9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588" w:type="dxa"/>
          </w:tcPr>
          <w:p w14:paraId="65965AAD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570" w:type="dxa"/>
          </w:tcPr>
          <w:p w14:paraId="54217EFB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</w:tr>
      <w:tr w:rsidR="003E6EC4" w:rsidRPr="003E6EC4" w14:paraId="4E27E428" w14:textId="77777777" w:rsidTr="00A128DB">
        <w:trPr>
          <w:trHeight w:val="113"/>
          <w:jc w:val="center"/>
        </w:trPr>
        <w:tc>
          <w:tcPr>
            <w:tcW w:w="817" w:type="dxa"/>
          </w:tcPr>
          <w:p w14:paraId="44A0FDE1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1588" w:type="dxa"/>
          </w:tcPr>
          <w:p w14:paraId="6F386811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图片</w:t>
            </w:r>
          </w:p>
        </w:tc>
        <w:tc>
          <w:tcPr>
            <w:tcW w:w="4570" w:type="dxa"/>
          </w:tcPr>
          <w:p w14:paraId="61FD5161" w14:textId="3A522D1E" w:rsidR="00B634E9" w:rsidRPr="003E6EC4" w:rsidRDefault="00E03E7D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歌曲/</w:t>
            </w:r>
            <w:r w:rsidR="00B634E9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专辑封面</w:t>
            </w:r>
          </w:p>
        </w:tc>
      </w:tr>
      <w:tr w:rsidR="003E6EC4" w:rsidRPr="003E6EC4" w14:paraId="507191C9" w14:textId="77777777" w:rsidTr="00A128DB">
        <w:trPr>
          <w:trHeight w:val="113"/>
          <w:jc w:val="center"/>
        </w:trPr>
        <w:tc>
          <w:tcPr>
            <w:tcW w:w="817" w:type="dxa"/>
          </w:tcPr>
          <w:p w14:paraId="6B68BE47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2 </w:t>
            </w:r>
          </w:p>
        </w:tc>
        <w:tc>
          <w:tcPr>
            <w:tcW w:w="1588" w:type="dxa"/>
          </w:tcPr>
          <w:p w14:paraId="2C588B47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歌名</w:t>
            </w:r>
          </w:p>
        </w:tc>
        <w:tc>
          <w:tcPr>
            <w:tcW w:w="4570" w:type="dxa"/>
          </w:tcPr>
          <w:p w14:paraId="5BE3E268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歌曲名称</w:t>
            </w:r>
          </w:p>
        </w:tc>
      </w:tr>
      <w:tr w:rsidR="003E6EC4" w:rsidRPr="003E6EC4" w14:paraId="394055BA" w14:textId="77777777" w:rsidTr="00A128DB">
        <w:trPr>
          <w:trHeight w:val="112"/>
          <w:jc w:val="center"/>
        </w:trPr>
        <w:tc>
          <w:tcPr>
            <w:tcW w:w="817" w:type="dxa"/>
          </w:tcPr>
          <w:p w14:paraId="2FF2BC57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3 </w:t>
            </w:r>
          </w:p>
        </w:tc>
        <w:tc>
          <w:tcPr>
            <w:tcW w:w="1588" w:type="dxa"/>
          </w:tcPr>
          <w:p w14:paraId="0E3013CD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歌手名</w:t>
            </w:r>
          </w:p>
        </w:tc>
        <w:tc>
          <w:tcPr>
            <w:tcW w:w="4570" w:type="dxa"/>
          </w:tcPr>
          <w:p w14:paraId="657449CE" w14:textId="77777777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歌手名称</w:t>
            </w:r>
          </w:p>
        </w:tc>
      </w:tr>
      <w:tr w:rsidR="003E6EC4" w:rsidRPr="003E6EC4" w14:paraId="1DFE37B5" w14:textId="77777777" w:rsidTr="00A128DB">
        <w:trPr>
          <w:trHeight w:val="113"/>
          <w:jc w:val="center"/>
        </w:trPr>
        <w:tc>
          <w:tcPr>
            <w:tcW w:w="817" w:type="dxa"/>
          </w:tcPr>
          <w:p w14:paraId="210F0F11" w14:textId="7D709726" w:rsidR="00B634E9" w:rsidRPr="003E6EC4" w:rsidRDefault="00C019A2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588" w:type="dxa"/>
          </w:tcPr>
          <w:p w14:paraId="59C1C29C" w14:textId="7734E2A0" w:rsidR="00B634E9" w:rsidRPr="003E6EC4" w:rsidRDefault="00A128DB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commentRangeStart w:id="50"/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外接设备</w:t>
            </w:r>
            <w:r w:rsidR="00B634E9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标识</w:t>
            </w:r>
            <w:commentRangeEnd w:id="50"/>
            <w:r w:rsidR="005F2E7C" w:rsidRPr="003E6EC4">
              <w:rPr>
                <w:rStyle w:val="CommentReference"/>
                <w:color w:val="000000" w:themeColor="text1"/>
              </w:rPr>
              <w:commentReference w:id="50"/>
            </w:r>
          </w:p>
        </w:tc>
        <w:tc>
          <w:tcPr>
            <w:tcW w:w="4570" w:type="dxa"/>
          </w:tcPr>
          <w:p w14:paraId="7953C6CA" w14:textId="6DEA978F" w:rsidR="00B634E9" w:rsidRPr="003E6EC4" w:rsidRDefault="00B634E9" w:rsidP="00BE51A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如果是</w:t>
            </w:r>
            <w:r w:rsidR="00A128DB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外接设备中的</w:t>
            </w: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歌曲显示相应图标</w:t>
            </w:r>
          </w:p>
        </w:tc>
      </w:tr>
      <w:tr w:rsidR="003E6EC4" w:rsidRPr="003E6EC4" w14:paraId="6DDB0A81" w14:textId="77777777" w:rsidTr="00A128DB">
        <w:trPr>
          <w:trHeight w:val="113"/>
          <w:jc w:val="center"/>
        </w:trPr>
        <w:tc>
          <w:tcPr>
            <w:tcW w:w="817" w:type="dxa"/>
          </w:tcPr>
          <w:p w14:paraId="682CF3BE" w14:textId="6ED03959" w:rsidR="00657449" w:rsidRPr="003E6EC4" w:rsidRDefault="00657449" w:rsidP="0065744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588" w:type="dxa"/>
          </w:tcPr>
          <w:p w14:paraId="1F8FAC56" w14:textId="30365D9D" w:rsidR="00657449" w:rsidRPr="003E6EC4" w:rsidRDefault="00657449" w:rsidP="0065744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  <w:tc>
          <w:tcPr>
            <w:tcW w:w="4570" w:type="dxa"/>
          </w:tcPr>
          <w:p w14:paraId="65D3150A" w14:textId="30B22588" w:rsidR="00657449" w:rsidRPr="003E6EC4" w:rsidRDefault="00657449" w:rsidP="0065744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</w:tr>
    </w:tbl>
    <w:p w14:paraId="3CABEC34" w14:textId="77777777" w:rsidR="00B634E9" w:rsidRPr="003E6EC4" w:rsidRDefault="00B634E9" w:rsidP="001D264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流程说明：</w:t>
      </w:r>
    </w:p>
    <w:p w14:paraId="34B865E4" w14:textId="77777777" w:rsidR="00E536CD" w:rsidRPr="003E6EC4" w:rsidRDefault="00E536CD" w:rsidP="00E536C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23057C77" w14:textId="07BE87E8" w:rsidR="00B634E9" w:rsidRPr="003E6EC4" w:rsidRDefault="00B634E9" w:rsidP="00E536C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经过搜索模块的搜索引擎后输出歌曲结果。</w:t>
      </w:r>
    </w:p>
    <w:p w14:paraId="2484ABDC" w14:textId="04CAD32E" w:rsidR="00B634E9" w:rsidRPr="003E6EC4" w:rsidRDefault="00B634E9" w:rsidP="00B634E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点击歌曲单条搜索结果，直接调用音乐播放器进行播放</w:t>
      </w:r>
      <w:r w:rsidR="000E428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并打开音乐界面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094AA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如果当前歌曲播放结束后，则</w:t>
      </w:r>
      <w:r w:rsidR="00651D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基于当前音源的播放模式进行播放，具体播放模式请参考《P</w:t>
      </w:r>
      <w:r w:rsidR="00651D79" w:rsidRPr="003E6EC4">
        <w:rPr>
          <w:rFonts w:asciiTheme="minorEastAsia" w:hAnsiTheme="minorEastAsia"/>
          <w:color w:val="000000" w:themeColor="text1"/>
          <w:sz w:val="24"/>
          <w:szCs w:val="24"/>
        </w:rPr>
        <w:t>IS-2025_</w:t>
      </w:r>
      <w:r w:rsidR="00651D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media》</w:t>
      </w:r>
      <w:r w:rsidR="00094AA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1B80397" w14:textId="2E34F5B8" w:rsidR="00440072" w:rsidRPr="003E6EC4" w:rsidRDefault="00440072" w:rsidP="00440072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对于搜索结果中缺少字段的情况下，搜索结果的显示上需要支持相应的适配。</w:t>
      </w:r>
    </w:p>
    <w:p w14:paraId="0FFC2B5B" w14:textId="48DCE8C9" w:rsidR="00BE6C19" w:rsidRPr="003E6EC4" w:rsidRDefault="00BE6C19" w:rsidP="00BE6C19">
      <w:pPr>
        <w:pStyle w:val="Heading3"/>
        <w:rPr>
          <w:color w:val="000000" w:themeColor="text1"/>
        </w:rPr>
      </w:pPr>
      <w:bookmarkStart w:id="51" w:name="_Toc56757766"/>
      <w:r w:rsidRPr="003E6EC4">
        <w:rPr>
          <w:rFonts w:hint="eastAsia"/>
          <w:color w:val="000000" w:themeColor="text1"/>
        </w:rPr>
        <w:t>设置项</w:t>
      </w:r>
      <w:bookmarkEnd w:id="51"/>
    </w:p>
    <w:p w14:paraId="41453266" w14:textId="09B1B6F4" w:rsidR="00BE6C19" w:rsidRPr="003E6EC4" w:rsidRDefault="00BE6C19" w:rsidP="00B634E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设置项包括系统设置和车辆设置两部分内容。</w:t>
      </w:r>
    </w:p>
    <w:p w14:paraId="01C46D49" w14:textId="47F20680" w:rsidR="0011499A" w:rsidRPr="003E6EC4" w:rsidRDefault="00264079" w:rsidP="00D03D0E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用户可以检索到系统/</w:t>
      </w:r>
      <w:r w:rsidR="001149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</w:t>
      </w:r>
      <w:r w:rsidR="00D03D0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设置类的内容，</w:t>
      </w:r>
      <w:r w:rsidR="001149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点击搜索结果进入操作界面。功能设置类：指所有与驾驶不直接相关的车机系统功能设置。包括：空调设置，蓝牙/</w:t>
      </w:r>
      <w:proofErr w:type="spellStart"/>
      <w:r w:rsidR="001149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WiFi</w:t>
      </w:r>
      <w:proofErr w:type="spellEnd"/>
      <w:r w:rsidR="00D03D0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设置，座椅调节，氛围灯调节，账号设置</w:t>
      </w:r>
      <w:r w:rsidR="001149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等。</w:t>
      </w:r>
    </w:p>
    <w:p w14:paraId="325EE188" w14:textId="032360A6" w:rsidR="00BE6C19" w:rsidRPr="003E6EC4" w:rsidRDefault="00BE6C19" w:rsidP="001D2647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7CFEF013" w14:textId="66CE4DE3" w:rsidR="00BE6C19" w:rsidRPr="003E6EC4" w:rsidRDefault="00BE6C19" w:rsidP="00BE6C1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设置模块需要和搜索模块同步</w:t>
      </w:r>
      <w:r w:rsidR="00FB507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所有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设置项</w:t>
      </w:r>
      <w:r w:rsidRPr="003E6EC4">
        <w:rPr>
          <w:rFonts w:asciiTheme="minorEastAsia" w:hAnsiTheme="minorEastAsia" w:hint="eastAsia"/>
          <w:strike/>
          <w:color w:val="000000" w:themeColor="text1"/>
          <w:sz w:val="24"/>
          <w:szCs w:val="24"/>
        </w:rPr>
        <w:t>的全量数据</w:t>
      </w:r>
      <w:r w:rsidR="004D13B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，当设置项被折叠后</w:t>
      </w:r>
      <w:r w:rsidR="00651D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不可</w:t>
      </w:r>
      <w:r w:rsidR="004D13B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被搜索</w:t>
      </w:r>
      <w:r w:rsidR="00E67C2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commentRangeStart w:id="52"/>
      <w:r w:rsidR="00E67C2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置灰</w:t>
      </w:r>
      <w:commentRangeEnd w:id="52"/>
      <w:r w:rsidR="00E67C2A" w:rsidRPr="003E6EC4">
        <w:rPr>
          <w:rStyle w:val="CommentReference"/>
          <w:color w:val="000000" w:themeColor="text1"/>
        </w:rPr>
        <w:commentReference w:id="52"/>
      </w:r>
      <w:r w:rsidR="00E67C2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和可设置的设置项可支持被搜索</w:t>
      </w:r>
      <w:r w:rsidR="004D13B5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337D02A9" w14:textId="62BE41AE" w:rsidR="000E428E" w:rsidRPr="003E6EC4" w:rsidRDefault="000E428E" w:rsidP="000E428E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用户输入的字符串（拼音/文字/数字/符号等）与设置项名称中的字符串进行</w:t>
      </w:r>
      <w:r w:rsidR="004B550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模糊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匹配，匹配后</w:t>
      </w:r>
      <w:r w:rsidR="00D03D0E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显示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名称中包含此输入字符的设置项。</w:t>
      </w:r>
    </w:p>
    <w:p w14:paraId="218B069A" w14:textId="77777777" w:rsidR="00BE6C19" w:rsidRPr="003E6EC4" w:rsidRDefault="00BE6C19" w:rsidP="001D2647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88"/>
        <w:gridCol w:w="4570"/>
      </w:tblGrid>
      <w:tr w:rsidR="003E6EC4" w:rsidRPr="003E6EC4" w14:paraId="52B55D9A" w14:textId="77777777" w:rsidTr="00544CEA">
        <w:trPr>
          <w:trHeight w:val="113"/>
          <w:jc w:val="center"/>
        </w:trPr>
        <w:tc>
          <w:tcPr>
            <w:tcW w:w="817" w:type="dxa"/>
            <w:shd w:val="clear" w:color="auto" w:fill="auto"/>
          </w:tcPr>
          <w:p w14:paraId="6D8909CD" w14:textId="77777777" w:rsidR="00BE6C19" w:rsidRPr="003E6EC4" w:rsidRDefault="00BE6C19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588" w:type="dxa"/>
            <w:shd w:val="clear" w:color="auto" w:fill="auto"/>
          </w:tcPr>
          <w:p w14:paraId="3D49DEBB" w14:textId="77777777" w:rsidR="00BE6C19" w:rsidRPr="003E6EC4" w:rsidRDefault="00BE6C19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570" w:type="dxa"/>
            <w:shd w:val="clear" w:color="auto" w:fill="auto"/>
          </w:tcPr>
          <w:p w14:paraId="55F27D14" w14:textId="77777777" w:rsidR="00BE6C19" w:rsidRPr="003E6EC4" w:rsidRDefault="00BE6C19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</w:tr>
      <w:tr w:rsidR="003E6EC4" w:rsidRPr="003E6EC4" w14:paraId="7DA6F918" w14:textId="77777777" w:rsidTr="00544CEA">
        <w:trPr>
          <w:trHeight w:val="113"/>
          <w:jc w:val="center"/>
        </w:trPr>
        <w:tc>
          <w:tcPr>
            <w:tcW w:w="817" w:type="dxa"/>
            <w:shd w:val="clear" w:color="auto" w:fill="auto"/>
          </w:tcPr>
          <w:p w14:paraId="1FA9E6AB" w14:textId="69E57C6C" w:rsidR="00BE6C19" w:rsidRPr="003E6EC4" w:rsidRDefault="00AF465F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</w:tcPr>
          <w:p w14:paraId="5402E5A4" w14:textId="5CED4871" w:rsidR="00BE6C19" w:rsidRPr="003E6EC4" w:rsidRDefault="00E536CD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4570" w:type="dxa"/>
            <w:shd w:val="clear" w:color="auto" w:fill="auto"/>
          </w:tcPr>
          <w:p w14:paraId="0E30B546" w14:textId="0B80EF4B" w:rsidR="00BE6C19" w:rsidRPr="003E6EC4" w:rsidRDefault="00E536CD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设置项</w:t>
            </w:r>
            <w:r w:rsidR="00BE6C19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</w:tr>
      <w:tr w:rsidR="003E6EC4" w:rsidRPr="003E6EC4" w14:paraId="3B032058" w14:textId="77777777" w:rsidTr="00544CEA">
        <w:trPr>
          <w:trHeight w:val="113"/>
          <w:jc w:val="center"/>
        </w:trPr>
        <w:tc>
          <w:tcPr>
            <w:tcW w:w="817" w:type="dxa"/>
            <w:shd w:val="clear" w:color="auto" w:fill="auto"/>
          </w:tcPr>
          <w:p w14:paraId="5F15556B" w14:textId="184A0960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</w:tcPr>
          <w:p w14:paraId="507AD731" w14:textId="3375AD8C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  <w:tc>
          <w:tcPr>
            <w:tcW w:w="4570" w:type="dxa"/>
            <w:shd w:val="clear" w:color="auto" w:fill="auto"/>
          </w:tcPr>
          <w:p w14:paraId="139E4D2B" w14:textId="569762BE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</w:tr>
    </w:tbl>
    <w:p w14:paraId="24C2133B" w14:textId="77777777" w:rsidR="00BE6C19" w:rsidRPr="003E6EC4" w:rsidRDefault="00BE6C19" w:rsidP="001D2647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流程说明：</w:t>
      </w:r>
    </w:p>
    <w:p w14:paraId="7E850742" w14:textId="77777777" w:rsidR="00E536CD" w:rsidRPr="003E6EC4" w:rsidRDefault="00E536CD" w:rsidP="00E536C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78C0E877" w14:textId="00828F9D" w:rsidR="00BE6C19" w:rsidRPr="003E6EC4" w:rsidRDefault="00E536CD" w:rsidP="00BE6C1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经过搜索模块的搜索引擎后输出设置项</w:t>
      </w:r>
      <w:r w:rsidR="00BE6C1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结果。</w:t>
      </w:r>
    </w:p>
    <w:p w14:paraId="1BA3120C" w14:textId="538340FE" w:rsidR="00BE6C19" w:rsidRPr="003E6EC4" w:rsidRDefault="00E536CD" w:rsidP="00BE6C1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点击设置项</w:t>
      </w:r>
      <w:r w:rsidR="00BE6C1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单条搜索结果，直接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打开设置项所在设置界面</w:t>
      </w:r>
      <w:r w:rsidR="00BE6C1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5951BB66" w14:textId="4A8E1EB7" w:rsidR="00E536CD" w:rsidRPr="003E6EC4" w:rsidRDefault="00E536CD" w:rsidP="00E536CD">
      <w:pPr>
        <w:pStyle w:val="Heading3"/>
        <w:rPr>
          <w:color w:val="000000" w:themeColor="text1"/>
        </w:rPr>
      </w:pPr>
      <w:bookmarkStart w:id="53" w:name="_Toc56757767"/>
      <w:r w:rsidRPr="003E6EC4">
        <w:rPr>
          <w:rFonts w:hint="eastAsia"/>
          <w:color w:val="000000" w:themeColor="text1"/>
        </w:rPr>
        <w:t>车辆状态</w:t>
      </w:r>
      <w:bookmarkEnd w:id="53"/>
    </w:p>
    <w:p w14:paraId="21E6029D" w14:textId="6C7B30B9" w:rsidR="00E536CD" w:rsidRPr="003E6EC4" w:rsidRDefault="00E536CD" w:rsidP="001D2647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0FFEF69D" w14:textId="5216B922" w:rsidR="00E536CD" w:rsidRPr="003E6EC4" w:rsidRDefault="00E536CD" w:rsidP="00E536C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车辆状态模块需要和搜索模块同步车辆状态项的全量数据。</w:t>
      </w:r>
    </w:p>
    <w:p w14:paraId="4CC92115" w14:textId="48BE4B26" w:rsidR="00D03D0E" w:rsidRPr="003E6EC4" w:rsidRDefault="00D03D0E" w:rsidP="00D03D0E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用户输入的字符串（拼音/文字/数字/符号等）与车辆状态名称中的字符串</w:t>
      </w:r>
      <w:r w:rsidR="0058773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623B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字符名称</w:t>
      </w:r>
      <w:r w:rsidR="0058773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具体请参考U</w:t>
      </w:r>
      <w:r w:rsidR="0058773D" w:rsidRPr="003E6EC4">
        <w:rPr>
          <w:rFonts w:asciiTheme="minorEastAsia" w:hAnsiTheme="minorEastAsia"/>
          <w:color w:val="000000" w:themeColor="text1"/>
          <w:sz w:val="24"/>
          <w:szCs w:val="24"/>
        </w:rPr>
        <w:t>E</w:t>
      </w:r>
      <w:r w:rsidR="0058773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设计）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进行</w:t>
      </w:r>
      <w:r w:rsidR="0058773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精确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匹配，匹配后显示名称中包含此输入字符的车辆状态项。</w:t>
      </w:r>
    </w:p>
    <w:p w14:paraId="5D801FD6" w14:textId="77777777" w:rsidR="00E536CD" w:rsidRPr="003E6EC4" w:rsidRDefault="00E536CD" w:rsidP="001D2647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88"/>
        <w:gridCol w:w="4570"/>
      </w:tblGrid>
      <w:tr w:rsidR="003E6EC4" w:rsidRPr="003E6EC4" w14:paraId="49859300" w14:textId="77777777" w:rsidTr="00B25D90">
        <w:trPr>
          <w:trHeight w:val="113"/>
          <w:jc w:val="center"/>
        </w:trPr>
        <w:tc>
          <w:tcPr>
            <w:tcW w:w="817" w:type="dxa"/>
          </w:tcPr>
          <w:p w14:paraId="175230FB" w14:textId="77777777" w:rsidR="00E536CD" w:rsidRPr="003E6EC4" w:rsidRDefault="00E536CD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588" w:type="dxa"/>
          </w:tcPr>
          <w:p w14:paraId="472DD7AA" w14:textId="77777777" w:rsidR="00E536CD" w:rsidRPr="003E6EC4" w:rsidRDefault="00E536CD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570" w:type="dxa"/>
          </w:tcPr>
          <w:p w14:paraId="44B75D5D" w14:textId="77777777" w:rsidR="00E536CD" w:rsidRPr="003E6EC4" w:rsidRDefault="00E536CD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</w:tr>
      <w:tr w:rsidR="003E6EC4" w:rsidRPr="003E6EC4" w14:paraId="3233781D" w14:textId="77777777" w:rsidTr="00B25D90">
        <w:trPr>
          <w:trHeight w:val="113"/>
          <w:jc w:val="center"/>
        </w:trPr>
        <w:tc>
          <w:tcPr>
            <w:tcW w:w="817" w:type="dxa"/>
          </w:tcPr>
          <w:p w14:paraId="387181AA" w14:textId="3E94C421" w:rsidR="00E536CD" w:rsidRPr="003E6EC4" w:rsidRDefault="008B0D4B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  <w:r w:rsidR="00E536CD"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1588" w:type="dxa"/>
          </w:tcPr>
          <w:p w14:paraId="75881AA4" w14:textId="77777777" w:rsidR="00E536CD" w:rsidRPr="003E6EC4" w:rsidRDefault="00E536CD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4570" w:type="dxa"/>
          </w:tcPr>
          <w:p w14:paraId="0172F527" w14:textId="3C513029" w:rsidR="00E536CD" w:rsidRPr="003E6EC4" w:rsidRDefault="00E536CD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车辆状态项名称</w:t>
            </w:r>
          </w:p>
        </w:tc>
      </w:tr>
      <w:tr w:rsidR="003E6EC4" w:rsidRPr="003E6EC4" w14:paraId="44E818BA" w14:textId="77777777" w:rsidTr="00B25D90">
        <w:trPr>
          <w:trHeight w:val="113"/>
          <w:jc w:val="center"/>
        </w:trPr>
        <w:tc>
          <w:tcPr>
            <w:tcW w:w="817" w:type="dxa"/>
          </w:tcPr>
          <w:p w14:paraId="2FBA9583" w14:textId="413299C8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88" w:type="dxa"/>
          </w:tcPr>
          <w:p w14:paraId="24069E27" w14:textId="4D42720F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  <w:tc>
          <w:tcPr>
            <w:tcW w:w="4570" w:type="dxa"/>
          </w:tcPr>
          <w:p w14:paraId="2CEE16A9" w14:textId="091E9294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</w:tr>
    </w:tbl>
    <w:p w14:paraId="7B93CB0C" w14:textId="77777777" w:rsidR="00E536CD" w:rsidRPr="003E6EC4" w:rsidRDefault="00E536CD" w:rsidP="001D2647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流程说明：</w:t>
      </w:r>
    </w:p>
    <w:p w14:paraId="6FE180E2" w14:textId="77777777" w:rsidR="00E536CD" w:rsidRPr="003E6EC4" w:rsidRDefault="00E536CD" w:rsidP="00E536C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391A4787" w14:textId="7D278439" w:rsidR="00E536CD" w:rsidRPr="003E6EC4" w:rsidRDefault="00E536CD" w:rsidP="00E536C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经过搜索模块的搜索引擎后输出车辆状态项结果。</w:t>
      </w:r>
    </w:p>
    <w:p w14:paraId="4036CF66" w14:textId="57C3B534" w:rsidR="00E536CD" w:rsidRPr="003E6EC4" w:rsidRDefault="00E536CD" w:rsidP="00E536C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点击车辆状态项单条搜索结果，直接打开车辆状态项所在车辆状态应用界面。</w:t>
      </w:r>
    </w:p>
    <w:p w14:paraId="44E80137" w14:textId="4741CE84" w:rsidR="00D448E8" w:rsidRPr="003E6EC4" w:rsidRDefault="00230E39" w:rsidP="00D448E8">
      <w:pPr>
        <w:pStyle w:val="Heading3"/>
        <w:rPr>
          <w:color w:val="000000" w:themeColor="text1"/>
        </w:rPr>
      </w:pPr>
      <w:bookmarkStart w:id="54" w:name="_Toc56757768"/>
      <w:r w:rsidRPr="003E6EC4">
        <w:rPr>
          <w:rFonts w:hint="eastAsia"/>
          <w:color w:val="000000" w:themeColor="text1"/>
        </w:rPr>
        <w:t>车辆控制</w:t>
      </w:r>
      <w:bookmarkEnd w:id="54"/>
    </w:p>
    <w:p w14:paraId="21A618F3" w14:textId="7E8E04FC" w:rsidR="00264079" w:rsidRPr="003E6EC4" w:rsidRDefault="00D03D0E" w:rsidP="0026407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用户可以检索到</w:t>
      </w:r>
      <w:r w:rsidR="002640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车辆控制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相关的内容，</w:t>
      </w:r>
      <w:r w:rsidR="002640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可以点击搜索结果进入操作界面。</w:t>
      </w:r>
    </w:p>
    <w:p w14:paraId="46477D15" w14:textId="6BD38CA0" w:rsidR="0011499A" w:rsidRPr="003E6EC4" w:rsidRDefault="00D03D0E" w:rsidP="00D03D0E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车辆控制类是</w:t>
      </w:r>
      <w:r w:rsidR="002640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指与车辆驾驶和控制直接相关的内容。包括车灯控制，雨刮等。</w:t>
      </w:r>
    </w:p>
    <w:p w14:paraId="0B2C30F2" w14:textId="6D37ABD3" w:rsidR="00D448E8" w:rsidRPr="003E6EC4" w:rsidRDefault="00D448E8" w:rsidP="001D2647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395E6717" w14:textId="2C890A3A" w:rsidR="00D448E8" w:rsidRPr="003E6EC4" w:rsidRDefault="00D448E8" w:rsidP="00D448E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</w:t>
      </w:r>
      <w:r w:rsidR="00230E3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控制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模块需要和搜索模块同步</w:t>
      </w:r>
      <w:r w:rsidR="00230E3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车辆控制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项的全量数据。</w:t>
      </w:r>
    </w:p>
    <w:p w14:paraId="205A2BB6" w14:textId="5E432AC0" w:rsidR="00D03D0E" w:rsidRPr="003E6EC4" w:rsidRDefault="00D03D0E" w:rsidP="00D03D0E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用户输入的字符串（拼音/文字/数字/符号等）与车辆控制项名称中的字符串</w:t>
      </w:r>
      <w:r w:rsidR="00C34A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7623B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字符名称</w:t>
      </w:r>
      <w:r w:rsidR="00C34A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具体请参考U</w:t>
      </w:r>
      <w:r w:rsidR="00C34A79" w:rsidRPr="003E6EC4">
        <w:rPr>
          <w:rFonts w:asciiTheme="minorEastAsia" w:hAnsiTheme="minorEastAsia"/>
          <w:color w:val="000000" w:themeColor="text1"/>
          <w:sz w:val="24"/>
          <w:szCs w:val="24"/>
        </w:rPr>
        <w:t>E</w:t>
      </w:r>
      <w:r w:rsidR="00C34A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设计）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进行</w:t>
      </w:r>
      <w:r w:rsidR="00C34A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精确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匹配，匹配后显示</w:t>
      </w:r>
      <w:r w:rsidR="0058773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打开X</w:t>
      </w:r>
      <w:r w:rsidR="0058773D" w:rsidRPr="003E6EC4">
        <w:rPr>
          <w:rFonts w:asciiTheme="minorEastAsia" w:hAnsiTheme="minorEastAsia"/>
          <w:color w:val="000000" w:themeColor="text1"/>
          <w:sz w:val="24"/>
          <w:szCs w:val="24"/>
        </w:rPr>
        <w:t>X</w:t>
      </w:r>
      <w:r w:rsidR="0058773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控制页（详情请参考U</w:t>
      </w:r>
      <w:r w:rsidR="0058773D" w:rsidRPr="003E6EC4">
        <w:rPr>
          <w:rFonts w:asciiTheme="minorEastAsia" w:hAnsiTheme="minorEastAsia"/>
          <w:color w:val="000000" w:themeColor="text1"/>
          <w:sz w:val="24"/>
          <w:szCs w:val="24"/>
        </w:rPr>
        <w:t>E</w:t>
      </w:r>
      <w:r w:rsidR="0058773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设计）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10061FD2" w14:textId="77777777" w:rsidR="00D448E8" w:rsidRPr="003E6EC4" w:rsidRDefault="00D448E8" w:rsidP="001D2647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88"/>
        <w:gridCol w:w="4570"/>
      </w:tblGrid>
      <w:tr w:rsidR="003E6EC4" w:rsidRPr="003E6EC4" w14:paraId="4444F87D" w14:textId="77777777" w:rsidTr="00B25D90">
        <w:trPr>
          <w:trHeight w:val="113"/>
          <w:jc w:val="center"/>
        </w:trPr>
        <w:tc>
          <w:tcPr>
            <w:tcW w:w="817" w:type="dxa"/>
          </w:tcPr>
          <w:p w14:paraId="55FF75CF" w14:textId="77777777" w:rsidR="00D448E8" w:rsidRPr="003E6EC4" w:rsidRDefault="00D448E8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588" w:type="dxa"/>
          </w:tcPr>
          <w:p w14:paraId="44575AB8" w14:textId="77777777" w:rsidR="00D448E8" w:rsidRPr="003E6EC4" w:rsidRDefault="00D448E8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570" w:type="dxa"/>
          </w:tcPr>
          <w:p w14:paraId="66401A7C" w14:textId="77777777" w:rsidR="00D448E8" w:rsidRPr="003E6EC4" w:rsidRDefault="00D448E8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</w:tr>
      <w:tr w:rsidR="003E6EC4" w:rsidRPr="003E6EC4" w14:paraId="21557D94" w14:textId="77777777" w:rsidTr="00B25D90">
        <w:trPr>
          <w:trHeight w:val="113"/>
          <w:jc w:val="center"/>
        </w:trPr>
        <w:tc>
          <w:tcPr>
            <w:tcW w:w="817" w:type="dxa"/>
          </w:tcPr>
          <w:p w14:paraId="39652EB0" w14:textId="53682D24" w:rsidR="00D448E8" w:rsidRPr="003E6EC4" w:rsidRDefault="008B0D4B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  <w:r w:rsidR="00D448E8"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1588" w:type="dxa"/>
          </w:tcPr>
          <w:p w14:paraId="79BCDF10" w14:textId="77777777" w:rsidR="00D448E8" w:rsidRPr="003E6EC4" w:rsidRDefault="00D448E8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4570" w:type="dxa"/>
          </w:tcPr>
          <w:p w14:paraId="5DC673CE" w14:textId="7EDFA334" w:rsidR="00D448E8" w:rsidRPr="003E6EC4" w:rsidRDefault="00230E39" w:rsidP="00B25D9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车辆控制</w:t>
            </w:r>
            <w:r w:rsidR="00D448E8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项名称</w:t>
            </w:r>
          </w:p>
        </w:tc>
      </w:tr>
      <w:tr w:rsidR="003E6EC4" w:rsidRPr="003E6EC4" w14:paraId="3AAEA70C" w14:textId="77777777" w:rsidTr="00B25D90">
        <w:trPr>
          <w:trHeight w:val="113"/>
          <w:jc w:val="center"/>
        </w:trPr>
        <w:tc>
          <w:tcPr>
            <w:tcW w:w="817" w:type="dxa"/>
          </w:tcPr>
          <w:p w14:paraId="58D4E0BA" w14:textId="70408E8F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1588" w:type="dxa"/>
          </w:tcPr>
          <w:p w14:paraId="79BE350E" w14:textId="77AA080B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  <w:tc>
          <w:tcPr>
            <w:tcW w:w="4570" w:type="dxa"/>
          </w:tcPr>
          <w:p w14:paraId="11065319" w14:textId="51039730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</w:tr>
    </w:tbl>
    <w:p w14:paraId="67BF6523" w14:textId="77777777" w:rsidR="00D448E8" w:rsidRPr="003E6EC4" w:rsidRDefault="00D448E8" w:rsidP="001D2647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流程说明：</w:t>
      </w:r>
    </w:p>
    <w:p w14:paraId="3497EFC5" w14:textId="77777777" w:rsidR="00D448E8" w:rsidRPr="003E6EC4" w:rsidRDefault="00D448E8" w:rsidP="00D448E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43D61C4D" w14:textId="323DDA71" w:rsidR="00D448E8" w:rsidRPr="003E6EC4" w:rsidRDefault="00D448E8" w:rsidP="00D448E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经过搜索模块的搜索引擎后输出</w:t>
      </w:r>
      <w:r w:rsidR="00230E3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车辆控制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项结果。</w:t>
      </w:r>
    </w:p>
    <w:p w14:paraId="0808979C" w14:textId="2B3D12C2" w:rsidR="00D448E8" w:rsidRPr="003E6EC4" w:rsidRDefault="00D448E8" w:rsidP="00D448E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</w:t>
      </w:r>
      <w:r w:rsidR="00230E3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车辆控制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项单条搜索结果，直接打开车辆</w:t>
      </w:r>
      <w:r w:rsidR="00230E3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控制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项所在</w:t>
      </w:r>
      <w:r w:rsidR="00230E3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车辆控制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应用界面。</w:t>
      </w:r>
    </w:p>
    <w:p w14:paraId="5EC79178" w14:textId="2A0B170E" w:rsidR="00B25D90" w:rsidRPr="003E6EC4" w:rsidRDefault="00B25D90" w:rsidP="00B25D90">
      <w:pPr>
        <w:pStyle w:val="Heading3"/>
        <w:rPr>
          <w:strike/>
          <w:color w:val="000000" w:themeColor="text1"/>
        </w:rPr>
      </w:pPr>
      <w:bookmarkStart w:id="55" w:name="_Toc56757769"/>
      <w:r w:rsidRPr="003E6EC4">
        <w:rPr>
          <w:rFonts w:hint="eastAsia"/>
          <w:strike/>
          <w:color w:val="000000" w:themeColor="text1"/>
        </w:rPr>
        <w:t>云端收藏夹</w:t>
      </w:r>
      <w:bookmarkEnd w:id="55"/>
    </w:p>
    <w:p w14:paraId="1F1744C5" w14:textId="5BF268EC" w:rsidR="008D32AF" w:rsidRPr="003E6EC4" w:rsidRDefault="008D32AF" w:rsidP="008D32AF">
      <w:pPr>
        <w:pStyle w:val="Heading3"/>
        <w:rPr>
          <w:color w:val="000000" w:themeColor="text1"/>
        </w:rPr>
      </w:pPr>
      <w:bookmarkStart w:id="56" w:name="_Toc56757770"/>
      <w:r w:rsidRPr="003E6EC4">
        <w:rPr>
          <w:rFonts w:hint="eastAsia"/>
          <w:color w:val="000000" w:themeColor="text1"/>
        </w:rPr>
        <w:t>流量查询</w:t>
      </w:r>
      <w:bookmarkEnd w:id="56"/>
    </w:p>
    <w:p w14:paraId="08495BBC" w14:textId="2B494C32" w:rsidR="008D32AF" w:rsidRPr="003E6EC4" w:rsidRDefault="008D32AF" w:rsidP="001D264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4494CE1A" w14:textId="237A3875" w:rsidR="00D82767" w:rsidRPr="003E6EC4" w:rsidRDefault="00D82767" w:rsidP="008D32AF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用户输入“</w:t>
      </w:r>
      <w:r w:rsidR="00E91B9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关键字”与</w:t>
      </w:r>
      <w:r w:rsidR="00FA666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安吉星流量页中的关键字</w:t>
      </w:r>
      <w:r w:rsidR="00C34A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（具体参考U</w:t>
      </w:r>
      <w:r w:rsidR="00C34A79" w:rsidRPr="003E6EC4">
        <w:rPr>
          <w:rFonts w:asciiTheme="minorEastAsia" w:hAnsiTheme="minorEastAsia"/>
          <w:color w:val="000000" w:themeColor="text1"/>
          <w:sz w:val="24"/>
          <w:szCs w:val="24"/>
        </w:rPr>
        <w:t>E）</w:t>
      </w:r>
      <w:r w:rsidR="00FA666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进行模糊</w:t>
      </w:r>
      <w:r w:rsidR="00E91B9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匹配，匹配后显示“查看流量详情”</w:t>
      </w:r>
      <w:r w:rsidR="00C34A7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(具体参考U</w:t>
      </w:r>
      <w:r w:rsidR="00C34A79" w:rsidRPr="003E6EC4">
        <w:rPr>
          <w:rFonts w:asciiTheme="minorEastAsia" w:hAnsiTheme="minorEastAsia"/>
          <w:color w:val="000000" w:themeColor="text1"/>
          <w:sz w:val="24"/>
          <w:szCs w:val="24"/>
        </w:rPr>
        <w:t>E)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241708D2" w14:textId="34CE2DC1" w:rsidR="008D32AF" w:rsidRPr="003E6EC4" w:rsidRDefault="008D32AF" w:rsidP="001D264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88"/>
        <w:gridCol w:w="4570"/>
      </w:tblGrid>
      <w:tr w:rsidR="003E6EC4" w:rsidRPr="003E6EC4" w14:paraId="18AF0D6D" w14:textId="77777777" w:rsidTr="008953E8">
        <w:trPr>
          <w:trHeight w:val="113"/>
          <w:jc w:val="center"/>
        </w:trPr>
        <w:tc>
          <w:tcPr>
            <w:tcW w:w="817" w:type="dxa"/>
          </w:tcPr>
          <w:p w14:paraId="22BA2231" w14:textId="77777777" w:rsidR="008D32AF" w:rsidRPr="003E6EC4" w:rsidRDefault="008D32AF" w:rsidP="008953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588" w:type="dxa"/>
          </w:tcPr>
          <w:p w14:paraId="59BE6EFA" w14:textId="77777777" w:rsidR="008D32AF" w:rsidRPr="003E6EC4" w:rsidRDefault="008D32AF" w:rsidP="008953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570" w:type="dxa"/>
          </w:tcPr>
          <w:p w14:paraId="79B465B7" w14:textId="77777777" w:rsidR="008D32AF" w:rsidRPr="003E6EC4" w:rsidRDefault="008D32AF" w:rsidP="008953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</w:tr>
      <w:tr w:rsidR="003E6EC4" w:rsidRPr="003E6EC4" w14:paraId="276FA747" w14:textId="77777777" w:rsidTr="008953E8">
        <w:trPr>
          <w:trHeight w:val="113"/>
          <w:jc w:val="center"/>
        </w:trPr>
        <w:tc>
          <w:tcPr>
            <w:tcW w:w="817" w:type="dxa"/>
          </w:tcPr>
          <w:p w14:paraId="1BCBEC0F" w14:textId="05BB6918" w:rsidR="008D32AF" w:rsidRPr="003E6EC4" w:rsidRDefault="009843A2" w:rsidP="008953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  <w:r w:rsidR="008D32AF"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1588" w:type="dxa"/>
          </w:tcPr>
          <w:p w14:paraId="792BC2A1" w14:textId="5C089F49" w:rsidR="008D32AF" w:rsidRPr="003E6EC4" w:rsidRDefault="00477AF8" w:rsidP="008953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4570" w:type="dxa"/>
          </w:tcPr>
          <w:p w14:paraId="1ED689C2" w14:textId="2638BB8C" w:rsidR="008D32AF" w:rsidRPr="003E6EC4" w:rsidRDefault="00477AF8" w:rsidP="008953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流量查询相关项的名称</w:t>
            </w:r>
          </w:p>
        </w:tc>
      </w:tr>
      <w:tr w:rsidR="003E6EC4" w:rsidRPr="003E6EC4" w14:paraId="5869F5F8" w14:textId="77777777" w:rsidTr="008953E8">
        <w:trPr>
          <w:trHeight w:val="113"/>
          <w:jc w:val="center"/>
        </w:trPr>
        <w:tc>
          <w:tcPr>
            <w:tcW w:w="817" w:type="dxa"/>
          </w:tcPr>
          <w:p w14:paraId="7B098F27" w14:textId="61FB797E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88" w:type="dxa"/>
          </w:tcPr>
          <w:p w14:paraId="38C5B677" w14:textId="0770D4CE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  <w:tc>
          <w:tcPr>
            <w:tcW w:w="4570" w:type="dxa"/>
          </w:tcPr>
          <w:p w14:paraId="13F5D145" w14:textId="0EA0AA3F" w:rsidR="007C2FC1" w:rsidRPr="003E6EC4" w:rsidRDefault="007C2FC1" w:rsidP="007C2F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应用名称</w:t>
            </w:r>
          </w:p>
        </w:tc>
      </w:tr>
    </w:tbl>
    <w:p w14:paraId="4C355414" w14:textId="77777777" w:rsidR="008D32AF" w:rsidRPr="003E6EC4" w:rsidRDefault="008D32AF" w:rsidP="001D2647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流程说明：</w:t>
      </w:r>
    </w:p>
    <w:p w14:paraId="34E76353" w14:textId="77777777" w:rsidR="008D32AF" w:rsidRPr="003E6EC4" w:rsidRDefault="008D32AF" w:rsidP="008D32AF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2BDA3BBF" w14:textId="0884E153" w:rsidR="008D32AF" w:rsidRPr="003E6EC4" w:rsidRDefault="008D32AF" w:rsidP="008D32AF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经过搜索模块的搜索引擎后输出</w:t>
      </w:r>
      <w:r w:rsidR="00477AF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流量查询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结果。</w:t>
      </w:r>
    </w:p>
    <w:p w14:paraId="6E32EAFF" w14:textId="78986EA0" w:rsidR="008D32AF" w:rsidRPr="003E6EC4" w:rsidRDefault="008D32AF" w:rsidP="008D32AF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</w:t>
      </w:r>
      <w:r w:rsidR="00477AF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流量查询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单条搜索结果，</w:t>
      </w:r>
      <w:r w:rsidR="00477AF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打开流量查询应用的对应界面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7AAAAC8" w14:textId="5D8DA8B9" w:rsidR="0011499A" w:rsidRPr="003E6EC4" w:rsidRDefault="0011499A" w:rsidP="0011499A">
      <w:pPr>
        <w:pStyle w:val="Heading3"/>
        <w:rPr>
          <w:color w:val="000000" w:themeColor="text1"/>
        </w:rPr>
      </w:pPr>
      <w:bookmarkStart w:id="57" w:name="_Toc56757771"/>
      <w:r w:rsidRPr="003E6EC4">
        <w:rPr>
          <w:rFonts w:hint="eastAsia"/>
          <w:color w:val="000000" w:themeColor="text1"/>
        </w:rPr>
        <w:t>POI</w:t>
      </w:r>
      <w:r w:rsidR="006663C1" w:rsidRPr="003E6EC4">
        <w:rPr>
          <w:rFonts w:hint="eastAsia"/>
          <w:color w:val="000000" w:themeColor="text1"/>
        </w:rPr>
        <w:t>（离线）</w:t>
      </w:r>
      <w:bookmarkEnd w:id="57"/>
    </w:p>
    <w:p w14:paraId="1966AFEC" w14:textId="18529E1B" w:rsidR="0011499A" w:rsidRPr="003E6EC4" w:rsidRDefault="0011499A" w:rsidP="001D2647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5C515F32" w14:textId="5C87DC00" w:rsidR="006663C1" w:rsidRPr="003E6EC4" w:rsidRDefault="006663C1" w:rsidP="006663C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bookmarkStart w:id="58" w:name="OLE_LINK6"/>
      <w:bookmarkStart w:id="59" w:name="OLE_LINK7"/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搜索匹配规则如下：</w:t>
      </w:r>
    </w:p>
    <w:p w14:paraId="6222275D" w14:textId="0D105FED" w:rsidR="00A44082" w:rsidRPr="003E6EC4" w:rsidRDefault="006663C1" w:rsidP="006663C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用户输入的关键字与导航地图模块的P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数据库进行模糊匹配，匹配后导航地图模块反馈排序后的结果进行展示。</w:t>
      </w:r>
    </w:p>
    <w:bookmarkEnd w:id="58"/>
    <w:bookmarkEnd w:id="59"/>
    <w:p w14:paraId="08F9044C" w14:textId="6645C406" w:rsidR="0011499A" w:rsidRPr="003E6EC4" w:rsidRDefault="0011499A" w:rsidP="001D2647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88"/>
        <w:gridCol w:w="4570"/>
      </w:tblGrid>
      <w:tr w:rsidR="003E6EC4" w:rsidRPr="003E6EC4" w14:paraId="7E74551E" w14:textId="77777777" w:rsidTr="004F57F8">
        <w:trPr>
          <w:trHeight w:val="113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03D5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No.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B448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06F2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43306148" w14:textId="77777777" w:rsidTr="004F57F8">
        <w:trPr>
          <w:trHeight w:val="113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4C9E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38D2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POI名称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8796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2AA335B0" w14:textId="77777777" w:rsidTr="004F57F8">
        <w:trPr>
          <w:trHeight w:val="113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CE30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E8C5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A588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68E2C79F" w14:textId="77777777" w:rsidTr="004F57F8">
        <w:trPr>
          <w:trHeight w:val="113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6E43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strike/>
                <w:color w:val="000000" w:themeColor="text1"/>
                <w:kern w:val="0"/>
                <w:szCs w:val="21"/>
              </w:rPr>
              <w:lastRenderedPageBreak/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EB90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strike/>
                <w:color w:val="000000" w:themeColor="text1"/>
                <w:kern w:val="0"/>
                <w:szCs w:val="21"/>
              </w:rPr>
              <w:t>距离</w:t>
            </w:r>
          </w:p>
        </w:tc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CA61" w14:textId="77777777" w:rsidR="008B0D4B" w:rsidRPr="003E6EC4" w:rsidRDefault="008B0D4B" w:rsidP="004F57F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</w:tbl>
    <w:p w14:paraId="251E79CD" w14:textId="77777777" w:rsidR="0011499A" w:rsidRPr="003E6EC4" w:rsidRDefault="0011499A" w:rsidP="001D2647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流程说明：</w:t>
      </w:r>
    </w:p>
    <w:p w14:paraId="16C95B4D" w14:textId="77777777" w:rsidR="00F8430A" w:rsidRPr="003E6EC4" w:rsidRDefault="00F8430A" w:rsidP="00F8430A">
      <w:pPr>
        <w:pStyle w:val="ListParagraph"/>
        <w:spacing w:line="360" w:lineRule="auto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45C04C4C" w14:textId="38F3A240" w:rsidR="00F8430A" w:rsidRPr="003E6EC4" w:rsidRDefault="00F8430A" w:rsidP="00F8430A">
      <w:pPr>
        <w:pStyle w:val="ListParagraph"/>
        <w:spacing w:line="360" w:lineRule="auto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经过搜索模块的搜索引擎后输出P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结果。</w:t>
      </w:r>
    </w:p>
    <w:p w14:paraId="7D3BE9B4" w14:textId="2D1767C3" w:rsidR="00F8430A" w:rsidRPr="003E6EC4" w:rsidRDefault="00F8430A" w:rsidP="00F8430A">
      <w:pPr>
        <w:pStyle w:val="ListParagraph"/>
        <w:spacing w:line="360" w:lineRule="auto"/>
        <w:ind w:left="36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</w:t>
      </w:r>
      <w:r w:rsidR="000D727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P</w:t>
      </w:r>
      <w:r w:rsidR="000D7272" w:rsidRPr="003E6EC4">
        <w:rPr>
          <w:rFonts w:asciiTheme="minorEastAsia" w:hAnsiTheme="minorEastAsia"/>
          <w:color w:val="000000" w:themeColor="text1"/>
          <w:sz w:val="24"/>
          <w:szCs w:val="24"/>
        </w:rPr>
        <w:t>OI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单条搜索结果，打开</w:t>
      </w:r>
      <w:r w:rsidR="000D727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导航中POI展示详情页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5006D8D5" w14:textId="622A5A62" w:rsidR="00AC6A29" w:rsidRPr="003E6EC4" w:rsidRDefault="001628EA" w:rsidP="00D951F6">
      <w:pPr>
        <w:pStyle w:val="Heading3"/>
        <w:rPr>
          <w:color w:val="000000" w:themeColor="text1"/>
        </w:rPr>
      </w:pPr>
      <w:bookmarkStart w:id="60" w:name="_Toc56757772"/>
      <w:r w:rsidRPr="003E6EC4">
        <w:rPr>
          <w:rFonts w:hint="eastAsia"/>
          <w:color w:val="000000" w:themeColor="text1"/>
        </w:rPr>
        <w:t>本地</w:t>
      </w:r>
      <w:r w:rsidR="003F719A" w:rsidRPr="003E6EC4">
        <w:rPr>
          <w:rFonts w:hint="eastAsia"/>
          <w:color w:val="000000" w:themeColor="text1"/>
        </w:rPr>
        <w:t>应用</w:t>
      </w:r>
      <w:bookmarkEnd w:id="60"/>
    </w:p>
    <w:p w14:paraId="321FA265" w14:textId="6163F71E" w:rsidR="00D951F6" w:rsidRPr="003E6EC4" w:rsidRDefault="00D951F6" w:rsidP="001D2647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1DC2190F" w14:textId="624BBCCA" w:rsidR="00CD100E" w:rsidRPr="003E6EC4" w:rsidRDefault="00C569B7" w:rsidP="00CD100E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用户输入的字符串（拼音/文字/数字/符号等）与</w:t>
      </w:r>
      <w:r w:rsidR="002025C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娱乐系统所有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应用名称中的字符串进行</w:t>
      </w:r>
      <w:r w:rsidR="004B550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精确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匹配，匹配后显示名称中包含此输入字符的应用。</w:t>
      </w:r>
      <w:r w:rsidR="002025C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后台新增的应用也需要</w:t>
      </w:r>
      <w:r w:rsidR="00C420E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支持被搜索。</w:t>
      </w:r>
    </w:p>
    <w:p w14:paraId="1F7ACC17" w14:textId="77777777" w:rsidR="00D951F6" w:rsidRPr="003E6EC4" w:rsidRDefault="00D951F6" w:rsidP="001D2647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88"/>
        <w:gridCol w:w="4570"/>
      </w:tblGrid>
      <w:tr w:rsidR="003E6EC4" w:rsidRPr="003E6EC4" w14:paraId="5322ECE9" w14:textId="77777777" w:rsidTr="00C907C3">
        <w:trPr>
          <w:trHeight w:val="113"/>
          <w:jc w:val="center"/>
        </w:trPr>
        <w:tc>
          <w:tcPr>
            <w:tcW w:w="817" w:type="dxa"/>
          </w:tcPr>
          <w:p w14:paraId="44F45982" w14:textId="77777777" w:rsidR="00D951F6" w:rsidRPr="003E6EC4" w:rsidRDefault="00D951F6" w:rsidP="00C90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588" w:type="dxa"/>
          </w:tcPr>
          <w:p w14:paraId="6D1AB12E" w14:textId="77777777" w:rsidR="00D951F6" w:rsidRPr="003E6EC4" w:rsidRDefault="00D951F6" w:rsidP="00C90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570" w:type="dxa"/>
          </w:tcPr>
          <w:p w14:paraId="340C3390" w14:textId="77777777" w:rsidR="00D951F6" w:rsidRPr="003E6EC4" w:rsidRDefault="00D951F6" w:rsidP="00C90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</w:tr>
      <w:tr w:rsidR="003E6EC4" w:rsidRPr="003E6EC4" w14:paraId="17C779D2" w14:textId="77777777" w:rsidTr="00C907C3">
        <w:trPr>
          <w:trHeight w:val="113"/>
          <w:jc w:val="center"/>
        </w:trPr>
        <w:tc>
          <w:tcPr>
            <w:tcW w:w="817" w:type="dxa"/>
          </w:tcPr>
          <w:p w14:paraId="7DE77910" w14:textId="77777777" w:rsidR="00D951F6" w:rsidRPr="003E6EC4" w:rsidRDefault="00D951F6" w:rsidP="00C90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1 </w:t>
            </w:r>
          </w:p>
        </w:tc>
        <w:tc>
          <w:tcPr>
            <w:tcW w:w="1588" w:type="dxa"/>
          </w:tcPr>
          <w:p w14:paraId="341C5386" w14:textId="77777777" w:rsidR="00D951F6" w:rsidRPr="003E6EC4" w:rsidRDefault="00D951F6" w:rsidP="00C90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图片</w:t>
            </w:r>
          </w:p>
        </w:tc>
        <w:tc>
          <w:tcPr>
            <w:tcW w:w="4570" w:type="dxa"/>
          </w:tcPr>
          <w:p w14:paraId="3DBD0722" w14:textId="7D4857F9" w:rsidR="00D951F6" w:rsidRPr="003E6EC4" w:rsidRDefault="003F719A" w:rsidP="00C90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应用icon图片</w:t>
            </w:r>
          </w:p>
        </w:tc>
      </w:tr>
      <w:tr w:rsidR="003E6EC4" w:rsidRPr="003E6EC4" w14:paraId="79EA5F18" w14:textId="77777777" w:rsidTr="00C907C3">
        <w:trPr>
          <w:trHeight w:val="113"/>
          <w:jc w:val="center"/>
        </w:trPr>
        <w:tc>
          <w:tcPr>
            <w:tcW w:w="817" w:type="dxa"/>
          </w:tcPr>
          <w:p w14:paraId="5A99384A" w14:textId="77777777" w:rsidR="00D951F6" w:rsidRPr="003E6EC4" w:rsidRDefault="00D951F6" w:rsidP="00C90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 xml:space="preserve">2 </w:t>
            </w:r>
          </w:p>
        </w:tc>
        <w:tc>
          <w:tcPr>
            <w:tcW w:w="1588" w:type="dxa"/>
          </w:tcPr>
          <w:p w14:paraId="43116844" w14:textId="004757E9" w:rsidR="00D951F6" w:rsidRPr="003E6EC4" w:rsidRDefault="003F719A" w:rsidP="00C90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4570" w:type="dxa"/>
          </w:tcPr>
          <w:p w14:paraId="0DD9DC70" w14:textId="7FE0F24E" w:rsidR="00D951F6" w:rsidRPr="003E6EC4" w:rsidRDefault="003F719A" w:rsidP="00C907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应用</w:t>
            </w:r>
            <w:r w:rsidR="00D951F6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</w:tr>
    </w:tbl>
    <w:p w14:paraId="04CE0234" w14:textId="54F52DF1" w:rsidR="00D951F6" w:rsidRPr="003E6EC4" w:rsidRDefault="00D951F6" w:rsidP="001D2647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流程说明：</w:t>
      </w:r>
    </w:p>
    <w:p w14:paraId="0F81F67E" w14:textId="77777777" w:rsidR="00C569B7" w:rsidRPr="003E6EC4" w:rsidRDefault="00C569B7" w:rsidP="00C569B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07D9F2E1" w14:textId="590B2FAB" w:rsidR="00C569B7" w:rsidRPr="003E6EC4" w:rsidRDefault="00C569B7" w:rsidP="00C569B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经过搜索模块的搜索引擎后输出应用结果。</w:t>
      </w:r>
    </w:p>
    <w:p w14:paraId="27B636CE" w14:textId="7B7D1081" w:rsidR="00D951F6" w:rsidRPr="003E6EC4" w:rsidRDefault="00D951F6" w:rsidP="00D951F6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</w:t>
      </w:r>
      <w:r w:rsidR="003F71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应用</w:t>
      </w:r>
      <w:r w:rsidR="00C569B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单条搜索结果，</w:t>
      </w:r>
      <w:r w:rsidR="003F71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打开</w:t>
      </w:r>
      <w:r w:rsidR="00C569B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对应的</w:t>
      </w:r>
      <w:r w:rsidR="003F71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应用</w:t>
      </w:r>
      <w:r w:rsidR="00C569B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主</w:t>
      </w:r>
      <w:r w:rsidR="003F719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界面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0803CB32" w14:textId="554C2BB6" w:rsidR="001628EA" w:rsidRPr="003E6EC4" w:rsidRDefault="001628EA" w:rsidP="001D2647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应用列表</w:t>
      </w:r>
    </w:p>
    <w:p w14:paraId="0FD31EE4" w14:textId="6BF6609A" w:rsidR="004E3666" w:rsidRDefault="00FF3A68" w:rsidP="00FF3A6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本地应用请参考《P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IS-3000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_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VCS_BasicModule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》，在线应用需要根据系统安装情况自动拉取。</w:t>
      </w:r>
    </w:p>
    <w:p w14:paraId="1637D9C5" w14:textId="7F72888B" w:rsidR="00FE6805" w:rsidRPr="00FE6805" w:rsidRDefault="00FE6805" w:rsidP="00FE6805">
      <w:pPr>
        <w:pStyle w:val="Heading3"/>
        <w:rPr>
          <w:color w:val="FF0000"/>
        </w:rPr>
      </w:pPr>
      <w:bookmarkStart w:id="61" w:name="_Toc56757773"/>
      <w:r>
        <w:rPr>
          <w:rFonts w:hint="eastAsia"/>
          <w:color w:val="FF0000"/>
        </w:rPr>
        <w:t>彩蛋模式</w:t>
      </w:r>
      <w:bookmarkEnd w:id="61"/>
    </w:p>
    <w:p w14:paraId="65E4E071" w14:textId="2AA18DC8" w:rsidR="00FE6805" w:rsidRPr="00BD2F70" w:rsidRDefault="00E95BA2" w:rsidP="00BD2F70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BD2F70">
        <w:rPr>
          <w:rFonts w:asciiTheme="minorEastAsia" w:hAnsiTheme="minorEastAsia" w:hint="eastAsia"/>
          <w:color w:val="FF0000"/>
          <w:sz w:val="24"/>
          <w:szCs w:val="24"/>
        </w:rPr>
        <w:t>Global</w:t>
      </w:r>
      <w:r w:rsidRPr="00BD2F70">
        <w:rPr>
          <w:rFonts w:asciiTheme="minorEastAsia" w:hAnsiTheme="minorEastAsia"/>
          <w:color w:val="FF0000"/>
          <w:sz w:val="24"/>
          <w:szCs w:val="24"/>
        </w:rPr>
        <w:t xml:space="preserve"> S</w:t>
      </w:r>
      <w:r w:rsidRPr="00BD2F70">
        <w:rPr>
          <w:rFonts w:asciiTheme="minorEastAsia" w:hAnsiTheme="minorEastAsia" w:hint="eastAsia"/>
          <w:color w:val="FF0000"/>
          <w:sz w:val="24"/>
          <w:szCs w:val="24"/>
        </w:rPr>
        <w:t>earch需要支持激活彩蛋模式，打开彩蛋模式，关闭彩蛋模式，</w:t>
      </w:r>
      <w:r w:rsidR="00BD2F70" w:rsidRPr="00BD2F70">
        <w:rPr>
          <w:rFonts w:asciiTheme="minorEastAsia" w:hAnsiTheme="minorEastAsia" w:hint="eastAsia"/>
          <w:color w:val="FF0000"/>
          <w:sz w:val="24"/>
          <w:szCs w:val="24"/>
        </w:rPr>
        <w:t>具体需求请参考《P</w:t>
      </w:r>
      <w:r w:rsidR="00BD2F70" w:rsidRPr="00BD2F70">
        <w:rPr>
          <w:rFonts w:asciiTheme="minorEastAsia" w:hAnsiTheme="minorEastAsia"/>
          <w:color w:val="FF0000"/>
          <w:sz w:val="24"/>
          <w:szCs w:val="24"/>
        </w:rPr>
        <w:t>IS-2100_E</w:t>
      </w:r>
      <w:r w:rsidR="00BD2F70" w:rsidRPr="00BD2F70">
        <w:rPr>
          <w:rFonts w:asciiTheme="minorEastAsia" w:hAnsiTheme="minorEastAsia" w:hint="eastAsia"/>
          <w:color w:val="FF0000"/>
          <w:sz w:val="24"/>
          <w:szCs w:val="24"/>
        </w:rPr>
        <w:t>aster</w:t>
      </w:r>
      <w:r w:rsidR="00BD2F70" w:rsidRPr="00BD2F70">
        <w:rPr>
          <w:rFonts w:asciiTheme="minorEastAsia" w:hAnsiTheme="minorEastAsia"/>
          <w:color w:val="FF0000"/>
          <w:sz w:val="24"/>
          <w:szCs w:val="24"/>
        </w:rPr>
        <w:t>E</w:t>
      </w:r>
      <w:r w:rsidR="00BD2F70" w:rsidRPr="00BD2F70">
        <w:rPr>
          <w:rFonts w:asciiTheme="minorEastAsia" w:hAnsiTheme="minorEastAsia" w:hint="eastAsia"/>
          <w:color w:val="FF0000"/>
          <w:sz w:val="24"/>
          <w:szCs w:val="24"/>
        </w:rPr>
        <w:t>ggs》</w:t>
      </w:r>
      <w:r w:rsidR="00D962BD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14:paraId="5627A142" w14:textId="77777777" w:rsidR="00425763" w:rsidRPr="003E6EC4" w:rsidRDefault="00CF7534" w:rsidP="00425763">
      <w:pPr>
        <w:pStyle w:val="Heading2"/>
        <w:rPr>
          <w:color w:val="000000" w:themeColor="text1"/>
        </w:rPr>
      </w:pPr>
      <w:bookmarkStart w:id="62" w:name="_默认的图片显示方式"/>
      <w:bookmarkStart w:id="63" w:name="_压缩"/>
      <w:bookmarkStart w:id="64" w:name="_Toc56757774"/>
      <w:bookmarkStart w:id="65" w:name="_Toc24616430"/>
      <w:bookmarkStart w:id="66" w:name="OLE_LINK3"/>
      <w:bookmarkStart w:id="67" w:name="OLE_LINK4"/>
      <w:bookmarkEnd w:id="62"/>
      <w:bookmarkEnd w:id="63"/>
      <w:r w:rsidRPr="003E6EC4">
        <w:rPr>
          <w:rFonts w:hint="eastAsia"/>
          <w:color w:val="000000" w:themeColor="text1"/>
        </w:rPr>
        <w:t>在线内容</w:t>
      </w:r>
      <w:bookmarkEnd w:id="64"/>
    </w:p>
    <w:p w14:paraId="5ADD708E" w14:textId="75A5D8D1" w:rsidR="00FF3A68" w:rsidRPr="003E6EC4" w:rsidRDefault="00FF3A68" w:rsidP="0042576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在线内容全局搜索提供搜索输入的字段，由在线应用反馈排序后的结果，全局搜索支持展示与界面点击，在线应用需要支持跳转到对应的页面。</w:t>
      </w:r>
    </w:p>
    <w:p w14:paraId="2B8420FB" w14:textId="638E0833" w:rsidR="00CF7534" w:rsidRPr="003E6EC4" w:rsidRDefault="00CF7534" w:rsidP="0042576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IT相关，</w:t>
      </w:r>
      <w:r w:rsidR="00425763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CP待定,结果以CP实际能力为准</w:t>
      </w:r>
      <w:bookmarkEnd w:id="65"/>
      <w:r w:rsidR="00425763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06F2183A" w14:textId="6CEA4033" w:rsidR="00CF7534" w:rsidRPr="003E6EC4" w:rsidRDefault="00B77C93" w:rsidP="00CF7534">
      <w:pPr>
        <w:pStyle w:val="Heading3"/>
        <w:rPr>
          <w:color w:val="000000" w:themeColor="text1"/>
        </w:rPr>
      </w:pPr>
      <w:bookmarkStart w:id="68" w:name="_Toc24616431"/>
      <w:bookmarkStart w:id="69" w:name="_Toc56757775"/>
      <w:bookmarkEnd w:id="66"/>
      <w:bookmarkEnd w:id="67"/>
      <w:r w:rsidRPr="003E6EC4">
        <w:rPr>
          <w:rFonts w:hint="eastAsia"/>
          <w:color w:val="000000" w:themeColor="text1"/>
        </w:rPr>
        <w:t>随心听</w:t>
      </w:r>
      <w:bookmarkEnd w:id="68"/>
      <w:r w:rsidR="003E6EC4" w:rsidRPr="003E6EC4">
        <w:rPr>
          <w:rFonts w:hint="eastAsia"/>
          <w:color w:val="FF0000"/>
        </w:rPr>
        <w:t>（</w:t>
      </w:r>
      <w:r w:rsidR="003E6EC4">
        <w:rPr>
          <w:rFonts w:hint="eastAsia"/>
          <w:color w:val="FF0000"/>
        </w:rPr>
        <w:t>M</w:t>
      </w:r>
      <w:r w:rsidR="003E6EC4">
        <w:rPr>
          <w:color w:val="FF0000"/>
        </w:rPr>
        <w:t>Y TBD</w:t>
      </w:r>
      <w:r w:rsidR="003E6EC4">
        <w:rPr>
          <w:rFonts w:hint="eastAsia"/>
          <w:color w:val="FF0000"/>
        </w:rPr>
        <w:t>）</w:t>
      </w:r>
      <w:bookmarkEnd w:id="69"/>
    </w:p>
    <w:p w14:paraId="109810C9" w14:textId="77777777" w:rsidR="00CF7534" w:rsidRPr="003E6EC4" w:rsidRDefault="00CF7534" w:rsidP="00CF7534">
      <w:pPr>
        <w:numPr>
          <w:ilvl w:val="0"/>
          <w:numId w:val="18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18A332AD" w14:textId="2839FFA4" w:rsidR="00FF3A68" w:rsidRPr="003E6EC4" w:rsidRDefault="001916F8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搜索匹配规则如下，具体由在线应用定义：</w:t>
      </w:r>
    </w:p>
    <w:p w14:paraId="5410FBA9" w14:textId="0B6BFAF6" w:rsidR="001916F8" w:rsidRPr="003E6EC4" w:rsidRDefault="001916F8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用户输入的字符串与音乐中的歌曲名模糊匹配;</w:t>
      </w:r>
    </w:p>
    <w:p w14:paraId="48875B81" w14:textId="17269440" w:rsidR="001916F8" w:rsidRPr="003E6EC4" w:rsidRDefault="001916F8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b)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输入关键字与有声书名称模糊匹配;</w:t>
      </w:r>
    </w:p>
    <w:p w14:paraId="3E1228A7" w14:textId="4A08F320" w:rsidR="001916F8" w:rsidRPr="003E6EC4" w:rsidRDefault="001916F8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c)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输入关键字与新闻事件标题模糊匹配;</w:t>
      </w:r>
    </w:p>
    <w:p w14:paraId="5F382E2C" w14:textId="07970315" w:rsidR="001916F8" w:rsidRPr="003E6EC4" w:rsidRDefault="001916F8" w:rsidP="001916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d)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输入关键字与新闻人物模糊匹配;</w:t>
      </w:r>
    </w:p>
    <w:p w14:paraId="475DF640" w14:textId="4A9E05AF" w:rsidR="001916F8" w:rsidRPr="003E6EC4" w:rsidRDefault="001916F8" w:rsidP="001916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e)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输入关键字与新闻地点模糊匹配;</w:t>
      </w:r>
    </w:p>
    <w:p w14:paraId="1109FA81" w14:textId="77777777" w:rsidR="00CF7534" w:rsidRPr="003E6EC4" w:rsidRDefault="00CF7534" w:rsidP="00CF7534">
      <w:pPr>
        <w:numPr>
          <w:ilvl w:val="0"/>
          <w:numId w:val="18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46DBDC10" w14:textId="77777777" w:rsidR="00CF7534" w:rsidRPr="003E6EC4" w:rsidRDefault="00CF753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257DEA37" w14:textId="77777777" w:rsidTr="00425763">
        <w:trPr>
          <w:trHeight w:val="113"/>
          <w:jc w:val="center"/>
        </w:trPr>
        <w:tc>
          <w:tcPr>
            <w:tcW w:w="817" w:type="dxa"/>
          </w:tcPr>
          <w:p w14:paraId="7B962A4D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4AE1B9AB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509CABF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2020227E" w14:textId="77777777" w:rsidTr="00425763">
        <w:trPr>
          <w:trHeight w:val="112"/>
          <w:jc w:val="center"/>
        </w:trPr>
        <w:tc>
          <w:tcPr>
            <w:tcW w:w="817" w:type="dxa"/>
          </w:tcPr>
          <w:p w14:paraId="6A8EFE65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0AC24E4C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关键词</w:t>
            </w:r>
          </w:p>
        </w:tc>
        <w:tc>
          <w:tcPr>
            <w:tcW w:w="4882" w:type="dxa"/>
          </w:tcPr>
          <w:p w14:paraId="5B4278C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搜索关键词</w:t>
            </w:r>
          </w:p>
        </w:tc>
      </w:tr>
    </w:tbl>
    <w:p w14:paraId="0BD7F818" w14:textId="1733BBFD" w:rsidR="00CF7534" w:rsidRPr="003E6EC4" w:rsidRDefault="003B437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歌曲类</w:t>
      </w:r>
      <w:r w:rsidR="00CF7534"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4307875C" w14:textId="77777777" w:rsidTr="00425763">
        <w:trPr>
          <w:trHeight w:val="113"/>
          <w:jc w:val="center"/>
        </w:trPr>
        <w:tc>
          <w:tcPr>
            <w:tcW w:w="817" w:type="dxa"/>
          </w:tcPr>
          <w:p w14:paraId="77556CA9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23367539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7B3BDFD9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09C70B22" w14:textId="77777777" w:rsidTr="00425763">
        <w:trPr>
          <w:trHeight w:val="112"/>
          <w:jc w:val="center"/>
        </w:trPr>
        <w:tc>
          <w:tcPr>
            <w:tcW w:w="817" w:type="dxa"/>
          </w:tcPr>
          <w:p w14:paraId="12E0B442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517007AA" w14:textId="4FC6367F" w:rsidR="00CF7534" w:rsidRPr="003E6EC4" w:rsidRDefault="003B437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歌曲名</w:t>
            </w:r>
          </w:p>
        </w:tc>
        <w:tc>
          <w:tcPr>
            <w:tcW w:w="4882" w:type="dxa"/>
          </w:tcPr>
          <w:p w14:paraId="51E2EDBB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0D8B2FD4" w14:textId="77777777" w:rsidTr="00425763">
        <w:trPr>
          <w:trHeight w:val="112"/>
          <w:jc w:val="center"/>
        </w:trPr>
        <w:tc>
          <w:tcPr>
            <w:tcW w:w="817" w:type="dxa"/>
          </w:tcPr>
          <w:p w14:paraId="3402D5EB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76" w:type="dxa"/>
          </w:tcPr>
          <w:p w14:paraId="6BD5658B" w14:textId="3FD2066E" w:rsidR="003B4374" w:rsidRPr="003E6EC4" w:rsidRDefault="003B437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歌手名</w:t>
            </w:r>
          </w:p>
        </w:tc>
        <w:tc>
          <w:tcPr>
            <w:tcW w:w="4882" w:type="dxa"/>
          </w:tcPr>
          <w:p w14:paraId="74A58924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7BF5CFD" w14:textId="77777777" w:rsidTr="00425763">
        <w:trPr>
          <w:trHeight w:val="112"/>
          <w:jc w:val="center"/>
        </w:trPr>
        <w:tc>
          <w:tcPr>
            <w:tcW w:w="817" w:type="dxa"/>
          </w:tcPr>
          <w:p w14:paraId="2FB6945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276" w:type="dxa"/>
          </w:tcPr>
          <w:p w14:paraId="0A656330" w14:textId="7F8C6641" w:rsidR="003B4374" w:rsidRPr="003E6EC4" w:rsidRDefault="003B437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歌曲专辑图片</w:t>
            </w:r>
          </w:p>
        </w:tc>
        <w:tc>
          <w:tcPr>
            <w:tcW w:w="4882" w:type="dxa"/>
          </w:tcPr>
          <w:p w14:paraId="6E9AE7E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</w:tbl>
    <w:p w14:paraId="7DC9AD97" w14:textId="29407662" w:rsidR="003B4374" w:rsidRPr="003E6EC4" w:rsidRDefault="003B4374" w:rsidP="003B437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有声书结果字段：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07D02412" w14:textId="77777777" w:rsidTr="00FE11C0">
        <w:trPr>
          <w:trHeight w:val="113"/>
          <w:jc w:val="center"/>
        </w:trPr>
        <w:tc>
          <w:tcPr>
            <w:tcW w:w="817" w:type="dxa"/>
          </w:tcPr>
          <w:p w14:paraId="126709CB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15EF68B8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1C91289F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5BAD8477" w14:textId="77777777" w:rsidTr="00FE11C0">
        <w:trPr>
          <w:trHeight w:val="112"/>
          <w:jc w:val="center"/>
        </w:trPr>
        <w:tc>
          <w:tcPr>
            <w:tcW w:w="817" w:type="dxa"/>
          </w:tcPr>
          <w:p w14:paraId="570484E1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094B482A" w14:textId="659D0D33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有声书名称</w:t>
            </w:r>
          </w:p>
        </w:tc>
        <w:tc>
          <w:tcPr>
            <w:tcW w:w="4882" w:type="dxa"/>
          </w:tcPr>
          <w:p w14:paraId="281C2B15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86B1990" w14:textId="77777777" w:rsidTr="00FE11C0">
        <w:trPr>
          <w:trHeight w:val="112"/>
          <w:jc w:val="center"/>
        </w:trPr>
        <w:tc>
          <w:tcPr>
            <w:tcW w:w="817" w:type="dxa"/>
          </w:tcPr>
          <w:p w14:paraId="2ABFC025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76" w:type="dxa"/>
          </w:tcPr>
          <w:p w14:paraId="08D65D96" w14:textId="731C58BE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有声书图片</w:t>
            </w:r>
          </w:p>
        </w:tc>
        <w:tc>
          <w:tcPr>
            <w:tcW w:w="4882" w:type="dxa"/>
          </w:tcPr>
          <w:p w14:paraId="22D109A1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</w:tbl>
    <w:p w14:paraId="290A5B61" w14:textId="69595352" w:rsidR="003B4374" w:rsidRPr="003E6EC4" w:rsidRDefault="003B4374" w:rsidP="003B437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新闻类结果字段：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53982831" w14:textId="77777777" w:rsidTr="00FE11C0">
        <w:trPr>
          <w:trHeight w:val="113"/>
          <w:jc w:val="center"/>
        </w:trPr>
        <w:tc>
          <w:tcPr>
            <w:tcW w:w="817" w:type="dxa"/>
          </w:tcPr>
          <w:p w14:paraId="3A621C12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60DBBF1F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693FE745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02C767A0" w14:textId="77777777" w:rsidTr="00FE11C0">
        <w:trPr>
          <w:trHeight w:val="112"/>
          <w:jc w:val="center"/>
        </w:trPr>
        <w:tc>
          <w:tcPr>
            <w:tcW w:w="817" w:type="dxa"/>
          </w:tcPr>
          <w:p w14:paraId="0F4ACFBF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44109419" w14:textId="524277E1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新闻标题</w:t>
            </w:r>
          </w:p>
        </w:tc>
        <w:tc>
          <w:tcPr>
            <w:tcW w:w="4882" w:type="dxa"/>
          </w:tcPr>
          <w:p w14:paraId="4B0E6862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2DDC079" w14:textId="77777777" w:rsidTr="00FE11C0">
        <w:trPr>
          <w:trHeight w:val="112"/>
          <w:jc w:val="center"/>
        </w:trPr>
        <w:tc>
          <w:tcPr>
            <w:tcW w:w="817" w:type="dxa"/>
          </w:tcPr>
          <w:p w14:paraId="36DF0771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76" w:type="dxa"/>
          </w:tcPr>
          <w:p w14:paraId="252D5B3D" w14:textId="34FD0AEE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新闻发布会时间</w:t>
            </w:r>
          </w:p>
        </w:tc>
        <w:tc>
          <w:tcPr>
            <w:tcW w:w="4882" w:type="dxa"/>
          </w:tcPr>
          <w:p w14:paraId="5811EDD4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3B4374" w:rsidRPr="003E6EC4" w14:paraId="61E62EE4" w14:textId="77777777" w:rsidTr="00FE11C0">
        <w:trPr>
          <w:trHeight w:val="112"/>
          <w:jc w:val="center"/>
        </w:trPr>
        <w:tc>
          <w:tcPr>
            <w:tcW w:w="817" w:type="dxa"/>
          </w:tcPr>
          <w:p w14:paraId="2DD8D493" w14:textId="120B92A6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276" w:type="dxa"/>
          </w:tcPr>
          <w:p w14:paraId="725FE251" w14:textId="5FCCC44F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新闻缩略图</w:t>
            </w:r>
          </w:p>
        </w:tc>
        <w:tc>
          <w:tcPr>
            <w:tcW w:w="4882" w:type="dxa"/>
          </w:tcPr>
          <w:p w14:paraId="637A323D" w14:textId="77777777" w:rsidR="003B4374" w:rsidRPr="003E6EC4" w:rsidRDefault="003B437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</w:tbl>
    <w:p w14:paraId="09D954B5" w14:textId="36B01FD9" w:rsidR="003B4374" w:rsidRPr="003E6EC4" w:rsidRDefault="003B4374" w:rsidP="003B4374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135F2842" w14:textId="63ACF897" w:rsidR="00CF7534" w:rsidRPr="003E6EC4" w:rsidRDefault="00CF7534" w:rsidP="00CF7534">
      <w:pPr>
        <w:numPr>
          <w:ilvl w:val="0"/>
          <w:numId w:val="18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4498375B" w14:textId="77777777" w:rsidR="00CF7534" w:rsidRPr="003E6EC4" w:rsidRDefault="00CF753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1E906D8F" w14:textId="309DBFCA" w:rsidR="00CF7534" w:rsidRPr="003E6EC4" w:rsidRDefault="00FA6666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在线应用</w:t>
      </w:r>
      <w:r w:rsidR="00CF753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经过搜索后输出电台结果。</w:t>
      </w:r>
    </w:p>
    <w:p w14:paraId="25C7D613" w14:textId="119FD6F9" w:rsidR="00CF7534" w:rsidRPr="003E6EC4" w:rsidRDefault="00CF753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点击车机端单条搜索结果，跳转至在线娱乐A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="003B437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电台模块对应的详情页：</w:t>
      </w:r>
    </w:p>
    <w:p w14:paraId="3C06CF7F" w14:textId="6BE3BD81" w:rsidR="003B4374" w:rsidRPr="003E6EC4" w:rsidRDefault="003B437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用户点击此项后，跳转至随心听A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，将此歌曲插入播放列表并置顶，开始播放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;</w:t>
      </w:r>
    </w:p>
    <w:p w14:paraId="1D3BD300" w14:textId="79FFC311" w:rsidR="003B4374" w:rsidRPr="003E6EC4" w:rsidRDefault="003B437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b)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用户点击此项后，跳转至随心听A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有声书详情页，展示此有声书下的所有条目，并播放列表第一个条目;</w:t>
      </w:r>
    </w:p>
    <w:p w14:paraId="3473851B" w14:textId="2B1ABEAE" w:rsidR="003B4374" w:rsidRPr="003E6EC4" w:rsidRDefault="003B437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c)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用户点击此项后，跳转至随心听A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，播放新闻。</w:t>
      </w:r>
    </w:p>
    <w:p w14:paraId="7E6C698B" w14:textId="27396EEC" w:rsidR="00CF7534" w:rsidRPr="003E6EC4" w:rsidRDefault="00CF7534" w:rsidP="00CF7534">
      <w:pPr>
        <w:pStyle w:val="Heading3"/>
        <w:rPr>
          <w:strike/>
          <w:color w:val="000000" w:themeColor="text1"/>
        </w:rPr>
      </w:pPr>
      <w:bookmarkStart w:id="70" w:name="_Toc24616432"/>
      <w:bookmarkStart w:id="71" w:name="_Toc56757776"/>
      <w:r w:rsidRPr="003E6EC4">
        <w:rPr>
          <w:rFonts w:hint="eastAsia"/>
          <w:strike/>
          <w:color w:val="000000" w:themeColor="text1"/>
        </w:rPr>
        <w:t>在线音乐</w:t>
      </w:r>
      <w:bookmarkEnd w:id="70"/>
      <w:bookmarkEnd w:id="71"/>
    </w:p>
    <w:p w14:paraId="3F5C7DB1" w14:textId="58C0FF5A" w:rsidR="00CF7534" w:rsidRPr="003E6EC4" w:rsidRDefault="00CF7534" w:rsidP="00CF7534">
      <w:pPr>
        <w:pStyle w:val="Heading3"/>
        <w:rPr>
          <w:strike/>
          <w:color w:val="000000" w:themeColor="text1"/>
        </w:rPr>
      </w:pPr>
      <w:bookmarkStart w:id="72" w:name="_Toc24616433"/>
      <w:bookmarkStart w:id="73" w:name="_Toc56757777"/>
      <w:r w:rsidRPr="003E6EC4">
        <w:rPr>
          <w:rFonts w:hint="eastAsia"/>
          <w:strike/>
          <w:color w:val="000000" w:themeColor="text1"/>
        </w:rPr>
        <w:t>有声读物</w:t>
      </w:r>
      <w:bookmarkEnd w:id="72"/>
      <w:bookmarkEnd w:id="73"/>
    </w:p>
    <w:p w14:paraId="108ABFF0" w14:textId="7DC05456" w:rsidR="00CF7534" w:rsidRPr="003E6EC4" w:rsidRDefault="00CF7534" w:rsidP="00CF7534">
      <w:pPr>
        <w:pStyle w:val="Heading3"/>
        <w:rPr>
          <w:strike/>
          <w:color w:val="000000" w:themeColor="text1"/>
        </w:rPr>
      </w:pPr>
      <w:bookmarkStart w:id="74" w:name="_Toc24616434"/>
      <w:bookmarkStart w:id="75" w:name="_Toc56757778"/>
      <w:r w:rsidRPr="003E6EC4">
        <w:rPr>
          <w:rFonts w:hint="eastAsia"/>
          <w:strike/>
          <w:color w:val="000000" w:themeColor="text1"/>
        </w:rPr>
        <w:t>新闻</w:t>
      </w:r>
      <w:bookmarkEnd w:id="74"/>
      <w:bookmarkEnd w:id="75"/>
    </w:p>
    <w:p w14:paraId="05E1A794" w14:textId="707D6D63" w:rsidR="00CF7534" w:rsidRPr="003E6EC4" w:rsidRDefault="00CF7534" w:rsidP="00CF7534">
      <w:pPr>
        <w:pStyle w:val="Heading3"/>
        <w:rPr>
          <w:color w:val="000000" w:themeColor="text1"/>
        </w:rPr>
      </w:pPr>
      <w:bookmarkStart w:id="76" w:name="_Toc24616435"/>
      <w:bookmarkStart w:id="77" w:name="_Toc56757779"/>
      <w:r w:rsidRPr="003E6EC4">
        <w:rPr>
          <w:rFonts w:hint="eastAsia"/>
          <w:color w:val="000000" w:themeColor="text1"/>
        </w:rPr>
        <w:t>航班</w:t>
      </w:r>
      <w:bookmarkEnd w:id="76"/>
      <w:r w:rsidR="003E6EC4" w:rsidRPr="003E6EC4">
        <w:rPr>
          <w:rFonts w:hint="eastAsia"/>
          <w:color w:val="FF0000"/>
        </w:rPr>
        <w:t>（</w:t>
      </w:r>
      <w:r w:rsidR="003E6EC4">
        <w:rPr>
          <w:rFonts w:hint="eastAsia"/>
          <w:color w:val="FF0000"/>
        </w:rPr>
        <w:t>M</w:t>
      </w:r>
      <w:r w:rsidR="003E6EC4">
        <w:rPr>
          <w:color w:val="FF0000"/>
        </w:rPr>
        <w:t>Y TBD</w:t>
      </w:r>
      <w:r w:rsidR="003E6EC4">
        <w:rPr>
          <w:rFonts w:hint="eastAsia"/>
          <w:color w:val="FF0000"/>
        </w:rPr>
        <w:t>）</w:t>
      </w:r>
      <w:bookmarkEnd w:id="77"/>
    </w:p>
    <w:p w14:paraId="3CE690D0" w14:textId="77777777" w:rsidR="00CF7534" w:rsidRPr="003E6EC4" w:rsidRDefault="00CF7534" w:rsidP="00CF7534">
      <w:pPr>
        <w:numPr>
          <w:ilvl w:val="0"/>
          <w:numId w:val="22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58A559E2" w14:textId="7E243904" w:rsidR="008E64B0" w:rsidRPr="003E6EC4" w:rsidRDefault="008E64B0" w:rsidP="008E64B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搜索匹配规则如下，具体由在线应用定义：</w:t>
      </w:r>
    </w:p>
    <w:p w14:paraId="744E504E" w14:textId="71F0CCBD" w:rsidR="00CF7534" w:rsidRPr="003E6EC4" w:rsidRDefault="008E64B0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a) </w:t>
      </w:r>
      <w:r w:rsidR="00CF753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用户输入的字符串与航班号精确匹配，匹配后显示对应的航班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;</w:t>
      </w:r>
    </w:p>
    <w:p w14:paraId="3ED2DE5F" w14:textId="0FE9C824" w:rsidR="001916F8" w:rsidRPr="003E6EC4" w:rsidRDefault="008E64B0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b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="001A70E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用户输入关键字与航班中的目标城市名称模糊匹配，匹配后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显示</w:t>
      </w:r>
      <w:r w:rsidR="001A70E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以</w:t>
      </w:r>
      <w:proofErr w:type="spellStart"/>
      <w:r w:rsidR="001A70E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gps</w:t>
      </w:r>
      <w:proofErr w:type="spellEnd"/>
      <w:r w:rsidR="001A70E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定位的城市作为出发城市，输入的城市为目的地的最近一班航班。</w:t>
      </w:r>
    </w:p>
    <w:p w14:paraId="6C878554" w14:textId="77777777" w:rsidR="00CF7534" w:rsidRPr="003E6EC4" w:rsidRDefault="00CF7534" w:rsidP="00CF7534">
      <w:pPr>
        <w:numPr>
          <w:ilvl w:val="0"/>
          <w:numId w:val="22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2612D0A4" w14:textId="77777777" w:rsidR="00CF7534" w:rsidRPr="003E6EC4" w:rsidRDefault="00CF753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6DC7B68B" w14:textId="77777777" w:rsidTr="00425763">
        <w:trPr>
          <w:trHeight w:val="113"/>
          <w:jc w:val="center"/>
        </w:trPr>
        <w:tc>
          <w:tcPr>
            <w:tcW w:w="817" w:type="dxa"/>
          </w:tcPr>
          <w:p w14:paraId="3ADAF76C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7D52CDE3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6CB16DA1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1DE883CD" w14:textId="77777777" w:rsidTr="00425763">
        <w:trPr>
          <w:trHeight w:val="112"/>
          <w:jc w:val="center"/>
        </w:trPr>
        <w:tc>
          <w:tcPr>
            <w:tcW w:w="817" w:type="dxa"/>
          </w:tcPr>
          <w:p w14:paraId="21B2D27B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64418662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航班号</w:t>
            </w:r>
          </w:p>
        </w:tc>
        <w:tc>
          <w:tcPr>
            <w:tcW w:w="4882" w:type="dxa"/>
          </w:tcPr>
          <w:p w14:paraId="40CD454D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搜索航班号</w:t>
            </w:r>
          </w:p>
        </w:tc>
      </w:tr>
    </w:tbl>
    <w:p w14:paraId="7C15075E" w14:textId="77777777" w:rsidR="00CF7534" w:rsidRPr="003E6EC4" w:rsidRDefault="00CF753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80"/>
        <w:gridCol w:w="3578"/>
      </w:tblGrid>
      <w:tr w:rsidR="003E6EC4" w:rsidRPr="003E6EC4" w14:paraId="76E388BE" w14:textId="77777777" w:rsidTr="00425763">
        <w:trPr>
          <w:trHeight w:val="113"/>
          <w:jc w:val="center"/>
        </w:trPr>
        <w:tc>
          <w:tcPr>
            <w:tcW w:w="817" w:type="dxa"/>
          </w:tcPr>
          <w:p w14:paraId="4DC88E52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2580" w:type="dxa"/>
          </w:tcPr>
          <w:p w14:paraId="2208AC4B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3578" w:type="dxa"/>
          </w:tcPr>
          <w:p w14:paraId="41C67E2E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1A443169" w14:textId="77777777" w:rsidTr="00425763">
        <w:trPr>
          <w:trHeight w:val="112"/>
          <w:jc w:val="center"/>
        </w:trPr>
        <w:tc>
          <w:tcPr>
            <w:tcW w:w="817" w:type="dxa"/>
          </w:tcPr>
          <w:p w14:paraId="1201DFA8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bookmarkStart w:id="78" w:name="_Hlk48548953"/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2580" w:type="dxa"/>
          </w:tcPr>
          <w:p w14:paraId="6CEDE29B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航班号</w:t>
            </w:r>
          </w:p>
        </w:tc>
        <w:tc>
          <w:tcPr>
            <w:tcW w:w="3578" w:type="dxa"/>
          </w:tcPr>
          <w:p w14:paraId="7D1B4572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2E06DD08" w14:textId="77777777" w:rsidTr="00425763">
        <w:trPr>
          <w:trHeight w:val="112"/>
          <w:jc w:val="center"/>
        </w:trPr>
        <w:tc>
          <w:tcPr>
            <w:tcW w:w="817" w:type="dxa"/>
          </w:tcPr>
          <w:p w14:paraId="45283A8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2580" w:type="dxa"/>
          </w:tcPr>
          <w:p w14:paraId="3359F50E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航空公司</w:t>
            </w:r>
          </w:p>
        </w:tc>
        <w:tc>
          <w:tcPr>
            <w:tcW w:w="3578" w:type="dxa"/>
          </w:tcPr>
          <w:p w14:paraId="1D1AF3C7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66FBCAED" w14:textId="77777777" w:rsidTr="00425763">
        <w:trPr>
          <w:trHeight w:val="112"/>
          <w:jc w:val="center"/>
        </w:trPr>
        <w:tc>
          <w:tcPr>
            <w:tcW w:w="817" w:type="dxa"/>
          </w:tcPr>
          <w:p w14:paraId="4BCB378C" w14:textId="5D69294E" w:rsidR="00CF7534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2580" w:type="dxa"/>
          </w:tcPr>
          <w:p w14:paraId="4E1EC92E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起飞城市</w:t>
            </w:r>
          </w:p>
        </w:tc>
        <w:tc>
          <w:tcPr>
            <w:tcW w:w="3578" w:type="dxa"/>
          </w:tcPr>
          <w:p w14:paraId="0E18C2F4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0D88734B" w14:textId="77777777" w:rsidTr="00425763">
        <w:trPr>
          <w:trHeight w:val="112"/>
          <w:jc w:val="center"/>
        </w:trPr>
        <w:tc>
          <w:tcPr>
            <w:tcW w:w="817" w:type="dxa"/>
          </w:tcPr>
          <w:p w14:paraId="64A4E074" w14:textId="5222EA36" w:rsidR="00CF7534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2580" w:type="dxa"/>
          </w:tcPr>
          <w:p w14:paraId="2443B3BC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到达城市</w:t>
            </w:r>
          </w:p>
        </w:tc>
        <w:tc>
          <w:tcPr>
            <w:tcW w:w="3578" w:type="dxa"/>
          </w:tcPr>
          <w:p w14:paraId="5452F4DC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1B4224B9" w14:textId="77777777" w:rsidTr="00425763">
        <w:trPr>
          <w:trHeight w:val="112"/>
          <w:jc w:val="center"/>
        </w:trPr>
        <w:tc>
          <w:tcPr>
            <w:tcW w:w="817" w:type="dxa"/>
          </w:tcPr>
          <w:p w14:paraId="46BBAFC8" w14:textId="4C1FF534" w:rsidR="00CF7534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strike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2580" w:type="dxa"/>
          </w:tcPr>
          <w:p w14:paraId="29535397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strike/>
                <w:color w:val="000000" w:themeColor="text1"/>
                <w:kern w:val="0"/>
                <w:szCs w:val="21"/>
              </w:rPr>
              <w:t>起飞机场</w:t>
            </w:r>
          </w:p>
        </w:tc>
        <w:tc>
          <w:tcPr>
            <w:tcW w:w="3578" w:type="dxa"/>
          </w:tcPr>
          <w:p w14:paraId="7CBA89B7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04A35D24" w14:textId="77777777" w:rsidTr="00425763">
        <w:trPr>
          <w:trHeight w:val="112"/>
          <w:jc w:val="center"/>
        </w:trPr>
        <w:tc>
          <w:tcPr>
            <w:tcW w:w="817" w:type="dxa"/>
          </w:tcPr>
          <w:p w14:paraId="53878EC5" w14:textId="5FD586ED" w:rsidR="00CF7534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strike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2580" w:type="dxa"/>
          </w:tcPr>
          <w:p w14:paraId="127CF2F0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strike/>
                <w:color w:val="000000" w:themeColor="text1"/>
                <w:kern w:val="0"/>
                <w:szCs w:val="21"/>
              </w:rPr>
              <w:t>到达机场</w:t>
            </w:r>
          </w:p>
        </w:tc>
        <w:tc>
          <w:tcPr>
            <w:tcW w:w="3578" w:type="dxa"/>
          </w:tcPr>
          <w:p w14:paraId="5E808CB8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7A436B51" w14:textId="77777777" w:rsidTr="00425763">
        <w:trPr>
          <w:trHeight w:val="112"/>
          <w:jc w:val="center"/>
        </w:trPr>
        <w:tc>
          <w:tcPr>
            <w:tcW w:w="817" w:type="dxa"/>
          </w:tcPr>
          <w:p w14:paraId="41CB1A88" w14:textId="3FAFA1CD" w:rsidR="008E64B0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lastRenderedPageBreak/>
              <w:t>7</w:t>
            </w:r>
          </w:p>
        </w:tc>
        <w:tc>
          <w:tcPr>
            <w:tcW w:w="2580" w:type="dxa"/>
          </w:tcPr>
          <w:p w14:paraId="27C5A2FB" w14:textId="2CD316F2" w:rsidR="008E64B0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起飞时间</w:t>
            </w:r>
          </w:p>
        </w:tc>
        <w:tc>
          <w:tcPr>
            <w:tcW w:w="3578" w:type="dxa"/>
          </w:tcPr>
          <w:p w14:paraId="640A4D46" w14:textId="77777777" w:rsidR="008E64B0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70CAB820" w14:textId="77777777" w:rsidTr="00425763">
        <w:trPr>
          <w:trHeight w:val="112"/>
          <w:jc w:val="center"/>
        </w:trPr>
        <w:tc>
          <w:tcPr>
            <w:tcW w:w="817" w:type="dxa"/>
          </w:tcPr>
          <w:p w14:paraId="0778EA0E" w14:textId="43529A13" w:rsidR="008E64B0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2580" w:type="dxa"/>
          </w:tcPr>
          <w:p w14:paraId="44B7D6A7" w14:textId="0C6B5E2B" w:rsidR="008E64B0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到达时间</w:t>
            </w:r>
          </w:p>
        </w:tc>
        <w:tc>
          <w:tcPr>
            <w:tcW w:w="3578" w:type="dxa"/>
          </w:tcPr>
          <w:p w14:paraId="5BB2AE04" w14:textId="77777777" w:rsidR="008E64B0" w:rsidRPr="003E6EC4" w:rsidRDefault="008E64B0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</w:tbl>
    <w:bookmarkEnd w:id="78"/>
    <w:p w14:paraId="0ACFF20E" w14:textId="77777777" w:rsidR="00CF7534" w:rsidRPr="003E6EC4" w:rsidRDefault="00CF7534" w:rsidP="00CF7534">
      <w:pPr>
        <w:numPr>
          <w:ilvl w:val="0"/>
          <w:numId w:val="22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6685B549" w14:textId="77777777" w:rsidR="00CF7534" w:rsidRPr="003E6EC4" w:rsidRDefault="00CF753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3288A62F" w14:textId="059BB7CF" w:rsidR="00CF7534" w:rsidRPr="003E6EC4" w:rsidRDefault="00FA6666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CF753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经过搜索后输出航班结果。</w:t>
      </w:r>
    </w:p>
    <w:p w14:paraId="3F5C2BCC" w14:textId="77777777" w:rsidR="00CF7534" w:rsidRPr="003E6EC4" w:rsidRDefault="00CF753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点击单条搜索结果，跳转至生活服务A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航班模块对应航班的详情页。</w:t>
      </w:r>
    </w:p>
    <w:p w14:paraId="4E08F8F7" w14:textId="57FBAF05" w:rsidR="00CF7534" w:rsidRPr="003E6EC4" w:rsidRDefault="00CF7534" w:rsidP="00CF7534">
      <w:pPr>
        <w:pStyle w:val="Heading3"/>
        <w:rPr>
          <w:strike/>
          <w:color w:val="000000" w:themeColor="text1"/>
        </w:rPr>
      </w:pPr>
      <w:bookmarkStart w:id="79" w:name="_Toc24616436"/>
      <w:bookmarkStart w:id="80" w:name="_Toc56757780"/>
      <w:r w:rsidRPr="003E6EC4">
        <w:rPr>
          <w:rFonts w:hint="eastAsia"/>
          <w:strike/>
          <w:color w:val="000000" w:themeColor="text1"/>
        </w:rPr>
        <w:t>股票</w:t>
      </w:r>
      <w:bookmarkEnd w:id="79"/>
      <w:bookmarkEnd w:id="80"/>
    </w:p>
    <w:p w14:paraId="544963DC" w14:textId="01AE71A6" w:rsidR="00CF7534" w:rsidRPr="003E6EC4" w:rsidRDefault="00CF7534" w:rsidP="00CF7534">
      <w:pPr>
        <w:pStyle w:val="Heading3"/>
        <w:rPr>
          <w:color w:val="000000" w:themeColor="text1"/>
        </w:rPr>
      </w:pPr>
      <w:bookmarkStart w:id="81" w:name="_Toc24616437"/>
      <w:bookmarkStart w:id="82" w:name="_Toc56757781"/>
      <w:r w:rsidRPr="003E6EC4">
        <w:rPr>
          <w:rFonts w:hint="eastAsia"/>
          <w:color w:val="000000" w:themeColor="text1"/>
        </w:rPr>
        <w:t>POI</w:t>
      </w:r>
      <w:bookmarkEnd w:id="81"/>
      <w:r w:rsidR="006663C1" w:rsidRPr="003E6EC4">
        <w:rPr>
          <w:rFonts w:hint="eastAsia"/>
          <w:color w:val="000000" w:themeColor="text1"/>
        </w:rPr>
        <w:t>（在线）</w:t>
      </w:r>
      <w:bookmarkEnd w:id="82"/>
    </w:p>
    <w:p w14:paraId="1E88D08E" w14:textId="34944986" w:rsidR="00CF7534" w:rsidRPr="003E6EC4" w:rsidRDefault="00CF7534" w:rsidP="00CF7534">
      <w:pPr>
        <w:numPr>
          <w:ilvl w:val="0"/>
          <w:numId w:val="24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bookmarkStart w:id="83" w:name="OLE_LINK8"/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49DE88A5" w14:textId="77777777" w:rsidR="005B5CD8" w:rsidRPr="003E6EC4" w:rsidRDefault="005B5CD8" w:rsidP="005B5CD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搜索匹配规则如下：</w:t>
      </w:r>
    </w:p>
    <w:p w14:paraId="0DE2A8A1" w14:textId="5B8C73DA" w:rsidR="005B5CD8" w:rsidRPr="003E6EC4" w:rsidRDefault="005B5CD8" w:rsidP="005B5CD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用户输入的关键字与导航地图模块的P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数据库进行模糊匹配，匹配后导航地图模块反馈排序后的结果进行展示。</w:t>
      </w:r>
    </w:p>
    <w:p w14:paraId="3F6B1480" w14:textId="77777777" w:rsidR="00CF7534" w:rsidRPr="003E6EC4" w:rsidRDefault="00CF7534" w:rsidP="00CF7534">
      <w:pPr>
        <w:numPr>
          <w:ilvl w:val="0"/>
          <w:numId w:val="24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09FE4047" w14:textId="77777777" w:rsidR="00CF7534" w:rsidRPr="003E6EC4" w:rsidRDefault="00CF753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4CE03051" w14:textId="77777777" w:rsidTr="00425763">
        <w:trPr>
          <w:trHeight w:val="113"/>
          <w:jc w:val="center"/>
        </w:trPr>
        <w:tc>
          <w:tcPr>
            <w:tcW w:w="817" w:type="dxa"/>
          </w:tcPr>
          <w:p w14:paraId="79F4AC18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3A7B1FC9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207F40A8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0834A9B1" w14:textId="77777777" w:rsidTr="00425763">
        <w:trPr>
          <w:trHeight w:val="112"/>
          <w:jc w:val="center"/>
        </w:trPr>
        <w:tc>
          <w:tcPr>
            <w:tcW w:w="817" w:type="dxa"/>
          </w:tcPr>
          <w:p w14:paraId="4FAA719C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58D553DF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关键词</w:t>
            </w:r>
          </w:p>
        </w:tc>
        <w:tc>
          <w:tcPr>
            <w:tcW w:w="4882" w:type="dxa"/>
          </w:tcPr>
          <w:p w14:paraId="0AFF88ED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搜索关键词</w:t>
            </w:r>
          </w:p>
        </w:tc>
      </w:tr>
      <w:tr w:rsidR="003E6EC4" w:rsidRPr="003E6EC4" w14:paraId="02304D87" w14:textId="77777777" w:rsidTr="00425763">
        <w:trPr>
          <w:trHeight w:val="112"/>
          <w:jc w:val="center"/>
        </w:trPr>
        <w:tc>
          <w:tcPr>
            <w:tcW w:w="817" w:type="dxa"/>
          </w:tcPr>
          <w:p w14:paraId="675EAA9D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35C43588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43467CD8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2151CEE1" w14:textId="77777777" w:rsidTr="00425763">
        <w:trPr>
          <w:trHeight w:val="113"/>
          <w:jc w:val="center"/>
        </w:trPr>
        <w:tc>
          <w:tcPr>
            <w:tcW w:w="817" w:type="dxa"/>
          </w:tcPr>
          <w:p w14:paraId="121AEC78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2DEE6275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2D43E91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5A7A5811" w14:textId="77777777" w:rsidR="00CF7534" w:rsidRPr="003E6EC4" w:rsidRDefault="00CF753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7E614524" w14:textId="77777777" w:rsidTr="00425763">
        <w:trPr>
          <w:trHeight w:val="113"/>
          <w:jc w:val="center"/>
        </w:trPr>
        <w:tc>
          <w:tcPr>
            <w:tcW w:w="817" w:type="dxa"/>
          </w:tcPr>
          <w:p w14:paraId="2291653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3EE484B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5FC40784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460A421D" w14:textId="77777777" w:rsidTr="00425763">
        <w:trPr>
          <w:trHeight w:val="112"/>
          <w:jc w:val="center"/>
        </w:trPr>
        <w:tc>
          <w:tcPr>
            <w:tcW w:w="817" w:type="dxa"/>
          </w:tcPr>
          <w:p w14:paraId="74A66F62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300C05CD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POI名称</w:t>
            </w:r>
          </w:p>
        </w:tc>
        <w:tc>
          <w:tcPr>
            <w:tcW w:w="4882" w:type="dxa"/>
          </w:tcPr>
          <w:p w14:paraId="58476569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3FF0F773" w14:textId="77777777" w:rsidTr="00425763">
        <w:trPr>
          <w:trHeight w:val="113"/>
          <w:jc w:val="center"/>
        </w:trPr>
        <w:tc>
          <w:tcPr>
            <w:tcW w:w="817" w:type="dxa"/>
          </w:tcPr>
          <w:p w14:paraId="12972BA1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76" w:type="dxa"/>
          </w:tcPr>
          <w:p w14:paraId="4C7171D7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4882" w:type="dxa"/>
          </w:tcPr>
          <w:p w14:paraId="37292158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286BB00D" w14:textId="77777777" w:rsidTr="00425763">
        <w:trPr>
          <w:trHeight w:val="113"/>
          <w:jc w:val="center"/>
        </w:trPr>
        <w:tc>
          <w:tcPr>
            <w:tcW w:w="817" w:type="dxa"/>
          </w:tcPr>
          <w:p w14:paraId="1A51BF63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strike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276" w:type="dxa"/>
          </w:tcPr>
          <w:p w14:paraId="4D27ECD1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strike/>
                <w:color w:val="000000" w:themeColor="text1"/>
                <w:kern w:val="0"/>
                <w:szCs w:val="21"/>
              </w:rPr>
              <w:t>距离</w:t>
            </w:r>
          </w:p>
        </w:tc>
        <w:tc>
          <w:tcPr>
            <w:tcW w:w="4882" w:type="dxa"/>
          </w:tcPr>
          <w:p w14:paraId="0FB4DC14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6EF1B00D" w14:textId="77777777" w:rsidTr="00425763">
        <w:trPr>
          <w:trHeight w:val="113"/>
          <w:jc w:val="center"/>
        </w:trPr>
        <w:tc>
          <w:tcPr>
            <w:tcW w:w="817" w:type="dxa"/>
          </w:tcPr>
          <w:p w14:paraId="464DB2D2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b/>
                <w:bCs/>
                <w:strike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276" w:type="dxa"/>
          </w:tcPr>
          <w:p w14:paraId="2DD202CC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strike/>
                <w:color w:val="000000" w:themeColor="text1"/>
                <w:kern w:val="0"/>
                <w:szCs w:val="21"/>
              </w:rPr>
              <w:t>分类</w:t>
            </w:r>
          </w:p>
        </w:tc>
        <w:tc>
          <w:tcPr>
            <w:tcW w:w="4882" w:type="dxa"/>
          </w:tcPr>
          <w:p w14:paraId="6CC2242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</w:p>
        </w:tc>
      </w:tr>
    </w:tbl>
    <w:p w14:paraId="48FBD271" w14:textId="77777777" w:rsidR="00CF7534" w:rsidRPr="003E6EC4" w:rsidRDefault="00CF7534" w:rsidP="00CF7534">
      <w:pPr>
        <w:numPr>
          <w:ilvl w:val="0"/>
          <w:numId w:val="24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7FC50C4B" w14:textId="77777777" w:rsidR="00CF7534" w:rsidRPr="003E6EC4" w:rsidRDefault="00CF753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457591E1" w14:textId="3EF54766" w:rsidR="00CF7534" w:rsidRPr="003E6EC4" w:rsidRDefault="00FA6666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CF753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经过搜索后输出POI结果。</w:t>
      </w:r>
    </w:p>
    <w:p w14:paraId="4A6A4FA9" w14:textId="5512DC12" w:rsidR="00CF7534" w:rsidRPr="003E6EC4" w:rsidRDefault="00CF753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点击单条搜索结果，跳转至P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OI搜索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的详情页。</w:t>
      </w:r>
      <w:bookmarkEnd w:id="83"/>
    </w:p>
    <w:p w14:paraId="6B7EE7F3" w14:textId="4F7C6D24" w:rsidR="00CF7534" w:rsidRPr="003E6EC4" w:rsidRDefault="00CF7534" w:rsidP="00CF7534">
      <w:pPr>
        <w:pStyle w:val="Heading3"/>
        <w:rPr>
          <w:color w:val="000000" w:themeColor="text1"/>
        </w:rPr>
      </w:pPr>
      <w:bookmarkStart w:id="84" w:name="_Toc24616438"/>
      <w:bookmarkStart w:id="85" w:name="_Toc56757782"/>
      <w:r w:rsidRPr="003E6EC4">
        <w:rPr>
          <w:rFonts w:hint="eastAsia"/>
          <w:color w:val="000000" w:themeColor="text1"/>
        </w:rPr>
        <w:lastRenderedPageBreak/>
        <w:t>天气</w:t>
      </w:r>
      <w:bookmarkEnd w:id="84"/>
      <w:r w:rsidR="003E6EC4" w:rsidRPr="003E6EC4">
        <w:rPr>
          <w:rFonts w:hint="eastAsia"/>
          <w:color w:val="FF0000"/>
        </w:rPr>
        <w:t>（</w:t>
      </w:r>
      <w:r w:rsidR="003E6EC4">
        <w:rPr>
          <w:rFonts w:hint="eastAsia"/>
          <w:color w:val="FF0000"/>
        </w:rPr>
        <w:t>M</w:t>
      </w:r>
      <w:r w:rsidR="003E6EC4">
        <w:rPr>
          <w:color w:val="FF0000"/>
        </w:rPr>
        <w:t>Y TBD</w:t>
      </w:r>
      <w:r w:rsidR="003E6EC4">
        <w:rPr>
          <w:rFonts w:hint="eastAsia"/>
          <w:color w:val="FF0000"/>
        </w:rPr>
        <w:t>）</w:t>
      </w:r>
      <w:bookmarkEnd w:id="85"/>
    </w:p>
    <w:p w14:paraId="7E954225" w14:textId="77777777" w:rsidR="00CF7534" w:rsidRPr="003E6EC4" w:rsidRDefault="00CF7534" w:rsidP="00CF7534">
      <w:pPr>
        <w:numPr>
          <w:ilvl w:val="0"/>
          <w:numId w:val="25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27C9B12C" w14:textId="098A0A8A" w:rsidR="008E64B0" w:rsidRPr="003E6EC4" w:rsidRDefault="008E64B0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搜索匹配规则如下，具体由在线应用定义：</w:t>
      </w:r>
    </w:p>
    <w:p w14:paraId="3F1782CC" w14:textId="64FC63FC" w:rsidR="00CF7534" w:rsidRPr="003E6EC4" w:rsidRDefault="0074765C" w:rsidP="0074765C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)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用户输入的关键字与天气中的城市名称模糊匹配，匹配后显示该城市的天气、温度、湿度信息；</w:t>
      </w:r>
    </w:p>
    <w:p w14:paraId="56D76B47" w14:textId="4184DEAC" w:rsidR="0074765C" w:rsidRPr="003E6EC4" w:rsidRDefault="0074765C" w:rsidP="0074765C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b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用户输入“天气”、“温度”关于天气的词汇，进行模糊搜索，匹配后显示G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PS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所定位城市的天气、温度、湿度。</w:t>
      </w:r>
    </w:p>
    <w:p w14:paraId="4DA17473" w14:textId="77777777" w:rsidR="00CF7534" w:rsidRPr="003E6EC4" w:rsidRDefault="00CF7534" w:rsidP="00CF7534">
      <w:pPr>
        <w:numPr>
          <w:ilvl w:val="0"/>
          <w:numId w:val="25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45FD4202" w14:textId="77777777" w:rsidR="00CF7534" w:rsidRPr="003E6EC4" w:rsidRDefault="00CF753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88"/>
        <w:gridCol w:w="4570"/>
      </w:tblGrid>
      <w:tr w:rsidR="003E6EC4" w:rsidRPr="003E6EC4" w14:paraId="5F5D2404" w14:textId="77777777" w:rsidTr="00502516">
        <w:trPr>
          <w:trHeight w:val="113"/>
          <w:jc w:val="center"/>
        </w:trPr>
        <w:tc>
          <w:tcPr>
            <w:tcW w:w="817" w:type="dxa"/>
          </w:tcPr>
          <w:p w14:paraId="1FDA2597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588" w:type="dxa"/>
          </w:tcPr>
          <w:p w14:paraId="0EE0C3B0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570" w:type="dxa"/>
          </w:tcPr>
          <w:p w14:paraId="5FBFE265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6D7BDA25" w14:textId="77777777" w:rsidTr="00502516">
        <w:trPr>
          <w:trHeight w:val="112"/>
          <w:jc w:val="center"/>
        </w:trPr>
        <w:tc>
          <w:tcPr>
            <w:tcW w:w="817" w:type="dxa"/>
          </w:tcPr>
          <w:p w14:paraId="133B99CD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88" w:type="dxa"/>
          </w:tcPr>
          <w:p w14:paraId="708819F9" w14:textId="38EAE497" w:rsidR="00CF7534" w:rsidRPr="003E6EC4" w:rsidRDefault="001A43C7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strike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关键词</w:t>
            </w:r>
          </w:p>
        </w:tc>
        <w:tc>
          <w:tcPr>
            <w:tcW w:w="4570" w:type="dxa"/>
          </w:tcPr>
          <w:p w14:paraId="305950C1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436CBC12" w14:textId="77777777" w:rsidR="00CF7534" w:rsidRPr="003E6EC4" w:rsidRDefault="00CF753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88"/>
        <w:gridCol w:w="4570"/>
      </w:tblGrid>
      <w:tr w:rsidR="003E6EC4" w:rsidRPr="003E6EC4" w14:paraId="66EF7B0F" w14:textId="77777777" w:rsidTr="00502516">
        <w:trPr>
          <w:trHeight w:val="113"/>
          <w:jc w:val="center"/>
        </w:trPr>
        <w:tc>
          <w:tcPr>
            <w:tcW w:w="817" w:type="dxa"/>
          </w:tcPr>
          <w:p w14:paraId="3D77D77B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588" w:type="dxa"/>
          </w:tcPr>
          <w:p w14:paraId="39925476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570" w:type="dxa"/>
          </w:tcPr>
          <w:p w14:paraId="3DBF1759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154EC14A" w14:textId="77777777" w:rsidTr="00502516">
        <w:trPr>
          <w:trHeight w:val="112"/>
          <w:jc w:val="center"/>
        </w:trPr>
        <w:tc>
          <w:tcPr>
            <w:tcW w:w="817" w:type="dxa"/>
          </w:tcPr>
          <w:p w14:paraId="0C50E477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88" w:type="dxa"/>
          </w:tcPr>
          <w:p w14:paraId="16595FEE" w14:textId="74ECAB5F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城市天气</w:t>
            </w:r>
          </w:p>
        </w:tc>
        <w:tc>
          <w:tcPr>
            <w:tcW w:w="4570" w:type="dxa"/>
          </w:tcPr>
          <w:p w14:paraId="7DC1F7DC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3A359DF6" w14:textId="77777777" w:rsidTr="00502516">
        <w:trPr>
          <w:trHeight w:val="112"/>
          <w:jc w:val="center"/>
        </w:trPr>
        <w:tc>
          <w:tcPr>
            <w:tcW w:w="817" w:type="dxa"/>
          </w:tcPr>
          <w:p w14:paraId="08C14181" w14:textId="58D636C1" w:rsidR="0074765C" w:rsidRPr="003E6EC4" w:rsidRDefault="0074765C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88" w:type="dxa"/>
          </w:tcPr>
          <w:p w14:paraId="78FAAD21" w14:textId="6627A45D" w:rsidR="0074765C" w:rsidRPr="003E6EC4" w:rsidRDefault="0074765C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城市温度</w:t>
            </w:r>
          </w:p>
        </w:tc>
        <w:tc>
          <w:tcPr>
            <w:tcW w:w="4570" w:type="dxa"/>
          </w:tcPr>
          <w:p w14:paraId="43D0BED4" w14:textId="77777777" w:rsidR="0074765C" w:rsidRPr="003E6EC4" w:rsidRDefault="0074765C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055E305B" w14:textId="77777777" w:rsidTr="00502516">
        <w:trPr>
          <w:trHeight w:val="112"/>
          <w:jc w:val="center"/>
        </w:trPr>
        <w:tc>
          <w:tcPr>
            <w:tcW w:w="817" w:type="dxa"/>
          </w:tcPr>
          <w:p w14:paraId="7CC934C9" w14:textId="4813C2EF" w:rsidR="0074765C" w:rsidRPr="003E6EC4" w:rsidRDefault="0074765C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88" w:type="dxa"/>
          </w:tcPr>
          <w:p w14:paraId="4DFB028C" w14:textId="60D33A7D" w:rsidR="0074765C" w:rsidRPr="003E6EC4" w:rsidRDefault="0074765C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城市湿度</w:t>
            </w:r>
          </w:p>
        </w:tc>
        <w:tc>
          <w:tcPr>
            <w:tcW w:w="4570" w:type="dxa"/>
          </w:tcPr>
          <w:p w14:paraId="319D94B2" w14:textId="77777777" w:rsidR="0074765C" w:rsidRPr="003E6EC4" w:rsidRDefault="0074765C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0959EBDC" w14:textId="77777777" w:rsidR="00CF7534" w:rsidRPr="003E6EC4" w:rsidRDefault="00CF7534" w:rsidP="00CF7534">
      <w:pPr>
        <w:numPr>
          <w:ilvl w:val="0"/>
          <w:numId w:val="25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59B9FE55" w14:textId="77777777" w:rsidR="00CF7534" w:rsidRPr="003E6EC4" w:rsidRDefault="00CF753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4F5EF18C" w14:textId="686392CF" w:rsidR="00CF7534" w:rsidRPr="003E6EC4" w:rsidRDefault="00FA6666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CF753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经过搜索后输出天气结果。</w:t>
      </w:r>
    </w:p>
    <w:p w14:paraId="08656C91" w14:textId="77777777" w:rsidR="00CF7534" w:rsidRPr="003E6EC4" w:rsidRDefault="00CF753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点击单条搜索结果，跳转至生活服务A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天气模块对应城市的天气展示页。</w:t>
      </w:r>
    </w:p>
    <w:p w14:paraId="3602AEF3" w14:textId="5654D89B" w:rsidR="00CF7534" w:rsidRPr="003E6EC4" w:rsidRDefault="00CF7534" w:rsidP="00CF7534">
      <w:pPr>
        <w:pStyle w:val="Heading3"/>
        <w:rPr>
          <w:color w:val="000000" w:themeColor="text1"/>
        </w:rPr>
      </w:pPr>
      <w:bookmarkStart w:id="86" w:name="_Toc24616439"/>
      <w:bookmarkStart w:id="87" w:name="_Toc56757783"/>
      <w:r w:rsidRPr="003E6EC4">
        <w:rPr>
          <w:rFonts w:hint="eastAsia"/>
          <w:color w:val="000000" w:themeColor="text1"/>
        </w:rPr>
        <w:t>限行</w:t>
      </w:r>
      <w:bookmarkEnd w:id="86"/>
      <w:r w:rsidR="003E6EC4" w:rsidRPr="003E6EC4">
        <w:rPr>
          <w:rFonts w:hint="eastAsia"/>
          <w:color w:val="FF0000"/>
        </w:rPr>
        <w:t>（</w:t>
      </w:r>
      <w:r w:rsidR="003E6EC4">
        <w:rPr>
          <w:rFonts w:hint="eastAsia"/>
          <w:color w:val="FF0000"/>
        </w:rPr>
        <w:t>M</w:t>
      </w:r>
      <w:r w:rsidR="003E6EC4">
        <w:rPr>
          <w:color w:val="FF0000"/>
        </w:rPr>
        <w:t>Y TBD</w:t>
      </w:r>
      <w:r w:rsidR="003E6EC4">
        <w:rPr>
          <w:rFonts w:hint="eastAsia"/>
          <w:color w:val="FF0000"/>
        </w:rPr>
        <w:t>）</w:t>
      </w:r>
      <w:bookmarkEnd w:id="87"/>
    </w:p>
    <w:p w14:paraId="1FFE6391" w14:textId="77777777" w:rsidR="00CF7534" w:rsidRPr="003E6EC4" w:rsidRDefault="00CF7534" w:rsidP="00CF7534">
      <w:pPr>
        <w:numPr>
          <w:ilvl w:val="0"/>
          <w:numId w:val="26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6504D899" w14:textId="1B853525" w:rsidR="0074765C" w:rsidRPr="003E6EC4" w:rsidRDefault="0074765C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搜索匹配规则如下，具体由在线应用定义：</w:t>
      </w:r>
    </w:p>
    <w:p w14:paraId="6144A3EC" w14:textId="785A9E39" w:rsidR="0074765C" w:rsidRPr="003E6EC4" w:rsidRDefault="0074765C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用户输入的关键字与限行中的城市名称模糊匹配，匹配后显示</w:t>
      </w:r>
      <w:r w:rsidR="00D8276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“查看X</w:t>
      </w:r>
      <w:r w:rsidR="00D82767" w:rsidRPr="003E6EC4">
        <w:rPr>
          <w:rFonts w:asciiTheme="minorEastAsia" w:hAnsiTheme="minorEastAsia"/>
          <w:color w:val="000000" w:themeColor="text1"/>
          <w:sz w:val="24"/>
          <w:szCs w:val="24"/>
        </w:rPr>
        <w:t>X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城市的限行信息</w:t>
      </w:r>
      <w:r w:rsidR="00D8276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”</w:t>
      </w:r>
      <w:r w:rsidR="001A43C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0BD38336" w14:textId="5DAABF40" w:rsidR="001A43C7" w:rsidRPr="003E6EC4" w:rsidRDefault="001A43C7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b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用户输入“限行”，匹配后显示</w:t>
      </w:r>
      <w:r w:rsidR="00D8276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“查看X</w:t>
      </w:r>
      <w:r w:rsidR="00D82767" w:rsidRPr="003E6EC4">
        <w:rPr>
          <w:rFonts w:asciiTheme="minorEastAsia" w:hAnsiTheme="minorEastAsia"/>
          <w:color w:val="000000" w:themeColor="text1"/>
          <w:sz w:val="24"/>
          <w:szCs w:val="24"/>
        </w:rPr>
        <w:t>X</w:t>
      </w:r>
      <w:r w:rsidR="00D8276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城市的限行信息”，其中X</w:t>
      </w:r>
      <w:r w:rsidR="00D82767" w:rsidRPr="003E6EC4">
        <w:rPr>
          <w:rFonts w:asciiTheme="minorEastAsia" w:hAnsiTheme="minorEastAsia"/>
          <w:color w:val="000000" w:themeColor="text1"/>
          <w:sz w:val="24"/>
          <w:szCs w:val="24"/>
        </w:rPr>
        <w:t>X</w:t>
      </w:r>
      <w:r w:rsidR="00D8276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城市为当前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G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PS</w:t>
      </w:r>
      <w:r w:rsidR="00D82767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定位城市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738CC127" w14:textId="77777777" w:rsidR="00CF7534" w:rsidRPr="003E6EC4" w:rsidRDefault="00CF7534" w:rsidP="00CF7534">
      <w:pPr>
        <w:numPr>
          <w:ilvl w:val="0"/>
          <w:numId w:val="26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79DAD91E" w14:textId="77777777" w:rsidR="00CF7534" w:rsidRPr="003E6EC4" w:rsidRDefault="00CF753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2A31BA71" w14:textId="77777777" w:rsidTr="00425763">
        <w:trPr>
          <w:trHeight w:val="113"/>
          <w:jc w:val="center"/>
        </w:trPr>
        <w:tc>
          <w:tcPr>
            <w:tcW w:w="817" w:type="dxa"/>
          </w:tcPr>
          <w:p w14:paraId="5BC86017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311B2680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79A0D5A9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52803DAB" w14:textId="77777777" w:rsidTr="00425763">
        <w:trPr>
          <w:trHeight w:val="112"/>
          <w:jc w:val="center"/>
        </w:trPr>
        <w:tc>
          <w:tcPr>
            <w:tcW w:w="817" w:type="dxa"/>
          </w:tcPr>
          <w:p w14:paraId="50CA593E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7DCE7157" w14:textId="0D1E9D5E" w:rsidR="00CF7534" w:rsidRPr="003E6EC4" w:rsidRDefault="001A43C7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关键词</w:t>
            </w:r>
          </w:p>
        </w:tc>
        <w:tc>
          <w:tcPr>
            <w:tcW w:w="4882" w:type="dxa"/>
          </w:tcPr>
          <w:p w14:paraId="73DF244B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792A495F" w14:textId="77777777" w:rsidTr="00425763">
        <w:trPr>
          <w:trHeight w:val="112"/>
          <w:jc w:val="center"/>
        </w:trPr>
        <w:tc>
          <w:tcPr>
            <w:tcW w:w="817" w:type="dxa"/>
          </w:tcPr>
          <w:p w14:paraId="1CCA9CAB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23E913E8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3FAD5F35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664DA889" w14:textId="77777777" w:rsidR="00CF7534" w:rsidRPr="003E6EC4" w:rsidRDefault="00CF7534" w:rsidP="00CF753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856"/>
        <w:gridCol w:w="2302"/>
      </w:tblGrid>
      <w:tr w:rsidR="003E6EC4" w:rsidRPr="003E6EC4" w14:paraId="7951BA64" w14:textId="77777777" w:rsidTr="00425763">
        <w:trPr>
          <w:trHeight w:val="113"/>
          <w:jc w:val="center"/>
        </w:trPr>
        <w:tc>
          <w:tcPr>
            <w:tcW w:w="817" w:type="dxa"/>
          </w:tcPr>
          <w:p w14:paraId="4C4786AE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3856" w:type="dxa"/>
          </w:tcPr>
          <w:p w14:paraId="6F06A52A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2302" w:type="dxa"/>
          </w:tcPr>
          <w:p w14:paraId="6CFB21EF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10D393F4" w14:textId="77777777" w:rsidTr="00425763">
        <w:trPr>
          <w:trHeight w:val="112"/>
          <w:jc w:val="center"/>
        </w:trPr>
        <w:tc>
          <w:tcPr>
            <w:tcW w:w="817" w:type="dxa"/>
          </w:tcPr>
          <w:p w14:paraId="026B8393" w14:textId="700F65FE" w:rsidR="00CF7534" w:rsidRPr="003E6EC4" w:rsidRDefault="001A43C7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856" w:type="dxa"/>
          </w:tcPr>
          <w:p w14:paraId="71A348BC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hint="eastAsia"/>
                <w:color w:val="000000" w:themeColor="text1"/>
              </w:rPr>
              <w:t>限行城市</w:t>
            </w:r>
          </w:p>
        </w:tc>
        <w:tc>
          <w:tcPr>
            <w:tcW w:w="2302" w:type="dxa"/>
          </w:tcPr>
          <w:p w14:paraId="202A4631" w14:textId="77777777" w:rsidR="00CF7534" w:rsidRPr="003E6EC4" w:rsidRDefault="00CF7534" w:rsidP="0042576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293CFCB7" w14:textId="77777777" w:rsidR="00CF7534" w:rsidRPr="003E6EC4" w:rsidRDefault="00CF7534" w:rsidP="00CF7534">
      <w:pPr>
        <w:numPr>
          <w:ilvl w:val="0"/>
          <w:numId w:val="26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23B7BFE4" w14:textId="77777777" w:rsidR="00CF7534" w:rsidRPr="003E6EC4" w:rsidRDefault="00CF7534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5B494546" w14:textId="3D67CA1A" w:rsidR="00CF7534" w:rsidRPr="003E6EC4" w:rsidRDefault="00FA6666" w:rsidP="00CF753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CF753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经过搜索后输出限行结果。</w:t>
      </w:r>
    </w:p>
    <w:p w14:paraId="2B555553" w14:textId="28839CD4" w:rsidR="00CF7534" w:rsidRPr="003E6EC4" w:rsidRDefault="00CF7534" w:rsidP="00502516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点击单条搜索结果，跳转至生活服务A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pp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限行模块对应城市的限行页。</w:t>
      </w:r>
    </w:p>
    <w:p w14:paraId="03B70CE0" w14:textId="77777777" w:rsidR="00CF7534" w:rsidRPr="003E6EC4" w:rsidRDefault="00CF7534" w:rsidP="00F62150">
      <w:pPr>
        <w:pStyle w:val="Heading3"/>
        <w:rPr>
          <w:strike/>
          <w:color w:val="000000" w:themeColor="text1"/>
        </w:rPr>
      </w:pPr>
      <w:bookmarkStart w:id="88" w:name="_Toc56757784"/>
      <w:r w:rsidRPr="003E6EC4">
        <w:rPr>
          <w:rFonts w:hint="eastAsia"/>
          <w:strike/>
          <w:color w:val="000000" w:themeColor="text1"/>
        </w:rPr>
        <w:t>收藏夹</w:t>
      </w:r>
      <w:bookmarkEnd w:id="88"/>
    </w:p>
    <w:p w14:paraId="027A2C82" w14:textId="13C99940" w:rsidR="00FE6091" w:rsidRPr="003E6EC4" w:rsidRDefault="001A43C7" w:rsidP="00FE6091">
      <w:pPr>
        <w:pStyle w:val="Heading3"/>
        <w:rPr>
          <w:color w:val="000000" w:themeColor="text1"/>
        </w:rPr>
      </w:pPr>
      <w:bookmarkStart w:id="89" w:name="_Toc56757785"/>
      <w:r w:rsidRPr="003E6EC4">
        <w:rPr>
          <w:rFonts w:hint="eastAsia"/>
          <w:color w:val="000000" w:themeColor="text1"/>
        </w:rPr>
        <w:t>车主锦囊</w:t>
      </w:r>
      <w:bookmarkEnd w:id="89"/>
    </w:p>
    <w:p w14:paraId="240A1F9D" w14:textId="77777777" w:rsidR="00FE6091" w:rsidRPr="003E6EC4" w:rsidRDefault="00FE6091" w:rsidP="00B055E5">
      <w:pPr>
        <w:numPr>
          <w:ilvl w:val="0"/>
          <w:numId w:val="28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3488983F" w14:textId="6B31B09A" w:rsidR="001A43C7" w:rsidRPr="003E6EC4" w:rsidRDefault="001A43C7" w:rsidP="001A43C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搜索匹配规则如下，具体由在线应用定义：</w:t>
      </w:r>
    </w:p>
    <w:p w14:paraId="6C50F3A9" w14:textId="022198F5" w:rsidR="001A43C7" w:rsidRPr="003E6EC4" w:rsidRDefault="001A43C7" w:rsidP="001A43C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用户输入的关键字与车主锦囊的书籍名称模糊匹配，匹配后</w:t>
      </w:r>
      <w:r w:rsidR="00B16330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展示书籍信息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6BD63DF2" w14:textId="073BD12B" w:rsidR="001A43C7" w:rsidRPr="003E6EC4" w:rsidRDefault="001A43C7" w:rsidP="001A43C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b) </w:t>
      </w:r>
      <w:r w:rsidR="00B16330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用户输入的关键字与车主锦囊的详情标题模糊匹配，匹配后展示标题的相关信息。</w:t>
      </w:r>
    </w:p>
    <w:p w14:paraId="396CCB67" w14:textId="77777777" w:rsidR="00FE6091" w:rsidRPr="003E6EC4" w:rsidRDefault="00FE6091" w:rsidP="00B055E5">
      <w:pPr>
        <w:numPr>
          <w:ilvl w:val="0"/>
          <w:numId w:val="28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1DC4117A" w14:textId="77777777" w:rsidR="00FE6091" w:rsidRPr="003E6EC4" w:rsidRDefault="00FE6091" w:rsidP="00FE6091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553914F7" w14:textId="77777777" w:rsidTr="00561EFF">
        <w:trPr>
          <w:trHeight w:val="113"/>
          <w:jc w:val="center"/>
        </w:trPr>
        <w:tc>
          <w:tcPr>
            <w:tcW w:w="817" w:type="dxa"/>
          </w:tcPr>
          <w:p w14:paraId="05DF2DBF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5DEAA33F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0D857DD5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1EE00F11" w14:textId="77777777" w:rsidTr="00561EFF">
        <w:trPr>
          <w:trHeight w:val="112"/>
          <w:jc w:val="center"/>
        </w:trPr>
        <w:tc>
          <w:tcPr>
            <w:tcW w:w="817" w:type="dxa"/>
          </w:tcPr>
          <w:p w14:paraId="09E6379A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5FEFC9B0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关键字</w:t>
            </w:r>
          </w:p>
        </w:tc>
        <w:tc>
          <w:tcPr>
            <w:tcW w:w="4882" w:type="dxa"/>
          </w:tcPr>
          <w:p w14:paraId="0D194E5D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0D2D93C7" w14:textId="77777777" w:rsidTr="00561EFF">
        <w:trPr>
          <w:trHeight w:val="112"/>
          <w:jc w:val="center"/>
        </w:trPr>
        <w:tc>
          <w:tcPr>
            <w:tcW w:w="817" w:type="dxa"/>
          </w:tcPr>
          <w:p w14:paraId="14AECB61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10BD17AA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41419CEA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288AF9CF" w14:textId="395DC395" w:rsidR="00FE6091" w:rsidRPr="003E6EC4" w:rsidRDefault="00B16330" w:rsidP="00FE6091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书籍搜索</w:t>
      </w:r>
      <w:r w:rsidR="00FE6091"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4286"/>
      </w:tblGrid>
      <w:tr w:rsidR="003E6EC4" w:rsidRPr="003E6EC4" w14:paraId="1378209C" w14:textId="77777777" w:rsidTr="00561EFF">
        <w:trPr>
          <w:trHeight w:val="113"/>
          <w:jc w:val="center"/>
        </w:trPr>
        <w:tc>
          <w:tcPr>
            <w:tcW w:w="817" w:type="dxa"/>
          </w:tcPr>
          <w:p w14:paraId="769E3CBC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872" w:type="dxa"/>
          </w:tcPr>
          <w:p w14:paraId="2F8CDD87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286" w:type="dxa"/>
          </w:tcPr>
          <w:p w14:paraId="4A1B46CE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28376F0D" w14:textId="77777777" w:rsidTr="00561EFF">
        <w:trPr>
          <w:trHeight w:val="112"/>
          <w:jc w:val="center"/>
        </w:trPr>
        <w:tc>
          <w:tcPr>
            <w:tcW w:w="817" w:type="dxa"/>
          </w:tcPr>
          <w:p w14:paraId="0287B700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872" w:type="dxa"/>
          </w:tcPr>
          <w:p w14:paraId="2B842290" w14:textId="3325DDC2" w:rsidR="00B16330" w:rsidRPr="003E6EC4" w:rsidRDefault="00B16330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书籍名称</w:t>
            </w:r>
          </w:p>
        </w:tc>
        <w:tc>
          <w:tcPr>
            <w:tcW w:w="4286" w:type="dxa"/>
          </w:tcPr>
          <w:p w14:paraId="072EC490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2FE27FD4" w14:textId="77777777" w:rsidTr="00561EFF">
        <w:trPr>
          <w:trHeight w:val="112"/>
          <w:jc w:val="center"/>
        </w:trPr>
        <w:tc>
          <w:tcPr>
            <w:tcW w:w="817" w:type="dxa"/>
          </w:tcPr>
          <w:p w14:paraId="71AC1C0A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872" w:type="dxa"/>
          </w:tcPr>
          <w:p w14:paraId="72BC8F0F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286" w:type="dxa"/>
          </w:tcPr>
          <w:p w14:paraId="46C93426" w14:textId="77777777" w:rsidR="00FE6091" w:rsidRPr="003E6EC4" w:rsidRDefault="00FE6091" w:rsidP="00561EF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73A2EFAB" w14:textId="1262B135" w:rsidR="00B16330" w:rsidRPr="003E6EC4" w:rsidRDefault="00B16330" w:rsidP="00B16330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标题搜索结果字段：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4286"/>
      </w:tblGrid>
      <w:tr w:rsidR="003E6EC4" w:rsidRPr="003E6EC4" w14:paraId="6015692A" w14:textId="77777777" w:rsidTr="00FE11C0">
        <w:trPr>
          <w:trHeight w:val="113"/>
          <w:jc w:val="center"/>
        </w:trPr>
        <w:tc>
          <w:tcPr>
            <w:tcW w:w="817" w:type="dxa"/>
          </w:tcPr>
          <w:p w14:paraId="31C34B67" w14:textId="77777777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872" w:type="dxa"/>
          </w:tcPr>
          <w:p w14:paraId="2C307201" w14:textId="77777777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286" w:type="dxa"/>
          </w:tcPr>
          <w:p w14:paraId="5992640F" w14:textId="77777777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027D08D2" w14:textId="77777777" w:rsidTr="00FE11C0">
        <w:trPr>
          <w:trHeight w:val="112"/>
          <w:jc w:val="center"/>
        </w:trPr>
        <w:tc>
          <w:tcPr>
            <w:tcW w:w="817" w:type="dxa"/>
          </w:tcPr>
          <w:p w14:paraId="307068AB" w14:textId="77777777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872" w:type="dxa"/>
          </w:tcPr>
          <w:p w14:paraId="636C3DFD" w14:textId="262FA5BB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书籍名称</w:t>
            </w:r>
          </w:p>
        </w:tc>
        <w:tc>
          <w:tcPr>
            <w:tcW w:w="4286" w:type="dxa"/>
          </w:tcPr>
          <w:p w14:paraId="4A92F2E5" w14:textId="77777777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2BF20962" w14:textId="77777777" w:rsidTr="00FE11C0">
        <w:trPr>
          <w:trHeight w:val="112"/>
          <w:jc w:val="center"/>
        </w:trPr>
        <w:tc>
          <w:tcPr>
            <w:tcW w:w="817" w:type="dxa"/>
          </w:tcPr>
          <w:p w14:paraId="11C81AA9" w14:textId="292F5753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872" w:type="dxa"/>
          </w:tcPr>
          <w:p w14:paraId="44B38BFB" w14:textId="3B4EAB3E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分类名称</w:t>
            </w:r>
          </w:p>
        </w:tc>
        <w:tc>
          <w:tcPr>
            <w:tcW w:w="4286" w:type="dxa"/>
          </w:tcPr>
          <w:p w14:paraId="370DEAB6" w14:textId="77777777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B16330" w:rsidRPr="003E6EC4" w14:paraId="3068AC59" w14:textId="77777777" w:rsidTr="00FE11C0">
        <w:trPr>
          <w:trHeight w:val="112"/>
          <w:jc w:val="center"/>
        </w:trPr>
        <w:tc>
          <w:tcPr>
            <w:tcW w:w="817" w:type="dxa"/>
          </w:tcPr>
          <w:p w14:paraId="743D15D5" w14:textId="5BCB4C65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872" w:type="dxa"/>
          </w:tcPr>
          <w:p w14:paraId="667B7461" w14:textId="2EDE7494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详情标题</w:t>
            </w:r>
          </w:p>
        </w:tc>
        <w:tc>
          <w:tcPr>
            <w:tcW w:w="4286" w:type="dxa"/>
          </w:tcPr>
          <w:p w14:paraId="292CA2A7" w14:textId="77777777" w:rsidR="00B16330" w:rsidRPr="003E6EC4" w:rsidRDefault="00B16330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6F34F89F" w14:textId="77777777" w:rsidR="00B16330" w:rsidRPr="003E6EC4" w:rsidRDefault="00B16330" w:rsidP="00B16330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14:paraId="1F4EC2AE" w14:textId="4BD98A7E" w:rsidR="00FE6091" w:rsidRPr="003E6EC4" w:rsidRDefault="00FE6091" w:rsidP="00B055E5">
      <w:pPr>
        <w:numPr>
          <w:ilvl w:val="0"/>
          <w:numId w:val="28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2B8F5ECF" w14:textId="77777777" w:rsidR="00FE6091" w:rsidRPr="003E6EC4" w:rsidRDefault="00FE6091" w:rsidP="00FE609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3634FD9F" w14:textId="39693D66" w:rsidR="00FE6091" w:rsidRPr="003E6EC4" w:rsidRDefault="00FA6666" w:rsidP="00FE609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FE6091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经过搜索后输出详情标题。</w:t>
      </w:r>
    </w:p>
    <w:p w14:paraId="29F28F1C" w14:textId="16E77D37" w:rsidR="00FE6091" w:rsidRPr="003E6EC4" w:rsidRDefault="00FE6091" w:rsidP="00FE609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点击单条详情标题，跳转至车联课堂APP对应详情页。</w:t>
      </w:r>
    </w:p>
    <w:p w14:paraId="1ABF5029" w14:textId="0CCDA781" w:rsidR="005E765A" w:rsidRPr="003E6EC4" w:rsidRDefault="005E765A" w:rsidP="005E765A">
      <w:pPr>
        <w:pStyle w:val="Heading3"/>
        <w:rPr>
          <w:color w:val="000000" w:themeColor="text1"/>
        </w:rPr>
      </w:pPr>
      <w:bookmarkStart w:id="90" w:name="_Toc56757786"/>
      <w:r w:rsidRPr="003E6EC4">
        <w:rPr>
          <w:rFonts w:hint="eastAsia"/>
          <w:color w:val="000000" w:themeColor="text1"/>
        </w:rPr>
        <w:t>火车票</w:t>
      </w:r>
      <w:r w:rsidR="003E6EC4" w:rsidRPr="003E6EC4">
        <w:rPr>
          <w:rFonts w:hint="eastAsia"/>
          <w:color w:val="FF0000"/>
        </w:rPr>
        <w:t>（</w:t>
      </w:r>
      <w:r w:rsidR="003E6EC4">
        <w:rPr>
          <w:rFonts w:hint="eastAsia"/>
          <w:color w:val="FF0000"/>
        </w:rPr>
        <w:t>M</w:t>
      </w:r>
      <w:r w:rsidR="003E6EC4">
        <w:rPr>
          <w:color w:val="FF0000"/>
        </w:rPr>
        <w:t>Y TBD</w:t>
      </w:r>
      <w:r w:rsidR="003E6EC4">
        <w:rPr>
          <w:rFonts w:hint="eastAsia"/>
          <w:color w:val="FF0000"/>
        </w:rPr>
        <w:t>）</w:t>
      </w:r>
      <w:bookmarkEnd w:id="90"/>
    </w:p>
    <w:p w14:paraId="3872F974" w14:textId="08518424" w:rsidR="005E765A" w:rsidRPr="003E6EC4" w:rsidRDefault="005E765A" w:rsidP="005E765A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2DD8B8B3" w14:textId="2209056D" w:rsidR="005E765A" w:rsidRPr="003E6EC4" w:rsidRDefault="005E765A" w:rsidP="005E765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搜索匹配规则如下，具体由在线应用定义：</w:t>
      </w:r>
    </w:p>
    <w:p w14:paraId="4F21F905" w14:textId="752C28F8" w:rsidR="00ED052A" w:rsidRPr="003E6EC4" w:rsidRDefault="00ED052A" w:rsidP="005E765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用户输入关键字与火车票中的目标城市名称模糊匹配，匹配后显示以</w:t>
      </w:r>
      <w:proofErr w:type="spellStart"/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gps</w:t>
      </w:r>
      <w:proofErr w:type="spellEnd"/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定位的城市作为出发城市，输入的城市为目的地的最近一个车次。</w:t>
      </w:r>
    </w:p>
    <w:p w14:paraId="17AF0CE4" w14:textId="77777777" w:rsidR="005E765A" w:rsidRPr="003E6EC4" w:rsidRDefault="005E765A" w:rsidP="005E765A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318E5069" w14:textId="77777777" w:rsidR="005E765A" w:rsidRPr="003E6EC4" w:rsidRDefault="005E765A" w:rsidP="005E765A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32FF783B" w14:textId="77777777" w:rsidTr="00FE11C0">
        <w:trPr>
          <w:trHeight w:val="113"/>
          <w:jc w:val="center"/>
        </w:trPr>
        <w:tc>
          <w:tcPr>
            <w:tcW w:w="817" w:type="dxa"/>
          </w:tcPr>
          <w:p w14:paraId="3BAF8DDB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58E1EFDC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6EBBBAF0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6A72AE3E" w14:textId="77777777" w:rsidTr="00FE11C0">
        <w:trPr>
          <w:trHeight w:val="112"/>
          <w:jc w:val="center"/>
        </w:trPr>
        <w:tc>
          <w:tcPr>
            <w:tcW w:w="817" w:type="dxa"/>
          </w:tcPr>
          <w:p w14:paraId="0DB450C5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598B472B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关键字</w:t>
            </w:r>
          </w:p>
        </w:tc>
        <w:tc>
          <w:tcPr>
            <w:tcW w:w="4882" w:type="dxa"/>
          </w:tcPr>
          <w:p w14:paraId="4F361FE7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7765675" w14:textId="77777777" w:rsidTr="00FE11C0">
        <w:trPr>
          <w:trHeight w:val="112"/>
          <w:jc w:val="center"/>
        </w:trPr>
        <w:tc>
          <w:tcPr>
            <w:tcW w:w="817" w:type="dxa"/>
          </w:tcPr>
          <w:p w14:paraId="4C936BBF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4E995574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6B701F86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21DFAD3C" w14:textId="77777777" w:rsidR="005E765A" w:rsidRPr="003E6EC4" w:rsidRDefault="005E765A" w:rsidP="005E765A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书籍搜索结果字段：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4286"/>
      </w:tblGrid>
      <w:tr w:rsidR="003E6EC4" w:rsidRPr="003E6EC4" w14:paraId="2C7A5203" w14:textId="77777777" w:rsidTr="00FE11C0">
        <w:trPr>
          <w:trHeight w:val="113"/>
          <w:jc w:val="center"/>
        </w:trPr>
        <w:tc>
          <w:tcPr>
            <w:tcW w:w="817" w:type="dxa"/>
          </w:tcPr>
          <w:p w14:paraId="1D058B66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872" w:type="dxa"/>
          </w:tcPr>
          <w:p w14:paraId="78C18F29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286" w:type="dxa"/>
          </w:tcPr>
          <w:p w14:paraId="349E0032" w14:textId="77777777" w:rsidR="005E765A" w:rsidRPr="003E6EC4" w:rsidRDefault="005E765A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433FAB4E" w14:textId="77777777" w:rsidTr="00FE11C0">
        <w:trPr>
          <w:trHeight w:val="112"/>
          <w:jc w:val="center"/>
        </w:trPr>
        <w:tc>
          <w:tcPr>
            <w:tcW w:w="817" w:type="dxa"/>
          </w:tcPr>
          <w:p w14:paraId="6BA8FA61" w14:textId="21CBC953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872" w:type="dxa"/>
          </w:tcPr>
          <w:p w14:paraId="564BAB79" w14:textId="5922C79A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出发站点</w:t>
            </w:r>
          </w:p>
        </w:tc>
        <w:tc>
          <w:tcPr>
            <w:tcW w:w="4286" w:type="dxa"/>
          </w:tcPr>
          <w:p w14:paraId="2FFE20DE" w14:textId="77777777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524E9F3B" w14:textId="77777777" w:rsidTr="00FE11C0">
        <w:trPr>
          <w:trHeight w:val="112"/>
          <w:jc w:val="center"/>
        </w:trPr>
        <w:tc>
          <w:tcPr>
            <w:tcW w:w="817" w:type="dxa"/>
          </w:tcPr>
          <w:p w14:paraId="7C9BB430" w14:textId="22C74FB0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872" w:type="dxa"/>
          </w:tcPr>
          <w:p w14:paraId="7C5C8201" w14:textId="4334FE1E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到达站点</w:t>
            </w:r>
          </w:p>
        </w:tc>
        <w:tc>
          <w:tcPr>
            <w:tcW w:w="4286" w:type="dxa"/>
          </w:tcPr>
          <w:p w14:paraId="03F46836" w14:textId="77777777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6D2375CB" w14:textId="77777777" w:rsidTr="00FE11C0">
        <w:trPr>
          <w:trHeight w:val="112"/>
          <w:jc w:val="center"/>
        </w:trPr>
        <w:tc>
          <w:tcPr>
            <w:tcW w:w="817" w:type="dxa"/>
          </w:tcPr>
          <w:p w14:paraId="272E9C7B" w14:textId="046AF160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872" w:type="dxa"/>
          </w:tcPr>
          <w:p w14:paraId="4235E862" w14:textId="10FEF5C8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出发时间</w:t>
            </w:r>
          </w:p>
        </w:tc>
        <w:tc>
          <w:tcPr>
            <w:tcW w:w="4286" w:type="dxa"/>
          </w:tcPr>
          <w:p w14:paraId="2920DF4E" w14:textId="77777777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6E3FE0E8" w14:textId="77777777" w:rsidTr="00FE11C0">
        <w:trPr>
          <w:trHeight w:val="112"/>
          <w:jc w:val="center"/>
        </w:trPr>
        <w:tc>
          <w:tcPr>
            <w:tcW w:w="817" w:type="dxa"/>
          </w:tcPr>
          <w:p w14:paraId="7758E02F" w14:textId="23A40EC2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872" w:type="dxa"/>
          </w:tcPr>
          <w:p w14:paraId="279D6AE7" w14:textId="19C4F831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到达时间</w:t>
            </w:r>
          </w:p>
        </w:tc>
        <w:tc>
          <w:tcPr>
            <w:tcW w:w="4286" w:type="dxa"/>
          </w:tcPr>
          <w:p w14:paraId="5D1AF543" w14:textId="77777777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3BFDB1F6" w14:textId="77777777" w:rsidTr="00FE11C0">
        <w:trPr>
          <w:trHeight w:val="112"/>
          <w:jc w:val="center"/>
        </w:trPr>
        <w:tc>
          <w:tcPr>
            <w:tcW w:w="817" w:type="dxa"/>
          </w:tcPr>
          <w:p w14:paraId="322DD84E" w14:textId="0EA1094E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872" w:type="dxa"/>
          </w:tcPr>
          <w:p w14:paraId="23CFEE79" w14:textId="19C13A94" w:rsidR="00ED052A" w:rsidRPr="003E6EC4" w:rsidRDefault="000B61FB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全程票价</w:t>
            </w:r>
          </w:p>
        </w:tc>
        <w:tc>
          <w:tcPr>
            <w:tcW w:w="4286" w:type="dxa"/>
          </w:tcPr>
          <w:p w14:paraId="7AFC4C07" w14:textId="77777777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56F52C02" w14:textId="77777777" w:rsidTr="00FE11C0">
        <w:trPr>
          <w:trHeight w:val="112"/>
          <w:jc w:val="center"/>
        </w:trPr>
        <w:tc>
          <w:tcPr>
            <w:tcW w:w="817" w:type="dxa"/>
          </w:tcPr>
          <w:p w14:paraId="33B38BB6" w14:textId="16A62AE3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872" w:type="dxa"/>
          </w:tcPr>
          <w:p w14:paraId="0A038BEE" w14:textId="7A400AA5" w:rsidR="00ED052A" w:rsidRPr="003E6EC4" w:rsidRDefault="000B61FB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车次号</w:t>
            </w:r>
          </w:p>
        </w:tc>
        <w:tc>
          <w:tcPr>
            <w:tcW w:w="4286" w:type="dxa"/>
          </w:tcPr>
          <w:p w14:paraId="451BCF86" w14:textId="77777777" w:rsidR="00ED052A" w:rsidRPr="003E6EC4" w:rsidRDefault="00ED052A" w:rsidP="00ED052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0366C6A2" w14:textId="77777777" w:rsidR="005E765A" w:rsidRPr="003E6EC4" w:rsidRDefault="005E765A" w:rsidP="005E765A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18DEEF73" w14:textId="77777777" w:rsidR="005E765A" w:rsidRPr="003E6EC4" w:rsidRDefault="005E765A" w:rsidP="005E765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3B94C3E7" w14:textId="589F6EBE" w:rsidR="005E765A" w:rsidRPr="003E6EC4" w:rsidRDefault="00FA6666" w:rsidP="005E765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5E765A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经过搜索后输出详情标题。</w:t>
      </w:r>
    </w:p>
    <w:p w14:paraId="552C4670" w14:textId="08092525" w:rsidR="005E765A" w:rsidRPr="003E6EC4" w:rsidRDefault="005E765A" w:rsidP="005E765A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点击单条详情标题，跳转至</w:t>
      </w:r>
      <w:r w:rsidR="000B61FB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火车票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APP对应详情页。</w:t>
      </w:r>
    </w:p>
    <w:p w14:paraId="633C9F72" w14:textId="78BF7A28" w:rsidR="000B61FB" w:rsidRPr="003E6EC4" w:rsidRDefault="000B61FB" w:rsidP="000B61FB">
      <w:pPr>
        <w:pStyle w:val="Heading3"/>
        <w:rPr>
          <w:color w:val="000000" w:themeColor="text1"/>
        </w:rPr>
      </w:pPr>
      <w:bookmarkStart w:id="91" w:name="_Toc56757787"/>
      <w:r w:rsidRPr="003E6EC4">
        <w:rPr>
          <w:rFonts w:hint="eastAsia"/>
          <w:color w:val="000000" w:themeColor="text1"/>
        </w:rPr>
        <w:t>电影</w:t>
      </w:r>
      <w:r w:rsidR="003E6EC4" w:rsidRPr="003E6EC4">
        <w:rPr>
          <w:rFonts w:hint="eastAsia"/>
          <w:color w:val="FF0000"/>
        </w:rPr>
        <w:t>（</w:t>
      </w:r>
      <w:r w:rsidR="003E6EC4">
        <w:rPr>
          <w:rFonts w:hint="eastAsia"/>
          <w:color w:val="FF0000"/>
        </w:rPr>
        <w:t>M</w:t>
      </w:r>
      <w:r w:rsidR="003E6EC4">
        <w:rPr>
          <w:color w:val="FF0000"/>
        </w:rPr>
        <w:t>Y TBD</w:t>
      </w:r>
      <w:r w:rsidR="003E6EC4">
        <w:rPr>
          <w:rFonts w:hint="eastAsia"/>
          <w:color w:val="FF0000"/>
        </w:rPr>
        <w:t>）</w:t>
      </w:r>
      <w:bookmarkEnd w:id="91"/>
    </w:p>
    <w:p w14:paraId="27BDD300" w14:textId="389D7D8D" w:rsidR="000B61FB" w:rsidRPr="003E6EC4" w:rsidRDefault="000B61FB" w:rsidP="009C3804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匹配规则：</w:t>
      </w:r>
    </w:p>
    <w:p w14:paraId="385460C5" w14:textId="77777777" w:rsidR="000B61FB" w:rsidRPr="003E6EC4" w:rsidRDefault="000B61FB" w:rsidP="000B61FB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搜索匹配规则如下，具体由在线应用定义：</w:t>
      </w:r>
    </w:p>
    <w:p w14:paraId="18114122" w14:textId="47DEE8D9" w:rsidR="000B61FB" w:rsidRPr="003E6EC4" w:rsidRDefault="000B61FB" w:rsidP="000B61FB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用户输入“电影”进行精确匹配，显示最近热播的院线电影。</w:t>
      </w:r>
    </w:p>
    <w:p w14:paraId="68FC677A" w14:textId="77777777" w:rsidR="000B61FB" w:rsidRPr="003E6EC4" w:rsidRDefault="000B61FB" w:rsidP="009C3804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361AA104" w14:textId="77777777" w:rsidR="000B61FB" w:rsidRPr="003E6EC4" w:rsidRDefault="000B61FB" w:rsidP="000B61FB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68EBFCF4" w14:textId="77777777" w:rsidTr="00FE11C0">
        <w:trPr>
          <w:trHeight w:val="113"/>
          <w:jc w:val="center"/>
        </w:trPr>
        <w:tc>
          <w:tcPr>
            <w:tcW w:w="817" w:type="dxa"/>
          </w:tcPr>
          <w:p w14:paraId="369FED4C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305F4418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51C40B22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1E4303B6" w14:textId="77777777" w:rsidTr="00FE11C0">
        <w:trPr>
          <w:trHeight w:val="112"/>
          <w:jc w:val="center"/>
        </w:trPr>
        <w:tc>
          <w:tcPr>
            <w:tcW w:w="817" w:type="dxa"/>
          </w:tcPr>
          <w:p w14:paraId="4054022B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71E40A2E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关键字</w:t>
            </w:r>
          </w:p>
        </w:tc>
        <w:tc>
          <w:tcPr>
            <w:tcW w:w="4882" w:type="dxa"/>
          </w:tcPr>
          <w:p w14:paraId="54676964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7195DB25" w14:textId="77777777" w:rsidR="000B61FB" w:rsidRPr="003E6EC4" w:rsidRDefault="000B61FB" w:rsidP="000B61FB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书籍搜索结果字段：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4286"/>
      </w:tblGrid>
      <w:tr w:rsidR="003E6EC4" w:rsidRPr="003E6EC4" w14:paraId="5E34F8C2" w14:textId="77777777" w:rsidTr="00FE11C0">
        <w:trPr>
          <w:trHeight w:val="113"/>
          <w:jc w:val="center"/>
        </w:trPr>
        <w:tc>
          <w:tcPr>
            <w:tcW w:w="817" w:type="dxa"/>
          </w:tcPr>
          <w:p w14:paraId="1D05110E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872" w:type="dxa"/>
          </w:tcPr>
          <w:p w14:paraId="666C0E3D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286" w:type="dxa"/>
          </w:tcPr>
          <w:p w14:paraId="5A6B374A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015291F1" w14:textId="77777777" w:rsidTr="00FE11C0">
        <w:trPr>
          <w:trHeight w:val="112"/>
          <w:jc w:val="center"/>
        </w:trPr>
        <w:tc>
          <w:tcPr>
            <w:tcW w:w="817" w:type="dxa"/>
          </w:tcPr>
          <w:p w14:paraId="31381361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872" w:type="dxa"/>
          </w:tcPr>
          <w:p w14:paraId="4F4C2F1A" w14:textId="3413A77A" w:rsidR="000B61FB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电影名称</w:t>
            </w:r>
          </w:p>
        </w:tc>
        <w:tc>
          <w:tcPr>
            <w:tcW w:w="4286" w:type="dxa"/>
          </w:tcPr>
          <w:p w14:paraId="38B7E17F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3F6418CF" w14:textId="77777777" w:rsidTr="00FE11C0">
        <w:trPr>
          <w:trHeight w:val="112"/>
          <w:jc w:val="center"/>
        </w:trPr>
        <w:tc>
          <w:tcPr>
            <w:tcW w:w="817" w:type="dxa"/>
          </w:tcPr>
          <w:p w14:paraId="57B584FE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872" w:type="dxa"/>
          </w:tcPr>
          <w:p w14:paraId="69BBF830" w14:textId="5BBABB39" w:rsidR="000B61FB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电影评分</w:t>
            </w:r>
          </w:p>
        </w:tc>
        <w:tc>
          <w:tcPr>
            <w:tcW w:w="4286" w:type="dxa"/>
          </w:tcPr>
          <w:p w14:paraId="6B2D2EAA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0A5DBA9" w14:textId="77777777" w:rsidTr="00FE11C0">
        <w:trPr>
          <w:trHeight w:val="112"/>
          <w:jc w:val="center"/>
        </w:trPr>
        <w:tc>
          <w:tcPr>
            <w:tcW w:w="817" w:type="dxa"/>
          </w:tcPr>
          <w:p w14:paraId="7E188A26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872" w:type="dxa"/>
          </w:tcPr>
          <w:p w14:paraId="0E78C28D" w14:textId="4595989A" w:rsidR="000B61FB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电影图片</w:t>
            </w:r>
          </w:p>
        </w:tc>
        <w:tc>
          <w:tcPr>
            <w:tcW w:w="4286" w:type="dxa"/>
          </w:tcPr>
          <w:p w14:paraId="49CC60AE" w14:textId="77777777" w:rsidR="000B61FB" w:rsidRPr="003E6EC4" w:rsidRDefault="000B61FB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536BD1F3" w14:textId="77777777" w:rsidR="000B61FB" w:rsidRPr="003E6EC4" w:rsidRDefault="000B61FB" w:rsidP="009C3804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6A6240C6" w14:textId="77777777" w:rsidR="000B61FB" w:rsidRPr="003E6EC4" w:rsidRDefault="000B61FB" w:rsidP="000B61FB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565BE28A" w14:textId="4451DB0C" w:rsidR="000B61FB" w:rsidRPr="003E6EC4" w:rsidRDefault="00FA6666" w:rsidP="000B61FB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0B61FB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经过搜索后输出详情标题。</w:t>
      </w:r>
    </w:p>
    <w:p w14:paraId="1E0EB694" w14:textId="460C765B" w:rsidR="000B61FB" w:rsidRPr="003E6EC4" w:rsidRDefault="000B61FB" w:rsidP="000B61FB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点击单条详情标题，跳转至</w:t>
      </w:r>
      <w:r w:rsidR="009C380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电影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APP对应详情页。</w:t>
      </w:r>
    </w:p>
    <w:p w14:paraId="21A5BDC0" w14:textId="5C54997A" w:rsidR="009C3804" w:rsidRPr="003E6EC4" w:rsidRDefault="009C3804" w:rsidP="009C3804">
      <w:pPr>
        <w:pStyle w:val="Heading3"/>
        <w:rPr>
          <w:color w:val="000000" w:themeColor="text1"/>
        </w:rPr>
      </w:pPr>
      <w:bookmarkStart w:id="92" w:name="_Toc56757788"/>
      <w:r w:rsidRPr="003E6EC4">
        <w:rPr>
          <w:rFonts w:hint="eastAsia"/>
          <w:color w:val="000000" w:themeColor="text1"/>
        </w:rPr>
        <w:t>外卖</w:t>
      </w:r>
      <w:r w:rsidR="003E6EC4" w:rsidRPr="003E6EC4">
        <w:rPr>
          <w:rFonts w:hint="eastAsia"/>
          <w:color w:val="FF0000"/>
        </w:rPr>
        <w:t>（</w:t>
      </w:r>
      <w:r w:rsidR="003E6EC4">
        <w:rPr>
          <w:rFonts w:hint="eastAsia"/>
          <w:color w:val="FF0000"/>
        </w:rPr>
        <w:t>M</w:t>
      </w:r>
      <w:r w:rsidR="003E6EC4">
        <w:rPr>
          <w:color w:val="FF0000"/>
        </w:rPr>
        <w:t>Y TBD</w:t>
      </w:r>
      <w:r w:rsidR="003E6EC4">
        <w:rPr>
          <w:rFonts w:hint="eastAsia"/>
          <w:color w:val="FF0000"/>
        </w:rPr>
        <w:t>）</w:t>
      </w:r>
      <w:bookmarkEnd w:id="92"/>
    </w:p>
    <w:p w14:paraId="6E6D2645" w14:textId="77777777" w:rsidR="009C3804" w:rsidRPr="003E6EC4" w:rsidRDefault="009C3804" w:rsidP="009C3804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6C6215C2" w14:textId="77777777" w:rsidR="009C3804" w:rsidRPr="003E6EC4" w:rsidRDefault="009C3804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搜索匹配规则如下，具体由在线应用定义：</w:t>
      </w:r>
    </w:p>
    <w:p w14:paraId="09E99483" w14:textId="4EBE22CD" w:rsidR="009C3804" w:rsidRPr="003E6EC4" w:rsidRDefault="009C3804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用户输入“外卖”进行精确匹配，显示最近显示附近推荐的外卖店铺。</w:t>
      </w:r>
    </w:p>
    <w:p w14:paraId="60F321C1" w14:textId="77777777" w:rsidR="009C3804" w:rsidRPr="003E6EC4" w:rsidRDefault="009C3804" w:rsidP="009C3804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6A62E3D8" w14:textId="77777777" w:rsidR="009C3804" w:rsidRPr="003E6EC4" w:rsidRDefault="009C3804" w:rsidP="009C380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4DB6F6E4" w14:textId="77777777" w:rsidTr="00FE11C0">
        <w:trPr>
          <w:trHeight w:val="113"/>
          <w:jc w:val="center"/>
        </w:trPr>
        <w:tc>
          <w:tcPr>
            <w:tcW w:w="817" w:type="dxa"/>
          </w:tcPr>
          <w:p w14:paraId="6ECBC389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1A195875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59633361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44C75120" w14:textId="77777777" w:rsidTr="00FE11C0">
        <w:trPr>
          <w:trHeight w:val="112"/>
          <w:jc w:val="center"/>
        </w:trPr>
        <w:tc>
          <w:tcPr>
            <w:tcW w:w="817" w:type="dxa"/>
          </w:tcPr>
          <w:p w14:paraId="7F2A5CD2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1737D5E2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关键字</w:t>
            </w:r>
          </w:p>
        </w:tc>
        <w:tc>
          <w:tcPr>
            <w:tcW w:w="4882" w:type="dxa"/>
          </w:tcPr>
          <w:p w14:paraId="541500AA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36965A6F" w14:textId="77777777" w:rsidTr="00FE11C0">
        <w:trPr>
          <w:trHeight w:val="112"/>
          <w:jc w:val="center"/>
        </w:trPr>
        <w:tc>
          <w:tcPr>
            <w:tcW w:w="817" w:type="dxa"/>
          </w:tcPr>
          <w:p w14:paraId="2D800A86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24207E9D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0DA60EE7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411815BD" w14:textId="77777777" w:rsidR="009C3804" w:rsidRPr="003E6EC4" w:rsidRDefault="009C3804" w:rsidP="009C380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书籍搜索结果字段：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4286"/>
      </w:tblGrid>
      <w:tr w:rsidR="003E6EC4" w:rsidRPr="003E6EC4" w14:paraId="5912A2B1" w14:textId="77777777" w:rsidTr="00FE11C0">
        <w:trPr>
          <w:trHeight w:val="113"/>
          <w:jc w:val="center"/>
        </w:trPr>
        <w:tc>
          <w:tcPr>
            <w:tcW w:w="817" w:type="dxa"/>
          </w:tcPr>
          <w:p w14:paraId="5406BD17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872" w:type="dxa"/>
          </w:tcPr>
          <w:p w14:paraId="2190F57F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286" w:type="dxa"/>
          </w:tcPr>
          <w:p w14:paraId="5126D051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61809ABF" w14:textId="77777777" w:rsidTr="00FE11C0">
        <w:trPr>
          <w:trHeight w:val="112"/>
          <w:jc w:val="center"/>
        </w:trPr>
        <w:tc>
          <w:tcPr>
            <w:tcW w:w="817" w:type="dxa"/>
          </w:tcPr>
          <w:p w14:paraId="3AF85663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872" w:type="dxa"/>
          </w:tcPr>
          <w:p w14:paraId="6416F7FE" w14:textId="37D2CBCE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店铺名称</w:t>
            </w:r>
          </w:p>
        </w:tc>
        <w:tc>
          <w:tcPr>
            <w:tcW w:w="4286" w:type="dxa"/>
          </w:tcPr>
          <w:p w14:paraId="6034B7EB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2A53B65F" w14:textId="77777777" w:rsidTr="00FE11C0">
        <w:trPr>
          <w:trHeight w:val="112"/>
          <w:jc w:val="center"/>
        </w:trPr>
        <w:tc>
          <w:tcPr>
            <w:tcW w:w="817" w:type="dxa"/>
          </w:tcPr>
          <w:p w14:paraId="1DBD6C34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872" w:type="dxa"/>
          </w:tcPr>
          <w:p w14:paraId="06ECC011" w14:textId="4646218A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店铺评分</w:t>
            </w:r>
          </w:p>
        </w:tc>
        <w:tc>
          <w:tcPr>
            <w:tcW w:w="4286" w:type="dxa"/>
          </w:tcPr>
          <w:p w14:paraId="4390EFFE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755CA729" w14:textId="77777777" w:rsidTr="00FE11C0">
        <w:trPr>
          <w:trHeight w:val="112"/>
          <w:jc w:val="center"/>
        </w:trPr>
        <w:tc>
          <w:tcPr>
            <w:tcW w:w="817" w:type="dxa"/>
          </w:tcPr>
          <w:p w14:paraId="68881ED8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872" w:type="dxa"/>
          </w:tcPr>
          <w:p w14:paraId="4914377C" w14:textId="472EAC6A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店铺图片</w:t>
            </w:r>
          </w:p>
        </w:tc>
        <w:tc>
          <w:tcPr>
            <w:tcW w:w="4286" w:type="dxa"/>
          </w:tcPr>
          <w:p w14:paraId="27A162EB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7E85CF45" w14:textId="77777777" w:rsidR="009C3804" w:rsidRPr="003E6EC4" w:rsidRDefault="009C3804" w:rsidP="009C3804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6E6D822D" w14:textId="77777777" w:rsidR="009C3804" w:rsidRPr="003E6EC4" w:rsidRDefault="009C3804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7A27D8C7" w14:textId="4F13C132" w:rsidR="009C3804" w:rsidRPr="003E6EC4" w:rsidRDefault="00FA6666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在线应用</w:t>
      </w:r>
      <w:r w:rsidR="009C380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经过搜索后输出详情标题。</w:t>
      </w:r>
    </w:p>
    <w:p w14:paraId="65B441CD" w14:textId="44D66519" w:rsidR="009C3804" w:rsidRPr="003E6EC4" w:rsidRDefault="009C3804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点击单条详情标题，跳转至外卖APP对应详情页。</w:t>
      </w:r>
    </w:p>
    <w:p w14:paraId="1F9B1D36" w14:textId="617E15C0" w:rsidR="009C3804" w:rsidRPr="003E6EC4" w:rsidRDefault="009C3804" w:rsidP="009C3804">
      <w:pPr>
        <w:pStyle w:val="Heading3"/>
        <w:rPr>
          <w:color w:val="000000" w:themeColor="text1"/>
        </w:rPr>
      </w:pPr>
      <w:bookmarkStart w:id="93" w:name="_Toc56757789"/>
      <w:r w:rsidRPr="003E6EC4">
        <w:rPr>
          <w:rFonts w:hint="eastAsia"/>
          <w:color w:val="000000" w:themeColor="text1"/>
        </w:rPr>
        <w:t>美味不用等</w:t>
      </w:r>
      <w:r w:rsidR="003E6EC4" w:rsidRPr="003E6EC4">
        <w:rPr>
          <w:rFonts w:hint="eastAsia"/>
          <w:color w:val="FF0000"/>
        </w:rPr>
        <w:t>（</w:t>
      </w:r>
      <w:r w:rsidR="003E6EC4">
        <w:rPr>
          <w:rFonts w:hint="eastAsia"/>
          <w:color w:val="FF0000"/>
        </w:rPr>
        <w:t>M</w:t>
      </w:r>
      <w:r w:rsidR="003E6EC4">
        <w:rPr>
          <w:color w:val="FF0000"/>
        </w:rPr>
        <w:t>Y TBD</w:t>
      </w:r>
      <w:r w:rsidR="003E6EC4">
        <w:rPr>
          <w:rFonts w:hint="eastAsia"/>
          <w:color w:val="FF0000"/>
        </w:rPr>
        <w:t>）</w:t>
      </w:r>
      <w:bookmarkEnd w:id="93"/>
    </w:p>
    <w:p w14:paraId="1CBC5AEA" w14:textId="77777777" w:rsidR="009C3804" w:rsidRPr="003E6EC4" w:rsidRDefault="009C3804" w:rsidP="009C3804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00F882A0" w14:textId="77777777" w:rsidR="009C3804" w:rsidRPr="003E6EC4" w:rsidRDefault="009C3804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搜索匹配规则如下，具体由在线应用定义：</w:t>
      </w:r>
    </w:p>
    <w:p w14:paraId="58B7EFC4" w14:textId="2E3F7EAF" w:rsidR="009C3804" w:rsidRPr="003E6EC4" w:rsidRDefault="009C3804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用户输入“餐厅”或“美味不用等”或“美食”进行精确匹配，匹配后</w:t>
      </w:r>
      <w:r w:rsidR="007D486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显示推荐的餐厅信息；</w:t>
      </w:r>
    </w:p>
    <w:p w14:paraId="54EBCFAC" w14:textId="7FA1A109" w:rsidR="007D486D" w:rsidRPr="003E6EC4" w:rsidRDefault="007D486D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b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用户输入菜系名与小程序的按菜系分类进行模糊搜索，比如火锅，匹配后显示菜系列表。</w:t>
      </w:r>
    </w:p>
    <w:p w14:paraId="23762286" w14:textId="77777777" w:rsidR="009C3804" w:rsidRPr="003E6EC4" w:rsidRDefault="009C3804" w:rsidP="009C3804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06173857" w14:textId="77777777" w:rsidR="009C3804" w:rsidRPr="003E6EC4" w:rsidRDefault="009C3804" w:rsidP="009C380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2AEE4E94" w14:textId="77777777" w:rsidTr="00FE11C0">
        <w:trPr>
          <w:trHeight w:val="113"/>
          <w:jc w:val="center"/>
        </w:trPr>
        <w:tc>
          <w:tcPr>
            <w:tcW w:w="817" w:type="dxa"/>
          </w:tcPr>
          <w:p w14:paraId="43D903EC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777855EA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5E84E266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2ABAB3BD" w14:textId="77777777" w:rsidTr="00FE11C0">
        <w:trPr>
          <w:trHeight w:val="112"/>
          <w:jc w:val="center"/>
        </w:trPr>
        <w:tc>
          <w:tcPr>
            <w:tcW w:w="817" w:type="dxa"/>
          </w:tcPr>
          <w:p w14:paraId="13495058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7E9C0BDE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关键字</w:t>
            </w:r>
          </w:p>
        </w:tc>
        <w:tc>
          <w:tcPr>
            <w:tcW w:w="4882" w:type="dxa"/>
          </w:tcPr>
          <w:p w14:paraId="438043ED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D8120BB" w14:textId="77777777" w:rsidTr="00FE11C0">
        <w:trPr>
          <w:trHeight w:val="112"/>
          <w:jc w:val="center"/>
        </w:trPr>
        <w:tc>
          <w:tcPr>
            <w:tcW w:w="817" w:type="dxa"/>
          </w:tcPr>
          <w:p w14:paraId="578E2EED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04AB2F11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3639410B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6DD188B0" w14:textId="77777777" w:rsidR="009C3804" w:rsidRPr="003E6EC4" w:rsidRDefault="009C3804" w:rsidP="009C3804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书籍搜索结果字段：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4286"/>
      </w:tblGrid>
      <w:tr w:rsidR="003E6EC4" w:rsidRPr="003E6EC4" w14:paraId="0190D027" w14:textId="77777777" w:rsidTr="00FE11C0">
        <w:trPr>
          <w:trHeight w:val="113"/>
          <w:jc w:val="center"/>
        </w:trPr>
        <w:tc>
          <w:tcPr>
            <w:tcW w:w="817" w:type="dxa"/>
          </w:tcPr>
          <w:p w14:paraId="1A75B137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872" w:type="dxa"/>
          </w:tcPr>
          <w:p w14:paraId="301C4666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286" w:type="dxa"/>
          </w:tcPr>
          <w:p w14:paraId="47C59278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786DFE30" w14:textId="77777777" w:rsidTr="00FE11C0">
        <w:trPr>
          <w:trHeight w:val="112"/>
          <w:jc w:val="center"/>
        </w:trPr>
        <w:tc>
          <w:tcPr>
            <w:tcW w:w="817" w:type="dxa"/>
          </w:tcPr>
          <w:p w14:paraId="2B8E1161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872" w:type="dxa"/>
          </w:tcPr>
          <w:p w14:paraId="043D8C56" w14:textId="3C28D087" w:rsidR="009C3804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餐厅</w:t>
            </w:r>
            <w:r w:rsidR="009C3804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4286" w:type="dxa"/>
          </w:tcPr>
          <w:p w14:paraId="483D72E8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063418B8" w14:textId="77777777" w:rsidTr="00FE11C0">
        <w:trPr>
          <w:trHeight w:val="112"/>
          <w:jc w:val="center"/>
        </w:trPr>
        <w:tc>
          <w:tcPr>
            <w:tcW w:w="817" w:type="dxa"/>
          </w:tcPr>
          <w:p w14:paraId="2EBD801C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872" w:type="dxa"/>
          </w:tcPr>
          <w:p w14:paraId="36E871A3" w14:textId="55C057B5" w:rsidR="009C3804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餐厅</w:t>
            </w:r>
            <w:r w:rsidR="009C3804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评分</w:t>
            </w:r>
          </w:p>
        </w:tc>
        <w:tc>
          <w:tcPr>
            <w:tcW w:w="4286" w:type="dxa"/>
          </w:tcPr>
          <w:p w14:paraId="0E5C4E4A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5F51EE2B" w14:textId="77777777" w:rsidTr="00FE11C0">
        <w:trPr>
          <w:trHeight w:val="112"/>
          <w:jc w:val="center"/>
        </w:trPr>
        <w:tc>
          <w:tcPr>
            <w:tcW w:w="817" w:type="dxa"/>
          </w:tcPr>
          <w:p w14:paraId="17A5084A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872" w:type="dxa"/>
          </w:tcPr>
          <w:p w14:paraId="313BB043" w14:textId="2CB16902" w:rsidR="009C3804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餐厅</w:t>
            </w:r>
            <w:r w:rsidR="009C3804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图片</w:t>
            </w:r>
          </w:p>
        </w:tc>
        <w:tc>
          <w:tcPr>
            <w:tcW w:w="4286" w:type="dxa"/>
          </w:tcPr>
          <w:p w14:paraId="59E5C8B7" w14:textId="77777777" w:rsidR="009C3804" w:rsidRPr="003E6EC4" w:rsidRDefault="009C3804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652AD1B8" w14:textId="77777777" w:rsidR="009C3804" w:rsidRPr="003E6EC4" w:rsidRDefault="009C3804" w:rsidP="009C3804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36BC617A" w14:textId="77777777" w:rsidR="009C3804" w:rsidRPr="003E6EC4" w:rsidRDefault="009C3804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73F452CB" w14:textId="4D85B790" w:rsidR="009C3804" w:rsidRPr="003E6EC4" w:rsidRDefault="00FA6666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9C3804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经过搜索后输出详情标题。</w:t>
      </w:r>
    </w:p>
    <w:p w14:paraId="7F192EE7" w14:textId="2B0C8426" w:rsidR="009C3804" w:rsidRPr="003E6EC4" w:rsidRDefault="009C3804" w:rsidP="009C3804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点击单条详情标题，跳转至</w:t>
      </w:r>
      <w:r w:rsidR="007D486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美味不用等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APP对应详情页。</w:t>
      </w:r>
    </w:p>
    <w:p w14:paraId="2CE8040F" w14:textId="43B4857C" w:rsidR="007D486D" w:rsidRPr="003E6EC4" w:rsidRDefault="007D486D" w:rsidP="007D486D">
      <w:pPr>
        <w:pStyle w:val="Heading3"/>
        <w:rPr>
          <w:color w:val="000000" w:themeColor="text1"/>
        </w:rPr>
      </w:pPr>
      <w:bookmarkStart w:id="94" w:name="_Toc56757790"/>
      <w:r w:rsidRPr="003E6EC4">
        <w:rPr>
          <w:rFonts w:hint="eastAsia"/>
          <w:color w:val="000000" w:themeColor="text1"/>
        </w:rPr>
        <w:t>随心看</w:t>
      </w:r>
      <w:r w:rsidRPr="003E6EC4">
        <w:rPr>
          <w:rFonts w:hint="eastAsia"/>
          <w:color w:val="000000" w:themeColor="text1"/>
        </w:rPr>
        <w:t>A</w:t>
      </w:r>
      <w:r w:rsidRPr="003E6EC4">
        <w:rPr>
          <w:color w:val="000000" w:themeColor="text1"/>
        </w:rPr>
        <w:t>PP</w:t>
      </w:r>
      <w:r w:rsidR="003E6EC4" w:rsidRPr="003E6EC4">
        <w:rPr>
          <w:rFonts w:hint="eastAsia"/>
          <w:color w:val="FF0000"/>
        </w:rPr>
        <w:t>（</w:t>
      </w:r>
      <w:r w:rsidR="003E6EC4">
        <w:rPr>
          <w:rFonts w:hint="eastAsia"/>
          <w:color w:val="FF0000"/>
        </w:rPr>
        <w:t>M</w:t>
      </w:r>
      <w:r w:rsidR="003E6EC4">
        <w:rPr>
          <w:color w:val="FF0000"/>
        </w:rPr>
        <w:t>Y TBD</w:t>
      </w:r>
      <w:r w:rsidR="003E6EC4">
        <w:rPr>
          <w:rFonts w:hint="eastAsia"/>
          <w:color w:val="FF0000"/>
        </w:rPr>
        <w:t>）</w:t>
      </w:r>
      <w:bookmarkEnd w:id="94"/>
    </w:p>
    <w:p w14:paraId="5BF06D4B" w14:textId="77777777" w:rsidR="007D486D" w:rsidRPr="003E6EC4" w:rsidRDefault="007D486D" w:rsidP="007D486D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319DB8C7" w14:textId="77777777" w:rsidR="007D486D" w:rsidRPr="003E6EC4" w:rsidRDefault="007D486D" w:rsidP="007D486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搜索匹配规则如下，具体由在线应用定义：</w:t>
      </w:r>
    </w:p>
    <w:p w14:paraId="0AC67EAA" w14:textId="52EC4ED6" w:rsidR="007D486D" w:rsidRPr="003E6EC4" w:rsidRDefault="007D486D" w:rsidP="007D486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输入关键字与视频名称模糊匹配，匹配后显示视频的相关信息；</w:t>
      </w:r>
    </w:p>
    <w:p w14:paraId="76ECD04F" w14:textId="60E4FC08" w:rsidR="007D486D" w:rsidRPr="003E6EC4" w:rsidRDefault="007D486D" w:rsidP="007D486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b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 xml:space="preserve">) 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输入关键字与视频分类/频道模糊匹配，匹配后显示对应分类/频道下视频的相关信息；</w:t>
      </w:r>
    </w:p>
    <w:p w14:paraId="2889338D" w14:textId="77777777" w:rsidR="007D486D" w:rsidRPr="003E6EC4" w:rsidRDefault="007D486D" w:rsidP="007D486D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字段定义：</w:t>
      </w:r>
    </w:p>
    <w:p w14:paraId="328B8177" w14:textId="77777777" w:rsidR="007D486D" w:rsidRPr="003E6EC4" w:rsidRDefault="007D486D" w:rsidP="007D486D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1A8732D0" w14:textId="77777777" w:rsidTr="00FE11C0">
        <w:trPr>
          <w:trHeight w:val="113"/>
          <w:jc w:val="center"/>
        </w:trPr>
        <w:tc>
          <w:tcPr>
            <w:tcW w:w="817" w:type="dxa"/>
          </w:tcPr>
          <w:p w14:paraId="2CF27285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6C202C4F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2950C44B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522DE21A" w14:textId="77777777" w:rsidTr="00FE11C0">
        <w:trPr>
          <w:trHeight w:val="112"/>
          <w:jc w:val="center"/>
        </w:trPr>
        <w:tc>
          <w:tcPr>
            <w:tcW w:w="817" w:type="dxa"/>
          </w:tcPr>
          <w:p w14:paraId="4FB50691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6EC9BA92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关键字</w:t>
            </w:r>
          </w:p>
        </w:tc>
        <w:tc>
          <w:tcPr>
            <w:tcW w:w="4882" w:type="dxa"/>
          </w:tcPr>
          <w:p w14:paraId="4C076155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338EB6C4" w14:textId="77777777" w:rsidTr="00FE11C0">
        <w:trPr>
          <w:trHeight w:val="112"/>
          <w:jc w:val="center"/>
        </w:trPr>
        <w:tc>
          <w:tcPr>
            <w:tcW w:w="817" w:type="dxa"/>
          </w:tcPr>
          <w:p w14:paraId="4547F2AF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74360B59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585E4520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05064464" w14:textId="77777777" w:rsidR="007D486D" w:rsidRPr="003E6EC4" w:rsidRDefault="007D486D" w:rsidP="007D486D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书籍搜索结果字段：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2"/>
        <w:gridCol w:w="4286"/>
      </w:tblGrid>
      <w:tr w:rsidR="003E6EC4" w:rsidRPr="003E6EC4" w14:paraId="43F550CC" w14:textId="77777777" w:rsidTr="00FE11C0">
        <w:trPr>
          <w:trHeight w:val="113"/>
          <w:jc w:val="center"/>
        </w:trPr>
        <w:tc>
          <w:tcPr>
            <w:tcW w:w="817" w:type="dxa"/>
          </w:tcPr>
          <w:p w14:paraId="5C7A52DE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872" w:type="dxa"/>
          </w:tcPr>
          <w:p w14:paraId="5BCA04BC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286" w:type="dxa"/>
          </w:tcPr>
          <w:p w14:paraId="70248453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5C88E716" w14:textId="77777777" w:rsidTr="00FE11C0">
        <w:trPr>
          <w:trHeight w:val="112"/>
          <w:jc w:val="center"/>
        </w:trPr>
        <w:tc>
          <w:tcPr>
            <w:tcW w:w="817" w:type="dxa"/>
          </w:tcPr>
          <w:p w14:paraId="35298AA3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872" w:type="dxa"/>
          </w:tcPr>
          <w:p w14:paraId="15B8519B" w14:textId="5E703D6C" w:rsidR="007D486D" w:rsidRPr="003E6EC4" w:rsidRDefault="00BB5E86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视频名称</w:t>
            </w:r>
          </w:p>
        </w:tc>
        <w:tc>
          <w:tcPr>
            <w:tcW w:w="4286" w:type="dxa"/>
          </w:tcPr>
          <w:p w14:paraId="5B1F583C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6017BA57" w14:textId="77777777" w:rsidTr="00FE11C0">
        <w:trPr>
          <w:trHeight w:val="112"/>
          <w:jc w:val="center"/>
        </w:trPr>
        <w:tc>
          <w:tcPr>
            <w:tcW w:w="817" w:type="dxa"/>
          </w:tcPr>
          <w:p w14:paraId="0B162969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872" w:type="dxa"/>
          </w:tcPr>
          <w:p w14:paraId="6C3F62A1" w14:textId="424DB998" w:rsidR="007D486D" w:rsidRPr="003E6EC4" w:rsidRDefault="00BB5E86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视频缩略图</w:t>
            </w:r>
          </w:p>
        </w:tc>
        <w:tc>
          <w:tcPr>
            <w:tcW w:w="4286" w:type="dxa"/>
          </w:tcPr>
          <w:p w14:paraId="56B7B140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C27B006" w14:textId="77777777" w:rsidTr="00FE11C0">
        <w:trPr>
          <w:trHeight w:val="112"/>
          <w:jc w:val="center"/>
        </w:trPr>
        <w:tc>
          <w:tcPr>
            <w:tcW w:w="817" w:type="dxa"/>
          </w:tcPr>
          <w:p w14:paraId="0954907F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872" w:type="dxa"/>
          </w:tcPr>
          <w:p w14:paraId="0C381967" w14:textId="535E2797" w:rsidR="007D486D" w:rsidRPr="003E6EC4" w:rsidRDefault="00BB5E86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视频发布时间</w:t>
            </w:r>
          </w:p>
        </w:tc>
        <w:tc>
          <w:tcPr>
            <w:tcW w:w="4286" w:type="dxa"/>
          </w:tcPr>
          <w:p w14:paraId="5F333FE9" w14:textId="77777777" w:rsidR="007D486D" w:rsidRPr="003E6EC4" w:rsidRDefault="007D486D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14BAB92D" w14:textId="77777777" w:rsidTr="00FE11C0">
        <w:trPr>
          <w:trHeight w:val="112"/>
          <w:jc w:val="center"/>
        </w:trPr>
        <w:tc>
          <w:tcPr>
            <w:tcW w:w="817" w:type="dxa"/>
          </w:tcPr>
          <w:p w14:paraId="2369488F" w14:textId="3AC49A87" w:rsidR="00BB5E86" w:rsidRPr="003E6EC4" w:rsidRDefault="00BB5E86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872" w:type="dxa"/>
          </w:tcPr>
          <w:p w14:paraId="191162FA" w14:textId="5EF0AC08" w:rsidR="00BB5E86" w:rsidRPr="003E6EC4" w:rsidRDefault="00BB5E86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视频时长</w:t>
            </w:r>
          </w:p>
        </w:tc>
        <w:tc>
          <w:tcPr>
            <w:tcW w:w="4286" w:type="dxa"/>
          </w:tcPr>
          <w:p w14:paraId="4B0EE02B" w14:textId="77777777" w:rsidR="00BB5E86" w:rsidRPr="003E6EC4" w:rsidRDefault="00BB5E86" w:rsidP="00FE11C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2998C2FA" w14:textId="77777777" w:rsidR="007D486D" w:rsidRPr="003E6EC4" w:rsidRDefault="007D486D" w:rsidP="007D486D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647CC0C4" w14:textId="77777777" w:rsidR="007D486D" w:rsidRPr="003E6EC4" w:rsidRDefault="007D486D" w:rsidP="007D486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20FC1824" w14:textId="06AA3B89" w:rsidR="007D486D" w:rsidRPr="003E6EC4" w:rsidRDefault="00FA6666" w:rsidP="007D486D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7D486D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经过搜索后输出详情标题。</w:t>
      </w:r>
    </w:p>
    <w:p w14:paraId="49BB5E21" w14:textId="18D8C6CA" w:rsidR="005E765A" w:rsidRPr="003E6EC4" w:rsidRDefault="007D486D" w:rsidP="00BB5E86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点击单条详情标题，跳转至</w:t>
      </w:r>
      <w:r w:rsidR="00BB5E8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随心看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APP对应详情页</w:t>
      </w:r>
      <w:r w:rsidR="00BB5E86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，播放此视频并展示视频的信息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2E2093D3" w14:textId="54216684" w:rsidR="002B1EF8" w:rsidRPr="003E6EC4" w:rsidRDefault="005B5CD8" w:rsidP="002B1EF8">
      <w:pPr>
        <w:pStyle w:val="Heading3"/>
        <w:rPr>
          <w:color w:val="000000" w:themeColor="text1"/>
        </w:rPr>
      </w:pPr>
      <w:bookmarkStart w:id="95" w:name="_Toc56757791"/>
      <w:r w:rsidRPr="003E6EC4">
        <w:rPr>
          <w:rFonts w:hint="eastAsia"/>
          <w:color w:val="000000" w:themeColor="text1"/>
        </w:rPr>
        <w:t>智慧加油</w:t>
      </w:r>
      <w:bookmarkEnd w:id="95"/>
    </w:p>
    <w:p w14:paraId="366C1683" w14:textId="77777777" w:rsidR="002B1EF8" w:rsidRPr="003E6EC4" w:rsidRDefault="002B1EF8" w:rsidP="002B1EF8">
      <w:pPr>
        <w:numPr>
          <w:ilvl w:val="0"/>
          <w:numId w:val="38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bookmarkStart w:id="96" w:name="OLE_LINK9"/>
      <w:bookmarkStart w:id="97" w:name="OLE_LINK10"/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60920EA4" w14:textId="77777777" w:rsidR="002B1EF8" w:rsidRPr="003E6EC4" w:rsidRDefault="002B1EF8" w:rsidP="002B1E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搜索匹配规则如下：</w:t>
      </w:r>
    </w:p>
    <w:p w14:paraId="5E488C55" w14:textId="77777777" w:rsidR="002B1EF8" w:rsidRPr="003E6EC4" w:rsidRDefault="002B1EF8" w:rsidP="002B1E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用户输入的关键字与导航地图模块的P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数据库进行模糊匹配，匹配后导航地图模块反馈排序后的结果进行展示。</w:t>
      </w:r>
    </w:p>
    <w:p w14:paraId="203C8228" w14:textId="77777777" w:rsidR="002B1EF8" w:rsidRPr="003E6EC4" w:rsidRDefault="002B1EF8" w:rsidP="002B1EF8">
      <w:pPr>
        <w:numPr>
          <w:ilvl w:val="0"/>
          <w:numId w:val="38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4C59F3E0" w14:textId="77777777" w:rsidR="002B1EF8" w:rsidRPr="003E6EC4" w:rsidRDefault="002B1EF8" w:rsidP="002B1EF8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0CEB2014" w14:textId="77777777" w:rsidTr="00862B06">
        <w:trPr>
          <w:trHeight w:val="113"/>
          <w:jc w:val="center"/>
        </w:trPr>
        <w:tc>
          <w:tcPr>
            <w:tcW w:w="817" w:type="dxa"/>
          </w:tcPr>
          <w:p w14:paraId="31EDACD2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060BC2F8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0C434CEF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1A862275" w14:textId="77777777" w:rsidTr="00862B06">
        <w:trPr>
          <w:trHeight w:val="112"/>
          <w:jc w:val="center"/>
        </w:trPr>
        <w:tc>
          <w:tcPr>
            <w:tcW w:w="817" w:type="dxa"/>
          </w:tcPr>
          <w:p w14:paraId="333A5C09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60E984A8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关键词</w:t>
            </w:r>
          </w:p>
        </w:tc>
        <w:tc>
          <w:tcPr>
            <w:tcW w:w="4882" w:type="dxa"/>
          </w:tcPr>
          <w:p w14:paraId="7993147E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搜索关键词</w:t>
            </w:r>
          </w:p>
        </w:tc>
      </w:tr>
      <w:tr w:rsidR="003E6EC4" w:rsidRPr="003E6EC4" w14:paraId="35D95B75" w14:textId="77777777" w:rsidTr="00862B06">
        <w:trPr>
          <w:trHeight w:val="112"/>
          <w:jc w:val="center"/>
        </w:trPr>
        <w:tc>
          <w:tcPr>
            <w:tcW w:w="817" w:type="dxa"/>
          </w:tcPr>
          <w:p w14:paraId="26E49F93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2BCA7F4E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12828FF5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D5525E5" w14:textId="77777777" w:rsidTr="00862B06">
        <w:trPr>
          <w:trHeight w:val="113"/>
          <w:jc w:val="center"/>
        </w:trPr>
        <w:tc>
          <w:tcPr>
            <w:tcW w:w="817" w:type="dxa"/>
          </w:tcPr>
          <w:p w14:paraId="6E966CD8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1BDA9667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2BC8B1AE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569B992F" w14:textId="77777777" w:rsidR="002B1EF8" w:rsidRPr="003E6EC4" w:rsidRDefault="002B1EF8" w:rsidP="002B1EF8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3A45F15C" w14:textId="77777777" w:rsidTr="00862B06">
        <w:trPr>
          <w:trHeight w:val="113"/>
          <w:jc w:val="center"/>
        </w:trPr>
        <w:tc>
          <w:tcPr>
            <w:tcW w:w="817" w:type="dxa"/>
          </w:tcPr>
          <w:p w14:paraId="2A50757E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6BB83F4F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1661A00E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57CE37E0" w14:textId="77777777" w:rsidTr="00862B06">
        <w:trPr>
          <w:trHeight w:val="112"/>
          <w:jc w:val="center"/>
        </w:trPr>
        <w:tc>
          <w:tcPr>
            <w:tcW w:w="817" w:type="dxa"/>
          </w:tcPr>
          <w:p w14:paraId="284919B6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176C12F1" w14:textId="628C9B2E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加油站名称</w:t>
            </w:r>
          </w:p>
        </w:tc>
        <w:tc>
          <w:tcPr>
            <w:tcW w:w="4882" w:type="dxa"/>
          </w:tcPr>
          <w:p w14:paraId="281F6764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58E77E0C" w14:textId="77777777" w:rsidTr="00862B06">
        <w:trPr>
          <w:trHeight w:val="113"/>
          <w:jc w:val="center"/>
        </w:trPr>
        <w:tc>
          <w:tcPr>
            <w:tcW w:w="817" w:type="dxa"/>
          </w:tcPr>
          <w:p w14:paraId="1D427055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76" w:type="dxa"/>
          </w:tcPr>
          <w:p w14:paraId="18DC2C32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4882" w:type="dxa"/>
          </w:tcPr>
          <w:p w14:paraId="5198404C" w14:textId="77777777" w:rsidR="002B1EF8" w:rsidRPr="003E6EC4" w:rsidRDefault="002B1EF8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64F21ECA" w14:textId="77777777" w:rsidTr="00862B06">
        <w:trPr>
          <w:trHeight w:val="113"/>
          <w:jc w:val="center"/>
        </w:trPr>
        <w:tc>
          <w:tcPr>
            <w:tcW w:w="817" w:type="dxa"/>
          </w:tcPr>
          <w:p w14:paraId="01ABB556" w14:textId="744918C8" w:rsidR="00DE5A4A" w:rsidRPr="003E6EC4" w:rsidRDefault="00DE5A4A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276" w:type="dxa"/>
          </w:tcPr>
          <w:p w14:paraId="335865CE" w14:textId="4B918B13" w:rsidR="00DE5A4A" w:rsidRPr="003E6EC4" w:rsidRDefault="00DE5A4A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智慧加油站</w:t>
            </w:r>
          </w:p>
        </w:tc>
        <w:tc>
          <w:tcPr>
            <w:tcW w:w="4882" w:type="dxa"/>
          </w:tcPr>
          <w:p w14:paraId="61466734" w14:textId="52AF8D87" w:rsidR="00DE5A4A" w:rsidRPr="003E6EC4" w:rsidRDefault="00DE5A4A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标注是否为智慧加油站</w:t>
            </w:r>
          </w:p>
        </w:tc>
      </w:tr>
    </w:tbl>
    <w:p w14:paraId="3DB241A2" w14:textId="77777777" w:rsidR="002B1EF8" w:rsidRPr="003E6EC4" w:rsidRDefault="002B1EF8" w:rsidP="002B1EF8">
      <w:pPr>
        <w:numPr>
          <w:ilvl w:val="0"/>
          <w:numId w:val="38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7A8CB033" w14:textId="77777777" w:rsidR="002B1EF8" w:rsidRPr="003E6EC4" w:rsidRDefault="002B1EF8" w:rsidP="002B1E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用户在搜索框输入相应字符。</w:t>
      </w:r>
    </w:p>
    <w:p w14:paraId="02509841" w14:textId="189FF7E5" w:rsidR="002B1EF8" w:rsidRPr="003E6EC4" w:rsidRDefault="00FA6666" w:rsidP="002B1EF8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2B1EF8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经过搜索后输出POI结果。</w:t>
      </w:r>
    </w:p>
    <w:p w14:paraId="54764BBD" w14:textId="68EDB5AD" w:rsidR="002B1EF8" w:rsidRPr="003E6EC4" w:rsidRDefault="002B1EF8" w:rsidP="00DE5A4A">
      <w:pPr>
        <w:ind w:firstLine="420"/>
        <w:rPr>
          <w:color w:val="000000" w:themeColor="text1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点击单条搜索结果，跳转至P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OI搜索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的详情页。</w:t>
      </w:r>
    </w:p>
    <w:p w14:paraId="6E5DDDA0" w14:textId="08EFF0FB" w:rsidR="002B1EF8" w:rsidRPr="003E6EC4" w:rsidRDefault="002B1EF8" w:rsidP="002B1EF8">
      <w:pPr>
        <w:pStyle w:val="Heading3"/>
        <w:rPr>
          <w:color w:val="000000" w:themeColor="text1"/>
        </w:rPr>
      </w:pPr>
      <w:bookmarkStart w:id="98" w:name="_Toc56757792"/>
      <w:bookmarkEnd w:id="96"/>
      <w:bookmarkEnd w:id="97"/>
      <w:r w:rsidRPr="003E6EC4">
        <w:rPr>
          <w:rFonts w:hint="eastAsia"/>
          <w:color w:val="000000" w:themeColor="text1"/>
        </w:rPr>
        <w:t>充电</w:t>
      </w:r>
      <w:bookmarkEnd w:id="98"/>
    </w:p>
    <w:p w14:paraId="2B301B7C" w14:textId="77777777" w:rsidR="00E83FF0" w:rsidRPr="003E6EC4" w:rsidRDefault="00E83FF0" w:rsidP="00E83FF0">
      <w:pPr>
        <w:numPr>
          <w:ilvl w:val="0"/>
          <w:numId w:val="39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bookmarkStart w:id="99" w:name="OLE_LINK11"/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6F9B2575" w14:textId="77777777" w:rsidR="00E83FF0" w:rsidRPr="003E6EC4" w:rsidRDefault="00E83FF0" w:rsidP="00E83FF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搜索匹配规则如下：</w:t>
      </w:r>
    </w:p>
    <w:p w14:paraId="2DF8E94C" w14:textId="7C7165BE" w:rsidR="00E83FF0" w:rsidRPr="003E6EC4" w:rsidRDefault="00E83FF0" w:rsidP="00E83FF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用户输入的关键字与导航地图模块的P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数据库进行模糊匹配，匹配后导航地图模块反馈排序后的结果进行展示，优先展示可用、有空闲电桩的电站。</w:t>
      </w:r>
    </w:p>
    <w:p w14:paraId="411AE2C0" w14:textId="77777777" w:rsidR="00E83FF0" w:rsidRPr="003E6EC4" w:rsidRDefault="00E83FF0" w:rsidP="00E83FF0">
      <w:pPr>
        <w:numPr>
          <w:ilvl w:val="0"/>
          <w:numId w:val="39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3F79A6EF" w14:textId="77777777" w:rsidR="00E83FF0" w:rsidRPr="003E6EC4" w:rsidRDefault="00E83FF0" w:rsidP="00E83FF0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204F1919" w14:textId="77777777" w:rsidTr="00862B06">
        <w:trPr>
          <w:trHeight w:val="113"/>
          <w:jc w:val="center"/>
        </w:trPr>
        <w:tc>
          <w:tcPr>
            <w:tcW w:w="817" w:type="dxa"/>
          </w:tcPr>
          <w:p w14:paraId="3905E7BB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3297C0A9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02C6D111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68C45D29" w14:textId="77777777" w:rsidTr="00862B06">
        <w:trPr>
          <w:trHeight w:val="112"/>
          <w:jc w:val="center"/>
        </w:trPr>
        <w:tc>
          <w:tcPr>
            <w:tcW w:w="817" w:type="dxa"/>
          </w:tcPr>
          <w:p w14:paraId="15829619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4DC50889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关键词</w:t>
            </w:r>
          </w:p>
        </w:tc>
        <w:tc>
          <w:tcPr>
            <w:tcW w:w="4882" w:type="dxa"/>
          </w:tcPr>
          <w:p w14:paraId="1AE5463D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搜索关键词</w:t>
            </w:r>
          </w:p>
        </w:tc>
      </w:tr>
      <w:tr w:rsidR="003E6EC4" w:rsidRPr="003E6EC4" w14:paraId="0FBDE7A4" w14:textId="77777777" w:rsidTr="00862B06">
        <w:trPr>
          <w:trHeight w:val="112"/>
          <w:jc w:val="center"/>
        </w:trPr>
        <w:tc>
          <w:tcPr>
            <w:tcW w:w="817" w:type="dxa"/>
          </w:tcPr>
          <w:p w14:paraId="5036E747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65537285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4D5D4F74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0D8F474" w14:textId="77777777" w:rsidTr="00862B06">
        <w:trPr>
          <w:trHeight w:val="113"/>
          <w:jc w:val="center"/>
        </w:trPr>
        <w:tc>
          <w:tcPr>
            <w:tcW w:w="817" w:type="dxa"/>
          </w:tcPr>
          <w:p w14:paraId="036C3189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68B4F5A9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01414AA3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5E26EA8B" w14:textId="77777777" w:rsidR="00E83FF0" w:rsidRPr="003E6EC4" w:rsidRDefault="00E83FF0" w:rsidP="00E83FF0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4641B5AB" w14:textId="77777777" w:rsidTr="00862B06">
        <w:trPr>
          <w:trHeight w:val="113"/>
          <w:jc w:val="center"/>
        </w:trPr>
        <w:tc>
          <w:tcPr>
            <w:tcW w:w="817" w:type="dxa"/>
          </w:tcPr>
          <w:p w14:paraId="1600CB16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377BD6BF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24EA295E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7C455401" w14:textId="77777777" w:rsidTr="00862B06">
        <w:trPr>
          <w:trHeight w:val="112"/>
          <w:jc w:val="center"/>
        </w:trPr>
        <w:tc>
          <w:tcPr>
            <w:tcW w:w="817" w:type="dxa"/>
          </w:tcPr>
          <w:p w14:paraId="61E335A3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648DAA38" w14:textId="3C723AD6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充电站名称</w:t>
            </w:r>
          </w:p>
        </w:tc>
        <w:tc>
          <w:tcPr>
            <w:tcW w:w="4882" w:type="dxa"/>
          </w:tcPr>
          <w:p w14:paraId="29C817C9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106CF80C" w14:textId="77777777" w:rsidTr="00862B06">
        <w:trPr>
          <w:trHeight w:val="113"/>
          <w:jc w:val="center"/>
        </w:trPr>
        <w:tc>
          <w:tcPr>
            <w:tcW w:w="817" w:type="dxa"/>
          </w:tcPr>
          <w:p w14:paraId="0AB4B057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76" w:type="dxa"/>
          </w:tcPr>
          <w:p w14:paraId="50DDA464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4882" w:type="dxa"/>
          </w:tcPr>
          <w:p w14:paraId="61F85F4D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1C54E11C" w14:textId="77777777" w:rsidTr="00862B06">
        <w:trPr>
          <w:trHeight w:val="113"/>
          <w:jc w:val="center"/>
        </w:trPr>
        <w:tc>
          <w:tcPr>
            <w:tcW w:w="817" w:type="dxa"/>
          </w:tcPr>
          <w:p w14:paraId="095D0724" w14:textId="11E9E50A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276" w:type="dxa"/>
          </w:tcPr>
          <w:p w14:paraId="50E7B011" w14:textId="2A505EBE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饱和度</w:t>
            </w:r>
          </w:p>
        </w:tc>
        <w:tc>
          <w:tcPr>
            <w:tcW w:w="4882" w:type="dxa"/>
          </w:tcPr>
          <w:p w14:paraId="635A5AA9" w14:textId="5169282A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充电站可用充电桩状态</w:t>
            </w:r>
          </w:p>
        </w:tc>
      </w:tr>
    </w:tbl>
    <w:p w14:paraId="48F43FCA" w14:textId="77777777" w:rsidR="00E83FF0" w:rsidRPr="003E6EC4" w:rsidRDefault="00E83FF0" w:rsidP="00E83FF0">
      <w:pPr>
        <w:numPr>
          <w:ilvl w:val="0"/>
          <w:numId w:val="39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5D4009DD" w14:textId="77777777" w:rsidR="00E83FF0" w:rsidRPr="003E6EC4" w:rsidRDefault="00E83FF0" w:rsidP="00E83FF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7CC7492F" w14:textId="54F54228" w:rsidR="00E83FF0" w:rsidRPr="003E6EC4" w:rsidRDefault="00FA6666" w:rsidP="00E83FF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E83FF0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经过搜索后输出POI结果。</w:t>
      </w:r>
    </w:p>
    <w:p w14:paraId="044F917B" w14:textId="77777777" w:rsidR="00E83FF0" w:rsidRPr="003E6EC4" w:rsidRDefault="00E83FF0" w:rsidP="00E83FF0">
      <w:pPr>
        <w:ind w:firstLine="420"/>
        <w:rPr>
          <w:color w:val="000000" w:themeColor="text1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点击单条搜索结果，跳转至P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OI搜索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的详情页。</w:t>
      </w:r>
    </w:p>
    <w:bookmarkEnd w:id="99"/>
    <w:p w14:paraId="32810E91" w14:textId="77777777" w:rsidR="00E83FF0" w:rsidRPr="003E6EC4" w:rsidRDefault="00E83FF0" w:rsidP="00E83FF0">
      <w:pPr>
        <w:rPr>
          <w:color w:val="000000" w:themeColor="text1"/>
        </w:rPr>
      </w:pPr>
    </w:p>
    <w:p w14:paraId="36A88B46" w14:textId="2E4B29B4" w:rsidR="002B1EF8" w:rsidRPr="003E6EC4" w:rsidRDefault="002B1EF8" w:rsidP="002B1EF8">
      <w:pPr>
        <w:pStyle w:val="Heading3"/>
        <w:rPr>
          <w:color w:val="000000" w:themeColor="text1"/>
        </w:rPr>
      </w:pPr>
      <w:bookmarkStart w:id="100" w:name="_Toc56757793"/>
      <w:r w:rsidRPr="003E6EC4">
        <w:rPr>
          <w:rFonts w:hint="eastAsia"/>
          <w:color w:val="000000" w:themeColor="text1"/>
        </w:rPr>
        <w:t>停车</w:t>
      </w:r>
      <w:bookmarkEnd w:id="100"/>
    </w:p>
    <w:p w14:paraId="39808E4B" w14:textId="77777777" w:rsidR="00E83FF0" w:rsidRPr="003E6EC4" w:rsidRDefault="00E83FF0" w:rsidP="00E83FF0">
      <w:pPr>
        <w:numPr>
          <w:ilvl w:val="0"/>
          <w:numId w:val="40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13DF9D34" w14:textId="77777777" w:rsidR="00E83FF0" w:rsidRPr="003E6EC4" w:rsidRDefault="00E83FF0" w:rsidP="00E83FF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搜索匹配规则如下：</w:t>
      </w:r>
    </w:p>
    <w:p w14:paraId="049E9216" w14:textId="56908D63" w:rsidR="00E83FF0" w:rsidRPr="003E6EC4" w:rsidRDefault="00E83FF0" w:rsidP="00E83FF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用户输入的关键字与导航地图模块的P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数据库进行模糊匹配，匹配后导航地图模块反馈排序后的结果进行展示，优先展示可用、有空闲车位的停车场。</w:t>
      </w:r>
    </w:p>
    <w:p w14:paraId="52570053" w14:textId="77777777" w:rsidR="00E83FF0" w:rsidRPr="003E6EC4" w:rsidRDefault="00E83FF0" w:rsidP="00E83FF0">
      <w:pPr>
        <w:numPr>
          <w:ilvl w:val="0"/>
          <w:numId w:val="40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字段定义：</w:t>
      </w:r>
    </w:p>
    <w:p w14:paraId="6EB4620A" w14:textId="77777777" w:rsidR="00E83FF0" w:rsidRPr="003E6EC4" w:rsidRDefault="00E83FF0" w:rsidP="00E83FF0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57FE6067" w14:textId="77777777" w:rsidTr="00862B06">
        <w:trPr>
          <w:trHeight w:val="113"/>
          <w:jc w:val="center"/>
        </w:trPr>
        <w:tc>
          <w:tcPr>
            <w:tcW w:w="817" w:type="dxa"/>
          </w:tcPr>
          <w:p w14:paraId="19221D6F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4CCFF248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608E8E85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2EBA826D" w14:textId="77777777" w:rsidTr="00862B06">
        <w:trPr>
          <w:trHeight w:val="112"/>
          <w:jc w:val="center"/>
        </w:trPr>
        <w:tc>
          <w:tcPr>
            <w:tcW w:w="817" w:type="dxa"/>
          </w:tcPr>
          <w:p w14:paraId="54C53253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2C286B00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关键词</w:t>
            </w:r>
          </w:p>
        </w:tc>
        <w:tc>
          <w:tcPr>
            <w:tcW w:w="4882" w:type="dxa"/>
          </w:tcPr>
          <w:p w14:paraId="259DB877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搜索关键词</w:t>
            </w:r>
          </w:p>
        </w:tc>
      </w:tr>
      <w:tr w:rsidR="003E6EC4" w:rsidRPr="003E6EC4" w14:paraId="5340A984" w14:textId="77777777" w:rsidTr="00862B06">
        <w:trPr>
          <w:trHeight w:val="112"/>
          <w:jc w:val="center"/>
        </w:trPr>
        <w:tc>
          <w:tcPr>
            <w:tcW w:w="817" w:type="dxa"/>
          </w:tcPr>
          <w:p w14:paraId="442A573B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27613ECA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58B28261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70161F39" w14:textId="77777777" w:rsidTr="00862B06">
        <w:trPr>
          <w:trHeight w:val="113"/>
          <w:jc w:val="center"/>
        </w:trPr>
        <w:tc>
          <w:tcPr>
            <w:tcW w:w="817" w:type="dxa"/>
          </w:tcPr>
          <w:p w14:paraId="72B40477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7F1C4F6C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</w:tcPr>
          <w:p w14:paraId="7C1FEEB9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1BB8BCD4" w14:textId="77777777" w:rsidR="00E83FF0" w:rsidRPr="003E6EC4" w:rsidRDefault="00E83FF0" w:rsidP="00E83FF0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4882"/>
      </w:tblGrid>
      <w:tr w:rsidR="003E6EC4" w:rsidRPr="003E6EC4" w14:paraId="42B9A8FE" w14:textId="77777777" w:rsidTr="00862B06">
        <w:trPr>
          <w:trHeight w:val="113"/>
          <w:jc w:val="center"/>
        </w:trPr>
        <w:tc>
          <w:tcPr>
            <w:tcW w:w="817" w:type="dxa"/>
          </w:tcPr>
          <w:p w14:paraId="1930D2E1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</w:tcPr>
          <w:p w14:paraId="0116CE9E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数据项</w:t>
            </w:r>
            <w:r w:rsidRPr="003E6EC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4882" w:type="dxa"/>
          </w:tcPr>
          <w:p w14:paraId="630144CF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28F0CE01" w14:textId="77777777" w:rsidTr="00862B06">
        <w:trPr>
          <w:trHeight w:val="112"/>
          <w:jc w:val="center"/>
        </w:trPr>
        <w:tc>
          <w:tcPr>
            <w:tcW w:w="817" w:type="dxa"/>
          </w:tcPr>
          <w:p w14:paraId="6794FDE0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</w:tcPr>
          <w:p w14:paraId="59DC5FE7" w14:textId="6FBFB1AA" w:rsidR="00E83FF0" w:rsidRPr="003E6EC4" w:rsidRDefault="008E79F2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停车场</w:t>
            </w:r>
            <w:r w:rsidR="00E83FF0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4882" w:type="dxa"/>
          </w:tcPr>
          <w:p w14:paraId="7657FF79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0F4859FE" w14:textId="77777777" w:rsidTr="00862B06">
        <w:trPr>
          <w:trHeight w:val="113"/>
          <w:jc w:val="center"/>
        </w:trPr>
        <w:tc>
          <w:tcPr>
            <w:tcW w:w="817" w:type="dxa"/>
          </w:tcPr>
          <w:p w14:paraId="391BB862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76" w:type="dxa"/>
          </w:tcPr>
          <w:p w14:paraId="777D4E08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4882" w:type="dxa"/>
          </w:tcPr>
          <w:p w14:paraId="1D277F38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6294CBA5" w14:textId="77777777" w:rsidTr="00862B06">
        <w:trPr>
          <w:trHeight w:val="113"/>
          <w:jc w:val="center"/>
        </w:trPr>
        <w:tc>
          <w:tcPr>
            <w:tcW w:w="817" w:type="dxa"/>
          </w:tcPr>
          <w:p w14:paraId="65B12629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276" w:type="dxa"/>
          </w:tcPr>
          <w:p w14:paraId="5811D845" w14:textId="77777777" w:rsidR="00E83FF0" w:rsidRPr="003E6EC4" w:rsidRDefault="00E83FF0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饱和度</w:t>
            </w:r>
          </w:p>
        </w:tc>
        <w:tc>
          <w:tcPr>
            <w:tcW w:w="4882" w:type="dxa"/>
          </w:tcPr>
          <w:p w14:paraId="3FA2C60E" w14:textId="018BB544" w:rsidR="00E83FF0" w:rsidRPr="003E6EC4" w:rsidRDefault="00F45959" w:rsidP="00862B0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停车场</w:t>
            </w:r>
            <w:r w:rsidR="00E83FF0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可用</w:t>
            </w: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车位</w:t>
            </w:r>
            <w:r w:rsidR="00E83FF0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状态</w:t>
            </w:r>
          </w:p>
        </w:tc>
      </w:tr>
    </w:tbl>
    <w:p w14:paraId="01555A81" w14:textId="77777777" w:rsidR="00E83FF0" w:rsidRPr="003E6EC4" w:rsidRDefault="00E83FF0" w:rsidP="00E83FF0">
      <w:pPr>
        <w:numPr>
          <w:ilvl w:val="0"/>
          <w:numId w:val="40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流程说明</w:t>
      </w:r>
    </w:p>
    <w:p w14:paraId="427DA702" w14:textId="77777777" w:rsidR="00E83FF0" w:rsidRPr="003E6EC4" w:rsidRDefault="00E83FF0" w:rsidP="00E83FF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2CC4D7F4" w14:textId="34F5056A" w:rsidR="00F45959" w:rsidRPr="003E6EC4" w:rsidRDefault="00FA6666" w:rsidP="00F4595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E83FF0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经过搜索后输出POI结果。</w:t>
      </w:r>
    </w:p>
    <w:p w14:paraId="741069DA" w14:textId="1682A371" w:rsidR="00E83FF0" w:rsidRPr="003E6EC4" w:rsidRDefault="00E83FF0" w:rsidP="00F4595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点击单条搜索结果，跳转至P</w:t>
      </w:r>
      <w:r w:rsidRPr="003E6EC4">
        <w:rPr>
          <w:rFonts w:asciiTheme="minorEastAsia" w:hAnsiTheme="minorEastAsia"/>
          <w:color w:val="000000" w:themeColor="text1"/>
          <w:sz w:val="24"/>
          <w:szCs w:val="24"/>
        </w:rPr>
        <w:t>OI搜索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的详情页。</w:t>
      </w:r>
    </w:p>
    <w:p w14:paraId="377CC586" w14:textId="77777777" w:rsidR="00E83FF0" w:rsidRPr="003E6EC4" w:rsidRDefault="00E83FF0" w:rsidP="00E83FF0">
      <w:pPr>
        <w:rPr>
          <w:color w:val="000000" w:themeColor="text1"/>
        </w:rPr>
      </w:pPr>
    </w:p>
    <w:p w14:paraId="4071C91C" w14:textId="5464EB84" w:rsidR="002B1EF8" w:rsidRPr="003E6EC4" w:rsidRDefault="002B1EF8" w:rsidP="002B1EF8">
      <w:pPr>
        <w:pStyle w:val="Heading3"/>
        <w:rPr>
          <w:color w:val="000000" w:themeColor="text1"/>
        </w:rPr>
      </w:pPr>
      <w:bookmarkStart w:id="101" w:name="_Toc56757794"/>
      <w:r w:rsidRPr="003E6EC4">
        <w:rPr>
          <w:rFonts w:hint="eastAsia"/>
          <w:color w:val="000000" w:themeColor="text1"/>
        </w:rPr>
        <w:t>洗车</w:t>
      </w:r>
      <w:bookmarkEnd w:id="101"/>
    </w:p>
    <w:p w14:paraId="29E461AE" w14:textId="77777777" w:rsidR="00F45959" w:rsidRPr="003E6EC4" w:rsidRDefault="00F45959" w:rsidP="00F45959">
      <w:pPr>
        <w:numPr>
          <w:ilvl w:val="0"/>
          <w:numId w:val="41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搜索匹配规则：</w:t>
      </w:r>
    </w:p>
    <w:p w14:paraId="398423E8" w14:textId="77777777" w:rsidR="00F45959" w:rsidRPr="003E6EC4" w:rsidRDefault="00F45959" w:rsidP="00F4595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搜索匹配规则如下：</w:t>
      </w:r>
    </w:p>
    <w:p w14:paraId="1D625100" w14:textId="4DD75460" w:rsidR="00F45959" w:rsidRPr="003E6EC4" w:rsidRDefault="00F45959" w:rsidP="00F4595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用户输入的关键字与导航地图模块的POI数据库进行模糊匹配，匹配后导航地图模块反馈排序后的结果进行展示，优先展示</w:t>
      </w:r>
      <w:r w:rsidR="008E79F2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有优惠的洗车店</w:t>
      </w: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5FCA3F0B" w14:textId="77777777" w:rsidR="00F45959" w:rsidRPr="003E6EC4" w:rsidRDefault="00F45959" w:rsidP="00F45959">
      <w:pPr>
        <w:numPr>
          <w:ilvl w:val="0"/>
          <w:numId w:val="41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字段定义：</w:t>
      </w:r>
    </w:p>
    <w:p w14:paraId="6CE1853A" w14:textId="77777777" w:rsidR="00F45959" w:rsidRPr="003E6EC4" w:rsidRDefault="00F45959" w:rsidP="00F45959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搜索字段：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4882"/>
      </w:tblGrid>
      <w:tr w:rsidR="003E6EC4" w:rsidRPr="003E6EC4" w14:paraId="5982A9AB" w14:textId="77777777" w:rsidTr="00F45959">
        <w:trPr>
          <w:trHeight w:val="113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E20E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00C9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 xml:space="preserve">数据项 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06B8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06859293" w14:textId="77777777" w:rsidTr="00F45959">
        <w:trPr>
          <w:trHeight w:val="112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376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CD49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关键词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0B76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搜索关键词</w:t>
            </w:r>
          </w:p>
        </w:tc>
      </w:tr>
      <w:tr w:rsidR="003E6EC4" w:rsidRPr="003E6EC4" w14:paraId="372BE8F9" w14:textId="77777777" w:rsidTr="00F45959">
        <w:trPr>
          <w:trHeight w:val="112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C9AC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B522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B788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1810FDF2" w14:textId="77777777" w:rsidTr="00F45959">
        <w:trPr>
          <w:trHeight w:val="113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6902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2F51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1C1A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</w:tbl>
    <w:p w14:paraId="5EEAE0FD" w14:textId="77777777" w:rsidR="00F45959" w:rsidRPr="003E6EC4" w:rsidRDefault="00F45959" w:rsidP="00F45959">
      <w:pPr>
        <w:spacing w:line="360" w:lineRule="auto"/>
        <w:ind w:left="36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结果字段：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4882"/>
      </w:tblGrid>
      <w:tr w:rsidR="003E6EC4" w:rsidRPr="003E6EC4" w14:paraId="71E75729" w14:textId="77777777" w:rsidTr="00F45959">
        <w:trPr>
          <w:trHeight w:val="113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CF6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b/>
                <w:bCs/>
                <w:color w:val="000000" w:themeColor="text1"/>
                <w:kern w:val="0"/>
                <w:szCs w:val="21"/>
              </w:rPr>
              <w:t xml:space="preserve">No.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DE85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 xml:space="preserve">数据项 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03F3F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说明</w:t>
            </w:r>
          </w:p>
        </w:tc>
      </w:tr>
      <w:tr w:rsidR="003E6EC4" w:rsidRPr="003E6EC4" w14:paraId="656E1E7E" w14:textId="77777777" w:rsidTr="00F45959">
        <w:trPr>
          <w:trHeight w:val="112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7A2B9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b/>
                <w:bCs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8386" w14:textId="2E8EB1C7" w:rsidR="00F45959" w:rsidRPr="003E6EC4" w:rsidRDefault="008E79F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洗车店</w:t>
            </w:r>
            <w:r w:rsidR="00F45959"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903C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266E9CC2" w14:textId="77777777" w:rsidTr="00F45959">
        <w:trPr>
          <w:trHeight w:val="113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B9AA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b/>
                <w:bCs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8C33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地址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210C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</w:p>
        </w:tc>
      </w:tr>
      <w:tr w:rsidR="003E6EC4" w:rsidRPr="003E6EC4" w14:paraId="4C6F1D88" w14:textId="77777777" w:rsidTr="00F45959">
        <w:trPr>
          <w:trHeight w:val="113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83D2" w14:textId="77777777" w:rsidR="00F45959" w:rsidRPr="003E6EC4" w:rsidRDefault="00F459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 New Roman"/>
                <w:b/>
                <w:bCs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Times New Roman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E0077" w14:textId="355CC44E" w:rsidR="00F45959" w:rsidRPr="003E6EC4" w:rsidRDefault="008E79F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优惠状态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D07C" w14:textId="6156C4AE" w:rsidR="00F45959" w:rsidRPr="003E6EC4" w:rsidRDefault="008E79F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3E6EC4"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是否有优惠</w:t>
            </w:r>
          </w:p>
        </w:tc>
      </w:tr>
    </w:tbl>
    <w:p w14:paraId="5DCCC73E" w14:textId="77777777" w:rsidR="00F45959" w:rsidRPr="003E6EC4" w:rsidRDefault="00F45959" w:rsidP="00F45959">
      <w:pPr>
        <w:numPr>
          <w:ilvl w:val="0"/>
          <w:numId w:val="41"/>
        </w:num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流程说明</w:t>
      </w:r>
    </w:p>
    <w:p w14:paraId="14047163" w14:textId="77777777" w:rsidR="00F45959" w:rsidRPr="003E6EC4" w:rsidRDefault="00F45959" w:rsidP="00F4595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用户在搜索框输入相应字符。</w:t>
      </w:r>
    </w:p>
    <w:p w14:paraId="097EB0F8" w14:textId="7C160A76" w:rsidR="00F45959" w:rsidRPr="003E6EC4" w:rsidRDefault="00FA6666" w:rsidP="00F45959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在线应用</w:t>
      </w:r>
      <w:r w:rsidR="00F45959"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经过搜索后输出POI结果。</w:t>
      </w:r>
    </w:p>
    <w:p w14:paraId="4F4F043B" w14:textId="2C2EDB13" w:rsidR="005B5CD8" w:rsidRPr="003E6EC4" w:rsidRDefault="00F45959" w:rsidP="00F45959">
      <w:pPr>
        <w:ind w:firstLine="420"/>
        <w:rPr>
          <w:color w:val="000000" w:themeColor="text1"/>
        </w:rPr>
      </w:pPr>
      <w:r w:rsidRPr="003E6EC4">
        <w:rPr>
          <w:rFonts w:asciiTheme="minorEastAsia" w:hAnsiTheme="minorEastAsia" w:hint="eastAsia"/>
          <w:color w:val="000000" w:themeColor="text1"/>
          <w:sz w:val="24"/>
          <w:szCs w:val="24"/>
        </w:rPr>
        <w:t>点击单条搜索结果，跳转至POI搜索的详情页。</w:t>
      </w:r>
    </w:p>
    <w:p w14:paraId="2C0A30D4" w14:textId="040B1F28" w:rsidR="00DA3C7A" w:rsidRPr="003E6EC4" w:rsidRDefault="00DA3C7A" w:rsidP="00DA3C7A">
      <w:pPr>
        <w:pStyle w:val="Heading1"/>
        <w:rPr>
          <w:color w:val="000000" w:themeColor="text1"/>
        </w:rPr>
      </w:pPr>
      <w:bookmarkStart w:id="102" w:name="_Toc56757795"/>
      <w:r w:rsidRPr="003E6EC4">
        <w:rPr>
          <w:rFonts w:hint="eastAsia"/>
          <w:color w:val="000000" w:themeColor="text1"/>
        </w:rPr>
        <w:t>系统需求</w:t>
      </w:r>
      <w:bookmarkEnd w:id="102"/>
    </w:p>
    <w:p w14:paraId="1DFFF12F" w14:textId="77777777" w:rsidR="00DA3C7A" w:rsidRPr="003E6EC4" w:rsidRDefault="00DA3C7A" w:rsidP="00DA3C7A">
      <w:pPr>
        <w:pStyle w:val="Heading2"/>
        <w:rPr>
          <w:color w:val="000000" w:themeColor="text1"/>
        </w:rPr>
      </w:pPr>
      <w:bookmarkStart w:id="103" w:name="_Toc56757796"/>
      <w:r w:rsidRPr="003E6EC4">
        <w:rPr>
          <w:rFonts w:hint="eastAsia"/>
          <w:color w:val="000000" w:themeColor="text1"/>
        </w:rPr>
        <w:t>账号相关</w:t>
      </w:r>
      <w:bookmarkEnd w:id="103"/>
    </w:p>
    <w:p w14:paraId="7ED46C71" w14:textId="77777777" w:rsidR="0084055E" w:rsidRPr="003E6EC4" w:rsidRDefault="00C71AFC" w:rsidP="00893D49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使用系统账号。</w:t>
      </w:r>
    </w:p>
    <w:p w14:paraId="4E088A8B" w14:textId="7999986F" w:rsidR="00B177A9" w:rsidRPr="003E6EC4" w:rsidRDefault="00B177A9" w:rsidP="00893D49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历史搜索账户相关的内容请参考</w:t>
      </w:r>
      <w:r w:rsidR="00CF79DF">
        <w:fldChar w:fldCharType="begin"/>
      </w:r>
      <w:r w:rsidR="00CF79DF">
        <w:instrText xml:space="preserve"> HYPERLINK \l "_</w:instrText>
      </w:r>
      <w:r w:rsidR="00CF79DF">
        <w:instrText>历史搜索账户相关</w:instrText>
      </w:r>
      <w:r w:rsidR="00CF79DF">
        <w:instrText xml:space="preserve">" </w:instrText>
      </w:r>
      <w:r w:rsidR="00CF79DF">
        <w:fldChar w:fldCharType="separate"/>
      </w:r>
      <w:r w:rsidRPr="003E6EC4">
        <w:rPr>
          <w:rStyle w:val="Hyperlink"/>
          <w:rFonts w:hint="eastAsia"/>
          <w:color w:val="000000" w:themeColor="text1"/>
          <w:sz w:val="24"/>
          <w:szCs w:val="24"/>
        </w:rPr>
        <w:t>历史搜索账户相关</w:t>
      </w:r>
      <w:r w:rsidR="00CF79DF">
        <w:rPr>
          <w:rStyle w:val="Hyperlink"/>
          <w:color w:val="000000" w:themeColor="text1"/>
          <w:sz w:val="24"/>
          <w:szCs w:val="24"/>
        </w:rPr>
        <w:fldChar w:fldCharType="end"/>
      </w:r>
      <w:r w:rsidRPr="003E6EC4">
        <w:rPr>
          <w:rFonts w:hint="eastAsia"/>
          <w:color w:val="000000" w:themeColor="text1"/>
          <w:sz w:val="24"/>
          <w:szCs w:val="24"/>
        </w:rPr>
        <w:t>。</w:t>
      </w:r>
    </w:p>
    <w:p w14:paraId="30FD69FB" w14:textId="77777777" w:rsidR="009F24C7" w:rsidRPr="003E6EC4" w:rsidRDefault="009F24C7" w:rsidP="009F24C7">
      <w:pPr>
        <w:spacing w:line="360" w:lineRule="auto"/>
        <w:rPr>
          <w:color w:val="000000" w:themeColor="text1"/>
          <w:sz w:val="24"/>
          <w:szCs w:val="24"/>
        </w:rPr>
      </w:pPr>
    </w:p>
    <w:p w14:paraId="3F685431" w14:textId="77777777" w:rsidR="00DA3C7A" w:rsidRPr="003E6EC4" w:rsidRDefault="00DA3C7A" w:rsidP="00DA3C7A">
      <w:pPr>
        <w:pStyle w:val="Heading2"/>
        <w:rPr>
          <w:color w:val="000000" w:themeColor="text1"/>
        </w:rPr>
      </w:pPr>
      <w:bookmarkStart w:id="104" w:name="_Toc56757797"/>
      <w:r w:rsidRPr="003E6EC4">
        <w:rPr>
          <w:rFonts w:hint="eastAsia"/>
          <w:color w:val="000000" w:themeColor="text1"/>
        </w:rPr>
        <w:t>版本升级</w:t>
      </w:r>
      <w:bookmarkEnd w:id="104"/>
    </w:p>
    <w:p w14:paraId="41250E5D" w14:textId="17ED0D64" w:rsidR="00A17BA0" w:rsidRPr="003E6EC4" w:rsidRDefault="0084055E" w:rsidP="00893D49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功能随系统升级。</w:t>
      </w:r>
    </w:p>
    <w:p w14:paraId="7C277158" w14:textId="2411C74A" w:rsidR="00C30AFC" w:rsidRPr="003E6EC4" w:rsidRDefault="00C30AFC" w:rsidP="00C30AFC">
      <w:pPr>
        <w:pStyle w:val="Heading2"/>
        <w:rPr>
          <w:color w:val="000000" w:themeColor="text1"/>
        </w:rPr>
      </w:pPr>
      <w:bookmarkStart w:id="105" w:name="_Toc56757798"/>
      <w:r w:rsidRPr="003E6EC4">
        <w:rPr>
          <w:rFonts w:hint="eastAsia"/>
          <w:color w:val="000000" w:themeColor="text1"/>
        </w:rPr>
        <w:t>埋点</w:t>
      </w:r>
      <w:bookmarkEnd w:id="105"/>
    </w:p>
    <w:p w14:paraId="5C792C20" w14:textId="3C655C00" w:rsidR="00C30AFC" w:rsidRPr="003E6EC4" w:rsidRDefault="00C30AFC" w:rsidP="00652CD8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3E6EC4">
        <w:rPr>
          <w:rFonts w:hint="eastAsia"/>
          <w:color w:val="000000" w:themeColor="text1"/>
          <w:sz w:val="24"/>
          <w:szCs w:val="24"/>
        </w:rPr>
        <w:t>搜索相关的用户数据和搜素结果需要记录并上传到</w:t>
      </w:r>
      <w:r w:rsidRPr="003E6EC4">
        <w:rPr>
          <w:color w:val="000000" w:themeColor="text1"/>
          <w:sz w:val="24"/>
          <w:szCs w:val="24"/>
        </w:rPr>
        <w:t>SGM</w:t>
      </w:r>
      <w:r w:rsidRPr="003E6EC4">
        <w:rPr>
          <w:rFonts w:hint="eastAsia"/>
          <w:color w:val="000000" w:themeColor="text1"/>
          <w:sz w:val="24"/>
          <w:szCs w:val="24"/>
        </w:rPr>
        <w:t>后台，以供后续的产品优化和用户行为分析。</w:t>
      </w:r>
      <w:r w:rsidR="00C74A84" w:rsidRPr="003E6EC4">
        <w:rPr>
          <w:rFonts w:hint="eastAsia"/>
          <w:color w:val="000000" w:themeColor="text1"/>
          <w:sz w:val="24"/>
          <w:szCs w:val="24"/>
        </w:rPr>
        <w:t>详细的埋点需求请参考《</w:t>
      </w:r>
      <w:r w:rsidR="00C74A84" w:rsidRPr="003E6EC4">
        <w:rPr>
          <w:rFonts w:hint="eastAsia"/>
          <w:color w:val="000000" w:themeColor="text1"/>
          <w:sz w:val="24"/>
          <w:szCs w:val="24"/>
        </w:rPr>
        <w:t>P</w:t>
      </w:r>
      <w:r w:rsidR="00C74A84" w:rsidRPr="003E6EC4">
        <w:rPr>
          <w:color w:val="000000" w:themeColor="text1"/>
          <w:sz w:val="24"/>
          <w:szCs w:val="24"/>
        </w:rPr>
        <w:t>IS-2007_O</w:t>
      </w:r>
      <w:r w:rsidR="00C74A84" w:rsidRPr="003E6EC4">
        <w:rPr>
          <w:rFonts w:hint="eastAsia"/>
          <w:color w:val="000000" w:themeColor="text1"/>
          <w:sz w:val="24"/>
          <w:szCs w:val="24"/>
        </w:rPr>
        <w:t>verall</w:t>
      </w:r>
      <w:r w:rsidR="00C74A84" w:rsidRPr="003E6EC4">
        <w:rPr>
          <w:color w:val="000000" w:themeColor="text1"/>
          <w:sz w:val="24"/>
          <w:szCs w:val="24"/>
        </w:rPr>
        <w:t xml:space="preserve"> </w:t>
      </w:r>
      <w:proofErr w:type="spellStart"/>
      <w:r w:rsidR="00C74A84" w:rsidRPr="003E6EC4">
        <w:rPr>
          <w:color w:val="000000" w:themeColor="text1"/>
          <w:sz w:val="24"/>
          <w:szCs w:val="24"/>
        </w:rPr>
        <w:t>D</w:t>
      </w:r>
      <w:r w:rsidR="00C74A84" w:rsidRPr="003E6EC4">
        <w:rPr>
          <w:rFonts w:hint="eastAsia"/>
          <w:color w:val="000000" w:themeColor="text1"/>
          <w:sz w:val="24"/>
          <w:szCs w:val="24"/>
        </w:rPr>
        <w:t>ata</w:t>
      </w:r>
      <w:r w:rsidR="00C74A84" w:rsidRPr="003E6EC4">
        <w:rPr>
          <w:color w:val="000000" w:themeColor="text1"/>
          <w:sz w:val="24"/>
          <w:szCs w:val="24"/>
        </w:rPr>
        <w:t>T</w:t>
      </w:r>
      <w:r w:rsidR="00C74A84" w:rsidRPr="003E6EC4">
        <w:rPr>
          <w:rFonts w:hint="eastAsia"/>
          <w:color w:val="000000" w:themeColor="text1"/>
          <w:sz w:val="24"/>
          <w:szCs w:val="24"/>
        </w:rPr>
        <w:t>racking</w:t>
      </w:r>
      <w:proofErr w:type="spellEnd"/>
      <w:r w:rsidR="00C74A84" w:rsidRPr="003E6EC4">
        <w:rPr>
          <w:rFonts w:hint="eastAsia"/>
          <w:color w:val="000000" w:themeColor="text1"/>
          <w:sz w:val="24"/>
          <w:szCs w:val="24"/>
        </w:rPr>
        <w:t>》。</w:t>
      </w:r>
    </w:p>
    <w:p w14:paraId="1D31C0F3" w14:textId="1F5E2481" w:rsidR="008E79F2" w:rsidRPr="003E6EC4" w:rsidRDefault="008E79F2" w:rsidP="008E79F2">
      <w:pPr>
        <w:pStyle w:val="Heading2"/>
        <w:rPr>
          <w:color w:val="000000" w:themeColor="text1"/>
        </w:rPr>
      </w:pPr>
      <w:bookmarkStart w:id="106" w:name="_Toc56757799"/>
      <w:r w:rsidRPr="003E6EC4">
        <w:rPr>
          <w:rFonts w:hint="eastAsia"/>
          <w:color w:val="000000" w:themeColor="text1"/>
        </w:rPr>
        <w:t>相关</w:t>
      </w:r>
      <w:r w:rsidRPr="003E6EC4">
        <w:rPr>
          <w:color w:val="000000" w:themeColor="text1"/>
        </w:rPr>
        <w:t>CAN</w:t>
      </w:r>
      <w:r w:rsidRPr="003E6EC4">
        <w:rPr>
          <w:rFonts w:hint="eastAsia"/>
          <w:color w:val="000000" w:themeColor="text1"/>
        </w:rPr>
        <w:t>信号</w:t>
      </w:r>
      <w:bookmarkEnd w:id="106"/>
    </w:p>
    <w:p w14:paraId="79AB25ED" w14:textId="0798BA88" w:rsidR="008E79F2" w:rsidRPr="003E6EC4" w:rsidRDefault="008E79F2" w:rsidP="008E79F2">
      <w:pPr>
        <w:rPr>
          <w:color w:val="000000" w:themeColor="text1"/>
        </w:rPr>
      </w:pPr>
      <w:r w:rsidRPr="003E6EC4">
        <w:rPr>
          <w:rFonts w:hint="eastAsia"/>
          <w:color w:val="000000" w:themeColor="text1"/>
        </w:rPr>
        <w:t>N</w:t>
      </w:r>
      <w:r w:rsidRPr="003E6EC4">
        <w:rPr>
          <w:color w:val="000000" w:themeColor="text1"/>
        </w:rPr>
        <w:t>A</w:t>
      </w:r>
    </w:p>
    <w:p w14:paraId="2D2C7640" w14:textId="761DBB5D" w:rsidR="00862B06" w:rsidRPr="003E6EC4" w:rsidRDefault="00862B06" w:rsidP="00862B06">
      <w:pPr>
        <w:pStyle w:val="Heading2"/>
        <w:rPr>
          <w:color w:val="000000" w:themeColor="text1"/>
        </w:rPr>
      </w:pPr>
      <w:bookmarkStart w:id="107" w:name="_Toc56757800"/>
      <w:r w:rsidRPr="003E6EC4">
        <w:rPr>
          <w:rFonts w:hint="eastAsia"/>
          <w:color w:val="000000" w:themeColor="text1"/>
        </w:rPr>
        <w:t>相关标定项</w:t>
      </w:r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119"/>
        <w:gridCol w:w="3793"/>
      </w:tblGrid>
      <w:tr w:rsidR="003E6EC4" w:rsidRPr="003E6EC4" w14:paraId="0E3F40E4" w14:textId="77777777" w:rsidTr="00862B06">
        <w:tc>
          <w:tcPr>
            <w:tcW w:w="2830" w:type="dxa"/>
          </w:tcPr>
          <w:p w14:paraId="206D6635" w14:textId="77777777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  <w:r w:rsidRPr="003E6EC4">
              <w:rPr>
                <w:rFonts w:hint="eastAsia"/>
                <w:color w:val="000000" w:themeColor="text1"/>
                <w:sz w:val="24"/>
                <w:szCs w:val="24"/>
              </w:rPr>
              <w:t>功能用途</w:t>
            </w:r>
          </w:p>
        </w:tc>
        <w:tc>
          <w:tcPr>
            <w:tcW w:w="3119" w:type="dxa"/>
          </w:tcPr>
          <w:p w14:paraId="1FF6D220" w14:textId="77777777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  <w:r w:rsidRPr="003E6EC4">
              <w:rPr>
                <w:rFonts w:hint="eastAsia"/>
                <w:color w:val="000000" w:themeColor="text1"/>
                <w:sz w:val="24"/>
                <w:szCs w:val="24"/>
              </w:rPr>
              <w:t>标定名称</w:t>
            </w:r>
          </w:p>
        </w:tc>
        <w:tc>
          <w:tcPr>
            <w:tcW w:w="3793" w:type="dxa"/>
          </w:tcPr>
          <w:p w14:paraId="5AE7EB6B" w14:textId="77777777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  <w:r w:rsidRPr="003E6EC4">
              <w:rPr>
                <w:rFonts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  <w:tr w:rsidR="003E6EC4" w:rsidRPr="003E6EC4" w14:paraId="0E3FED3A" w14:textId="77777777" w:rsidTr="00862B06">
        <w:tc>
          <w:tcPr>
            <w:tcW w:w="2830" w:type="dxa"/>
          </w:tcPr>
          <w:p w14:paraId="2BA91637" w14:textId="402B40FC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  <w:r w:rsidRPr="003E6EC4">
              <w:rPr>
                <w:color w:val="000000" w:themeColor="text1"/>
                <w:sz w:val="24"/>
                <w:szCs w:val="24"/>
              </w:rPr>
              <w:t>G</w:t>
            </w:r>
            <w:r w:rsidRPr="003E6EC4">
              <w:rPr>
                <w:rFonts w:hint="eastAsia"/>
                <w:color w:val="000000" w:themeColor="text1"/>
                <w:sz w:val="24"/>
                <w:szCs w:val="24"/>
              </w:rPr>
              <w:t>lobal</w:t>
            </w:r>
            <w:r w:rsidRPr="003E6EC4">
              <w:rPr>
                <w:color w:val="000000" w:themeColor="text1"/>
                <w:sz w:val="24"/>
                <w:szCs w:val="24"/>
              </w:rPr>
              <w:t xml:space="preserve"> S</w:t>
            </w:r>
            <w:r w:rsidRPr="003E6EC4">
              <w:rPr>
                <w:rFonts w:hint="eastAsia"/>
                <w:color w:val="000000" w:themeColor="text1"/>
                <w:sz w:val="24"/>
                <w:szCs w:val="24"/>
              </w:rPr>
              <w:t>earch</w:t>
            </w:r>
            <w:r w:rsidRPr="003E6EC4">
              <w:rPr>
                <w:rFonts w:hint="eastAsia"/>
                <w:color w:val="000000" w:themeColor="text1"/>
                <w:sz w:val="24"/>
                <w:szCs w:val="24"/>
              </w:rPr>
              <w:t>功能开关</w:t>
            </w:r>
          </w:p>
        </w:tc>
        <w:tc>
          <w:tcPr>
            <w:tcW w:w="3119" w:type="dxa"/>
          </w:tcPr>
          <w:p w14:paraId="10C5F5FA" w14:textId="22236E02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E6EC4">
              <w:rPr>
                <w:color w:val="000000" w:themeColor="text1"/>
                <w:sz w:val="24"/>
                <w:szCs w:val="24"/>
              </w:rPr>
              <w:t>P_GlobalSearch_Func_Enable</w:t>
            </w:r>
            <w:proofErr w:type="spellEnd"/>
          </w:p>
        </w:tc>
        <w:tc>
          <w:tcPr>
            <w:tcW w:w="3793" w:type="dxa"/>
          </w:tcPr>
          <w:p w14:paraId="157A41ED" w14:textId="6F6915A1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  <w:r w:rsidRPr="003E6EC4">
              <w:rPr>
                <w:color w:val="000000" w:themeColor="text1"/>
                <w:sz w:val="24"/>
                <w:szCs w:val="24"/>
              </w:rPr>
              <w:t xml:space="preserve">Enables/Disables Global Search </w:t>
            </w:r>
            <w:proofErr w:type="spellStart"/>
            <w:r w:rsidRPr="003E6EC4">
              <w:rPr>
                <w:color w:val="000000" w:themeColor="text1"/>
                <w:sz w:val="24"/>
                <w:szCs w:val="24"/>
              </w:rPr>
              <w:t>Func</w:t>
            </w:r>
            <w:proofErr w:type="spellEnd"/>
          </w:p>
        </w:tc>
      </w:tr>
      <w:tr w:rsidR="003E6EC4" w:rsidRPr="003E6EC4" w14:paraId="25A08D7F" w14:textId="77777777" w:rsidTr="00862B06">
        <w:tc>
          <w:tcPr>
            <w:tcW w:w="2830" w:type="dxa"/>
          </w:tcPr>
          <w:p w14:paraId="6A8B30DC" w14:textId="77777777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8DE6726" w14:textId="77777777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93" w:type="dxa"/>
          </w:tcPr>
          <w:p w14:paraId="072806FB" w14:textId="77777777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62B06" w:rsidRPr="003E6EC4" w14:paraId="0D5848E3" w14:textId="77777777" w:rsidTr="00862B06">
        <w:tc>
          <w:tcPr>
            <w:tcW w:w="2830" w:type="dxa"/>
          </w:tcPr>
          <w:p w14:paraId="1B611176" w14:textId="77777777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5E7AAEA" w14:textId="77777777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793" w:type="dxa"/>
          </w:tcPr>
          <w:p w14:paraId="5394C50C" w14:textId="77777777" w:rsidR="00862B06" w:rsidRPr="003E6EC4" w:rsidRDefault="00862B06" w:rsidP="00862B0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0938AFE1" w14:textId="77777777" w:rsidR="008E79F2" w:rsidRPr="003E6EC4" w:rsidRDefault="008E79F2" w:rsidP="008E79F2">
      <w:pPr>
        <w:rPr>
          <w:color w:val="000000" w:themeColor="text1"/>
        </w:rPr>
      </w:pPr>
    </w:p>
    <w:p w14:paraId="222B26B6" w14:textId="3057404A" w:rsidR="00B235BF" w:rsidRPr="003E6EC4" w:rsidRDefault="007C71DF" w:rsidP="00B235BF">
      <w:pPr>
        <w:pStyle w:val="Heading1"/>
        <w:rPr>
          <w:color w:val="000000" w:themeColor="text1"/>
        </w:rPr>
      </w:pPr>
      <w:bookmarkStart w:id="108" w:name="_Toc56757801"/>
      <w:r w:rsidRPr="003E6EC4">
        <w:rPr>
          <w:rFonts w:hint="eastAsia"/>
          <w:color w:val="000000" w:themeColor="text1"/>
        </w:rPr>
        <w:lastRenderedPageBreak/>
        <w:t>附录</w:t>
      </w:r>
      <w:bookmarkEnd w:id="108"/>
    </w:p>
    <w:p w14:paraId="563D8ED8" w14:textId="2BC8D480" w:rsidR="00D947CB" w:rsidRPr="003E6EC4" w:rsidRDefault="00D947CB" w:rsidP="002B40E5">
      <w:pPr>
        <w:spacing w:line="360" w:lineRule="auto"/>
        <w:rPr>
          <w:color w:val="000000" w:themeColor="text1"/>
          <w:sz w:val="24"/>
          <w:szCs w:val="24"/>
        </w:rPr>
        <w:sectPr w:rsidR="00D947CB" w:rsidRPr="003E6EC4" w:rsidSect="009617EC">
          <w:headerReference w:type="default" r:id="rId13"/>
          <w:footerReference w:type="default" r:id="rId14"/>
          <w:pgSz w:w="11906" w:h="16838"/>
          <w:pgMar w:top="1440" w:right="1077" w:bottom="1440" w:left="1077" w:header="709" w:footer="709" w:gutter="0"/>
          <w:cols w:space="425"/>
          <w:docGrid w:type="lines" w:linePitch="312"/>
        </w:sectPr>
      </w:pPr>
    </w:p>
    <w:p w14:paraId="1892634C" w14:textId="6D46F54D" w:rsidR="003B1075" w:rsidRPr="003E6EC4" w:rsidRDefault="003B1075" w:rsidP="00893D49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</w:p>
    <w:p w14:paraId="45A4EF6F" w14:textId="029DA67F" w:rsidR="00A17BA0" w:rsidRPr="003E6EC4" w:rsidRDefault="00A17BA0" w:rsidP="00A17BA0">
      <w:pPr>
        <w:pStyle w:val="a0"/>
        <w:spacing w:after="156"/>
        <w:ind w:firstLine="0"/>
        <w:outlineLvl w:val="0"/>
        <w:rPr>
          <w:b/>
          <w:color w:val="000000" w:themeColor="text1"/>
          <w:sz w:val="44"/>
          <w:szCs w:val="44"/>
        </w:rPr>
      </w:pPr>
      <w:bookmarkStart w:id="109" w:name="_压缩与剪裁"/>
      <w:bookmarkStart w:id="110" w:name="_Toc392244681"/>
      <w:bookmarkEnd w:id="109"/>
      <w:r w:rsidRPr="003E6EC4">
        <w:rPr>
          <w:rFonts w:hint="eastAsia"/>
          <w:b/>
          <w:color w:val="000000" w:themeColor="text1"/>
          <w:sz w:val="44"/>
          <w:szCs w:val="44"/>
        </w:rPr>
        <w:t>Revision Log</w:t>
      </w:r>
      <w:bookmarkEnd w:id="1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2034"/>
        <w:gridCol w:w="966"/>
        <w:gridCol w:w="3971"/>
        <w:gridCol w:w="1808"/>
      </w:tblGrid>
      <w:tr w:rsidR="003E6EC4" w:rsidRPr="003E6EC4" w14:paraId="0ED93F77" w14:textId="77777777" w:rsidTr="00204ADF">
        <w:tc>
          <w:tcPr>
            <w:tcW w:w="494" w:type="pct"/>
          </w:tcPr>
          <w:p w14:paraId="63825382" w14:textId="77777777" w:rsidR="00A17BA0" w:rsidRPr="003E6EC4" w:rsidRDefault="00A17BA0" w:rsidP="00A17BA0">
            <w:pPr>
              <w:pStyle w:val="a0"/>
              <w:spacing w:after="156"/>
              <w:ind w:firstLine="0"/>
              <w:rPr>
                <w:b/>
                <w:color w:val="000000" w:themeColor="text1"/>
              </w:rPr>
            </w:pPr>
            <w:r w:rsidRPr="003E6EC4">
              <w:rPr>
                <w:rFonts w:hint="eastAsia"/>
                <w:b/>
                <w:color w:val="000000" w:themeColor="text1"/>
              </w:rPr>
              <w:t>Version</w:t>
            </w:r>
          </w:p>
        </w:tc>
        <w:tc>
          <w:tcPr>
            <w:tcW w:w="1044" w:type="pct"/>
          </w:tcPr>
          <w:p w14:paraId="19CA886E" w14:textId="77777777" w:rsidR="00A17BA0" w:rsidRPr="003E6EC4" w:rsidRDefault="00A17BA0" w:rsidP="00A17BA0">
            <w:pPr>
              <w:pStyle w:val="a0"/>
              <w:spacing w:after="156"/>
              <w:ind w:firstLine="0"/>
              <w:rPr>
                <w:b/>
                <w:color w:val="000000" w:themeColor="text1"/>
              </w:rPr>
            </w:pPr>
            <w:r w:rsidRPr="003E6EC4">
              <w:rPr>
                <w:rFonts w:hint="eastAsia"/>
                <w:b/>
                <w:color w:val="000000" w:themeColor="text1"/>
              </w:rPr>
              <w:t>Date</w:t>
            </w:r>
          </w:p>
        </w:tc>
        <w:tc>
          <w:tcPr>
            <w:tcW w:w="496" w:type="pct"/>
          </w:tcPr>
          <w:p w14:paraId="09E0B483" w14:textId="77777777" w:rsidR="00A17BA0" w:rsidRPr="003E6EC4" w:rsidRDefault="00A17BA0" w:rsidP="00A17BA0">
            <w:pPr>
              <w:pStyle w:val="a0"/>
              <w:spacing w:after="156"/>
              <w:ind w:firstLine="0"/>
              <w:rPr>
                <w:b/>
                <w:color w:val="000000" w:themeColor="text1"/>
              </w:rPr>
            </w:pPr>
            <w:r w:rsidRPr="003E6EC4">
              <w:rPr>
                <w:rFonts w:hint="eastAsia"/>
                <w:b/>
                <w:color w:val="000000" w:themeColor="text1"/>
              </w:rPr>
              <w:t>Section</w:t>
            </w:r>
          </w:p>
        </w:tc>
        <w:tc>
          <w:tcPr>
            <w:tcW w:w="2038" w:type="pct"/>
          </w:tcPr>
          <w:p w14:paraId="0C79C32F" w14:textId="77777777" w:rsidR="00A17BA0" w:rsidRPr="003E6EC4" w:rsidRDefault="00A17BA0" w:rsidP="00A17BA0">
            <w:pPr>
              <w:pStyle w:val="a0"/>
              <w:spacing w:after="156"/>
              <w:ind w:firstLine="0"/>
              <w:rPr>
                <w:b/>
                <w:color w:val="000000" w:themeColor="text1"/>
              </w:rPr>
            </w:pPr>
            <w:r w:rsidRPr="003E6EC4">
              <w:rPr>
                <w:rFonts w:hint="eastAsia"/>
                <w:b/>
                <w:color w:val="000000" w:themeColor="text1"/>
              </w:rPr>
              <w:t>Description</w:t>
            </w:r>
          </w:p>
        </w:tc>
        <w:tc>
          <w:tcPr>
            <w:tcW w:w="928" w:type="pct"/>
          </w:tcPr>
          <w:p w14:paraId="3641A164" w14:textId="77777777" w:rsidR="00A17BA0" w:rsidRPr="003E6EC4" w:rsidRDefault="00A17BA0" w:rsidP="00A17BA0">
            <w:pPr>
              <w:pStyle w:val="a0"/>
              <w:spacing w:after="156"/>
              <w:ind w:firstLine="0"/>
              <w:rPr>
                <w:b/>
                <w:color w:val="000000" w:themeColor="text1"/>
              </w:rPr>
            </w:pPr>
            <w:r w:rsidRPr="003E6EC4">
              <w:rPr>
                <w:rFonts w:hint="eastAsia"/>
                <w:b/>
                <w:color w:val="000000" w:themeColor="text1"/>
              </w:rPr>
              <w:t>Author</w:t>
            </w:r>
          </w:p>
        </w:tc>
      </w:tr>
      <w:tr w:rsidR="003E6EC4" w:rsidRPr="003E6EC4" w14:paraId="39A4AED3" w14:textId="77777777" w:rsidTr="00204ADF">
        <w:tc>
          <w:tcPr>
            <w:tcW w:w="494" w:type="pct"/>
          </w:tcPr>
          <w:p w14:paraId="3F646C4E" w14:textId="77777777" w:rsidR="00A17BA0" w:rsidRPr="003E6EC4" w:rsidRDefault="00E3282F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0.0.0.1</w:t>
            </w:r>
          </w:p>
        </w:tc>
        <w:tc>
          <w:tcPr>
            <w:tcW w:w="1044" w:type="pct"/>
          </w:tcPr>
          <w:p w14:paraId="0A9BCF65" w14:textId="7E906335" w:rsidR="00A17BA0" w:rsidRPr="003E6EC4" w:rsidRDefault="00CF53B6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A</w:t>
            </w:r>
            <w:r w:rsidRPr="003E6EC4">
              <w:rPr>
                <w:rFonts w:hint="eastAsia"/>
                <w:color w:val="000000" w:themeColor="text1"/>
              </w:rPr>
              <w:t>ugust</w:t>
            </w:r>
            <w:r w:rsidR="00297D0A" w:rsidRPr="003E6EC4">
              <w:rPr>
                <w:rFonts w:hint="eastAsia"/>
                <w:color w:val="000000" w:themeColor="text1"/>
              </w:rPr>
              <w:t>15</w:t>
            </w:r>
            <w:r w:rsidRPr="003E6EC4">
              <w:rPr>
                <w:rFonts w:hint="eastAsia"/>
                <w:color w:val="000000" w:themeColor="text1"/>
              </w:rPr>
              <w:t>.2019</w:t>
            </w:r>
          </w:p>
        </w:tc>
        <w:tc>
          <w:tcPr>
            <w:tcW w:w="496" w:type="pct"/>
          </w:tcPr>
          <w:p w14:paraId="16700E1E" w14:textId="42362E48" w:rsidR="00A17BA0" w:rsidRPr="003E6EC4" w:rsidRDefault="0037266C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All</w:t>
            </w:r>
          </w:p>
        </w:tc>
        <w:tc>
          <w:tcPr>
            <w:tcW w:w="2038" w:type="pct"/>
          </w:tcPr>
          <w:p w14:paraId="63DA3FC1" w14:textId="77777777" w:rsidR="00A17BA0" w:rsidRPr="003E6EC4" w:rsidRDefault="00A220B1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Create</w:t>
            </w:r>
            <w:r w:rsidRPr="003E6EC4">
              <w:rPr>
                <w:color w:val="000000" w:themeColor="text1"/>
              </w:rPr>
              <w:t xml:space="preserve"> </w:t>
            </w:r>
            <w:r w:rsidRPr="003E6EC4">
              <w:rPr>
                <w:rFonts w:hint="eastAsia"/>
                <w:color w:val="000000" w:themeColor="text1"/>
              </w:rPr>
              <w:t>the</w:t>
            </w:r>
            <w:r w:rsidRPr="003E6EC4">
              <w:rPr>
                <w:color w:val="000000" w:themeColor="text1"/>
              </w:rPr>
              <w:t xml:space="preserve"> </w:t>
            </w:r>
            <w:r w:rsidRPr="003E6EC4">
              <w:rPr>
                <w:rFonts w:hint="eastAsia"/>
                <w:color w:val="000000" w:themeColor="text1"/>
              </w:rPr>
              <w:t>document</w:t>
            </w:r>
          </w:p>
        </w:tc>
        <w:tc>
          <w:tcPr>
            <w:tcW w:w="928" w:type="pct"/>
          </w:tcPr>
          <w:p w14:paraId="46CCCB6B" w14:textId="77777777" w:rsidR="00A17BA0" w:rsidRPr="003E6EC4" w:rsidRDefault="00A220B1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Guo</w:t>
            </w:r>
            <w:r w:rsidRPr="003E6EC4">
              <w:rPr>
                <w:color w:val="000000" w:themeColor="text1"/>
              </w:rPr>
              <w:t xml:space="preserve"> L</w:t>
            </w:r>
            <w:r w:rsidRPr="003E6EC4">
              <w:rPr>
                <w:rFonts w:hint="eastAsia"/>
                <w:color w:val="000000" w:themeColor="text1"/>
              </w:rPr>
              <w:t>i</w:t>
            </w:r>
          </w:p>
        </w:tc>
      </w:tr>
      <w:tr w:rsidR="003E6EC4" w:rsidRPr="003E6EC4" w14:paraId="67FD643E" w14:textId="77777777" w:rsidTr="00204ADF">
        <w:tc>
          <w:tcPr>
            <w:tcW w:w="494" w:type="pct"/>
          </w:tcPr>
          <w:p w14:paraId="3DDC530F" w14:textId="2D249A37" w:rsidR="00475A7C" w:rsidRPr="003E6EC4" w:rsidRDefault="00F303C7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0.0.0.2</w:t>
            </w:r>
          </w:p>
        </w:tc>
        <w:tc>
          <w:tcPr>
            <w:tcW w:w="1044" w:type="pct"/>
          </w:tcPr>
          <w:p w14:paraId="486B3D11" w14:textId="002C19E8" w:rsidR="00475A7C" w:rsidRPr="003E6EC4" w:rsidRDefault="00F303C7" w:rsidP="00CF53B6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N</w:t>
            </w:r>
            <w:r w:rsidRPr="003E6EC4">
              <w:rPr>
                <w:rFonts w:hint="eastAsia"/>
                <w:color w:val="000000" w:themeColor="text1"/>
              </w:rPr>
              <w:t>ovember15.2019</w:t>
            </w:r>
          </w:p>
        </w:tc>
        <w:tc>
          <w:tcPr>
            <w:tcW w:w="496" w:type="pct"/>
          </w:tcPr>
          <w:p w14:paraId="1A801A76" w14:textId="77777777" w:rsidR="00475A7C" w:rsidRPr="003E6EC4" w:rsidRDefault="00F303C7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3.3</w:t>
            </w:r>
          </w:p>
          <w:p w14:paraId="1D8B22BB" w14:textId="77777777" w:rsidR="00F303C7" w:rsidRPr="003E6EC4" w:rsidRDefault="00F303C7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4.1</w:t>
            </w:r>
          </w:p>
          <w:p w14:paraId="55128E1D" w14:textId="362196AD" w:rsidR="00F303C7" w:rsidRPr="003E6EC4" w:rsidRDefault="00F303C7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4.</w:t>
            </w:r>
            <w:r w:rsidR="002F6108" w:rsidRPr="003E6EC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038" w:type="pct"/>
          </w:tcPr>
          <w:p w14:paraId="16953FA9" w14:textId="6D6634E0" w:rsidR="00475A7C" w:rsidRPr="003E6EC4" w:rsidRDefault="00F303C7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热搜词需求</w:t>
            </w:r>
            <w:r w:rsidRPr="003E6EC4">
              <w:rPr>
                <w:rFonts w:hint="eastAsia"/>
                <w:color w:val="000000" w:themeColor="text1"/>
              </w:rPr>
              <w:t>TBD</w:t>
            </w:r>
            <w:r w:rsidR="00502516" w:rsidRPr="003E6EC4">
              <w:rPr>
                <w:rFonts w:hint="eastAsia"/>
                <w:color w:val="000000" w:themeColor="text1"/>
              </w:rPr>
              <w:t>；</w:t>
            </w:r>
          </w:p>
          <w:p w14:paraId="6BD17CAE" w14:textId="0A8A229D" w:rsidR="00F303C7" w:rsidRPr="003E6EC4" w:rsidRDefault="00F303C7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补充</w:t>
            </w:r>
            <w:r w:rsidR="00502516" w:rsidRPr="003E6EC4">
              <w:rPr>
                <w:rFonts w:hint="eastAsia"/>
                <w:color w:val="000000" w:themeColor="text1"/>
              </w:rPr>
              <w:t>搜索内容根据</w:t>
            </w:r>
            <w:r w:rsidRPr="003E6EC4">
              <w:rPr>
                <w:rFonts w:hint="eastAsia"/>
                <w:color w:val="000000" w:themeColor="text1"/>
              </w:rPr>
              <w:t>App</w:t>
            </w:r>
            <w:r w:rsidRPr="003E6EC4">
              <w:rPr>
                <w:rFonts w:hint="eastAsia"/>
                <w:color w:val="000000" w:themeColor="text1"/>
              </w:rPr>
              <w:t>安装删除</w:t>
            </w:r>
            <w:r w:rsidR="00502516" w:rsidRPr="003E6EC4">
              <w:rPr>
                <w:rFonts w:hint="eastAsia"/>
                <w:color w:val="000000" w:themeColor="text1"/>
              </w:rPr>
              <w:t>调整需求；</w:t>
            </w:r>
          </w:p>
          <w:p w14:paraId="43E2DFAD" w14:textId="41AA2941" w:rsidR="00F303C7" w:rsidRPr="003E6EC4" w:rsidRDefault="00F303C7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更新在线内容</w:t>
            </w:r>
            <w:r w:rsidR="00502516" w:rsidRPr="003E6EC4">
              <w:rPr>
                <w:rFonts w:hint="eastAsia"/>
                <w:color w:val="000000" w:themeColor="text1"/>
              </w:rPr>
              <w:t>。</w:t>
            </w:r>
          </w:p>
        </w:tc>
        <w:tc>
          <w:tcPr>
            <w:tcW w:w="928" w:type="pct"/>
          </w:tcPr>
          <w:p w14:paraId="71ABD453" w14:textId="7B52B196" w:rsidR="00475A7C" w:rsidRPr="003E6EC4" w:rsidRDefault="00F303C7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Guo</w:t>
            </w:r>
            <w:r w:rsidRPr="003E6EC4">
              <w:rPr>
                <w:color w:val="000000" w:themeColor="text1"/>
              </w:rPr>
              <w:t xml:space="preserve"> L</w:t>
            </w:r>
            <w:r w:rsidRPr="003E6EC4">
              <w:rPr>
                <w:rFonts w:hint="eastAsia"/>
                <w:color w:val="000000" w:themeColor="text1"/>
              </w:rPr>
              <w:t>i</w:t>
            </w:r>
          </w:p>
        </w:tc>
      </w:tr>
      <w:tr w:rsidR="003E6EC4" w:rsidRPr="003E6EC4" w14:paraId="784EAC9B" w14:textId="77777777" w:rsidTr="00204ADF">
        <w:tc>
          <w:tcPr>
            <w:tcW w:w="494" w:type="pct"/>
          </w:tcPr>
          <w:p w14:paraId="06EDC700" w14:textId="648236E6" w:rsidR="00AA0780" w:rsidRPr="003E6EC4" w:rsidRDefault="00E930B8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0.0.0.3</w:t>
            </w:r>
          </w:p>
        </w:tc>
        <w:tc>
          <w:tcPr>
            <w:tcW w:w="1044" w:type="pct"/>
          </w:tcPr>
          <w:p w14:paraId="6AF7FDF3" w14:textId="5B039844" w:rsidR="00AA0780" w:rsidRPr="003E6EC4" w:rsidRDefault="00797911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M</w:t>
            </w:r>
            <w:r w:rsidRPr="003E6EC4">
              <w:rPr>
                <w:rFonts w:hint="eastAsia"/>
                <w:color w:val="000000" w:themeColor="text1"/>
              </w:rPr>
              <w:t>arch23.2020</w:t>
            </w:r>
          </w:p>
        </w:tc>
        <w:tc>
          <w:tcPr>
            <w:tcW w:w="496" w:type="pct"/>
          </w:tcPr>
          <w:p w14:paraId="3BB841A9" w14:textId="7051A5D0" w:rsidR="00EB6941" w:rsidRPr="003E6EC4" w:rsidRDefault="00EB6941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3.5.1</w:t>
            </w:r>
          </w:p>
          <w:p w14:paraId="07531E31" w14:textId="01321ACC" w:rsidR="00936A5E" w:rsidRPr="003E6EC4" w:rsidRDefault="00936A5E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</w:p>
          <w:p w14:paraId="7A3AB40F" w14:textId="63BDDAFE" w:rsidR="00936A5E" w:rsidRPr="003E6EC4" w:rsidRDefault="00936A5E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</w:p>
          <w:p w14:paraId="4175D492" w14:textId="77777777" w:rsidR="00797911" w:rsidRPr="003E6EC4" w:rsidRDefault="00797911" w:rsidP="00815AA9">
            <w:pPr>
              <w:pStyle w:val="a0"/>
              <w:spacing w:after="156"/>
              <w:ind w:firstLine="0"/>
              <w:rPr>
                <w:color w:val="000000" w:themeColor="text1"/>
              </w:rPr>
            </w:pPr>
          </w:p>
          <w:p w14:paraId="526FF1D1" w14:textId="6924BD0F" w:rsidR="00564E77" w:rsidRPr="003E6EC4" w:rsidRDefault="00564E77" w:rsidP="00815AA9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3.5.2</w:t>
            </w:r>
          </w:p>
          <w:p w14:paraId="210CEB3A" w14:textId="77777777" w:rsidR="00AA0780" w:rsidRPr="003E6EC4" w:rsidRDefault="00970FDA" w:rsidP="00815AA9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</w:t>
            </w:r>
          </w:p>
          <w:p w14:paraId="46D640E6" w14:textId="7550F582" w:rsidR="004606E0" w:rsidRPr="003E6EC4" w:rsidRDefault="004606E0" w:rsidP="00815AA9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5.3</w:t>
            </w:r>
          </w:p>
        </w:tc>
        <w:tc>
          <w:tcPr>
            <w:tcW w:w="2038" w:type="pct"/>
          </w:tcPr>
          <w:p w14:paraId="7DCEA08D" w14:textId="77777777" w:rsidR="00797911" w:rsidRPr="003E6EC4" w:rsidRDefault="00813EA5" w:rsidP="00EC59A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1.</w:t>
            </w:r>
            <w:r w:rsidR="00F010C2" w:rsidRPr="003E6EC4">
              <w:rPr>
                <w:rFonts w:hint="eastAsia"/>
                <w:color w:val="000000" w:themeColor="text1"/>
              </w:rPr>
              <w:t xml:space="preserve"> </w:t>
            </w:r>
            <w:r w:rsidR="00F010C2" w:rsidRPr="003E6EC4">
              <w:rPr>
                <w:rFonts w:hint="eastAsia"/>
                <w:color w:val="000000" w:themeColor="text1"/>
              </w:rPr>
              <w:t>更改“在该页面上需要有快捷的方式”</w:t>
            </w:r>
          </w:p>
          <w:p w14:paraId="425DAF30" w14:textId="3438B042" w:rsidR="00936A5E" w:rsidRPr="003E6EC4" w:rsidRDefault="00F010C2" w:rsidP="00EC59A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为“需要提供某种方式让用户”</w:t>
            </w:r>
          </w:p>
          <w:p w14:paraId="24FFB922" w14:textId="7128C877" w:rsidR="00EB6941" w:rsidRPr="003E6EC4" w:rsidRDefault="00813EA5" w:rsidP="00EC59A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2.</w:t>
            </w:r>
            <w:r w:rsidR="00EB6941" w:rsidRPr="003E6EC4">
              <w:rPr>
                <w:rFonts w:hint="eastAsia"/>
                <w:color w:val="000000" w:themeColor="text1"/>
              </w:rPr>
              <w:t>更新</w:t>
            </w:r>
            <w:r w:rsidR="00EB6941" w:rsidRPr="003E6EC4">
              <w:rPr>
                <w:rFonts w:hint="eastAsia"/>
                <w:color w:val="000000" w:themeColor="text1"/>
              </w:rPr>
              <w:t>POI</w:t>
            </w:r>
            <w:r w:rsidR="00EB6941" w:rsidRPr="003E6EC4">
              <w:rPr>
                <w:rFonts w:hint="eastAsia"/>
                <w:color w:val="000000" w:themeColor="text1"/>
              </w:rPr>
              <w:t>结果单独显示定义</w:t>
            </w:r>
          </w:p>
          <w:p w14:paraId="39D08850" w14:textId="71608641" w:rsidR="00813EA5" w:rsidRPr="003E6EC4" w:rsidRDefault="00813EA5" w:rsidP="00EC59A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</w:t>
            </w:r>
            <w:r w:rsidRPr="003E6EC4">
              <w:rPr>
                <w:rFonts w:hint="eastAsia"/>
                <w:color w:val="000000" w:themeColor="text1"/>
              </w:rPr>
              <w:t>删除搜索结果分类显示需求</w:t>
            </w:r>
          </w:p>
          <w:p w14:paraId="1BDF057C" w14:textId="35212A31" w:rsidR="00564E77" w:rsidRPr="003E6EC4" w:rsidRDefault="00F71C4D" w:rsidP="00EC59A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4.</w:t>
            </w:r>
            <w:r w:rsidR="00564E77" w:rsidRPr="003E6EC4">
              <w:rPr>
                <w:rFonts w:hint="eastAsia"/>
                <w:color w:val="000000" w:themeColor="text1"/>
              </w:rPr>
              <w:t>更新云端智能排序规则</w:t>
            </w:r>
          </w:p>
          <w:p w14:paraId="25B207B1" w14:textId="6821C04A" w:rsidR="00882930" w:rsidRPr="003E6EC4" w:rsidRDefault="00F71C4D" w:rsidP="00EC59A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5.</w:t>
            </w:r>
            <w:r w:rsidR="00970FDA" w:rsidRPr="003E6EC4">
              <w:rPr>
                <w:rFonts w:hint="eastAsia"/>
                <w:color w:val="000000" w:themeColor="text1"/>
              </w:rPr>
              <w:t>更新搜索内容及结果显示定义</w:t>
            </w:r>
          </w:p>
          <w:p w14:paraId="24848781" w14:textId="0C5A5C7D" w:rsidR="004606E0" w:rsidRPr="003E6EC4" w:rsidRDefault="00F71C4D" w:rsidP="00EC59A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6.</w:t>
            </w:r>
            <w:r w:rsidR="00495C57" w:rsidRPr="003E6EC4">
              <w:rPr>
                <w:rFonts w:hint="eastAsia"/>
                <w:color w:val="000000" w:themeColor="text1"/>
              </w:rPr>
              <w:t>配合第一点更改</w:t>
            </w:r>
            <w:r w:rsidR="004606E0" w:rsidRPr="003E6EC4">
              <w:rPr>
                <w:rFonts w:hint="eastAsia"/>
                <w:color w:val="000000" w:themeColor="text1"/>
              </w:rPr>
              <w:t>删除“点击了某一搜素结果是否又返回到了搜索列表（去除无效结果）。”</w:t>
            </w:r>
          </w:p>
        </w:tc>
        <w:tc>
          <w:tcPr>
            <w:tcW w:w="928" w:type="pct"/>
          </w:tcPr>
          <w:p w14:paraId="0B4F3270" w14:textId="09E524FD" w:rsidR="00AA0780" w:rsidRPr="003E6EC4" w:rsidRDefault="00797911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M</w:t>
            </w:r>
            <w:r w:rsidRPr="003E6EC4">
              <w:rPr>
                <w:rFonts w:hint="eastAsia"/>
                <w:color w:val="000000" w:themeColor="text1"/>
              </w:rPr>
              <w:t>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323FDE86" w14:textId="77777777" w:rsidTr="00204ADF">
        <w:tc>
          <w:tcPr>
            <w:tcW w:w="494" w:type="pct"/>
          </w:tcPr>
          <w:p w14:paraId="518095F1" w14:textId="1F8EEA88" w:rsidR="004415F8" w:rsidRPr="003E6EC4" w:rsidRDefault="004415F8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4D052294" w14:textId="3E628A7E" w:rsidR="004415F8" w:rsidRPr="003E6EC4" w:rsidRDefault="0036525D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4415F8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590C7469" w14:textId="0AD49A65" w:rsidR="004415F8" w:rsidRPr="003E6EC4" w:rsidRDefault="0059042C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38" w:type="pct"/>
          </w:tcPr>
          <w:p w14:paraId="4953057E" w14:textId="77777777" w:rsidR="00A61300" w:rsidRPr="003E6EC4" w:rsidRDefault="00A61300" w:rsidP="00EC59A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更新需求全景图；</w:t>
            </w:r>
          </w:p>
          <w:p w14:paraId="4DDAC885" w14:textId="4D245F29" w:rsidR="00A61300" w:rsidRPr="003E6EC4" w:rsidRDefault="00A61300" w:rsidP="00EC59A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更新相关网络内容；</w:t>
            </w:r>
          </w:p>
        </w:tc>
        <w:tc>
          <w:tcPr>
            <w:tcW w:w="928" w:type="pct"/>
          </w:tcPr>
          <w:p w14:paraId="5D4B7121" w14:textId="1134ABB5" w:rsidR="004415F8" w:rsidRPr="003E6EC4" w:rsidRDefault="00A61300" w:rsidP="00A17BA0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148880B1" w14:textId="77777777" w:rsidTr="00204ADF">
        <w:tc>
          <w:tcPr>
            <w:tcW w:w="494" w:type="pct"/>
          </w:tcPr>
          <w:p w14:paraId="574884DC" w14:textId="506D3DD3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141DBF05" w14:textId="163AD445" w:rsidR="00204ADF" w:rsidRPr="003E6EC4" w:rsidRDefault="0036525D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204ADF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5435E726" w14:textId="2C621EB6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038" w:type="pct"/>
          </w:tcPr>
          <w:p w14:paraId="32F18FD2" w14:textId="13ED1698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更新需求列表的内容；</w:t>
            </w:r>
          </w:p>
        </w:tc>
        <w:tc>
          <w:tcPr>
            <w:tcW w:w="928" w:type="pct"/>
          </w:tcPr>
          <w:p w14:paraId="78273E28" w14:textId="74850B95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30B2792C" w14:textId="77777777" w:rsidTr="00204ADF">
        <w:tc>
          <w:tcPr>
            <w:tcW w:w="494" w:type="pct"/>
          </w:tcPr>
          <w:p w14:paraId="53BDB907" w14:textId="6696E5E5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30701A42" w14:textId="67DF9494" w:rsidR="00204ADF" w:rsidRPr="003E6EC4" w:rsidRDefault="0036525D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204ADF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57AC3236" w14:textId="74E4B205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3.2</w:t>
            </w:r>
          </w:p>
        </w:tc>
        <w:tc>
          <w:tcPr>
            <w:tcW w:w="2038" w:type="pct"/>
          </w:tcPr>
          <w:p w14:paraId="040F3277" w14:textId="3DBB611D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增加搜索输入需求</w:t>
            </w:r>
            <w:r w:rsidR="0034261B" w:rsidRPr="003E6EC4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928" w:type="pct"/>
          </w:tcPr>
          <w:p w14:paraId="560FA179" w14:textId="2F1A5BE0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38635886" w14:textId="77777777" w:rsidTr="00204ADF">
        <w:tc>
          <w:tcPr>
            <w:tcW w:w="494" w:type="pct"/>
          </w:tcPr>
          <w:p w14:paraId="6D7ACA23" w14:textId="4DD4E5C5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1AA99C80" w14:textId="6BC237CA" w:rsidR="00204ADF" w:rsidRPr="003E6EC4" w:rsidRDefault="0036525D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204ADF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77E590AC" w14:textId="438F8E2A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3.3</w:t>
            </w:r>
          </w:p>
        </w:tc>
        <w:tc>
          <w:tcPr>
            <w:tcW w:w="2038" w:type="pct"/>
          </w:tcPr>
          <w:p w14:paraId="3CEBFCD6" w14:textId="7E702085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更新搜索规则，取消平台排序的需求</w:t>
            </w:r>
            <w:r w:rsidR="0034261B" w:rsidRPr="003E6EC4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928" w:type="pct"/>
          </w:tcPr>
          <w:p w14:paraId="444F7C60" w14:textId="214366E2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65C732B5" w14:textId="77777777" w:rsidTr="00204ADF">
        <w:tc>
          <w:tcPr>
            <w:tcW w:w="494" w:type="pct"/>
          </w:tcPr>
          <w:p w14:paraId="5647EADD" w14:textId="6A4EFADF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200A067D" w14:textId="7C8B3409" w:rsidR="00204ADF" w:rsidRPr="003E6EC4" w:rsidRDefault="0036525D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204ADF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3BA7B9F5" w14:textId="08A2049D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3.5</w:t>
            </w:r>
          </w:p>
        </w:tc>
        <w:tc>
          <w:tcPr>
            <w:tcW w:w="2038" w:type="pct"/>
          </w:tcPr>
          <w:p w14:paraId="64309FA0" w14:textId="68227E27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更新历史搜索记录的需求</w:t>
            </w:r>
            <w:r w:rsidR="0034261B" w:rsidRPr="003E6EC4">
              <w:rPr>
                <w:rFonts w:hint="eastAsia"/>
                <w:color w:val="000000" w:themeColor="text1"/>
              </w:rPr>
              <w:t>；</w:t>
            </w:r>
          </w:p>
          <w:p w14:paraId="2C95CFF6" w14:textId="023EDDB2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增加历史搜索账户相关需求</w:t>
            </w:r>
            <w:r w:rsidR="0034261B" w:rsidRPr="003E6EC4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928" w:type="pct"/>
          </w:tcPr>
          <w:p w14:paraId="0A57CFAF" w14:textId="31CEC305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203F9FFA" w14:textId="77777777" w:rsidTr="00204ADF">
        <w:tc>
          <w:tcPr>
            <w:tcW w:w="494" w:type="pct"/>
          </w:tcPr>
          <w:p w14:paraId="25F12432" w14:textId="27186A51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2F064EDB" w14:textId="08D72AD8" w:rsidR="00204ADF" w:rsidRPr="003E6EC4" w:rsidRDefault="0036525D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204ADF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200C0658" w14:textId="3D167868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</w:t>
            </w:r>
            <w:r w:rsidRPr="003E6EC4">
              <w:rPr>
                <w:color w:val="000000" w:themeColor="text1"/>
              </w:rPr>
              <w:t>6</w:t>
            </w:r>
          </w:p>
        </w:tc>
        <w:tc>
          <w:tcPr>
            <w:tcW w:w="2038" w:type="pct"/>
          </w:tcPr>
          <w:p w14:paraId="1CE5220D" w14:textId="27BA9F77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更新搜索结果显示的需求</w:t>
            </w:r>
            <w:r w:rsidR="0034261B" w:rsidRPr="003E6EC4">
              <w:rPr>
                <w:rFonts w:hint="eastAsia"/>
                <w:color w:val="000000" w:themeColor="text1"/>
              </w:rPr>
              <w:t>；</w:t>
            </w:r>
          </w:p>
          <w:p w14:paraId="085C2F32" w14:textId="275EF802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更新搜索结果排序的需求</w:t>
            </w:r>
            <w:r w:rsidR="0034261B" w:rsidRPr="003E6EC4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928" w:type="pct"/>
          </w:tcPr>
          <w:p w14:paraId="538B40BE" w14:textId="641C6544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055C4ADD" w14:textId="77777777" w:rsidTr="00204ADF">
        <w:tc>
          <w:tcPr>
            <w:tcW w:w="494" w:type="pct"/>
          </w:tcPr>
          <w:p w14:paraId="43E90353" w14:textId="72CAD78D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5D316842" w14:textId="18B08490" w:rsidR="00204ADF" w:rsidRPr="003E6EC4" w:rsidRDefault="0036525D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204ADF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4B799566" w14:textId="6A99ACD8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3.7</w:t>
            </w:r>
          </w:p>
        </w:tc>
        <w:tc>
          <w:tcPr>
            <w:tcW w:w="2038" w:type="pct"/>
          </w:tcPr>
          <w:p w14:paraId="126559B3" w14:textId="00FA8C7D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更新因应用反馈时间差异展示需求</w:t>
            </w:r>
            <w:r w:rsidR="0034261B" w:rsidRPr="003E6EC4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928" w:type="pct"/>
          </w:tcPr>
          <w:p w14:paraId="552EF43A" w14:textId="3065C25D" w:rsidR="00204ADF" w:rsidRPr="003E6EC4" w:rsidRDefault="00204ADF" w:rsidP="00204ADF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36C20003" w14:textId="77777777" w:rsidTr="00204ADF">
        <w:tc>
          <w:tcPr>
            <w:tcW w:w="494" w:type="pct"/>
          </w:tcPr>
          <w:p w14:paraId="4C99BAEA" w14:textId="0B9F640E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lastRenderedPageBreak/>
              <w:t>0.0.0.4</w:t>
            </w:r>
          </w:p>
        </w:tc>
        <w:tc>
          <w:tcPr>
            <w:tcW w:w="1044" w:type="pct"/>
          </w:tcPr>
          <w:p w14:paraId="40A47D99" w14:textId="04CFE597" w:rsidR="00EC7E3C" w:rsidRPr="003E6EC4" w:rsidRDefault="0036525D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EC7E3C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01732137" w14:textId="40FC6AAF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4.</w:t>
            </w:r>
            <w:r w:rsidRPr="003E6EC4">
              <w:rPr>
                <w:color w:val="000000" w:themeColor="text1"/>
              </w:rPr>
              <w:t>1</w:t>
            </w:r>
          </w:p>
        </w:tc>
        <w:tc>
          <w:tcPr>
            <w:tcW w:w="2038" w:type="pct"/>
          </w:tcPr>
          <w:p w14:paraId="38CDEB29" w14:textId="58840C96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更新全局搜索内容列表；</w:t>
            </w:r>
          </w:p>
        </w:tc>
        <w:tc>
          <w:tcPr>
            <w:tcW w:w="928" w:type="pct"/>
          </w:tcPr>
          <w:p w14:paraId="4EC355DE" w14:textId="31309E53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59E28C59" w14:textId="77777777" w:rsidTr="00204ADF">
        <w:tc>
          <w:tcPr>
            <w:tcW w:w="494" w:type="pct"/>
          </w:tcPr>
          <w:p w14:paraId="4B874F2D" w14:textId="0B0BE2C1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20F55441" w14:textId="34A137F1" w:rsidR="00EC7E3C" w:rsidRPr="003E6EC4" w:rsidRDefault="0036525D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EC7E3C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7EAE1275" w14:textId="0BC11EBA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4.2</w:t>
            </w:r>
          </w:p>
        </w:tc>
        <w:tc>
          <w:tcPr>
            <w:tcW w:w="2038" w:type="pct"/>
          </w:tcPr>
          <w:p w14:paraId="77071254" w14:textId="77D9F7E1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更新本地应用的搜索匹配规则，反馈的字段以及流程说明上的需求；</w:t>
            </w:r>
          </w:p>
        </w:tc>
        <w:tc>
          <w:tcPr>
            <w:tcW w:w="928" w:type="pct"/>
          </w:tcPr>
          <w:p w14:paraId="65571C38" w14:textId="35B1E721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4496DD45" w14:textId="77777777" w:rsidTr="00204ADF">
        <w:tc>
          <w:tcPr>
            <w:tcW w:w="494" w:type="pct"/>
          </w:tcPr>
          <w:p w14:paraId="632F23C6" w14:textId="38CB135A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227C3CEC" w14:textId="759A8C88" w:rsidR="00EC7E3C" w:rsidRPr="003E6EC4" w:rsidRDefault="0036525D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EC7E3C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1339E2FC" w14:textId="5F9ABCDA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4.3</w:t>
            </w:r>
          </w:p>
        </w:tc>
        <w:tc>
          <w:tcPr>
            <w:tcW w:w="2038" w:type="pct"/>
          </w:tcPr>
          <w:p w14:paraId="2EC58855" w14:textId="3C1EB340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更新在线应用的搜索匹配规则，反馈的字段以及流程说明上的需求；</w:t>
            </w:r>
          </w:p>
        </w:tc>
        <w:tc>
          <w:tcPr>
            <w:tcW w:w="928" w:type="pct"/>
          </w:tcPr>
          <w:p w14:paraId="6B0BF3DA" w14:textId="717AD079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5C557551" w14:textId="77777777" w:rsidTr="00204ADF">
        <w:tc>
          <w:tcPr>
            <w:tcW w:w="494" w:type="pct"/>
          </w:tcPr>
          <w:p w14:paraId="6AB36945" w14:textId="0F42B32F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7FDA67A9" w14:textId="15B38561" w:rsidR="00EC7E3C" w:rsidRPr="003E6EC4" w:rsidRDefault="0036525D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</w:t>
            </w:r>
            <w:r w:rsidR="00EC7E3C" w:rsidRPr="003E6EC4">
              <w:rPr>
                <w:rFonts w:hint="eastAsia"/>
                <w:color w:val="000000" w:themeColor="text1"/>
              </w:rPr>
              <w:t>.2020</w:t>
            </w:r>
          </w:p>
        </w:tc>
        <w:tc>
          <w:tcPr>
            <w:tcW w:w="496" w:type="pct"/>
          </w:tcPr>
          <w:p w14:paraId="78C7B84D" w14:textId="10783C4F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5.1</w:t>
            </w:r>
          </w:p>
        </w:tc>
        <w:tc>
          <w:tcPr>
            <w:tcW w:w="2038" w:type="pct"/>
          </w:tcPr>
          <w:p w14:paraId="20F65032" w14:textId="604CD206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增加历史搜索账户相关的内容参考</w:t>
            </w:r>
            <w:r w:rsidR="002B40E5" w:rsidRPr="003E6EC4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928" w:type="pct"/>
          </w:tcPr>
          <w:p w14:paraId="246F4922" w14:textId="05093913" w:rsidR="00EC7E3C" w:rsidRPr="003E6EC4" w:rsidRDefault="00EC7E3C" w:rsidP="00EC7E3C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1471B82C" w14:textId="77777777" w:rsidTr="00204ADF">
        <w:tc>
          <w:tcPr>
            <w:tcW w:w="494" w:type="pct"/>
          </w:tcPr>
          <w:p w14:paraId="558287B4" w14:textId="3446CE8E" w:rsidR="0036525D" w:rsidRPr="003E6EC4" w:rsidRDefault="0036525D" w:rsidP="0036525D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0B9CF815" w14:textId="1B6EF3C2" w:rsidR="0036525D" w:rsidRPr="003E6EC4" w:rsidRDefault="0036525D" w:rsidP="0036525D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August21.2020</w:t>
            </w:r>
          </w:p>
        </w:tc>
        <w:tc>
          <w:tcPr>
            <w:tcW w:w="496" w:type="pct"/>
          </w:tcPr>
          <w:p w14:paraId="1FE6027E" w14:textId="64787B45" w:rsidR="0036525D" w:rsidRPr="003E6EC4" w:rsidRDefault="0036525D" w:rsidP="0036525D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5.4</w:t>
            </w:r>
          </w:p>
        </w:tc>
        <w:tc>
          <w:tcPr>
            <w:tcW w:w="2038" w:type="pct"/>
          </w:tcPr>
          <w:p w14:paraId="55FA4C7A" w14:textId="695039F1" w:rsidR="0036525D" w:rsidRPr="003E6EC4" w:rsidRDefault="0036525D" w:rsidP="00E515D2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</w:t>
            </w:r>
            <w:r w:rsidR="00E515D2" w:rsidRPr="003E6EC4">
              <w:rPr>
                <w:rFonts w:hint="eastAsia"/>
                <w:color w:val="000000" w:themeColor="text1"/>
              </w:rPr>
              <w:t>C</w:t>
            </w:r>
            <w:r w:rsidR="00E515D2" w:rsidRPr="003E6EC4">
              <w:rPr>
                <w:color w:val="000000" w:themeColor="text1"/>
              </w:rPr>
              <w:t>AN</w:t>
            </w:r>
            <w:r w:rsidR="00E515D2" w:rsidRPr="003E6EC4">
              <w:rPr>
                <w:rFonts w:hint="eastAsia"/>
                <w:color w:val="000000" w:themeColor="text1"/>
              </w:rPr>
              <w:t>信号要求</w:t>
            </w:r>
            <w:r w:rsidRPr="003E6EC4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928" w:type="pct"/>
          </w:tcPr>
          <w:p w14:paraId="7E54C0B4" w14:textId="65F8FB11" w:rsidR="0036525D" w:rsidRPr="003E6EC4" w:rsidRDefault="0036525D" w:rsidP="0036525D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7B276527" w14:textId="77777777" w:rsidTr="00204ADF">
        <w:tc>
          <w:tcPr>
            <w:tcW w:w="494" w:type="pct"/>
          </w:tcPr>
          <w:p w14:paraId="69B33058" w14:textId="4C5E79D0" w:rsidR="0036525D" w:rsidRPr="003E6EC4" w:rsidRDefault="0036525D" w:rsidP="0036525D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1A52A14C" w14:textId="5F73EEB6" w:rsidR="0036525D" w:rsidRPr="003E6EC4" w:rsidRDefault="0036525D" w:rsidP="0036525D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August21.2020</w:t>
            </w:r>
          </w:p>
        </w:tc>
        <w:tc>
          <w:tcPr>
            <w:tcW w:w="496" w:type="pct"/>
          </w:tcPr>
          <w:p w14:paraId="6F02A7B7" w14:textId="1CDD8613" w:rsidR="0036525D" w:rsidRPr="003E6EC4" w:rsidRDefault="0036525D" w:rsidP="0036525D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5.5</w:t>
            </w:r>
          </w:p>
        </w:tc>
        <w:tc>
          <w:tcPr>
            <w:tcW w:w="2038" w:type="pct"/>
          </w:tcPr>
          <w:p w14:paraId="53E8FFC8" w14:textId="1D3AC9ED" w:rsidR="0036525D" w:rsidRPr="003E6EC4" w:rsidRDefault="0036525D" w:rsidP="00E515D2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</w:t>
            </w:r>
            <w:r w:rsidR="00E515D2" w:rsidRPr="003E6EC4">
              <w:rPr>
                <w:rFonts w:hint="eastAsia"/>
                <w:color w:val="000000" w:themeColor="text1"/>
              </w:rPr>
              <w:t>Global</w:t>
            </w:r>
            <w:r w:rsidR="00E515D2" w:rsidRPr="003E6EC4">
              <w:rPr>
                <w:color w:val="000000" w:themeColor="text1"/>
              </w:rPr>
              <w:t xml:space="preserve"> S</w:t>
            </w:r>
            <w:r w:rsidR="00E515D2" w:rsidRPr="003E6EC4">
              <w:rPr>
                <w:rFonts w:hint="eastAsia"/>
                <w:color w:val="000000" w:themeColor="text1"/>
              </w:rPr>
              <w:t>earch</w:t>
            </w:r>
            <w:r w:rsidR="00E515D2" w:rsidRPr="003E6EC4">
              <w:rPr>
                <w:rFonts w:hint="eastAsia"/>
                <w:color w:val="000000" w:themeColor="text1"/>
              </w:rPr>
              <w:t>功能开关标定项</w:t>
            </w:r>
            <w:r w:rsidRPr="003E6EC4">
              <w:rPr>
                <w:rFonts w:hint="eastAsia"/>
                <w:color w:val="000000" w:themeColor="text1"/>
              </w:rPr>
              <w:t>；</w:t>
            </w:r>
          </w:p>
        </w:tc>
        <w:tc>
          <w:tcPr>
            <w:tcW w:w="928" w:type="pct"/>
          </w:tcPr>
          <w:p w14:paraId="2CA96F81" w14:textId="0375B80F" w:rsidR="0036525D" w:rsidRPr="003E6EC4" w:rsidRDefault="0036525D" w:rsidP="0036525D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7753CF57" w14:textId="77777777" w:rsidTr="00204ADF">
        <w:tc>
          <w:tcPr>
            <w:tcW w:w="494" w:type="pct"/>
          </w:tcPr>
          <w:p w14:paraId="31607956" w14:textId="3B0A91FB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5D1BAEEF" w14:textId="1F8F0E4C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O</w:t>
            </w:r>
            <w:r w:rsidRPr="003E6EC4">
              <w:rPr>
                <w:rFonts w:hint="eastAsia"/>
                <w:color w:val="000000" w:themeColor="text1"/>
              </w:rPr>
              <w:t>ctober19.2020</w:t>
            </w:r>
          </w:p>
        </w:tc>
        <w:tc>
          <w:tcPr>
            <w:tcW w:w="496" w:type="pct"/>
          </w:tcPr>
          <w:p w14:paraId="0A12E6BC" w14:textId="4E24315B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38" w:type="pct"/>
          </w:tcPr>
          <w:p w14:paraId="122A80F5" w14:textId="5D864F4A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增加需求简述，名词解释小节</w:t>
            </w:r>
          </w:p>
        </w:tc>
        <w:tc>
          <w:tcPr>
            <w:tcW w:w="928" w:type="pct"/>
          </w:tcPr>
          <w:p w14:paraId="03A1F580" w14:textId="049CC4EB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2814AA32" w14:textId="77777777" w:rsidTr="00204ADF">
        <w:tc>
          <w:tcPr>
            <w:tcW w:w="494" w:type="pct"/>
          </w:tcPr>
          <w:p w14:paraId="65464460" w14:textId="0D3B2897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53B9F5CF" w14:textId="3190EBB1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O</w:t>
            </w:r>
            <w:r w:rsidRPr="003E6EC4">
              <w:rPr>
                <w:rFonts w:hint="eastAsia"/>
                <w:color w:val="000000" w:themeColor="text1"/>
              </w:rPr>
              <w:t>ctober19.2020</w:t>
            </w:r>
          </w:p>
        </w:tc>
        <w:tc>
          <w:tcPr>
            <w:tcW w:w="496" w:type="pct"/>
          </w:tcPr>
          <w:p w14:paraId="2017E55C" w14:textId="1FAEC00B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3.8</w:t>
            </w:r>
          </w:p>
        </w:tc>
        <w:tc>
          <w:tcPr>
            <w:tcW w:w="2038" w:type="pct"/>
          </w:tcPr>
          <w:p w14:paraId="4FC6C81F" w14:textId="0E0A1834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增加匹配规则小节</w:t>
            </w:r>
          </w:p>
        </w:tc>
        <w:tc>
          <w:tcPr>
            <w:tcW w:w="928" w:type="pct"/>
          </w:tcPr>
          <w:p w14:paraId="17F834F7" w14:textId="344F2AD4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7686A9FE" w14:textId="77777777" w:rsidTr="00204ADF">
        <w:tc>
          <w:tcPr>
            <w:tcW w:w="494" w:type="pct"/>
          </w:tcPr>
          <w:p w14:paraId="6C5811CE" w14:textId="5C2AD9BC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09B00DD7" w14:textId="72EFEF83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O</w:t>
            </w:r>
            <w:r w:rsidRPr="003E6EC4">
              <w:rPr>
                <w:rFonts w:hint="eastAsia"/>
                <w:color w:val="000000" w:themeColor="text1"/>
              </w:rPr>
              <w:t>ctober19.2020</w:t>
            </w:r>
          </w:p>
        </w:tc>
        <w:tc>
          <w:tcPr>
            <w:tcW w:w="496" w:type="pct"/>
          </w:tcPr>
          <w:p w14:paraId="420FAA47" w14:textId="79C47C35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4.2.4</w:t>
            </w:r>
          </w:p>
        </w:tc>
        <w:tc>
          <w:tcPr>
            <w:tcW w:w="2038" w:type="pct"/>
          </w:tcPr>
          <w:p w14:paraId="6E042FF8" w14:textId="01DDF4C5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补充设置项置灰及可设置的支持被搜索</w:t>
            </w:r>
          </w:p>
        </w:tc>
        <w:tc>
          <w:tcPr>
            <w:tcW w:w="928" w:type="pct"/>
          </w:tcPr>
          <w:p w14:paraId="31B1368E" w14:textId="3B03D241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08F69DB8" w14:textId="77777777" w:rsidTr="00204ADF">
        <w:tc>
          <w:tcPr>
            <w:tcW w:w="494" w:type="pct"/>
          </w:tcPr>
          <w:p w14:paraId="27346F42" w14:textId="1CA5D34C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219D05BA" w14:textId="20A7C043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O</w:t>
            </w:r>
            <w:r w:rsidRPr="003E6EC4">
              <w:rPr>
                <w:rFonts w:hint="eastAsia"/>
                <w:color w:val="000000" w:themeColor="text1"/>
              </w:rPr>
              <w:t>ctober19.2020</w:t>
            </w:r>
          </w:p>
        </w:tc>
        <w:tc>
          <w:tcPr>
            <w:tcW w:w="496" w:type="pct"/>
          </w:tcPr>
          <w:p w14:paraId="1FF186BD" w14:textId="5E877FE9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4.2.5</w:t>
            </w:r>
          </w:p>
        </w:tc>
        <w:tc>
          <w:tcPr>
            <w:tcW w:w="2038" w:type="pct"/>
          </w:tcPr>
          <w:p w14:paraId="0FCAD628" w14:textId="0F4308FB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增加车辆状态名称中的字符串参考</w:t>
            </w:r>
            <w:r w:rsidRPr="003E6EC4">
              <w:rPr>
                <w:rFonts w:hint="eastAsia"/>
                <w:color w:val="000000" w:themeColor="text1"/>
              </w:rPr>
              <w:t>U</w:t>
            </w:r>
            <w:r w:rsidRPr="003E6EC4">
              <w:rPr>
                <w:color w:val="000000" w:themeColor="text1"/>
              </w:rPr>
              <w:t>E</w:t>
            </w:r>
            <w:r w:rsidRPr="003E6EC4">
              <w:rPr>
                <w:rFonts w:hint="eastAsia"/>
                <w:color w:val="000000" w:themeColor="text1"/>
              </w:rPr>
              <w:t>设计</w:t>
            </w:r>
          </w:p>
        </w:tc>
        <w:tc>
          <w:tcPr>
            <w:tcW w:w="928" w:type="pct"/>
          </w:tcPr>
          <w:p w14:paraId="738679AB" w14:textId="19BC37EA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4572C1B4" w14:textId="77777777" w:rsidTr="00204ADF">
        <w:tc>
          <w:tcPr>
            <w:tcW w:w="494" w:type="pct"/>
          </w:tcPr>
          <w:p w14:paraId="780D5469" w14:textId="64B9BE5C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326C45AB" w14:textId="44C8ABA9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O</w:t>
            </w:r>
            <w:r w:rsidRPr="003E6EC4">
              <w:rPr>
                <w:rFonts w:hint="eastAsia"/>
                <w:color w:val="000000" w:themeColor="text1"/>
              </w:rPr>
              <w:t>ctober19.2020</w:t>
            </w:r>
          </w:p>
        </w:tc>
        <w:tc>
          <w:tcPr>
            <w:tcW w:w="496" w:type="pct"/>
          </w:tcPr>
          <w:p w14:paraId="7EB97EF8" w14:textId="616E3CDF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4.2.6</w:t>
            </w:r>
          </w:p>
        </w:tc>
        <w:tc>
          <w:tcPr>
            <w:tcW w:w="2038" w:type="pct"/>
          </w:tcPr>
          <w:p w14:paraId="2D48E5BC" w14:textId="5D2225FB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增加车辆控制名称中的字符串参考</w:t>
            </w:r>
            <w:r w:rsidRPr="003E6EC4">
              <w:rPr>
                <w:rFonts w:hint="eastAsia"/>
                <w:color w:val="000000" w:themeColor="text1"/>
              </w:rPr>
              <w:t>U</w:t>
            </w:r>
            <w:r w:rsidRPr="003E6EC4">
              <w:rPr>
                <w:color w:val="000000" w:themeColor="text1"/>
              </w:rPr>
              <w:t>E</w:t>
            </w:r>
            <w:r w:rsidRPr="003E6EC4">
              <w:rPr>
                <w:rFonts w:hint="eastAsia"/>
                <w:color w:val="000000" w:themeColor="text1"/>
              </w:rPr>
              <w:t>设计</w:t>
            </w:r>
          </w:p>
        </w:tc>
        <w:tc>
          <w:tcPr>
            <w:tcW w:w="928" w:type="pct"/>
          </w:tcPr>
          <w:p w14:paraId="60A217AA" w14:textId="0217E867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E6EC4" w:rsidRPr="003E6EC4" w14:paraId="5D0ACC92" w14:textId="77777777" w:rsidTr="00204ADF">
        <w:tc>
          <w:tcPr>
            <w:tcW w:w="494" w:type="pct"/>
          </w:tcPr>
          <w:p w14:paraId="5E7DF446" w14:textId="6A3B5F34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0.0.0.4</w:t>
            </w:r>
          </w:p>
        </w:tc>
        <w:tc>
          <w:tcPr>
            <w:tcW w:w="1044" w:type="pct"/>
          </w:tcPr>
          <w:p w14:paraId="21111220" w14:textId="02C0390B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color w:val="000000" w:themeColor="text1"/>
              </w:rPr>
              <w:t>O</w:t>
            </w:r>
            <w:r w:rsidRPr="003E6EC4">
              <w:rPr>
                <w:rFonts w:hint="eastAsia"/>
                <w:color w:val="000000" w:themeColor="text1"/>
              </w:rPr>
              <w:t>ctober19.2020</w:t>
            </w:r>
          </w:p>
        </w:tc>
        <w:tc>
          <w:tcPr>
            <w:tcW w:w="496" w:type="pct"/>
          </w:tcPr>
          <w:p w14:paraId="26F1104C" w14:textId="23591BBC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4.2.8</w:t>
            </w:r>
          </w:p>
        </w:tc>
        <w:tc>
          <w:tcPr>
            <w:tcW w:w="2038" w:type="pct"/>
          </w:tcPr>
          <w:p w14:paraId="090AEFB5" w14:textId="2C89D2BE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增加安吉星流量页中的关键字参考</w:t>
            </w:r>
            <w:r w:rsidRPr="003E6EC4">
              <w:rPr>
                <w:rFonts w:hint="eastAsia"/>
                <w:color w:val="000000" w:themeColor="text1"/>
              </w:rPr>
              <w:t>U</w:t>
            </w:r>
            <w:r w:rsidRPr="003E6EC4">
              <w:rPr>
                <w:color w:val="000000" w:themeColor="text1"/>
              </w:rPr>
              <w:t>E</w:t>
            </w:r>
            <w:r w:rsidRPr="003E6EC4">
              <w:rPr>
                <w:rFonts w:hint="eastAsia"/>
                <w:color w:val="000000" w:themeColor="text1"/>
              </w:rPr>
              <w:t>设计</w:t>
            </w:r>
          </w:p>
        </w:tc>
        <w:tc>
          <w:tcPr>
            <w:tcW w:w="928" w:type="pct"/>
          </w:tcPr>
          <w:p w14:paraId="039A99CC" w14:textId="3E668C87" w:rsidR="00C42735" w:rsidRPr="003E6EC4" w:rsidRDefault="00C42735" w:rsidP="00C42735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E6EC4">
              <w:rPr>
                <w:rFonts w:hint="eastAsia"/>
                <w:color w:val="000000" w:themeColor="text1"/>
              </w:rPr>
              <w:t>Mao</w:t>
            </w:r>
            <w:r w:rsidRPr="003E6EC4">
              <w:rPr>
                <w:color w:val="000000" w:themeColor="text1"/>
              </w:rPr>
              <w:t xml:space="preserve"> C</w:t>
            </w:r>
            <w:r w:rsidRPr="003E6EC4">
              <w:rPr>
                <w:rFonts w:hint="eastAsia"/>
                <w:color w:val="000000" w:themeColor="text1"/>
              </w:rPr>
              <w:t>hanghong</w:t>
            </w:r>
          </w:p>
        </w:tc>
      </w:tr>
      <w:tr w:rsidR="003A20EF" w:rsidRPr="003E6EC4" w14:paraId="01B5C052" w14:textId="77777777" w:rsidTr="00204ADF">
        <w:tc>
          <w:tcPr>
            <w:tcW w:w="494" w:type="pct"/>
          </w:tcPr>
          <w:p w14:paraId="0256F65A" w14:textId="58527CE9" w:rsidR="003A20EF" w:rsidRPr="003A20EF" w:rsidRDefault="003A20EF" w:rsidP="003A20EF">
            <w:pPr>
              <w:pStyle w:val="a0"/>
              <w:spacing w:after="156"/>
              <w:ind w:firstLine="0"/>
              <w:rPr>
                <w:color w:val="FF0000"/>
              </w:rPr>
            </w:pPr>
            <w:r w:rsidRPr="003A20EF">
              <w:rPr>
                <w:rFonts w:hint="eastAsia"/>
                <w:color w:val="FF0000"/>
              </w:rPr>
              <w:t>0.0.0.5</w:t>
            </w:r>
          </w:p>
        </w:tc>
        <w:tc>
          <w:tcPr>
            <w:tcW w:w="1044" w:type="pct"/>
          </w:tcPr>
          <w:p w14:paraId="5D359118" w14:textId="18FCFE74" w:rsidR="003A20EF" w:rsidRPr="003A20EF" w:rsidRDefault="003A20EF" w:rsidP="003A20EF">
            <w:pPr>
              <w:pStyle w:val="a0"/>
              <w:spacing w:after="156"/>
              <w:ind w:firstLine="0"/>
              <w:rPr>
                <w:color w:val="FF0000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ov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19</w:t>
            </w:r>
            <w:r w:rsidRPr="003A20EF">
              <w:rPr>
                <w:rFonts w:hint="eastAsia"/>
                <w:color w:val="FF0000"/>
              </w:rPr>
              <w:t>.2020</w:t>
            </w:r>
          </w:p>
        </w:tc>
        <w:tc>
          <w:tcPr>
            <w:tcW w:w="496" w:type="pct"/>
          </w:tcPr>
          <w:p w14:paraId="6B0C1A9D" w14:textId="6160009F" w:rsidR="003A20EF" w:rsidRPr="003A20EF" w:rsidRDefault="00C36328" w:rsidP="003A20EF">
            <w:pPr>
              <w:pStyle w:val="a0"/>
              <w:spacing w:after="156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3.6.1</w:t>
            </w:r>
          </w:p>
        </w:tc>
        <w:tc>
          <w:tcPr>
            <w:tcW w:w="2038" w:type="pct"/>
          </w:tcPr>
          <w:p w14:paraId="4A65E229" w14:textId="672924EE" w:rsidR="003A20EF" w:rsidRPr="003A20EF" w:rsidRDefault="00C36328" w:rsidP="003A20EF">
            <w:pPr>
              <w:pStyle w:val="a0"/>
              <w:spacing w:after="156"/>
              <w:ind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更新无网络的提示参考</w:t>
            </w:r>
            <w:r>
              <w:rPr>
                <w:rFonts w:hint="eastAsia"/>
                <w:color w:val="FF0000"/>
              </w:rPr>
              <w:t>U</w:t>
            </w:r>
            <w:r>
              <w:rPr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>设计</w:t>
            </w:r>
          </w:p>
        </w:tc>
        <w:tc>
          <w:tcPr>
            <w:tcW w:w="928" w:type="pct"/>
          </w:tcPr>
          <w:p w14:paraId="41A212BD" w14:textId="5B1AAA6C" w:rsidR="003A20EF" w:rsidRPr="003A20EF" w:rsidRDefault="003A20EF" w:rsidP="003A20EF">
            <w:pPr>
              <w:pStyle w:val="a0"/>
              <w:spacing w:after="156"/>
              <w:ind w:firstLine="0"/>
              <w:rPr>
                <w:color w:val="FF0000"/>
              </w:rPr>
            </w:pPr>
            <w:r w:rsidRPr="003A20EF">
              <w:rPr>
                <w:rFonts w:hint="eastAsia"/>
                <w:color w:val="FF0000"/>
              </w:rPr>
              <w:t>Mao</w:t>
            </w:r>
            <w:r w:rsidRPr="003A20EF">
              <w:rPr>
                <w:color w:val="FF0000"/>
              </w:rPr>
              <w:t xml:space="preserve"> C</w:t>
            </w:r>
            <w:r w:rsidRPr="003A20EF">
              <w:rPr>
                <w:rFonts w:hint="eastAsia"/>
                <w:color w:val="FF0000"/>
              </w:rPr>
              <w:t>hanghong</w:t>
            </w:r>
          </w:p>
        </w:tc>
      </w:tr>
      <w:tr w:rsidR="00C36328" w:rsidRPr="003E6EC4" w14:paraId="180C10E2" w14:textId="77777777" w:rsidTr="00204ADF">
        <w:tc>
          <w:tcPr>
            <w:tcW w:w="494" w:type="pct"/>
          </w:tcPr>
          <w:p w14:paraId="349FAD3B" w14:textId="138C52F6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A20EF">
              <w:rPr>
                <w:rFonts w:hint="eastAsia"/>
                <w:color w:val="FF0000"/>
              </w:rPr>
              <w:t>0.0.0.5</w:t>
            </w:r>
          </w:p>
        </w:tc>
        <w:tc>
          <w:tcPr>
            <w:tcW w:w="1044" w:type="pct"/>
          </w:tcPr>
          <w:p w14:paraId="6CC5870D" w14:textId="095754DA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ov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19</w:t>
            </w:r>
            <w:r w:rsidRPr="003A20EF">
              <w:rPr>
                <w:rFonts w:hint="eastAsia"/>
                <w:color w:val="FF0000"/>
              </w:rPr>
              <w:t>.2020</w:t>
            </w:r>
          </w:p>
        </w:tc>
        <w:tc>
          <w:tcPr>
            <w:tcW w:w="496" w:type="pct"/>
          </w:tcPr>
          <w:p w14:paraId="70DAEDAA" w14:textId="6EC016D8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4.1</w:t>
            </w:r>
          </w:p>
        </w:tc>
        <w:tc>
          <w:tcPr>
            <w:tcW w:w="2038" w:type="pct"/>
          </w:tcPr>
          <w:p w14:paraId="19DC7AFC" w14:textId="5B0C1A2A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更新全局搜索内容列表</w:t>
            </w:r>
          </w:p>
        </w:tc>
        <w:tc>
          <w:tcPr>
            <w:tcW w:w="928" w:type="pct"/>
          </w:tcPr>
          <w:p w14:paraId="3A66E280" w14:textId="3C09B1AC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A20EF">
              <w:rPr>
                <w:rFonts w:hint="eastAsia"/>
                <w:color w:val="FF0000"/>
              </w:rPr>
              <w:t>Mao</w:t>
            </w:r>
            <w:r w:rsidRPr="003A20EF">
              <w:rPr>
                <w:color w:val="FF0000"/>
              </w:rPr>
              <w:t xml:space="preserve"> C</w:t>
            </w:r>
            <w:r w:rsidRPr="003A20EF">
              <w:rPr>
                <w:rFonts w:hint="eastAsia"/>
                <w:color w:val="FF0000"/>
              </w:rPr>
              <w:t>hanghong</w:t>
            </w:r>
          </w:p>
        </w:tc>
      </w:tr>
      <w:tr w:rsidR="00C36328" w:rsidRPr="003E6EC4" w14:paraId="06392EC2" w14:textId="77777777" w:rsidTr="00204ADF">
        <w:tc>
          <w:tcPr>
            <w:tcW w:w="494" w:type="pct"/>
          </w:tcPr>
          <w:p w14:paraId="21F0736A" w14:textId="5AF1F364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A20EF">
              <w:rPr>
                <w:rFonts w:hint="eastAsia"/>
                <w:color w:val="FF0000"/>
              </w:rPr>
              <w:t>0.0.0.5</w:t>
            </w:r>
          </w:p>
        </w:tc>
        <w:tc>
          <w:tcPr>
            <w:tcW w:w="1044" w:type="pct"/>
          </w:tcPr>
          <w:p w14:paraId="20885DA9" w14:textId="0F13305A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ov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19</w:t>
            </w:r>
            <w:r w:rsidRPr="003A20EF">
              <w:rPr>
                <w:rFonts w:hint="eastAsia"/>
                <w:color w:val="FF0000"/>
              </w:rPr>
              <w:t>.2020</w:t>
            </w:r>
          </w:p>
        </w:tc>
        <w:tc>
          <w:tcPr>
            <w:tcW w:w="496" w:type="pct"/>
          </w:tcPr>
          <w:p w14:paraId="2A7DE00E" w14:textId="45ED62A8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4.2.11</w:t>
            </w:r>
          </w:p>
        </w:tc>
        <w:tc>
          <w:tcPr>
            <w:tcW w:w="2038" w:type="pct"/>
          </w:tcPr>
          <w:p w14:paraId="3A0953C0" w14:textId="2FA0DF0C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增加彩蛋模式需求</w:t>
            </w:r>
          </w:p>
        </w:tc>
        <w:tc>
          <w:tcPr>
            <w:tcW w:w="928" w:type="pct"/>
          </w:tcPr>
          <w:p w14:paraId="12DEBE5A" w14:textId="6B17996C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A20EF">
              <w:rPr>
                <w:rFonts w:hint="eastAsia"/>
                <w:color w:val="FF0000"/>
              </w:rPr>
              <w:t>Mao</w:t>
            </w:r>
            <w:r w:rsidRPr="003A20EF">
              <w:rPr>
                <w:color w:val="FF0000"/>
              </w:rPr>
              <w:t xml:space="preserve"> C</w:t>
            </w:r>
            <w:r w:rsidRPr="003A20EF">
              <w:rPr>
                <w:rFonts w:hint="eastAsia"/>
                <w:color w:val="FF0000"/>
              </w:rPr>
              <w:t>hanghong</w:t>
            </w:r>
          </w:p>
        </w:tc>
      </w:tr>
      <w:tr w:rsidR="00C36328" w:rsidRPr="003E6EC4" w14:paraId="5F42C340" w14:textId="77777777" w:rsidTr="00204ADF">
        <w:tc>
          <w:tcPr>
            <w:tcW w:w="494" w:type="pct"/>
          </w:tcPr>
          <w:p w14:paraId="5AC37475" w14:textId="0365AA24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A20EF">
              <w:rPr>
                <w:rFonts w:hint="eastAsia"/>
                <w:color w:val="FF0000"/>
              </w:rPr>
              <w:t>0.0.0.5</w:t>
            </w:r>
          </w:p>
        </w:tc>
        <w:tc>
          <w:tcPr>
            <w:tcW w:w="1044" w:type="pct"/>
          </w:tcPr>
          <w:p w14:paraId="17579E3F" w14:textId="6E3CDBC0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>
              <w:rPr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ov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19</w:t>
            </w:r>
            <w:r w:rsidRPr="003A20EF">
              <w:rPr>
                <w:rFonts w:hint="eastAsia"/>
                <w:color w:val="FF0000"/>
              </w:rPr>
              <w:t>.2020</w:t>
            </w:r>
          </w:p>
        </w:tc>
        <w:tc>
          <w:tcPr>
            <w:tcW w:w="496" w:type="pct"/>
          </w:tcPr>
          <w:p w14:paraId="175EA663" w14:textId="5A28A9D8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4.3</w:t>
            </w:r>
          </w:p>
        </w:tc>
        <w:tc>
          <w:tcPr>
            <w:tcW w:w="2038" w:type="pct"/>
          </w:tcPr>
          <w:p w14:paraId="2521F317" w14:textId="3A03CAD1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更新在线内容</w:t>
            </w:r>
            <w:r w:rsidR="00E832F5">
              <w:rPr>
                <w:rFonts w:hint="eastAsia"/>
                <w:color w:val="FF0000"/>
              </w:rPr>
              <w:t>暂不实施的为</w:t>
            </w:r>
            <w:r w:rsidR="00E832F5">
              <w:rPr>
                <w:rFonts w:hint="eastAsia"/>
                <w:color w:val="FF0000"/>
              </w:rPr>
              <w:t>M</w:t>
            </w:r>
            <w:r w:rsidR="00E832F5">
              <w:rPr>
                <w:color w:val="FF0000"/>
              </w:rPr>
              <w:t>Y TBD</w:t>
            </w:r>
          </w:p>
        </w:tc>
        <w:tc>
          <w:tcPr>
            <w:tcW w:w="928" w:type="pct"/>
          </w:tcPr>
          <w:p w14:paraId="22778C01" w14:textId="07F1335D" w:rsidR="00C36328" w:rsidRPr="003E6EC4" w:rsidRDefault="00C36328" w:rsidP="00C36328">
            <w:pPr>
              <w:pStyle w:val="a0"/>
              <w:spacing w:after="156"/>
              <w:ind w:firstLine="0"/>
              <w:rPr>
                <w:color w:val="000000" w:themeColor="text1"/>
              </w:rPr>
            </w:pPr>
            <w:r w:rsidRPr="003A20EF">
              <w:rPr>
                <w:rFonts w:hint="eastAsia"/>
                <w:color w:val="FF0000"/>
              </w:rPr>
              <w:t>Mao</w:t>
            </w:r>
            <w:r w:rsidRPr="003A20EF">
              <w:rPr>
                <w:color w:val="FF0000"/>
              </w:rPr>
              <w:t xml:space="preserve"> C</w:t>
            </w:r>
            <w:r w:rsidRPr="003A20EF">
              <w:rPr>
                <w:rFonts w:hint="eastAsia"/>
                <w:color w:val="FF0000"/>
              </w:rPr>
              <w:t>hanghong</w:t>
            </w:r>
          </w:p>
        </w:tc>
      </w:tr>
      <w:tr w:rsidR="00D2639C" w:rsidRPr="003E6EC4" w14:paraId="3EAD9F56" w14:textId="77777777" w:rsidTr="00204ADF">
        <w:tc>
          <w:tcPr>
            <w:tcW w:w="494" w:type="pct"/>
          </w:tcPr>
          <w:p w14:paraId="462D6AE6" w14:textId="7D5D83EB" w:rsidR="00D2639C" w:rsidRPr="003A20EF" w:rsidRDefault="00D2639C" w:rsidP="00D2639C">
            <w:pPr>
              <w:pStyle w:val="a0"/>
              <w:spacing w:after="156"/>
              <w:ind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0.0.0.5</w:t>
            </w:r>
          </w:p>
        </w:tc>
        <w:tc>
          <w:tcPr>
            <w:tcW w:w="1044" w:type="pct"/>
          </w:tcPr>
          <w:p w14:paraId="576ACF92" w14:textId="593142F6" w:rsidR="00D2639C" w:rsidRDefault="00D2639C" w:rsidP="00D2639C">
            <w:pPr>
              <w:pStyle w:val="a0"/>
              <w:spacing w:after="156"/>
              <w:ind w:firstLine="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ec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10</w:t>
            </w:r>
            <w:r w:rsidRPr="003A20EF">
              <w:rPr>
                <w:rFonts w:hint="eastAsia"/>
                <w:color w:val="FF0000"/>
              </w:rPr>
              <w:t>.2020</w:t>
            </w:r>
          </w:p>
        </w:tc>
        <w:tc>
          <w:tcPr>
            <w:tcW w:w="496" w:type="pct"/>
          </w:tcPr>
          <w:p w14:paraId="37AA01F6" w14:textId="4D43B65E" w:rsidR="00D2639C" w:rsidRDefault="00D2639C" w:rsidP="00D2639C">
            <w:pPr>
              <w:pStyle w:val="a0"/>
              <w:spacing w:after="156"/>
              <w:ind w:firstLine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1.2</w:t>
            </w:r>
          </w:p>
        </w:tc>
        <w:tc>
          <w:tcPr>
            <w:tcW w:w="2038" w:type="pct"/>
          </w:tcPr>
          <w:p w14:paraId="1019FFC1" w14:textId="1EC1F9CC" w:rsidR="00D2639C" w:rsidRDefault="00D2639C" w:rsidP="00D2639C">
            <w:pPr>
              <w:pStyle w:val="a0"/>
              <w:spacing w:after="156"/>
              <w:ind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删除模糊搜索中字序改变的需求</w:t>
            </w:r>
          </w:p>
        </w:tc>
        <w:tc>
          <w:tcPr>
            <w:tcW w:w="928" w:type="pct"/>
          </w:tcPr>
          <w:p w14:paraId="50754A3B" w14:textId="65E17FFB" w:rsidR="00D2639C" w:rsidRPr="003A20EF" w:rsidRDefault="00D2639C" w:rsidP="00D2639C">
            <w:pPr>
              <w:pStyle w:val="a0"/>
              <w:spacing w:after="156"/>
              <w:ind w:firstLine="0"/>
              <w:rPr>
                <w:rFonts w:hint="eastAsia"/>
                <w:color w:val="FF0000"/>
              </w:rPr>
            </w:pPr>
            <w:r w:rsidRPr="003A20EF">
              <w:rPr>
                <w:rFonts w:hint="eastAsia"/>
                <w:color w:val="FF0000"/>
              </w:rPr>
              <w:t>Mao</w:t>
            </w:r>
            <w:r w:rsidRPr="003A20EF">
              <w:rPr>
                <w:color w:val="FF0000"/>
              </w:rPr>
              <w:t xml:space="preserve"> C</w:t>
            </w:r>
            <w:r w:rsidRPr="003A20EF">
              <w:rPr>
                <w:rFonts w:hint="eastAsia"/>
                <w:color w:val="FF0000"/>
              </w:rPr>
              <w:t>hanghong</w:t>
            </w:r>
          </w:p>
        </w:tc>
      </w:tr>
      <w:tr w:rsidR="00D2639C" w:rsidRPr="003E6EC4" w14:paraId="03FA0197" w14:textId="77777777" w:rsidTr="00204ADF">
        <w:tc>
          <w:tcPr>
            <w:tcW w:w="494" w:type="pct"/>
          </w:tcPr>
          <w:p w14:paraId="29A4327E" w14:textId="30F5965A" w:rsidR="00D2639C" w:rsidRPr="003A20EF" w:rsidRDefault="00D2639C" w:rsidP="00D2639C">
            <w:pPr>
              <w:pStyle w:val="a0"/>
              <w:spacing w:after="156"/>
              <w:ind w:firstLine="0"/>
              <w:rPr>
                <w:rFonts w:hint="eastAsia"/>
                <w:color w:val="FF0000"/>
              </w:rPr>
            </w:pPr>
            <w:r w:rsidRPr="003A20EF">
              <w:rPr>
                <w:rFonts w:hint="eastAsia"/>
                <w:color w:val="FF0000"/>
              </w:rPr>
              <w:t>0.0.0.5</w:t>
            </w:r>
          </w:p>
        </w:tc>
        <w:tc>
          <w:tcPr>
            <w:tcW w:w="1044" w:type="pct"/>
          </w:tcPr>
          <w:p w14:paraId="1B31C6E5" w14:textId="318FFEC4" w:rsidR="00D2639C" w:rsidRDefault="00D2639C" w:rsidP="00D2639C">
            <w:pPr>
              <w:pStyle w:val="a0"/>
              <w:spacing w:after="156"/>
              <w:ind w:firstLine="0"/>
              <w:rPr>
                <w:color w:val="FF0000"/>
              </w:rPr>
            </w:pPr>
            <w:r>
              <w:rPr>
                <w:color w:val="FF0000"/>
              </w:rPr>
              <w:t>Dec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10</w:t>
            </w:r>
            <w:r w:rsidRPr="003A20EF">
              <w:rPr>
                <w:rFonts w:hint="eastAsia"/>
                <w:color w:val="FF0000"/>
              </w:rPr>
              <w:t>.2020</w:t>
            </w:r>
          </w:p>
        </w:tc>
        <w:tc>
          <w:tcPr>
            <w:tcW w:w="496" w:type="pct"/>
          </w:tcPr>
          <w:p w14:paraId="5FA7FEBB" w14:textId="009116FA" w:rsidR="00D2639C" w:rsidRDefault="00D2639C" w:rsidP="00D2639C">
            <w:pPr>
              <w:pStyle w:val="a0"/>
              <w:spacing w:after="156"/>
              <w:ind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.2.4</w:t>
            </w:r>
          </w:p>
        </w:tc>
        <w:tc>
          <w:tcPr>
            <w:tcW w:w="2038" w:type="pct"/>
          </w:tcPr>
          <w:p w14:paraId="4AE426F9" w14:textId="5668C2C3" w:rsidR="00D2639C" w:rsidRDefault="00D2639C" w:rsidP="00D2639C">
            <w:pPr>
              <w:pStyle w:val="a0"/>
              <w:spacing w:after="156"/>
              <w:ind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增加输入内容的字数限制需求</w:t>
            </w:r>
            <w:bookmarkStart w:id="111" w:name="_GoBack"/>
            <w:bookmarkEnd w:id="111"/>
          </w:p>
        </w:tc>
        <w:tc>
          <w:tcPr>
            <w:tcW w:w="928" w:type="pct"/>
          </w:tcPr>
          <w:p w14:paraId="2DB7EC89" w14:textId="54AA04F3" w:rsidR="00D2639C" w:rsidRPr="003A20EF" w:rsidRDefault="00D2639C" w:rsidP="00D2639C">
            <w:pPr>
              <w:pStyle w:val="a0"/>
              <w:spacing w:after="156"/>
              <w:ind w:firstLine="0"/>
              <w:rPr>
                <w:rFonts w:hint="eastAsia"/>
                <w:color w:val="FF0000"/>
              </w:rPr>
            </w:pPr>
            <w:r w:rsidRPr="003A20EF">
              <w:rPr>
                <w:rFonts w:hint="eastAsia"/>
                <w:color w:val="FF0000"/>
              </w:rPr>
              <w:t>Mao</w:t>
            </w:r>
            <w:r w:rsidRPr="003A20EF">
              <w:rPr>
                <w:color w:val="FF0000"/>
              </w:rPr>
              <w:t xml:space="preserve"> C</w:t>
            </w:r>
            <w:r w:rsidRPr="003A20EF">
              <w:rPr>
                <w:rFonts w:hint="eastAsia"/>
                <w:color w:val="FF0000"/>
              </w:rPr>
              <w:t>hanghong</w:t>
            </w:r>
          </w:p>
        </w:tc>
      </w:tr>
    </w:tbl>
    <w:p w14:paraId="330FD0E1" w14:textId="77777777" w:rsidR="00E3282F" w:rsidRPr="003E6EC4" w:rsidRDefault="00E3282F" w:rsidP="003503DE">
      <w:pPr>
        <w:pStyle w:val="a0"/>
        <w:spacing w:after="156"/>
        <w:ind w:firstLine="0"/>
        <w:rPr>
          <w:color w:val="000000" w:themeColor="text1"/>
        </w:rPr>
      </w:pPr>
    </w:p>
    <w:sectPr w:rsidR="00E3282F" w:rsidRPr="003E6EC4" w:rsidSect="009617EC">
      <w:pgSz w:w="11906" w:h="16838"/>
      <w:pgMar w:top="1440" w:right="1077" w:bottom="1440" w:left="1077" w:header="709" w:footer="709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Mao Changhong 毛昌宏(ESS,PATAC)" w:date="2020-10-19T19:35:00Z" w:initials="MC毛">
    <w:p w14:paraId="062D23A7" w14:textId="3102A9D4" w:rsidR="00CF79DF" w:rsidRDefault="00CF79D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例如：输入</w:t>
      </w:r>
      <w:r>
        <w:rPr>
          <w:rFonts w:hint="eastAsia"/>
        </w:rPr>
        <w:t>123</w:t>
      </w:r>
      <w:r>
        <w:rPr>
          <w:rFonts w:hint="eastAsia"/>
        </w:rPr>
        <w:t>，匹配结果为</w:t>
      </w:r>
      <w:r>
        <w:rPr>
          <w:rFonts w:hint="eastAsia"/>
        </w:rPr>
        <w:t>41235</w:t>
      </w:r>
    </w:p>
  </w:comment>
  <w:comment w:id="4" w:author="Mao Changhong 毛昌宏(ESS,PATAC)" w:date="2020-10-19T19:36:00Z" w:initials="MC毛">
    <w:p w14:paraId="55DE5C34" w14:textId="631313DD" w:rsidR="00CF79DF" w:rsidRDefault="00CF79D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例如：输入</w:t>
      </w:r>
      <w:r>
        <w:rPr>
          <w:rFonts w:hint="eastAsia"/>
        </w:rPr>
        <w:t>123</w:t>
      </w:r>
      <w:r>
        <w:rPr>
          <w:rFonts w:hint="eastAsia"/>
        </w:rPr>
        <w:t>，匹配结果为</w:t>
      </w:r>
      <w:r>
        <w:rPr>
          <w:rFonts w:hint="eastAsia"/>
        </w:rPr>
        <w:t>14253</w:t>
      </w:r>
    </w:p>
  </w:comment>
  <w:comment w:id="29" w:author="Mao Changhong 毛昌宏(ESS,PATAC)" w:date="2020-10-19T10:40:00Z" w:initials="MC毛">
    <w:p w14:paraId="606A8B9A" w14:textId="537C853A" w:rsidR="00CF79DF" w:rsidRDefault="00CF79DF">
      <w:pPr>
        <w:pStyle w:val="CommentText"/>
      </w:pPr>
      <w:r>
        <w:rPr>
          <w:rStyle w:val="CommentReference"/>
        </w:rPr>
        <w:annotationRef/>
      </w:r>
      <w:r w:rsidRPr="00081C95"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元组</w:t>
      </w:r>
      <w:r w:rsidRPr="00081C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（</w:t>
      </w:r>
      <w:r w:rsidRPr="00081C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tuple</w:t>
      </w:r>
      <w:r w:rsidRPr="00081C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）是关系数据库中的基本概念，关系是一张表，表中的每行（即数据库中的每条记录）就是一个</w:t>
      </w:r>
      <w:r w:rsidRPr="00081C95"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元组</w:t>
      </w:r>
      <w:r w:rsidRPr="00081C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，每列就是一个属性。</w:t>
      </w:r>
      <w:r w:rsidRPr="00081C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1C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在二维表里，</w:t>
      </w:r>
      <w:r w:rsidRPr="00081C95">
        <w:rPr>
          <w:rStyle w:val="Emphasis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元组</w:t>
      </w:r>
      <w:r w:rsidRPr="00081C9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也称为行。</w:t>
      </w:r>
    </w:p>
  </w:comment>
  <w:comment w:id="44" w:author="Mao Changhong 毛昌宏(ESS,PATAC)" w:date="2020-08-26T15:47:00Z" w:initials="MC毛">
    <w:p w14:paraId="24115CC3" w14:textId="6D4D9616" w:rsidR="00CF79DF" w:rsidRDefault="00CF79DF">
      <w:pPr>
        <w:pStyle w:val="CommentText"/>
      </w:pPr>
      <w:r>
        <w:rPr>
          <w:rStyle w:val="CommentReference"/>
        </w:rPr>
        <w:annotationRef/>
      </w:r>
      <w:r w:rsidRPr="001B0BEC">
        <w:rPr>
          <w:rFonts w:hint="eastAsia"/>
        </w:rPr>
        <w:t>精确匹配就是指输入的关键字在检索结果中存在字序、字间间隔是完全一样的，模糊检索就是</w:t>
      </w:r>
      <w:bookmarkStart w:id="45" w:name="OLE_LINK13"/>
      <w:bookmarkStart w:id="46" w:name="OLE_LINK14"/>
      <w:r w:rsidRPr="001B0BEC">
        <w:rPr>
          <w:rFonts w:hint="eastAsia"/>
        </w:rPr>
        <w:t>输入的关键字在检索结果中出现即可，字序、字间间隔可以产生变化。</w:t>
      </w:r>
      <w:bookmarkEnd w:id="45"/>
      <w:bookmarkEnd w:id="46"/>
    </w:p>
  </w:comment>
  <w:comment w:id="50" w:author="Mao Changhong 毛昌宏(ESS,PATAC)" w:date="2020-08-13T20:52:00Z" w:initials="MC毛">
    <w:p w14:paraId="396F7638" w14:textId="756A3027" w:rsidR="00CF79DF" w:rsidRDefault="00CF79D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外接设备有</w:t>
      </w:r>
      <w:r>
        <w:rPr>
          <w:rFonts w:hint="eastAsia"/>
        </w:rPr>
        <w:t>B</w:t>
      </w:r>
      <w:r>
        <w:t xml:space="preserve">T </w:t>
      </w:r>
      <w:r>
        <w:rPr>
          <w:rFonts w:hint="eastAsia"/>
        </w:rPr>
        <w:t>phone</w:t>
      </w:r>
      <w:r>
        <w:rPr>
          <w:rFonts w:hint="eastAsia"/>
        </w:rPr>
        <w:t>，</w:t>
      </w:r>
      <w:r>
        <w:t>SD</w:t>
      </w:r>
      <w:r>
        <w:rPr>
          <w:rFonts w:hint="eastAsia"/>
        </w:rPr>
        <w:t>卡，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，具体可以参考</w:t>
      </w:r>
      <w:r>
        <w:t>PIS-2025_</w:t>
      </w:r>
      <w:r>
        <w:rPr>
          <w:rFonts w:hint="eastAsia"/>
        </w:rPr>
        <w:t>media</w:t>
      </w:r>
    </w:p>
  </w:comment>
  <w:comment w:id="52" w:author="Mao Changhong 毛昌宏(ESS,PATAC)" w:date="2020-10-19T19:55:00Z" w:initials="MC毛">
    <w:p w14:paraId="0D7586B8" w14:textId="20C1D043" w:rsidR="00CF79DF" w:rsidRDefault="00CF79D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置灰下的跳转逻辑参考</w:t>
      </w:r>
      <w:r>
        <w:rPr>
          <w:rFonts w:hint="eastAsia"/>
        </w:rPr>
        <w:t>setting</w:t>
      </w:r>
      <w:r>
        <w:rPr>
          <w:rFonts w:hint="eastAsia"/>
        </w:rPr>
        <w:t>的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设计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2D23A7" w15:done="0"/>
  <w15:commentEx w15:paraId="55DE5C34" w15:done="0"/>
  <w15:commentEx w15:paraId="606A8B9A" w15:done="0"/>
  <w15:commentEx w15:paraId="24115CC3" w15:done="0"/>
  <w15:commentEx w15:paraId="396F7638" w15:done="0"/>
  <w15:commentEx w15:paraId="0D7586B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8E39F" w14:textId="77777777" w:rsidR="00230391" w:rsidRDefault="00230391" w:rsidP="002236AF">
      <w:r>
        <w:separator/>
      </w:r>
    </w:p>
    <w:p w14:paraId="68E1171D" w14:textId="77777777" w:rsidR="00230391" w:rsidRDefault="00230391"/>
    <w:p w14:paraId="1E4090E6" w14:textId="77777777" w:rsidR="00230391" w:rsidRDefault="00230391"/>
  </w:endnote>
  <w:endnote w:type="continuationSeparator" w:id="0">
    <w:p w14:paraId="5870DE1C" w14:textId="77777777" w:rsidR="00230391" w:rsidRDefault="00230391" w:rsidP="002236AF">
      <w:r>
        <w:continuationSeparator/>
      </w:r>
    </w:p>
    <w:p w14:paraId="7D05B800" w14:textId="77777777" w:rsidR="00230391" w:rsidRDefault="00230391"/>
    <w:p w14:paraId="5F70E46A" w14:textId="77777777" w:rsidR="00230391" w:rsidRDefault="002303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0653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5A56C" w14:textId="51D9AE75" w:rsidR="00CF79DF" w:rsidRDefault="00CF79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39C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14:paraId="79882DFF" w14:textId="77777777" w:rsidR="00CF79DF" w:rsidRDefault="00CF79DF">
    <w:pPr>
      <w:pStyle w:val="Footer"/>
    </w:pPr>
  </w:p>
  <w:p w14:paraId="785982F3" w14:textId="77777777" w:rsidR="00CF79DF" w:rsidRDefault="00CF79DF"/>
  <w:p w14:paraId="1D019319" w14:textId="77777777" w:rsidR="00CF79DF" w:rsidRDefault="00CF79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99DFB" w14:textId="77777777" w:rsidR="00230391" w:rsidRDefault="00230391" w:rsidP="002236AF">
      <w:r>
        <w:rPr>
          <w:rFonts w:hint="eastAsia"/>
        </w:rPr>
        <w:separator/>
      </w:r>
    </w:p>
    <w:p w14:paraId="378E492B" w14:textId="77777777" w:rsidR="00230391" w:rsidRDefault="00230391"/>
    <w:p w14:paraId="6899BA89" w14:textId="77777777" w:rsidR="00230391" w:rsidRDefault="00230391"/>
  </w:footnote>
  <w:footnote w:type="continuationSeparator" w:id="0">
    <w:p w14:paraId="5005B577" w14:textId="77777777" w:rsidR="00230391" w:rsidRDefault="00230391" w:rsidP="002236AF">
      <w:r>
        <w:continuationSeparator/>
      </w:r>
    </w:p>
    <w:p w14:paraId="060F6715" w14:textId="77777777" w:rsidR="00230391" w:rsidRDefault="00230391"/>
    <w:p w14:paraId="17F243BC" w14:textId="77777777" w:rsidR="00230391" w:rsidRDefault="002303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BD15A" w14:textId="12FBD364" w:rsidR="00CF79DF" w:rsidRPr="002236AF" w:rsidRDefault="00CF79DF" w:rsidP="00526572">
    <w:pPr>
      <w:pStyle w:val="a3"/>
    </w:pPr>
    <w:proofErr w:type="spellStart"/>
    <w:r w:rsidRPr="002236AF">
      <w:rPr>
        <w:rFonts w:hint="eastAsia"/>
      </w:rPr>
      <w:t>Func</w:t>
    </w:r>
    <w:proofErr w:type="spellEnd"/>
    <w:r w:rsidRPr="002236AF">
      <w:rPr>
        <w:rFonts w:hint="eastAsia"/>
      </w:rPr>
      <w:t xml:space="preserve"> Spec </w:t>
    </w:r>
    <w:r w:rsidRPr="002236AF">
      <w:t>–</w:t>
    </w:r>
    <w:r>
      <w:rPr>
        <w:rFonts w:hint="eastAsia"/>
      </w:rPr>
      <w:t xml:space="preserve"> PIS2059</w:t>
    </w:r>
    <w:r w:rsidRPr="002236AF">
      <w:rPr>
        <w:rFonts w:hint="eastAsia"/>
      </w:rPr>
      <w:t>:</w:t>
    </w:r>
    <w:r>
      <w:rPr>
        <w:rFonts w:hint="eastAsia"/>
        <w:color w:val="FF0000"/>
      </w:rPr>
      <w:t xml:space="preserve"> </w:t>
    </w:r>
    <w:r w:rsidRPr="00D51353">
      <w:t>G</w:t>
    </w:r>
    <w:r w:rsidRPr="00D51353">
      <w:rPr>
        <w:rFonts w:hint="eastAsia"/>
      </w:rPr>
      <w:t>lobal</w:t>
    </w:r>
    <w:r w:rsidRPr="00D51353">
      <w:t xml:space="preserve"> </w:t>
    </w:r>
    <w:r>
      <w:t>S</w:t>
    </w:r>
    <w:r>
      <w:rPr>
        <w:rFonts w:hint="eastAsia"/>
      </w:rPr>
      <w:t>earch</w:t>
    </w:r>
    <w:r>
      <w:ptab w:relativeTo="margin" w:alignment="right" w:leader="none"/>
    </w:r>
    <w:r w:rsidRPr="007A1A3B">
      <w:rPr>
        <w:rFonts w:hint="eastAsia"/>
        <w:color w:val="FF0000"/>
      </w:rPr>
      <w:t>Version 0.0.0.</w:t>
    </w:r>
    <w:r>
      <w:rPr>
        <w:rFonts w:hint="eastAsia"/>
        <w:color w:val="FF0000"/>
      </w:rPr>
      <w:t>5</w:t>
    </w:r>
  </w:p>
  <w:p w14:paraId="4D7B4243" w14:textId="77777777" w:rsidR="00CF79DF" w:rsidRDefault="00CF79DF"/>
  <w:p w14:paraId="0CA9D2A5" w14:textId="77777777" w:rsidR="00CF79DF" w:rsidRDefault="00CF79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B2C"/>
    <w:multiLevelType w:val="hybridMultilevel"/>
    <w:tmpl w:val="87844CB6"/>
    <w:lvl w:ilvl="0" w:tplc="8D4E5FBE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53" w:hanging="420"/>
      </w:pPr>
    </w:lvl>
    <w:lvl w:ilvl="2" w:tplc="0409001B" w:tentative="1">
      <w:start w:val="1"/>
      <w:numFmt w:val="lowerRoman"/>
      <w:lvlText w:val="%3."/>
      <w:lvlJc w:val="right"/>
      <w:pPr>
        <w:ind w:left="7073" w:hanging="420"/>
      </w:pPr>
    </w:lvl>
    <w:lvl w:ilvl="3" w:tplc="0409000F" w:tentative="1">
      <w:start w:val="1"/>
      <w:numFmt w:val="decimal"/>
      <w:lvlText w:val="%4."/>
      <w:lvlJc w:val="left"/>
      <w:pPr>
        <w:ind w:left="7493" w:hanging="420"/>
      </w:pPr>
    </w:lvl>
    <w:lvl w:ilvl="4" w:tplc="04090019" w:tentative="1">
      <w:start w:val="1"/>
      <w:numFmt w:val="lowerLetter"/>
      <w:lvlText w:val="%5)"/>
      <w:lvlJc w:val="left"/>
      <w:pPr>
        <w:ind w:left="7913" w:hanging="420"/>
      </w:pPr>
    </w:lvl>
    <w:lvl w:ilvl="5" w:tplc="0409001B" w:tentative="1">
      <w:start w:val="1"/>
      <w:numFmt w:val="lowerRoman"/>
      <w:lvlText w:val="%6."/>
      <w:lvlJc w:val="right"/>
      <w:pPr>
        <w:ind w:left="8333" w:hanging="420"/>
      </w:pPr>
    </w:lvl>
    <w:lvl w:ilvl="6" w:tplc="0409000F" w:tentative="1">
      <w:start w:val="1"/>
      <w:numFmt w:val="decimal"/>
      <w:lvlText w:val="%7."/>
      <w:lvlJc w:val="left"/>
      <w:pPr>
        <w:ind w:left="8753" w:hanging="420"/>
      </w:pPr>
    </w:lvl>
    <w:lvl w:ilvl="7" w:tplc="04090019" w:tentative="1">
      <w:start w:val="1"/>
      <w:numFmt w:val="lowerLetter"/>
      <w:lvlText w:val="%8)"/>
      <w:lvlJc w:val="left"/>
      <w:pPr>
        <w:ind w:left="9173" w:hanging="420"/>
      </w:pPr>
    </w:lvl>
    <w:lvl w:ilvl="8" w:tplc="0409001B" w:tentative="1">
      <w:start w:val="1"/>
      <w:numFmt w:val="lowerRoman"/>
      <w:lvlText w:val="%9."/>
      <w:lvlJc w:val="right"/>
      <w:pPr>
        <w:ind w:left="9593" w:hanging="420"/>
      </w:pPr>
    </w:lvl>
  </w:abstractNum>
  <w:abstractNum w:abstractNumId="1" w15:restartNumberingAfterBreak="0">
    <w:nsid w:val="014F61E9"/>
    <w:multiLevelType w:val="hybridMultilevel"/>
    <w:tmpl w:val="1166C926"/>
    <w:lvl w:ilvl="0" w:tplc="B4F010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6C06C9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001C0"/>
    <w:multiLevelType w:val="hybridMultilevel"/>
    <w:tmpl w:val="885C9442"/>
    <w:lvl w:ilvl="0" w:tplc="72F0C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3C4D99"/>
    <w:multiLevelType w:val="hybridMultilevel"/>
    <w:tmpl w:val="68A88658"/>
    <w:lvl w:ilvl="0" w:tplc="D3DC1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020DBB"/>
    <w:multiLevelType w:val="hybridMultilevel"/>
    <w:tmpl w:val="6E9AA3DA"/>
    <w:lvl w:ilvl="0" w:tplc="C888A5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C70974"/>
    <w:multiLevelType w:val="hybridMultilevel"/>
    <w:tmpl w:val="B4A4AEBE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C85578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F259BB"/>
    <w:multiLevelType w:val="hybridMultilevel"/>
    <w:tmpl w:val="340E6042"/>
    <w:lvl w:ilvl="0" w:tplc="CDC80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7D6ABD"/>
    <w:multiLevelType w:val="hybridMultilevel"/>
    <w:tmpl w:val="B8AAC348"/>
    <w:lvl w:ilvl="0" w:tplc="E45891F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0658F4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210894"/>
    <w:multiLevelType w:val="hybridMultilevel"/>
    <w:tmpl w:val="A2EA65A0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024D7E"/>
    <w:multiLevelType w:val="hybridMultilevel"/>
    <w:tmpl w:val="9664FE02"/>
    <w:lvl w:ilvl="0" w:tplc="3BF2FD52">
      <w:start w:val="1"/>
      <w:numFmt w:val="decimal"/>
      <w:lvlText w:val="%1."/>
      <w:lvlJc w:val="left"/>
      <w:pPr>
        <w:ind w:left="840" w:hanging="360"/>
      </w:pPr>
      <w:rPr>
        <w:rFonts w:hint="default"/>
        <w:strike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6D7758"/>
    <w:multiLevelType w:val="hybridMultilevel"/>
    <w:tmpl w:val="B8DA2646"/>
    <w:lvl w:ilvl="0" w:tplc="A7D665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A0548C8"/>
    <w:multiLevelType w:val="hybridMultilevel"/>
    <w:tmpl w:val="F96C4DD6"/>
    <w:lvl w:ilvl="0" w:tplc="F92CB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BA2274E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AB61C7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093239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FC42A7"/>
    <w:multiLevelType w:val="hybridMultilevel"/>
    <w:tmpl w:val="34E49FC0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0133F3"/>
    <w:multiLevelType w:val="hybridMultilevel"/>
    <w:tmpl w:val="C7D4B460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31093E"/>
    <w:multiLevelType w:val="hybridMultilevel"/>
    <w:tmpl w:val="780608B2"/>
    <w:lvl w:ilvl="0" w:tplc="5C1622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F76645"/>
    <w:multiLevelType w:val="hybridMultilevel"/>
    <w:tmpl w:val="DE949016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4E3E5E"/>
    <w:multiLevelType w:val="hybridMultilevel"/>
    <w:tmpl w:val="974827DA"/>
    <w:lvl w:ilvl="0" w:tplc="04A69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5F4B69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D0870F0"/>
    <w:multiLevelType w:val="hybridMultilevel"/>
    <w:tmpl w:val="F9C464C2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52056A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0B1603"/>
    <w:multiLevelType w:val="hybridMultilevel"/>
    <w:tmpl w:val="1EBA35BE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8478FE"/>
    <w:multiLevelType w:val="hybridMultilevel"/>
    <w:tmpl w:val="8BD26390"/>
    <w:lvl w:ilvl="0" w:tplc="7FFC86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3B34C2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8813CA"/>
    <w:multiLevelType w:val="hybridMultilevel"/>
    <w:tmpl w:val="A2EA65A0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DF1575"/>
    <w:multiLevelType w:val="multilevel"/>
    <w:tmpl w:val="43B02070"/>
    <w:lvl w:ilvl="0">
      <w:start w:val="1"/>
      <w:numFmt w:val="decimal"/>
      <w:pStyle w:val="Heading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993" w:hanging="993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35" w:hanging="1135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77" w:hanging="1277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19" w:hanging="1419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61" w:hanging="1561"/>
      </w:pPr>
      <w:rPr>
        <w:rFonts w:hint="eastAsia"/>
      </w:rPr>
    </w:lvl>
  </w:abstractNum>
  <w:abstractNum w:abstractNumId="31" w15:restartNumberingAfterBreak="0">
    <w:nsid w:val="738D3579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3C4932"/>
    <w:multiLevelType w:val="hybridMultilevel"/>
    <w:tmpl w:val="6B6ED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A81599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F07ABE"/>
    <w:multiLevelType w:val="hybridMultilevel"/>
    <w:tmpl w:val="18389356"/>
    <w:lvl w:ilvl="0" w:tplc="DB086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C615B30"/>
    <w:multiLevelType w:val="hybridMultilevel"/>
    <w:tmpl w:val="B3EE394C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3E4285"/>
    <w:multiLevelType w:val="hybridMultilevel"/>
    <w:tmpl w:val="1A5EF424"/>
    <w:lvl w:ilvl="0" w:tplc="F55EB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1"/>
  </w:num>
  <w:num w:numId="3">
    <w:abstractNumId w:val="35"/>
  </w:num>
  <w:num w:numId="4">
    <w:abstractNumId w:val="11"/>
  </w:num>
  <w:num w:numId="5">
    <w:abstractNumId w:val="14"/>
  </w:num>
  <w:num w:numId="6">
    <w:abstractNumId w:val="4"/>
  </w:num>
  <w:num w:numId="7">
    <w:abstractNumId w:val="13"/>
  </w:num>
  <w:num w:numId="8">
    <w:abstractNumId w:val="12"/>
  </w:num>
  <w:num w:numId="9">
    <w:abstractNumId w:val="0"/>
  </w:num>
  <w:num w:numId="10">
    <w:abstractNumId w:val="33"/>
  </w:num>
  <w:num w:numId="11">
    <w:abstractNumId w:val="26"/>
  </w:num>
  <w:num w:numId="12">
    <w:abstractNumId w:val="36"/>
  </w:num>
  <w:num w:numId="13">
    <w:abstractNumId w:val="24"/>
  </w:num>
  <w:num w:numId="14">
    <w:abstractNumId w:val="6"/>
  </w:num>
  <w:num w:numId="15">
    <w:abstractNumId w:val="19"/>
  </w:num>
  <w:num w:numId="16">
    <w:abstractNumId w:val="20"/>
  </w:num>
  <w:num w:numId="17">
    <w:abstractNumId w:val="18"/>
  </w:num>
  <w:num w:numId="18">
    <w:abstractNumId w:val="15"/>
  </w:num>
  <w:num w:numId="19">
    <w:abstractNumId w:val="31"/>
  </w:num>
  <w:num w:numId="20">
    <w:abstractNumId w:val="25"/>
  </w:num>
  <w:num w:numId="21">
    <w:abstractNumId w:val="10"/>
  </w:num>
  <w:num w:numId="22">
    <w:abstractNumId w:val="28"/>
  </w:num>
  <w:num w:numId="23">
    <w:abstractNumId w:val="2"/>
  </w:num>
  <w:num w:numId="24">
    <w:abstractNumId w:val="23"/>
  </w:num>
  <w:num w:numId="25">
    <w:abstractNumId w:val="7"/>
  </w:num>
  <w:num w:numId="26">
    <w:abstractNumId w:val="17"/>
  </w:num>
  <w:num w:numId="27">
    <w:abstractNumId w:val="34"/>
  </w:num>
  <w:num w:numId="28">
    <w:abstractNumId w:val="16"/>
  </w:num>
  <w:num w:numId="29">
    <w:abstractNumId w:val="32"/>
  </w:num>
  <w:num w:numId="30">
    <w:abstractNumId w:val="9"/>
  </w:num>
  <w:num w:numId="31">
    <w:abstractNumId w:val="5"/>
  </w:num>
  <w:num w:numId="32">
    <w:abstractNumId w:val="1"/>
  </w:num>
  <w:num w:numId="33">
    <w:abstractNumId w:val="27"/>
  </w:num>
  <w:num w:numId="34">
    <w:abstractNumId w:val="30"/>
  </w:num>
  <w:num w:numId="35">
    <w:abstractNumId w:val="30"/>
  </w:num>
  <w:num w:numId="36">
    <w:abstractNumId w:val="30"/>
  </w:num>
  <w:num w:numId="37">
    <w:abstractNumId w:val="30"/>
  </w:num>
  <w:num w:numId="38">
    <w:abstractNumId w:val="3"/>
  </w:num>
  <w:num w:numId="39">
    <w:abstractNumId w:val="8"/>
  </w:num>
  <w:num w:numId="40">
    <w:abstractNumId w:val="22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</w:num>
  <w:num w:numId="43">
    <w:abstractNumId w:val="29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o Changhong 毛昌宏(ESS,PATAC)">
    <w15:presenceInfo w15:providerId="None" w15:userId="Mao Changhong 毛昌宏(ESS,PATAC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2F"/>
    <w:rsid w:val="00003781"/>
    <w:rsid w:val="00005167"/>
    <w:rsid w:val="00007078"/>
    <w:rsid w:val="00010F18"/>
    <w:rsid w:val="000142CC"/>
    <w:rsid w:val="0001788F"/>
    <w:rsid w:val="00017B15"/>
    <w:rsid w:val="00022979"/>
    <w:rsid w:val="00025C24"/>
    <w:rsid w:val="0003058E"/>
    <w:rsid w:val="00031E33"/>
    <w:rsid w:val="00035830"/>
    <w:rsid w:val="0003689F"/>
    <w:rsid w:val="00036961"/>
    <w:rsid w:val="00042F24"/>
    <w:rsid w:val="000436C2"/>
    <w:rsid w:val="000459D4"/>
    <w:rsid w:val="00045B13"/>
    <w:rsid w:val="000468DA"/>
    <w:rsid w:val="00046A70"/>
    <w:rsid w:val="00047E57"/>
    <w:rsid w:val="0005198C"/>
    <w:rsid w:val="0005238C"/>
    <w:rsid w:val="00053D3D"/>
    <w:rsid w:val="00054898"/>
    <w:rsid w:val="00055DC5"/>
    <w:rsid w:val="000573D1"/>
    <w:rsid w:val="0007185E"/>
    <w:rsid w:val="00075DD2"/>
    <w:rsid w:val="00081C95"/>
    <w:rsid w:val="00082BB3"/>
    <w:rsid w:val="000871F2"/>
    <w:rsid w:val="000910EE"/>
    <w:rsid w:val="00094AA8"/>
    <w:rsid w:val="00095C48"/>
    <w:rsid w:val="000A0A69"/>
    <w:rsid w:val="000A1897"/>
    <w:rsid w:val="000A43FF"/>
    <w:rsid w:val="000A4517"/>
    <w:rsid w:val="000A551A"/>
    <w:rsid w:val="000A635B"/>
    <w:rsid w:val="000A6873"/>
    <w:rsid w:val="000B06C5"/>
    <w:rsid w:val="000B0A5A"/>
    <w:rsid w:val="000B0DC8"/>
    <w:rsid w:val="000B3EC0"/>
    <w:rsid w:val="000B61FB"/>
    <w:rsid w:val="000B766D"/>
    <w:rsid w:val="000B7D2B"/>
    <w:rsid w:val="000C175B"/>
    <w:rsid w:val="000C1A73"/>
    <w:rsid w:val="000C6B7E"/>
    <w:rsid w:val="000C77CF"/>
    <w:rsid w:val="000D7272"/>
    <w:rsid w:val="000D796A"/>
    <w:rsid w:val="000D7A36"/>
    <w:rsid w:val="000E1028"/>
    <w:rsid w:val="000E29A7"/>
    <w:rsid w:val="000E428E"/>
    <w:rsid w:val="000E6F0B"/>
    <w:rsid w:val="000F0010"/>
    <w:rsid w:val="000F1066"/>
    <w:rsid w:val="000F2664"/>
    <w:rsid w:val="000F4C4F"/>
    <w:rsid w:val="000F513E"/>
    <w:rsid w:val="000F51AC"/>
    <w:rsid w:val="000F5994"/>
    <w:rsid w:val="000F639D"/>
    <w:rsid w:val="00104510"/>
    <w:rsid w:val="00104598"/>
    <w:rsid w:val="00104F6B"/>
    <w:rsid w:val="00110F99"/>
    <w:rsid w:val="0011499A"/>
    <w:rsid w:val="00116EAA"/>
    <w:rsid w:val="0011707C"/>
    <w:rsid w:val="001255A0"/>
    <w:rsid w:val="00131E7C"/>
    <w:rsid w:val="00133AC9"/>
    <w:rsid w:val="001361A7"/>
    <w:rsid w:val="00141882"/>
    <w:rsid w:val="00142964"/>
    <w:rsid w:val="001449D0"/>
    <w:rsid w:val="00145A23"/>
    <w:rsid w:val="00145CD8"/>
    <w:rsid w:val="001465A9"/>
    <w:rsid w:val="001478F8"/>
    <w:rsid w:val="00151363"/>
    <w:rsid w:val="0015399F"/>
    <w:rsid w:val="0015570A"/>
    <w:rsid w:val="00156931"/>
    <w:rsid w:val="00160B90"/>
    <w:rsid w:val="001628EA"/>
    <w:rsid w:val="001747DF"/>
    <w:rsid w:val="00176270"/>
    <w:rsid w:val="00185B9C"/>
    <w:rsid w:val="00191313"/>
    <w:rsid w:val="001916F8"/>
    <w:rsid w:val="001935BC"/>
    <w:rsid w:val="00193F35"/>
    <w:rsid w:val="00193FCE"/>
    <w:rsid w:val="00196446"/>
    <w:rsid w:val="001A2BD0"/>
    <w:rsid w:val="001A43C7"/>
    <w:rsid w:val="001A6ADE"/>
    <w:rsid w:val="001A6BE7"/>
    <w:rsid w:val="001A70E8"/>
    <w:rsid w:val="001B0BEC"/>
    <w:rsid w:val="001B11A3"/>
    <w:rsid w:val="001C0FDE"/>
    <w:rsid w:val="001C2B3C"/>
    <w:rsid w:val="001C3564"/>
    <w:rsid w:val="001C58FA"/>
    <w:rsid w:val="001C74B8"/>
    <w:rsid w:val="001D0E75"/>
    <w:rsid w:val="001D1E28"/>
    <w:rsid w:val="001D2465"/>
    <w:rsid w:val="001D2647"/>
    <w:rsid w:val="001E02DD"/>
    <w:rsid w:val="001E17DB"/>
    <w:rsid w:val="001E1E06"/>
    <w:rsid w:val="001F0895"/>
    <w:rsid w:val="001F1B85"/>
    <w:rsid w:val="001F27EC"/>
    <w:rsid w:val="001F6889"/>
    <w:rsid w:val="001F6F87"/>
    <w:rsid w:val="00200F02"/>
    <w:rsid w:val="0020183F"/>
    <w:rsid w:val="002025C6"/>
    <w:rsid w:val="0020420B"/>
    <w:rsid w:val="00204ADF"/>
    <w:rsid w:val="00207ECB"/>
    <w:rsid w:val="00211E14"/>
    <w:rsid w:val="00215922"/>
    <w:rsid w:val="0022148B"/>
    <w:rsid w:val="00221790"/>
    <w:rsid w:val="00221E9E"/>
    <w:rsid w:val="00221EFE"/>
    <w:rsid w:val="002236AF"/>
    <w:rsid w:val="00224450"/>
    <w:rsid w:val="002263C5"/>
    <w:rsid w:val="00227A99"/>
    <w:rsid w:val="00230391"/>
    <w:rsid w:val="00230E39"/>
    <w:rsid w:val="0023416E"/>
    <w:rsid w:val="00235E81"/>
    <w:rsid w:val="002376B2"/>
    <w:rsid w:val="002409BF"/>
    <w:rsid w:val="00241D7E"/>
    <w:rsid w:val="00250D2C"/>
    <w:rsid w:val="00253970"/>
    <w:rsid w:val="00254CD7"/>
    <w:rsid w:val="002573C4"/>
    <w:rsid w:val="002575C2"/>
    <w:rsid w:val="00263E43"/>
    <w:rsid w:val="00264079"/>
    <w:rsid w:val="0026706D"/>
    <w:rsid w:val="002706F2"/>
    <w:rsid w:val="00272634"/>
    <w:rsid w:val="002726E9"/>
    <w:rsid w:val="00274DAD"/>
    <w:rsid w:val="00275162"/>
    <w:rsid w:val="00280FC9"/>
    <w:rsid w:val="002825EA"/>
    <w:rsid w:val="00282BE9"/>
    <w:rsid w:val="00285FE1"/>
    <w:rsid w:val="00286920"/>
    <w:rsid w:val="00286D22"/>
    <w:rsid w:val="00294AB6"/>
    <w:rsid w:val="00295484"/>
    <w:rsid w:val="002973ED"/>
    <w:rsid w:val="00297D0A"/>
    <w:rsid w:val="002A0F2C"/>
    <w:rsid w:val="002A531A"/>
    <w:rsid w:val="002A7F96"/>
    <w:rsid w:val="002B1EF8"/>
    <w:rsid w:val="002B3165"/>
    <w:rsid w:val="002B40E5"/>
    <w:rsid w:val="002D274D"/>
    <w:rsid w:val="002D7B17"/>
    <w:rsid w:val="002D7C57"/>
    <w:rsid w:val="002E0451"/>
    <w:rsid w:val="002E45EC"/>
    <w:rsid w:val="002E6ACE"/>
    <w:rsid w:val="002F160C"/>
    <w:rsid w:val="002F1E26"/>
    <w:rsid w:val="002F3234"/>
    <w:rsid w:val="002F3B98"/>
    <w:rsid w:val="002F6108"/>
    <w:rsid w:val="00302559"/>
    <w:rsid w:val="00306666"/>
    <w:rsid w:val="003067DD"/>
    <w:rsid w:val="00307CFB"/>
    <w:rsid w:val="003114C6"/>
    <w:rsid w:val="00313A77"/>
    <w:rsid w:val="00315AFD"/>
    <w:rsid w:val="003173E9"/>
    <w:rsid w:val="003223C6"/>
    <w:rsid w:val="003229CD"/>
    <w:rsid w:val="00326C6A"/>
    <w:rsid w:val="00331569"/>
    <w:rsid w:val="00332BEE"/>
    <w:rsid w:val="00340E75"/>
    <w:rsid w:val="00341045"/>
    <w:rsid w:val="0034261B"/>
    <w:rsid w:val="00342CAA"/>
    <w:rsid w:val="00346274"/>
    <w:rsid w:val="00347B15"/>
    <w:rsid w:val="003503DE"/>
    <w:rsid w:val="00350E90"/>
    <w:rsid w:val="00351985"/>
    <w:rsid w:val="00353164"/>
    <w:rsid w:val="00360D01"/>
    <w:rsid w:val="00361544"/>
    <w:rsid w:val="00364262"/>
    <w:rsid w:val="00364677"/>
    <w:rsid w:val="0036525D"/>
    <w:rsid w:val="0036550C"/>
    <w:rsid w:val="0037266C"/>
    <w:rsid w:val="003761CE"/>
    <w:rsid w:val="003775B3"/>
    <w:rsid w:val="00380B7C"/>
    <w:rsid w:val="00380EBD"/>
    <w:rsid w:val="00381312"/>
    <w:rsid w:val="003851F9"/>
    <w:rsid w:val="0038554B"/>
    <w:rsid w:val="00391435"/>
    <w:rsid w:val="003928DF"/>
    <w:rsid w:val="003939B9"/>
    <w:rsid w:val="0039435A"/>
    <w:rsid w:val="003A20EF"/>
    <w:rsid w:val="003A3472"/>
    <w:rsid w:val="003A75B7"/>
    <w:rsid w:val="003B1075"/>
    <w:rsid w:val="003B2455"/>
    <w:rsid w:val="003B31C4"/>
    <w:rsid w:val="003B4374"/>
    <w:rsid w:val="003C4CA7"/>
    <w:rsid w:val="003C5CAE"/>
    <w:rsid w:val="003D152E"/>
    <w:rsid w:val="003D1A07"/>
    <w:rsid w:val="003D5A32"/>
    <w:rsid w:val="003E3431"/>
    <w:rsid w:val="003E34E5"/>
    <w:rsid w:val="003E6EC4"/>
    <w:rsid w:val="003E71C0"/>
    <w:rsid w:val="003F1D6B"/>
    <w:rsid w:val="003F4F5D"/>
    <w:rsid w:val="003F719A"/>
    <w:rsid w:val="00401F09"/>
    <w:rsid w:val="00403654"/>
    <w:rsid w:val="00403680"/>
    <w:rsid w:val="004041E0"/>
    <w:rsid w:val="00405C6E"/>
    <w:rsid w:val="004065C1"/>
    <w:rsid w:val="00407636"/>
    <w:rsid w:val="00411ABE"/>
    <w:rsid w:val="00414B77"/>
    <w:rsid w:val="00415C32"/>
    <w:rsid w:val="00423DA1"/>
    <w:rsid w:val="00425763"/>
    <w:rsid w:val="0042652E"/>
    <w:rsid w:val="00430BDF"/>
    <w:rsid w:val="00431A73"/>
    <w:rsid w:val="00431BCE"/>
    <w:rsid w:val="00433812"/>
    <w:rsid w:val="00434957"/>
    <w:rsid w:val="004355C9"/>
    <w:rsid w:val="0043622B"/>
    <w:rsid w:val="00440072"/>
    <w:rsid w:val="004415F8"/>
    <w:rsid w:val="0044185A"/>
    <w:rsid w:val="00446B90"/>
    <w:rsid w:val="00446E77"/>
    <w:rsid w:val="00452661"/>
    <w:rsid w:val="00452D61"/>
    <w:rsid w:val="004606E0"/>
    <w:rsid w:val="004638BB"/>
    <w:rsid w:val="00463A54"/>
    <w:rsid w:val="00463BC1"/>
    <w:rsid w:val="00467521"/>
    <w:rsid w:val="00472106"/>
    <w:rsid w:val="00474AA7"/>
    <w:rsid w:val="00475044"/>
    <w:rsid w:val="00475A7C"/>
    <w:rsid w:val="004777D9"/>
    <w:rsid w:val="00477AF8"/>
    <w:rsid w:val="00485009"/>
    <w:rsid w:val="004866C2"/>
    <w:rsid w:val="00490E8C"/>
    <w:rsid w:val="00491B0D"/>
    <w:rsid w:val="004948A2"/>
    <w:rsid w:val="00494BD6"/>
    <w:rsid w:val="00495C26"/>
    <w:rsid w:val="00495C57"/>
    <w:rsid w:val="00495D03"/>
    <w:rsid w:val="004A14FC"/>
    <w:rsid w:val="004A2930"/>
    <w:rsid w:val="004A6CA1"/>
    <w:rsid w:val="004A70B0"/>
    <w:rsid w:val="004A746C"/>
    <w:rsid w:val="004B5504"/>
    <w:rsid w:val="004B6739"/>
    <w:rsid w:val="004B6FC2"/>
    <w:rsid w:val="004C093E"/>
    <w:rsid w:val="004D13B5"/>
    <w:rsid w:val="004D1FF8"/>
    <w:rsid w:val="004D37ED"/>
    <w:rsid w:val="004D3AB1"/>
    <w:rsid w:val="004D5199"/>
    <w:rsid w:val="004D5AEF"/>
    <w:rsid w:val="004D655A"/>
    <w:rsid w:val="004D758A"/>
    <w:rsid w:val="004D7D12"/>
    <w:rsid w:val="004E08B4"/>
    <w:rsid w:val="004E0F08"/>
    <w:rsid w:val="004E3666"/>
    <w:rsid w:val="004F0ACE"/>
    <w:rsid w:val="004F2ED5"/>
    <w:rsid w:val="004F4746"/>
    <w:rsid w:val="004F4D32"/>
    <w:rsid w:val="004F57F8"/>
    <w:rsid w:val="0050104B"/>
    <w:rsid w:val="005011B2"/>
    <w:rsid w:val="00502516"/>
    <w:rsid w:val="00503519"/>
    <w:rsid w:val="00503A04"/>
    <w:rsid w:val="0050533B"/>
    <w:rsid w:val="0051384A"/>
    <w:rsid w:val="00513EC0"/>
    <w:rsid w:val="00514773"/>
    <w:rsid w:val="00516C82"/>
    <w:rsid w:val="005224F2"/>
    <w:rsid w:val="00526572"/>
    <w:rsid w:val="00527A24"/>
    <w:rsid w:val="0053111E"/>
    <w:rsid w:val="00531250"/>
    <w:rsid w:val="00532927"/>
    <w:rsid w:val="00544CEA"/>
    <w:rsid w:val="0054758E"/>
    <w:rsid w:val="00547943"/>
    <w:rsid w:val="0055773B"/>
    <w:rsid w:val="005617ED"/>
    <w:rsid w:val="00561EFF"/>
    <w:rsid w:val="00564E77"/>
    <w:rsid w:val="005657A8"/>
    <w:rsid w:val="005673D5"/>
    <w:rsid w:val="00570E56"/>
    <w:rsid w:val="00576BA8"/>
    <w:rsid w:val="00582908"/>
    <w:rsid w:val="005841DE"/>
    <w:rsid w:val="00584AE2"/>
    <w:rsid w:val="0058773D"/>
    <w:rsid w:val="00587F85"/>
    <w:rsid w:val="005900C4"/>
    <w:rsid w:val="0059042C"/>
    <w:rsid w:val="00591366"/>
    <w:rsid w:val="00594853"/>
    <w:rsid w:val="00594CAA"/>
    <w:rsid w:val="00595D18"/>
    <w:rsid w:val="005A0020"/>
    <w:rsid w:val="005B4745"/>
    <w:rsid w:val="005B5CD8"/>
    <w:rsid w:val="005B7DC0"/>
    <w:rsid w:val="005C0864"/>
    <w:rsid w:val="005C3852"/>
    <w:rsid w:val="005D0073"/>
    <w:rsid w:val="005D1CDC"/>
    <w:rsid w:val="005D2ABC"/>
    <w:rsid w:val="005D4CD8"/>
    <w:rsid w:val="005D57E0"/>
    <w:rsid w:val="005D669F"/>
    <w:rsid w:val="005E12F6"/>
    <w:rsid w:val="005E765A"/>
    <w:rsid w:val="005F01F3"/>
    <w:rsid w:val="005F25D0"/>
    <w:rsid w:val="005F2E7C"/>
    <w:rsid w:val="005F78AB"/>
    <w:rsid w:val="006021B3"/>
    <w:rsid w:val="00606BA8"/>
    <w:rsid w:val="0060774C"/>
    <w:rsid w:val="00610E3E"/>
    <w:rsid w:val="006139EA"/>
    <w:rsid w:val="00614438"/>
    <w:rsid w:val="006204C5"/>
    <w:rsid w:val="0062171D"/>
    <w:rsid w:val="0062225F"/>
    <w:rsid w:val="00627517"/>
    <w:rsid w:val="00637080"/>
    <w:rsid w:val="0063770F"/>
    <w:rsid w:val="00642EA6"/>
    <w:rsid w:val="00644FC3"/>
    <w:rsid w:val="006506F7"/>
    <w:rsid w:val="00650B1D"/>
    <w:rsid w:val="00651D79"/>
    <w:rsid w:val="00652B9E"/>
    <w:rsid w:val="00652CD8"/>
    <w:rsid w:val="006550AE"/>
    <w:rsid w:val="00657449"/>
    <w:rsid w:val="0066328D"/>
    <w:rsid w:val="006663C1"/>
    <w:rsid w:val="00670AC6"/>
    <w:rsid w:val="00675F2B"/>
    <w:rsid w:val="00677E94"/>
    <w:rsid w:val="00686C7B"/>
    <w:rsid w:val="0069237D"/>
    <w:rsid w:val="006A2D0B"/>
    <w:rsid w:val="006A41B9"/>
    <w:rsid w:val="006A66FF"/>
    <w:rsid w:val="006B014A"/>
    <w:rsid w:val="006B0530"/>
    <w:rsid w:val="006B337F"/>
    <w:rsid w:val="006C4196"/>
    <w:rsid w:val="006C569B"/>
    <w:rsid w:val="006C7826"/>
    <w:rsid w:val="006D2B70"/>
    <w:rsid w:val="006E5662"/>
    <w:rsid w:val="006E781E"/>
    <w:rsid w:val="006F14A3"/>
    <w:rsid w:val="006F61E6"/>
    <w:rsid w:val="006F68DE"/>
    <w:rsid w:val="006F68F5"/>
    <w:rsid w:val="007007A8"/>
    <w:rsid w:val="00705BB2"/>
    <w:rsid w:val="00707E94"/>
    <w:rsid w:val="007124E4"/>
    <w:rsid w:val="00715243"/>
    <w:rsid w:val="00716035"/>
    <w:rsid w:val="007202E1"/>
    <w:rsid w:val="00720734"/>
    <w:rsid w:val="00720DF5"/>
    <w:rsid w:val="00721E43"/>
    <w:rsid w:val="007235E4"/>
    <w:rsid w:val="0072754E"/>
    <w:rsid w:val="00730F64"/>
    <w:rsid w:val="00735711"/>
    <w:rsid w:val="00736DCD"/>
    <w:rsid w:val="00742E0B"/>
    <w:rsid w:val="00746F8A"/>
    <w:rsid w:val="007472CC"/>
    <w:rsid w:val="00747404"/>
    <w:rsid w:val="0074765C"/>
    <w:rsid w:val="007507C1"/>
    <w:rsid w:val="00751272"/>
    <w:rsid w:val="00752A72"/>
    <w:rsid w:val="00752CAB"/>
    <w:rsid w:val="00760376"/>
    <w:rsid w:val="00760E0A"/>
    <w:rsid w:val="007623B6"/>
    <w:rsid w:val="00763A6B"/>
    <w:rsid w:val="00763D01"/>
    <w:rsid w:val="00765066"/>
    <w:rsid w:val="0077019F"/>
    <w:rsid w:val="00770CF7"/>
    <w:rsid w:val="00771D2C"/>
    <w:rsid w:val="00771F08"/>
    <w:rsid w:val="0077444E"/>
    <w:rsid w:val="00774DCC"/>
    <w:rsid w:val="00775B51"/>
    <w:rsid w:val="0078051C"/>
    <w:rsid w:val="0078343E"/>
    <w:rsid w:val="00785BC2"/>
    <w:rsid w:val="00796A72"/>
    <w:rsid w:val="00796B81"/>
    <w:rsid w:val="00797911"/>
    <w:rsid w:val="007A0BC9"/>
    <w:rsid w:val="007A1307"/>
    <w:rsid w:val="007A171B"/>
    <w:rsid w:val="007A1A3B"/>
    <w:rsid w:val="007A2623"/>
    <w:rsid w:val="007A4342"/>
    <w:rsid w:val="007A5489"/>
    <w:rsid w:val="007A6052"/>
    <w:rsid w:val="007B24F1"/>
    <w:rsid w:val="007B35F0"/>
    <w:rsid w:val="007B3F83"/>
    <w:rsid w:val="007B6E15"/>
    <w:rsid w:val="007B6F22"/>
    <w:rsid w:val="007C2041"/>
    <w:rsid w:val="007C2FC1"/>
    <w:rsid w:val="007C35FA"/>
    <w:rsid w:val="007C71DF"/>
    <w:rsid w:val="007D0FB3"/>
    <w:rsid w:val="007D4181"/>
    <w:rsid w:val="007D486D"/>
    <w:rsid w:val="007D7116"/>
    <w:rsid w:val="007E33A0"/>
    <w:rsid w:val="007E40C9"/>
    <w:rsid w:val="007E649A"/>
    <w:rsid w:val="007F4D07"/>
    <w:rsid w:val="00800B29"/>
    <w:rsid w:val="00800E41"/>
    <w:rsid w:val="00803F12"/>
    <w:rsid w:val="00804C05"/>
    <w:rsid w:val="00804C92"/>
    <w:rsid w:val="008067A6"/>
    <w:rsid w:val="00807D04"/>
    <w:rsid w:val="00810606"/>
    <w:rsid w:val="00813EA5"/>
    <w:rsid w:val="00815AA9"/>
    <w:rsid w:val="00815CB3"/>
    <w:rsid w:val="00817FAF"/>
    <w:rsid w:val="008225B4"/>
    <w:rsid w:val="00822DE9"/>
    <w:rsid w:val="00826515"/>
    <w:rsid w:val="00834D8F"/>
    <w:rsid w:val="00835D97"/>
    <w:rsid w:val="0084055E"/>
    <w:rsid w:val="00853BC2"/>
    <w:rsid w:val="00855F7B"/>
    <w:rsid w:val="00860789"/>
    <w:rsid w:val="00862B06"/>
    <w:rsid w:val="00866F51"/>
    <w:rsid w:val="00870B70"/>
    <w:rsid w:val="00871CCB"/>
    <w:rsid w:val="00872D21"/>
    <w:rsid w:val="00874784"/>
    <w:rsid w:val="00882930"/>
    <w:rsid w:val="00882C3C"/>
    <w:rsid w:val="00885973"/>
    <w:rsid w:val="0088701F"/>
    <w:rsid w:val="00891DE7"/>
    <w:rsid w:val="00893D49"/>
    <w:rsid w:val="008953E8"/>
    <w:rsid w:val="0089623D"/>
    <w:rsid w:val="008A345D"/>
    <w:rsid w:val="008A5428"/>
    <w:rsid w:val="008A5439"/>
    <w:rsid w:val="008A7AA3"/>
    <w:rsid w:val="008B0D4B"/>
    <w:rsid w:val="008C2310"/>
    <w:rsid w:val="008D294E"/>
    <w:rsid w:val="008D32AF"/>
    <w:rsid w:val="008D393C"/>
    <w:rsid w:val="008D7ECA"/>
    <w:rsid w:val="008E2A92"/>
    <w:rsid w:val="008E64B0"/>
    <w:rsid w:val="008E79F2"/>
    <w:rsid w:val="008F3EB5"/>
    <w:rsid w:val="008F71CA"/>
    <w:rsid w:val="0090055F"/>
    <w:rsid w:val="009010B1"/>
    <w:rsid w:val="009041E0"/>
    <w:rsid w:val="00906145"/>
    <w:rsid w:val="00907C0B"/>
    <w:rsid w:val="00910420"/>
    <w:rsid w:val="00910904"/>
    <w:rsid w:val="00911DD6"/>
    <w:rsid w:val="009136D4"/>
    <w:rsid w:val="00913711"/>
    <w:rsid w:val="00931EFF"/>
    <w:rsid w:val="00933A20"/>
    <w:rsid w:val="00933C63"/>
    <w:rsid w:val="00934DBA"/>
    <w:rsid w:val="00936851"/>
    <w:rsid w:val="009369BC"/>
    <w:rsid w:val="00936A5E"/>
    <w:rsid w:val="009403B3"/>
    <w:rsid w:val="00941DAD"/>
    <w:rsid w:val="009454B0"/>
    <w:rsid w:val="009469BC"/>
    <w:rsid w:val="00953271"/>
    <w:rsid w:val="009532DA"/>
    <w:rsid w:val="00954394"/>
    <w:rsid w:val="00960079"/>
    <w:rsid w:val="009617EC"/>
    <w:rsid w:val="00961D0D"/>
    <w:rsid w:val="00963AC8"/>
    <w:rsid w:val="00964C27"/>
    <w:rsid w:val="00966767"/>
    <w:rsid w:val="009702B3"/>
    <w:rsid w:val="00970F5C"/>
    <w:rsid w:val="00970FDA"/>
    <w:rsid w:val="0097346C"/>
    <w:rsid w:val="009746C7"/>
    <w:rsid w:val="009754CD"/>
    <w:rsid w:val="00981876"/>
    <w:rsid w:val="00981899"/>
    <w:rsid w:val="00982C3E"/>
    <w:rsid w:val="009843A2"/>
    <w:rsid w:val="00985962"/>
    <w:rsid w:val="0099103F"/>
    <w:rsid w:val="00994482"/>
    <w:rsid w:val="009A0143"/>
    <w:rsid w:val="009A2BB7"/>
    <w:rsid w:val="009A616D"/>
    <w:rsid w:val="009A6AFA"/>
    <w:rsid w:val="009B2474"/>
    <w:rsid w:val="009B4108"/>
    <w:rsid w:val="009B4675"/>
    <w:rsid w:val="009B6BB6"/>
    <w:rsid w:val="009B7655"/>
    <w:rsid w:val="009C2A95"/>
    <w:rsid w:val="009C3804"/>
    <w:rsid w:val="009C4C2D"/>
    <w:rsid w:val="009C59C9"/>
    <w:rsid w:val="009D0CAA"/>
    <w:rsid w:val="009D1AE1"/>
    <w:rsid w:val="009D3FB0"/>
    <w:rsid w:val="009D7035"/>
    <w:rsid w:val="009E03A9"/>
    <w:rsid w:val="009E1525"/>
    <w:rsid w:val="009E4208"/>
    <w:rsid w:val="009E6B33"/>
    <w:rsid w:val="009E7A97"/>
    <w:rsid w:val="009E7E4F"/>
    <w:rsid w:val="009F0FF0"/>
    <w:rsid w:val="009F24C7"/>
    <w:rsid w:val="009F293E"/>
    <w:rsid w:val="009F72CB"/>
    <w:rsid w:val="00A04E77"/>
    <w:rsid w:val="00A067D7"/>
    <w:rsid w:val="00A128DB"/>
    <w:rsid w:val="00A13206"/>
    <w:rsid w:val="00A13ECA"/>
    <w:rsid w:val="00A164D9"/>
    <w:rsid w:val="00A17BA0"/>
    <w:rsid w:val="00A17D4B"/>
    <w:rsid w:val="00A220B1"/>
    <w:rsid w:val="00A22DB1"/>
    <w:rsid w:val="00A22F8E"/>
    <w:rsid w:val="00A23353"/>
    <w:rsid w:val="00A2659B"/>
    <w:rsid w:val="00A377BF"/>
    <w:rsid w:val="00A42994"/>
    <w:rsid w:val="00A43DF6"/>
    <w:rsid w:val="00A44082"/>
    <w:rsid w:val="00A44989"/>
    <w:rsid w:val="00A45922"/>
    <w:rsid w:val="00A506CD"/>
    <w:rsid w:val="00A5684A"/>
    <w:rsid w:val="00A61300"/>
    <w:rsid w:val="00A61BAD"/>
    <w:rsid w:val="00A6474A"/>
    <w:rsid w:val="00A65B21"/>
    <w:rsid w:val="00A7232C"/>
    <w:rsid w:val="00A744A6"/>
    <w:rsid w:val="00A85116"/>
    <w:rsid w:val="00A87B3E"/>
    <w:rsid w:val="00A91356"/>
    <w:rsid w:val="00A95B21"/>
    <w:rsid w:val="00AA0780"/>
    <w:rsid w:val="00AA23C7"/>
    <w:rsid w:val="00AA297E"/>
    <w:rsid w:val="00AA52E2"/>
    <w:rsid w:val="00AA6BA8"/>
    <w:rsid w:val="00AB0167"/>
    <w:rsid w:val="00AB2BFD"/>
    <w:rsid w:val="00AB4B1F"/>
    <w:rsid w:val="00AB4DDB"/>
    <w:rsid w:val="00AB4E91"/>
    <w:rsid w:val="00AB5201"/>
    <w:rsid w:val="00AC0001"/>
    <w:rsid w:val="00AC1D9D"/>
    <w:rsid w:val="00AC6A29"/>
    <w:rsid w:val="00AC7CD9"/>
    <w:rsid w:val="00AD0405"/>
    <w:rsid w:val="00AD296E"/>
    <w:rsid w:val="00AD66C7"/>
    <w:rsid w:val="00AD768A"/>
    <w:rsid w:val="00AE0A9D"/>
    <w:rsid w:val="00AE1553"/>
    <w:rsid w:val="00AE45D8"/>
    <w:rsid w:val="00AE4C60"/>
    <w:rsid w:val="00AE5DED"/>
    <w:rsid w:val="00AE6C64"/>
    <w:rsid w:val="00AE7513"/>
    <w:rsid w:val="00AF0438"/>
    <w:rsid w:val="00AF1603"/>
    <w:rsid w:val="00AF1C70"/>
    <w:rsid w:val="00AF1F40"/>
    <w:rsid w:val="00AF29B0"/>
    <w:rsid w:val="00AF465F"/>
    <w:rsid w:val="00AF574C"/>
    <w:rsid w:val="00B023CA"/>
    <w:rsid w:val="00B03E06"/>
    <w:rsid w:val="00B055E5"/>
    <w:rsid w:val="00B10EB5"/>
    <w:rsid w:val="00B161A3"/>
    <w:rsid w:val="00B16330"/>
    <w:rsid w:val="00B16C43"/>
    <w:rsid w:val="00B1759D"/>
    <w:rsid w:val="00B177A9"/>
    <w:rsid w:val="00B21CEC"/>
    <w:rsid w:val="00B22C2C"/>
    <w:rsid w:val="00B22F5E"/>
    <w:rsid w:val="00B235BF"/>
    <w:rsid w:val="00B25D90"/>
    <w:rsid w:val="00B260CC"/>
    <w:rsid w:val="00B30348"/>
    <w:rsid w:val="00B325F3"/>
    <w:rsid w:val="00B348C9"/>
    <w:rsid w:val="00B34EB7"/>
    <w:rsid w:val="00B456C8"/>
    <w:rsid w:val="00B46178"/>
    <w:rsid w:val="00B4755A"/>
    <w:rsid w:val="00B47E44"/>
    <w:rsid w:val="00B5337E"/>
    <w:rsid w:val="00B53CE4"/>
    <w:rsid w:val="00B55C36"/>
    <w:rsid w:val="00B56468"/>
    <w:rsid w:val="00B600EF"/>
    <w:rsid w:val="00B634E9"/>
    <w:rsid w:val="00B63EFF"/>
    <w:rsid w:val="00B66F74"/>
    <w:rsid w:val="00B72A2B"/>
    <w:rsid w:val="00B74361"/>
    <w:rsid w:val="00B77C93"/>
    <w:rsid w:val="00B92EB2"/>
    <w:rsid w:val="00B9349D"/>
    <w:rsid w:val="00B954F7"/>
    <w:rsid w:val="00B96A0B"/>
    <w:rsid w:val="00B96B6D"/>
    <w:rsid w:val="00B97A30"/>
    <w:rsid w:val="00BA080A"/>
    <w:rsid w:val="00BA44EF"/>
    <w:rsid w:val="00BA4BDF"/>
    <w:rsid w:val="00BA78CF"/>
    <w:rsid w:val="00BB480B"/>
    <w:rsid w:val="00BB5E86"/>
    <w:rsid w:val="00BC32B0"/>
    <w:rsid w:val="00BC7B80"/>
    <w:rsid w:val="00BD0726"/>
    <w:rsid w:val="00BD2F70"/>
    <w:rsid w:val="00BD4767"/>
    <w:rsid w:val="00BE0253"/>
    <w:rsid w:val="00BE190D"/>
    <w:rsid w:val="00BE1A5B"/>
    <w:rsid w:val="00BE49A8"/>
    <w:rsid w:val="00BE4BE3"/>
    <w:rsid w:val="00BE51A9"/>
    <w:rsid w:val="00BE60FE"/>
    <w:rsid w:val="00BE6C19"/>
    <w:rsid w:val="00BF33E6"/>
    <w:rsid w:val="00BF4690"/>
    <w:rsid w:val="00BF7544"/>
    <w:rsid w:val="00C019A2"/>
    <w:rsid w:val="00C06CF4"/>
    <w:rsid w:val="00C10BAE"/>
    <w:rsid w:val="00C11CDC"/>
    <w:rsid w:val="00C23309"/>
    <w:rsid w:val="00C2491E"/>
    <w:rsid w:val="00C30AFC"/>
    <w:rsid w:val="00C34364"/>
    <w:rsid w:val="00C34A79"/>
    <w:rsid w:val="00C36214"/>
    <w:rsid w:val="00C3623B"/>
    <w:rsid w:val="00C362E9"/>
    <w:rsid w:val="00C36328"/>
    <w:rsid w:val="00C41616"/>
    <w:rsid w:val="00C420E4"/>
    <w:rsid w:val="00C42735"/>
    <w:rsid w:val="00C42EAF"/>
    <w:rsid w:val="00C43824"/>
    <w:rsid w:val="00C43FFC"/>
    <w:rsid w:val="00C44011"/>
    <w:rsid w:val="00C440B5"/>
    <w:rsid w:val="00C44E99"/>
    <w:rsid w:val="00C45BF9"/>
    <w:rsid w:val="00C46A91"/>
    <w:rsid w:val="00C47F3B"/>
    <w:rsid w:val="00C569B7"/>
    <w:rsid w:val="00C5727F"/>
    <w:rsid w:val="00C62813"/>
    <w:rsid w:val="00C628F3"/>
    <w:rsid w:val="00C66CBB"/>
    <w:rsid w:val="00C67578"/>
    <w:rsid w:val="00C70E59"/>
    <w:rsid w:val="00C71AFC"/>
    <w:rsid w:val="00C74A84"/>
    <w:rsid w:val="00C84817"/>
    <w:rsid w:val="00C85723"/>
    <w:rsid w:val="00C9024E"/>
    <w:rsid w:val="00C907C3"/>
    <w:rsid w:val="00C91643"/>
    <w:rsid w:val="00C91A69"/>
    <w:rsid w:val="00CA0C73"/>
    <w:rsid w:val="00CA1DFE"/>
    <w:rsid w:val="00CA32BA"/>
    <w:rsid w:val="00CA3A97"/>
    <w:rsid w:val="00CA461C"/>
    <w:rsid w:val="00CA6A45"/>
    <w:rsid w:val="00CA7223"/>
    <w:rsid w:val="00CB06EA"/>
    <w:rsid w:val="00CB13A1"/>
    <w:rsid w:val="00CB51FB"/>
    <w:rsid w:val="00CB5F34"/>
    <w:rsid w:val="00CB6431"/>
    <w:rsid w:val="00CB73AD"/>
    <w:rsid w:val="00CB7891"/>
    <w:rsid w:val="00CC1342"/>
    <w:rsid w:val="00CC18CF"/>
    <w:rsid w:val="00CC1C15"/>
    <w:rsid w:val="00CC20A0"/>
    <w:rsid w:val="00CC46ED"/>
    <w:rsid w:val="00CC54CB"/>
    <w:rsid w:val="00CC5753"/>
    <w:rsid w:val="00CD100E"/>
    <w:rsid w:val="00CD3243"/>
    <w:rsid w:val="00CD55CB"/>
    <w:rsid w:val="00CD7A2C"/>
    <w:rsid w:val="00CE64A2"/>
    <w:rsid w:val="00CF53B6"/>
    <w:rsid w:val="00CF728A"/>
    <w:rsid w:val="00CF7534"/>
    <w:rsid w:val="00CF77EB"/>
    <w:rsid w:val="00CF79DF"/>
    <w:rsid w:val="00D01E38"/>
    <w:rsid w:val="00D03D0E"/>
    <w:rsid w:val="00D0702F"/>
    <w:rsid w:val="00D12265"/>
    <w:rsid w:val="00D15F1C"/>
    <w:rsid w:val="00D1603F"/>
    <w:rsid w:val="00D1657E"/>
    <w:rsid w:val="00D2639C"/>
    <w:rsid w:val="00D316DB"/>
    <w:rsid w:val="00D32392"/>
    <w:rsid w:val="00D33EC9"/>
    <w:rsid w:val="00D34290"/>
    <w:rsid w:val="00D43F78"/>
    <w:rsid w:val="00D448E8"/>
    <w:rsid w:val="00D51353"/>
    <w:rsid w:val="00D63306"/>
    <w:rsid w:val="00D74B77"/>
    <w:rsid w:val="00D82019"/>
    <w:rsid w:val="00D82767"/>
    <w:rsid w:val="00D84B1D"/>
    <w:rsid w:val="00D90B1F"/>
    <w:rsid w:val="00D91713"/>
    <w:rsid w:val="00D91BC3"/>
    <w:rsid w:val="00D91D3E"/>
    <w:rsid w:val="00D947CB"/>
    <w:rsid w:val="00D9481D"/>
    <w:rsid w:val="00D951F6"/>
    <w:rsid w:val="00D95BD8"/>
    <w:rsid w:val="00D962BD"/>
    <w:rsid w:val="00DA15A3"/>
    <w:rsid w:val="00DA3C7A"/>
    <w:rsid w:val="00DA5B4E"/>
    <w:rsid w:val="00DB0DBD"/>
    <w:rsid w:val="00DB0F85"/>
    <w:rsid w:val="00DB3453"/>
    <w:rsid w:val="00DB6911"/>
    <w:rsid w:val="00DB7147"/>
    <w:rsid w:val="00DC03AF"/>
    <w:rsid w:val="00DC62CD"/>
    <w:rsid w:val="00DD005F"/>
    <w:rsid w:val="00DD4F2E"/>
    <w:rsid w:val="00DD5978"/>
    <w:rsid w:val="00DD6626"/>
    <w:rsid w:val="00DD73F8"/>
    <w:rsid w:val="00DD77F7"/>
    <w:rsid w:val="00DE0E5D"/>
    <w:rsid w:val="00DE325B"/>
    <w:rsid w:val="00DE3943"/>
    <w:rsid w:val="00DE535A"/>
    <w:rsid w:val="00DE5A4A"/>
    <w:rsid w:val="00DF3FCA"/>
    <w:rsid w:val="00E02A2E"/>
    <w:rsid w:val="00E03653"/>
    <w:rsid w:val="00E039CF"/>
    <w:rsid w:val="00E03E7D"/>
    <w:rsid w:val="00E10779"/>
    <w:rsid w:val="00E12690"/>
    <w:rsid w:val="00E14ED9"/>
    <w:rsid w:val="00E15054"/>
    <w:rsid w:val="00E16A0A"/>
    <w:rsid w:val="00E2089B"/>
    <w:rsid w:val="00E21A27"/>
    <w:rsid w:val="00E21C0A"/>
    <w:rsid w:val="00E22E94"/>
    <w:rsid w:val="00E251BF"/>
    <w:rsid w:val="00E259FB"/>
    <w:rsid w:val="00E3282F"/>
    <w:rsid w:val="00E36ABB"/>
    <w:rsid w:val="00E41B14"/>
    <w:rsid w:val="00E42664"/>
    <w:rsid w:val="00E450C3"/>
    <w:rsid w:val="00E477D5"/>
    <w:rsid w:val="00E50951"/>
    <w:rsid w:val="00E5153A"/>
    <w:rsid w:val="00E515D2"/>
    <w:rsid w:val="00E5254C"/>
    <w:rsid w:val="00E536CD"/>
    <w:rsid w:val="00E579B1"/>
    <w:rsid w:val="00E63257"/>
    <w:rsid w:val="00E67C2A"/>
    <w:rsid w:val="00E70405"/>
    <w:rsid w:val="00E7379A"/>
    <w:rsid w:val="00E738F0"/>
    <w:rsid w:val="00E73BAB"/>
    <w:rsid w:val="00E75FC7"/>
    <w:rsid w:val="00E80F94"/>
    <w:rsid w:val="00E810D6"/>
    <w:rsid w:val="00E832F5"/>
    <w:rsid w:val="00E83FF0"/>
    <w:rsid w:val="00E84036"/>
    <w:rsid w:val="00E9011E"/>
    <w:rsid w:val="00E90120"/>
    <w:rsid w:val="00E91B98"/>
    <w:rsid w:val="00E930B8"/>
    <w:rsid w:val="00E95BA2"/>
    <w:rsid w:val="00E960E4"/>
    <w:rsid w:val="00EA1156"/>
    <w:rsid w:val="00EA1E61"/>
    <w:rsid w:val="00EA250E"/>
    <w:rsid w:val="00EB6941"/>
    <w:rsid w:val="00EB7B46"/>
    <w:rsid w:val="00EC1568"/>
    <w:rsid w:val="00EC2514"/>
    <w:rsid w:val="00EC30CB"/>
    <w:rsid w:val="00EC4D39"/>
    <w:rsid w:val="00EC59A8"/>
    <w:rsid w:val="00EC7E3C"/>
    <w:rsid w:val="00ED052A"/>
    <w:rsid w:val="00EE378B"/>
    <w:rsid w:val="00EE37FD"/>
    <w:rsid w:val="00EE4804"/>
    <w:rsid w:val="00EE49B2"/>
    <w:rsid w:val="00EE6510"/>
    <w:rsid w:val="00EE7321"/>
    <w:rsid w:val="00EE7FBF"/>
    <w:rsid w:val="00EF0E8B"/>
    <w:rsid w:val="00EF2437"/>
    <w:rsid w:val="00EF343D"/>
    <w:rsid w:val="00EF4140"/>
    <w:rsid w:val="00EF79E7"/>
    <w:rsid w:val="00F010C2"/>
    <w:rsid w:val="00F01802"/>
    <w:rsid w:val="00F06C35"/>
    <w:rsid w:val="00F07E61"/>
    <w:rsid w:val="00F13293"/>
    <w:rsid w:val="00F15C23"/>
    <w:rsid w:val="00F175EB"/>
    <w:rsid w:val="00F178F7"/>
    <w:rsid w:val="00F20455"/>
    <w:rsid w:val="00F205F7"/>
    <w:rsid w:val="00F2710E"/>
    <w:rsid w:val="00F277F2"/>
    <w:rsid w:val="00F303C7"/>
    <w:rsid w:val="00F3103F"/>
    <w:rsid w:val="00F3262C"/>
    <w:rsid w:val="00F331C7"/>
    <w:rsid w:val="00F360DB"/>
    <w:rsid w:val="00F363EA"/>
    <w:rsid w:val="00F36C9E"/>
    <w:rsid w:val="00F37C3A"/>
    <w:rsid w:val="00F40309"/>
    <w:rsid w:val="00F43463"/>
    <w:rsid w:val="00F44A1E"/>
    <w:rsid w:val="00F44C90"/>
    <w:rsid w:val="00F45959"/>
    <w:rsid w:val="00F46EAE"/>
    <w:rsid w:val="00F617CB"/>
    <w:rsid w:val="00F61FBE"/>
    <w:rsid w:val="00F62150"/>
    <w:rsid w:val="00F63B4D"/>
    <w:rsid w:val="00F67D4B"/>
    <w:rsid w:val="00F71C4D"/>
    <w:rsid w:val="00F73111"/>
    <w:rsid w:val="00F74864"/>
    <w:rsid w:val="00F80A51"/>
    <w:rsid w:val="00F8430A"/>
    <w:rsid w:val="00F84498"/>
    <w:rsid w:val="00F934D9"/>
    <w:rsid w:val="00F93B16"/>
    <w:rsid w:val="00F93FE7"/>
    <w:rsid w:val="00F972EC"/>
    <w:rsid w:val="00FA29EE"/>
    <w:rsid w:val="00FA3C52"/>
    <w:rsid w:val="00FA3EAA"/>
    <w:rsid w:val="00FA5FD5"/>
    <w:rsid w:val="00FA6666"/>
    <w:rsid w:val="00FB1DEC"/>
    <w:rsid w:val="00FB2398"/>
    <w:rsid w:val="00FB3DB9"/>
    <w:rsid w:val="00FB4663"/>
    <w:rsid w:val="00FB5072"/>
    <w:rsid w:val="00FB63E2"/>
    <w:rsid w:val="00FB7976"/>
    <w:rsid w:val="00FB7BB2"/>
    <w:rsid w:val="00FC1005"/>
    <w:rsid w:val="00FC698C"/>
    <w:rsid w:val="00FD0372"/>
    <w:rsid w:val="00FD5C71"/>
    <w:rsid w:val="00FD7A51"/>
    <w:rsid w:val="00FE11C0"/>
    <w:rsid w:val="00FE1592"/>
    <w:rsid w:val="00FE6091"/>
    <w:rsid w:val="00FE6805"/>
    <w:rsid w:val="00FF1199"/>
    <w:rsid w:val="00FF1828"/>
    <w:rsid w:val="00FF3A68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5A8D5"/>
  <w15:docId w15:val="{09AD151D-8F47-4616-A895-09E1BF20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6FC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F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aliases w:val="h3,Table Attribute Heading,Heading 3 Char Char,h3 Char Char,Table Attribute Heading Char Char,H3 Char Char,H3"/>
    <w:basedOn w:val="Normal"/>
    <w:next w:val="Normal"/>
    <w:link w:val="Heading3Char"/>
    <w:unhideWhenUsed/>
    <w:qFormat/>
    <w:rsid w:val="004B6F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FC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C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FC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FC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FC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FC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FC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B6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aliases w:val="h3 Char,Table Attribute Heading Char,Heading 3 Char Char Char,h3 Char Char Char,Table Attribute Heading Char Char Char,H3 Char Char Char,H3 Char"/>
    <w:basedOn w:val="DefaultParagraphFont"/>
    <w:link w:val="Heading3"/>
    <w:rsid w:val="004B6FC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B6F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FC2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F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FC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F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FC2"/>
    <w:rPr>
      <w:rFonts w:asciiTheme="majorHAnsi" w:eastAsiaTheme="majorEastAsia" w:hAnsiTheme="majorHAnsi" w:cstheme="majorBidi"/>
      <w:szCs w:val="21"/>
    </w:rPr>
  </w:style>
  <w:style w:type="table" w:customStyle="1" w:styleId="a">
    <w:name w:val="基础表格样式"/>
    <w:basedOn w:val="TableGrid"/>
    <w:uiPriority w:val="99"/>
    <w:rsid w:val="00CB5F34"/>
    <w:tblPr>
      <w:jc w:val="center"/>
    </w:tblPr>
    <w:trPr>
      <w:jc w:val="center"/>
    </w:trPr>
    <w:tcPr>
      <w:vAlign w:val="center"/>
    </w:tcPr>
  </w:style>
  <w:style w:type="table" w:styleId="TableGrid">
    <w:name w:val="Table Grid"/>
    <w:basedOn w:val="TableNormal"/>
    <w:uiPriority w:val="59"/>
    <w:rsid w:val="00584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FC2"/>
    <w:pPr>
      <w:ind w:firstLineChars="200" w:firstLine="420"/>
    </w:pPr>
  </w:style>
  <w:style w:type="paragraph" w:customStyle="1" w:styleId="a0">
    <w:name w:val="普通正文"/>
    <w:basedOn w:val="Normal"/>
    <w:link w:val="Char"/>
    <w:qFormat/>
    <w:rsid w:val="00133AC9"/>
    <w:pPr>
      <w:spacing w:afterLines="50" w:after="50"/>
      <w:ind w:firstLine="420"/>
    </w:pPr>
    <w:rPr>
      <w:sz w:val="24"/>
    </w:rPr>
  </w:style>
  <w:style w:type="character" w:customStyle="1" w:styleId="Char">
    <w:name w:val="普通正文 Char"/>
    <w:basedOn w:val="DefaultParagraphFont"/>
    <w:link w:val="a0"/>
    <w:rsid w:val="00133AC9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638BB"/>
  </w:style>
  <w:style w:type="paragraph" w:styleId="TOC2">
    <w:name w:val="toc 2"/>
    <w:basedOn w:val="Normal"/>
    <w:next w:val="Normal"/>
    <w:autoRedefine/>
    <w:uiPriority w:val="39"/>
    <w:unhideWhenUsed/>
    <w:rsid w:val="004638B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638B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638B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9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C093E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B4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4D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63B4D"/>
    <w:rPr>
      <w:rFonts w:asciiTheme="majorHAnsi" w:eastAsia="黑体" w:hAnsiTheme="majorHAnsi" w:cstheme="majorBidi"/>
      <w:sz w:val="20"/>
      <w:szCs w:val="20"/>
    </w:rPr>
  </w:style>
  <w:style w:type="paragraph" w:customStyle="1" w:styleId="a1">
    <w:name w:val="图注样式"/>
    <w:basedOn w:val="a0"/>
    <w:link w:val="Char0"/>
    <w:qFormat/>
    <w:rsid w:val="00F63B4D"/>
    <w:pPr>
      <w:spacing w:after="156"/>
      <w:jc w:val="center"/>
    </w:pPr>
  </w:style>
  <w:style w:type="character" w:customStyle="1" w:styleId="Char0">
    <w:name w:val="图注样式 Char"/>
    <w:basedOn w:val="Char"/>
    <w:link w:val="a1"/>
    <w:rsid w:val="00F63B4D"/>
    <w:rPr>
      <w:sz w:val="24"/>
    </w:rPr>
  </w:style>
  <w:style w:type="paragraph" w:customStyle="1" w:styleId="a2">
    <w:name w:val="代码样式"/>
    <w:basedOn w:val="a0"/>
    <w:link w:val="Char1"/>
    <w:qFormat/>
    <w:rsid w:val="0050104B"/>
    <w:pPr>
      <w:spacing w:afterLines="0" w:after="0"/>
      <w:ind w:firstLine="0"/>
    </w:pPr>
    <w:rPr>
      <w:rFonts w:ascii="Consolas" w:hAnsi="Consolas" w:cs="Consolas"/>
    </w:rPr>
  </w:style>
  <w:style w:type="character" w:customStyle="1" w:styleId="Char1">
    <w:name w:val="代码样式 Char"/>
    <w:basedOn w:val="Char"/>
    <w:link w:val="a2"/>
    <w:rsid w:val="0050104B"/>
    <w:rPr>
      <w:rFonts w:ascii="Consolas" w:hAnsi="Consolas" w:cs="Consolas"/>
      <w:sz w:val="24"/>
    </w:rPr>
  </w:style>
  <w:style w:type="paragraph" w:styleId="Header">
    <w:name w:val="header"/>
    <w:basedOn w:val="Normal"/>
    <w:link w:val="HeaderChar"/>
    <w:uiPriority w:val="99"/>
    <w:unhideWhenUsed/>
    <w:rsid w:val="00223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36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3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36AF"/>
    <w:rPr>
      <w:sz w:val="18"/>
      <w:szCs w:val="18"/>
    </w:rPr>
  </w:style>
  <w:style w:type="paragraph" w:customStyle="1" w:styleId="a3">
    <w:name w:val="页眉样式"/>
    <w:basedOn w:val="Header"/>
    <w:link w:val="Char2"/>
    <w:qFormat/>
    <w:rsid w:val="00526572"/>
    <w:pPr>
      <w:jc w:val="left"/>
    </w:pPr>
    <w:rPr>
      <w:b/>
      <w:sz w:val="28"/>
      <w:szCs w:val="28"/>
    </w:rPr>
  </w:style>
  <w:style w:type="character" w:customStyle="1" w:styleId="Char2">
    <w:name w:val="页眉样式 Char"/>
    <w:basedOn w:val="HeaderChar"/>
    <w:link w:val="a3"/>
    <w:rsid w:val="00526572"/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2539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B31C4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3B31C4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unhideWhenUsed/>
    <w:rsid w:val="003B31C4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unhideWhenUsed/>
    <w:rsid w:val="003B31C4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unhideWhenUsed/>
    <w:rsid w:val="003B31C4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unhideWhenUsed/>
    <w:rsid w:val="003B31C4"/>
    <w:pPr>
      <w:ind w:leftChars="1600" w:left="3360"/>
    </w:pPr>
  </w:style>
  <w:style w:type="character" w:styleId="CommentReference">
    <w:name w:val="annotation reference"/>
    <w:basedOn w:val="DefaultParagraphFont"/>
    <w:uiPriority w:val="99"/>
    <w:semiHidden/>
    <w:unhideWhenUsed/>
    <w:rsid w:val="0019131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31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3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313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08B4"/>
    <w:rPr>
      <w:rFonts w:ascii="宋体" w:eastAsia="宋体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08B4"/>
    <w:rPr>
      <w:rFonts w:ascii="宋体" w:eastAsia="宋体"/>
      <w:sz w:val="18"/>
      <w:szCs w:val="18"/>
    </w:rPr>
  </w:style>
  <w:style w:type="paragraph" w:customStyle="1" w:styleId="a4">
    <w:name w:val="嵌套表格"/>
    <w:qFormat/>
    <w:rsid w:val="004E08B4"/>
    <w:pPr>
      <w:ind w:firstLine="422"/>
    </w:pPr>
    <w:rPr>
      <w:rFonts w:ascii="Arial" w:eastAsia="宋体" w:hAnsi="Arial" w:cs="Times New Roman"/>
      <w:bCs/>
      <w:kern w:val="0"/>
      <w:sz w:val="18"/>
      <w:szCs w:val="18"/>
    </w:rPr>
  </w:style>
  <w:style w:type="paragraph" w:styleId="NoSpacing">
    <w:name w:val="No Spacing"/>
    <w:uiPriority w:val="1"/>
    <w:qFormat/>
    <w:rsid w:val="004E08B4"/>
    <w:pPr>
      <w:widowControl w:val="0"/>
      <w:jc w:val="both"/>
    </w:pPr>
  </w:style>
  <w:style w:type="paragraph" w:customStyle="1" w:styleId="1">
    <w:name w:val="无间隔1"/>
    <w:link w:val="Char3"/>
    <w:uiPriority w:val="1"/>
    <w:qFormat/>
    <w:rsid w:val="004E08B4"/>
    <w:rPr>
      <w:rFonts w:ascii="Calibri" w:eastAsia="宋体" w:hAnsi="Calibri" w:cs="Times New Roman"/>
      <w:kern w:val="0"/>
      <w:sz w:val="22"/>
    </w:rPr>
  </w:style>
  <w:style w:type="character" w:customStyle="1" w:styleId="Char3">
    <w:name w:val="无间隔 Char"/>
    <w:link w:val="1"/>
    <w:uiPriority w:val="1"/>
    <w:rsid w:val="004E08B4"/>
    <w:rPr>
      <w:rFonts w:ascii="Calibri" w:eastAsia="宋体" w:hAnsi="Calibri" w:cs="Times New Roman"/>
      <w:kern w:val="0"/>
      <w:sz w:val="22"/>
    </w:rPr>
  </w:style>
  <w:style w:type="paragraph" w:customStyle="1" w:styleId="10">
    <w:name w:val="列出段落1"/>
    <w:basedOn w:val="Normal"/>
    <w:uiPriority w:val="34"/>
    <w:qFormat/>
    <w:rsid w:val="004E08B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8B4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08B4"/>
    <w:pPr>
      <w:snapToGrid w:val="0"/>
      <w:jc w:val="left"/>
    </w:pPr>
    <w:rPr>
      <w:sz w:val="18"/>
      <w:szCs w:val="18"/>
    </w:rPr>
  </w:style>
  <w:style w:type="paragraph" w:customStyle="1" w:styleId="Default">
    <w:name w:val="Default"/>
    <w:rsid w:val="004E08B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77A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81C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5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hong_mao@patac.com.c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PD\03&#22721;&#32440;&#21151;&#33021;\PIS12XX_Func_Template_V0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2A140-5AF7-4C45-8FF1-14B7AC315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PIS12XX_Func_Template_V0.0.0.1</Template>
  <TotalTime>105</TotalTime>
  <Pages>32</Pages>
  <Words>2397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SGM</Company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Li 郭丽(HE,PATAC)</dc:creator>
  <cp:keywords/>
  <dc:description/>
  <cp:lastModifiedBy>Mao Changhong 毛昌宏(ESS,PATAC)</cp:lastModifiedBy>
  <cp:revision>11</cp:revision>
  <dcterms:created xsi:type="dcterms:W3CDTF">2020-11-19T03:36:00Z</dcterms:created>
  <dcterms:modified xsi:type="dcterms:W3CDTF">2020-12-10T12:02:00Z</dcterms:modified>
</cp:coreProperties>
</file>